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FA2033" w:rsidP="00861D17">
      <w:pPr>
        <w:pStyle w:val="Title"/>
        <w:rPr>
          <w:lang w:eastAsia="en-GB"/>
        </w:rPr>
      </w:pPr>
      <w:r>
        <w:rPr>
          <w:lang w:eastAsia="en-GB"/>
        </w:rPr>
        <w:t>WETTREGELN</w:t>
      </w:r>
      <w:r w:rsidR="005F54F4">
        <w:rPr>
          <w:lang w:eastAsia="en-GB"/>
        </w:rPr>
        <w:t xml:space="preserve"> (</w:t>
      </w:r>
      <w:r>
        <w:rPr>
          <w:lang w:eastAsia="en-GB"/>
        </w:rPr>
        <w:t>Livewetten</w:t>
      </w:r>
      <w:r w:rsidR="005F54F4">
        <w:rPr>
          <w:lang w:eastAsia="en-GB"/>
        </w:rPr>
        <w:t>)</w:t>
      </w:r>
    </w:p>
    <w:p w:rsidR="00D13CDB" w:rsidRPr="00D13CDB" w:rsidRDefault="00AA6B44" w:rsidP="004A3FA9">
      <w:pPr>
        <w:pStyle w:val="Heading1"/>
        <w:rPr>
          <w:lang w:val="en-US" w:eastAsia="en-GB"/>
        </w:rPr>
      </w:pPr>
      <w:r>
        <w:rPr>
          <w:lang w:val="en-US" w:eastAsia="en-GB"/>
        </w:rPr>
        <w:t>Allgemeine Regeln</w:t>
      </w:r>
    </w:p>
    <w:p w:rsidR="0024243A" w:rsidRPr="001C5A41" w:rsidRDefault="0024243A" w:rsidP="0024243A">
      <w:pPr>
        <w:pStyle w:val="ListParagraph"/>
        <w:numPr>
          <w:ilvl w:val="0"/>
          <w:numId w:val="39"/>
        </w:numPr>
        <w:tabs>
          <w:tab w:val="left" w:pos="1291"/>
        </w:tabs>
        <w:spacing w:after="200" w:line="276" w:lineRule="auto"/>
        <w:rPr>
          <w:szCs w:val="24"/>
          <w:lang w:val="de-DE"/>
        </w:rPr>
      </w:pPr>
      <w:r w:rsidRPr="001C5A41">
        <w:rPr>
          <w:szCs w:val="24"/>
          <w:lang w:val="de-DE"/>
        </w:rPr>
        <w:t>Wenn das Ergebnis einer Wette nicht offiziell bestätigt werden kann</w:t>
      </w:r>
      <w:r>
        <w:rPr>
          <w:szCs w:val="24"/>
          <w:lang w:val="de-DE"/>
        </w:rPr>
        <w:t>,</w:t>
      </w:r>
      <w:r w:rsidRPr="001C5A41">
        <w:rPr>
          <w:szCs w:val="24"/>
          <w:lang w:val="de-DE"/>
        </w:rPr>
        <w:t xml:space="preserve"> so behalten wir uns das Recht vor, die Abrechnung bis zur offiziellen Bestätigung hinauszuzögern.</w:t>
      </w:r>
    </w:p>
    <w:p w:rsidR="0024243A" w:rsidRPr="00564CD8" w:rsidRDefault="0024243A" w:rsidP="0024243A">
      <w:pPr>
        <w:pStyle w:val="ListParagraph"/>
        <w:numPr>
          <w:ilvl w:val="0"/>
          <w:numId w:val="39"/>
        </w:numPr>
        <w:tabs>
          <w:tab w:val="left" w:pos="1291"/>
        </w:tabs>
        <w:spacing w:after="200" w:line="276" w:lineRule="auto"/>
        <w:rPr>
          <w:szCs w:val="24"/>
          <w:lang w:val="de-DE"/>
        </w:rPr>
      </w:pPr>
      <w:r w:rsidRPr="001C5A41">
        <w:rPr>
          <w:szCs w:val="24"/>
          <w:lang w:val="de-DE"/>
        </w:rPr>
        <w:t xml:space="preserve">Im Falle inkorrekter Abrechnung von Wettarten behalten wir uns das Recht vor, diese </w:t>
      </w:r>
      <w:r w:rsidRPr="00564CD8">
        <w:rPr>
          <w:szCs w:val="24"/>
          <w:lang w:val="de-DE"/>
        </w:rPr>
        <w:t>jederzeit zu korrigieren.</w:t>
      </w:r>
    </w:p>
    <w:p w:rsidR="0024243A" w:rsidRPr="00564CD8" w:rsidRDefault="0024243A" w:rsidP="0024243A">
      <w:pPr>
        <w:pStyle w:val="ListParagraph"/>
        <w:numPr>
          <w:ilvl w:val="0"/>
          <w:numId w:val="39"/>
        </w:numPr>
        <w:tabs>
          <w:tab w:val="left" w:pos="1291"/>
        </w:tabs>
        <w:spacing w:after="200" w:line="276" w:lineRule="auto"/>
        <w:rPr>
          <w:szCs w:val="24"/>
          <w:lang w:val="de-DE"/>
        </w:rPr>
      </w:pPr>
      <w:r w:rsidRPr="00564CD8">
        <w:rPr>
          <w:szCs w:val="24"/>
          <w:lang w:val="de-DE"/>
        </w:rPr>
        <w:t>Wenn Wetten angeboten wurden als das Ergebnis bereits offiziell bekannt war, so behalten wir uns das Recht vor, sämtliche Wetten für ungültig zu erklären.</w:t>
      </w:r>
      <w:r w:rsidRPr="00564CD8">
        <w:rPr>
          <w:szCs w:val="24"/>
          <w:lang w:val="de-DE"/>
        </w:rPr>
        <w:tab/>
      </w:r>
    </w:p>
    <w:p w:rsidR="0024243A" w:rsidRPr="00564CD8" w:rsidRDefault="0024243A" w:rsidP="0024243A">
      <w:pPr>
        <w:pStyle w:val="ListParagraph"/>
        <w:numPr>
          <w:ilvl w:val="0"/>
          <w:numId w:val="39"/>
        </w:numPr>
        <w:tabs>
          <w:tab w:val="left" w:pos="1291"/>
        </w:tabs>
        <w:spacing w:after="200" w:line="276" w:lineRule="auto"/>
        <w:rPr>
          <w:szCs w:val="24"/>
          <w:lang w:val="de-DE"/>
        </w:rPr>
      </w:pPr>
      <w:r w:rsidRPr="00564CD8">
        <w:rPr>
          <w:szCs w:val="24"/>
          <w:lang w:val="de-DE"/>
        </w:rPr>
        <w:t>Für den Fall, dass die allgemein anerkannten Regeln einer Sportart verletzt werden, behalten wir uns das Recht vor, jegliche Wetten für ungültig zu erklären. (z.B. ungewöhnliche Längen von Spielabschnitten, Zählweisen, Spielformat)</w:t>
      </w:r>
    </w:p>
    <w:p w:rsidR="0024243A" w:rsidRPr="00564CD8" w:rsidRDefault="0024243A" w:rsidP="0024243A">
      <w:pPr>
        <w:pStyle w:val="ListParagraph"/>
        <w:numPr>
          <w:ilvl w:val="0"/>
          <w:numId w:val="39"/>
        </w:numPr>
        <w:tabs>
          <w:tab w:val="left" w:pos="1291"/>
        </w:tabs>
        <w:spacing w:after="200" w:line="276" w:lineRule="auto"/>
        <w:rPr>
          <w:szCs w:val="24"/>
          <w:lang w:val="de-DE"/>
        </w:rPr>
      </w:pPr>
      <w:r w:rsidRPr="00564CD8">
        <w:rPr>
          <w:szCs w:val="24"/>
          <w:lang w:val="de-DE"/>
        </w:rPr>
        <w:t>Im Falle jeglicher offensichtlich inkorrekt dargestellter oder berechneter Quoten behalten wir uns das Recht vor, alle Wetten für ungültig zu erklären. Das gilt auch für eine Abweichung von mehr als 100% bei der Auszahlung im Vergleich zum Marktdurchschnitt.</w:t>
      </w:r>
    </w:p>
    <w:p w:rsidR="0024243A" w:rsidRPr="00564CD8" w:rsidRDefault="0024243A" w:rsidP="0024243A">
      <w:pPr>
        <w:pStyle w:val="ListParagraph"/>
        <w:numPr>
          <w:ilvl w:val="0"/>
          <w:numId w:val="39"/>
        </w:numPr>
        <w:tabs>
          <w:tab w:val="left" w:pos="1291"/>
        </w:tabs>
        <w:spacing w:after="200" w:line="276" w:lineRule="auto"/>
        <w:rPr>
          <w:szCs w:val="24"/>
          <w:lang w:val="de-DE"/>
        </w:rPr>
      </w:pPr>
      <w:r w:rsidRPr="00564CD8">
        <w:rPr>
          <w:szCs w:val="24"/>
          <w:lang w:val="de-DE"/>
        </w:rPr>
        <w:t>Im Falle der Abweichung der Regeln oder der Austragungsart eines Spiels von den uns bekannten Informationen, behalten wir uns das Recht vor, jegliche Wetten für ungültig zu erklären.</w:t>
      </w:r>
    </w:p>
    <w:p w:rsidR="0024243A" w:rsidRPr="00564CD8" w:rsidRDefault="0024243A" w:rsidP="0024243A">
      <w:pPr>
        <w:pStyle w:val="ListParagraph"/>
        <w:numPr>
          <w:ilvl w:val="0"/>
          <w:numId w:val="39"/>
        </w:numPr>
        <w:tabs>
          <w:tab w:val="left" w:pos="1291"/>
        </w:tabs>
        <w:spacing w:after="200" w:line="276" w:lineRule="auto"/>
        <w:rPr>
          <w:szCs w:val="24"/>
          <w:lang w:val="de-DE"/>
        </w:rPr>
      </w:pPr>
      <w:r w:rsidRPr="00564CD8">
        <w:rPr>
          <w:szCs w:val="24"/>
          <w:lang w:val="de-DE"/>
        </w:rPr>
        <w:t>Für den Fall, dass ein angebotenes Spiel abgebrochen werden muss und das Spiel später regulär beendet wird, so werden die Wetten gemäß des Endergebnisses abgerechnet. Wenn das Ergebnis einer Wette nicht offiziell bestätigt werden kann, so behalten wir uns das Recht vor, diese Wetten für ungültig zu erklären.</w:t>
      </w:r>
      <w:r w:rsidRPr="00564CD8">
        <w:rPr>
          <w:szCs w:val="24"/>
          <w:lang w:val="de-DE"/>
        </w:rPr>
        <w:tab/>
      </w:r>
    </w:p>
    <w:p w:rsidR="0024243A" w:rsidRPr="001C5A41" w:rsidRDefault="0024243A" w:rsidP="0024243A">
      <w:pPr>
        <w:pStyle w:val="ListParagraph"/>
        <w:numPr>
          <w:ilvl w:val="0"/>
          <w:numId w:val="39"/>
        </w:numPr>
        <w:tabs>
          <w:tab w:val="left" w:pos="1291"/>
        </w:tabs>
        <w:spacing w:after="200" w:line="276" w:lineRule="auto"/>
        <w:rPr>
          <w:szCs w:val="24"/>
          <w:lang w:val="de-DE"/>
        </w:rPr>
      </w:pPr>
      <w:r w:rsidRPr="00564CD8">
        <w:rPr>
          <w:szCs w:val="24"/>
          <w:lang w:val="de-DE"/>
        </w:rPr>
        <w:t xml:space="preserve">Für den Fall, dass ein Spiel nicht regulär beendet oder gar </w:t>
      </w:r>
      <w:r w:rsidRPr="001C5A41">
        <w:rPr>
          <w:szCs w:val="24"/>
          <w:lang w:val="de-DE"/>
        </w:rPr>
        <w:t xml:space="preserve">nicht regulär ausgetragen wird (z.B. Disqualifikation, Unterbrechung, Aufgabe, Änderungen in den </w:t>
      </w:r>
      <w:r w:rsidRPr="00564CD8">
        <w:rPr>
          <w:szCs w:val="24"/>
          <w:lang w:val="de-DE"/>
        </w:rPr>
        <w:t xml:space="preserve">Spielansetzungen), </w:t>
      </w:r>
      <w:r w:rsidRPr="001C5A41">
        <w:rPr>
          <w:szCs w:val="24"/>
          <w:lang w:val="de-DE"/>
        </w:rPr>
        <w:t xml:space="preserve">werden alle unentschiedenen Wetten als ungültig </w:t>
      </w:r>
      <w:r>
        <w:rPr>
          <w:szCs w:val="24"/>
          <w:lang w:val="de-DE"/>
        </w:rPr>
        <w:t>gewertet</w:t>
      </w:r>
      <w:r w:rsidRPr="001C5A41">
        <w:rPr>
          <w:szCs w:val="24"/>
          <w:lang w:val="de-DE"/>
        </w:rPr>
        <w:t>.</w:t>
      </w:r>
    </w:p>
    <w:p w:rsidR="00710B9A" w:rsidRDefault="00AA6B44" w:rsidP="00EB3322">
      <w:pPr>
        <w:pStyle w:val="Heading1"/>
      </w:pPr>
      <w:r w:rsidRPr="005B059F">
        <w:rPr>
          <w:lang w:val="de-AT"/>
        </w:rPr>
        <w:t>Spezielle Regeln</w:t>
      </w:r>
    </w:p>
    <w:p w:rsidR="0024243A" w:rsidRPr="001C5A41" w:rsidRDefault="0024243A" w:rsidP="0024243A">
      <w:pPr>
        <w:jc w:val="both"/>
        <w:rPr>
          <w:szCs w:val="24"/>
          <w:lang w:val="de-DE"/>
        </w:rPr>
      </w:pPr>
      <w:r w:rsidRPr="001C5A41">
        <w:rPr>
          <w:szCs w:val="24"/>
          <w:lang w:val="de-DE"/>
        </w:rPr>
        <w:t>Folgend die speziellen Regeln für die einzelnen Sportarten.</w:t>
      </w:r>
    </w:p>
    <w:p w:rsidR="0024243A" w:rsidRPr="001C5A41" w:rsidRDefault="0024243A" w:rsidP="0024243A">
      <w:pPr>
        <w:jc w:val="both"/>
        <w:rPr>
          <w:szCs w:val="24"/>
          <w:lang w:val="de-DE"/>
        </w:rPr>
      </w:pPr>
      <w:r w:rsidRPr="001C5A41">
        <w:rPr>
          <w:szCs w:val="24"/>
          <w:lang w:val="de-DE"/>
        </w:rPr>
        <w:t>Neben den speziellen Regeln gelten die allgemeinen Regeln, dessen ungeachtet haben die speziellen Regeln höhere Priorität als die allgemeinen.</w:t>
      </w:r>
    </w:p>
    <w:p w:rsidR="005B72AA" w:rsidRDefault="00FA2033" w:rsidP="005B72AA">
      <w:pPr>
        <w:pStyle w:val="Heading2"/>
        <w:rPr>
          <w:lang w:val="de-AT" w:eastAsia="en-GB"/>
        </w:rPr>
      </w:pPr>
      <w:r w:rsidRPr="005B059F">
        <w:rPr>
          <w:lang w:val="de-AT" w:eastAsia="en-GB"/>
        </w:rPr>
        <w:t>FUSSBALL</w:t>
      </w:r>
    </w:p>
    <w:p w:rsidR="004D4223" w:rsidRDefault="004D4223" w:rsidP="004D4223">
      <w:pPr>
        <w:pStyle w:val="Heading3"/>
        <w:rPr>
          <w:lang w:eastAsia="en-GB"/>
        </w:rPr>
      </w:pPr>
      <w:r>
        <w:rPr>
          <w:lang w:eastAsia="en-GB"/>
        </w:rPr>
        <w:t>WICHTIG</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Alle Wetten (außer Halbzeit, Wetten für 1. Halbzeit, Verlängerung und Elfmeterschießen) gelten nur für die reguläre Spielzeit.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Wenn ein Spiel unterbrochen und innerhalb von 48h nach ursprünglichem Anpfiff fortgesetzt </w:t>
      </w:r>
      <w:r w:rsidRPr="00205D1A">
        <w:rPr>
          <w:szCs w:val="24"/>
          <w:lang w:val="de-DE"/>
        </w:rPr>
        <w:t>wird</w:t>
      </w:r>
      <w:r>
        <w:rPr>
          <w:szCs w:val="24"/>
          <w:lang w:val="de-DE"/>
        </w:rPr>
        <w:t>,</w:t>
      </w:r>
      <w:r w:rsidRPr="00205D1A">
        <w:rPr>
          <w:szCs w:val="24"/>
          <w:lang w:val="de-DE"/>
        </w:rPr>
        <w:t xml:space="preserve"> werden </w:t>
      </w:r>
      <w:r w:rsidRPr="004D2899">
        <w:rPr>
          <w:szCs w:val="24"/>
          <w:lang w:val="de-DE"/>
        </w:rPr>
        <w:t xml:space="preserve">alle offenen Wetten mit dem Endergebnis abgerechnet. Andernfalls werden alle unentschiedenen Wetten als ungültig </w:t>
      </w:r>
      <w:r>
        <w:rPr>
          <w:szCs w:val="24"/>
          <w:lang w:val="de-DE"/>
        </w:rPr>
        <w:t>gewertet</w:t>
      </w:r>
      <w:r w:rsidRPr="004D2899">
        <w:rPr>
          <w:szCs w:val="24"/>
          <w:lang w:val="de-DE"/>
        </w:rPr>
        <w:t>.</w:t>
      </w:r>
    </w:p>
    <w:p w:rsidR="004D4223" w:rsidRPr="004240BA" w:rsidRDefault="004D4223" w:rsidP="004240BA">
      <w:pPr>
        <w:pStyle w:val="ListParagraph"/>
        <w:numPr>
          <w:ilvl w:val="0"/>
          <w:numId w:val="39"/>
        </w:numPr>
        <w:tabs>
          <w:tab w:val="left" w:pos="1291"/>
        </w:tabs>
        <w:spacing w:after="200" w:line="276" w:lineRule="auto"/>
        <w:rPr>
          <w:szCs w:val="24"/>
          <w:lang w:val="de-DE"/>
        </w:rPr>
      </w:pPr>
      <w:r w:rsidRPr="004D2899">
        <w:rPr>
          <w:szCs w:val="24"/>
          <w:lang w:val="de-DE"/>
        </w:rPr>
        <w:t xml:space="preserve">Reguläre 90 Minuten: Wetten basieren auf dem Ergebnis am Ende eines angesetzten 90 </w:t>
      </w:r>
      <w:r w:rsidRPr="004D2899">
        <w:rPr>
          <w:szCs w:val="24"/>
          <w:lang w:val="de-DE"/>
        </w:rPr>
        <w:lastRenderedPageBreak/>
        <w:t>Minuten Spiels sofern nichts anderes verlautbart wird. Dies beinhaltet jegliche zusätzliche Nachspielzeit oder Unterbrechung</w:t>
      </w:r>
      <w:r>
        <w:rPr>
          <w:szCs w:val="24"/>
          <w:lang w:val="de-DE"/>
        </w:rPr>
        <w:t>,</w:t>
      </w:r>
      <w:r w:rsidRPr="004D2899">
        <w:rPr>
          <w:szCs w:val="24"/>
          <w:lang w:val="de-DE"/>
        </w:rPr>
        <w:t xml:space="preserve"> aber beinhaltet nicht zusätzlich gewährte Zeit sowie die Zeit, die für das Elfmeterschießen od</w:t>
      </w:r>
      <w:r w:rsidR="004240BA">
        <w:rPr>
          <w:szCs w:val="24"/>
          <w:lang w:val="de-DE"/>
        </w:rPr>
        <w:t>er Golden Goal vorgesehen ist.</w:t>
      </w:r>
    </w:p>
    <w:p w:rsidR="004D4223" w:rsidRDefault="004D4223" w:rsidP="004D4223">
      <w:pPr>
        <w:pStyle w:val="Heading3"/>
        <w:rPr>
          <w:lang w:eastAsia="en-GB"/>
        </w:rPr>
      </w:pPr>
      <w:r>
        <w:rPr>
          <w:lang w:eastAsia="en-GB"/>
        </w:rPr>
        <w:t>KARTENMÄRKTE</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Eine gelbe Karte zählt als eine Karte und eine rote oder gelb-rote Karte zählt als zwei Karten. Die zweite gelbe Karte für einen Spieler die zu einer gelb-roten Karte führt, wird nicht berücksichtigt. Daraus ergibt sich, dass kein Spieler mehr als 3 Karten </w:t>
      </w:r>
      <w:r>
        <w:rPr>
          <w:szCs w:val="24"/>
          <w:lang w:val="de-DE"/>
        </w:rPr>
        <w:t>bekommen</w:t>
      </w:r>
      <w:r w:rsidRPr="004D2899">
        <w:rPr>
          <w:szCs w:val="24"/>
          <w:lang w:val="de-DE"/>
        </w:rPr>
        <w:t xml:space="preserve"> kann.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Die Auswertung erfolgt auf Basis aller zur Verfügung stehenden </w:t>
      </w:r>
      <w:r>
        <w:rPr>
          <w:szCs w:val="24"/>
          <w:lang w:val="de-DE"/>
        </w:rPr>
        <w:t>Daten</w:t>
      </w:r>
      <w:r w:rsidRPr="004D2899">
        <w:rPr>
          <w:szCs w:val="24"/>
          <w:lang w:val="de-DE"/>
        </w:rPr>
        <w:t xml:space="preserve"> für gegebene Karten während</w:t>
      </w:r>
      <w:r>
        <w:rPr>
          <w:szCs w:val="24"/>
          <w:lang w:val="de-DE"/>
        </w:rPr>
        <w:t xml:space="preserve"> der regulären 90-</w:t>
      </w:r>
      <w:r w:rsidRPr="004D2899">
        <w:rPr>
          <w:szCs w:val="24"/>
          <w:lang w:val="de-DE"/>
        </w:rPr>
        <w:t>minütigen Spielzeit.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Karten die nach dem Spiel gegeben </w:t>
      </w:r>
      <w:r>
        <w:rPr>
          <w:szCs w:val="24"/>
          <w:lang w:val="de-DE"/>
        </w:rPr>
        <w:t>wurden</w:t>
      </w:r>
      <w:r w:rsidRPr="004D2899">
        <w:rPr>
          <w:szCs w:val="24"/>
          <w:lang w:val="de-DE"/>
        </w:rPr>
        <w:t>, werden nicht berücksichtigt.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Karten für Nicht-Spieler (bereits ausgewechselte Spieler, Manager, Spieler auf der Ersatzbank, die nicht eingewechselt werden) werden nicht </w:t>
      </w:r>
      <w:r>
        <w:rPr>
          <w:szCs w:val="24"/>
          <w:lang w:val="de-DE"/>
        </w:rPr>
        <w:t>berücksichtigt</w:t>
      </w:r>
      <w:r w:rsidRPr="004D2899">
        <w:rPr>
          <w:szCs w:val="24"/>
          <w:lang w:val="de-DE"/>
        </w:rPr>
        <w:t>.</w:t>
      </w:r>
    </w:p>
    <w:p w:rsidR="004D4223" w:rsidRDefault="004D4223" w:rsidP="004D4223">
      <w:pPr>
        <w:pStyle w:val="Heading3"/>
        <w:rPr>
          <w:lang w:eastAsia="en-GB"/>
        </w:rPr>
      </w:pPr>
      <w:r>
        <w:rPr>
          <w:lang w:eastAsia="en-GB"/>
        </w:rPr>
        <w:t>REGELN FÜR ABRECHNUNG UND STORNIERUNG</w:t>
      </w:r>
    </w:p>
    <w:p w:rsidR="004D4223" w:rsidRPr="00205D1A" w:rsidRDefault="004D4223" w:rsidP="004D4223">
      <w:pPr>
        <w:pStyle w:val="ListParagraph"/>
        <w:numPr>
          <w:ilvl w:val="0"/>
          <w:numId w:val="39"/>
        </w:numPr>
        <w:tabs>
          <w:tab w:val="left" w:pos="1291"/>
        </w:tabs>
        <w:spacing w:after="200" w:line="276" w:lineRule="auto"/>
        <w:rPr>
          <w:szCs w:val="24"/>
          <w:lang w:val="de-DE"/>
        </w:rPr>
      </w:pPr>
      <w:r w:rsidRPr="00205D1A">
        <w:rPr>
          <w:szCs w:val="24"/>
          <w:lang w:val="de-DE"/>
        </w:rPr>
        <w:t>Falls noch Märkte offen waren, nachdem folgende Ereignisse bereits eingetreten sind: Tore, rote oder gelb-rote Karten und Elfmeter; behalten wir uns das Recht vor, diese Wetten als ungültig zu werten.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Wenn der Wettmarkt mit einer fehlenden oder inkorrekten roten Karte geöffnet wurde, so behalten wir uns das Recht vor, diese Wetten als ungültig zu werten.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 Wenn Quoten mit einer falschen Spielzeit (mehr als 5 min) angeboten wurden, behalten wir uns das Recht vor, die Wetten als ungültig zu werten.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Falls ein falscher </w:t>
      </w:r>
      <w:r w:rsidRPr="00205D1A">
        <w:rPr>
          <w:szCs w:val="24"/>
          <w:lang w:val="de-DE"/>
        </w:rPr>
        <w:t xml:space="preserve">Spielstand </w:t>
      </w:r>
      <w:r w:rsidRPr="004D2899">
        <w:rPr>
          <w:szCs w:val="24"/>
          <w:lang w:val="de-DE"/>
        </w:rPr>
        <w:t xml:space="preserve">eingegeben wurde, werden alle Wetten aus dem Zeitraum, in dem der falsche </w:t>
      </w:r>
      <w:r w:rsidRPr="00205D1A">
        <w:rPr>
          <w:szCs w:val="24"/>
          <w:lang w:val="de-DE"/>
        </w:rPr>
        <w:t xml:space="preserve">Spielstand </w:t>
      </w:r>
      <w:r w:rsidRPr="004D2899">
        <w:rPr>
          <w:szCs w:val="24"/>
          <w:lang w:val="de-DE"/>
        </w:rPr>
        <w:t>angegeben wurde, storniert.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Wenn ein Spiel unterbrochen oder verschoben wurde und nicht innerhalb von 48h nach dem ursprüngliche</w:t>
      </w:r>
      <w:r>
        <w:rPr>
          <w:szCs w:val="24"/>
          <w:lang w:val="de-DE"/>
        </w:rPr>
        <w:t>n</w:t>
      </w:r>
      <w:r w:rsidRPr="004D2899">
        <w:rPr>
          <w:szCs w:val="24"/>
          <w:lang w:val="de-DE"/>
        </w:rPr>
        <w:t xml:space="preserve"> Datum des Anstoßes nachgeholt</w:t>
      </w:r>
      <w:r>
        <w:rPr>
          <w:szCs w:val="24"/>
          <w:lang w:val="de-DE"/>
        </w:rPr>
        <w:t xml:space="preserve"> </w:t>
      </w:r>
      <w:r w:rsidRPr="00205D1A">
        <w:rPr>
          <w:szCs w:val="24"/>
          <w:lang w:val="de-DE"/>
        </w:rPr>
        <w:t>wird</w:t>
      </w:r>
      <w:r w:rsidRPr="004D2899">
        <w:rPr>
          <w:szCs w:val="24"/>
          <w:lang w:val="de-DE"/>
        </w:rPr>
        <w:t>, so werden alle Wetten als ungültig gewertet.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Wenn die Mannschaftsnamen oder die Kategorie falsch angezeigt werden, behalten wir uns das Recht vor, diese Wetten als ungültig zu werten.</w:t>
      </w:r>
    </w:p>
    <w:p w:rsidR="004D4223" w:rsidRDefault="004D4223" w:rsidP="004D4223">
      <w:pPr>
        <w:pStyle w:val="Heading3"/>
        <w:rPr>
          <w:lang w:eastAsia="en-GB"/>
        </w:rPr>
      </w:pPr>
      <w:r>
        <w:rPr>
          <w:lang w:eastAsia="en-GB"/>
        </w:rPr>
        <w:t>KARTENMÄRKTE (PUNKTE)</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Eine gelbe Karte zählt 10 Punkte und eine rote oder gelb-rote Karte 25 Punkte. Die zweite gelbe Karte für einen Spieler die zu einer gelb-roten Karte führt, wird nicht berücksichtigt. Daraus ergibt sich, dass kein Spieler mehr als 35 Kartenpunkte bekommen kann.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Die Auswertung erfolgt auf Basis aller zur Verfügung stehenden Daten für gegebene Karten während der regulären 90-minütigen Spielzeit.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Karten, die nach dem Spiel gegeben wurden, werden nicht berücksichtigt.</w:t>
      </w:r>
    </w:p>
    <w:p w:rsidR="004D4223" w:rsidRPr="003A696D" w:rsidRDefault="004D4223" w:rsidP="003A696D">
      <w:pPr>
        <w:pStyle w:val="ListParagraph"/>
        <w:numPr>
          <w:ilvl w:val="0"/>
          <w:numId w:val="39"/>
        </w:numPr>
        <w:tabs>
          <w:tab w:val="left" w:pos="1291"/>
        </w:tabs>
        <w:spacing w:after="200" w:line="276" w:lineRule="auto"/>
        <w:rPr>
          <w:szCs w:val="24"/>
          <w:lang w:val="de-DE"/>
        </w:rPr>
      </w:pPr>
      <w:r w:rsidRPr="004D2899">
        <w:rPr>
          <w:szCs w:val="24"/>
          <w:lang w:val="de-DE"/>
        </w:rPr>
        <w:t xml:space="preserve">Karten für Nicht-Spieler (bereits ausgewechselte Spieler, Manager, Spieler auf der Ersatzbank, die nicht eingewechselt werden) werden nicht </w:t>
      </w:r>
      <w:r>
        <w:rPr>
          <w:szCs w:val="24"/>
          <w:lang w:val="de-DE"/>
        </w:rPr>
        <w:t>berücksichtigt</w:t>
      </w:r>
      <w:r w:rsidRPr="004D2899">
        <w:rPr>
          <w:szCs w:val="24"/>
          <w:lang w:val="de-DE"/>
        </w:rPr>
        <w:t>.</w:t>
      </w:r>
    </w:p>
    <w:p w:rsidR="004D4223" w:rsidRDefault="004D4223" w:rsidP="004D4223">
      <w:pPr>
        <w:pStyle w:val="Heading3"/>
        <w:rPr>
          <w:lang w:eastAsia="en-GB"/>
        </w:rPr>
      </w:pPr>
      <w:r>
        <w:rPr>
          <w:lang w:eastAsia="en-GB"/>
        </w:rPr>
        <w:t>ECKENMÄRKTE</w:t>
      </w:r>
    </w:p>
    <w:p w:rsidR="004D4223" w:rsidRPr="00205D1A" w:rsidRDefault="004D4223" w:rsidP="004D4223">
      <w:pPr>
        <w:pStyle w:val="ListParagraph"/>
        <w:numPr>
          <w:ilvl w:val="0"/>
          <w:numId w:val="39"/>
        </w:numPr>
        <w:tabs>
          <w:tab w:val="left" w:pos="1291"/>
        </w:tabs>
        <w:spacing w:after="200" w:line="276" w:lineRule="auto"/>
        <w:rPr>
          <w:szCs w:val="24"/>
          <w:lang w:val="de-DE"/>
        </w:rPr>
      </w:pPr>
      <w:r w:rsidRPr="00205D1A">
        <w:rPr>
          <w:szCs w:val="24"/>
          <w:lang w:val="de-DE"/>
        </w:rPr>
        <w:t>Gegebene, aber nicht ausgeführte Ecken, werden nicht gewertet.</w:t>
      </w:r>
    </w:p>
    <w:p w:rsidR="004D4223" w:rsidRDefault="004D4223" w:rsidP="004D4223">
      <w:pPr>
        <w:pStyle w:val="Heading3"/>
        <w:rPr>
          <w:lang w:eastAsia="en-GB"/>
        </w:rPr>
      </w:pPr>
      <w:r>
        <w:rPr>
          <w:lang w:eastAsia="en-GB"/>
        </w:rPr>
        <w:lastRenderedPageBreak/>
        <w:t>NÄCHSTER TORSCHÜTZE</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Eigentore werden bei der Abrechnung von </w:t>
      </w:r>
      <w:r>
        <w:rPr>
          <w:szCs w:val="24"/>
          <w:lang w:val="de-DE"/>
        </w:rPr>
        <w:t>„</w:t>
      </w:r>
      <w:r w:rsidRPr="004D2899">
        <w:rPr>
          <w:szCs w:val="24"/>
          <w:lang w:val="de-DE"/>
        </w:rPr>
        <w:t>Nächster Torschütze</w:t>
      </w:r>
      <w:r>
        <w:rPr>
          <w:szCs w:val="24"/>
          <w:lang w:val="de-DE"/>
        </w:rPr>
        <w:t>“</w:t>
      </w:r>
      <w:r w:rsidRPr="004D2899">
        <w:rPr>
          <w:szCs w:val="24"/>
          <w:lang w:val="de-DE"/>
        </w:rPr>
        <w:t>-Wetten nicht berücksichtigt.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Alle Spieler die seit dem Anstoß oder dem vorangegangenen Tor am Spiel teilgenommen haben, werden als Feldspieler betrachtet.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Alle Spieler</w:t>
      </w:r>
      <w:r>
        <w:rPr>
          <w:szCs w:val="24"/>
          <w:lang w:val="de-DE"/>
        </w:rPr>
        <w:t>,</w:t>
      </w:r>
      <w:r w:rsidRPr="004D2899">
        <w:rPr>
          <w:szCs w:val="24"/>
          <w:lang w:val="de-DE"/>
        </w:rPr>
        <w:t xml:space="preserve"> die gegenwärtig teilnehmen sind gelistet. Sollte aus irgendeinem Grund ein nicht gelisteter Spieler ein Tor schießen bleiben alle Wetten auf gelistete Spieler bestehen.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Wetten werden auf Basis von TV-Einblendungen und Statistiken der Press Association ausgewertet außer es gibt klare Beweise</w:t>
      </w:r>
      <w:r>
        <w:rPr>
          <w:szCs w:val="24"/>
          <w:lang w:val="de-DE"/>
        </w:rPr>
        <w:t>,</w:t>
      </w:r>
      <w:r w:rsidRPr="004D2899">
        <w:rPr>
          <w:szCs w:val="24"/>
          <w:lang w:val="de-DE"/>
        </w:rPr>
        <w:t xml:space="preserve"> dass diese Statistiken inkorrekt sind.</w:t>
      </w:r>
    </w:p>
    <w:p w:rsidR="004D4223" w:rsidRDefault="004D4223" w:rsidP="004D4223">
      <w:pPr>
        <w:pStyle w:val="Heading3"/>
        <w:rPr>
          <w:lang w:eastAsia="en-GB"/>
        </w:rPr>
      </w:pPr>
      <w:r>
        <w:rPr>
          <w:lang w:eastAsia="en-GB"/>
        </w:rPr>
        <w:t>TORSCHÜTZE(N)-MÄRKTE</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Eigentore werden bei der Abrechnung von Torschützen-Wetten nicht </w:t>
      </w:r>
      <w:r>
        <w:rPr>
          <w:szCs w:val="24"/>
          <w:lang w:val="de-DE"/>
        </w:rPr>
        <w:t>berücksichtigt</w:t>
      </w:r>
      <w:r w:rsidRPr="004D2899">
        <w:rPr>
          <w:szCs w:val="24"/>
          <w:lang w:val="de-DE"/>
        </w:rPr>
        <w: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Alle Spieler</w:t>
      </w:r>
      <w:r>
        <w:rPr>
          <w:szCs w:val="24"/>
          <w:lang w:val="de-DE"/>
        </w:rPr>
        <w:t>,</w:t>
      </w:r>
      <w:r w:rsidRPr="004D2899">
        <w:rPr>
          <w:szCs w:val="24"/>
          <w:lang w:val="de-DE"/>
        </w:rPr>
        <w:t xml:space="preserve"> die am Spiel teilgenommen haben</w:t>
      </w:r>
      <w:r>
        <w:rPr>
          <w:szCs w:val="24"/>
          <w:lang w:val="de-DE"/>
        </w:rPr>
        <w:t>,</w:t>
      </w:r>
      <w:r w:rsidRPr="004D2899">
        <w:rPr>
          <w:szCs w:val="24"/>
          <w:lang w:val="de-DE"/>
        </w:rPr>
        <w:t xml:space="preserve"> werden als Feldspieler betrachtet. Sollte aus irgendeinem Grund ein nicht gelisteter Spieler ein Tor schießen, bleiben alle Wetten auf gelistete Spieler bestehen.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Im dem Fall</w:t>
      </w:r>
      <w:r>
        <w:rPr>
          <w:szCs w:val="24"/>
          <w:lang w:val="de-DE"/>
        </w:rPr>
        <w:t>,</w:t>
      </w:r>
      <w:r w:rsidRPr="004D2899">
        <w:rPr>
          <w:szCs w:val="24"/>
          <w:lang w:val="de-DE"/>
        </w:rPr>
        <w:t xml:space="preserve"> dass ein Spiel nicht innerhalt von 48h nach ursprünglichem Anstoß beendet wird, werden alle Wetten storniert; auch diejenigen auf Spieler</w:t>
      </w:r>
      <w:r>
        <w:rPr>
          <w:szCs w:val="24"/>
          <w:lang w:val="de-DE"/>
        </w:rPr>
        <w:t>,</w:t>
      </w:r>
      <w:r w:rsidRPr="004D2899">
        <w:rPr>
          <w:szCs w:val="24"/>
          <w:lang w:val="de-DE"/>
        </w:rPr>
        <w:t xml:space="preserve"> die bereits Tore geschossen haben.</w:t>
      </w:r>
    </w:p>
    <w:p w:rsidR="004D4223" w:rsidRPr="004D4223"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Wetten werden auf Basis von TV-Einblendungen und Statistiken der Press Association ausgewertet außer es gibt klare Beweise</w:t>
      </w:r>
      <w:r>
        <w:rPr>
          <w:szCs w:val="24"/>
          <w:lang w:val="de-DE"/>
        </w:rPr>
        <w:t>,</w:t>
      </w:r>
      <w:r w:rsidRPr="004D2899">
        <w:rPr>
          <w:szCs w:val="24"/>
          <w:lang w:val="de-DE"/>
        </w:rPr>
        <w:t xml:space="preserve"> dass diese Statistiken inkorrekt sind.</w:t>
      </w:r>
    </w:p>
    <w:p w:rsidR="00FA2033" w:rsidRPr="005B059F" w:rsidRDefault="00FA2033" w:rsidP="00FA2033">
      <w:pPr>
        <w:pStyle w:val="Heading3"/>
        <w:rPr>
          <w:lang w:val="de-AT" w:eastAsia="en-GB"/>
        </w:rPr>
      </w:pPr>
      <w:r w:rsidRPr="005B059F">
        <w:rPr>
          <w:lang w:val="de-AT" w:eastAsia="en-GB"/>
        </w:rPr>
        <w:t>MARKTNAMEN UND BESCHREIBUNG</w:t>
      </w:r>
    </w:p>
    <w:p w:rsidR="00EB3322" w:rsidRPr="005B059F" w:rsidRDefault="007627E4" w:rsidP="00EB3322">
      <w:pPr>
        <w:rPr>
          <w:b/>
          <w:lang w:val="de-AT" w:eastAsia="en-GB"/>
        </w:rPr>
      </w:pPr>
      <w:r>
        <w:rPr>
          <w:b/>
          <w:lang w:val="de-AT" w:eastAsia="en-GB"/>
        </w:rPr>
        <w:t>1. 3-Weg</w:t>
      </w:r>
      <w:r w:rsidR="00EB3322" w:rsidRPr="005B059F">
        <w:rPr>
          <w:b/>
          <w:lang w:val="de-AT" w:eastAsia="en-GB"/>
        </w:rPr>
        <w:tab/>
      </w:r>
    </w:p>
    <w:p w:rsidR="00EB3322" w:rsidRPr="005B059F" w:rsidRDefault="00EB3322" w:rsidP="00EB3322">
      <w:pPr>
        <w:rPr>
          <w:lang w:val="de-AT" w:eastAsia="en-GB"/>
        </w:rPr>
      </w:pPr>
      <w:r w:rsidRPr="005B059F">
        <w:rPr>
          <w:lang w:val="de-AT" w:eastAsia="en-GB"/>
        </w:rPr>
        <w:t xml:space="preserve">Welches Team gewinnt das Spiel (1-X-2) </w:t>
      </w:r>
      <w:r w:rsidR="0094269C">
        <w:rPr>
          <w:lang w:val="de-AT" w:eastAsia="en-GB"/>
        </w:rPr>
        <w:t>Heimmannschaft</w:t>
      </w:r>
      <w:r w:rsidRPr="005B059F">
        <w:rPr>
          <w:lang w:val="de-AT" w:eastAsia="en-GB"/>
        </w:rPr>
        <w:t>; Unentschieden; Auswärtssieg</w:t>
      </w:r>
    </w:p>
    <w:p w:rsidR="00EB3322" w:rsidRPr="00131E50" w:rsidRDefault="00EB3322" w:rsidP="00EB3322">
      <w:pPr>
        <w:rPr>
          <w:b/>
          <w:lang w:eastAsia="en-GB"/>
        </w:rPr>
      </w:pPr>
      <w:r w:rsidRPr="00131E50">
        <w:rPr>
          <w:b/>
          <w:lang w:eastAsia="en-GB"/>
        </w:rPr>
        <w:t>2. Torwette (Total) (nur *.5 Tore)</w:t>
      </w:r>
      <w:r w:rsidRPr="00131E50">
        <w:rPr>
          <w:b/>
          <w:lang w:eastAsia="en-GB"/>
        </w:rPr>
        <w:tab/>
      </w:r>
    </w:p>
    <w:p w:rsidR="00EB3322" w:rsidRDefault="00EB3322" w:rsidP="00EB3322">
      <w:pPr>
        <w:rPr>
          <w:lang w:eastAsia="en-GB"/>
        </w:rPr>
      </w:pPr>
      <w:r>
        <w:rPr>
          <w:lang w:eastAsia="en-GB"/>
        </w:rPr>
        <w:t>Z.B. 0.5, 1.5, 2.5, 3.5, …</w:t>
      </w:r>
    </w:p>
    <w:p w:rsidR="00EB3322" w:rsidRPr="00131E50" w:rsidRDefault="00EB3322" w:rsidP="00EB3322">
      <w:pPr>
        <w:rPr>
          <w:b/>
          <w:lang w:eastAsia="en-GB"/>
        </w:rPr>
      </w:pPr>
      <w:r w:rsidRPr="00131E50">
        <w:rPr>
          <w:b/>
          <w:lang w:eastAsia="en-GB"/>
        </w:rPr>
        <w:t>3. Handicap</w:t>
      </w:r>
      <w:r w:rsidRPr="00131E50">
        <w:rPr>
          <w:b/>
          <w:lang w:eastAsia="en-GB"/>
        </w:rPr>
        <w:tab/>
      </w:r>
    </w:p>
    <w:p w:rsidR="00EB3322" w:rsidRDefault="00EB3322" w:rsidP="00EB3322">
      <w:pPr>
        <w:rPr>
          <w:lang w:eastAsia="en-GB"/>
        </w:rPr>
      </w:pPr>
      <w:r>
        <w:rPr>
          <w:lang w:eastAsia="en-GB"/>
        </w:rPr>
        <w:t>Europäische Handicaps (z.B. Handicap 0:2, Handicap 5:0,...) 1-X-2</w:t>
      </w:r>
    </w:p>
    <w:p w:rsidR="00A60D95" w:rsidRPr="00131E50" w:rsidRDefault="00A60D95" w:rsidP="00A60D95">
      <w:pPr>
        <w:rPr>
          <w:b/>
          <w:lang w:eastAsia="en-GB"/>
        </w:rPr>
      </w:pPr>
      <w:r w:rsidRPr="00131E50">
        <w:rPr>
          <w:b/>
          <w:lang w:eastAsia="en-GB"/>
        </w:rPr>
        <w:t>4. Asiatische Torwette (Asiatische</w:t>
      </w:r>
      <w:r>
        <w:rPr>
          <w:b/>
          <w:lang w:eastAsia="en-GB"/>
        </w:rPr>
        <w:t>s</w:t>
      </w:r>
      <w:r w:rsidRPr="00131E50">
        <w:rPr>
          <w:b/>
          <w:lang w:eastAsia="en-GB"/>
        </w:rPr>
        <w:t xml:space="preserve"> Total)</w:t>
      </w:r>
      <w:r w:rsidRPr="00131E50">
        <w:rPr>
          <w:b/>
          <w:lang w:eastAsia="en-GB"/>
        </w:rPr>
        <w:tab/>
      </w:r>
    </w:p>
    <w:p w:rsidR="00EB3322" w:rsidRPr="005B059F" w:rsidRDefault="00EB3322" w:rsidP="00EB3322">
      <w:pPr>
        <w:rPr>
          <w:lang w:val="de-AT" w:eastAsia="en-GB"/>
        </w:rPr>
      </w:pPr>
      <w:r w:rsidRPr="005B059F">
        <w:rPr>
          <w:lang w:val="de-AT" w:eastAsia="en-GB"/>
        </w:rPr>
        <w:t xml:space="preserve">Tordifferenz in viertel und ganzen Spreads (z.B. 2.00, 2.25, 2.75, …) </w:t>
      </w:r>
    </w:p>
    <w:p w:rsidR="00EB3322" w:rsidRPr="00131E50" w:rsidRDefault="00EB3322" w:rsidP="00EB3322">
      <w:pPr>
        <w:rPr>
          <w:b/>
          <w:lang w:eastAsia="en-GB"/>
        </w:rPr>
      </w:pPr>
      <w:r w:rsidRPr="00131E50">
        <w:rPr>
          <w:b/>
          <w:lang w:eastAsia="en-GB"/>
        </w:rPr>
        <w:t xml:space="preserve">5. </w:t>
      </w:r>
      <w:r w:rsidR="00A60D95" w:rsidRPr="00131E50">
        <w:rPr>
          <w:b/>
          <w:lang w:eastAsia="en-GB"/>
        </w:rPr>
        <w:t>Asiatische</w:t>
      </w:r>
      <w:r w:rsidR="00A60D95">
        <w:rPr>
          <w:b/>
          <w:lang w:eastAsia="en-GB"/>
        </w:rPr>
        <w:t>s</w:t>
      </w:r>
      <w:r w:rsidR="00A60D95" w:rsidRPr="00131E50">
        <w:rPr>
          <w:b/>
          <w:lang w:eastAsia="en-GB"/>
        </w:rPr>
        <w:t xml:space="preserve"> </w:t>
      </w:r>
      <w:r w:rsidRPr="00131E50">
        <w:rPr>
          <w:b/>
          <w:lang w:eastAsia="en-GB"/>
        </w:rPr>
        <w:t>Handicap</w:t>
      </w:r>
      <w:r w:rsidRPr="00131E50">
        <w:rPr>
          <w:b/>
          <w:lang w:eastAsia="en-GB"/>
        </w:rPr>
        <w:tab/>
      </w:r>
    </w:p>
    <w:p w:rsidR="00EB3322" w:rsidRPr="005B059F" w:rsidRDefault="00EB3322" w:rsidP="00EB3322">
      <w:pPr>
        <w:rPr>
          <w:lang w:val="de-AT" w:eastAsia="en-GB"/>
        </w:rPr>
      </w:pPr>
      <w:r w:rsidRPr="005B059F">
        <w:rPr>
          <w:lang w:val="de-AT" w:eastAsia="en-GB"/>
        </w:rPr>
        <w:t>Handicap-Wetten mit allen Differenzen (z.B. -2.00/+2.00; -2.25/2.25; -2.5/2.5....)</w:t>
      </w:r>
    </w:p>
    <w:p w:rsidR="0094269C" w:rsidRPr="005B059F" w:rsidRDefault="0094269C" w:rsidP="0094269C">
      <w:pPr>
        <w:rPr>
          <w:b/>
          <w:lang w:val="de-AT" w:eastAsia="en-GB"/>
        </w:rPr>
      </w:pPr>
      <w:r w:rsidRPr="005B059F">
        <w:rPr>
          <w:b/>
          <w:lang w:val="de-AT" w:eastAsia="en-GB"/>
        </w:rPr>
        <w:t xml:space="preserve">6. </w:t>
      </w:r>
      <w:r>
        <w:rPr>
          <w:b/>
          <w:lang w:val="de-AT" w:eastAsia="en-GB"/>
        </w:rPr>
        <w:t>Unentschieden, keine Wette</w:t>
      </w:r>
      <w:r w:rsidRPr="005B059F">
        <w:rPr>
          <w:b/>
          <w:lang w:val="de-AT" w:eastAsia="en-GB"/>
        </w:rPr>
        <w:tab/>
      </w:r>
    </w:p>
    <w:p w:rsidR="00EB3322" w:rsidRPr="005B059F" w:rsidRDefault="00EB3322" w:rsidP="00EB3322">
      <w:pPr>
        <w:rPr>
          <w:lang w:val="de-AT" w:eastAsia="en-GB"/>
        </w:rPr>
      </w:pPr>
      <w:r w:rsidRPr="005B059F">
        <w:rPr>
          <w:b/>
          <w:lang w:val="de-AT" w:eastAsia="en-GB"/>
        </w:rPr>
        <w:t>a</w:t>
      </w:r>
      <w:r w:rsidRPr="005B059F">
        <w:rPr>
          <w:lang w:val="de-AT" w:eastAsia="en-GB"/>
        </w:rPr>
        <w:t>. Wenn Spiel mit Unentschieden nach regulärer Spielzeit endet, werden alle Wetten als ungültig angesehen.</w:t>
      </w:r>
    </w:p>
    <w:p w:rsidR="00EB3322" w:rsidRPr="005B059F" w:rsidRDefault="00EB3322" w:rsidP="00EB3322">
      <w:pPr>
        <w:rPr>
          <w:lang w:val="de-AT" w:eastAsia="en-GB"/>
        </w:rPr>
      </w:pPr>
      <w:r w:rsidRPr="005B059F">
        <w:rPr>
          <w:b/>
          <w:lang w:val="de-AT" w:eastAsia="en-GB"/>
        </w:rPr>
        <w:t>b</w:t>
      </w:r>
      <w:r w:rsidRPr="005B059F">
        <w:rPr>
          <w:lang w:val="de-AT" w:eastAsia="en-GB"/>
        </w:rPr>
        <w:t xml:space="preserve">. Gleiches wie </w:t>
      </w:r>
      <w:r w:rsidR="00A60D95">
        <w:rPr>
          <w:lang w:val="de-AT" w:eastAsia="en-GB"/>
        </w:rPr>
        <w:t>Asiatisches</w:t>
      </w:r>
      <w:r w:rsidRPr="005B059F">
        <w:rPr>
          <w:lang w:val="de-AT" w:eastAsia="en-GB"/>
        </w:rPr>
        <w:t xml:space="preserve"> Handicap (levelball, pick-em)</w:t>
      </w:r>
    </w:p>
    <w:p w:rsidR="00EB3322" w:rsidRPr="005B059F" w:rsidRDefault="00EB3322" w:rsidP="00EB3322">
      <w:pPr>
        <w:rPr>
          <w:b/>
          <w:lang w:val="de-AT" w:eastAsia="en-GB"/>
        </w:rPr>
      </w:pPr>
      <w:r w:rsidRPr="005B059F">
        <w:rPr>
          <w:b/>
          <w:lang w:val="de-AT" w:eastAsia="en-GB"/>
        </w:rPr>
        <w:t>7. Wer gewinnt den Rest des Spiels?</w:t>
      </w:r>
    </w:p>
    <w:p w:rsidR="00EB3322" w:rsidRPr="005B059F" w:rsidRDefault="00EB3322" w:rsidP="00EB3322">
      <w:pPr>
        <w:rPr>
          <w:lang w:val="de-AT" w:eastAsia="en-GB"/>
        </w:rPr>
      </w:pPr>
      <w:r w:rsidRPr="005B059F">
        <w:rPr>
          <w:lang w:val="de-AT" w:eastAsia="en-GB"/>
        </w:rPr>
        <w:t>Welches Team wird in der verbleibenden Zeit mehr Tore schießen?</w:t>
      </w:r>
    </w:p>
    <w:p w:rsidR="00EB3322" w:rsidRPr="00131E50" w:rsidRDefault="00EB3322" w:rsidP="00EB3322">
      <w:pPr>
        <w:rPr>
          <w:b/>
          <w:lang w:eastAsia="en-GB"/>
        </w:rPr>
      </w:pPr>
      <w:r w:rsidRPr="00131E50">
        <w:rPr>
          <w:b/>
          <w:lang w:eastAsia="en-GB"/>
        </w:rPr>
        <w:t xml:space="preserve">8. Nächstes Tor </w:t>
      </w:r>
      <w:r w:rsidRPr="00131E50">
        <w:rPr>
          <w:b/>
          <w:lang w:eastAsia="en-GB"/>
        </w:rPr>
        <w:tab/>
      </w:r>
    </w:p>
    <w:p w:rsidR="00EB3322" w:rsidRPr="005B059F" w:rsidRDefault="00EB3322" w:rsidP="00EB3322">
      <w:pPr>
        <w:rPr>
          <w:lang w:val="de-AT" w:eastAsia="en-GB"/>
        </w:rPr>
      </w:pPr>
      <w:r w:rsidRPr="005B059F">
        <w:rPr>
          <w:lang w:val="de-AT" w:eastAsia="en-GB"/>
        </w:rPr>
        <w:t>Wer schießt das 1., 2. ... Tor? (1-X(kein Tor)-2)</w:t>
      </w:r>
    </w:p>
    <w:p w:rsidR="00EB3322" w:rsidRPr="00131E50" w:rsidRDefault="00EB3322" w:rsidP="00EB3322">
      <w:pPr>
        <w:rPr>
          <w:b/>
          <w:lang w:eastAsia="en-GB"/>
        </w:rPr>
      </w:pPr>
      <w:r w:rsidRPr="00131E50">
        <w:rPr>
          <w:b/>
          <w:lang w:eastAsia="en-GB"/>
        </w:rPr>
        <w:t>9. Doppelte Chance (1X – 12 – X2)</w:t>
      </w:r>
    </w:p>
    <w:p w:rsidR="00EB3322" w:rsidRPr="00055CA7" w:rsidRDefault="0094269C" w:rsidP="00EB3322">
      <w:pPr>
        <w:rPr>
          <w:lang w:val="de-AT" w:eastAsia="en-GB"/>
        </w:rPr>
      </w:pPr>
      <w:r>
        <w:rPr>
          <w:lang w:val="de-AT" w:eastAsia="en-GB"/>
        </w:rPr>
        <w:t>Heimmannschaft</w:t>
      </w:r>
      <w:r w:rsidRPr="005B059F">
        <w:rPr>
          <w:lang w:val="de-AT" w:eastAsia="en-GB"/>
        </w:rPr>
        <w:t xml:space="preserve"> </w:t>
      </w:r>
      <w:r w:rsidR="00EB3322" w:rsidRPr="005B059F">
        <w:rPr>
          <w:lang w:val="de-AT" w:eastAsia="en-GB"/>
        </w:rPr>
        <w:t xml:space="preserve">oder Unentschieden; </w:t>
      </w:r>
      <w:r>
        <w:rPr>
          <w:lang w:val="de-AT" w:eastAsia="en-GB"/>
        </w:rPr>
        <w:t>Heimmannschaft</w:t>
      </w:r>
      <w:r w:rsidRPr="005B059F">
        <w:rPr>
          <w:lang w:val="de-AT" w:eastAsia="en-GB"/>
        </w:rPr>
        <w:t xml:space="preserve"> </w:t>
      </w:r>
      <w:r w:rsidR="00EB3322" w:rsidRPr="005B059F">
        <w:rPr>
          <w:lang w:val="de-AT" w:eastAsia="en-GB"/>
        </w:rPr>
        <w:t xml:space="preserve">oder Auswärtssieg; Unentschieden oder </w:t>
      </w:r>
      <w:r w:rsidR="00EB3322" w:rsidRPr="00055CA7">
        <w:rPr>
          <w:lang w:val="de-AT" w:eastAsia="en-GB"/>
        </w:rPr>
        <w:t>Auswärtssieg</w:t>
      </w:r>
    </w:p>
    <w:p w:rsidR="00EB3322" w:rsidRPr="00055CA7" w:rsidRDefault="00EB3322" w:rsidP="00EB3322">
      <w:pPr>
        <w:rPr>
          <w:b/>
          <w:lang w:val="de-AT" w:eastAsia="en-GB"/>
        </w:rPr>
      </w:pPr>
      <w:r w:rsidRPr="00055CA7">
        <w:rPr>
          <w:b/>
          <w:lang w:val="de-AT" w:eastAsia="en-GB"/>
        </w:rPr>
        <w:t>10. Genaues Ergebnis</w:t>
      </w:r>
      <w:r w:rsidRPr="00055CA7">
        <w:rPr>
          <w:b/>
          <w:lang w:val="de-AT" w:eastAsia="en-GB"/>
        </w:rPr>
        <w:tab/>
      </w:r>
    </w:p>
    <w:p w:rsidR="00EB3322" w:rsidRPr="00055CA7" w:rsidRDefault="00EB3322" w:rsidP="00EB3322">
      <w:pPr>
        <w:rPr>
          <w:lang w:val="de-AT" w:eastAsia="en-GB"/>
        </w:rPr>
      </w:pPr>
      <w:r w:rsidRPr="00055CA7">
        <w:rPr>
          <w:lang w:val="de-AT" w:eastAsia="en-GB"/>
        </w:rPr>
        <w:t>Endergebnis (3:0, 2:0, 1:0, 3:2, 3:1, 2:1, 0:0, 1:1,2:2,3:3,1:2,1:3,2:3, 0:1, 0:2, 0:3 und „alle anderen“</w:t>
      </w:r>
    </w:p>
    <w:p w:rsidR="00EB3322" w:rsidRPr="00055CA7" w:rsidRDefault="00EB3322" w:rsidP="00EB3322">
      <w:pPr>
        <w:rPr>
          <w:b/>
          <w:lang w:val="de-AT" w:eastAsia="en-GB"/>
        </w:rPr>
      </w:pPr>
      <w:r w:rsidRPr="00055CA7">
        <w:rPr>
          <w:b/>
          <w:lang w:val="de-AT" w:eastAsia="en-GB"/>
        </w:rPr>
        <w:lastRenderedPageBreak/>
        <w:t>11. Genaues Ergebnis flex</w:t>
      </w:r>
      <w:r w:rsidRPr="00055CA7">
        <w:rPr>
          <w:b/>
          <w:lang w:val="de-AT" w:eastAsia="en-GB"/>
        </w:rPr>
        <w:tab/>
      </w:r>
    </w:p>
    <w:p w:rsidR="00EB3322" w:rsidRPr="00055CA7" w:rsidRDefault="00EB3322" w:rsidP="00EB3322">
      <w:pPr>
        <w:rPr>
          <w:lang w:val="de-AT" w:eastAsia="en-GB"/>
        </w:rPr>
      </w:pPr>
      <w:r w:rsidRPr="00055CA7">
        <w:rPr>
          <w:lang w:val="de-AT" w:eastAsia="en-GB"/>
        </w:rPr>
        <w:t>Ähnlich dem Genauen Ergebnis</w:t>
      </w:r>
      <w:r w:rsidR="0094269C" w:rsidRPr="00055CA7">
        <w:rPr>
          <w:lang w:val="de-AT" w:eastAsia="en-GB"/>
        </w:rPr>
        <w:t>,</w:t>
      </w:r>
      <w:r w:rsidRPr="00055CA7">
        <w:rPr>
          <w:lang w:val="de-AT" w:eastAsia="en-GB"/>
        </w:rPr>
        <w:t xml:space="preserve"> aber erweitert durch den aktuellen Punktestand</w:t>
      </w:r>
    </w:p>
    <w:p w:rsidR="00D41269" w:rsidRPr="00055CA7" w:rsidRDefault="00D41269" w:rsidP="00EB3322">
      <w:pPr>
        <w:rPr>
          <w:b/>
          <w:lang w:val="de-AT" w:eastAsia="en-GB"/>
        </w:rPr>
      </w:pPr>
      <w:r w:rsidRPr="00055CA7">
        <w:rPr>
          <w:b/>
          <w:lang w:val="de-AT" w:eastAsia="en-GB"/>
        </w:rPr>
        <w:t>12. Genaues Ergebnis AAMS-Logik</w:t>
      </w:r>
    </w:p>
    <w:p w:rsidR="00D41269" w:rsidRPr="00055CA7" w:rsidRDefault="00D41269" w:rsidP="00D41269">
      <w:pPr>
        <w:rPr>
          <w:lang w:val="de-AT" w:eastAsia="en-GB"/>
        </w:rPr>
      </w:pPr>
      <w:r w:rsidRPr="00055CA7">
        <w:rPr>
          <w:lang w:val="de-AT" w:eastAsia="en-GB"/>
        </w:rPr>
        <w:t>Endergebnis</w:t>
      </w:r>
      <w:r w:rsidRPr="00055CA7">
        <w:t xml:space="preserve"> </w:t>
      </w:r>
      <w:r w:rsidRPr="00055CA7">
        <w:rPr>
          <w:lang w:val="de-AT" w:eastAsia="en-GB"/>
        </w:rPr>
        <w:t>(0:0; 1:0; 2:0; 3:0; 4:0; 0:1; 1:1; 2:1; 3:1; 4:1; 0:2;</w:t>
      </w:r>
    </w:p>
    <w:p w:rsidR="00D41269" w:rsidRPr="00055CA7" w:rsidRDefault="00D41269" w:rsidP="00D41269">
      <w:pPr>
        <w:rPr>
          <w:lang w:val="de-AT" w:eastAsia="en-GB"/>
        </w:rPr>
      </w:pPr>
      <w:r w:rsidRPr="00055CA7">
        <w:rPr>
          <w:lang w:val="de-AT" w:eastAsia="en-GB"/>
        </w:rPr>
        <w:t>1:2; 2:2; 3:2; 4:2; 0:3; 1:3; 1:3; 2:3; 3:3; 4:3; 1:4; 2:4; 3:4; 4:4 und andere)</w:t>
      </w:r>
    </w:p>
    <w:p w:rsidR="00EB3322" w:rsidRPr="00055CA7" w:rsidRDefault="00EB3322" w:rsidP="00EB3322">
      <w:pPr>
        <w:rPr>
          <w:b/>
          <w:lang w:val="de-AT" w:eastAsia="en-GB"/>
        </w:rPr>
      </w:pPr>
      <w:r w:rsidRPr="00055CA7">
        <w:rPr>
          <w:b/>
          <w:lang w:val="de-AT" w:eastAsia="en-GB"/>
        </w:rPr>
        <w:t>1</w:t>
      </w:r>
      <w:r w:rsidR="00D41269" w:rsidRPr="00055CA7">
        <w:rPr>
          <w:b/>
          <w:lang w:val="de-AT" w:eastAsia="en-GB"/>
        </w:rPr>
        <w:t>3</w:t>
      </w:r>
      <w:r w:rsidRPr="00055CA7">
        <w:rPr>
          <w:b/>
          <w:lang w:val="de-AT" w:eastAsia="en-GB"/>
        </w:rPr>
        <w:t>.Tore Heimmannschaft</w:t>
      </w:r>
      <w:r w:rsidRPr="00055CA7">
        <w:rPr>
          <w:b/>
          <w:lang w:val="de-AT" w:eastAsia="en-GB"/>
        </w:rPr>
        <w:tab/>
      </w:r>
    </w:p>
    <w:p w:rsidR="00EB3322" w:rsidRPr="00055CA7" w:rsidRDefault="00EB3322" w:rsidP="00EB3322">
      <w:pPr>
        <w:rPr>
          <w:lang w:val="de-AT" w:eastAsia="en-GB"/>
        </w:rPr>
      </w:pPr>
      <w:r w:rsidRPr="00055CA7">
        <w:rPr>
          <w:b/>
          <w:lang w:val="de-AT" w:eastAsia="en-GB"/>
        </w:rPr>
        <w:t>a</w:t>
      </w:r>
      <w:r w:rsidRPr="00055CA7">
        <w:rPr>
          <w:lang w:val="de-AT" w:eastAsia="en-GB"/>
        </w:rPr>
        <w:t xml:space="preserve">. </w:t>
      </w:r>
      <w:r w:rsidR="00DE2A8C" w:rsidRPr="00055CA7">
        <w:rPr>
          <w:lang w:val="de-AT" w:eastAsia="en-GB"/>
        </w:rPr>
        <w:t xml:space="preserve">Wieviele </w:t>
      </w:r>
      <w:r w:rsidR="000B6E79" w:rsidRPr="00055CA7">
        <w:rPr>
          <w:lang w:val="de-AT" w:eastAsia="en-GB"/>
        </w:rPr>
        <w:t>Tore schießt die Heimmannschaft?</w:t>
      </w:r>
    </w:p>
    <w:p w:rsidR="00EB3322" w:rsidRPr="00055CA7" w:rsidRDefault="00EB3322" w:rsidP="00EB3322">
      <w:pPr>
        <w:rPr>
          <w:lang w:val="de-AT" w:eastAsia="en-GB"/>
        </w:rPr>
      </w:pPr>
      <w:r w:rsidRPr="00055CA7">
        <w:rPr>
          <w:b/>
          <w:lang w:val="de-AT" w:eastAsia="en-GB"/>
        </w:rPr>
        <w:t>b</w:t>
      </w:r>
      <w:r w:rsidRPr="00055CA7">
        <w:rPr>
          <w:lang w:val="de-AT" w:eastAsia="en-GB"/>
        </w:rPr>
        <w:t>. 0, 1, 2, 3+</w:t>
      </w:r>
    </w:p>
    <w:p w:rsidR="00EB3322" w:rsidRPr="00055CA7" w:rsidRDefault="00EB3322" w:rsidP="00EB3322">
      <w:pPr>
        <w:rPr>
          <w:b/>
          <w:lang w:val="de-AT" w:eastAsia="en-GB"/>
        </w:rPr>
      </w:pPr>
      <w:r w:rsidRPr="00055CA7">
        <w:rPr>
          <w:b/>
          <w:lang w:val="de-AT" w:eastAsia="en-GB"/>
        </w:rPr>
        <w:t>1</w:t>
      </w:r>
      <w:r w:rsidR="00D41269" w:rsidRPr="00055CA7">
        <w:rPr>
          <w:b/>
          <w:lang w:val="de-AT" w:eastAsia="en-GB"/>
        </w:rPr>
        <w:t>4</w:t>
      </w:r>
      <w:r w:rsidRPr="00055CA7">
        <w:rPr>
          <w:b/>
          <w:lang w:val="de-AT" w:eastAsia="en-GB"/>
        </w:rPr>
        <w:t>. Tore Auswärtsmannschaft</w:t>
      </w:r>
      <w:r w:rsidRPr="00055CA7">
        <w:rPr>
          <w:b/>
          <w:lang w:val="de-AT" w:eastAsia="en-GB"/>
        </w:rPr>
        <w:tab/>
      </w:r>
    </w:p>
    <w:p w:rsidR="00EB3322" w:rsidRPr="00055CA7" w:rsidRDefault="00EB3322" w:rsidP="00EB3322">
      <w:pPr>
        <w:rPr>
          <w:lang w:val="de-AT" w:eastAsia="en-GB"/>
        </w:rPr>
      </w:pPr>
      <w:r w:rsidRPr="00055CA7">
        <w:rPr>
          <w:b/>
          <w:lang w:val="de-AT" w:eastAsia="en-GB"/>
        </w:rPr>
        <w:t>a</w:t>
      </w:r>
      <w:r w:rsidRPr="00055CA7">
        <w:rPr>
          <w:lang w:val="de-AT" w:eastAsia="en-GB"/>
        </w:rPr>
        <w:t xml:space="preserve">. </w:t>
      </w:r>
      <w:r w:rsidR="00DE2A8C" w:rsidRPr="00055CA7">
        <w:rPr>
          <w:lang w:val="de-AT" w:eastAsia="en-GB"/>
        </w:rPr>
        <w:t>Wieviele Tore schießt die Auswärts</w:t>
      </w:r>
      <w:r w:rsidR="000B6E79" w:rsidRPr="00055CA7">
        <w:rPr>
          <w:lang w:val="de-AT" w:eastAsia="en-GB"/>
        </w:rPr>
        <w:t>mannschaft?</w:t>
      </w:r>
    </w:p>
    <w:p w:rsidR="00EB3322" w:rsidRPr="00055CA7" w:rsidRDefault="00EB3322" w:rsidP="00EB3322">
      <w:pPr>
        <w:rPr>
          <w:lang w:val="de-AT" w:eastAsia="en-GB"/>
        </w:rPr>
      </w:pPr>
      <w:r w:rsidRPr="00055CA7">
        <w:rPr>
          <w:b/>
          <w:lang w:val="de-AT" w:eastAsia="en-GB"/>
        </w:rPr>
        <w:t>b</w:t>
      </w:r>
      <w:r w:rsidRPr="00055CA7">
        <w:rPr>
          <w:lang w:val="de-AT" w:eastAsia="en-GB"/>
        </w:rPr>
        <w:t>. 0, 1, 2, 3+</w:t>
      </w:r>
    </w:p>
    <w:p w:rsidR="00EB3322" w:rsidRPr="00055CA7" w:rsidRDefault="00EB3322" w:rsidP="00EB3322">
      <w:pPr>
        <w:rPr>
          <w:b/>
          <w:lang w:val="de-AT" w:eastAsia="en-GB"/>
        </w:rPr>
      </w:pPr>
      <w:r w:rsidRPr="00055CA7">
        <w:rPr>
          <w:b/>
          <w:lang w:val="de-AT" w:eastAsia="en-GB"/>
        </w:rPr>
        <w:t>1</w:t>
      </w:r>
      <w:r w:rsidR="00D41269" w:rsidRPr="00055CA7">
        <w:rPr>
          <w:b/>
          <w:lang w:val="de-AT" w:eastAsia="en-GB"/>
        </w:rPr>
        <w:t>5</w:t>
      </w:r>
      <w:r w:rsidRPr="00055CA7">
        <w:rPr>
          <w:b/>
          <w:lang w:val="de-AT" w:eastAsia="en-GB"/>
        </w:rPr>
        <w:t>. Beide Teams schießen Tore?</w:t>
      </w:r>
      <w:r w:rsidRPr="00055CA7">
        <w:rPr>
          <w:b/>
          <w:lang w:val="de-AT" w:eastAsia="en-GB"/>
        </w:rPr>
        <w:tab/>
      </w:r>
    </w:p>
    <w:p w:rsidR="00EB3322" w:rsidRPr="00055CA7" w:rsidRDefault="00EB3322" w:rsidP="00EB3322">
      <w:pPr>
        <w:rPr>
          <w:lang w:val="de-AT" w:eastAsia="en-GB"/>
        </w:rPr>
      </w:pPr>
      <w:r w:rsidRPr="00055CA7">
        <w:rPr>
          <w:lang w:val="de-AT" w:eastAsia="en-GB"/>
        </w:rPr>
        <w:t>Tor/ kein Tor (Ja; Nein)</w:t>
      </w:r>
    </w:p>
    <w:p w:rsidR="00EB3322" w:rsidRPr="00055CA7" w:rsidRDefault="00EB3322" w:rsidP="00EB3322">
      <w:pPr>
        <w:rPr>
          <w:b/>
          <w:lang w:val="de-AT" w:eastAsia="en-GB"/>
        </w:rPr>
      </w:pPr>
      <w:r w:rsidRPr="00055CA7">
        <w:rPr>
          <w:b/>
          <w:lang w:val="de-AT" w:eastAsia="en-GB"/>
        </w:rPr>
        <w:t>1</w:t>
      </w:r>
      <w:r w:rsidR="00D41269" w:rsidRPr="00055CA7">
        <w:rPr>
          <w:b/>
          <w:lang w:val="de-AT" w:eastAsia="en-GB"/>
        </w:rPr>
        <w:t>6</w:t>
      </w:r>
      <w:r w:rsidRPr="00055CA7">
        <w:rPr>
          <w:b/>
          <w:lang w:val="de-AT" w:eastAsia="en-GB"/>
        </w:rPr>
        <w:t>. Ungerade/ Gerade</w:t>
      </w:r>
      <w:r w:rsidRPr="00055CA7">
        <w:rPr>
          <w:b/>
          <w:lang w:val="de-AT" w:eastAsia="en-GB"/>
        </w:rPr>
        <w:tab/>
      </w:r>
    </w:p>
    <w:p w:rsidR="00EB3322" w:rsidRPr="00055CA7" w:rsidRDefault="00EB3322" w:rsidP="00EB3322">
      <w:pPr>
        <w:rPr>
          <w:lang w:val="de-AT" w:eastAsia="en-GB"/>
        </w:rPr>
      </w:pPr>
      <w:r w:rsidRPr="00055CA7">
        <w:rPr>
          <w:lang w:val="de-AT" w:eastAsia="en-GB"/>
        </w:rPr>
        <w:t>ungerade/ gerade Anzahl an Toren</w:t>
      </w:r>
    </w:p>
    <w:p w:rsidR="00EB3322" w:rsidRPr="00055CA7" w:rsidRDefault="00EB3322" w:rsidP="00EB3322">
      <w:pPr>
        <w:rPr>
          <w:b/>
          <w:lang w:val="de-AT" w:eastAsia="en-GB"/>
        </w:rPr>
      </w:pPr>
      <w:r w:rsidRPr="00055CA7">
        <w:rPr>
          <w:b/>
          <w:lang w:val="de-AT" w:eastAsia="en-GB"/>
        </w:rPr>
        <w:t>1</w:t>
      </w:r>
      <w:r w:rsidR="00D41269" w:rsidRPr="00055CA7">
        <w:rPr>
          <w:b/>
          <w:lang w:val="de-AT" w:eastAsia="en-GB"/>
        </w:rPr>
        <w:t>7</w:t>
      </w:r>
      <w:r w:rsidR="007627E4">
        <w:rPr>
          <w:b/>
          <w:lang w:val="de-AT" w:eastAsia="en-GB"/>
        </w:rPr>
        <w:t xml:space="preserve">. Welche Mannschaft </w:t>
      </w:r>
      <w:r w:rsidRPr="00055CA7">
        <w:rPr>
          <w:b/>
          <w:lang w:val="de-AT" w:eastAsia="en-GB"/>
        </w:rPr>
        <w:t>hat Anstoß?</w:t>
      </w:r>
      <w:r w:rsidRPr="00055CA7">
        <w:rPr>
          <w:b/>
          <w:lang w:val="de-AT" w:eastAsia="en-GB"/>
        </w:rPr>
        <w:tab/>
      </w:r>
    </w:p>
    <w:p w:rsidR="00EB3322" w:rsidRPr="00055CA7" w:rsidRDefault="00EB3322" w:rsidP="00EB3322">
      <w:pPr>
        <w:rPr>
          <w:lang w:eastAsia="en-GB"/>
        </w:rPr>
      </w:pPr>
      <w:r w:rsidRPr="00055CA7">
        <w:rPr>
          <w:lang w:eastAsia="en-GB"/>
        </w:rPr>
        <w:t>Heimmannschaft/ Auswärtsmannschaft</w:t>
      </w:r>
    </w:p>
    <w:p w:rsidR="00EB3322" w:rsidRPr="00055CA7" w:rsidRDefault="00EB3322" w:rsidP="00EB3322">
      <w:pPr>
        <w:rPr>
          <w:b/>
          <w:lang w:eastAsia="en-GB"/>
        </w:rPr>
      </w:pPr>
      <w:r w:rsidRPr="00055CA7">
        <w:rPr>
          <w:b/>
          <w:lang w:eastAsia="en-GB"/>
        </w:rPr>
        <w:t>1</w:t>
      </w:r>
      <w:r w:rsidR="00D41269" w:rsidRPr="00055CA7">
        <w:rPr>
          <w:b/>
          <w:lang w:eastAsia="en-GB"/>
        </w:rPr>
        <w:t>8</w:t>
      </w:r>
      <w:r w:rsidRPr="00055CA7">
        <w:rPr>
          <w:b/>
          <w:lang w:eastAsia="en-GB"/>
        </w:rPr>
        <w:t>.</w:t>
      </w:r>
      <w:r w:rsidR="00FE050C" w:rsidRPr="00055CA7">
        <w:rPr>
          <w:b/>
          <w:lang w:eastAsia="en-GB"/>
        </w:rPr>
        <w:t xml:space="preserve"> </w:t>
      </w:r>
      <w:r w:rsidRPr="00055CA7">
        <w:rPr>
          <w:b/>
          <w:lang w:eastAsia="en-GB"/>
        </w:rPr>
        <w:t>1. Halbzeit - 3-Weg</w:t>
      </w:r>
      <w:r w:rsidRPr="00055CA7">
        <w:rPr>
          <w:b/>
          <w:lang w:eastAsia="en-GB"/>
        </w:rPr>
        <w:tab/>
      </w:r>
    </w:p>
    <w:p w:rsidR="00EB3322" w:rsidRPr="00055CA7" w:rsidRDefault="00EB3322" w:rsidP="00EB3322">
      <w:pPr>
        <w:rPr>
          <w:lang w:val="de-AT" w:eastAsia="en-GB"/>
        </w:rPr>
      </w:pPr>
      <w:r w:rsidRPr="00055CA7">
        <w:rPr>
          <w:b/>
          <w:lang w:val="de-AT" w:eastAsia="en-GB"/>
        </w:rPr>
        <w:t>a</w:t>
      </w:r>
      <w:r w:rsidRPr="00055CA7">
        <w:rPr>
          <w:lang w:val="de-AT" w:eastAsia="en-GB"/>
        </w:rPr>
        <w:t>. Welche Mannschaft gewinnt die erste Halbzeit?</w:t>
      </w:r>
    </w:p>
    <w:p w:rsidR="00EB3322" w:rsidRPr="00055CA7" w:rsidRDefault="00EB3322" w:rsidP="00EB3322">
      <w:pPr>
        <w:rPr>
          <w:lang w:val="de-AT" w:eastAsia="en-GB"/>
        </w:rPr>
      </w:pPr>
      <w:r w:rsidRPr="00055CA7">
        <w:rPr>
          <w:b/>
          <w:lang w:val="de-AT" w:eastAsia="en-GB"/>
        </w:rPr>
        <w:t>b</w:t>
      </w:r>
      <w:r w:rsidRPr="00055CA7">
        <w:rPr>
          <w:lang w:val="de-AT" w:eastAsia="en-GB"/>
        </w:rPr>
        <w:t>. Halbzeit 1-X-2</w:t>
      </w:r>
    </w:p>
    <w:p w:rsidR="00FE050C" w:rsidRPr="00131E50" w:rsidRDefault="00FE050C" w:rsidP="00FE050C">
      <w:pPr>
        <w:rPr>
          <w:b/>
          <w:lang w:eastAsia="en-GB"/>
        </w:rPr>
      </w:pPr>
      <w:r w:rsidRPr="00131E50">
        <w:rPr>
          <w:b/>
          <w:lang w:eastAsia="en-GB"/>
        </w:rPr>
        <w:t>1</w:t>
      </w:r>
      <w:r>
        <w:rPr>
          <w:b/>
          <w:lang w:eastAsia="en-GB"/>
        </w:rPr>
        <w:t>9</w:t>
      </w:r>
      <w:r w:rsidRPr="00131E50">
        <w:rPr>
          <w:b/>
          <w:lang w:eastAsia="en-GB"/>
        </w:rPr>
        <w:t>.</w:t>
      </w:r>
      <w:r>
        <w:rPr>
          <w:b/>
          <w:lang w:eastAsia="en-GB"/>
        </w:rPr>
        <w:t xml:space="preserve"> 2</w:t>
      </w:r>
      <w:r w:rsidRPr="00131E50">
        <w:rPr>
          <w:b/>
          <w:lang w:eastAsia="en-GB"/>
        </w:rPr>
        <w:t>. Halbzeit - 3-Weg</w:t>
      </w:r>
      <w:r w:rsidRPr="00131E50">
        <w:rPr>
          <w:b/>
          <w:lang w:eastAsia="en-GB"/>
        </w:rPr>
        <w:tab/>
      </w:r>
    </w:p>
    <w:p w:rsidR="00D41269" w:rsidRDefault="0094269C" w:rsidP="00EB3322">
      <w:pPr>
        <w:rPr>
          <w:lang w:val="de-AT" w:eastAsia="en-GB"/>
        </w:rPr>
      </w:pPr>
      <w:r>
        <w:rPr>
          <w:lang w:val="de-AT" w:eastAsia="en-GB"/>
        </w:rPr>
        <w:t>Heimmannschaft</w:t>
      </w:r>
      <w:r w:rsidR="00FE050C" w:rsidRPr="005B059F">
        <w:rPr>
          <w:lang w:val="de-AT" w:eastAsia="en-GB"/>
        </w:rPr>
        <w:t>; Unentschieden; Auswärtssieg</w:t>
      </w:r>
    </w:p>
    <w:p w:rsidR="00D41269" w:rsidRPr="006272B4" w:rsidRDefault="006272B4" w:rsidP="00EB3322">
      <w:pPr>
        <w:rPr>
          <w:b/>
          <w:lang w:val="de-AT" w:eastAsia="en-GB"/>
        </w:rPr>
      </w:pPr>
      <w:r w:rsidRPr="006272B4">
        <w:rPr>
          <w:b/>
          <w:lang w:val="de-AT" w:eastAsia="en-GB"/>
        </w:rPr>
        <w:t xml:space="preserve">20. </w:t>
      </w:r>
      <w:r w:rsidRPr="006272B4">
        <w:rPr>
          <w:b/>
          <w:lang w:eastAsia="en-GB"/>
        </w:rPr>
        <w:t>2. Halbzeit - Torwette</w:t>
      </w:r>
    </w:p>
    <w:p w:rsidR="00D41269" w:rsidRPr="005B059F" w:rsidRDefault="006272B4" w:rsidP="00EB3322">
      <w:pPr>
        <w:rPr>
          <w:lang w:val="de-AT" w:eastAsia="en-GB"/>
        </w:rPr>
      </w:pPr>
      <w:r>
        <w:rPr>
          <w:lang w:val="de-AT" w:eastAsia="en-GB"/>
        </w:rPr>
        <w:t>Nur x.5</w:t>
      </w:r>
    </w:p>
    <w:p w:rsidR="00EB3322" w:rsidRPr="005B059F" w:rsidRDefault="00D41269" w:rsidP="00EB3322">
      <w:pPr>
        <w:rPr>
          <w:b/>
          <w:lang w:val="de-AT" w:eastAsia="en-GB"/>
        </w:rPr>
      </w:pPr>
      <w:r>
        <w:rPr>
          <w:b/>
          <w:lang w:val="de-AT" w:eastAsia="en-GB"/>
        </w:rPr>
        <w:t>2</w:t>
      </w:r>
      <w:r w:rsidR="00EB3322" w:rsidRPr="005B059F">
        <w:rPr>
          <w:b/>
          <w:lang w:val="de-AT" w:eastAsia="en-GB"/>
        </w:rPr>
        <w:t>1. 1. Halbzeit Torwette (nur *.5 Tore)</w:t>
      </w:r>
      <w:r w:rsidR="00EB3322" w:rsidRPr="005B059F">
        <w:rPr>
          <w:b/>
          <w:lang w:val="de-AT" w:eastAsia="en-GB"/>
        </w:rPr>
        <w:tab/>
      </w:r>
    </w:p>
    <w:p w:rsidR="00EB3322" w:rsidRPr="005B059F" w:rsidRDefault="00EB3322" w:rsidP="00EB3322">
      <w:pPr>
        <w:rPr>
          <w:lang w:val="de-AT" w:eastAsia="en-GB"/>
        </w:rPr>
      </w:pPr>
      <w:r w:rsidRPr="005B059F">
        <w:rPr>
          <w:lang w:val="de-AT" w:eastAsia="en-GB"/>
        </w:rPr>
        <w:t>Nur Tore, die während der 1. Halbzeit geschossen werden, zählen</w:t>
      </w:r>
    </w:p>
    <w:p w:rsidR="00EB3322" w:rsidRPr="005B059F" w:rsidRDefault="00D41269" w:rsidP="00EB3322">
      <w:pPr>
        <w:rPr>
          <w:b/>
          <w:lang w:val="de-AT" w:eastAsia="en-GB"/>
        </w:rPr>
      </w:pPr>
      <w:r>
        <w:rPr>
          <w:b/>
          <w:lang w:val="de-AT" w:eastAsia="en-GB"/>
        </w:rPr>
        <w:t>22</w:t>
      </w:r>
      <w:r w:rsidR="00EB3322" w:rsidRPr="005B059F">
        <w:rPr>
          <w:b/>
          <w:lang w:val="de-AT" w:eastAsia="en-GB"/>
        </w:rPr>
        <w:t>. 1. Halbzeit Asiatische Torwette</w:t>
      </w:r>
      <w:r w:rsidR="00EB3322" w:rsidRPr="005B059F">
        <w:rPr>
          <w:b/>
          <w:lang w:val="de-AT" w:eastAsia="en-GB"/>
        </w:rPr>
        <w:tab/>
      </w:r>
    </w:p>
    <w:p w:rsidR="00EB3322" w:rsidRPr="005B059F" w:rsidRDefault="00EB3322" w:rsidP="00EB3322">
      <w:pPr>
        <w:rPr>
          <w:lang w:val="de-AT" w:eastAsia="en-GB"/>
        </w:rPr>
      </w:pPr>
      <w:r w:rsidRPr="005B059F">
        <w:rPr>
          <w:lang w:val="de-AT" w:eastAsia="en-GB"/>
        </w:rPr>
        <w:t>Tordifferenz in viertel und ganzen Spreads (z.B. 2.00; 2.25; 2.75;...)</w:t>
      </w:r>
    </w:p>
    <w:p w:rsidR="00EB3322" w:rsidRPr="00131E50" w:rsidRDefault="00EB3322" w:rsidP="00EB3322">
      <w:pPr>
        <w:rPr>
          <w:b/>
          <w:lang w:eastAsia="en-GB"/>
        </w:rPr>
      </w:pPr>
      <w:r w:rsidRPr="00131E50">
        <w:rPr>
          <w:b/>
          <w:lang w:eastAsia="en-GB"/>
        </w:rPr>
        <w:t>2</w:t>
      </w:r>
      <w:r w:rsidR="00D41269">
        <w:rPr>
          <w:b/>
          <w:lang w:eastAsia="en-GB"/>
        </w:rPr>
        <w:t>3</w:t>
      </w:r>
      <w:r w:rsidRPr="00131E50">
        <w:rPr>
          <w:b/>
          <w:lang w:eastAsia="en-GB"/>
        </w:rPr>
        <w:t xml:space="preserve">. 1. Halbzeit </w:t>
      </w:r>
      <w:r w:rsidR="00A60D95">
        <w:rPr>
          <w:b/>
          <w:lang w:eastAsia="en-GB"/>
        </w:rPr>
        <w:t>Asiatisches</w:t>
      </w:r>
      <w:r w:rsidRPr="00131E50">
        <w:rPr>
          <w:b/>
          <w:lang w:eastAsia="en-GB"/>
        </w:rPr>
        <w:t xml:space="preserve"> Handicap</w:t>
      </w:r>
      <w:r w:rsidRPr="00131E50">
        <w:rPr>
          <w:b/>
          <w:lang w:eastAsia="en-GB"/>
        </w:rPr>
        <w:tab/>
      </w:r>
    </w:p>
    <w:p w:rsidR="00AF0640" w:rsidRPr="006D3974" w:rsidRDefault="00EB3322" w:rsidP="00EB3322">
      <w:pPr>
        <w:rPr>
          <w:lang w:val="de-AT" w:eastAsia="en-GB"/>
        </w:rPr>
      </w:pPr>
      <w:r w:rsidRPr="005B059F">
        <w:rPr>
          <w:lang w:val="de-AT" w:eastAsia="en-GB"/>
        </w:rPr>
        <w:t>Asiatische Handicap Wetten für die erste Halbzeit (z.B. 2.00, 2.25, 2.75,...)</w:t>
      </w:r>
    </w:p>
    <w:p w:rsidR="00EB3322" w:rsidRPr="005B059F" w:rsidRDefault="00EB3322" w:rsidP="00EB3322">
      <w:pPr>
        <w:rPr>
          <w:b/>
          <w:lang w:val="de-AT" w:eastAsia="en-GB"/>
        </w:rPr>
      </w:pPr>
      <w:r w:rsidRPr="005B059F">
        <w:rPr>
          <w:b/>
          <w:lang w:val="de-AT" w:eastAsia="en-GB"/>
        </w:rPr>
        <w:t>2</w:t>
      </w:r>
      <w:r w:rsidR="00D41269">
        <w:rPr>
          <w:b/>
          <w:lang w:val="de-AT" w:eastAsia="en-GB"/>
        </w:rPr>
        <w:t>4</w:t>
      </w:r>
      <w:r w:rsidRPr="005B059F">
        <w:rPr>
          <w:b/>
          <w:lang w:val="de-AT" w:eastAsia="en-GB"/>
        </w:rPr>
        <w:t>. 1. Halbzeit – Wer gewinnt den Rest</w:t>
      </w:r>
      <w:r w:rsidR="00AF0640">
        <w:rPr>
          <w:b/>
          <w:lang w:val="de-AT" w:eastAsia="en-GB"/>
        </w:rPr>
        <w:t xml:space="preserve"> des Spiels</w:t>
      </w:r>
      <w:r w:rsidRPr="005B059F">
        <w:rPr>
          <w:b/>
          <w:lang w:val="de-AT" w:eastAsia="en-GB"/>
        </w:rPr>
        <w:t>?</w:t>
      </w:r>
      <w:r w:rsidRPr="005B059F">
        <w:rPr>
          <w:b/>
          <w:lang w:val="de-AT" w:eastAsia="en-GB"/>
        </w:rPr>
        <w:tab/>
      </w:r>
    </w:p>
    <w:p w:rsidR="00EB3322" w:rsidRPr="005B059F" w:rsidRDefault="00EB3322" w:rsidP="00EB3322">
      <w:pPr>
        <w:rPr>
          <w:lang w:val="de-AT" w:eastAsia="en-GB"/>
        </w:rPr>
      </w:pPr>
      <w:r w:rsidRPr="005B059F">
        <w:rPr>
          <w:lang w:val="de-AT" w:eastAsia="en-GB"/>
        </w:rPr>
        <w:t>Wer gewinnt den Rest der ersten Halbzeit?</w:t>
      </w:r>
    </w:p>
    <w:p w:rsidR="00EB3322" w:rsidRPr="00055CA7" w:rsidRDefault="00EB3322" w:rsidP="00EB3322">
      <w:pPr>
        <w:rPr>
          <w:b/>
          <w:lang w:val="de-AT" w:eastAsia="en-GB"/>
        </w:rPr>
      </w:pPr>
      <w:r w:rsidRPr="00055CA7">
        <w:rPr>
          <w:b/>
          <w:lang w:val="de-AT" w:eastAsia="en-GB"/>
        </w:rPr>
        <w:t>2</w:t>
      </w:r>
      <w:r w:rsidR="00D41269" w:rsidRPr="00055CA7">
        <w:rPr>
          <w:b/>
          <w:lang w:val="de-AT" w:eastAsia="en-GB"/>
        </w:rPr>
        <w:t>5</w:t>
      </w:r>
      <w:r w:rsidRPr="00055CA7">
        <w:rPr>
          <w:b/>
          <w:lang w:val="de-AT" w:eastAsia="en-GB"/>
        </w:rPr>
        <w:t>. 1. Halbzeit – nächstes Tor</w:t>
      </w:r>
      <w:r w:rsidRPr="00055CA7">
        <w:rPr>
          <w:b/>
          <w:lang w:val="de-AT" w:eastAsia="en-GB"/>
        </w:rPr>
        <w:tab/>
      </w:r>
    </w:p>
    <w:p w:rsidR="000B6E79" w:rsidRPr="00055CA7" w:rsidRDefault="00DE2A8C" w:rsidP="00EB3322">
      <w:pPr>
        <w:rPr>
          <w:lang w:val="de-AT" w:eastAsia="en-GB"/>
        </w:rPr>
      </w:pPr>
      <w:r w:rsidRPr="00055CA7">
        <w:rPr>
          <w:lang w:val="de-AT" w:eastAsia="en-GB"/>
        </w:rPr>
        <w:t>Heimmannschaft</w:t>
      </w:r>
      <w:r w:rsidR="00EB3322" w:rsidRPr="00055CA7">
        <w:rPr>
          <w:lang w:val="de-AT" w:eastAsia="en-GB"/>
        </w:rPr>
        <w:t xml:space="preserve">; kein Tor; </w:t>
      </w:r>
      <w:r w:rsidR="000B6E79" w:rsidRPr="00055CA7">
        <w:rPr>
          <w:lang w:val="de-AT" w:eastAsia="en-GB"/>
        </w:rPr>
        <w:t>Auswärtsmannschaft</w:t>
      </w:r>
    </w:p>
    <w:p w:rsidR="00EB3322" w:rsidRPr="00055CA7" w:rsidRDefault="00EB3322" w:rsidP="00EB3322">
      <w:pPr>
        <w:rPr>
          <w:b/>
          <w:lang w:val="de-AT" w:eastAsia="en-GB"/>
        </w:rPr>
      </w:pPr>
      <w:r w:rsidRPr="00055CA7">
        <w:rPr>
          <w:b/>
          <w:lang w:val="de-AT" w:eastAsia="en-GB"/>
        </w:rPr>
        <w:t>2</w:t>
      </w:r>
      <w:r w:rsidR="00D41269" w:rsidRPr="00055CA7">
        <w:rPr>
          <w:b/>
          <w:lang w:val="de-AT" w:eastAsia="en-GB"/>
        </w:rPr>
        <w:t>6</w:t>
      </w:r>
      <w:r w:rsidRPr="00055CA7">
        <w:rPr>
          <w:b/>
          <w:lang w:val="de-AT" w:eastAsia="en-GB"/>
        </w:rPr>
        <w:t>. 1. Halbzeit genaues Ergebnis flex</w:t>
      </w:r>
      <w:r w:rsidRPr="00055CA7">
        <w:rPr>
          <w:b/>
          <w:lang w:val="de-AT" w:eastAsia="en-GB"/>
        </w:rPr>
        <w:tab/>
      </w:r>
    </w:p>
    <w:p w:rsidR="00EB3322" w:rsidRPr="00055CA7" w:rsidRDefault="00EB3322" w:rsidP="00EB3322">
      <w:pPr>
        <w:rPr>
          <w:lang w:val="de-AT" w:eastAsia="en-GB"/>
        </w:rPr>
      </w:pPr>
      <w:r w:rsidRPr="00055CA7">
        <w:rPr>
          <w:lang w:val="de-AT" w:eastAsia="en-GB"/>
        </w:rPr>
        <w:t>Ähnlich zu Genaues Ergebnis flex</w:t>
      </w:r>
    </w:p>
    <w:p w:rsidR="00EB3322" w:rsidRPr="00055CA7" w:rsidRDefault="00EB3322" w:rsidP="00EB3322">
      <w:pPr>
        <w:rPr>
          <w:b/>
          <w:lang w:val="de-AT" w:eastAsia="en-GB"/>
        </w:rPr>
      </w:pPr>
      <w:r w:rsidRPr="00055CA7">
        <w:rPr>
          <w:b/>
          <w:lang w:val="de-AT" w:eastAsia="en-GB"/>
        </w:rPr>
        <w:t>2</w:t>
      </w:r>
      <w:r w:rsidR="00D41269" w:rsidRPr="00055CA7">
        <w:rPr>
          <w:b/>
          <w:lang w:val="de-AT" w:eastAsia="en-GB"/>
        </w:rPr>
        <w:t>7</w:t>
      </w:r>
      <w:r w:rsidRPr="00055CA7">
        <w:rPr>
          <w:b/>
          <w:lang w:val="de-AT" w:eastAsia="en-GB"/>
        </w:rPr>
        <w:t>. Verlängerung – 3-Weg</w:t>
      </w:r>
      <w:r w:rsidRPr="00055CA7">
        <w:rPr>
          <w:b/>
          <w:lang w:val="de-AT" w:eastAsia="en-GB"/>
        </w:rPr>
        <w:tab/>
      </w:r>
    </w:p>
    <w:p w:rsidR="00EB3322" w:rsidRPr="00055CA7" w:rsidRDefault="00EB3322" w:rsidP="00EB3322">
      <w:pPr>
        <w:rPr>
          <w:lang w:val="de-AT" w:eastAsia="en-GB"/>
        </w:rPr>
      </w:pPr>
      <w:r w:rsidRPr="00055CA7">
        <w:rPr>
          <w:lang w:val="de-AT" w:eastAsia="en-GB"/>
        </w:rPr>
        <w:t>Nur Tore während der Verlängerung werden berücksichtigt</w:t>
      </w:r>
    </w:p>
    <w:p w:rsidR="00EB3322" w:rsidRPr="00055CA7" w:rsidRDefault="00EB3322" w:rsidP="00EB3322">
      <w:pPr>
        <w:rPr>
          <w:b/>
          <w:lang w:val="de-AT" w:eastAsia="en-GB"/>
        </w:rPr>
      </w:pPr>
      <w:r w:rsidRPr="00055CA7">
        <w:rPr>
          <w:b/>
          <w:lang w:val="de-AT" w:eastAsia="en-GB"/>
        </w:rPr>
        <w:t>2</w:t>
      </w:r>
      <w:r w:rsidR="00D41269" w:rsidRPr="00055CA7">
        <w:rPr>
          <w:b/>
          <w:lang w:val="de-AT" w:eastAsia="en-GB"/>
        </w:rPr>
        <w:t>8</w:t>
      </w:r>
      <w:r w:rsidRPr="00055CA7">
        <w:rPr>
          <w:b/>
          <w:lang w:val="de-AT" w:eastAsia="en-GB"/>
        </w:rPr>
        <w:t>. Verlängerung Torwette</w:t>
      </w:r>
      <w:r w:rsidRPr="00055CA7">
        <w:rPr>
          <w:b/>
          <w:lang w:val="de-AT" w:eastAsia="en-GB"/>
        </w:rPr>
        <w:tab/>
      </w:r>
    </w:p>
    <w:p w:rsidR="00EB3322" w:rsidRPr="00055CA7" w:rsidRDefault="00EB3322" w:rsidP="00EB3322">
      <w:pPr>
        <w:rPr>
          <w:lang w:val="de-AT" w:eastAsia="en-GB"/>
        </w:rPr>
      </w:pPr>
      <w:r w:rsidRPr="00055CA7">
        <w:rPr>
          <w:lang w:val="de-AT" w:eastAsia="en-GB"/>
        </w:rPr>
        <w:t>Nur Tore während der Verlängerung werden berücksichtigt</w:t>
      </w:r>
    </w:p>
    <w:p w:rsidR="00EB3322" w:rsidRPr="00055CA7" w:rsidRDefault="00EB3322" w:rsidP="00EB3322">
      <w:pPr>
        <w:rPr>
          <w:b/>
          <w:lang w:val="de-AT" w:eastAsia="en-GB"/>
        </w:rPr>
      </w:pPr>
      <w:r w:rsidRPr="00055CA7">
        <w:rPr>
          <w:b/>
          <w:lang w:val="de-AT" w:eastAsia="en-GB"/>
        </w:rPr>
        <w:t>2</w:t>
      </w:r>
      <w:r w:rsidR="00D41269" w:rsidRPr="00055CA7">
        <w:rPr>
          <w:b/>
          <w:lang w:val="de-AT" w:eastAsia="en-GB"/>
        </w:rPr>
        <w:t>9</w:t>
      </w:r>
      <w:r w:rsidRPr="00055CA7">
        <w:rPr>
          <w:b/>
          <w:lang w:val="de-AT" w:eastAsia="en-GB"/>
        </w:rPr>
        <w:t>. Verlängerung – Wer gewinnt den Rest des Spiels?</w:t>
      </w:r>
      <w:r w:rsidRPr="00055CA7">
        <w:rPr>
          <w:b/>
          <w:lang w:val="de-AT" w:eastAsia="en-GB"/>
        </w:rPr>
        <w:tab/>
      </w:r>
    </w:p>
    <w:p w:rsidR="00EB3322" w:rsidRPr="00055CA7" w:rsidRDefault="00EB3322" w:rsidP="00EB3322">
      <w:pPr>
        <w:rPr>
          <w:lang w:val="de-AT" w:eastAsia="en-GB"/>
        </w:rPr>
      </w:pPr>
      <w:r w:rsidRPr="00055CA7">
        <w:rPr>
          <w:lang w:val="de-AT" w:eastAsia="en-GB"/>
        </w:rPr>
        <w:t>Nur Tore während der Verlängerung werden berücksichtigt</w:t>
      </w:r>
    </w:p>
    <w:p w:rsidR="00EB3322" w:rsidRPr="00055CA7" w:rsidRDefault="00D41269" w:rsidP="00EB3322">
      <w:pPr>
        <w:rPr>
          <w:b/>
          <w:lang w:val="de-AT" w:eastAsia="en-GB"/>
        </w:rPr>
      </w:pPr>
      <w:r w:rsidRPr="00055CA7">
        <w:rPr>
          <w:b/>
          <w:lang w:val="de-AT" w:eastAsia="en-GB"/>
        </w:rPr>
        <w:t>30</w:t>
      </w:r>
      <w:r w:rsidR="00EB3322" w:rsidRPr="00055CA7">
        <w:rPr>
          <w:b/>
          <w:lang w:val="de-AT" w:eastAsia="en-GB"/>
        </w:rPr>
        <w:t>. Verlängerung – nächstes Tor</w:t>
      </w:r>
      <w:r w:rsidR="00EB3322" w:rsidRPr="00055CA7">
        <w:rPr>
          <w:b/>
          <w:lang w:val="de-AT" w:eastAsia="en-GB"/>
        </w:rPr>
        <w:tab/>
      </w:r>
    </w:p>
    <w:p w:rsidR="00EB3322" w:rsidRPr="00055CA7" w:rsidRDefault="00EB3322" w:rsidP="00EB3322">
      <w:pPr>
        <w:rPr>
          <w:lang w:val="de-AT" w:eastAsia="en-GB"/>
        </w:rPr>
      </w:pPr>
      <w:r w:rsidRPr="00055CA7">
        <w:rPr>
          <w:lang w:val="de-AT" w:eastAsia="en-GB"/>
        </w:rPr>
        <w:t>Nur Tore während der Verlängerung werden berücksichtigt</w:t>
      </w:r>
    </w:p>
    <w:p w:rsidR="00EB3322" w:rsidRPr="00055CA7" w:rsidRDefault="00D41269" w:rsidP="00EB3322">
      <w:pPr>
        <w:rPr>
          <w:b/>
          <w:lang w:val="de-AT" w:eastAsia="en-GB"/>
        </w:rPr>
      </w:pPr>
      <w:r w:rsidRPr="00055CA7">
        <w:rPr>
          <w:b/>
          <w:lang w:val="de-AT" w:eastAsia="en-GB"/>
        </w:rPr>
        <w:t>31</w:t>
      </w:r>
      <w:r w:rsidR="00EB3322" w:rsidRPr="00055CA7">
        <w:rPr>
          <w:b/>
          <w:lang w:val="de-AT" w:eastAsia="en-GB"/>
        </w:rPr>
        <w:t>. Welche Mannschaft gewinnt das Elfmeterschießen?</w:t>
      </w:r>
      <w:r w:rsidR="00EB3322" w:rsidRPr="00055CA7">
        <w:rPr>
          <w:b/>
          <w:lang w:val="de-AT" w:eastAsia="en-GB"/>
        </w:rPr>
        <w:tab/>
      </w:r>
    </w:p>
    <w:p w:rsidR="00EB3322" w:rsidRPr="00055CA7" w:rsidRDefault="000B6E79" w:rsidP="00EB3322">
      <w:pPr>
        <w:rPr>
          <w:lang w:val="de-AT" w:eastAsia="en-GB"/>
        </w:rPr>
      </w:pPr>
      <w:r w:rsidRPr="00055CA7">
        <w:rPr>
          <w:lang w:val="de-AT" w:eastAsia="en-GB"/>
        </w:rPr>
        <w:t xml:space="preserve">Nur Tore während </w:t>
      </w:r>
      <w:r w:rsidR="008C6438" w:rsidRPr="00055CA7">
        <w:rPr>
          <w:lang w:val="de-AT" w:eastAsia="en-GB"/>
        </w:rPr>
        <w:t>des Elf</w:t>
      </w:r>
      <w:r w:rsidR="0094269C" w:rsidRPr="00055CA7">
        <w:rPr>
          <w:lang w:val="de-AT" w:eastAsia="en-GB"/>
        </w:rPr>
        <w:t>m</w:t>
      </w:r>
      <w:r w:rsidR="008C6438" w:rsidRPr="00055CA7">
        <w:rPr>
          <w:lang w:val="de-AT" w:eastAsia="en-GB"/>
        </w:rPr>
        <w:t xml:space="preserve">erschießens </w:t>
      </w:r>
      <w:r w:rsidR="00EB3322" w:rsidRPr="00055CA7">
        <w:rPr>
          <w:lang w:val="de-AT" w:eastAsia="en-GB"/>
        </w:rPr>
        <w:t>werden berücksichtigt</w:t>
      </w:r>
    </w:p>
    <w:p w:rsidR="00EB3322" w:rsidRPr="00055CA7" w:rsidRDefault="00D41269" w:rsidP="00EB3322">
      <w:pPr>
        <w:rPr>
          <w:b/>
          <w:lang w:eastAsia="en-GB"/>
        </w:rPr>
      </w:pPr>
      <w:r w:rsidRPr="00055CA7">
        <w:rPr>
          <w:b/>
          <w:lang w:eastAsia="en-GB"/>
        </w:rPr>
        <w:t>32</w:t>
      </w:r>
      <w:r w:rsidR="00EB3322" w:rsidRPr="00055CA7">
        <w:rPr>
          <w:b/>
          <w:lang w:eastAsia="en-GB"/>
        </w:rPr>
        <w:t>. Verlängerung</w:t>
      </w:r>
      <w:r w:rsidR="002944C6">
        <w:rPr>
          <w:b/>
          <w:lang w:eastAsia="en-GB"/>
        </w:rPr>
        <w:t xml:space="preserve"> -</w:t>
      </w:r>
      <w:r w:rsidR="00EB3322" w:rsidRPr="00055CA7">
        <w:rPr>
          <w:b/>
          <w:lang w:eastAsia="en-GB"/>
        </w:rPr>
        <w:t xml:space="preserve"> </w:t>
      </w:r>
      <w:r w:rsidR="00A60D95" w:rsidRPr="00055CA7">
        <w:rPr>
          <w:b/>
          <w:lang w:eastAsia="en-GB"/>
        </w:rPr>
        <w:t xml:space="preserve">Asiatisches </w:t>
      </w:r>
      <w:r w:rsidR="00EB3322" w:rsidRPr="00055CA7">
        <w:rPr>
          <w:b/>
          <w:lang w:eastAsia="en-GB"/>
        </w:rPr>
        <w:t>Handicap</w:t>
      </w:r>
      <w:r w:rsidR="00EB3322" w:rsidRPr="00055CA7">
        <w:rPr>
          <w:b/>
          <w:lang w:eastAsia="en-GB"/>
        </w:rPr>
        <w:tab/>
      </w:r>
    </w:p>
    <w:p w:rsidR="00EB3322" w:rsidRPr="00055CA7" w:rsidRDefault="00EB3322" w:rsidP="00EB3322">
      <w:pPr>
        <w:rPr>
          <w:lang w:val="de-AT" w:eastAsia="en-GB"/>
        </w:rPr>
      </w:pPr>
      <w:r w:rsidRPr="00055CA7">
        <w:rPr>
          <w:b/>
          <w:lang w:val="de-AT" w:eastAsia="en-GB"/>
        </w:rPr>
        <w:t>a</w:t>
      </w:r>
      <w:r w:rsidRPr="00055CA7">
        <w:rPr>
          <w:lang w:val="de-AT" w:eastAsia="en-GB"/>
        </w:rPr>
        <w:t>. Nur Tore während der Verlängerung werden berücksichtigt</w:t>
      </w:r>
    </w:p>
    <w:p w:rsidR="00EB3322" w:rsidRPr="00055CA7" w:rsidRDefault="00EB3322" w:rsidP="00EB3322">
      <w:pPr>
        <w:rPr>
          <w:lang w:val="de-AT" w:eastAsia="en-GB"/>
        </w:rPr>
      </w:pPr>
      <w:r w:rsidRPr="00055CA7">
        <w:rPr>
          <w:b/>
          <w:lang w:val="de-AT" w:eastAsia="en-GB"/>
        </w:rPr>
        <w:lastRenderedPageBreak/>
        <w:t>b</w:t>
      </w:r>
      <w:r w:rsidRPr="00055CA7">
        <w:rPr>
          <w:lang w:val="de-AT" w:eastAsia="en-GB"/>
        </w:rPr>
        <w:t>. Handicap-Wetten mit allen Differenzen (z.B. -2.00/+2.00, -2.25/2.25, -2.5/2.5....)</w:t>
      </w:r>
    </w:p>
    <w:p w:rsidR="00EB3322" w:rsidRPr="00055CA7" w:rsidRDefault="00EB3322" w:rsidP="00EB3322">
      <w:pPr>
        <w:rPr>
          <w:b/>
          <w:lang w:val="de-AT" w:eastAsia="en-GB"/>
        </w:rPr>
      </w:pPr>
      <w:r w:rsidRPr="00055CA7">
        <w:rPr>
          <w:b/>
          <w:lang w:val="de-AT" w:eastAsia="en-GB"/>
        </w:rPr>
        <w:t>3</w:t>
      </w:r>
      <w:r w:rsidR="00D41269" w:rsidRPr="00055CA7">
        <w:rPr>
          <w:b/>
          <w:lang w:val="de-AT" w:eastAsia="en-GB"/>
        </w:rPr>
        <w:t>3</w:t>
      </w:r>
      <w:r w:rsidRPr="00055CA7">
        <w:rPr>
          <w:b/>
          <w:lang w:val="de-AT" w:eastAsia="en-GB"/>
        </w:rPr>
        <w:t>. Verlängerung 1. Halbzeit – 3-Weg</w:t>
      </w:r>
      <w:r w:rsidRPr="00055CA7">
        <w:rPr>
          <w:b/>
          <w:lang w:val="de-AT" w:eastAsia="en-GB"/>
        </w:rPr>
        <w:tab/>
      </w:r>
    </w:p>
    <w:p w:rsidR="00EB3322" w:rsidRPr="00055CA7" w:rsidRDefault="00EB3322" w:rsidP="00EB3322">
      <w:pPr>
        <w:rPr>
          <w:lang w:val="de-AT" w:eastAsia="en-GB"/>
        </w:rPr>
      </w:pPr>
      <w:r w:rsidRPr="00055CA7">
        <w:rPr>
          <w:lang w:val="de-AT" w:eastAsia="en-GB"/>
        </w:rPr>
        <w:t>Nur Tore während der Verlängerung in der 1. Halbzeit werden berücksichtigt.</w:t>
      </w:r>
    </w:p>
    <w:p w:rsidR="00EB3322" w:rsidRPr="00055CA7" w:rsidRDefault="00D41269" w:rsidP="00EB3322">
      <w:pPr>
        <w:rPr>
          <w:b/>
          <w:lang w:val="de-AT" w:eastAsia="en-GB"/>
        </w:rPr>
      </w:pPr>
      <w:r w:rsidRPr="00055CA7">
        <w:rPr>
          <w:b/>
          <w:lang w:val="de-AT" w:eastAsia="en-GB"/>
        </w:rPr>
        <w:t>34</w:t>
      </w:r>
      <w:r w:rsidR="00EB3322" w:rsidRPr="00055CA7">
        <w:rPr>
          <w:b/>
          <w:lang w:val="de-AT" w:eastAsia="en-GB"/>
        </w:rPr>
        <w:t xml:space="preserve">. Verlängerung </w:t>
      </w:r>
      <w:r w:rsidR="00655512">
        <w:rPr>
          <w:b/>
          <w:lang w:val="de-AT" w:eastAsia="en-GB"/>
        </w:rPr>
        <w:t xml:space="preserve">- </w:t>
      </w:r>
      <w:r w:rsidR="00EB3322" w:rsidRPr="00055CA7">
        <w:rPr>
          <w:b/>
          <w:lang w:val="de-AT" w:eastAsia="en-GB"/>
        </w:rPr>
        <w:t>genaues Ergebnis flex</w:t>
      </w:r>
      <w:r w:rsidR="00EB3322" w:rsidRPr="00055CA7">
        <w:rPr>
          <w:b/>
          <w:lang w:val="de-AT" w:eastAsia="en-GB"/>
        </w:rPr>
        <w:tab/>
      </w:r>
    </w:p>
    <w:p w:rsidR="00EB3322" w:rsidRPr="00055CA7" w:rsidRDefault="00EB3322" w:rsidP="00EB3322">
      <w:pPr>
        <w:rPr>
          <w:lang w:val="de-AT" w:eastAsia="en-GB"/>
        </w:rPr>
      </w:pPr>
      <w:r w:rsidRPr="00055CA7">
        <w:rPr>
          <w:b/>
          <w:lang w:val="de-AT" w:eastAsia="en-GB"/>
        </w:rPr>
        <w:t>a</w:t>
      </w:r>
      <w:r w:rsidRPr="00055CA7">
        <w:rPr>
          <w:lang w:val="de-AT" w:eastAsia="en-GB"/>
        </w:rPr>
        <w:t xml:space="preserve">. Nur Tore während der Verlängerung werden berücksichtigt </w:t>
      </w:r>
    </w:p>
    <w:p w:rsidR="00EB3322" w:rsidRPr="00055CA7" w:rsidRDefault="00EB3322" w:rsidP="00EB3322">
      <w:pPr>
        <w:rPr>
          <w:lang w:val="de-AT" w:eastAsia="en-GB"/>
        </w:rPr>
      </w:pPr>
      <w:r w:rsidRPr="00055CA7">
        <w:rPr>
          <w:b/>
          <w:lang w:val="de-AT" w:eastAsia="en-GB"/>
        </w:rPr>
        <w:t>b</w:t>
      </w:r>
      <w:r w:rsidRPr="00055CA7">
        <w:rPr>
          <w:lang w:val="de-AT" w:eastAsia="en-GB"/>
        </w:rPr>
        <w:t>. Erweitert durch den aktuellen Punktestand</w:t>
      </w:r>
    </w:p>
    <w:p w:rsidR="00EB3322" w:rsidRPr="00055CA7" w:rsidRDefault="00EB3322" w:rsidP="00EB3322">
      <w:pPr>
        <w:rPr>
          <w:b/>
          <w:lang w:eastAsia="en-GB"/>
        </w:rPr>
      </w:pPr>
      <w:r w:rsidRPr="00055CA7">
        <w:rPr>
          <w:b/>
          <w:lang w:eastAsia="en-GB"/>
        </w:rPr>
        <w:t>3</w:t>
      </w:r>
      <w:r w:rsidR="00D41269" w:rsidRPr="00055CA7">
        <w:rPr>
          <w:b/>
          <w:lang w:eastAsia="en-GB"/>
        </w:rPr>
        <w:t>5</w:t>
      </w:r>
      <w:r w:rsidRPr="00055CA7">
        <w:rPr>
          <w:b/>
          <w:lang w:eastAsia="en-GB"/>
        </w:rPr>
        <w:t xml:space="preserve">. Verlängerung </w:t>
      </w:r>
      <w:r w:rsidR="00677B98">
        <w:rPr>
          <w:b/>
          <w:lang w:eastAsia="en-GB"/>
        </w:rPr>
        <w:t xml:space="preserve">- </w:t>
      </w:r>
      <w:r w:rsidRPr="00055CA7">
        <w:rPr>
          <w:b/>
          <w:lang w:eastAsia="en-GB"/>
        </w:rPr>
        <w:t xml:space="preserve">1. Halbzeit genaues Ergebnis flex </w:t>
      </w:r>
    </w:p>
    <w:p w:rsidR="00EB3322" w:rsidRPr="005B059F" w:rsidRDefault="00EB3322" w:rsidP="00EB3322">
      <w:pPr>
        <w:rPr>
          <w:lang w:val="de-AT" w:eastAsia="en-GB"/>
        </w:rPr>
      </w:pPr>
      <w:r w:rsidRPr="00055CA7">
        <w:rPr>
          <w:b/>
          <w:lang w:val="de-AT" w:eastAsia="en-GB"/>
        </w:rPr>
        <w:t>a</w:t>
      </w:r>
      <w:r w:rsidRPr="00055CA7">
        <w:rPr>
          <w:lang w:val="de-AT" w:eastAsia="en-GB"/>
        </w:rPr>
        <w:t xml:space="preserve">. Nur Tore während der 1. Halbzeit der Verlängerung werden </w:t>
      </w:r>
      <w:r w:rsidRPr="005B059F">
        <w:rPr>
          <w:lang w:val="de-AT" w:eastAsia="en-GB"/>
        </w:rPr>
        <w:t>berücksichtigt</w:t>
      </w:r>
    </w:p>
    <w:p w:rsidR="00EB3322" w:rsidRPr="005B059F" w:rsidRDefault="00EB3322" w:rsidP="00EB3322">
      <w:pPr>
        <w:rPr>
          <w:lang w:val="de-AT" w:eastAsia="en-GB"/>
        </w:rPr>
      </w:pPr>
      <w:r w:rsidRPr="005B059F">
        <w:rPr>
          <w:b/>
          <w:lang w:val="de-AT" w:eastAsia="en-GB"/>
        </w:rPr>
        <w:t>b</w:t>
      </w:r>
      <w:r w:rsidRPr="005B059F">
        <w:rPr>
          <w:lang w:val="de-AT" w:eastAsia="en-GB"/>
        </w:rPr>
        <w:t>. Erweitert durch den aktuellen Punktestand</w:t>
      </w:r>
    </w:p>
    <w:p w:rsidR="00EB3322" w:rsidRPr="00131E50" w:rsidRDefault="00EB3322" w:rsidP="00EB3322">
      <w:pPr>
        <w:rPr>
          <w:b/>
          <w:lang w:eastAsia="en-GB"/>
        </w:rPr>
      </w:pPr>
      <w:r w:rsidRPr="00131E50">
        <w:rPr>
          <w:b/>
          <w:lang w:eastAsia="en-GB"/>
        </w:rPr>
        <w:t>3</w:t>
      </w:r>
      <w:r w:rsidR="00D41269">
        <w:rPr>
          <w:b/>
          <w:lang w:eastAsia="en-GB"/>
        </w:rPr>
        <w:t>6</w:t>
      </w:r>
      <w:r w:rsidRPr="00131E50">
        <w:rPr>
          <w:b/>
          <w:lang w:eastAsia="en-GB"/>
        </w:rPr>
        <w:t xml:space="preserve">. Verlängerung </w:t>
      </w:r>
      <w:r w:rsidR="00677B98">
        <w:rPr>
          <w:b/>
          <w:lang w:eastAsia="en-GB"/>
        </w:rPr>
        <w:t xml:space="preserve">- </w:t>
      </w:r>
      <w:r w:rsidRPr="00131E50">
        <w:rPr>
          <w:b/>
          <w:lang w:eastAsia="en-GB"/>
        </w:rPr>
        <w:t xml:space="preserve">1. Halbzeit </w:t>
      </w:r>
      <w:r w:rsidR="00A60D95" w:rsidRPr="00131E50">
        <w:rPr>
          <w:b/>
          <w:lang w:eastAsia="en-GB"/>
        </w:rPr>
        <w:t>Asiatische</w:t>
      </w:r>
      <w:r w:rsidR="00A60D95">
        <w:rPr>
          <w:b/>
          <w:lang w:eastAsia="en-GB"/>
        </w:rPr>
        <w:t>s</w:t>
      </w:r>
      <w:r w:rsidR="00A60D95" w:rsidRPr="00131E50">
        <w:rPr>
          <w:b/>
          <w:lang w:eastAsia="en-GB"/>
        </w:rPr>
        <w:t xml:space="preserve"> </w:t>
      </w:r>
      <w:r w:rsidRPr="00131E50">
        <w:rPr>
          <w:b/>
          <w:lang w:eastAsia="en-GB"/>
        </w:rPr>
        <w:t>Handicap</w:t>
      </w:r>
      <w:r w:rsidRPr="00131E50">
        <w:rPr>
          <w:b/>
          <w:lang w:eastAsia="en-GB"/>
        </w:rPr>
        <w:tab/>
      </w:r>
    </w:p>
    <w:p w:rsidR="00EB3322" w:rsidRDefault="00EB3322" w:rsidP="00EB3322">
      <w:pPr>
        <w:rPr>
          <w:lang w:eastAsia="en-GB"/>
        </w:rPr>
      </w:pPr>
      <w:r w:rsidRPr="005B059F">
        <w:rPr>
          <w:b/>
          <w:lang w:val="de-AT" w:eastAsia="en-GB"/>
        </w:rPr>
        <w:t>a</w:t>
      </w:r>
      <w:r w:rsidRPr="005B059F">
        <w:rPr>
          <w:lang w:val="de-AT" w:eastAsia="en-GB"/>
        </w:rPr>
        <w:t xml:space="preserve">. Nur Tore während der 1. </w:t>
      </w:r>
      <w:r>
        <w:rPr>
          <w:lang w:eastAsia="en-GB"/>
        </w:rPr>
        <w:t>Halbzeit der Verlängerung werden berücksichtigt</w:t>
      </w:r>
    </w:p>
    <w:p w:rsidR="00EB3322" w:rsidRPr="005B059F" w:rsidRDefault="00EB3322" w:rsidP="00EB3322">
      <w:pPr>
        <w:rPr>
          <w:lang w:val="de-AT" w:eastAsia="en-GB"/>
        </w:rPr>
      </w:pPr>
      <w:r w:rsidRPr="005B059F">
        <w:rPr>
          <w:b/>
          <w:lang w:val="de-AT" w:eastAsia="en-GB"/>
        </w:rPr>
        <w:t>b</w:t>
      </w:r>
      <w:r w:rsidRPr="005B059F">
        <w:rPr>
          <w:lang w:val="de-AT" w:eastAsia="en-GB"/>
        </w:rPr>
        <w:t>. Handicap-Wetten mit allen Differenzen (z.B. -2.00/+2.00; -2.25/2.25; -2.5/2.5....)</w:t>
      </w:r>
    </w:p>
    <w:p w:rsidR="00EB3322" w:rsidRPr="005B059F" w:rsidRDefault="00EB3322" w:rsidP="00EB3322">
      <w:pPr>
        <w:rPr>
          <w:b/>
          <w:lang w:val="de-AT" w:eastAsia="en-GB"/>
        </w:rPr>
      </w:pPr>
      <w:r w:rsidRPr="005B059F">
        <w:rPr>
          <w:b/>
          <w:lang w:val="de-AT" w:eastAsia="en-GB"/>
        </w:rPr>
        <w:t>3</w:t>
      </w:r>
      <w:r w:rsidR="00D41269">
        <w:rPr>
          <w:b/>
          <w:lang w:val="de-AT" w:eastAsia="en-GB"/>
        </w:rPr>
        <w:t>7</w:t>
      </w:r>
      <w:r w:rsidRPr="005B059F">
        <w:rPr>
          <w:b/>
          <w:lang w:val="de-AT" w:eastAsia="en-GB"/>
        </w:rPr>
        <w:t>. Eckenwetten</w:t>
      </w:r>
      <w:r w:rsidRPr="005B059F">
        <w:rPr>
          <w:b/>
          <w:lang w:val="de-AT" w:eastAsia="en-GB"/>
        </w:rPr>
        <w:tab/>
      </w:r>
    </w:p>
    <w:p w:rsidR="00EB3322" w:rsidRPr="005B059F" w:rsidRDefault="00EB3322" w:rsidP="00EB3322">
      <w:pPr>
        <w:rPr>
          <w:lang w:val="de-AT" w:eastAsia="en-GB"/>
        </w:rPr>
      </w:pPr>
      <w:r w:rsidRPr="005B059F">
        <w:rPr>
          <w:lang w:val="de-AT" w:eastAsia="en-GB"/>
        </w:rPr>
        <w:t>Welche Mannschaft erhält die meisten Ecken?</w:t>
      </w:r>
    </w:p>
    <w:p w:rsidR="00EB3322" w:rsidRPr="005B059F" w:rsidRDefault="00EB3322" w:rsidP="00EB3322">
      <w:pPr>
        <w:rPr>
          <w:b/>
          <w:lang w:val="de-AT" w:eastAsia="en-GB"/>
        </w:rPr>
      </w:pPr>
      <w:r w:rsidRPr="005B059F">
        <w:rPr>
          <w:b/>
          <w:lang w:val="de-AT" w:eastAsia="en-GB"/>
        </w:rPr>
        <w:t>3</w:t>
      </w:r>
      <w:r w:rsidR="00D41269">
        <w:rPr>
          <w:b/>
          <w:lang w:val="de-AT" w:eastAsia="en-GB"/>
        </w:rPr>
        <w:t>8</w:t>
      </w:r>
      <w:r w:rsidRPr="005B059F">
        <w:rPr>
          <w:b/>
          <w:lang w:val="de-AT" w:eastAsia="en-GB"/>
        </w:rPr>
        <w:t xml:space="preserve">. Kartenwetten </w:t>
      </w:r>
      <w:r w:rsidRPr="005B059F">
        <w:rPr>
          <w:b/>
          <w:lang w:val="de-AT" w:eastAsia="en-GB"/>
        </w:rPr>
        <w:tab/>
      </w:r>
    </w:p>
    <w:p w:rsidR="00EB3322" w:rsidRPr="005B059F" w:rsidRDefault="00EB3322" w:rsidP="00EB3322">
      <w:pPr>
        <w:rPr>
          <w:lang w:val="de-AT" w:eastAsia="en-GB"/>
        </w:rPr>
      </w:pPr>
      <w:r w:rsidRPr="005B059F">
        <w:rPr>
          <w:lang w:val="de-AT" w:eastAsia="en-GB"/>
        </w:rPr>
        <w:t>Welche Mannschaft erhält mehr Karten</w:t>
      </w:r>
    </w:p>
    <w:p w:rsidR="00EB3322" w:rsidRPr="005B059F" w:rsidRDefault="00EB3322" w:rsidP="00EB3322">
      <w:pPr>
        <w:rPr>
          <w:b/>
          <w:lang w:val="de-AT" w:eastAsia="en-GB"/>
        </w:rPr>
      </w:pPr>
      <w:r w:rsidRPr="005B059F">
        <w:rPr>
          <w:b/>
          <w:lang w:val="de-AT" w:eastAsia="en-GB"/>
        </w:rPr>
        <w:t>3</w:t>
      </w:r>
      <w:r w:rsidR="00D41269">
        <w:rPr>
          <w:b/>
          <w:lang w:val="de-AT" w:eastAsia="en-GB"/>
        </w:rPr>
        <w:t>9</w:t>
      </w:r>
      <w:r w:rsidRPr="005B059F">
        <w:rPr>
          <w:b/>
          <w:lang w:val="de-AT" w:eastAsia="en-GB"/>
        </w:rPr>
        <w:t>. Ecken Handicap</w:t>
      </w:r>
      <w:r w:rsidRPr="005B059F">
        <w:rPr>
          <w:b/>
          <w:lang w:val="de-AT" w:eastAsia="en-GB"/>
        </w:rPr>
        <w:tab/>
      </w:r>
    </w:p>
    <w:p w:rsidR="00EB3322" w:rsidRPr="005B059F" w:rsidRDefault="00EB3322" w:rsidP="00EB3322">
      <w:pPr>
        <w:rPr>
          <w:lang w:val="de-AT" w:eastAsia="en-GB"/>
        </w:rPr>
      </w:pPr>
      <w:r w:rsidRPr="005B059F">
        <w:rPr>
          <w:lang w:val="de-AT" w:eastAsia="en-GB"/>
        </w:rPr>
        <w:t>2-Weg Handicap in *.5 Schritten</w:t>
      </w:r>
    </w:p>
    <w:p w:rsidR="00EB3322" w:rsidRPr="005B059F" w:rsidRDefault="00D41269" w:rsidP="00EB3322">
      <w:pPr>
        <w:rPr>
          <w:b/>
          <w:lang w:val="de-AT" w:eastAsia="en-GB"/>
        </w:rPr>
      </w:pPr>
      <w:r>
        <w:rPr>
          <w:b/>
          <w:lang w:val="de-AT" w:eastAsia="en-GB"/>
        </w:rPr>
        <w:t>40</w:t>
      </w:r>
      <w:r w:rsidR="00EB3322" w:rsidRPr="005B059F">
        <w:rPr>
          <w:b/>
          <w:lang w:val="de-AT" w:eastAsia="en-GB"/>
        </w:rPr>
        <w:t>. Gesamtecken  (Total Corners)</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Gesamtanzahl Ecken in *.5 Schritten</w:t>
      </w:r>
    </w:p>
    <w:p w:rsidR="00EB3322" w:rsidRPr="005B059F" w:rsidRDefault="00D41269" w:rsidP="00EB3322">
      <w:pPr>
        <w:rPr>
          <w:b/>
          <w:lang w:val="de-AT" w:eastAsia="en-GB"/>
        </w:rPr>
      </w:pPr>
      <w:r>
        <w:rPr>
          <w:b/>
          <w:lang w:val="de-AT" w:eastAsia="en-GB"/>
        </w:rPr>
        <w:t>41</w:t>
      </w:r>
      <w:r w:rsidR="00EB3322" w:rsidRPr="005B059F">
        <w:rPr>
          <w:b/>
          <w:lang w:val="de-AT" w:eastAsia="en-GB"/>
        </w:rPr>
        <w:t>. Gesamtecken  (</w:t>
      </w:r>
      <w:r w:rsidR="005045D9">
        <w:rPr>
          <w:b/>
          <w:lang w:val="de-AT" w:eastAsia="en-GB"/>
        </w:rPr>
        <w:t>Summe</w:t>
      </w:r>
      <w:r w:rsidR="00EB3322" w:rsidRPr="005B059F">
        <w:rPr>
          <w:b/>
          <w:lang w:val="de-AT" w:eastAsia="en-GB"/>
        </w:rPr>
        <w:t>)</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Gesamtanzahl Ecken in festen Intervallen (&lt;9, 9-11, 12+)</w:t>
      </w:r>
    </w:p>
    <w:p w:rsidR="00EB3322" w:rsidRPr="005B059F" w:rsidRDefault="00D41269" w:rsidP="00EB3322">
      <w:pPr>
        <w:rPr>
          <w:b/>
          <w:lang w:val="de-AT" w:eastAsia="en-GB"/>
        </w:rPr>
      </w:pPr>
      <w:r>
        <w:rPr>
          <w:b/>
          <w:lang w:val="de-AT" w:eastAsia="en-GB"/>
        </w:rPr>
        <w:t>42</w:t>
      </w:r>
      <w:r w:rsidR="00EB3322" w:rsidRPr="005B059F">
        <w:rPr>
          <w:b/>
          <w:lang w:val="de-AT" w:eastAsia="en-GB"/>
        </w:rPr>
        <w:t>. Gesamtecken Heimmannschaft</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Gesamtanzahl Ecken für Heimmannschaft in festen Intervallen (0-2, 3-4, 5-6, 7+)</w:t>
      </w:r>
    </w:p>
    <w:p w:rsidR="00EB3322" w:rsidRPr="005B059F" w:rsidRDefault="00D41269" w:rsidP="00EB3322">
      <w:pPr>
        <w:rPr>
          <w:b/>
          <w:lang w:val="de-AT" w:eastAsia="en-GB"/>
        </w:rPr>
      </w:pPr>
      <w:r>
        <w:rPr>
          <w:b/>
          <w:lang w:val="de-AT" w:eastAsia="en-GB"/>
        </w:rPr>
        <w:t>43</w:t>
      </w:r>
      <w:r w:rsidR="00EB3322" w:rsidRPr="005B059F">
        <w:rPr>
          <w:b/>
          <w:lang w:val="de-AT" w:eastAsia="en-GB"/>
        </w:rPr>
        <w:t>. Gesamtecken Auswärtsmannschaft</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Gesamtanzahl Ecken für Auswärtsmannschaft in festen Intervallen (0-2, 3-4, 5-6, 7+)</w:t>
      </w:r>
    </w:p>
    <w:p w:rsidR="00EB3322" w:rsidRPr="005B059F" w:rsidRDefault="00EB3322" w:rsidP="00EB3322">
      <w:pPr>
        <w:rPr>
          <w:b/>
          <w:lang w:val="de-AT" w:eastAsia="en-GB"/>
        </w:rPr>
      </w:pPr>
      <w:r w:rsidRPr="005B059F">
        <w:rPr>
          <w:b/>
          <w:lang w:val="de-AT" w:eastAsia="en-GB"/>
        </w:rPr>
        <w:t>4</w:t>
      </w:r>
      <w:r w:rsidR="00D41269">
        <w:rPr>
          <w:b/>
          <w:lang w:val="de-AT" w:eastAsia="en-GB"/>
        </w:rPr>
        <w:t>4</w:t>
      </w:r>
      <w:r w:rsidRPr="005B059F">
        <w:rPr>
          <w:b/>
          <w:lang w:val="de-AT" w:eastAsia="en-GB"/>
        </w:rPr>
        <w:t>. Gesamtecken Heimmannschaft</w:t>
      </w:r>
      <w:r w:rsidRPr="005B059F">
        <w:rPr>
          <w:b/>
          <w:lang w:val="de-AT" w:eastAsia="en-GB"/>
        </w:rPr>
        <w:tab/>
      </w:r>
    </w:p>
    <w:p w:rsidR="00EB3322" w:rsidRPr="005B059F" w:rsidRDefault="00EB3322" w:rsidP="00EB3322">
      <w:pPr>
        <w:rPr>
          <w:lang w:val="de-AT" w:eastAsia="en-GB"/>
        </w:rPr>
      </w:pPr>
      <w:r w:rsidRPr="005B059F">
        <w:rPr>
          <w:lang w:val="de-AT" w:eastAsia="en-GB"/>
        </w:rPr>
        <w:t>Gesamtanzahl Ecken für Heimmannschaft in *.5 Schritten</w:t>
      </w:r>
    </w:p>
    <w:p w:rsidR="00EB3322" w:rsidRPr="005B059F" w:rsidRDefault="00EB3322" w:rsidP="00EB3322">
      <w:pPr>
        <w:rPr>
          <w:b/>
          <w:lang w:val="de-AT" w:eastAsia="en-GB"/>
        </w:rPr>
      </w:pPr>
      <w:r w:rsidRPr="005B059F">
        <w:rPr>
          <w:b/>
          <w:lang w:val="de-AT" w:eastAsia="en-GB"/>
        </w:rPr>
        <w:t>4</w:t>
      </w:r>
      <w:r w:rsidR="00D41269">
        <w:rPr>
          <w:b/>
          <w:lang w:val="de-AT" w:eastAsia="en-GB"/>
        </w:rPr>
        <w:t>5</w:t>
      </w:r>
      <w:r w:rsidRPr="005B059F">
        <w:rPr>
          <w:b/>
          <w:lang w:val="de-AT" w:eastAsia="en-GB"/>
        </w:rPr>
        <w:t>. Gesamtecken Auswärtsmannschaft</w:t>
      </w:r>
      <w:r w:rsidRPr="005B059F">
        <w:rPr>
          <w:b/>
          <w:lang w:val="de-AT" w:eastAsia="en-GB"/>
        </w:rPr>
        <w:tab/>
      </w:r>
    </w:p>
    <w:p w:rsidR="00EB3322" w:rsidRPr="005B059F" w:rsidRDefault="00EB3322" w:rsidP="00EB3322">
      <w:pPr>
        <w:rPr>
          <w:lang w:val="de-AT" w:eastAsia="en-GB"/>
        </w:rPr>
      </w:pPr>
      <w:r w:rsidRPr="005B059F">
        <w:rPr>
          <w:lang w:val="de-AT" w:eastAsia="en-GB"/>
        </w:rPr>
        <w:t>Gesamtanzahl Ecken für Auswärtsmannschaft in *.5 Schritten</w:t>
      </w:r>
    </w:p>
    <w:p w:rsidR="00EB3322" w:rsidRPr="005B059F" w:rsidRDefault="00EB3322" w:rsidP="00EB3322">
      <w:pPr>
        <w:rPr>
          <w:b/>
          <w:lang w:val="de-AT" w:eastAsia="en-GB"/>
        </w:rPr>
      </w:pPr>
      <w:r w:rsidRPr="005B059F">
        <w:rPr>
          <w:b/>
          <w:lang w:val="de-AT" w:eastAsia="en-GB"/>
        </w:rPr>
        <w:t>4</w:t>
      </w:r>
      <w:r w:rsidR="00806AB9">
        <w:rPr>
          <w:b/>
          <w:lang w:val="de-AT" w:eastAsia="en-GB"/>
        </w:rPr>
        <w:t>6</w:t>
      </w:r>
      <w:r w:rsidRPr="005B059F">
        <w:rPr>
          <w:b/>
          <w:lang w:val="de-AT" w:eastAsia="en-GB"/>
        </w:rPr>
        <w:t>. Ecken ungerade/ gerade</w:t>
      </w:r>
      <w:r w:rsidRPr="005B059F">
        <w:rPr>
          <w:b/>
          <w:lang w:val="de-AT" w:eastAsia="en-GB"/>
        </w:rPr>
        <w:tab/>
      </w:r>
    </w:p>
    <w:p w:rsidR="00EB3322" w:rsidRPr="005B059F" w:rsidRDefault="00EB3322" w:rsidP="00EB3322">
      <w:pPr>
        <w:rPr>
          <w:lang w:val="de-AT" w:eastAsia="en-GB"/>
        </w:rPr>
      </w:pPr>
      <w:r w:rsidRPr="005B059F">
        <w:rPr>
          <w:lang w:val="de-AT" w:eastAsia="en-GB"/>
        </w:rPr>
        <w:t>Ungerade/ gerade Anzahl an Ecken</w:t>
      </w:r>
    </w:p>
    <w:p w:rsidR="00EB3322" w:rsidRPr="005B059F" w:rsidRDefault="00EB3322" w:rsidP="00EB3322">
      <w:pPr>
        <w:rPr>
          <w:b/>
          <w:lang w:val="de-AT" w:eastAsia="en-GB"/>
        </w:rPr>
      </w:pPr>
      <w:r w:rsidRPr="005B059F">
        <w:rPr>
          <w:b/>
          <w:lang w:val="de-AT" w:eastAsia="en-GB"/>
        </w:rPr>
        <w:t>4</w:t>
      </w:r>
      <w:r w:rsidR="00806AB9">
        <w:rPr>
          <w:b/>
          <w:lang w:val="de-AT" w:eastAsia="en-GB"/>
        </w:rPr>
        <w:t>7</w:t>
      </w:r>
      <w:r w:rsidRPr="005B059F">
        <w:rPr>
          <w:b/>
          <w:lang w:val="de-AT" w:eastAsia="en-GB"/>
        </w:rPr>
        <w:t>. 1. Hälfte - Eckenwette</w:t>
      </w:r>
      <w:r w:rsidRPr="005B059F">
        <w:rPr>
          <w:b/>
          <w:lang w:val="de-AT" w:eastAsia="en-GB"/>
        </w:rPr>
        <w:tab/>
      </w:r>
    </w:p>
    <w:p w:rsidR="00EB3322" w:rsidRPr="005B059F" w:rsidRDefault="00EB3322" w:rsidP="00EB3322">
      <w:pPr>
        <w:rPr>
          <w:lang w:val="de-AT" w:eastAsia="en-GB"/>
        </w:rPr>
      </w:pPr>
      <w:r w:rsidRPr="005B059F">
        <w:rPr>
          <w:lang w:val="de-AT" w:eastAsia="en-GB"/>
        </w:rPr>
        <w:t>Welche Mannschaft erhält die meisten Ecken in der 1. Halbzeit</w:t>
      </w:r>
      <w:r w:rsidR="00761DAC">
        <w:rPr>
          <w:lang w:val="de-AT" w:eastAsia="en-GB"/>
        </w:rPr>
        <w:t>?</w:t>
      </w:r>
    </w:p>
    <w:p w:rsidR="00EB3322" w:rsidRPr="005B059F" w:rsidRDefault="00EB3322" w:rsidP="00EB3322">
      <w:pPr>
        <w:rPr>
          <w:b/>
          <w:lang w:val="de-AT" w:eastAsia="en-GB"/>
        </w:rPr>
      </w:pPr>
      <w:r w:rsidRPr="005B059F">
        <w:rPr>
          <w:b/>
          <w:lang w:val="de-AT" w:eastAsia="en-GB"/>
        </w:rPr>
        <w:t>4</w:t>
      </w:r>
      <w:r w:rsidR="00806AB9">
        <w:rPr>
          <w:b/>
          <w:lang w:val="de-AT" w:eastAsia="en-GB"/>
        </w:rPr>
        <w:t>8</w:t>
      </w:r>
      <w:r w:rsidRPr="005B059F">
        <w:rPr>
          <w:b/>
          <w:lang w:val="de-AT" w:eastAsia="en-GB"/>
        </w:rPr>
        <w:t>. 1. Hälfte - Ecken Handicap</w:t>
      </w:r>
      <w:r w:rsidRPr="005B059F">
        <w:rPr>
          <w:b/>
          <w:lang w:val="de-AT" w:eastAsia="en-GB"/>
        </w:rPr>
        <w:tab/>
      </w:r>
    </w:p>
    <w:p w:rsidR="00EB3322" w:rsidRPr="005B059F" w:rsidRDefault="00EB3322" w:rsidP="00EB3322">
      <w:pPr>
        <w:rPr>
          <w:lang w:val="de-AT" w:eastAsia="en-GB"/>
        </w:rPr>
      </w:pPr>
      <w:r w:rsidRPr="005B059F">
        <w:rPr>
          <w:lang w:val="de-AT" w:eastAsia="en-GB"/>
        </w:rPr>
        <w:t>2-Weg Handicap in 1. Halbzeit in *.5 Schritten</w:t>
      </w:r>
    </w:p>
    <w:p w:rsidR="00EB3322" w:rsidRPr="005B059F" w:rsidRDefault="00EB3322" w:rsidP="00EB3322">
      <w:pPr>
        <w:rPr>
          <w:b/>
          <w:lang w:val="de-AT" w:eastAsia="en-GB"/>
        </w:rPr>
      </w:pPr>
      <w:r w:rsidRPr="005B059F">
        <w:rPr>
          <w:b/>
          <w:lang w:val="de-AT" w:eastAsia="en-GB"/>
        </w:rPr>
        <w:t>4</w:t>
      </w:r>
      <w:r w:rsidR="00806AB9">
        <w:rPr>
          <w:b/>
          <w:lang w:val="de-AT" w:eastAsia="en-GB"/>
        </w:rPr>
        <w:t>9</w:t>
      </w:r>
      <w:r w:rsidRPr="005B059F">
        <w:rPr>
          <w:b/>
          <w:lang w:val="de-AT" w:eastAsia="en-GB"/>
        </w:rPr>
        <w:t>. 1. Hälfte - Gesamtzahl Ecken</w:t>
      </w:r>
      <w:r w:rsidRPr="005B059F">
        <w:rPr>
          <w:b/>
          <w:lang w:val="de-AT" w:eastAsia="en-GB"/>
        </w:rPr>
        <w:tab/>
      </w:r>
    </w:p>
    <w:p w:rsidR="00EB3322" w:rsidRPr="005B059F" w:rsidRDefault="00EB3322" w:rsidP="00EB3322">
      <w:pPr>
        <w:rPr>
          <w:lang w:val="de-AT" w:eastAsia="en-GB"/>
        </w:rPr>
      </w:pPr>
      <w:r w:rsidRPr="005B059F">
        <w:rPr>
          <w:lang w:val="de-AT" w:eastAsia="en-GB"/>
        </w:rPr>
        <w:t>Gesamtanzahl Ecken in 1. Halbzeit in *.5 Schritten</w:t>
      </w:r>
    </w:p>
    <w:p w:rsidR="00EB3322" w:rsidRPr="005B059F" w:rsidRDefault="00806AB9" w:rsidP="00EB3322">
      <w:pPr>
        <w:rPr>
          <w:b/>
          <w:lang w:val="de-AT" w:eastAsia="en-GB"/>
        </w:rPr>
      </w:pPr>
      <w:r>
        <w:rPr>
          <w:b/>
          <w:lang w:val="de-AT" w:eastAsia="en-GB"/>
        </w:rPr>
        <w:t>50</w:t>
      </w:r>
      <w:r w:rsidR="00EB3322" w:rsidRPr="005B059F">
        <w:rPr>
          <w:b/>
          <w:lang w:val="de-AT" w:eastAsia="en-GB"/>
        </w:rPr>
        <w:t>. 1. Hälfte – Gesamtzahl Ecken (</w:t>
      </w:r>
      <w:r w:rsidR="005045D9">
        <w:rPr>
          <w:b/>
          <w:lang w:val="de-AT" w:eastAsia="en-GB"/>
        </w:rPr>
        <w:t>Summe</w:t>
      </w:r>
      <w:r w:rsidR="00EB3322" w:rsidRPr="005B059F">
        <w:rPr>
          <w:b/>
          <w:lang w:val="de-AT" w:eastAsia="en-GB"/>
        </w:rPr>
        <w:t>)</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Gesamtanzahl Ecken 1. Halbzeit in festen Intervallen (&lt;9, 9-11, 12+)</w:t>
      </w:r>
    </w:p>
    <w:p w:rsidR="00EB3322" w:rsidRPr="005B059F" w:rsidRDefault="00806AB9" w:rsidP="00EB3322">
      <w:pPr>
        <w:rPr>
          <w:b/>
          <w:lang w:val="de-AT" w:eastAsia="en-GB"/>
        </w:rPr>
      </w:pPr>
      <w:r>
        <w:rPr>
          <w:b/>
          <w:lang w:val="de-AT" w:eastAsia="en-GB"/>
        </w:rPr>
        <w:t>51</w:t>
      </w:r>
      <w:r w:rsidR="00EB3322" w:rsidRPr="005B059F">
        <w:rPr>
          <w:b/>
          <w:lang w:val="de-AT" w:eastAsia="en-GB"/>
        </w:rPr>
        <w:t>. 1. Hälfte - Ecken Heimmannschaft</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Gesamtanzahl Ecken in 1. Halbzeit für Heimmannschaft in festen Intervallen (0-1, 2, 3, 4+)</w:t>
      </w:r>
    </w:p>
    <w:p w:rsidR="00EB3322" w:rsidRPr="005B059F" w:rsidRDefault="00806AB9" w:rsidP="00EB3322">
      <w:pPr>
        <w:rPr>
          <w:b/>
          <w:lang w:val="de-AT" w:eastAsia="en-GB"/>
        </w:rPr>
      </w:pPr>
      <w:r>
        <w:rPr>
          <w:b/>
          <w:lang w:val="de-AT" w:eastAsia="en-GB"/>
        </w:rPr>
        <w:t>52</w:t>
      </w:r>
      <w:r w:rsidR="00EB3322" w:rsidRPr="005B059F">
        <w:rPr>
          <w:b/>
          <w:lang w:val="de-AT" w:eastAsia="en-GB"/>
        </w:rPr>
        <w:t>. 1. Hälfte - Ecken Auswärtsmannschaft</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Gesamtanzahl Ecken in 1. Halbzeit für Auswärtsmannschaft in festen Intervallen (0-1, 2, 3, 4+)</w:t>
      </w:r>
    </w:p>
    <w:p w:rsidR="00EB3322" w:rsidRPr="005B059F" w:rsidRDefault="00806AB9" w:rsidP="00EB3322">
      <w:pPr>
        <w:rPr>
          <w:b/>
          <w:lang w:val="de-AT" w:eastAsia="en-GB"/>
        </w:rPr>
      </w:pPr>
      <w:r>
        <w:rPr>
          <w:b/>
          <w:lang w:val="de-AT" w:eastAsia="en-GB"/>
        </w:rPr>
        <w:t>53</w:t>
      </w:r>
      <w:r w:rsidR="00EB3322" w:rsidRPr="005B059F">
        <w:rPr>
          <w:b/>
          <w:lang w:val="de-AT" w:eastAsia="en-GB"/>
        </w:rPr>
        <w:t>. 1. Hälfte – Gesamtzahl Ecken Heimmannschaft</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Gesamtanzahl Ecken in 1. Halbzeit für Heimmannschaft in *.5 Schritten</w:t>
      </w:r>
    </w:p>
    <w:p w:rsidR="00EB3322" w:rsidRPr="00131E50" w:rsidRDefault="00EB3322" w:rsidP="00EB3322">
      <w:pPr>
        <w:rPr>
          <w:b/>
          <w:lang w:eastAsia="en-GB"/>
        </w:rPr>
      </w:pPr>
      <w:r w:rsidRPr="005B059F">
        <w:rPr>
          <w:b/>
          <w:lang w:val="de-AT" w:eastAsia="en-GB"/>
        </w:rPr>
        <w:t>5</w:t>
      </w:r>
      <w:r w:rsidR="00806AB9">
        <w:rPr>
          <w:b/>
          <w:lang w:val="de-AT" w:eastAsia="en-GB"/>
        </w:rPr>
        <w:t>4</w:t>
      </w:r>
      <w:r w:rsidRPr="005B059F">
        <w:rPr>
          <w:b/>
          <w:lang w:val="de-AT" w:eastAsia="en-GB"/>
        </w:rPr>
        <w:t xml:space="preserve">. 1. </w:t>
      </w:r>
      <w:r w:rsidRPr="00131E50">
        <w:rPr>
          <w:b/>
          <w:lang w:eastAsia="en-GB"/>
        </w:rPr>
        <w:t>Hälfte –Ecken Auswärtsmannschaft</w:t>
      </w:r>
      <w:r w:rsidRPr="00131E50">
        <w:rPr>
          <w:b/>
          <w:lang w:eastAsia="en-GB"/>
        </w:rPr>
        <w:tab/>
      </w:r>
    </w:p>
    <w:p w:rsidR="00EB3322" w:rsidRPr="005B059F" w:rsidRDefault="00EB3322" w:rsidP="00EB3322">
      <w:pPr>
        <w:rPr>
          <w:lang w:val="de-AT" w:eastAsia="en-GB"/>
        </w:rPr>
      </w:pPr>
      <w:r w:rsidRPr="005B059F">
        <w:rPr>
          <w:lang w:val="de-AT" w:eastAsia="en-GB"/>
        </w:rPr>
        <w:t>Gesamtanzahl Ecken in 1. Halbzeit für Auswärtsmannschaft in *,5 Schritten</w:t>
      </w:r>
    </w:p>
    <w:p w:rsidR="00806AB9" w:rsidRDefault="00806AB9" w:rsidP="00EB3322">
      <w:pPr>
        <w:rPr>
          <w:b/>
          <w:lang w:val="de-AT" w:eastAsia="en-GB"/>
        </w:rPr>
      </w:pPr>
      <w:r>
        <w:rPr>
          <w:b/>
          <w:lang w:val="de-AT" w:eastAsia="en-GB"/>
        </w:rPr>
        <w:lastRenderedPageBreak/>
        <w:t>55.</w:t>
      </w:r>
      <w:r w:rsidR="005045D9">
        <w:rPr>
          <w:b/>
          <w:lang w:val="de-AT" w:eastAsia="en-GB"/>
        </w:rPr>
        <w:t xml:space="preserve"> 1. Hälfte – Gesamtzahl Ecken Auswärtmannschaft</w:t>
      </w:r>
    </w:p>
    <w:p w:rsidR="00806AB9" w:rsidRPr="005045D9" w:rsidRDefault="005045D9" w:rsidP="00EB3322">
      <w:pPr>
        <w:rPr>
          <w:lang w:val="de-AT" w:eastAsia="en-GB"/>
        </w:rPr>
      </w:pPr>
      <w:r w:rsidRPr="005045D9">
        <w:rPr>
          <w:lang w:val="de-AT" w:eastAsia="en-GB"/>
        </w:rPr>
        <w:t xml:space="preserve">Gerade/ ungerade Anzahl Ecken in der 1. Halbzeit </w:t>
      </w:r>
    </w:p>
    <w:p w:rsidR="00EB3322" w:rsidRPr="005B059F" w:rsidRDefault="00EB3322" w:rsidP="00EB3322">
      <w:pPr>
        <w:rPr>
          <w:b/>
          <w:lang w:val="de-AT" w:eastAsia="en-GB"/>
        </w:rPr>
      </w:pPr>
      <w:r w:rsidRPr="005B059F">
        <w:rPr>
          <w:b/>
          <w:lang w:val="de-AT" w:eastAsia="en-GB"/>
        </w:rPr>
        <w:t>5</w:t>
      </w:r>
      <w:r w:rsidR="00806AB9">
        <w:rPr>
          <w:b/>
          <w:lang w:val="de-AT" w:eastAsia="en-GB"/>
        </w:rPr>
        <w:t>6</w:t>
      </w:r>
      <w:r w:rsidRPr="005B059F">
        <w:rPr>
          <w:b/>
          <w:lang w:val="de-AT" w:eastAsia="en-GB"/>
        </w:rPr>
        <w:t>. Torwette Heimmannschaft</w:t>
      </w:r>
      <w:r w:rsidRPr="005B059F">
        <w:rPr>
          <w:b/>
          <w:lang w:val="de-AT" w:eastAsia="en-GB"/>
        </w:rPr>
        <w:tab/>
      </w:r>
    </w:p>
    <w:p w:rsidR="00EB3322" w:rsidRPr="005B059F" w:rsidRDefault="00EB3322" w:rsidP="00EB3322">
      <w:pPr>
        <w:rPr>
          <w:lang w:val="de-AT" w:eastAsia="en-GB"/>
        </w:rPr>
      </w:pPr>
      <w:r w:rsidRPr="005B059F">
        <w:rPr>
          <w:lang w:val="de-AT" w:eastAsia="en-GB"/>
        </w:rPr>
        <w:t>Gesamtzahl Tore für Heimmannschaft in *.5 Schritten</w:t>
      </w:r>
    </w:p>
    <w:p w:rsidR="00EB3322" w:rsidRPr="005B059F" w:rsidRDefault="00EB3322" w:rsidP="00EB3322">
      <w:pPr>
        <w:rPr>
          <w:b/>
          <w:lang w:val="de-AT" w:eastAsia="en-GB"/>
        </w:rPr>
      </w:pPr>
      <w:r w:rsidRPr="005B059F">
        <w:rPr>
          <w:b/>
          <w:lang w:val="de-AT" w:eastAsia="en-GB"/>
        </w:rPr>
        <w:t>5</w:t>
      </w:r>
      <w:r w:rsidR="00806AB9">
        <w:rPr>
          <w:b/>
          <w:lang w:val="de-AT" w:eastAsia="en-GB"/>
        </w:rPr>
        <w:t>7</w:t>
      </w:r>
      <w:r w:rsidRPr="005B059F">
        <w:rPr>
          <w:b/>
          <w:lang w:val="de-AT" w:eastAsia="en-GB"/>
        </w:rPr>
        <w:t>. Torwette Auswärtsmannschaft</w:t>
      </w:r>
      <w:r w:rsidRPr="005B059F">
        <w:rPr>
          <w:b/>
          <w:lang w:val="de-AT" w:eastAsia="en-GB"/>
        </w:rPr>
        <w:tab/>
      </w:r>
    </w:p>
    <w:p w:rsidR="00EB3322" w:rsidRPr="005B059F" w:rsidRDefault="00EB3322" w:rsidP="00EB3322">
      <w:pPr>
        <w:rPr>
          <w:lang w:val="de-AT" w:eastAsia="en-GB"/>
        </w:rPr>
      </w:pPr>
      <w:r w:rsidRPr="005B059F">
        <w:rPr>
          <w:lang w:val="de-AT" w:eastAsia="en-GB"/>
        </w:rPr>
        <w:t>Gesamtzahl Tore für Auswärtsmannschaft in *.5 Schritten</w:t>
      </w:r>
    </w:p>
    <w:p w:rsidR="00EB3322" w:rsidRPr="005B059F" w:rsidRDefault="00EB3322" w:rsidP="00EB3322">
      <w:pPr>
        <w:rPr>
          <w:b/>
          <w:lang w:val="de-AT" w:eastAsia="en-GB"/>
        </w:rPr>
      </w:pPr>
      <w:r w:rsidRPr="005B059F">
        <w:rPr>
          <w:b/>
          <w:lang w:val="de-AT" w:eastAsia="en-GB"/>
        </w:rPr>
        <w:t>5</w:t>
      </w:r>
      <w:r w:rsidR="00806AB9">
        <w:rPr>
          <w:b/>
          <w:lang w:val="de-AT" w:eastAsia="en-GB"/>
        </w:rPr>
        <w:t>8</w:t>
      </w:r>
      <w:r w:rsidRPr="005B059F">
        <w:rPr>
          <w:b/>
          <w:lang w:val="de-AT" w:eastAsia="en-GB"/>
        </w:rPr>
        <w:t>. Genaue Anzahl Tore</w:t>
      </w:r>
      <w:r w:rsidRPr="005B059F">
        <w:rPr>
          <w:b/>
          <w:lang w:val="de-AT" w:eastAsia="en-GB"/>
        </w:rPr>
        <w:tab/>
      </w:r>
    </w:p>
    <w:p w:rsidR="00EB3322" w:rsidRPr="005B059F" w:rsidRDefault="00EB3322" w:rsidP="00EB3322">
      <w:pPr>
        <w:rPr>
          <w:lang w:val="de-AT" w:eastAsia="en-GB"/>
        </w:rPr>
      </w:pPr>
      <w:r w:rsidRPr="005B059F">
        <w:rPr>
          <w:lang w:val="de-AT" w:eastAsia="en-GB"/>
        </w:rPr>
        <w:t>Genaue Anzahl Tore mit festgelegten Ergebnissen (0, 1, 2, 3, 4, 5, 6+)</w:t>
      </w:r>
    </w:p>
    <w:p w:rsidR="00EB3322" w:rsidRPr="00131E50" w:rsidRDefault="00EB3322" w:rsidP="00EB3322">
      <w:pPr>
        <w:rPr>
          <w:b/>
          <w:lang w:eastAsia="en-GB"/>
        </w:rPr>
      </w:pPr>
      <w:r w:rsidRPr="00131E50">
        <w:rPr>
          <w:b/>
          <w:lang w:eastAsia="en-GB"/>
        </w:rPr>
        <w:t>5</w:t>
      </w:r>
      <w:r w:rsidR="00806AB9">
        <w:rPr>
          <w:b/>
          <w:lang w:eastAsia="en-GB"/>
        </w:rPr>
        <w:t>9</w:t>
      </w:r>
      <w:r w:rsidRPr="00131E50">
        <w:rPr>
          <w:b/>
          <w:lang w:eastAsia="en-GB"/>
        </w:rPr>
        <w:t>. 1. Hälfte - Tore Heimmannschaft</w:t>
      </w:r>
      <w:r w:rsidRPr="00131E50">
        <w:rPr>
          <w:b/>
          <w:lang w:eastAsia="en-GB"/>
        </w:rPr>
        <w:tab/>
      </w:r>
    </w:p>
    <w:p w:rsidR="00EB3322" w:rsidRPr="005B059F" w:rsidRDefault="00EB3322" w:rsidP="00EB3322">
      <w:pPr>
        <w:rPr>
          <w:lang w:val="de-AT" w:eastAsia="en-GB"/>
        </w:rPr>
      </w:pPr>
      <w:r w:rsidRPr="005B059F">
        <w:rPr>
          <w:b/>
          <w:lang w:val="de-AT" w:eastAsia="en-GB"/>
        </w:rPr>
        <w:t>a</w:t>
      </w:r>
      <w:r w:rsidRPr="005B059F">
        <w:rPr>
          <w:lang w:val="de-AT" w:eastAsia="en-GB"/>
        </w:rPr>
        <w:t>. Wieviele Tore werden in der 1. Halbzeit von der Heimmannschaft geschossen</w:t>
      </w:r>
    </w:p>
    <w:p w:rsidR="00EB3322" w:rsidRPr="005B059F" w:rsidRDefault="00EB3322" w:rsidP="00EB3322">
      <w:pPr>
        <w:rPr>
          <w:lang w:val="de-AT" w:eastAsia="en-GB"/>
        </w:rPr>
      </w:pPr>
      <w:r w:rsidRPr="005B059F">
        <w:rPr>
          <w:b/>
          <w:lang w:val="de-AT" w:eastAsia="en-GB"/>
        </w:rPr>
        <w:t>b</w:t>
      </w:r>
      <w:r w:rsidRPr="005B059F">
        <w:rPr>
          <w:lang w:val="de-AT" w:eastAsia="en-GB"/>
        </w:rPr>
        <w:t xml:space="preserve">. 0, 1, 2,  3+ </w:t>
      </w:r>
    </w:p>
    <w:p w:rsidR="00EB3322" w:rsidRPr="00131E50" w:rsidRDefault="00806AB9" w:rsidP="00EB3322">
      <w:pPr>
        <w:rPr>
          <w:b/>
          <w:lang w:eastAsia="en-GB"/>
        </w:rPr>
      </w:pPr>
      <w:r>
        <w:rPr>
          <w:b/>
          <w:lang w:val="de-AT" w:eastAsia="en-GB"/>
        </w:rPr>
        <w:t>60</w:t>
      </w:r>
      <w:r w:rsidR="00EB3322" w:rsidRPr="005B059F">
        <w:rPr>
          <w:b/>
          <w:lang w:val="de-AT" w:eastAsia="en-GB"/>
        </w:rPr>
        <w:t xml:space="preserve">. 1. </w:t>
      </w:r>
      <w:r w:rsidR="00EB3322" w:rsidRPr="00131E50">
        <w:rPr>
          <w:b/>
          <w:lang w:eastAsia="en-GB"/>
        </w:rPr>
        <w:t>Hälfte - Tore Auswärtsmannschaft</w:t>
      </w:r>
      <w:r w:rsidR="00EB3322" w:rsidRPr="00131E50">
        <w:rPr>
          <w:b/>
          <w:lang w:eastAsia="en-GB"/>
        </w:rPr>
        <w:tab/>
      </w:r>
    </w:p>
    <w:p w:rsidR="00EB3322" w:rsidRPr="005B059F" w:rsidRDefault="00EB3322" w:rsidP="00EB3322">
      <w:pPr>
        <w:rPr>
          <w:lang w:val="de-AT" w:eastAsia="en-GB"/>
        </w:rPr>
      </w:pPr>
      <w:r w:rsidRPr="005B059F">
        <w:rPr>
          <w:b/>
          <w:lang w:val="de-AT" w:eastAsia="en-GB"/>
        </w:rPr>
        <w:t>a</w:t>
      </w:r>
      <w:r w:rsidRPr="005B059F">
        <w:rPr>
          <w:lang w:val="de-AT" w:eastAsia="en-GB"/>
        </w:rPr>
        <w:t>. Wieviele Tore werden in der 1. Halbzeit von der Auswärtsmannschaft geschossen</w:t>
      </w:r>
    </w:p>
    <w:p w:rsidR="00EB3322" w:rsidRPr="005B059F" w:rsidRDefault="00EB3322" w:rsidP="00EB3322">
      <w:pPr>
        <w:rPr>
          <w:lang w:val="de-AT" w:eastAsia="en-GB"/>
        </w:rPr>
      </w:pPr>
      <w:r w:rsidRPr="005B059F">
        <w:rPr>
          <w:b/>
          <w:lang w:val="de-AT" w:eastAsia="en-GB"/>
        </w:rPr>
        <w:t>b</w:t>
      </w:r>
      <w:r w:rsidRPr="005B059F">
        <w:rPr>
          <w:lang w:val="de-AT" w:eastAsia="en-GB"/>
        </w:rPr>
        <w:t>. 0, 1, 2,  3+</w:t>
      </w:r>
    </w:p>
    <w:p w:rsidR="00EB3322" w:rsidRPr="005B059F" w:rsidRDefault="00806AB9" w:rsidP="00EB3322">
      <w:pPr>
        <w:rPr>
          <w:b/>
          <w:lang w:val="de-AT" w:eastAsia="en-GB"/>
        </w:rPr>
      </w:pPr>
      <w:r>
        <w:rPr>
          <w:b/>
          <w:lang w:val="de-AT" w:eastAsia="en-GB"/>
        </w:rPr>
        <w:t>61</w:t>
      </w:r>
      <w:r w:rsidR="00EB3322" w:rsidRPr="005B059F">
        <w:rPr>
          <w:b/>
          <w:lang w:val="de-AT" w:eastAsia="en-GB"/>
        </w:rPr>
        <w:t xml:space="preserve">. Hälfte mit dem höchsten Ergebnis </w:t>
      </w:r>
      <w:r w:rsidR="00EB3322" w:rsidRPr="005B059F">
        <w:rPr>
          <w:b/>
          <w:lang w:val="de-AT" w:eastAsia="en-GB"/>
        </w:rPr>
        <w:tab/>
      </w:r>
    </w:p>
    <w:p w:rsidR="00EB3322" w:rsidRPr="005B059F" w:rsidRDefault="00EB3322" w:rsidP="00EB3322">
      <w:pPr>
        <w:rPr>
          <w:lang w:val="de-AT" w:eastAsia="en-GB"/>
        </w:rPr>
      </w:pPr>
      <w:r w:rsidRPr="005B059F">
        <w:rPr>
          <w:b/>
          <w:lang w:val="de-AT" w:eastAsia="en-GB"/>
        </w:rPr>
        <w:t>a</w:t>
      </w:r>
      <w:r w:rsidRPr="005B059F">
        <w:rPr>
          <w:lang w:val="de-AT" w:eastAsia="en-GB"/>
        </w:rPr>
        <w:t>. Halbzeit mit den meisten Toren (1. Halbzeit, 2. Halbzeit, gleich)</w:t>
      </w:r>
    </w:p>
    <w:p w:rsidR="00EB3322" w:rsidRPr="005B059F" w:rsidRDefault="00EB3322" w:rsidP="00EB3322">
      <w:pPr>
        <w:rPr>
          <w:lang w:val="de-AT" w:eastAsia="en-GB"/>
        </w:rPr>
      </w:pPr>
      <w:r w:rsidRPr="005B059F">
        <w:rPr>
          <w:b/>
          <w:lang w:val="de-AT" w:eastAsia="en-GB"/>
        </w:rPr>
        <w:t>b</w:t>
      </w:r>
      <w:r w:rsidRPr="005B059F">
        <w:rPr>
          <w:lang w:val="de-AT" w:eastAsia="en-GB"/>
        </w:rPr>
        <w:t xml:space="preserve">. Nur reguläre </w:t>
      </w:r>
      <w:r w:rsidR="00761DAC">
        <w:rPr>
          <w:lang w:val="de-AT" w:eastAsia="en-GB"/>
        </w:rPr>
        <w:t>S</w:t>
      </w:r>
      <w:r w:rsidRPr="005B059F">
        <w:rPr>
          <w:lang w:val="de-AT" w:eastAsia="en-GB"/>
        </w:rPr>
        <w:t xml:space="preserve">pielzeit wird </w:t>
      </w:r>
      <w:r w:rsidR="00761DAC" w:rsidRPr="005B059F">
        <w:rPr>
          <w:lang w:val="de-AT" w:eastAsia="en-GB"/>
        </w:rPr>
        <w:t>berücksichtigt</w:t>
      </w:r>
    </w:p>
    <w:p w:rsidR="00EB3322" w:rsidRPr="005B059F" w:rsidRDefault="00F454F1" w:rsidP="00EB3322">
      <w:pPr>
        <w:rPr>
          <w:b/>
          <w:lang w:val="de-AT" w:eastAsia="en-GB"/>
        </w:rPr>
      </w:pPr>
      <w:r>
        <w:rPr>
          <w:b/>
          <w:lang w:val="de-AT" w:eastAsia="en-GB"/>
        </w:rPr>
        <w:t>62</w:t>
      </w:r>
      <w:r w:rsidR="00EB3322" w:rsidRPr="005B059F">
        <w:rPr>
          <w:b/>
          <w:lang w:val="de-AT" w:eastAsia="en-GB"/>
        </w:rPr>
        <w:t>. Wann wird das nächste Tor erzielt?</w:t>
      </w:r>
      <w:r w:rsidR="00EB3322" w:rsidRPr="005B059F">
        <w:rPr>
          <w:b/>
          <w:lang w:val="de-AT" w:eastAsia="en-GB"/>
        </w:rPr>
        <w:tab/>
      </w:r>
    </w:p>
    <w:p w:rsidR="00EB3322" w:rsidRPr="005B059F" w:rsidRDefault="00EB3322" w:rsidP="00EB3322">
      <w:pPr>
        <w:rPr>
          <w:lang w:val="de-AT" w:eastAsia="en-GB"/>
        </w:rPr>
      </w:pPr>
      <w:r w:rsidRPr="005B059F">
        <w:rPr>
          <w:b/>
          <w:lang w:val="de-AT" w:eastAsia="en-GB"/>
        </w:rPr>
        <w:t>a</w:t>
      </w:r>
      <w:r w:rsidRPr="005B059F">
        <w:rPr>
          <w:lang w:val="de-AT" w:eastAsia="en-GB"/>
        </w:rPr>
        <w:t>. In welchem Zeitintervall das nächste Tor erzielt wird (0-15, 16-30, 31-45, 46-60, 61-75, 76-90, kein Tor</w:t>
      </w:r>
      <w:r w:rsidR="00761DAC">
        <w:rPr>
          <w:lang w:val="de-AT" w:eastAsia="en-GB"/>
        </w:rPr>
        <w:t>)</w:t>
      </w:r>
    </w:p>
    <w:p w:rsidR="00EB3322" w:rsidRPr="005B059F" w:rsidRDefault="00EB3322" w:rsidP="00EB3322">
      <w:pPr>
        <w:rPr>
          <w:lang w:val="de-AT" w:eastAsia="en-GB"/>
        </w:rPr>
      </w:pPr>
      <w:r w:rsidRPr="005B059F">
        <w:rPr>
          <w:b/>
          <w:lang w:val="de-AT" w:eastAsia="en-GB"/>
        </w:rPr>
        <w:t>b</w:t>
      </w:r>
      <w:r w:rsidRPr="005B059F">
        <w:rPr>
          <w:lang w:val="de-AT" w:eastAsia="en-GB"/>
        </w:rPr>
        <w:t>. Ausgewertet zu der Zeit in der das Tor fällt. Z.B. 0-15 Minuten wird ausgewertet</w:t>
      </w:r>
      <w:r w:rsidR="00761DAC">
        <w:rPr>
          <w:lang w:val="de-AT" w:eastAsia="en-GB"/>
        </w:rPr>
        <w:t>,</w:t>
      </w:r>
      <w:r w:rsidRPr="005B059F">
        <w:rPr>
          <w:lang w:val="de-AT" w:eastAsia="en-GB"/>
        </w:rPr>
        <w:t xml:space="preserve"> wenn das Tor innerhalb 0:00 -15:00  Minuten fällt (15:01zählt als 16-30)</w:t>
      </w:r>
    </w:p>
    <w:p w:rsidR="00EB3322" w:rsidRPr="005B059F" w:rsidRDefault="00EB3322" w:rsidP="00EB3322">
      <w:pPr>
        <w:rPr>
          <w:lang w:val="de-AT" w:eastAsia="en-GB"/>
        </w:rPr>
      </w:pPr>
      <w:r w:rsidRPr="005B059F">
        <w:rPr>
          <w:b/>
          <w:lang w:val="de-AT" w:eastAsia="en-GB"/>
        </w:rPr>
        <w:t>c</w:t>
      </w:r>
      <w:r w:rsidRPr="005B059F">
        <w:rPr>
          <w:lang w:val="de-AT" w:eastAsia="en-GB"/>
        </w:rPr>
        <w:t>. 31-45 und 76-90 beinhaltet jegliche Nachspielzeit</w:t>
      </w:r>
    </w:p>
    <w:p w:rsidR="00EB3322" w:rsidRPr="005B059F" w:rsidRDefault="00EB3322" w:rsidP="00EB3322">
      <w:pPr>
        <w:rPr>
          <w:lang w:val="de-AT" w:eastAsia="en-GB"/>
        </w:rPr>
      </w:pPr>
      <w:r w:rsidRPr="005B059F">
        <w:rPr>
          <w:b/>
          <w:lang w:val="de-AT" w:eastAsia="en-GB"/>
        </w:rPr>
        <w:t>d</w:t>
      </w:r>
      <w:r w:rsidRPr="005B059F">
        <w:rPr>
          <w:lang w:val="de-AT" w:eastAsia="en-GB"/>
        </w:rPr>
        <w:t xml:space="preserve">. Die Zeit, die im Fernsehen gezeigt wird, zählt. Sollte diese nicht verfügbar sein, so wird die Zeit </w:t>
      </w:r>
      <w:r w:rsidR="00761DAC" w:rsidRPr="005B059F">
        <w:rPr>
          <w:lang w:val="de-AT" w:eastAsia="en-GB"/>
        </w:rPr>
        <w:t>berücksichtigt</w:t>
      </w:r>
      <w:r w:rsidRPr="005B059F">
        <w:rPr>
          <w:lang w:val="de-AT" w:eastAsia="en-GB"/>
        </w:rPr>
        <w:t>, zu der der Ball die Torlinie passiert hat. Abgerechnet wird auf Grundlage der Spielzeit, die im Fern</w:t>
      </w:r>
      <w:r w:rsidR="008C6438" w:rsidRPr="008C6438">
        <w:rPr>
          <w:color w:val="FF0000"/>
          <w:lang w:val="de-AT" w:eastAsia="en-GB"/>
        </w:rPr>
        <w:t>s</w:t>
      </w:r>
      <w:r w:rsidRPr="005B059F">
        <w:rPr>
          <w:lang w:val="de-AT" w:eastAsia="en-GB"/>
        </w:rPr>
        <w:t xml:space="preserve">ehen angezeigt wurde </w:t>
      </w:r>
    </w:p>
    <w:p w:rsidR="00EB3322" w:rsidRPr="005B059F" w:rsidRDefault="00EB3322" w:rsidP="00EB3322">
      <w:pPr>
        <w:rPr>
          <w:b/>
          <w:lang w:val="de-AT" w:eastAsia="en-GB"/>
        </w:rPr>
      </w:pPr>
      <w:r w:rsidRPr="005B059F">
        <w:rPr>
          <w:b/>
          <w:lang w:val="de-AT" w:eastAsia="en-GB"/>
        </w:rPr>
        <w:t>6</w:t>
      </w:r>
      <w:r w:rsidR="00F454F1">
        <w:rPr>
          <w:b/>
          <w:lang w:val="de-AT" w:eastAsia="en-GB"/>
        </w:rPr>
        <w:t>3</w:t>
      </w:r>
      <w:r w:rsidRPr="005B059F">
        <w:rPr>
          <w:b/>
          <w:lang w:val="de-AT" w:eastAsia="en-GB"/>
        </w:rPr>
        <w:t>. Gesamtzahl Karten</w:t>
      </w:r>
      <w:r w:rsidRPr="005B059F">
        <w:rPr>
          <w:b/>
          <w:lang w:val="de-AT" w:eastAsia="en-GB"/>
        </w:rPr>
        <w:tab/>
      </w:r>
    </w:p>
    <w:p w:rsidR="00EB3322" w:rsidRPr="005B059F" w:rsidRDefault="00EB3322" w:rsidP="00EB3322">
      <w:pPr>
        <w:rPr>
          <w:lang w:val="de-AT" w:eastAsia="en-GB"/>
        </w:rPr>
      </w:pPr>
      <w:r w:rsidRPr="005B059F">
        <w:rPr>
          <w:lang w:val="de-AT" w:eastAsia="en-GB"/>
        </w:rPr>
        <w:t>Gesamtzahl Karten in *.5-Schritten</w:t>
      </w:r>
    </w:p>
    <w:p w:rsidR="00EB3322" w:rsidRPr="00131E50" w:rsidRDefault="00EB3322" w:rsidP="00EB3322">
      <w:pPr>
        <w:rPr>
          <w:b/>
          <w:lang w:eastAsia="en-GB"/>
        </w:rPr>
      </w:pPr>
      <w:r w:rsidRPr="00131E50">
        <w:rPr>
          <w:b/>
          <w:lang w:eastAsia="en-GB"/>
        </w:rPr>
        <w:t>6</w:t>
      </w:r>
      <w:r w:rsidR="00F454F1">
        <w:rPr>
          <w:b/>
          <w:lang w:eastAsia="en-GB"/>
        </w:rPr>
        <w:t>4</w:t>
      </w:r>
      <w:r w:rsidRPr="00131E50">
        <w:rPr>
          <w:b/>
          <w:lang w:eastAsia="en-GB"/>
        </w:rPr>
        <w:t>. Gesamtzahl Karten (</w:t>
      </w:r>
      <w:r w:rsidR="00543EC6">
        <w:rPr>
          <w:b/>
          <w:lang w:eastAsia="en-GB"/>
        </w:rPr>
        <w:t>exakt</w:t>
      </w:r>
      <w:r w:rsidRPr="00131E50">
        <w:rPr>
          <w:b/>
          <w:lang w:eastAsia="en-GB"/>
        </w:rPr>
        <w:t>)</w:t>
      </w:r>
      <w:r w:rsidRPr="00131E50">
        <w:rPr>
          <w:b/>
          <w:lang w:eastAsia="en-GB"/>
        </w:rPr>
        <w:tab/>
      </w:r>
    </w:p>
    <w:p w:rsidR="00EB3322" w:rsidRPr="005B059F" w:rsidRDefault="00EB3322" w:rsidP="00EB3322">
      <w:pPr>
        <w:rPr>
          <w:lang w:val="de-AT" w:eastAsia="en-GB"/>
        </w:rPr>
      </w:pPr>
      <w:r w:rsidRPr="005B059F">
        <w:rPr>
          <w:lang w:val="de-AT" w:eastAsia="en-GB"/>
        </w:rPr>
        <w:t>Gesamtzahl Karten, vorgegebene Ergebnisse (&lt;4, 4, 5, 6, 7, 8 , 9, 10, 11, 12+)</w:t>
      </w:r>
    </w:p>
    <w:p w:rsidR="00EB3322" w:rsidRPr="005B059F" w:rsidRDefault="00EB3322" w:rsidP="00EB3322">
      <w:pPr>
        <w:rPr>
          <w:b/>
          <w:lang w:val="de-AT" w:eastAsia="en-GB"/>
        </w:rPr>
      </w:pPr>
      <w:r w:rsidRPr="005B059F">
        <w:rPr>
          <w:b/>
          <w:lang w:val="de-AT" w:eastAsia="en-GB"/>
        </w:rPr>
        <w:t>6</w:t>
      </w:r>
      <w:r w:rsidR="00F454F1">
        <w:rPr>
          <w:b/>
          <w:lang w:val="de-AT" w:eastAsia="en-GB"/>
        </w:rPr>
        <w:t>5</w:t>
      </w:r>
      <w:r w:rsidR="00543EC6">
        <w:rPr>
          <w:b/>
          <w:lang w:val="de-AT" w:eastAsia="en-GB"/>
        </w:rPr>
        <w:t>. Vom Platz gestellt?</w:t>
      </w:r>
      <w:r w:rsidRPr="005B059F">
        <w:rPr>
          <w:b/>
          <w:lang w:val="de-AT" w:eastAsia="en-GB"/>
        </w:rPr>
        <w:tab/>
      </w:r>
    </w:p>
    <w:p w:rsidR="00EB3322" w:rsidRPr="00E81725" w:rsidRDefault="00EB3322" w:rsidP="00EB3322">
      <w:pPr>
        <w:rPr>
          <w:lang w:val="de-AT" w:eastAsia="en-GB"/>
        </w:rPr>
      </w:pPr>
      <w:r w:rsidRPr="00E81725">
        <w:rPr>
          <w:lang w:val="de-AT" w:eastAsia="en-GB"/>
        </w:rPr>
        <w:t xml:space="preserve">Wird </w:t>
      </w:r>
      <w:r w:rsidR="008C6438" w:rsidRPr="00E81725">
        <w:rPr>
          <w:lang w:val="de-AT" w:eastAsia="en-GB"/>
        </w:rPr>
        <w:t xml:space="preserve">es </w:t>
      </w:r>
      <w:r w:rsidRPr="00E81725">
        <w:rPr>
          <w:lang w:val="de-AT" w:eastAsia="en-GB"/>
        </w:rPr>
        <w:t>eine rote oder gelb-Rote Karte in dem Spiel geben?</w:t>
      </w:r>
    </w:p>
    <w:p w:rsidR="00EB3322" w:rsidRPr="00E81725" w:rsidRDefault="00EB3322" w:rsidP="00EB3322">
      <w:pPr>
        <w:rPr>
          <w:b/>
          <w:lang w:val="de-AT" w:eastAsia="en-GB"/>
        </w:rPr>
      </w:pPr>
      <w:r w:rsidRPr="00E81725">
        <w:rPr>
          <w:b/>
          <w:lang w:val="de-AT" w:eastAsia="en-GB"/>
        </w:rPr>
        <w:t>6</w:t>
      </w:r>
      <w:r w:rsidR="00F454F1" w:rsidRPr="00E81725">
        <w:rPr>
          <w:b/>
          <w:lang w:val="de-AT" w:eastAsia="en-GB"/>
        </w:rPr>
        <w:t>6</w:t>
      </w:r>
      <w:r w:rsidRPr="00E81725">
        <w:rPr>
          <w:b/>
          <w:lang w:val="de-AT" w:eastAsia="en-GB"/>
        </w:rPr>
        <w:t>. Karten Heimmannschaft</w:t>
      </w:r>
      <w:r w:rsidRPr="00E81725">
        <w:rPr>
          <w:b/>
          <w:lang w:val="de-AT" w:eastAsia="en-GB"/>
        </w:rPr>
        <w:tab/>
      </w:r>
    </w:p>
    <w:p w:rsidR="00EB3322" w:rsidRPr="00E81725" w:rsidRDefault="00EB3322" w:rsidP="00EB3322">
      <w:pPr>
        <w:rPr>
          <w:lang w:val="de-AT" w:eastAsia="en-GB"/>
        </w:rPr>
      </w:pPr>
      <w:r w:rsidRPr="00E81725">
        <w:rPr>
          <w:lang w:val="de-AT" w:eastAsia="en-GB"/>
        </w:rPr>
        <w:t>Gesamtzahl Karten für Heimmannschaft in *.5-Schritten</w:t>
      </w:r>
    </w:p>
    <w:p w:rsidR="00EB3322" w:rsidRPr="005B059F" w:rsidRDefault="00EB3322" w:rsidP="00EB3322">
      <w:pPr>
        <w:rPr>
          <w:b/>
          <w:lang w:val="de-AT" w:eastAsia="en-GB"/>
        </w:rPr>
      </w:pPr>
      <w:r w:rsidRPr="00E81725">
        <w:rPr>
          <w:b/>
          <w:lang w:val="de-AT" w:eastAsia="en-GB"/>
        </w:rPr>
        <w:t>6</w:t>
      </w:r>
      <w:r w:rsidR="00F454F1" w:rsidRPr="00E81725">
        <w:rPr>
          <w:b/>
          <w:lang w:val="de-AT" w:eastAsia="en-GB"/>
        </w:rPr>
        <w:t>7</w:t>
      </w:r>
      <w:r w:rsidRPr="00E81725">
        <w:rPr>
          <w:b/>
          <w:lang w:val="de-AT" w:eastAsia="en-GB"/>
        </w:rPr>
        <w:t>. Karten Auswärtsmannschaft</w:t>
      </w:r>
      <w:r w:rsidRPr="005B059F">
        <w:rPr>
          <w:b/>
          <w:lang w:val="de-AT" w:eastAsia="en-GB"/>
        </w:rPr>
        <w:tab/>
      </w:r>
    </w:p>
    <w:p w:rsidR="00EB3322" w:rsidRPr="005B059F" w:rsidRDefault="00EB3322" w:rsidP="00EB3322">
      <w:pPr>
        <w:rPr>
          <w:lang w:val="de-AT" w:eastAsia="en-GB"/>
        </w:rPr>
      </w:pPr>
      <w:r w:rsidRPr="005B059F">
        <w:rPr>
          <w:lang w:val="de-AT" w:eastAsia="en-GB"/>
        </w:rPr>
        <w:t>Gesamtzahl Karten für Auswärtsmannschaft in *.5-Schritten</w:t>
      </w:r>
    </w:p>
    <w:p w:rsidR="00EB3322" w:rsidRPr="005B059F" w:rsidRDefault="00EB3322" w:rsidP="00EB3322">
      <w:pPr>
        <w:rPr>
          <w:b/>
          <w:lang w:val="de-AT" w:eastAsia="en-GB"/>
        </w:rPr>
      </w:pPr>
      <w:r w:rsidRPr="005B059F">
        <w:rPr>
          <w:b/>
          <w:lang w:val="de-AT" w:eastAsia="en-GB"/>
        </w:rPr>
        <w:t>6</w:t>
      </w:r>
      <w:r w:rsidR="00F454F1">
        <w:rPr>
          <w:b/>
          <w:lang w:val="de-AT" w:eastAsia="en-GB"/>
        </w:rPr>
        <w:t>8</w:t>
      </w:r>
      <w:r w:rsidRPr="005B059F">
        <w:rPr>
          <w:b/>
          <w:lang w:val="de-AT" w:eastAsia="en-GB"/>
        </w:rPr>
        <w:t>. Gesamtzahl Kartenpunkte</w:t>
      </w:r>
      <w:r w:rsidRPr="005B059F">
        <w:rPr>
          <w:b/>
          <w:lang w:val="de-AT" w:eastAsia="en-GB"/>
        </w:rPr>
        <w:tab/>
      </w:r>
    </w:p>
    <w:p w:rsidR="00EB3322" w:rsidRPr="005B059F" w:rsidRDefault="00EB3322" w:rsidP="00EB3322">
      <w:pPr>
        <w:rPr>
          <w:lang w:val="de-AT" w:eastAsia="en-GB"/>
        </w:rPr>
      </w:pPr>
      <w:r w:rsidRPr="005B059F">
        <w:rPr>
          <w:lang w:val="de-AT" w:eastAsia="en-GB"/>
        </w:rPr>
        <w:t>Gesamtzahl Kartenpunkte in *.5-Schritten</w:t>
      </w:r>
    </w:p>
    <w:p w:rsidR="00EB3322" w:rsidRPr="005B059F" w:rsidRDefault="00EB3322" w:rsidP="00EB3322">
      <w:pPr>
        <w:rPr>
          <w:b/>
          <w:lang w:val="de-AT" w:eastAsia="en-GB"/>
        </w:rPr>
      </w:pPr>
      <w:r w:rsidRPr="005B059F">
        <w:rPr>
          <w:b/>
          <w:lang w:val="de-AT" w:eastAsia="en-GB"/>
        </w:rPr>
        <w:t>6</w:t>
      </w:r>
      <w:r w:rsidR="00F454F1">
        <w:rPr>
          <w:b/>
          <w:lang w:val="de-AT" w:eastAsia="en-GB"/>
        </w:rPr>
        <w:t>9</w:t>
      </w:r>
      <w:r w:rsidRPr="005B059F">
        <w:rPr>
          <w:b/>
          <w:lang w:val="de-AT" w:eastAsia="en-GB"/>
        </w:rPr>
        <w:t>. Gesamtzahl Kartenpunkte (</w:t>
      </w:r>
      <w:r w:rsidR="00761DAC">
        <w:rPr>
          <w:b/>
          <w:lang w:val="de-AT" w:eastAsia="en-GB"/>
        </w:rPr>
        <w:t>Summe</w:t>
      </w:r>
      <w:r w:rsidRPr="005B059F">
        <w:rPr>
          <w:b/>
          <w:lang w:val="de-AT" w:eastAsia="en-GB"/>
        </w:rPr>
        <w:t>)</w:t>
      </w:r>
      <w:r w:rsidRPr="005B059F">
        <w:rPr>
          <w:b/>
          <w:lang w:val="de-AT" w:eastAsia="en-GB"/>
        </w:rPr>
        <w:tab/>
      </w:r>
    </w:p>
    <w:p w:rsidR="00EB3322" w:rsidRPr="005B059F" w:rsidRDefault="00EB3322" w:rsidP="00EB3322">
      <w:pPr>
        <w:rPr>
          <w:lang w:val="de-AT" w:eastAsia="en-GB"/>
        </w:rPr>
      </w:pPr>
      <w:r w:rsidRPr="005B059F">
        <w:rPr>
          <w:lang w:val="de-AT" w:eastAsia="en-GB"/>
        </w:rPr>
        <w:t>Genaue Höhe der Kartenpunkte in festen Intervallen (0-30, 31-45, 46-60, 61-75, 76+)</w:t>
      </w:r>
    </w:p>
    <w:p w:rsidR="00EB3322" w:rsidRPr="005B059F" w:rsidRDefault="00F454F1" w:rsidP="00EB3322">
      <w:pPr>
        <w:rPr>
          <w:b/>
          <w:lang w:val="de-AT" w:eastAsia="en-GB"/>
        </w:rPr>
      </w:pPr>
      <w:r>
        <w:rPr>
          <w:b/>
          <w:lang w:val="de-AT" w:eastAsia="en-GB"/>
        </w:rPr>
        <w:t>70</w:t>
      </w:r>
      <w:r w:rsidR="00EB3322" w:rsidRPr="005B059F">
        <w:rPr>
          <w:b/>
          <w:lang w:val="de-AT" w:eastAsia="en-GB"/>
        </w:rPr>
        <w:t>. 1. Hälfte Gesamtzahl Karten</w:t>
      </w:r>
      <w:r w:rsidR="00EB3322" w:rsidRPr="005B059F">
        <w:rPr>
          <w:b/>
          <w:lang w:val="de-AT" w:eastAsia="en-GB"/>
        </w:rPr>
        <w:tab/>
      </w:r>
    </w:p>
    <w:p w:rsidR="00EB3322" w:rsidRPr="005B059F" w:rsidRDefault="00EB3322" w:rsidP="00EB3322">
      <w:pPr>
        <w:rPr>
          <w:lang w:val="de-AT" w:eastAsia="en-GB"/>
        </w:rPr>
      </w:pPr>
      <w:r w:rsidRPr="005B059F">
        <w:rPr>
          <w:lang w:val="de-AT" w:eastAsia="en-GB"/>
        </w:rPr>
        <w:t>Nur Karten die wähend der 1. Hälfte vergeben werden</w:t>
      </w:r>
      <w:r w:rsidR="00761DAC">
        <w:rPr>
          <w:lang w:val="de-AT" w:eastAsia="en-GB"/>
        </w:rPr>
        <w:t>, zählen</w:t>
      </w:r>
    </w:p>
    <w:p w:rsidR="00EB3322" w:rsidRPr="00131E50" w:rsidRDefault="00F454F1" w:rsidP="00EB3322">
      <w:pPr>
        <w:rPr>
          <w:b/>
          <w:lang w:eastAsia="en-GB"/>
        </w:rPr>
      </w:pPr>
      <w:r>
        <w:rPr>
          <w:b/>
          <w:lang w:val="de-AT" w:eastAsia="en-GB"/>
        </w:rPr>
        <w:t>71</w:t>
      </w:r>
      <w:r w:rsidR="00EB3322" w:rsidRPr="005B059F">
        <w:rPr>
          <w:b/>
          <w:lang w:val="de-AT" w:eastAsia="en-GB"/>
        </w:rPr>
        <w:t xml:space="preserve">. 1. </w:t>
      </w:r>
      <w:r w:rsidR="00EB3322" w:rsidRPr="00131E50">
        <w:rPr>
          <w:b/>
          <w:lang w:eastAsia="en-GB"/>
        </w:rPr>
        <w:t>Hälfte Gesamtzahl Karten (exakt)</w:t>
      </w:r>
      <w:r w:rsidR="00EB3322" w:rsidRPr="00131E50">
        <w:rPr>
          <w:b/>
          <w:lang w:eastAsia="en-GB"/>
        </w:rPr>
        <w:tab/>
      </w:r>
    </w:p>
    <w:p w:rsidR="00EB3322" w:rsidRPr="005B059F" w:rsidRDefault="00EB3322" w:rsidP="00EB3322">
      <w:pPr>
        <w:rPr>
          <w:lang w:val="de-AT" w:eastAsia="en-GB"/>
        </w:rPr>
      </w:pPr>
      <w:r w:rsidRPr="005B059F">
        <w:rPr>
          <w:lang w:val="de-AT" w:eastAsia="en-GB"/>
        </w:rPr>
        <w:t>Exakte Anzahl der Karten in der 1. Hälfte mit vorgegebenen Ergebnissen (0, 1,2 ,3, 4, 5, 6+)</w:t>
      </w:r>
    </w:p>
    <w:p w:rsidR="00EB3322" w:rsidRPr="005B059F" w:rsidRDefault="00F454F1" w:rsidP="00EB3322">
      <w:pPr>
        <w:rPr>
          <w:b/>
          <w:lang w:val="de-AT" w:eastAsia="en-GB"/>
        </w:rPr>
      </w:pPr>
      <w:r>
        <w:rPr>
          <w:b/>
          <w:lang w:val="de-AT" w:eastAsia="en-GB"/>
        </w:rPr>
        <w:t>72</w:t>
      </w:r>
      <w:r w:rsidR="00EB3322" w:rsidRPr="005B059F">
        <w:rPr>
          <w:b/>
          <w:lang w:val="de-AT" w:eastAsia="en-GB"/>
        </w:rPr>
        <w:t>. 1. Hälfte Karten Heimmannschaft</w:t>
      </w:r>
      <w:r w:rsidR="00EB3322" w:rsidRPr="005B059F">
        <w:rPr>
          <w:b/>
          <w:lang w:val="de-AT" w:eastAsia="en-GB"/>
        </w:rPr>
        <w:tab/>
      </w:r>
    </w:p>
    <w:p w:rsidR="00EB3322" w:rsidRPr="005B059F" w:rsidRDefault="00EB3322" w:rsidP="00EB3322">
      <w:pPr>
        <w:rPr>
          <w:lang w:val="de-AT" w:eastAsia="en-GB"/>
        </w:rPr>
      </w:pPr>
      <w:r w:rsidRPr="005B059F">
        <w:rPr>
          <w:lang w:val="de-AT" w:eastAsia="en-GB"/>
        </w:rPr>
        <w:t>Gesamtzahl an Karten in der 1. Hälfte für die Heimmannschaft in *.5-Schritten</w:t>
      </w:r>
    </w:p>
    <w:p w:rsidR="00EB3322" w:rsidRPr="00131E50" w:rsidRDefault="00EB3322" w:rsidP="00EB3322">
      <w:pPr>
        <w:rPr>
          <w:b/>
          <w:lang w:eastAsia="en-GB"/>
        </w:rPr>
      </w:pPr>
      <w:r w:rsidRPr="00131E50">
        <w:rPr>
          <w:b/>
          <w:lang w:eastAsia="en-GB"/>
        </w:rPr>
        <w:t>7</w:t>
      </w:r>
      <w:r w:rsidR="00F454F1">
        <w:rPr>
          <w:b/>
          <w:lang w:eastAsia="en-GB"/>
        </w:rPr>
        <w:t>3</w:t>
      </w:r>
      <w:r w:rsidRPr="00131E50">
        <w:rPr>
          <w:b/>
          <w:lang w:eastAsia="en-GB"/>
        </w:rPr>
        <w:t>. 1. Hälfte Karten Auswärtsmannschaft</w:t>
      </w:r>
      <w:r w:rsidRPr="00131E50">
        <w:rPr>
          <w:b/>
          <w:lang w:eastAsia="en-GB"/>
        </w:rPr>
        <w:tab/>
      </w:r>
    </w:p>
    <w:p w:rsidR="00EB3322" w:rsidRPr="005B059F" w:rsidRDefault="00EB3322" w:rsidP="00EB3322">
      <w:pPr>
        <w:rPr>
          <w:lang w:val="de-AT" w:eastAsia="en-GB"/>
        </w:rPr>
      </w:pPr>
      <w:r w:rsidRPr="005B059F">
        <w:rPr>
          <w:lang w:val="de-AT" w:eastAsia="en-GB"/>
        </w:rPr>
        <w:t>Gesamtzahl an Karten in der 1. Hälfte für die Auswärtsmannschaft in *.5-Schritten</w:t>
      </w:r>
    </w:p>
    <w:p w:rsidR="00EB3322" w:rsidRPr="005B059F" w:rsidRDefault="00EB3322" w:rsidP="00EB3322">
      <w:pPr>
        <w:rPr>
          <w:b/>
          <w:lang w:val="de-AT" w:eastAsia="en-GB"/>
        </w:rPr>
      </w:pPr>
      <w:r w:rsidRPr="005B059F">
        <w:rPr>
          <w:b/>
          <w:lang w:val="de-AT" w:eastAsia="en-GB"/>
        </w:rPr>
        <w:lastRenderedPageBreak/>
        <w:t>7</w:t>
      </w:r>
      <w:r w:rsidR="00F454F1">
        <w:rPr>
          <w:b/>
          <w:lang w:val="de-AT" w:eastAsia="en-GB"/>
        </w:rPr>
        <w:t>4</w:t>
      </w:r>
      <w:r w:rsidRPr="005B059F">
        <w:rPr>
          <w:b/>
          <w:lang w:val="de-AT" w:eastAsia="en-GB"/>
        </w:rPr>
        <w:t>. 1. Hälfte Gesamtzahl Kartenpunkte</w:t>
      </w:r>
      <w:r w:rsidRPr="005B059F">
        <w:rPr>
          <w:b/>
          <w:lang w:val="de-AT" w:eastAsia="en-GB"/>
        </w:rPr>
        <w:tab/>
      </w:r>
    </w:p>
    <w:p w:rsidR="00EB3322" w:rsidRPr="005B059F" w:rsidRDefault="00EB3322" w:rsidP="00EB3322">
      <w:pPr>
        <w:rPr>
          <w:lang w:val="de-AT" w:eastAsia="en-GB"/>
        </w:rPr>
      </w:pPr>
      <w:r w:rsidRPr="005B059F">
        <w:rPr>
          <w:lang w:val="de-AT" w:eastAsia="en-GB"/>
        </w:rPr>
        <w:t>Gesamtzahl Kartenpunkte in 1. Hälfte in *.5-Schritten</w:t>
      </w:r>
    </w:p>
    <w:p w:rsidR="00EB3322" w:rsidRPr="005B059F" w:rsidRDefault="00EB3322" w:rsidP="00EB3322">
      <w:pPr>
        <w:rPr>
          <w:b/>
          <w:lang w:val="de-AT" w:eastAsia="en-GB"/>
        </w:rPr>
      </w:pPr>
      <w:r w:rsidRPr="005B059F">
        <w:rPr>
          <w:b/>
          <w:lang w:val="de-AT" w:eastAsia="en-GB"/>
        </w:rPr>
        <w:t>7</w:t>
      </w:r>
      <w:r w:rsidR="00F454F1">
        <w:rPr>
          <w:b/>
          <w:lang w:val="de-AT" w:eastAsia="en-GB"/>
        </w:rPr>
        <w:t>5</w:t>
      </w:r>
      <w:r w:rsidRPr="005B059F">
        <w:rPr>
          <w:b/>
          <w:lang w:val="de-AT" w:eastAsia="en-GB"/>
        </w:rPr>
        <w:t>. 1. Hälfte Gesamtzahl Kartenpunkte (</w:t>
      </w:r>
      <w:r w:rsidR="00761DAC">
        <w:rPr>
          <w:b/>
          <w:lang w:val="de-AT" w:eastAsia="en-GB"/>
        </w:rPr>
        <w:t>Summe</w:t>
      </w:r>
      <w:r w:rsidRPr="005B059F">
        <w:rPr>
          <w:b/>
          <w:lang w:val="de-AT" w:eastAsia="en-GB"/>
        </w:rPr>
        <w:t>)</w:t>
      </w:r>
      <w:r w:rsidRPr="005B059F">
        <w:rPr>
          <w:b/>
          <w:lang w:val="de-AT" w:eastAsia="en-GB"/>
        </w:rPr>
        <w:tab/>
      </w:r>
    </w:p>
    <w:p w:rsidR="00EB3322" w:rsidRPr="005B059F" w:rsidRDefault="00EB3322" w:rsidP="00EB3322">
      <w:pPr>
        <w:rPr>
          <w:lang w:val="de-AT" w:eastAsia="en-GB"/>
        </w:rPr>
      </w:pPr>
      <w:r w:rsidRPr="005B059F">
        <w:rPr>
          <w:lang w:val="de-AT" w:eastAsia="en-GB"/>
        </w:rPr>
        <w:t>Genaue Höhe der Kartenpunkte in festen Intervallen (0-10,11-25, 26-40, 41+)</w:t>
      </w:r>
    </w:p>
    <w:p w:rsidR="00EB3322" w:rsidRPr="00131E50" w:rsidRDefault="00EB3322" w:rsidP="00EB3322">
      <w:pPr>
        <w:rPr>
          <w:b/>
          <w:lang w:eastAsia="en-GB"/>
        </w:rPr>
      </w:pPr>
      <w:r w:rsidRPr="00131E50">
        <w:rPr>
          <w:b/>
          <w:lang w:eastAsia="en-GB"/>
        </w:rPr>
        <w:t>7</w:t>
      </w:r>
      <w:r w:rsidR="00F454F1">
        <w:rPr>
          <w:b/>
          <w:lang w:eastAsia="en-GB"/>
        </w:rPr>
        <w:t>6</w:t>
      </w:r>
      <w:r w:rsidRPr="00131E50">
        <w:rPr>
          <w:b/>
          <w:lang w:eastAsia="en-GB"/>
        </w:rPr>
        <w:t>. 1. Hälfte genaue Anzahl Tore</w:t>
      </w:r>
      <w:r w:rsidRPr="00131E50">
        <w:rPr>
          <w:b/>
          <w:lang w:eastAsia="en-GB"/>
        </w:rPr>
        <w:tab/>
      </w:r>
    </w:p>
    <w:p w:rsidR="00EB3322" w:rsidRPr="005B059F" w:rsidRDefault="00EB3322" w:rsidP="00EB3322">
      <w:pPr>
        <w:rPr>
          <w:lang w:val="de-AT" w:eastAsia="en-GB"/>
        </w:rPr>
      </w:pPr>
      <w:r w:rsidRPr="005B059F">
        <w:rPr>
          <w:lang w:val="de-AT" w:eastAsia="en-GB"/>
        </w:rPr>
        <w:t>Exakte Anzahl der Tore in der 1. Hälfte mit vorgegebenen Ergebnissen (0, 1,2 ,3, 4, 5, 6+)</w:t>
      </w:r>
    </w:p>
    <w:p w:rsidR="00EB3322" w:rsidRPr="005B059F" w:rsidRDefault="00EB3322" w:rsidP="00EB3322">
      <w:pPr>
        <w:rPr>
          <w:b/>
          <w:lang w:val="de-AT" w:eastAsia="en-GB"/>
        </w:rPr>
      </w:pPr>
      <w:r w:rsidRPr="005B059F">
        <w:rPr>
          <w:b/>
          <w:lang w:val="de-AT" w:eastAsia="en-GB"/>
        </w:rPr>
        <w:t>7</w:t>
      </w:r>
      <w:r w:rsidR="00F454F1">
        <w:rPr>
          <w:b/>
          <w:lang w:val="de-AT" w:eastAsia="en-GB"/>
        </w:rPr>
        <w:t>7</w:t>
      </w:r>
      <w:r w:rsidRPr="005B059F">
        <w:rPr>
          <w:b/>
          <w:lang w:val="de-AT" w:eastAsia="en-GB"/>
        </w:rPr>
        <w:t>. Spielwette und Torwette</w:t>
      </w:r>
      <w:r w:rsidRPr="005B059F">
        <w:rPr>
          <w:b/>
          <w:lang w:val="de-AT" w:eastAsia="en-GB"/>
        </w:rPr>
        <w:tab/>
      </w:r>
    </w:p>
    <w:p w:rsidR="00EB3322" w:rsidRPr="005B059F" w:rsidRDefault="00EB3322" w:rsidP="00EB3322">
      <w:pPr>
        <w:rPr>
          <w:lang w:val="de-AT" w:eastAsia="en-GB"/>
        </w:rPr>
      </w:pPr>
      <w:r w:rsidRPr="005B059F">
        <w:rPr>
          <w:lang w:val="de-AT" w:eastAsia="en-GB"/>
        </w:rPr>
        <w:t>Kombination von 3-Weg und Torwette 2,5 (</w:t>
      </w:r>
      <w:r w:rsidR="0094269C">
        <w:rPr>
          <w:lang w:val="de-AT" w:eastAsia="en-GB"/>
        </w:rPr>
        <w:t>Heimmannschaft</w:t>
      </w:r>
      <w:r w:rsidR="0094269C" w:rsidRPr="005B059F">
        <w:rPr>
          <w:lang w:val="de-AT" w:eastAsia="en-GB"/>
        </w:rPr>
        <w:t xml:space="preserve"> </w:t>
      </w:r>
      <w:r w:rsidRPr="005B059F">
        <w:rPr>
          <w:lang w:val="de-AT" w:eastAsia="en-GB"/>
        </w:rPr>
        <w:t xml:space="preserve">und Unter, </w:t>
      </w:r>
      <w:r w:rsidR="0094269C">
        <w:rPr>
          <w:lang w:val="de-AT" w:eastAsia="en-GB"/>
        </w:rPr>
        <w:t>Heimmannschaft</w:t>
      </w:r>
      <w:r w:rsidR="0094269C" w:rsidRPr="005B059F">
        <w:rPr>
          <w:lang w:val="de-AT" w:eastAsia="en-GB"/>
        </w:rPr>
        <w:t xml:space="preserve"> </w:t>
      </w:r>
      <w:r w:rsidRPr="005B059F">
        <w:rPr>
          <w:lang w:val="de-AT" w:eastAsia="en-GB"/>
        </w:rPr>
        <w:t>und Über, Unentschieden und Unter, Unentschieden und Über, Auswärtssieg und Unter, Auswärtssieg und Über)</w:t>
      </w:r>
    </w:p>
    <w:p w:rsidR="00EB3322" w:rsidRPr="005B059F" w:rsidRDefault="00EB3322" w:rsidP="00EB3322">
      <w:pPr>
        <w:rPr>
          <w:b/>
          <w:lang w:val="de-AT" w:eastAsia="en-GB"/>
        </w:rPr>
      </w:pPr>
      <w:r w:rsidRPr="005B059F">
        <w:rPr>
          <w:b/>
          <w:lang w:val="de-AT" w:eastAsia="en-GB"/>
        </w:rPr>
        <w:t>7</w:t>
      </w:r>
      <w:r w:rsidR="00F454F1">
        <w:rPr>
          <w:b/>
          <w:lang w:val="de-AT" w:eastAsia="en-GB"/>
        </w:rPr>
        <w:t>8</w:t>
      </w:r>
      <w:r w:rsidRPr="005B059F">
        <w:rPr>
          <w:b/>
          <w:lang w:val="de-AT" w:eastAsia="en-GB"/>
        </w:rPr>
        <w:t>. Welche Mannschaft kommt in die nächste Runde?</w:t>
      </w:r>
      <w:r w:rsidRPr="005B059F">
        <w:rPr>
          <w:b/>
          <w:lang w:val="de-AT" w:eastAsia="en-GB"/>
        </w:rPr>
        <w:tab/>
      </w:r>
    </w:p>
    <w:p w:rsidR="00EB3322" w:rsidRPr="005B059F" w:rsidRDefault="00EB3322" w:rsidP="00EB3322">
      <w:pPr>
        <w:rPr>
          <w:lang w:val="de-AT" w:eastAsia="en-GB"/>
        </w:rPr>
      </w:pPr>
      <w:r w:rsidRPr="005B059F">
        <w:rPr>
          <w:lang w:val="de-AT" w:eastAsia="en-GB"/>
        </w:rPr>
        <w:t>Heimmannschaft, Auswärtsmannschaft</w:t>
      </w:r>
    </w:p>
    <w:p w:rsidR="00EB3322" w:rsidRPr="005B059F" w:rsidRDefault="00EB3322" w:rsidP="00EB3322">
      <w:pPr>
        <w:rPr>
          <w:b/>
          <w:lang w:val="de-AT" w:eastAsia="en-GB"/>
        </w:rPr>
      </w:pPr>
      <w:r w:rsidRPr="005B059F">
        <w:rPr>
          <w:b/>
          <w:lang w:val="de-AT" w:eastAsia="en-GB"/>
        </w:rPr>
        <w:t>7</w:t>
      </w:r>
      <w:r w:rsidR="00F454F1">
        <w:rPr>
          <w:b/>
          <w:lang w:val="de-AT" w:eastAsia="en-GB"/>
        </w:rPr>
        <w:t>9</w:t>
      </w:r>
      <w:r w:rsidRPr="005B059F">
        <w:rPr>
          <w:b/>
          <w:lang w:val="de-AT" w:eastAsia="en-GB"/>
        </w:rPr>
        <w:t>. Wie genau wird das Spiel entschieden?</w:t>
      </w:r>
      <w:r w:rsidRPr="005B059F">
        <w:rPr>
          <w:b/>
          <w:lang w:val="de-AT" w:eastAsia="en-GB"/>
        </w:rPr>
        <w:tab/>
      </w:r>
    </w:p>
    <w:p w:rsidR="00EB3322" w:rsidRPr="005B059F" w:rsidRDefault="00EB3322" w:rsidP="00EB3322">
      <w:pPr>
        <w:rPr>
          <w:lang w:val="de-AT" w:eastAsia="en-GB"/>
        </w:rPr>
      </w:pPr>
      <w:r w:rsidRPr="005B059F">
        <w:rPr>
          <w:lang w:val="de-AT" w:eastAsia="en-GB"/>
        </w:rPr>
        <w:t>„</w:t>
      </w:r>
      <w:r w:rsidR="0094269C">
        <w:rPr>
          <w:lang w:val="de-AT" w:eastAsia="en-GB"/>
        </w:rPr>
        <w:t>Heimmannschaft</w:t>
      </w:r>
      <w:r w:rsidR="0094269C" w:rsidRPr="005B059F">
        <w:rPr>
          <w:lang w:val="de-AT" w:eastAsia="en-GB"/>
        </w:rPr>
        <w:t xml:space="preserve"> </w:t>
      </w:r>
      <w:r w:rsidRPr="005B059F">
        <w:rPr>
          <w:lang w:val="de-AT" w:eastAsia="en-GB"/>
        </w:rPr>
        <w:t>/ Auswärtssieg“ nach „regulärer Spielzeit/ Verlängerung/ Elfmeterschießen“</w:t>
      </w:r>
    </w:p>
    <w:p w:rsidR="00EB3322" w:rsidRPr="005B059F" w:rsidRDefault="00F454F1" w:rsidP="00EB3322">
      <w:pPr>
        <w:rPr>
          <w:b/>
          <w:lang w:val="de-AT" w:eastAsia="en-GB"/>
        </w:rPr>
      </w:pPr>
      <w:r>
        <w:rPr>
          <w:b/>
          <w:lang w:val="de-AT" w:eastAsia="en-GB"/>
        </w:rPr>
        <w:t>80</w:t>
      </w:r>
      <w:r w:rsidR="00EB3322" w:rsidRPr="005B059F">
        <w:rPr>
          <w:b/>
          <w:lang w:val="de-AT" w:eastAsia="en-GB"/>
        </w:rPr>
        <w:t>. Torschützenwette</w:t>
      </w:r>
      <w:r w:rsidR="00EB3322" w:rsidRPr="005B059F">
        <w:rPr>
          <w:b/>
          <w:lang w:val="de-AT" w:eastAsia="en-GB"/>
        </w:rPr>
        <w:tab/>
      </w:r>
    </w:p>
    <w:p w:rsidR="00EB3322" w:rsidRPr="005B059F" w:rsidRDefault="00EB3322" w:rsidP="00EB3322">
      <w:pPr>
        <w:rPr>
          <w:lang w:val="de-AT" w:eastAsia="en-GB"/>
        </w:rPr>
      </w:pPr>
      <w:r w:rsidRPr="005B059F">
        <w:rPr>
          <w:lang w:val="de-AT" w:eastAsia="en-GB"/>
        </w:rPr>
        <w:t>Spieler X Heimmannschaft, Spieler X Auswärtsmannschaft, keiner</w:t>
      </w:r>
    </w:p>
    <w:p w:rsidR="00EB3322" w:rsidRPr="005B059F" w:rsidRDefault="00F454F1" w:rsidP="00EB3322">
      <w:pPr>
        <w:rPr>
          <w:b/>
          <w:lang w:val="de-AT" w:eastAsia="en-GB"/>
        </w:rPr>
      </w:pPr>
      <w:r>
        <w:rPr>
          <w:b/>
          <w:lang w:val="de-AT" w:eastAsia="en-GB"/>
        </w:rPr>
        <w:t>81</w:t>
      </w:r>
      <w:r w:rsidR="00EB3322" w:rsidRPr="005B059F">
        <w:rPr>
          <w:b/>
          <w:lang w:val="de-AT" w:eastAsia="en-GB"/>
        </w:rPr>
        <w:t>. Nächster Torschütze</w:t>
      </w:r>
      <w:r w:rsidR="00EB3322" w:rsidRPr="005B059F">
        <w:rPr>
          <w:b/>
          <w:lang w:val="de-AT" w:eastAsia="en-GB"/>
        </w:rPr>
        <w:tab/>
      </w:r>
    </w:p>
    <w:p w:rsidR="00EB3322" w:rsidRPr="005B059F" w:rsidRDefault="00EB3322" w:rsidP="00EB3322">
      <w:pPr>
        <w:rPr>
          <w:lang w:val="de-AT" w:eastAsia="en-GB"/>
        </w:rPr>
      </w:pPr>
      <w:r w:rsidRPr="005B059F">
        <w:rPr>
          <w:lang w:val="de-AT" w:eastAsia="en-GB"/>
        </w:rPr>
        <w:t>Spieler X Heimmannschaft, Spieler X Auswärtsmannschaft, Keiner (kein Torschütze)</w:t>
      </w:r>
    </w:p>
    <w:p w:rsidR="00F87A1E" w:rsidRDefault="00F87A1E" w:rsidP="00F87A1E">
      <w:pPr>
        <w:pStyle w:val="Heading2"/>
        <w:rPr>
          <w:lang w:val="de-AT" w:eastAsia="en-GB"/>
        </w:rPr>
      </w:pPr>
      <w:r w:rsidRPr="005B059F">
        <w:rPr>
          <w:lang w:val="de-AT" w:eastAsia="en-GB"/>
        </w:rPr>
        <w:t>TENNIS</w:t>
      </w:r>
    </w:p>
    <w:p w:rsidR="004D4223" w:rsidRDefault="004D4223" w:rsidP="004D4223">
      <w:pPr>
        <w:pStyle w:val="Heading3"/>
        <w:rPr>
          <w:lang w:eastAsia="en-GB"/>
        </w:rPr>
      </w:pPr>
      <w:r>
        <w:rPr>
          <w:lang w:eastAsia="en-GB"/>
        </w:rPr>
        <w:t>WICHTIG</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761D5D">
        <w:rPr>
          <w:szCs w:val="24"/>
          <w:lang w:val="de-DE"/>
        </w:rPr>
        <w:t xml:space="preserve">Im Falle des Rückzugs (Walkover) oder der Aufgabe eines Spielers </w:t>
      </w:r>
      <w:r w:rsidRPr="004D2899">
        <w:rPr>
          <w:szCs w:val="24"/>
          <w:lang w:val="de-DE"/>
        </w:rPr>
        <w:t>verlieren alle noch unentschiedenen Wetten ihre Gültigkeit.</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Im Falle irgendeiner Verzögerung (Regen, Dunkelheit,...) verbleiben alle Wetten </w:t>
      </w:r>
      <w:r>
        <w:rPr>
          <w:szCs w:val="24"/>
          <w:lang w:val="de-DE"/>
        </w:rPr>
        <w:t>offen</w:t>
      </w:r>
      <w:r w:rsidRPr="004D2899">
        <w:rPr>
          <w:szCs w:val="24"/>
          <w:lang w:val="de-DE"/>
        </w:rPr>
        <w:t xml:space="preserve"> und das Wettgeschäft wird wieder aufgenommen</w:t>
      </w:r>
      <w:r>
        <w:rPr>
          <w:szCs w:val="24"/>
          <w:lang w:val="de-DE"/>
        </w:rPr>
        <w:t>,</w:t>
      </w:r>
      <w:r w:rsidRPr="004D2899">
        <w:rPr>
          <w:szCs w:val="24"/>
          <w:lang w:val="de-DE"/>
        </w:rPr>
        <w:t xml:space="preserve"> sobald das Spiel fortgesetzt wird.</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seitens des Schiedsrichters Strafpunkte vergeben werden</w:t>
      </w:r>
      <w:r>
        <w:rPr>
          <w:szCs w:val="24"/>
          <w:lang w:val="de-DE"/>
        </w:rPr>
        <w:t>,</w:t>
      </w:r>
      <w:r w:rsidRPr="004D2899">
        <w:rPr>
          <w:szCs w:val="24"/>
          <w:lang w:val="de-DE"/>
        </w:rPr>
        <w:t xml:space="preserve"> behalten alle Wetten auf das Spiel ihre Gültigkeit.</w:t>
      </w:r>
    </w:p>
    <w:p w:rsidR="004D4223"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 beendet wird, bevor eine bestimmte Punktzahl erreicht oder bestimmte </w:t>
      </w:r>
      <w:r>
        <w:rPr>
          <w:szCs w:val="24"/>
          <w:lang w:val="de-DE"/>
        </w:rPr>
        <w:t>Games</w:t>
      </w:r>
      <w:r w:rsidRPr="004D2899">
        <w:rPr>
          <w:szCs w:val="24"/>
          <w:lang w:val="de-DE"/>
        </w:rPr>
        <w:t xml:space="preserve"> beendet wurden, verlieren alle betroffenen Wetten auf diese Punkte oder </w:t>
      </w:r>
      <w:r>
        <w:rPr>
          <w:szCs w:val="24"/>
          <w:lang w:val="de-DE"/>
        </w:rPr>
        <w:t>Games</w:t>
      </w:r>
      <w:r w:rsidRPr="004D2899">
        <w:rPr>
          <w:szCs w:val="24"/>
          <w:lang w:val="de-DE"/>
        </w:rPr>
        <w:t xml:space="preserve"> ihre Gültigkeit.</w:t>
      </w:r>
    </w:p>
    <w:p w:rsidR="004D4223" w:rsidRDefault="004D4223" w:rsidP="004D4223">
      <w:pPr>
        <w:pStyle w:val="Heading3"/>
        <w:rPr>
          <w:lang w:eastAsia="en-GB"/>
        </w:rPr>
      </w:pPr>
      <w:r>
        <w:rPr>
          <w:lang w:eastAsia="en-GB"/>
        </w:rPr>
        <w:t>REGELN FÜR ABRECHNUNG UND STORNIERUNG</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 xml:space="preserve">Wenn Wetten angeboten werden aber ein falscher Punktestand zugrunde liegt und dieser signifikanten Einfluss </w:t>
      </w:r>
      <w:r w:rsidRPr="00761D5D">
        <w:rPr>
          <w:szCs w:val="24"/>
          <w:lang w:val="de-DE"/>
        </w:rPr>
        <w:t xml:space="preserve">auf die Quoten hat, so behalten wir uns das Recht vor, diese Wetten </w:t>
      </w:r>
      <w:r w:rsidRPr="004D2899">
        <w:rPr>
          <w:szCs w:val="24"/>
          <w:lang w:val="de-DE"/>
        </w:rPr>
        <w:t>für ungültig zu erklären.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Wenn die Spieler/ Mannschaften falsch angezeigt werden, so behalten wir uns das Recht vor alle Wetten für ungültig zu erklären.</w:t>
      </w:r>
    </w:p>
    <w:p w:rsidR="004D4223" w:rsidRPr="004D2899" w:rsidRDefault="004D4223" w:rsidP="004D4223">
      <w:pPr>
        <w:pStyle w:val="ListParagraph"/>
        <w:numPr>
          <w:ilvl w:val="0"/>
          <w:numId w:val="39"/>
        </w:numPr>
        <w:tabs>
          <w:tab w:val="left" w:pos="1291"/>
        </w:tabs>
        <w:spacing w:after="200" w:line="276" w:lineRule="auto"/>
        <w:rPr>
          <w:szCs w:val="24"/>
          <w:lang w:val="de-DE"/>
        </w:rPr>
      </w:pPr>
      <w:r w:rsidRPr="004D2899">
        <w:rPr>
          <w:szCs w:val="24"/>
          <w:lang w:val="de-DE"/>
        </w:rPr>
        <w:t>Wenn ein Spieler aufgibt verlieren alle unentschiedenen Wetten ihre Gültigkeit.</w:t>
      </w:r>
    </w:p>
    <w:p w:rsidR="004D4223" w:rsidRPr="004D2899" w:rsidRDefault="004D4223" w:rsidP="004D4223">
      <w:pPr>
        <w:pStyle w:val="ListParagraph"/>
        <w:numPr>
          <w:ilvl w:val="0"/>
          <w:numId w:val="39"/>
        </w:numPr>
        <w:tabs>
          <w:tab w:val="left" w:pos="1291"/>
        </w:tabs>
        <w:spacing w:after="200" w:line="276" w:lineRule="auto"/>
        <w:rPr>
          <w:szCs w:val="24"/>
          <w:lang w:val="de-DE"/>
        </w:rPr>
      </w:pPr>
      <w:r>
        <w:rPr>
          <w:szCs w:val="24"/>
          <w:lang w:val="de-DE"/>
        </w:rPr>
        <w:t>Wird ein Spiel durch ein</w:t>
      </w:r>
      <w:r w:rsidRPr="004D2899">
        <w:rPr>
          <w:szCs w:val="24"/>
          <w:lang w:val="de-DE"/>
        </w:rPr>
        <w:t xml:space="preserve"> Tie-Break entschieden, so wird dieses als der 3. Satz angesehen.</w:t>
      </w:r>
    </w:p>
    <w:p w:rsidR="004D4223" w:rsidRPr="004D4223" w:rsidRDefault="004D4223" w:rsidP="004D4223">
      <w:pPr>
        <w:pStyle w:val="ListParagraph"/>
        <w:numPr>
          <w:ilvl w:val="0"/>
          <w:numId w:val="39"/>
        </w:numPr>
        <w:tabs>
          <w:tab w:val="left" w:pos="1291"/>
        </w:tabs>
        <w:spacing w:after="200" w:line="276" w:lineRule="auto"/>
        <w:rPr>
          <w:szCs w:val="24"/>
          <w:lang w:val="de-DE"/>
        </w:rPr>
      </w:pPr>
      <w:r w:rsidRPr="00761D5D">
        <w:rPr>
          <w:szCs w:val="24"/>
          <w:lang w:val="de-DE"/>
        </w:rPr>
        <w:t>Jedes Tie-Break im Satz oder Match-Tie-Break zählt als 1 Spiel.</w:t>
      </w:r>
    </w:p>
    <w:p w:rsidR="00B35626" w:rsidRPr="005B059F" w:rsidRDefault="00FA2033" w:rsidP="00B35626">
      <w:pPr>
        <w:pStyle w:val="Heading3"/>
        <w:rPr>
          <w:lang w:val="de-AT" w:eastAsia="en-GB"/>
        </w:rPr>
      </w:pPr>
      <w:r w:rsidRPr="005B059F">
        <w:rPr>
          <w:lang w:val="de-AT" w:eastAsia="en-GB"/>
        </w:rPr>
        <w:t>MARKTNAMEN UND BESCHREIBUNG</w:t>
      </w:r>
    </w:p>
    <w:p w:rsidR="00B35626" w:rsidRPr="005B059F" w:rsidRDefault="00B35626" w:rsidP="00B35626">
      <w:pPr>
        <w:rPr>
          <w:b/>
          <w:lang w:val="de-AT" w:eastAsia="en-GB"/>
        </w:rPr>
      </w:pPr>
      <w:r w:rsidRPr="005B059F">
        <w:rPr>
          <w:b/>
          <w:lang w:val="de-AT" w:eastAsia="en-GB"/>
        </w:rPr>
        <w:t>1. 2-Weg</w:t>
      </w:r>
    </w:p>
    <w:p w:rsidR="00B35626" w:rsidRPr="005B059F" w:rsidRDefault="00B35626" w:rsidP="00B35626">
      <w:pPr>
        <w:rPr>
          <w:lang w:val="de-AT" w:eastAsia="en-GB"/>
        </w:rPr>
      </w:pPr>
      <w:r w:rsidRPr="005B059F">
        <w:rPr>
          <w:lang w:val="de-AT" w:eastAsia="en-GB"/>
        </w:rPr>
        <w:t>Spieler 1; Spieler 2</w:t>
      </w:r>
    </w:p>
    <w:p w:rsidR="00B35626" w:rsidRPr="005B059F" w:rsidRDefault="00B35626" w:rsidP="00B35626">
      <w:pPr>
        <w:rPr>
          <w:b/>
          <w:lang w:val="de-AT" w:eastAsia="en-GB"/>
        </w:rPr>
      </w:pPr>
      <w:r w:rsidRPr="005B059F">
        <w:rPr>
          <w:b/>
          <w:lang w:val="de-AT" w:eastAsia="en-GB"/>
        </w:rPr>
        <w:lastRenderedPageBreak/>
        <w:t>2. Welcher Spieler gewinnt den Satz?</w:t>
      </w:r>
    </w:p>
    <w:p w:rsidR="00B35626" w:rsidRPr="005B059F" w:rsidRDefault="00B35626" w:rsidP="00B35626">
      <w:pPr>
        <w:rPr>
          <w:lang w:val="de-AT" w:eastAsia="en-GB"/>
        </w:rPr>
      </w:pPr>
      <w:r w:rsidRPr="005B059F">
        <w:rPr>
          <w:lang w:val="de-AT" w:eastAsia="en-GB"/>
        </w:rPr>
        <w:t>Spieler 1; Spieler 2</w:t>
      </w:r>
    </w:p>
    <w:p w:rsidR="00B35626" w:rsidRPr="005B059F" w:rsidRDefault="00B35626" w:rsidP="00B35626">
      <w:pPr>
        <w:rPr>
          <w:b/>
          <w:lang w:val="de-AT" w:eastAsia="en-GB"/>
        </w:rPr>
      </w:pPr>
      <w:r w:rsidRPr="005B059F">
        <w:rPr>
          <w:b/>
          <w:lang w:val="de-AT" w:eastAsia="en-GB"/>
        </w:rPr>
        <w:t xml:space="preserve">3. Welcher Spieler gewinnt </w:t>
      </w:r>
      <w:r w:rsidR="00761DAC">
        <w:rPr>
          <w:b/>
          <w:lang w:val="de-AT" w:eastAsia="en-GB"/>
        </w:rPr>
        <w:t>Games</w:t>
      </w:r>
      <w:r w:rsidR="00FC7519">
        <w:rPr>
          <w:b/>
          <w:lang w:val="de-AT" w:eastAsia="en-GB"/>
        </w:rPr>
        <w:t xml:space="preserve"> x und y aus Satz n?</w:t>
      </w:r>
    </w:p>
    <w:p w:rsidR="00B35626" w:rsidRPr="005B059F" w:rsidRDefault="00B35626" w:rsidP="00B35626">
      <w:pPr>
        <w:rPr>
          <w:lang w:val="de-AT" w:eastAsia="en-GB"/>
        </w:rPr>
      </w:pPr>
      <w:r w:rsidRPr="005B059F">
        <w:rPr>
          <w:lang w:val="de-AT" w:eastAsia="en-GB"/>
        </w:rPr>
        <w:t>a. Immer für die nächsten beiden Spiele (z.B. welcher Spieler gewinnt Spiel 3 und 4 aus Satz 2?)</w:t>
      </w:r>
    </w:p>
    <w:p w:rsidR="00B35626" w:rsidRPr="00055CA7" w:rsidRDefault="00B35626" w:rsidP="00B35626">
      <w:pPr>
        <w:rPr>
          <w:lang w:val="de-AT" w:eastAsia="en-GB"/>
        </w:rPr>
      </w:pPr>
      <w:r w:rsidRPr="00055CA7">
        <w:rPr>
          <w:lang w:val="de-AT" w:eastAsia="en-GB"/>
        </w:rPr>
        <w:t>b. Wird nur angeboten bevor das erste der beiden Spiele begonnen hat.</w:t>
      </w:r>
    </w:p>
    <w:p w:rsidR="00B35626" w:rsidRPr="00055CA7" w:rsidRDefault="00B35626" w:rsidP="00B35626">
      <w:pPr>
        <w:rPr>
          <w:b/>
          <w:lang w:val="de-AT" w:eastAsia="en-GB"/>
        </w:rPr>
      </w:pPr>
      <w:r w:rsidRPr="00055CA7">
        <w:rPr>
          <w:b/>
          <w:lang w:val="de-AT" w:eastAsia="en-GB"/>
        </w:rPr>
        <w:t xml:space="preserve">4. Endergebnis (in Sätzen – </w:t>
      </w:r>
      <w:r w:rsidR="000B6E79" w:rsidRPr="00055CA7">
        <w:rPr>
          <w:b/>
          <w:lang w:val="de-AT" w:eastAsia="en-GB"/>
        </w:rPr>
        <w:t xml:space="preserve">Best of </w:t>
      </w:r>
      <w:r w:rsidRPr="00055CA7">
        <w:rPr>
          <w:b/>
          <w:lang w:val="de-AT" w:eastAsia="en-GB"/>
        </w:rPr>
        <w:t>3)</w:t>
      </w:r>
    </w:p>
    <w:p w:rsidR="00B35626" w:rsidRPr="00055CA7" w:rsidRDefault="00B35626" w:rsidP="00B35626">
      <w:pPr>
        <w:rPr>
          <w:lang w:val="de-AT" w:eastAsia="en-GB"/>
        </w:rPr>
      </w:pPr>
      <w:r w:rsidRPr="00055CA7">
        <w:rPr>
          <w:lang w:val="de-AT" w:eastAsia="en-GB"/>
        </w:rPr>
        <w:t>2:0, 2:1, 1:2 und 0:2</w:t>
      </w:r>
    </w:p>
    <w:p w:rsidR="00B35626" w:rsidRPr="00055CA7" w:rsidRDefault="00B35626" w:rsidP="00B35626">
      <w:pPr>
        <w:rPr>
          <w:b/>
          <w:lang w:val="de-AT" w:eastAsia="en-GB"/>
        </w:rPr>
      </w:pPr>
      <w:r w:rsidRPr="00055CA7">
        <w:rPr>
          <w:b/>
          <w:lang w:val="de-AT" w:eastAsia="en-GB"/>
        </w:rPr>
        <w:t>5. Endergebnis (in Sätzen –</w:t>
      </w:r>
      <w:r w:rsidR="000B6E79" w:rsidRPr="00055CA7">
        <w:rPr>
          <w:b/>
          <w:lang w:val="de-AT" w:eastAsia="en-GB"/>
        </w:rPr>
        <w:t xml:space="preserve"> Best of</w:t>
      </w:r>
      <w:r w:rsidRPr="00055CA7">
        <w:rPr>
          <w:b/>
          <w:lang w:val="de-AT" w:eastAsia="en-GB"/>
        </w:rPr>
        <w:t xml:space="preserve"> 5)</w:t>
      </w:r>
    </w:p>
    <w:p w:rsidR="00B35626" w:rsidRPr="00055CA7" w:rsidRDefault="00B35626" w:rsidP="00B35626">
      <w:pPr>
        <w:rPr>
          <w:lang w:val="de-AT" w:eastAsia="en-GB"/>
        </w:rPr>
      </w:pPr>
      <w:r w:rsidRPr="00055CA7">
        <w:rPr>
          <w:lang w:val="de-AT" w:eastAsia="en-GB"/>
        </w:rPr>
        <w:t>3:0, 3:1, 3:2, 2:3, 1:3 und 0:3</w:t>
      </w:r>
    </w:p>
    <w:p w:rsidR="00B35626" w:rsidRPr="00055CA7" w:rsidRDefault="00B35626" w:rsidP="00B35626">
      <w:pPr>
        <w:rPr>
          <w:b/>
          <w:lang w:val="de-AT" w:eastAsia="en-GB"/>
        </w:rPr>
      </w:pPr>
      <w:r w:rsidRPr="00055CA7">
        <w:rPr>
          <w:b/>
          <w:lang w:val="de-AT" w:eastAsia="en-GB"/>
        </w:rPr>
        <w:t xml:space="preserve">6. Anzahl der Sätze (Best </w:t>
      </w:r>
      <w:r w:rsidR="000B6E79" w:rsidRPr="00055CA7">
        <w:rPr>
          <w:b/>
          <w:lang w:val="de-AT" w:eastAsia="en-GB"/>
        </w:rPr>
        <w:t>of</w:t>
      </w:r>
      <w:r w:rsidRPr="00055CA7">
        <w:rPr>
          <w:b/>
          <w:lang w:val="de-AT" w:eastAsia="en-GB"/>
        </w:rPr>
        <w:t xml:space="preserve"> 3</w:t>
      </w:r>
      <w:r w:rsidR="00761DAC" w:rsidRPr="00055CA7">
        <w:rPr>
          <w:b/>
          <w:lang w:val="de-AT" w:eastAsia="en-GB"/>
        </w:rPr>
        <w:t>)</w:t>
      </w:r>
    </w:p>
    <w:p w:rsidR="00B35626" w:rsidRPr="00055CA7" w:rsidRDefault="00B35626" w:rsidP="00B35626">
      <w:pPr>
        <w:rPr>
          <w:lang w:val="de-AT" w:eastAsia="en-GB"/>
        </w:rPr>
      </w:pPr>
      <w:r w:rsidRPr="00055CA7">
        <w:rPr>
          <w:lang w:val="de-AT" w:eastAsia="en-GB"/>
        </w:rPr>
        <w:t>2 oder 3</w:t>
      </w:r>
    </w:p>
    <w:p w:rsidR="00B35626" w:rsidRPr="00055CA7" w:rsidRDefault="00B35626" w:rsidP="00B35626">
      <w:pPr>
        <w:rPr>
          <w:b/>
          <w:lang w:val="de-AT" w:eastAsia="en-GB"/>
        </w:rPr>
      </w:pPr>
      <w:r w:rsidRPr="00055CA7">
        <w:rPr>
          <w:b/>
          <w:lang w:val="de-AT" w:eastAsia="en-GB"/>
        </w:rPr>
        <w:t>7. Anzahl der Sätze (</w:t>
      </w:r>
      <w:r w:rsidR="000B6E79" w:rsidRPr="00055CA7">
        <w:rPr>
          <w:b/>
          <w:lang w:val="de-AT" w:eastAsia="en-GB"/>
        </w:rPr>
        <w:t>Best of 5</w:t>
      </w:r>
      <w:r w:rsidRPr="00055CA7">
        <w:rPr>
          <w:b/>
          <w:lang w:val="de-AT" w:eastAsia="en-GB"/>
        </w:rPr>
        <w:t>)</w:t>
      </w:r>
    </w:p>
    <w:p w:rsidR="00B35626" w:rsidRPr="00055CA7" w:rsidRDefault="00B35626" w:rsidP="00B35626">
      <w:pPr>
        <w:rPr>
          <w:lang w:val="de-AT" w:eastAsia="en-GB"/>
        </w:rPr>
      </w:pPr>
      <w:r w:rsidRPr="00055CA7">
        <w:rPr>
          <w:lang w:val="de-AT" w:eastAsia="en-GB"/>
        </w:rPr>
        <w:t>3, 4 oder 5</w:t>
      </w:r>
    </w:p>
    <w:p w:rsidR="00B35626" w:rsidRPr="00055CA7" w:rsidRDefault="00B35626" w:rsidP="00B35626">
      <w:pPr>
        <w:rPr>
          <w:b/>
          <w:lang w:val="de-AT" w:eastAsia="en-GB"/>
        </w:rPr>
      </w:pPr>
      <w:r w:rsidRPr="00055CA7">
        <w:rPr>
          <w:b/>
          <w:lang w:val="de-AT" w:eastAsia="en-GB"/>
        </w:rPr>
        <w:t xml:space="preserve">8. 1. Satz -  Wer gewinnt </w:t>
      </w:r>
      <w:r w:rsidR="000B6E79" w:rsidRPr="00055CA7">
        <w:rPr>
          <w:b/>
          <w:lang w:val="de-AT" w:eastAsia="en-GB"/>
        </w:rPr>
        <w:t>Game</w:t>
      </w:r>
      <w:r w:rsidRPr="00055CA7">
        <w:rPr>
          <w:b/>
          <w:lang w:val="de-AT" w:eastAsia="en-GB"/>
        </w:rPr>
        <w:t xml:space="preserve"> X?</w:t>
      </w:r>
    </w:p>
    <w:p w:rsidR="00B35626" w:rsidRPr="00055CA7" w:rsidRDefault="00B35626" w:rsidP="00B35626">
      <w:pPr>
        <w:rPr>
          <w:lang w:val="de-AT" w:eastAsia="en-GB"/>
        </w:rPr>
      </w:pPr>
      <w:r w:rsidRPr="00055CA7">
        <w:rPr>
          <w:b/>
          <w:lang w:val="de-AT" w:eastAsia="en-GB"/>
        </w:rPr>
        <w:t>a</w:t>
      </w:r>
      <w:r w:rsidRPr="00055CA7">
        <w:rPr>
          <w:lang w:val="de-AT" w:eastAsia="en-GB"/>
        </w:rPr>
        <w:t xml:space="preserve">. Gewinner nächstes </w:t>
      </w:r>
      <w:r w:rsidR="000B6E79" w:rsidRPr="00055CA7">
        <w:rPr>
          <w:lang w:val="de-AT" w:eastAsia="en-GB"/>
        </w:rPr>
        <w:t>Game</w:t>
      </w:r>
      <w:r w:rsidRPr="00055CA7">
        <w:rPr>
          <w:lang w:val="de-AT" w:eastAsia="en-GB"/>
        </w:rPr>
        <w:t xml:space="preserve"> (Z.B. Welcher Spieler gewinnt </w:t>
      </w:r>
      <w:r w:rsidR="000B6E79" w:rsidRPr="00055CA7">
        <w:rPr>
          <w:lang w:val="de-AT" w:eastAsia="en-GB"/>
        </w:rPr>
        <w:t>Game</w:t>
      </w:r>
      <w:r w:rsidRPr="00055CA7">
        <w:rPr>
          <w:lang w:val="de-AT" w:eastAsia="en-GB"/>
        </w:rPr>
        <w:t xml:space="preserve"> 3 aus Satz 1?)</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Wird nur angeboten bevor das </w:t>
      </w:r>
      <w:r w:rsidR="000B6E79" w:rsidRPr="00055CA7">
        <w:rPr>
          <w:lang w:val="de-AT" w:eastAsia="en-GB"/>
        </w:rPr>
        <w:t xml:space="preserve">Game </w:t>
      </w:r>
      <w:r w:rsidRPr="00055CA7">
        <w:rPr>
          <w:lang w:val="de-AT" w:eastAsia="en-GB"/>
        </w:rPr>
        <w:t>begonnen hat.</w:t>
      </w:r>
    </w:p>
    <w:p w:rsidR="00B35626" w:rsidRPr="00055CA7" w:rsidRDefault="00B35626" w:rsidP="00B35626">
      <w:pPr>
        <w:rPr>
          <w:b/>
          <w:lang w:val="de-AT" w:eastAsia="en-GB"/>
        </w:rPr>
      </w:pPr>
      <w:r w:rsidRPr="00055CA7">
        <w:rPr>
          <w:b/>
          <w:lang w:val="de-AT" w:eastAsia="en-GB"/>
        </w:rPr>
        <w:t xml:space="preserve">9. 2. Satz – Wer gewinnt </w:t>
      </w:r>
      <w:r w:rsidR="000B6E79" w:rsidRPr="00055CA7">
        <w:rPr>
          <w:b/>
          <w:lang w:val="de-AT" w:eastAsia="en-GB"/>
        </w:rPr>
        <w:t xml:space="preserve">Game </w:t>
      </w:r>
      <w:r w:rsidRPr="00055CA7">
        <w:rPr>
          <w:b/>
          <w:lang w:val="de-AT" w:eastAsia="en-GB"/>
        </w:rPr>
        <w:t>X?</w:t>
      </w:r>
    </w:p>
    <w:p w:rsidR="00B35626" w:rsidRPr="00055CA7" w:rsidRDefault="00B35626" w:rsidP="00B35626">
      <w:pPr>
        <w:rPr>
          <w:lang w:val="de-AT" w:eastAsia="en-GB"/>
        </w:rPr>
      </w:pPr>
      <w:r w:rsidRPr="00055CA7">
        <w:rPr>
          <w:b/>
          <w:lang w:val="de-AT" w:eastAsia="en-GB"/>
        </w:rPr>
        <w:t>a</w:t>
      </w:r>
      <w:r w:rsidRPr="00055CA7">
        <w:rPr>
          <w:lang w:val="de-AT" w:eastAsia="en-GB"/>
        </w:rPr>
        <w:t xml:space="preserve">. Gewinner nächstes </w:t>
      </w:r>
      <w:r w:rsidR="000B6E79" w:rsidRPr="00055CA7">
        <w:rPr>
          <w:lang w:val="de-AT" w:eastAsia="en-GB"/>
        </w:rPr>
        <w:t xml:space="preserve">Game </w:t>
      </w:r>
      <w:r w:rsidRPr="00055CA7">
        <w:rPr>
          <w:lang w:val="de-AT" w:eastAsia="en-GB"/>
        </w:rPr>
        <w:t xml:space="preserve">(Z.B. Welcher Spieler gewinnt </w:t>
      </w:r>
      <w:r w:rsidR="000B6E79" w:rsidRPr="00055CA7">
        <w:rPr>
          <w:lang w:val="de-AT" w:eastAsia="en-GB"/>
        </w:rPr>
        <w:t xml:space="preserve">Game </w:t>
      </w:r>
      <w:r w:rsidRPr="00055CA7">
        <w:rPr>
          <w:lang w:val="de-AT" w:eastAsia="en-GB"/>
        </w:rPr>
        <w:t>3 aus Satz 2?)</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Wird nur angeboten bevor das </w:t>
      </w:r>
      <w:r w:rsidR="000B6E79" w:rsidRPr="00055CA7">
        <w:rPr>
          <w:lang w:val="de-AT" w:eastAsia="en-GB"/>
        </w:rPr>
        <w:t xml:space="preserve">Game </w:t>
      </w:r>
      <w:r w:rsidRPr="00055CA7">
        <w:rPr>
          <w:lang w:val="de-AT" w:eastAsia="en-GB"/>
        </w:rPr>
        <w:t>begonnen hat.</w:t>
      </w:r>
    </w:p>
    <w:p w:rsidR="00B35626" w:rsidRPr="00055CA7" w:rsidRDefault="00B35626" w:rsidP="00B35626">
      <w:pPr>
        <w:rPr>
          <w:b/>
          <w:lang w:val="de-AT" w:eastAsia="en-GB"/>
        </w:rPr>
      </w:pPr>
      <w:r w:rsidRPr="00055CA7">
        <w:rPr>
          <w:b/>
          <w:lang w:val="de-AT" w:eastAsia="en-GB"/>
        </w:rPr>
        <w:t xml:space="preserve">10. 3. Satz – Wer gewinnt </w:t>
      </w:r>
      <w:r w:rsidR="000B6E79" w:rsidRPr="00055CA7">
        <w:rPr>
          <w:b/>
          <w:lang w:val="de-AT" w:eastAsia="en-GB"/>
        </w:rPr>
        <w:t xml:space="preserve">Game </w:t>
      </w:r>
      <w:r w:rsidRPr="00055CA7">
        <w:rPr>
          <w:b/>
          <w:lang w:val="de-AT" w:eastAsia="en-GB"/>
        </w:rPr>
        <w:t>X?</w:t>
      </w:r>
    </w:p>
    <w:p w:rsidR="00B35626" w:rsidRPr="00055CA7" w:rsidRDefault="00B35626" w:rsidP="00B35626">
      <w:pPr>
        <w:rPr>
          <w:lang w:val="de-AT" w:eastAsia="en-GB"/>
        </w:rPr>
      </w:pPr>
      <w:r w:rsidRPr="00055CA7">
        <w:rPr>
          <w:b/>
          <w:lang w:val="de-AT" w:eastAsia="en-GB"/>
        </w:rPr>
        <w:t>a</w:t>
      </w:r>
      <w:r w:rsidRPr="00055CA7">
        <w:rPr>
          <w:lang w:val="de-AT" w:eastAsia="en-GB"/>
        </w:rPr>
        <w:t xml:space="preserve">. Gewinner nächstes </w:t>
      </w:r>
      <w:r w:rsidR="000B6E79" w:rsidRPr="00055CA7">
        <w:rPr>
          <w:lang w:val="de-AT" w:eastAsia="en-GB"/>
        </w:rPr>
        <w:t xml:space="preserve">Game </w:t>
      </w:r>
      <w:r w:rsidRPr="00055CA7">
        <w:rPr>
          <w:lang w:val="de-AT" w:eastAsia="en-GB"/>
        </w:rPr>
        <w:t xml:space="preserve">(Z.B. Welcher Spieler gewinnt </w:t>
      </w:r>
      <w:r w:rsidR="000B6E79" w:rsidRPr="00055CA7">
        <w:rPr>
          <w:lang w:val="de-AT" w:eastAsia="en-GB"/>
        </w:rPr>
        <w:t xml:space="preserve">Game </w:t>
      </w:r>
      <w:r w:rsidRPr="00055CA7">
        <w:rPr>
          <w:lang w:val="de-AT" w:eastAsia="en-GB"/>
        </w:rPr>
        <w:t>3 aus Satz 3?)</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Wird nur angeboten bevor das </w:t>
      </w:r>
      <w:r w:rsidR="000B6E79" w:rsidRPr="00055CA7">
        <w:rPr>
          <w:lang w:val="de-AT" w:eastAsia="en-GB"/>
        </w:rPr>
        <w:t xml:space="preserve">Game </w:t>
      </w:r>
      <w:r w:rsidRPr="00055CA7">
        <w:rPr>
          <w:lang w:val="de-AT" w:eastAsia="en-GB"/>
        </w:rPr>
        <w:t>begonnen hat.</w:t>
      </w:r>
    </w:p>
    <w:p w:rsidR="00B35626" w:rsidRPr="00055CA7" w:rsidRDefault="00B35626" w:rsidP="00B35626">
      <w:pPr>
        <w:rPr>
          <w:b/>
          <w:lang w:val="de-AT" w:eastAsia="en-GB"/>
        </w:rPr>
      </w:pPr>
      <w:r w:rsidRPr="00055CA7">
        <w:rPr>
          <w:b/>
          <w:lang w:val="de-AT" w:eastAsia="en-GB"/>
        </w:rPr>
        <w:t xml:space="preserve">11. 4. Satz – Wer gewinnt </w:t>
      </w:r>
      <w:r w:rsidR="000B6E79" w:rsidRPr="00055CA7">
        <w:rPr>
          <w:b/>
          <w:lang w:val="de-AT" w:eastAsia="en-GB"/>
        </w:rPr>
        <w:t xml:space="preserve">Game </w:t>
      </w:r>
      <w:r w:rsidRPr="00055CA7">
        <w:rPr>
          <w:b/>
          <w:lang w:val="de-AT" w:eastAsia="en-GB"/>
        </w:rPr>
        <w:t>X?</w:t>
      </w:r>
    </w:p>
    <w:p w:rsidR="00B35626" w:rsidRPr="00055CA7" w:rsidRDefault="00B35626" w:rsidP="00B35626">
      <w:pPr>
        <w:rPr>
          <w:lang w:val="de-AT" w:eastAsia="en-GB"/>
        </w:rPr>
      </w:pPr>
      <w:r w:rsidRPr="00055CA7">
        <w:rPr>
          <w:b/>
          <w:lang w:val="de-AT" w:eastAsia="en-GB"/>
        </w:rPr>
        <w:t>a</w:t>
      </w:r>
      <w:r w:rsidRPr="00055CA7">
        <w:rPr>
          <w:lang w:val="de-AT" w:eastAsia="en-GB"/>
        </w:rPr>
        <w:t xml:space="preserve">. Gewinner nächstes </w:t>
      </w:r>
      <w:r w:rsidR="000B6E79" w:rsidRPr="00055CA7">
        <w:rPr>
          <w:lang w:val="de-AT" w:eastAsia="en-GB"/>
        </w:rPr>
        <w:t xml:space="preserve">Game </w:t>
      </w:r>
      <w:r w:rsidRPr="00055CA7">
        <w:rPr>
          <w:lang w:val="de-AT" w:eastAsia="en-GB"/>
        </w:rPr>
        <w:t>(Z.B. Welcher Spieler gewinnt Spiel 3 aus Satz 4?)</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Wird nur angeboten bevor das </w:t>
      </w:r>
      <w:r w:rsidR="000B6E79" w:rsidRPr="00055CA7">
        <w:rPr>
          <w:lang w:val="de-AT" w:eastAsia="en-GB"/>
        </w:rPr>
        <w:t xml:space="preserve">Game </w:t>
      </w:r>
      <w:r w:rsidRPr="00055CA7">
        <w:rPr>
          <w:lang w:val="de-AT" w:eastAsia="en-GB"/>
        </w:rPr>
        <w:t>begonnen hat.</w:t>
      </w:r>
    </w:p>
    <w:p w:rsidR="00B35626" w:rsidRPr="00055CA7" w:rsidRDefault="00B35626" w:rsidP="00B35626">
      <w:pPr>
        <w:rPr>
          <w:b/>
          <w:lang w:val="de-AT" w:eastAsia="en-GB"/>
        </w:rPr>
      </w:pPr>
      <w:r w:rsidRPr="00055CA7">
        <w:rPr>
          <w:b/>
          <w:lang w:val="de-AT" w:eastAsia="en-GB"/>
        </w:rPr>
        <w:t xml:space="preserve">12. 5. Satz – Wer gewinnt </w:t>
      </w:r>
      <w:r w:rsidR="000B6E79" w:rsidRPr="00055CA7">
        <w:rPr>
          <w:b/>
          <w:lang w:val="de-AT" w:eastAsia="en-GB"/>
        </w:rPr>
        <w:t xml:space="preserve">Game </w:t>
      </w:r>
      <w:r w:rsidRPr="00055CA7">
        <w:rPr>
          <w:b/>
          <w:lang w:val="de-AT" w:eastAsia="en-GB"/>
        </w:rPr>
        <w:t>X?</w:t>
      </w:r>
    </w:p>
    <w:p w:rsidR="00B35626" w:rsidRPr="00055CA7" w:rsidRDefault="00B35626" w:rsidP="00B35626">
      <w:pPr>
        <w:rPr>
          <w:lang w:val="de-AT" w:eastAsia="en-GB"/>
        </w:rPr>
      </w:pPr>
      <w:r w:rsidRPr="00055CA7">
        <w:rPr>
          <w:b/>
          <w:lang w:val="de-AT" w:eastAsia="en-GB"/>
        </w:rPr>
        <w:t>a</w:t>
      </w:r>
      <w:r w:rsidRPr="00055CA7">
        <w:rPr>
          <w:lang w:val="de-AT" w:eastAsia="en-GB"/>
        </w:rPr>
        <w:t xml:space="preserve">. Gewinner nächstes </w:t>
      </w:r>
      <w:r w:rsidR="000B6E79" w:rsidRPr="00055CA7">
        <w:rPr>
          <w:lang w:val="de-AT" w:eastAsia="en-GB"/>
        </w:rPr>
        <w:t xml:space="preserve">Game </w:t>
      </w:r>
      <w:r w:rsidRPr="00055CA7">
        <w:rPr>
          <w:lang w:val="de-AT" w:eastAsia="en-GB"/>
        </w:rPr>
        <w:t xml:space="preserve">(Z.B. Welcher Spieler gewinnt </w:t>
      </w:r>
      <w:r w:rsidR="000B6E79" w:rsidRPr="00055CA7">
        <w:rPr>
          <w:lang w:val="de-AT" w:eastAsia="en-GB"/>
        </w:rPr>
        <w:t xml:space="preserve">Game </w:t>
      </w:r>
      <w:r w:rsidRPr="00055CA7">
        <w:rPr>
          <w:lang w:val="de-AT" w:eastAsia="en-GB"/>
        </w:rPr>
        <w:t>3 aus Satz 5?)</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Wird nur angeboten bevor das </w:t>
      </w:r>
      <w:r w:rsidR="000B6E79" w:rsidRPr="00055CA7">
        <w:rPr>
          <w:lang w:val="de-AT" w:eastAsia="en-GB"/>
        </w:rPr>
        <w:t xml:space="preserve">Game </w:t>
      </w:r>
      <w:r w:rsidRPr="00055CA7">
        <w:rPr>
          <w:lang w:val="de-AT" w:eastAsia="en-GB"/>
        </w:rPr>
        <w:t>begonnen hat.</w:t>
      </w:r>
    </w:p>
    <w:p w:rsidR="00B35626" w:rsidRPr="00055CA7" w:rsidRDefault="00B35626" w:rsidP="00B35626">
      <w:pPr>
        <w:rPr>
          <w:b/>
          <w:lang w:val="de-AT" w:eastAsia="en-GB"/>
        </w:rPr>
      </w:pPr>
      <w:r w:rsidRPr="00055CA7">
        <w:rPr>
          <w:b/>
          <w:lang w:val="de-AT" w:eastAsia="en-GB"/>
        </w:rPr>
        <w:t xml:space="preserve">13. Gesamtzahl </w:t>
      </w:r>
      <w:r w:rsidR="00651D83" w:rsidRPr="00055CA7">
        <w:rPr>
          <w:b/>
          <w:lang w:val="de-AT" w:eastAsia="en-GB"/>
        </w:rPr>
        <w:t>Games</w:t>
      </w:r>
    </w:p>
    <w:p w:rsidR="00B35626" w:rsidRPr="00055CA7" w:rsidRDefault="00B35626" w:rsidP="00B35626">
      <w:pPr>
        <w:rPr>
          <w:lang w:val="de-AT" w:eastAsia="en-GB"/>
        </w:rPr>
      </w:pPr>
      <w:r w:rsidRPr="00055CA7">
        <w:rPr>
          <w:b/>
          <w:lang w:val="de-AT" w:eastAsia="en-GB"/>
        </w:rPr>
        <w:t>a</w:t>
      </w:r>
      <w:r w:rsidRPr="00055CA7">
        <w:rPr>
          <w:lang w:val="de-AT" w:eastAsia="en-GB"/>
        </w:rPr>
        <w:t xml:space="preserve">. Wetten auf Gesamtzahl </w:t>
      </w:r>
      <w:r w:rsidR="00651D83" w:rsidRPr="00055CA7">
        <w:rPr>
          <w:lang w:val="de-AT" w:eastAsia="en-GB"/>
        </w:rPr>
        <w:t xml:space="preserve">Games </w:t>
      </w:r>
      <w:r w:rsidRPr="00055CA7">
        <w:rPr>
          <w:lang w:val="de-AT" w:eastAsia="en-GB"/>
        </w:rPr>
        <w:t>*.5 (Z.B. Über/ Unter 22.5)</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Vorerst nur für Best </w:t>
      </w:r>
      <w:r w:rsidR="00761DAC" w:rsidRPr="00055CA7">
        <w:rPr>
          <w:lang w:val="de-AT" w:eastAsia="en-GB"/>
        </w:rPr>
        <w:t>of</w:t>
      </w:r>
      <w:r w:rsidRPr="00055CA7">
        <w:rPr>
          <w:lang w:val="de-AT" w:eastAsia="en-GB"/>
        </w:rPr>
        <w:t xml:space="preserve"> 3 (wird baldmöglichst um Best </w:t>
      </w:r>
      <w:r w:rsidR="00761DAC" w:rsidRPr="00055CA7">
        <w:rPr>
          <w:lang w:val="de-AT" w:eastAsia="en-GB"/>
        </w:rPr>
        <w:t>of</w:t>
      </w:r>
      <w:r w:rsidRPr="00055CA7">
        <w:rPr>
          <w:lang w:val="de-AT" w:eastAsia="en-GB"/>
        </w:rPr>
        <w:t xml:space="preserve"> 5 erweitert)</w:t>
      </w:r>
    </w:p>
    <w:p w:rsidR="00B35626" w:rsidRPr="00055CA7" w:rsidRDefault="00B35626" w:rsidP="00B35626">
      <w:pPr>
        <w:rPr>
          <w:b/>
          <w:lang w:val="de-AT" w:eastAsia="en-GB"/>
        </w:rPr>
      </w:pPr>
      <w:r w:rsidRPr="00055CA7">
        <w:rPr>
          <w:b/>
          <w:lang w:val="de-AT" w:eastAsia="en-GB"/>
        </w:rPr>
        <w:t>14. 1. Satz - Total</w:t>
      </w:r>
    </w:p>
    <w:p w:rsidR="00B35626" w:rsidRPr="00055CA7" w:rsidRDefault="00B35626" w:rsidP="00B35626">
      <w:pPr>
        <w:rPr>
          <w:lang w:val="de-AT" w:eastAsia="en-GB"/>
        </w:rPr>
      </w:pPr>
      <w:r w:rsidRPr="00055CA7">
        <w:rPr>
          <w:lang w:val="de-AT" w:eastAsia="en-GB"/>
        </w:rPr>
        <w:t>Gesamtzahl Spiele Wetten für Satz 1 *.5 (z.B. Über/ Unter 9.5)</w:t>
      </w:r>
    </w:p>
    <w:p w:rsidR="00B35626" w:rsidRPr="00055CA7" w:rsidRDefault="00B35626" w:rsidP="00B35626">
      <w:pPr>
        <w:rPr>
          <w:b/>
          <w:lang w:val="de-AT" w:eastAsia="en-GB"/>
        </w:rPr>
      </w:pPr>
      <w:r w:rsidRPr="00055CA7">
        <w:rPr>
          <w:b/>
          <w:lang w:val="de-AT" w:eastAsia="en-GB"/>
        </w:rPr>
        <w:t>15. 2. Satz – Total</w:t>
      </w:r>
    </w:p>
    <w:p w:rsidR="00B35626" w:rsidRPr="00055CA7" w:rsidRDefault="00B35626" w:rsidP="00B35626">
      <w:pPr>
        <w:rPr>
          <w:lang w:val="de-AT" w:eastAsia="en-GB"/>
        </w:rPr>
      </w:pPr>
      <w:r w:rsidRPr="00055CA7">
        <w:rPr>
          <w:lang w:val="de-AT" w:eastAsia="en-GB"/>
        </w:rPr>
        <w:t>Gesamtzahl Spiele Wetten für Satz 2 *.5 (z.B. Über/ Unter 9.5)</w:t>
      </w:r>
    </w:p>
    <w:p w:rsidR="00B35626" w:rsidRPr="00055CA7" w:rsidRDefault="00B35626" w:rsidP="00B35626">
      <w:pPr>
        <w:rPr>
          <w:b/>
          <w:lang w:eastAsia="en-GB"/>
        </w:rPr>
      </w:pPr>
      <w:r w:rsidRPr="00055CA7">
        <w:rPr>
          <w:b/>
          <w:lang w:eastAsia="en-GB"/>
        </w:rPr>
        <w:t>16. 3. Satz - Total</w:t>
      </w:r>
    </w:p>
    <w:p w:rsidR="00B35626" w:rsidRPr="00055CA7" w:rsidRDefault="00B35626" w:rsidP="00B35626">
      <w:pPr>
        <w:rPr>
          <w:lang w:val="de-AT" w:eastAsia="en-GB"/>
        </w:rPr>
      </w:pPr>
      <w:r w:rsidRPr="00055CA7">
        <w:rPr>
          <w:lang w:val="de-AT" w:eastAsia="en-GB"/>
        </w:rPr>
        <w:t>Gesamtzahl Spiele Wetten für Satz 3 *.5 (z.B. Über/ Unter 9,5)</w:t>
      </w:r>
    </w:p>
    <w:p w:rsidR="00B35626" w:rsidRPr="00055CA7" w:rsidRDefault="00B35626" w:rsidP="00B35626">
      <w:pPr>
        <w:rPr>
          <w:b/>
          <w:lang w:val="de-AT" w:eastAsia="en-GB"/>
        </w:rPr>
      </w:pPr>
      <w:r w:rsidRPr="00055CA7">
        <w:rPr>
          <w:b/>
          <w:lang w:val="de-AT" w:eastAsia="en-GB"/>
        </w:rPr>
        <w:t>17. 4. Satz - Total</w:t>
      </w:r>
    </w:p>
    <w:p w:rsidR="00B35626" w:rsidRPr="00055CA7" w:rsidRDefault="00B35626" w:rsidP="00B35626">
      <w:pPr>
        <w:rPr>
          <w:lang w:val="de-AT" w:eastAsia="en-GB"/>
        </w:rPr>
      </w:pPr>
      <w:r w:rsidRPr="00055CA7">
        <w:rPr>
          <w:lang w:val="de-AT" w:eastAsia="en-GB"/>
        </w:rPr>
        <w:t>Gesamtzahl Spiele Wetten für Satz 4 *.5 (z.B. Über/ Unter 9.5)</w:t>
      </w:r>
    </w:p>
    <w:p w:rsidR="00B35626" w:rsidRPr="00055CA7" w:rsidRDefault="00B35626" w:rsidP="00B35626">
      <w:pPr>
        <w:rPr>
          <w:b/>
          <w:lang w:val="de-AT" w:eastAsia="en-GB"/>
        </w:rPr>
      </w:pPr>
      <w:r w:rsidRPr="00055CA7">
        <w:rPr>
          <w:b/>
          <w:lang w:val="de-AT" w:eastAsia="en-GB"/>
        </w:rPr>
        <w:t>18. 5. Satz - Total</w:t>
      </w:r>
    </w:p>
    <w:p w:rsidR="00B35626" w:rsidRPr="00055CA7" w:rsidRDefault="00B35626" w:rsidP="00B35626">
      <w:pPr>
        <w:rPr>
          <w:lang w:val="de-AT" w:eastAsia="en-GB"/>
        </w:rPr>
      </w:pPr>
      <w:r w:rsidRPr="00055CA7">
        <w:rPr>
          <w:lang w:val="de-AT" w:eastAsia="en-GB"/>
        </w:rPr>
        <w:t>Gesamtzahl Spiele Wetten für Satz 5 *.5 (z.B. Über/ Unter 9.5)</w:t>
      </w:r>
    </w:p>
    <w:p w:rsidR="00B35626" w:rsidRPr="00055CA7" w:rsidRDefault="00B35626" w:rsidP="00B35626">
      <w:pPr>
        <w:rPr>
          <w:b/>
          <w:lang w:val="de-AT" w:eastAsia="en-GB"/>
        </w:rPr>
      </w:pPr>
      <w:r w:rsidRPr="00055CA7">
        <w:rPr>
          <w:b/>
          <w:lang w:val="de-AT" w:eastAsia="en-GB"/>
        </w:rPr>
        <w:t xml:space="preserve">19. gerade/ ungerade Anzahl an </w:t>
      </w:r>
      <w:r w:rsidR="00651D83" w:rsidRPr="00055CA7">
        <w:rPr>
          <w:b/>
          <w:lang w:val="de-AT" w:eastAsia="en-GB"/>
        </w:rPr>
        <w:t>Games</w:t>
      </w:r>
    </w:p>
    <w:p w:rsidR="00B35626" w:rsidRPr="00055CA7" w:rsidRDefault="00B35626" w:rsidP="00B35626">
      <w:pPr>
        <w:rPr>
          <w:lang w:val="de-AT" w:eastAsia="en-GB"/>
        </w:rPr>
      </w:pPr>
      <w:r w:rsidRPr="00055CA7">
        <w:rPr>
          <w:b/>
          <w:lang w:val="de-AT" w:eastAsia="en-GB"/>
        </w:rPr>
        <w:t>a</w:t>
      </w:r>
      <w:r w:rsidRPr="00055CA7">
        <w:rPr>
          <w:lang w:val="de-AT" w:eastAsia="en-GB"/>
        </w:rPr>
        <w:t xml:space="preserve">. </w:t>
      </w:r>
      <w:r w:rsidR="00761DAC" w:rsidRPr="00055CA7">
        <w:rPr>
          <w:lang w:val="de-AT" w:eastAsia="en-GB"/>
        </w:rPr>
        <w:t>Games</w:t>
      </w:r>
      <w:r w:rsidRPr="00055CA7">
        <w:rPr>
          <w:lang w:val="de-AT" w:eastAsia="en-GB"/>
        </w:rPr>
        <w:t xml:space="preserve"> de</w:t>
      </w:r>
      <w:r w:rsidR="000179BD" w:rsidRPr="00055CA7">
        <w:rPr>
          <w:lang w:val="de-AT" w:eastAsia="en-GB"/>
        </w:rPr>
        <w:t>r</w:t>
      </w:r>
      <w:r w:rsidRPr="00055CA7">
        <w:rPr>
          <w:lang w:val="de-AT" w:eastAsia="en-GB"/>
        </w:rPr>
        <w:t xml:space="preserve"> gesamten Partie werden </w:t>
      </w:r>
      <w:r w:rsidR="00651D83" w:rsidRPr="00055CA7">
        <w:rPr>
          <w:lang w:val="de-AT" w:eastAsia="en-GB"/>
        </w:rPr>
        <w:t>gezählt</w:t>
      </w:r>
    </w:p>
    <w:p w:rsidR="00B35626" w:rsidRPr="00055CA7" w:rsidRDefault="00B35626" w:rsidP="00B35626">
      <w:pPr>
        <w:rPr>
          <w:lang w:val="de-AT" w:eastAsia="en-GB"/>
        </w:rPr>
      </w:pPr>
      <w:r w:rsidRPr="00055CA7">
        <w:rPr>
          <w:b/>
          <w:lang w:val="de-AT" w:eastAsia="en-GB"/>
        </w:rPr>
        <w:t>b</w:t>
      </w:r>
      <w:r w:rsidRPr="00055CA7">
        <w:rPr>
          <w:lang w:val="de-AT" w:eastAsia="en-GB"/>
        </w:rPr>
        <w:t>. Momentan nur für Beste</w:t>
      </w:r>
      <w:r w:rsidR="00761DAC" w:rsidRPr="00055CA7">
        <w:rPr>
          <w:lang w:val="de-AT" w:eastAsia="en-GB"/>
        </w:rPr>
        <w:t xml:space="preserve"> of</w:t>
      </w:r>
      <w:r w:rsidRPr="00055CA7">
        <w:rPr>
          <w:lang w:val="de-AT" w:eastAsia="en-GB"/>
        </w:rPr>
        <w:t xml:space="preserve"> 3 (wird baldmöglichst auf Best </w:t>
      </w:r>
      <w:r w:rsidR="00761DAC" w:rsidRPr="00055CA7">
        <w:rPr>
          <w:lang w:val="de-AT" w:eastAsia="en-GB"/>
        </w:rPr>
        <w:t>of</w:t>
      </w:r>
      <w:r w:rsidRPr="00055CA7">
        <w:rPr>
          <w:lang w:val="de-AT" w:eastAsia="en-GB"/>
        </w:rPr>
        <w:t xml:space="preserve"> 5 erweitert)</w:t>
      </w:r>
    </w:p>
    <w:p w:rsidR="00B35626" w:rsidRPr="00055CA7" w:rsidRDefault="00B35626" w:rsidP="00B35626">
      <w:pPr>
        <w:rPr>
          <w:b/>
          <w:lang w:val="de-AT" w:eastAsia="en-GB"/>
        </w:rPr>
      </w:pPr>
      <w:r w:rsidRPr="00055CA7">
        <w:rPr>
          <w:b/>
          <w:lang w:val="de-AT" w:eastAsia="en-GB"/>
        </w:rPr>
        <w:t xml:space="preserve">20. </w:t>
      </w:r>
      <w:r w:rsidR="00FB4CDC" w:rsidRPr="00055CA7">
        <w:rPr>
          <w:b/>
          <w:lang w:val="de-AT" w:eastAsia="en-GB"/>
        </w:rPr>
        <w:t>X</w:t>
      </w:r>
      <w:r w:rsidR="00325F5A">
        <w:rPr>
          <w:b/>
          <w:lang w:val="de-AT" w:eastAsia="en-GB"/>
        </w:rPr>
        <w:t>-ter</w:t>
      </w:r>
      <w:r w:rsidR="00FB4CDC" w:rsidRPr="00055CA7">
        <w:rPr>
          <w:b/>
          <w:lang w:val="de-AT" w:eastAsia="en-GB"/>
        </w:rPr>
        <w:t xml:space="preserve"> Satz – Gerade/ Ungerade Anzahl Games</w:t>
      </w:r>
    </w:p>
    <w:p w:rsidR="00B35626" w:rsidRPr="00055CA7" w:rsidRDefault="00B35626" w:rsidP="00B35626">
      <w:pPr>
        <w:rPr>
          <w:lang w:val="de-AT" w:eastAsia="en-GB"/>
        </w:rPr>
      </w:pPr>
      <w:r w:rsidRPr="00055CA7">
        <w:rPr>
          <w:lang w:val="de-AT" w:eastAsia="en-GB"/>
        </w:rPr>
        <w:t xml:space="preserve">Nur </w:t>
      </w:r>
      <w:r w:rsidR="00FB4CDC" w:rsidRPr="00055CA7">
        <w:rPr>
          <w:lang w:val="de-AT" w:eastAsia="en-GB"/>
        </w:rPr>
        <w:t>Games</w:t>
      </w:r>
      <w:r w:rsidRPr="00055CA7">
        <w:rPr>
          <w:lang w:val="de-AT" w:eastAsia="en-GB"/>
        </w:rPr>
        <w:t xml:space="preserve"> aus Satz n (aktuelles Spiel) werden </w:t>
      </w:r>
      <w:r w:rsidR="00651D83" w:rsidRPr="00055CA7">
        <w:rPr>
          <w:lang w:val="de-AT" w:eastAsia="en-GB"/>
        </w:rPr>
        <w:t>gezählt</w:t>
      </w:r>
    </w:p>
    <w:p w:rsidR="00B35626" w:rsidRPr="00055CA7" w:rsidRDefault="00B35626" w:rsidP="00B35626">
      <w:pPr>
        <w:rPr>
          <w:b/>
          <w:lang w:val="de-AT" w:eastAsia="en-GB"/>
        </w:rPr>
      </w:pPr>
      <w:r w:rsidRPr="00055CA7">
        <w:rPr>
          <w:b/>
          <w:lang w:val="de-AT" w:eastAsia="en-GB"/>
        </w:rPr>
        <w:t xml:space="preserve">21. 1. Satz – Punktestand von </w:t>
      </w:r>
      <w:r w:rsidR="00761DAC" w:rsidRPr="00055CA7">
        <w:rPr>
          <w:b/>
          <w:lang w:val="de-AT" w:eastAsia="en-GB"/>
        </w:rPr>
        <w:t>Game</w:t>
      </w:r>
      <w:r w:rsidRPr="00055CA7">
        <w:rPr>
          <w:b/>
          <w:lang w:val="de-AT" w:eastAsia="en-GB"/>
        </w:rPr>
        <w:t xml:space="preserve"> X</w:t>
      </w:r>
    </w:p>
    <w:p w:rsidR="00B35626" w:rsidRPr="00055CA7" w:rsidRDefault="00B35626" w:rsidP="00B35626">
      <w:pPr>
        <w:rPr>
          <w:lang w:val="de-AT" w:eastAsia="en-GB"/>
        </w:rPr>
      </w:pPr>
      <w:r w:rsidRPr="00055CA7">
        <w:rPr>
          <w:b/>
          <w:lang w:val="de-AT" w:eastAsia="en-GB"/>
        </w:rPr>
        <w:t>a</w:t>
      </w:r>
      <w:r w:rsidRPr="00055CA7">
        <w:rPr>
          <w:lang w:val="de-AT" w:eastAsia="en-GB"/>
        </w:rPr>
        <w:t xml:space="preserve">. Spieler 1 zu 0, Spieler 1 zu 15, Spieler 1 zu 30, Spieler 1 zu 40, Spieler 2 zu 0, Spieler 2 zu 15, </w:t>
      </w:r>
      <w:r w:rsidRPr="00055CA7">
        <w:rPr>
          <w:lang w:val="de-AT" w:eastAsia="en-GB"/>
        </w:rPr>
        <w:lastRenderedPageBreak/>
        <w:t>Spieler 2 zu 30 oder Spieler 2 zu 40</w:t>
      </w:r>
    </w:p>
    <w:p w:rsidR="00B35626" w:rsidRPr="005B059F" w:rsidRDefault="00B35626" w:rsidP="00B35626">
      <w:pPr>
        <w:rPr>
          <w:lang w:val="de-AT" w:eastAsia="en-GB"/>
        </w:rPr>
      </w:pPr>
      <w:r w:rsidRPr="005B059F">
        <w:rPr>
          <w:b/>
          <w:lang w:val="de-AT" w:eastAsia="en-GB"/>
        </w:rPr>
        <w:t>b</w:t>
      </w:r>
      <w:r w:rsidRPr="005B059F">
        <w:rPr>
          <w:lang w:val="de-AT" w:eastAsia="en-GB"/>
        </w:rPr>
        <w:t>. Wird nur angeboten</w:t>
      </w:r>
      <w:r w:rsidR="00761DAC">
        <w:rPr>
          <w:lang w:val="de-AT" w:eastAsia="en-GB"/>
        </w:rPr>
        <w:t>,</w:t>
      </w:r>
      <w:r w:rsidRPr="005B059F">
        <w:rPr>
          <w:lang w:val="de-AT" w:eastAsia="en-GB"/>
        </w:rPr>
        <w:t xml:space="preserve"> bevor das </w:t>
      </w:r>
      <w:r w:rsidR="00761DAC">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22. 2. Satz – Punktestand von </w:t>
      </w:r>
      <w:r w:rsidR="00761DAC">
        <w:rPr>
          <w:b/>
          <w:lang w:val="de-AT" w:eastAsia="en-GB"/>
        </w:rPr>
        <w:t>Game</w:t>
      </w:r>
      <w:r w:rsidR="00761DAC" w:rsidRPr="005B059F">
        <w:rPr>
          <w:b/>
          <w:lang w:val="de-AT" w:eastAsia="en-GB"/>
        </w:rPr>
        <w:t xml:space="preserve"> </w:t>
      </w:r>
      <w:r w:rsidRPr="005B059F">
        <w:rPr>
          <w:b/>
          <w:lang w:val="de-AT" w:eastAsia="en-GB"/>
        </w:rPr>
        <w:t>X</w:t>
      </w:r>
    </w:p>
    <w:p w:rsidR="00B35626" w:rsidRPr="005B059F" w:rsidRDefault="00B35626" w:rsidP="00B35626">
      <w:pPr>
        <w:rPr>
          <w:lang w:val="de-AT" w:eastAsia="en-GB"/>
        </w:rPr>
      </w:pPr>
      <w:r w:rsidRPr="005B059F">
        <w:rPr>
          <w:b/>
          <w:lang w:val="de-AT" w:eastAsia="en-GB"/>
        </w:rPr>
        <w:t>a</w:t>
      </w:r>
      <w:r w:rsidRPr="005B059F">
        <w:rPr>
          <w:lang w:val="de-AT" w:eastAsia="en-GB"/>
        </w:rPr>
        <w:t>. Spieler 1 zu 0, Spieler 1 zu 15, Spieler 1 zu 30, Spieler 1 zu 40, Spieler 2 zu 0, Spieler 2 zu 15, Spieler 2 zu 30 oder Spieler 2 zu 40</w:t>
      </w:r>
    </w:p>
    <w:p w:rsidR="00761DAC" w:rsidRPr="005B059F" w:rsidRDefault="00761DAC" w:rsidP="00761DAC">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23. 3. Satz – Punktestand von </w:t>
      </w:r>
      <w:r w:rsidR="00761DAC">
        <w:rPr>
          <w:b/>
          <w:lang w:val="de-AT" w:eastAsia="en-GB"/>
        </w:rPr>
        <w:t>Game</w:t>
      </w:r>
      <w:r w:rsidR="00761DAC" w:rsidRPr="005B059F">
        <w:rPr>
          <w:b/>
          <w:lang w:val="de-AT" w:eastAsia="en-GB"/>
        </w:rPr>
        <w:t xml:space="preserve"> </w:t>
      </w:r>
      <w:r w:rsidRPr="005B059F">
        <w:rPr>
          <w:b/>
          <w:lang w:val="de-AT" w:eastAsia="en-GB"/>
        </w:rPr>
        <w:t>X</w:t>
      </w:r>
    </w:p>
    <w:p w:rsidR="00B35626" w:rsidRPr="005B059F" w:rsidRDefault="00B35626" w:rsidP="00B35626">
      <w:pPr>
        <w:rPr>
          <w:lang w:val="de-AT" w:eastAsia="en-GB"/>
        </w:rPr>
      </w:pPr>
      <w:r w:rsidRPr="005B059F">
        <w:rPr>
          <w:b/>
          <w:lang w:val="de-AT" w:eastAsia="en-GB"/>
        </w:rPr>
        <w:t>a</w:t>
      </w:r>
      <w:r w:rsidRPr="005B059F">
        <w:rPr>
          <w:lang w:val="de-AT" w:eastAsia="en-GB"/>
        </w:rPr>
        <w:t>. Spieler 1 zu 0, Spieler 1 zu 15, Spieler 1 zu 30, Spieler 1 zu 40, Spieler 2 zu 0, Spieler 2 zu 15, Spieler 2 zu 30 oder Spieler 2 zu 40</w:t>
      </w:r>
    </w:p>
    <w:p w:rsidR="00761DAC" w:rsidRPr="005B059F" w:rsidRDefault="00761DAC" w:rsidP="00761DAC">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24. 4. Satz – Punktestand von </w:t>
      </w:r>
      <w:r w:rsidR="00761DAC">
        <w:rPr>
          <w:b/>
          <w:lang w:val="de-AT" w:eastAsia="en-GB"/>
        </w:rPr>
        <w:t>Game</w:t>
      </w:r>
      <w:r w:rsidR="00761DAC" w:rsidRPr="005B059F">
        <w:rPr>
          <w:b/>
          <w:lang w:val="de-AT" w:eastAsia="en-GB"/>
        </w:rPr>
        <w:t xml:space="preserve"> </w:t>
      </w:r>
      <w:r w:rsidRPr="005B059F">
        <w:rPr>
          <w:b/>
          <w:lang w:val="de-AT" w:eastAsia="en-GB"/>
        </w:rPr>
        <w:t>X</w:t>
      </w:r>
    </w:p>
    <w:p w:rsidR="00B35626" w:rsidRPr="005B059F" w:rsidRDefault="00B35626" w:rsidP="00B35626">
      <w:pPr>
        <w:rPr>
          <w:lang w:val="de-AT" w:eastAsia="en-GB"/>
        </w:rPr>
      </w:pPr>
      <w:r w:rsidRPr="005B059F">
        <w:rPr>
          <w:b/>
          <w:lang w:val="de-AT" w:eastAsia="en-GB"/>
        </w:rPr>
        <w:t>a</w:t>
      </w:r>
      <w:r w:rsidRPr="005B059F">
        <w:rPr>
          <w:lang w:val="de-AT" w:eastAsia="en-GB"/>
        </w:rPr>
        <w:t>. Spieler 1 zu 0, Spieler 1 zu 15, Spieler 1 zu 30, Spieler 1 zu 40, Spieler 2 zu 0, Spieler 2 zu 15, Spieler 2 zu 30 oder Spieler 2 zu 40</w:t>
      </w:r>
    </w:p>
    <w:p w:rsidR="00431E9C" w:rsidRPr="004D4223" w:rsidRDefault="00761DAC" w:rsidP="00B35626">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25. 5. Satz – Punktestand von </w:t>
      </w:r>
      <w:r w:rsidR="00761DAC">
        <w:rPr>
          <w:b/>
          <w:lang w:val="de-AT" w:eastAsia="en-GB"/>
        </w:rPr>
        <w:t>Game</w:t>
      </w:r>
      <w:r w:rsidR="00761DAC" w:rsidRPr="005B059F">
        <w:rPr>
          <w:b/>
          <w:lang w:val="de-AT" w:eastAsia="en-GB"/>
        </w:rPr>
        <w:t xml:space="preserve"> </w:t>
      </w:r>
      <w:r w:rsidRPr="005B059F">
        <w:rPr>
          <w:b/>
          <w:lang w:val="de-AT" w:eastAsia="en-GB"/>
        </w:rPr>
        <w:t>X</w:t>
      </w:r>
    </w:p>
    <w:p w:rsidR="00B35626" w:rsidRPr="005B059F" w:rsidRDefault="00B35626" w:rsidP="00B35626">
      <w:pPr>
        <w:rPr>
          <w:lang w:val="de-AT" w:eastAsia="en-GB"/>
        </w:rPr>
      </w:pPr>
      <w:r w:rsidRPr="005B059F">
        <w:rPr>
          <w:b/>
          <w:lang w:val="de-AT" w:eastAsia="en-GB"/>
        </w:rPr>
        <w:t>a</w:t>
      </w:r>
      <w:r w:rsidRPr="005B059F">
        <w:rPr>
          <w:lang w:val="de-AT" w:eastAsia="en-GB"/>
        </w:rPr>
        <w:t>. Spieler 1 zu 0, Spieler 1 zu 15, Spieler 1 zu 30, Spieler 1 zu 40, Spieler 2 zu 0, Spieler 2 zu 15, Spieler 2 zu 30 oder Spieler 2 zu 40</w:t>
      </w:r>
    </w:p>
    <w:p w:rsidR="00761DAC" w:rsidRPr="005B059F" w:rsidRDefault="00761DAC" w:rsidP="00761DAC">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26. 1. Satz – Punktestand von </w:t>
      </w:r>
      <w:r w:rsidR="00761DAC">
        <w:rPr>
          <w:b/>
          <w:lang w:val="de-AT" w:eastAsia="en-GB"/>
        </w:rPr>
        <w:t>Game</w:t>
      </w:r>
      <w:r w:rsidR="00761DAC" w:rsidRPr="005B059F">
        <w:rPr>
          <w:b/>
          <w:lang w:val="de-AT" w:eastAsia="en-GB"/>
        </w:rPr>
        <w:t xml:space="preserve"> </w:t>
      </w:r>
      <w:r w:rsidRPr="005B059F">
        <w:rPr>
          <w:b/>
          <w:lang w:val="de-AT" w:eastAsia="en-GB"/>
        </w:rPr>
        <w:t>X oder Break</w:t>
      </w:r>
    </w:p>
    <w:p w:rsidR="00B35626" w:rsidRPr="005B059F" w:rsidRDefault="00B35626" w:rsidP="00B35626">
      <w:pPr>
        <w:rPr>
          <w:lang w:val="de-AT" w:eastAsia="en-GB"/>
        </w:rPr>
      </w:pPr>
      <w:r w:rsidRPr="005B059F">
        <w:rPr>
          <w:b/>
          <w:lang w:val="de-AT" w:eastAsia="en-GB"/>
        </w:rPr>
        <w:t>a</w:t>
      </w:r>
      <w:r w:rsidRPr="005B059F">
        <w:rPr>
          <w:lang w:val="de-AT" w:eastAsia="en-GB"/>
        </w:rPr>
        <w:t>. Aufschläger zu 0, Aufschläger zu 15, Aufschläger zu 30, Aufschläger zu 40 oder Break</w:t>
      </w:r>
    </w:p>
    <w:p w:rsidR="00761DAC" w:rsidRPr="005B059F" w:rsidRDefault="00761DAC" w:rsidP="00761DAC">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27. 2. Satz – Punktestand von </w:t>
      </w:r>
      <w:r w:rsidR="00761DAC">
        <w:rPr>
          <w:b/>
          <w:lang w:val="de-AT" w:eastAsia="en-GB"/>
        </w:rPr>
        <w:t>Game</w:t>
      </w:r>
      <w:r w:rsidR="00761DAC" w:rsidRPr="005B059F">
        <w:rPr>
          <w:b/>
          <w:lang w:val="de-AT" w:eastAsia="en-GB"/>
        </w:rPr>
        <w:t xml:space="preserve"> </w:t>
      </w:r>
      <w:r w:rsidRPr="005B059F">
        <w:rPr>
          <w:b/>
          <w:lang w:val="de-AT" w:eastAsia="en-GB"/>
        </w:rPr>
        <w:t>X oder Break</w:t>
      </w:r>
    </w:p>
    <w:p w:rsidR="00B35626" w:rsidRPr="005B059F" w:rsidRDefault="00B35626" w:rsidP="00B35626">
      <w:pPr>
        <w:rPr>
          <w:lang w:val="de-AT" w:eastAsia="en-GB"/>
        </w:rPr>
      </w:pPr>
      <w:r w:rsidRPr="005B059F">
        <w:rPr>
          <w:b/>
          <w:lang w:val="de-AT" w:eastAsia="en-GB"/>
        </w:rPr>
        <w:t>a</w:t>
      </w:r>
      <w:r w:rsidRPr="005B059F">
        <w:rPr>
          <w:lang w:val="de-AT" w:eastAsia="en-GB"/>
        </w:rPr>
        <w:t>. Aufschläger zu 0, Aufschläger zu 15, Aufschläger zu 30, Aufschläger zu 40 oder Break</w:t>
      </w:r>
    </w:p>
    <w:p w:rsidR="00761DAC" w:rsidRPr="005B059F" w:rsidRDefault="00761DAC" w:rsidP="00761DAC">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28. 3. Satz – Punktestand von </w:t>
      </w:r>
      <w:r w:rsidR="00761DAC">
        <w:rPr>
          <w:b/>
          <w:lang w:val="de-AT" w:eastAsia="en-GB"/>
        </w:rPr>
        <w:t>Game</w:t>
      </w:r>
      <w:r w:rsidR="00761DAC" w:rsidRPr="005B059F">
        <w:rPr>
          <w:b/>
          <w:lang w:val="de-AT" w:eastAsia="en-GB"/>
        </w:rPr>
        <w:t xml:space="preserve"> </w:t>
      </w:r>
      <w:r w:rsidRPr="005B059F">
        <w:rPr>
          <w:b/>
          <w:lang w:val="de-AT" w:eastAsia="en-GB"/>
        </w:rPr>
        <w:t>X oder Break</w:t>
      </w:r>
    </w:p>
    <w:p w:rsidR="00B35626" w:rsidRPr="005B059F" w:rsidRDefault="00B35626" w:rsidP="00B35626">
      <w:pPr>
        <w:rPr>
          <w:lang w:val="de-AT" w:eastAsia="en-GB"/>
        </w:rPr>
      </w:pPr>
      <w:r w:rsidRPr="005B059F">
        <w:rPr>
          <w:b/>
          <w:lang w:val="de-AT" w:eastAsia="en-GB"/>
        </w:rPr>
        <w:t>a</w:t>
      </w:r>
      <w:r w:rsidRPr="005B059F">
        <w:rPr>
          <w:lang w:val="de-AT" w:eastAsia="en-GB"/>
        </w:rPr>
        <w:t>. Aufschläger zu 0, Aufschläger zu 15, Aufschläger zu 30, Aufschläger zu 40 oder Break</w:t>
      </w:r>
    </w:p>
    <w:p w:rsidR="00761DAC" w:rsidRPr="005B059F" w:rsidRDefault="00761DAC" w:rsidP="00761DAC">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29. 4. Satz – Punktestand von </w:t>
      </w:r>
      <w:r w:rsidR="00761DAC">
        <w:rPr>
          <w:b/>
          <w:lang w:val="de-AT" w:eastAsia="en-GB"/>
        </w:rPr>
        <w:t>Game</w:t>
      </w:r>
      <w:r w:rsidR="00761DAC" w:rsidRPr="005B059F">
        <w:rPr>
          <w:b/>
          <w:lang w:val="de-AT" w:eastAsia="en-GB"/>
        </w:rPr>
        <w:t xml:space="preserve"> </w:t>
      </w:r>
      <w:r w:rsidRPr="005B059F">
        <w:rPr>
          <w:b/>
          <w:lang w:val="de-AT" w:eastAsia="en-GB"/>
        </w:rPr>
        <w:t>X oder Break</w:t>
      </w:r>
    </w:p>
    <w:p w:rsidR="00B35626" w:rsidRPr="005B059F" w:rsidRDefault="00B35626" w:rsidP="00B35626">
      <w:pPr>
        <w:rPr>
          <w:lang w:val="de-AT" w:eastAsia="en-GB"/>
        </w:rPr>
      </w:pPr>
      <w:r w:rsidRPr="005B059F">
        <w:rPr>
          <w:b/>
          <w:lang w:val="de-AT" w:eastAsia="en-GB"/>
        </w:rPr>
        <w:t>a</w:t>
      </w:r>
      <w:r w:rsidRPr="005B059F">
        <w:rPr>
          <w:lang w:val="de-AT" w:eastAsia="en-GB"/>
        </w:rPr>
        <w:t>. Aufschläger zu 0, Aufschläger zu 15, Aufschläger zu 30, Aufschläger zu 40 oder Break</w:t>
      </w:r>
    </w:p>
    <w:p w:rsidR="00761DAC" w:rsidRPr="005B059F" w:rsidRDefault="00761DAC" w:rsidP="00761DAC">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30. 5. Satz – Punktestand von </w:t>
      </w:r>
      <w:r w:rsidR="00761DAC">
        <w:rPr>
          <w:b/>
          <w:lang w:val="de-AT" w:eastAsia="en-GB"/>
        </w:rPr>
        <w:t>Game</w:t>
      </w:r>
      <w:r w:rsidR="00761DAC" w:rsidRPr="005B059F">
        <w:rPr>
          <w:b/>
          <w:lang w:val="de-AT" w:eastAsia="en-GB"/>
        </w:rPr>
        <w:t xml:space="preserve"> </w:t>
      </w:r>
      <w:r w:rsidRPr="005B059F">
        <w:rPr>
          <w:b/>
          <w:lang w:val="de-AT" w:eastAsia="en-GB"/>
        </w:rPr>
        <w:t>X oder Break</w:t>
      </w:r>
    </w:p>
    <w:p w:rsidR="00B35626" w:rsidRPr="005B059F" w:rsidRDefault="00B35626" w:rsidP="00B35626">
      <w:pPr>
        <w:rPr>
          <w:lang w:val="de-AT" w:eastAsia="en-GB"/>
        </w:rPr>
      </w:pPr>
      <w:r w:rsidRPr="005B059F">
        <w:rPr>
          <w:b/>
          <w:lang w:val="de-AT" w:eastAsia="en-GB"/>
        </w:rPr>
        <w:t>a</w:t>
      </w:r>
      <w:r w:rsidRPr="005B059F">
        <w:rPr>
          <w:lang w:val="de-AT" w:eastAsia="en-GB"/>
        </w:rPr>
        <w:t>. Aufschläger zu 0, Aufschläger zu 15, Aufschläger zu 30, Aufschläger zu 40 oder Break</w:t>
      </w:r>
    </w:p>
    <w:p w:rsidR="00761DAC" w:rsidRPr="005B059F" w:rsidRDefault="00761DAC" w:rsidP="00761DAC">
      <w:pPr>
        <w:rPr>
          <w:lang w:val="de-AT" w:eastAsia="en-GB"/>
        </w:rPr>
      </w:pPr>
      <w:r w:rsidRPr="005B059F">
        <w:rPr>
          <w:b/>
          <w:lang w:val="de-AT" w:eastAsia="en-GB"/>
        </w:rPr>
        <w:t>b</w:t>
      </w:r>
      <w:r w:rsidRPr="005B059F">
        <w:rPr>
          <w:lang w:val="de-AT" w:eastAsia="en-GB"/>
        </w:rPr>
        <w:t>. Wird nur angeboten</w:t>
      </w:r>
      <w:r>
        <w:rPr>
          <w:lang w:val="de-AT" w:eastAsia="en-GB"/>
        </w:rPr>
        <w:t>,</w:t>
      </w:r>
      <w:r w:rsidRPr="005B059F">
        <w:rPr>
          <w:lang w:val="de-AT" w:eastAsia="en-GB"/>
        </w:rPr>
        <w:t xml:space="preserve"> bevor das </w:t>
      </w:r>
      <w:r>
        <w:rPr>
          <w:lang w:val="de-AT" w:eastAsia="en-GB"/>
        </w:rPr>
        <w:t>Game</w:t>
      </w:r>
      <w:r w:rsidRPr="005B059F">
        <w:rPr>
          <w:lang w:val="de-AT" w:eastAsia="en-GB"/>
        </w:rPr>
        <w:t xml:space="preserve"> begonnen hat</w:t>
      </w:r>
    </w:p>
    <w:p w:rsidR="00B35626" w:rsidRPr="005B059F" w:rsidRDefault="00B35626" w:rsidP="00B35626">
      <w:pPr>
        <w:rPr>
          <w:b/>
          <w:lang w:val="de-AT" w:eastAsia="en-GB"/>
        </w:rPr>
      </w:pPr>
      <w:r w:rsidRPr="005B059F">
        <w:rPr>
          <w:b/>
          <w:lang w:val="de-AT" w:eastAsia="en-GB"/>
        </w:rPr>
        <w:t xml:space="preserve">31. </w:t>
      </w:r>
      <w:r w:rsidR="00FB4CDC">
        <w:rPr>
          <w:b/>
          <w:lang w:val="de-AT" w:eastAsia="en-GB"/>
        </w:rPr>
        <w:t>X</w:t>
      </w:r>
      <w:r w:rsidR="00B21B1B">
        <w:rPr>
          <w:b/>
          <w:lang w:val="de-AT" w:eastAsia="en-GB"/>
        </w:rPr>
        <w:t>-ter</w:t>
      </w:r>
      <w:r w:rsidR="00FB4CDC">
        <w:rPr>
          <w:b/>
          <w:lang w:val="de-AT" w:eastAsia="en-GB"/>
        </w:rPr>
        <w:t xml:space="preserve"> Satz – Wer gewinnt Punkt X von Game X</w:t>
      </w:r>
    </w:p>
    <w:p w:rsidR="00B35626" w:rsidRPr="005B059F" w:rsidRDefault="00B35626" w:rsidP="00B35626">
      <w:pPr>
        <w:rPr>
          <w:lang w:val="de-AT" w:eastAsia="en-GB"/>
        </w:rPr>
      </w:pPr>
      <w:r w:rsidRPr="005B059F">
        <w:rPr>
          <w:lang w:val="de-AT" w:eastAsia="en-GB"/>
        </w:rPr>
        <w:t xml:space="preserve">(Spieler 1; Spieler 2); Wer gewinnt den x-ten Punkt in einem </w:t>
      </w:r>
      <w:r w:rsidR="00761DAC">
        <w:rPr>
          <w:lang w:val="de-AT" w:eastAsia="en-GB"/>
        </w:rPr>
        <w:t>Game</w:t>
      </w:r>
    </w:p>
    <w:p w:rsidR="00B35626" w:rsidRPr="005B059F" w:rsidRDefault="00B35626" w:rsidP="00B35626">
      <w:pPr>
        <w:rPr>
          <w:b/>
          <w:lang w:val="de-AT" w:eastAsia="en-GB"/>
        </w:rPr>
      </w:pPr>
      <w:r w:rsidRPr="005B059F">
        <w:rPr>
          <w:b/>
          <w:lang w:val="de-AT" w:eastAsia="en-GB"/>
        </w:rPr>
        <w:t xml:space="preserve">32. </w:t>
      </w:r>
      <w:r w:rsidR="00FB4CDC">
        <w:rPr>
          <w:b/>
          <w:lang w:val="de-AT" w:eastAsia="en-GB"/>
        </w:rPr>
        <w:t>X</w:t>
      </w:r>
      <w:r w:rsidR="00B21B1B">
        <w:rPr>
          <w:b/>
          <w:lang w:val="de-AT" w:eastAsia="en-GB"/>
        </w:rPr>
        <w:t>-ter</w:t>
      </w:r>
      <w:r w:rsidR="00FB4CDC">
        <w:rPr>
          <w:b/>
          <w:lang w:val="de-AT" w:eastAsia="en-GB"/>
        </w:rPr>
        <w:t xml:space="preserve"> Satz – Game X endet unentschieden</w:t>
      </w:r>
    </w:p>
    <w:p w:rsidR="00B35626" w:rsidRPr="005B059F" w:rsidRDefault="00B35626" w:rsidP="00B35626">
      <w:pPr>
        <w:rPr>
          <w:lang w:val="de-AT" w:eastAsia="en-GB"/>
        </w:rPr>
      </w:pPr>
      <w:r w:rsidRPr="005B059F">
        <w:rPr>
          <w:lang w:val="de-AT" w:eastAsia="en-GB"/>
        </w:rPr>
        <w:t xml:space="preserve">(Ja; Nein) Der Punktestand erreicht mindestens einmal in einem Spiel 40:40 (Einstand) </w:t>
      </w:r>
    </w:p>
    <w:p w:rsidR="00B35626" w:rsidRPr="005B059F" w:rsidRDefault="00B35626" w:rsidP="00B35626">
      <w:pPr>
        <w:rPr>
          <w:b/>
          <w:lang w:val="de-AT" w:eastAsia="en-GB"/>
        </w:rPr>
      </w:pPr>
      <w:r w:rsidRPr="005B059F">
        <w:rPr>
          <w:b/>
          <w:lang w:val="de-AT" w:eastAsia="en-GB"/>
        </w:rPr>
        <w:t>33. Genaues Ergebnis eines Satzes im Tennis</w:t>
      </w:r>
    </w:p>
    <w:p w:rsidR="00B35626" w:rsidRDefault="00B35626" w:rsidP="00B35626">
      <w:pPr>
        <w:rPr>
          <w:lang w:eastAsia="en-GB"/>
        </w:rPr>
      </w:pPr>
      <w:r>
        <w:rPr>
          <w:lang w:eastAsia="en-GB"/>
        </w:rPr>
        <w:t>(6:0; 6:1; 6:2; 6:3; 6:4; 7:5; 7:6; 0:6; 1:6; 2:6; 3:6; 4:6; 5:7; 6:7)</w:t>
      </w:r>
    </w:p>
    <w:p w:rsidR="00B35626" w:rsidRPr="00131E50" w:rsidRDefault="00B35626" w:rsidP="00B35626">
      <w:pPr>
        <w:rPr>
          <w:b/>
          <w:lang w:eastAsia="en-GB"/>
        </w:rPr>
      </w:pPr>
      <w:r w:rsidRPr="00131E50">
        <w:rPr>
          <w:b/>
          <w:lang w:eastAsia="en-GB"/>
        </w:rPr>
        <w:t>34. Tiebreak im Spiel</w:t>
      </w:r>
    </w:p>
    <w:p w:rsidR="00B35626" w:rsidRPr="005B059F" w:rsidRDefault="00B35626" w:rsidP="00B35626">
      <w:pPr>
        <w:rPr>
          <w:lang w:val="de-AT" w:eastAsia="en-GB"/>
        </w:rPr>
      </w:pPr>
      <w:r w:rsidRPr="005B059F">
        <w:rPr>
          <w:lang w:val="de-AT" w:eastAsia="en-GB"/>
        </w:rPr>
        <w:t>(Ja; Nein) Wird irgendein Tiebreak-Satz 6:6 in der Partie erreichen</w:t>
      </w:r>
    </w:p>
    <w:p w:rsidR="00B35626" w:rsidRPr="00131E50" w:rsidRDefault="00B35626" w:rsidP="00B35626">
      <w:pPr>
        <w:rPr>
          <w:b/>
          <w:lang w:eastAsia="en-GB"/>
        </w:rPr>
      </w:pPr>
      <w:r w:rsidRPr="00131E50">
        <w:rPr>
          <w:b/>
          <w:lang w:eastAsia="en-GB"/>
        </w:rPr>
        <w:t xml:space="preserve">35. Tiebreak in Satz </w:t>
      </w:r>
      <w:r w:rsidR="00FB4CDC">
        <w:rPr>
          <w:b/>
          <w:lang w:eastAsia="en-GB"/>
        </w:rPr>
        <w:t>X</w:t>
      </w:r>
    </w:p>
    <w:p w:rsidR="00B35626" w:rsidRPr="005B059F" w:rsidRDefault="00B35626" w:rsidP="00B35626">
      <w:pPr>
        <w:rPr>
          <w:lang w:val="de-AT" w:eastAsia="en-GB"/>
        </w:rPr>
      </w:pPr>
      <w:r w:rsidRPr="005B059F">
        <w:rPr>
          <w:lang w:val="de-AT" w:eastAsia="en-GB"/>
        </w:rPr>
        <w:t>(Ja; Nein) Wird der Tiebreak-Satz 6:6 erreichen</w:t>
      </w:r>
    </w:p>
    <w:p w:rsidR="00B35626" w:rsidRPr="005B059F" w:rsidRDefault="00B35626" w:rsidP="00B35626">
      <w:pPr>
        <w:rPr>
          <w:b/>
          <w:lang w:val="de-AT" w:eastAsia="en-GB"/>
        </w:rPr>
      </w:pPr>
      <w:r w:rsidRPr="005B059F">
        <w:rPr>
          <w:b/>
          <w:lang w:val="de-AT" w:eastAsia="en-GB"/>
        </w:rPr>
        <w:t>36. Match Game Handicap</w:t>
      </w:r>
    </w:p>
    <w:p w:rsidR="00B35626" w:rsidRPr="005B059F" w:rsidRDefault="00B35626" w:rsidP="00B35626">
      <w:pPr>
        <w:rPr>
          <w:lang w:val="de-AT" w:eastAsia="en-GB"/>
        </w:rPr>
      </w:pPr>
      <w:r w:rsidRPr="005B059F">
        <w:rPr>
          <w:lang w:val="de-AT" w:eastAsia="en-GB"/>
        </w:rPr>
        <w:t>Europäisches Handicap (z.B. Handicap 0:2, Handicap 5:0,...)</w:t>
      </w:r>
    </w:p>
    <w:p w:rsidR="00B35626" w:rsidRPr="005B059F" w:rsidRDefault="00B35626" w:rsidP="00B35626">
      <w:pPr>
        <w:rPr>
          <w:b/>
          <w:lang w:val="de-AT" w:eastAsia="en-GB"/>
        </w:rPr>
      </w:pPr>
      <w:r w:rsidRPr="005B059F">
        <w:rPr>
          <w:b/>
          <w:lang w:val="de-AT" w:eastAsia="en-GB"/>
        </w:rPr>
        <w:t xml:space="preserve">37. </w:t>
      </w:r>
      <w:r w:rsidR="005C38D0">
        <w:rPr>
          <w:b/>
          <w:lang w:val="de-AT" w:eastAsia="en-GB"/>
        </w:rPr>
        <w:t>X-ter</w:t>
      </w:r>
      <w:r w:rsidR="00FB4CDC">
        <w:rPr>
          <w:b/>
          <w:lang w:val="de-AT" w:eastAsia="en-GB"/>
        </w:rPr>
        <w:t xml:space="preserve"> Satz - Spiel-Handicap für Satz</w:t>
      </w:r>
    </w:p>
    <w:p w:rsidR="00B35626" w:rsidRPr="005B059F" w:rsidRDefault="00B35626" w:rsidP="00B35626">
      <w:pPr>
        <w:rPr>
          <w:lang w:val="de-AT" w:eastAsia="en-GB"/>
        </w:rPr>
      </w:pPr>
      <w:r w:rsidRPr="005B059F">
        <w:rPr>
          <w:lang w:val="de-AT" w:eastAsia="en-GB"/>
        </w:rPr>
        <w:t>Europäisches Handicap (z.B. Handicap 0:2, Handicap 5:0,...)</w:t>
      </w:r>
    </w:p>
    <w:p w:rsidR="00B35626" w:rsidRPr="005B059F" w:rsidRDefault="00B35626" w:rsidP="00B35626">
      <w:pPr>
        <w:rPr>
          <w:b/>
          <w:lang w:val="de-AT" w:eastAsia="en-GB"/>
        </w:rPr>
      </w:pPr>
      <w:r w:rsidRPr="005B059F">
        <w:rPr>
          <w:b/>
          <w:lang w:val="de-AT" w:eastAsia="en-GB"/>
        </w:rPr>
        <w:t>38. Spieler 1 gewinnt einen Satz</w:t>
      </w:r>
    </w:p>
    <w:p w:rsidR="00B35626" w:rsidRPr="005B059F" w:rsidRDefault="00B35626" w:rsidP="00B35626">
      <w:pPr>
        <w:rPr>
          <w:lang w:val="de-AT" w:eastAsia="en-GB"/>
        </w:rPr>
      </w:pPr>
      <w:r w:rsidRPr="005B059F">
        <w:rPr>
          <w:lang w:val="de-AT" w:eastAsia="en-GB"/>
        </w:rPr>
        <w:lastRenderedPageBreak/>
        <w:t>Ja; Nein</w:t>
      </w:r>
    </w:p>
    <w:p w:rsidR="00B35626" w:rsidRPr="005B059F" w:rsidRDefault="00B35626" w:rsidP="00B35626">
      <w:pPr>
        <w:rPr>
          <w:b/>
          <w:lang w:val="de-AT" w:eastAsia="en-GB"/>
        </w:rPr>
      </w:pPr>
      <w:r w:rsidRPr="005B059F">
        <w:rPr>
          <w:b/>
          <w:lang w:val="de-AT" w:eastAsia="en-GB"/>
        </w:rPr>
        <w:t>39. Spieler 2 gewinnt einen Satz</w:t>
      </w:r>
    </w:p>
    <w:p w:rsidR="00B35626" w:rsidRPr="005B059F" w:rsidRDefault="00B35626" w:rsidP="00B35626">
      <w:pPr>
        <w:rPr>
          <w:lang w:val="de-AT" w:eastAsia="en-GB"/>
        </w:rPr>
      </w:pPr>
      <w:r w:rsidRPr="005B059F">
        <w:rPr>
          <w:lang w:val="de-AT" w:eastAsia="en-GB"/>
        </w:rPr>
        <w:t>Ja; Nein</w:t>
      </w:r>
    </w:p>
    <w:p w:rsidR="00B35626" w:rsidRPr="005B059F" w:rsidRDefault="00B35626" w:rsidP="00B35626">
      <w:pPr>
        <w:rPr>
          <w:b/>
          <w:lang w:val="de-AT" w:eastAsia="en-GB"/>
        </w:rPr>
      </w:pPr>
      <w:r w:rsidRPr="005B059F">
        <w:rPr>
          <w:b/>
          <w:lang w:val="de-AT" w:eastAsia="en-GB"/>
        </w:rPr>
        <w:t xml:space="preserve">40. Doppeltes Ergebnis (1. Satz/ </w:t>
      </w:r>
      <w:r w:rsidR="00761DAC">
        <w:rPr>
          <w:b/>
          <w:lang w:val="de-AT" w:eastAsia="en-GB"/>
        </w:rPr>
        <w:t>Spiel</w:t>
      </w:r>
      <w:r w:rsidRPr="005B059F">
        <w:rPr>
          <w:b/>
          <w:lang w:val="de-AT" w:eastAsia="en-GB"/>
        </w:rPr>
        <w:t>)</w:t>
      </w:r>
    </w:p>
    <w:p w:rsidR="00B35626" w:rsidRPr="005B059F" w:rsidRDefault="00B35626" w:rsidP="00B35626">
      <w:pPr>
        <w:rPr>
          <w:lang w:val="de-AT" w:eastAsia="en-GB"/>
        </w:rPr>
      </w:pPr>
      <w:r w:rsidRPr="005B059F">
        <w:rPr>
          <w:lang w:val="de-AT" w:eastAsia="en-GB"/>
        </w:rPr>
        <w:t xml:space="preserve">Wer </w:t>
      </w:r>
      <w:r w:rsidR="00651D83">
        <w:rPr>
          <w:lang w:val="de-AT" w:eastAsia="en-GB"/>
        </w:rPr>
        <w:t>gewinnt den ersten Satz und das</w:t>
      </w:r>
      <w:r w:rsidRPr="005B059F">
        <w:rPr>
          <w:lang w:val="de-AT" w:eastAsia="en-GB"/>
        </w:rPr>
        <w:t xml:space="preserve"> Match </w:t>
      </w:r>
    </w:p>
    <w:p w:rsidR="00B35626" w:rsidRPr="005B059F" w:rsidRDefault="00B35626" w:rsidP="00B35626">
      <w:pPr>
        <w:rPr>
          <w:b/>
          <w:lang w:val="de-AT" w:eastAsia="en-GB"/>
        </w:rPr>
      </w:pPr>
      <w:r w:rsidRPr="005B059F">
        <w:rPr>
          <w:b/>
          <w:lang w:val="de-AT" w:eastAsia="en-GB"/>
        </w:rPr>
        <w:t>41. Irgendein Satz endet 6:0 oder 0:6</w:t>
      </w:r>
    </w:p>
    <w:p w:rsidR="00B35626" w:rsidRPr="005B059F" w:rsidRDefault="00B35626" w:rsidP="00B35626">
      <w:pPr>
        <w:rPr>
          <w:lang w:val="de-AT" w:eastAsia="en-GB"/>
        </w:rPr>
      </w:pPr>
      <w:r w:rsidRPr="005B059F">
        <w:rPr>
          <w:lang w:val="de-AT" w:eastAsia="en-GB"/>
        </w:rPr>
        <w:t>Wird ein Satz mit 6:0 oder 0:6 enden</w:t>
      </w:r>
    </w:p>
    <w:p w:rsidR="00B35626" w:rsidRPr="005B059F" w:rsidRDefault="00B35626" w:rsidP="00B35626">
      <w:pPr>
        <w:rPr>
          <w:b/>
          <w:lang w:val="de-AT" w:eastAsia="en-GB"/>
        </w:rPr>
      </w:pPr>
      <w:r w:rsidRPr="005B059F">
        <w:rPr>
          <w:b/>
          <w:lang w:val="de-AT" w:eastAsia="en-GB"/>
        </w:rPr>
        <w:t xml:space="preserve">42. </w:t>
      </w:r>
      <w:r w:rsidR="00573498">
        <w:rPr>
          <w:b/>
          <w:lang w:val="de-AT" w:eastAsia="en-GB"/>
        </w:rPr>
        <w:t>X-ter</w:t>
      </w:r>
      <w:r w:rsidR="00FB4CDC">
        <w:rPr>
          <w:b/>
          <w:lang w:val="de-AT" w:eastAsia="en-GB"/>
        </w:rPr>
        <w:t xml:space="preserve"> Satz – </w:t>
      </w:r>
      <w:r w:rsidRPr="005B059F">
        <w:rPr>
          <w:b/>
          <w:lang w:val="de-AT" w:eastAsia="en-GB"/>
        </w:rPr>
        <w:t xml:space="preserve">Genaue Anzahl Punkte im </w:t>
      </w:r>
      <w:r w:rsidR="00FB4CDC">
        <w:rPr>
          <w:b/>
          <w:lang w:val="de-AT" w:eastAsia="en-GB"/>
        </w:rPr>
        <w:t>Game</w:t>
      </w:r>
    </w:p>
    <w:p w:rsidR="00E81725" w:rsidRPr="005B059F" w:rsidRDefault="00B35626" w:rsidP="00B35626">
      <w:pPr>
        <w:rPr>
          <w:lang w:val="de-AT" w:eastAsia="en-GB"/>
        </w:rPr>
      </w:pPr>
      <w:r w:rsidRPr="005B059F">
        <w:rPr>
          <w:lang w:val="de-AT" w:eastAsia="en-GB"/>
        </w:rPr>
        <w:t xml:space="preserve">Anzahl der Punkte die in einem spezifischen </w:t>
      </w:r>
      <w:r w:rsidR="00761DAC">
        <w:rPr>
          <w:lang w:val="de-AT" w:eastAsia="en-GB"/>
        </w:rPr>
        <w:t>Game</w:t>
      </w:r>
      <w:r w:rsidRPr="005B059F">
        <w:rPr>
          <w:lang w:val="de-AT" w:eastAsia="en-GB"/>
        </w:rPr>
        <w:t xml:space="preserve"> erspielt werden</w:t>
      </w:r>
    </w:p>
    <w:p w:rsidR="00FC1DB4" w:rsidRDefault="004A5075" w:rsidP="00FC1DB4">
      <w:pPr>
        <w:pStyle w:val="Heading2"/>
        <w:rPr>
          <w:lang w:val="de-AT" w:eastAsia="en-GB"/>
        </w:rPr>
      </w:pPr>
      <w:r w:rsidRPr="005B059F">
        <w:rPr>
          <w:lang w:val="de-AT" w:eastAsia="en-GB"/>
        </w:rPr>
        <w:t>BASKETBALL</w:t>
      </w:r>
    </w:p>
    <w:p w:rsidR="00117109" w:rsidRPr="005B059F" w:rsidRDefault="00117109" w:rsidP="00117109">
      <w:pPr>
        <w:pStyle w:val="Heading3"/>
        <w:rPr>
          <w:lang w:val="de-AT" w:eastAsia="en-GB"/>
        </w:rPr>
      </w:pPr>
      <w:r w:rsidRPr="005B059F">
        <w:rPr>
          <w:lang w:val="de-AT"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Wird ein Spiel unterbrochen oder verschoben und nicht innerhalb von 48h nach ursprünglichem Spielbeginn fortgesetzt, </w:t>
      </w:r>
      <w:r>
        <w:rPr>
          <w:szCs w:val="24"/>
          <w:lang w:val="de-DE"/>
        </w:rPr>
        <w:t xml:space="preserve">so </w:t>
      </w:r>
      <w:r w:rsidRPr="004D2899">
        <w:rPr>
          <w:szCs w:val="24"/>
          <w:lang w:val="de-DE"/>
        </w:rPr>
        <w:t>verlieren alle Wetten ihre Gültigkeit.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Quoten mit einer falschen Spielzeit angeboten wurden (mehr als 2 Minuten)</w:t>
      </w:r>
      <w:r>
        <w:rPr>
          <w:szCs w:val="24"/>
          <w:lang w:val="de-DE"/>
        </w:rPr>
        <w:t>,</w:t>
      </w:r>
      <w:r w:rsidRPr="004D2899">
        <w:rPr>
          <w:szCs w:val="24"/>
          <w:lang w:val="de-DE"/>
        </w:rPr>
        <w:t xml:space="preserve"> so behalten wir uns das Recht vor, alle Wetten für ungültig zu erklären.</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auf die </w:t>
      </w:r>
      <w:r w:rsidRPr="00585ED7">
        <w:rPr>
          <w:szCs w:val="24"/>
          <w:lang w:val="de-DE"/>
        </w:rPr>
        <w:t xml:space="preserve">Quoten </w:t>
      </w:r>
      <w:r w:rsidRPr="004D2899">
        <w:rPr>
          <w:szCs w:val="24"/>
          <w:lang w:val="de-DE"/>
        </w:rPr>
        <w:t>hat</w:t>
      </w:r>
      <w:r>
        <w:rPr>
          <w:szCs w:val="24"/>
          <w:lang w:val="de-DE"/>
        </w:rPr>
        <w:t>,</w:t>
      </w:r>
      <w:r w:rsidRPr="004D2899">
        <w:rPr>
          <w:szCs w:val="24"/>
          <w:lang w:val="de-DE"/>
        </w:rPr>
        <w:t xml:space="preserve"> so behalten wir uns das Recht vor, alle Wetten für ungültig zu erklären.</w:t>
      </w:r>
    </w:p>
    <w:p w:rsidR="00FA2033" w:rsidRPr="005B059F" w:rsidRDefault="00FA2033" w:rsidP="00FA2033">
      <w:pPr>
        <w:pStyle w:val="Heading3"/>
        <w:rPr>
          <w:lang w:val="de-AT" w:eastAsia="en-GB"/>
        </w:rPr>
      </w:pPr>
      <w:r w:rsidRPr="005B059F">
        <w:rPr>
          <w:lang w:val="de-AT" w:eastAsia="en-GB"/>
        </w:rPr>
        <w:t>MARKTNAMEN UND BESCHREIBUNG</w:t>
      </w:r>
    </w:p>
    <w:p w:rsidR="00131E50" w:rsidRPr="005B059F" w:rsidRDefault="00131E50" w:rsidP="00131E50">
      <w:pPr>
        <w:rPr>
          <w:b/>
          <w:lang w:val="de-AT" w:eastAsia="en-GB"/>
        </w:rPr>
      </w:pPr>
      <w:r w:rsidRPr="005B059F">
        <w:rPr>
          <w:b/>
          <w:lang w:val="de-AT" w:eastAsia="en-GB"/>
        </w:rPr>
        <w:t>1. 3-Weg</w:t>
      </w:r>
    </w:p>
    <w:p w:rsidR="00131E50" w:rsidRPr="005B059F" w:rsidRDefault="0094269C" w:rsidP="00131E50">
      <w:pPr>
        <w:rPr>
          <w:lang w:val="de-AT" w:eastAsia="en-GB"/>
        </w:rPr>
      </w:pPr>
      <w:r>
        <w:rPr>
          <w:lang w:val="de-AT" w:eastAsia="en-GB"/>
        </w:rPr>
        <w:t>Heimmannschaft</w:t>
      </w:r>
      <w:r w:rsidR="00131E50" w:rsidRPr="005B059F">
        <w:rPr>
          <w:lang w:val="de-AT" w:eastAsia="en-GB"/>
        </w:rPr>
        <w:t>; Unentschieden; Auswärtssieg</w:t>
      </w:r>
    </w:p>
    <w:p w:rsidR="00131E50" w:rsidRPr="005B059F" w:rsidRDefault="00131E50" w:rsidP="00131E50">
      <w:pPr>
        <w:rPr>
          <w:b/>
          <w:lang w:val="de-AT" w:eastAsia="en-GB"/>
        </w:rPr>
      </w:pPr>
      <w:r w:rsidRPr="005B059F">
        <w:rPr>
          <w:b/>
          <w:lang w:val="de-AT" w:eastAsia="en-GB"/>
        </w:rPr>
        <w:t>2. Gesamtergebnis</w:t>
      </w:r>
    </w:p>
    <w:p w:rsidR="00131E50" w:rsidRPr="005B059F" w:rsidRDefault="00131E50" w:rsidP="00131E50">
      <w:pPr>
        <w:rPr>
          <w:lang w:val="de-AT" w:eastAsia="en-GB"/>
        </w:rPr>
      </w:pPr>
      <w:r w:rsidRPr="005B059F">
        <w:rPr>
          <w:lang w:val="de-AT" w:eastAsia="en-GB"/>
        </w:rPr>
        <w:t>Nur Punkte während der regulären Spielzeit werden berücksichtigt</w:t>
      </w:r>
    </w:p>
    <w:p w:rsidR="00131E50" w:rsidRPr="005B059F" w:rsidRDefault="00131E50" w:rsidP="00131E50">
      <w:pPr>
        <w:rPr>
          <w:b/>
          <w:lang w:val="de-AT" w:eastAsia="en-GB"/>
        </w:rPr>
      </w:pPr>
      <w:r w:rsidRPr="005B059F">
        <w:rPr>
          <w:b/>
          <w:lang w:val="de-AT" w:eastAsia="en-GB"/>
        </w:rPr>
        <w:t>3. 2-Weg (inklusive Verlängerung)</w:t>
      </w:r>
    </w:p>
    <w:p w:rsidR="00131E50" w:rsidRPr="005B059F" w:rsidRDefault="0094269C" w:rsidP="00131E50">
      <w:pPr>
        <w:rPr>
          <w:lang w:val="de-AT" w:eastAsia="en-GB"/>
        </w:rPr>
      </w:pPr>
      <w:r>
        <w:rPr>
          <w:lang w:val="de-AT" w:eastAsia="en-GB"/>
        </w:rPr>
        <w:t>Heimmannschaft</w:t>
      </w:r>
      <w:r w:rsidR="00131E50" w:rsidRPr="005B059F">
        <w:rPr>
          <w:lang w:val="de-AT" w:eastAsia="en-GB"/>
        </w:rPr>
        <w:t>; Auswärtssieg</w:t>
      </w:r>
    </w:p>
    <w:p w:rsidR="00131E50" w:rsidRPr="005B059F" w:rsidRDefault="00131E50" w:rsidP="00131E50">
      <w:pPr>
        <w:rPr>
          <w:b/>
          <w:lang w:val="de-AT" w:eastAsia="en-GB"/>
        </w:rPr>
      </w:pPr>
      <w:r w:rsidRPr="005B059F">
        <w:rPr>
          <w:b/>
          <w:lang w:val="de-AT" w:eastAsia="en-GB"/>
        </w:rPr>
        <w:t>4. Gesamtergebnis (inklusive Verlängerung)</w:t>
      </w:r>
    </w:p>
    <w:p w:rsidR="00131E50" w:rsidRPr="005B059F" w:rsidRDefault="00131E50" w:rsidP="00131E50">
      <w:pPr>
        <w:rPr>
          <w:lang w:val="de-AT" w:eastAsia="en-GB"/>
        </w:rPr>
      </w:pPr>
      <w:r w:rsidRPr="005B059F">
        <w:rPr>
          <w:lang w:val="de-AT" w:eastAsia="en-GB"/>
        </w:rPr>
        <w:t>Über/ Unter</w:t>
      </w:r>
    </w:p>
    <w:p w:rsidR="00131E50" w:rsidRPr="005B059F" w:rsidRDefault="00131E50" w:rsidP="00131E50">
      <w:pPr>
        <w:rPr>
          <w:b/>
          <w:lang w:val="de-AT" w:eastAsia="en-GB"/>
        </w:rPr>
      </w:pPr>
      <w:r w:rsidRPr="005B059F">
        <w:rPr>
          <w:b/>
          <w:lang w:val="de-AT" w:eastAsia="en-GB"/>
        </w:rPr>
        <w:t xml:space="preserve">5. </w:t>
      </w:r>
      <w:r w:rsidR="00A60D95" w:rsidRPr="00131E50">
        <w:rPr>
          <w:b/>
          <w:lang w:eastAsia="en-GB"/>
        </w:rPr>
        <w:t>Asiatische</w:t>
      </w:r>
      <w:r w:rsidR="00A60D95">
        <w:rPr>
          <w:b/>
          <w:lang w:eastAsia="en-GB"/>
        </w:rPr>
        <w:t>s</w:t>
      </w:r>
      <w:r w:rsidR="00A60D95" w:rsidRPr="00131E50">
        <w:rPr>
          <w:b/>
          <w:lang w:eastAsia="en-GB"/>
        </w:rPr>
        <w:t xml:space="preserve"> </w:t>
      </w:r>
      <w:r w:rsidRPr="005B059F">
        <w:rPr>
          <w:b/>
          <w:lang w:val="de-AT" w:eastAsia="en-GB"/>
        </w:rPr>
        <w:t>Handicap (nur *.5 Handicaps)</w:t>
      </w:r>
    </w:p>
    <w:p w:rsidR="00131E50" w:rsidRPr="005B059F" w:rsidRDefault="00131E50" w:rsidP="00131E50">
      <w:pPr>
        <w:rPr>
          <w:lang w:val="de-AT" w:eastAsia="en-GB"/>
        </w:rPr>
      </w:pPr>
      <w:r w:rsidRPr="005B059F">
        <w:rPr>
          <w:lang w:val="de-AT" w:eastAsia="en-GB"/>
        </w:rPr>
        <w:t>Handicap-Wetten *.5 (z.B. -2.5/+2.5; 0.5/ -0.5,...)</w:t>
      </w:r>
    </w:p>
    <w:p w:rsidR="00131E50" w:rsidRPr="005B059F" w:rsidRDefault="00131E50" w:rsidP="00131E50">
      <w:pPr>
        <w:rPr>
          <w:b/>
          <w:lang w:val="de-AT" w:eastAsia="en-GB"/>
        </w:rPr>
      </w:pPr>
      <w:r w:rsidRPr="005B059F">
        <w:rPr>
          <w:b/>
          <w:lang w:val="de-AT" w:eastAsia="en-GB"/>
        </w:rPr>
        <w:t xml:space="preserve">6. </w:t>
      </w:r>
      <w:r w:rsidR="00A60D95" w:rsidRPr="00131E50">
        <w:rPr>
          <w:b/>
          <w:lang w:eastAsia="en-GB"/>
        </w:rPr>
        <w:t>Asiatische</w:t>
      </w:r>
      <w:r w:rsidR="00A60D95">
        <w:rPr>
          <w:b/>
          <w:lang w:eastAsia="en-GB"/>
        </w:rPr>
        <w:t>s</w:t>
      </w:r>
      <w:r w:rsidR="00A60D95" w:rsidRPr="00131E50">
        <w:rPr>
          <w:b/>
          <w:lang w:eastAsia="en-GB"/>
        </w:rPr>
        <w:t xml:space="preserve"> </w:t>
      </w:r>
      <w:r w:rsidRPr="005B059F">
        <w:rPr>
          <w:b/>
          <w:lang w:val="de-AT" w:eastAsia="en-GB"/>
        </w:rPr>
        <w:t>Handicap (inklusive Verlängerung) (nur *.5 Handicaps)</w:t>
      </w:r>
    </w:p>
    <w:p w:rsidR="00131E50" w:rsidRPr="005B059F" w:rsidRDefault="00131E50" w:rsidP="00131E50">
      <w:pPr>
        <w:rPr>
          <w:lang w:val="de-AT" w:eastAsia="en-GB"/>
        </w:rPr>
      </w:pPr>
      <w:r w:rsidRPr="005B059F">
        <w:rPr>
          <w:lang w:val="de-AT" w:eastAsia="en-GB"/>
        </w:rPr>
        <w:t>Heim; Auswärts</w:t>
      </w:r>
    </w:p>
    <w:p w:rsidR="00131E50" w:rsidRPr="00055CA7" w:rsidRDefault="00131E50" w:rsidP="00131E50">
      <w:pPr>
        <w:rPr>
          <w:b/>
          <w:lang w:val="de-AT" w:eastAsia="en-GB"/>
        </w:rPr>
      </w:pPr>
      <w:r w:rsidRPr="00055CA7">
        <w:rPr>
          <w:b/>
          <w:lang w:val="de-AT" w:eastAsia="en-GB"/>
        </w:rPr>
        <w:t>7. Gerade/ Ungerade</w:t>
      </w:r>
    </w:p>
    <w:p w:rsidR="00131E50" w:rsidRPr="00055CA7" w:rsidRDefault="00131E50" w:rsidP="00131E50">
      <w:pPr>
        <w:rPr>
          <w:lang w:val="de-AT" w:eastAsia="en-GB"/>
        </w:rPr>
      </w:pPr>
      <w:r w:rsidRPr="00055CA7">
        <w:rPr>
          <w:lang w:val="de-AT" w:eastAsia="en-GB"/>
        </w:rPr>
        <w:t>Gerade; Ungerade</w:t>
      </w:r>
    </w:p>
    <w:p w:rsidR="00131E50" w:rsidRPr="00055CA7" w:rsidRDefault="00131E50" w:rsidP="00131E50">
      <w:pPr>
        <w:rPr>
          <w:b/>
          <w:lang w:val="de-AT" w:eastAsia="en-GB"/>
        </w:rPr>
      </w:pPr>
      <w:r w:rsidRPr="00055CA7">
        <w:rPr>
          <w:b/>
          <w:lang w:val="de-AT" w:eastAsia="en-GB"/>
        </w:rPr>
        <w:t>8. Wird es Verlängerung geben</w:t>
      </w:r>
      <w:r w:rsidR="00D05213">
        <w:rPr>
          <w:b/>
          <w:lang w:val="de-AT" w:eastAsia="en-GB"/>
        </w:rPr>
        <w:t>?</w:t>
      </w:r>
    </w:p>
    <w:p w:rsidR="00131E50" w:rsidRPr="00055CA7" w:rsidRDefault="00131E50" w:rsidP="00131E50">
      <w:pPr>
        <w:rPr>
          <w:lang w:val="de-AT" w:eastAsia="en-GB"/>
        </w:rPr>
      </w:pPr>
      <w:r w:rsidRPr="00055CA7">
        <w:rPr>
          <w:lang w:val="de-AT" w:eastAsia="en-GB"/>
        </w:rPr>
        <w:t>Ja; Nein</w:t>
      </w:r>
    </w:p>
    <w:p w:rsidR="00131E50" w:rsidRPr="00055CA7" w:rsidRDefault="00131E50" w:rsidP="00131E50">
      <w:pPr>
        <w:rPr>
          <w:b/>
          <w:lang w:val="de-AT" w:eastAsia="en-GB"/>
        </w:rPr>
      </w:pPr>
      <w:r w:rsidRPr="00055CA7">
        <w:rPr>
          <w:b/>
          <w:lang w:val="de-AT" w:eastAsia="en-GB"/>
        </w:rPr>
        <w:t>9. Wer erzielt den X-ten Punkt?</w:t>
      </w:r>
    </w:p>
    <w:p w:rsidR="00131E50" w:rsidRPr="00055CA7" w:rsidRDefault="00131E50" w:rsidP="00131E50">
      <w:pPr>
        <w:rPr>
          <w:lang w:eastAsia="en-GB"/>
        </w:rPr>
      </w:pPr>
      <w:r w:rsidRPr="00055CA7">
        <w:rPr>
          <w:b/>
          <w:lang w:eastAsia="en-GB"/>
        </w:rPr>
        <w:t>a</w:t>
      </w:r>
      <w:r w:rsidRPr="00055CA7">
        <w:rPr>
          <w:lang w:eastAsia="en-GB"/>
        </w:rPr>
        <w:t xml:space="preserve">. X </w:t>
      </w:r>
      <w:r w:rsidR="00D71E8D" w:rsidRPr="00055CA7">
        <w:rPr>
          <w:lang w:eastAsia="en-GB"/>
        </w:rPr>
        <w:t xml:space="preserve">bis </w:t>
      </w:r>
      <w:r w:rsidRPr="00055CA7">
        <w:rPr>
          <w:lang w:eastAsia="en-GB"/>
        </w:rPr>
        <w:t>10, 15, 20, 25…</w:t>
      </w:r>
    </w:p>
    <w:p w:rsidR="00131E50" w:rsidRPr="00055CA7" w:rsidRDefault="00131E50" w:rsidP="00131E50">
      <w:pPr>
        <w:rPr>
          <w:lang w:val="de-AT" w:eastAsia="en-GB"/>
        </w:rPr>
      </w:pPr>
      <w:r w:rsidRPr="00055CA7">
        <w:rPr>
          <w:b/>
          <w:lang w:val="de-AT" w:eastAsia="en-GB"/>
        </w:rPr>
        <w:t>b</w:t>
      </w:r>
      <w:r w:rsidRPr="00055CA7">
        <w:rPr>
          <w:lang w:val="de-AT" w:eastAsia="en-GB"/>
        </w:rPr>
        <w:t>. Welches Team erzielt den x-ten Punkt im Spiel (z.B. aktueller Punktestand 40-28, Auswärtsmannschaft erzielt 3 Punkte – die Auswärtsmannschaft erzielt daher den 70. Punkt)</w:t>
      </w:r>
    </w:p>
    <w:p w:rsidR="00131E50" w:rsidRPr="00055CA7" w:rsidRDefault="00131E50" w:rsidP="00131E50">
      <w:pPr>
        <w:rPr>
          <w:lang w:val="de-AT" w:eastAsia="en-GB"/>
        </w:rPr>
      </w:pPr>
      <w:r w:rsidRPr="00055CA7">
        <w:rPr>
          <w:b/>
          <w:lang w:val="de-AT" w:eastAsia="en-GB"/>
        </w:rPr>
        <w:t>c</w:t>
      </w:r>
      <w:r w:rsidRPr="00055CA7">
        <w:rPr>
          <w:lang w:val="de-AT" w:eastAsia="en-GB"/>
        </w:rPr>
        <w:t>. Wenn ein Spiel endet bevor der x-te Punkt erzielt wurde</w:t>
      </w:r>
      <w:r w:rsidR="00835F50">
        <w:rPr>
          <w:lang w:val="de-AT" w:eastAsia="en-GB"/>
        </w:rPr>
        <w:t>,</w:t>
      </w:r>
      <w:r w:rsidRPr="00055CA7">
        <w:rPr>
          <w:lang w:val="de-AT" w:eastAsia="en-GB"/>
        </w:rPr>
        <w:t xml:space="preserve"> so verlieren alle diesbezü</w:t>
      </w:r>
      <w:r w:rsidR="00761DAC" w:rsidRPr="00055CA7">
        <w:rPr>
          <w:lang w:val="de-AT" w:eastAsia="en-GB"/>
        </w:rPr>
        <w:t>glichen Wetten ihre Gültigkeit</w:t>
      </w:r>
      <w:r w:rsidRPr="00055CA7">
        <w:rPr>
          <w:lang w:val="de-AT" w:eastAsia="en-GB"/>
        </w:rPr>
        <w:t xml:space="preserve"> </w:t>
      </w:r>
    </w:p>
    <w:p w:rsidR="00131E50" w:rsidRPr="00055CA7" w:rsidRDefault="00131E50" w:rsidP="00131E50">
      <w:pPr>
        <w:rPr>
          <w:b/>
          <w:lang w:val="de-AT" w:eastAsia="en-GB"/>
        </w:rPr>
      </w:pPr>
      <w:r w:rsidRPr="00055CA7">
        <w:rPr>
          <w:b/>
          <w:lang w:val="de-AT" w:eastAsia="en-GB"/>
        </w:rPr>
        <w:t>10. Welche Mannschaft gewinnt den Jump-Ball?</w:t>
      </w:r>
    </w:p>
    <w:p w:rsidR="00131E50" w:rsidRPr="00055CA7" w:rsidRDefault="00131E50" w:rsidP="00131E50">
      <w:pPr>
        <w:rPr>
          <w:lang w:val="de-AT" w:eastAsia="en-GB"/>
        </w:rPr>
      </w:pPr>
      <w:r w:rsidRPr="00055CA7">
        <w:rPr>
          <w:lang w:val="de-AT" w:eastAsia="en-GB"/>
        </w:rPr>
        <w:t>Heim; Auswärts</w:t>
      </w:r>
    </w:p>
    <w:p w:rsidR="00131E50" w:rsidRPr="00055CA7" w:rsidRDefault="00131E50" w:rsidP="00131E50">
      <w:pPr>
        <w:rPr>
          <w:b/>
          <w:lang w:val="de-AT" w:eastAsia="en-GB"/>
        </w:rPr>
      </w:pPr>
      <w:r w:rsidRPr="00055CA7">
        <w:rPr>
          <w:b/>
          <w:lang w:val="de-AT" w:eastAsia="en-GB"/>
        </w:rPr>
        <w:t xml:space="preserve">11. Welche Mannschaft gewinnt das </w:t>
      </w:r>
      <w:r w:rsidRPr="00D05213">
        <w:rPr>
          <w:b/>
          <w:lang w:val="de-AT" w:eastAsia="en-GB"/>
        </w:rPr>
        <w:t xml:space="preserve">Rennen </w:t>
      </w:r>
      <w:r w:rsidR="00747149" w:rsidRPr="00D05213">
        <w:rPr>
          <w:b/>
          <w:lang w:val="de-AT" w:eastAsia="en-GB"/>
        </w:rPr>
        <w:t xml:space="preserve">bis </w:t>
      </w:r>
      <w:r w:rsidRPr="00D05213">
        <w:rPr>
          <w:b/>
          <w:lang w:val="de-AT" w:eastAsia="en-GB"/>
        </w:rPr>
        <w:t xml:space="preserve"> X </w:t>
      </w:r>
      <w:r w:rsidR="00461889" w:rsidRPr="00D05213">
        <w:rPr>
          <w:b/>
          <w:szCs w:val="24"/>
          <w:lang w:val="de-DE"/>
        </w:rPr>
        <w:t>Punkte</w:t>
      </w:r>
      <w:r w:rsidRPr="00D05213">
        <w:rPr>
          <w:b/>
          <w:lang w:val="de-AT" w:eastAsia="en-GB"/>
        </w:rPr>
        <w:t>?</w:t>
      </w:r>
    </w:p>
    <w:p w:rsidR="00131E50" w:rsidRPr="00055CA7" w:rsidRDefault="00131E50" w:rsidP="00131E50">
      <w:pPr>
        <w:rPr>
          <w:lang w:val="de-AT" w:eastAsia="en-GB"/>
        </w:rPr>
      </w:pPr>
      <w:r w:rsidRPr="00055CA7">
        <w:rPr>
          <w:b/>
          <w:lang w:val="de-AT" w:eastAsia="en-GB"/>
        </w:rPr>
        <w:lastRenderedPageBreak/>
        <w:t>a</w:t>
      </w:r>
      <w:r w:rsidRPr="00055CA7">
        <w:rPr>
          <w:lang w:val="de-AT" w:eastAsia="en-GB"/>
        </w:rPr>
        <w:t xml:space="preserve">. X </w:t>
      </w:r>
      <w:r w:rsidR="00D71E8D" w:rsidRPr="00055CA7">
        <w:rPr>
          <w:lang w:eastAsia="en-GB"/>
        </w:rPr>
        <w:t xml:space="preserve">bis  </w:t>
      </w:r>
      <w:r w:rsidRPr="00055CA7">
        <w:rPr>
          <w:lang w:val="de-AT" w:eastAsia="en-GB"/>
        </w:rPr>
        <w:t>20, 30, 40, …</w:t>
      </w:r>
    </w:p>
    <w:p w:rsidR="00131E50" w:rsidRPr="00055CA7" w:rsidRDefault="00131E50" w:rsidP="00131E50">
      <w:pPr>
        <w:rPr>
          <w:lang w:val="de-AT" w:eastAsia="en-GB"/>
        </w:rPr>
      </w:pPr>
      <w:r w:rsidRPr="00055CA7">
        <w:rPr>
          <w:b/>
          <w:lang w:val="de-AT" w:eastAsia="en-GB"/>
        </w:rPr>
        <w:t>b</w:t>
      </w:r>
      <w:r w:rsidRPr="00055CA7">
        <w:rPr>
          <w:lang w:val="de-AT" w:eastAsia="en-GB"/>
        </w:rPr>
        <w:t xml:space="preserve">. Welche Mannschaft wird als erste x Punkte übersteigen? (z.B. aktueller Punktestand 20-19, daher gewinnt Heimmannschaft das Rennen </w:t>
      </w:r>
      <w:r w:rsidR="00461889" w:rsidRPr="00055CA7">
        <w:rPr>
          <w:lang w:val="de-AT" w:eastAsia="en-GB"/>
        </w:rPr>
        <w:t>bis</w:t>
      </w:r>
      <w:r w:rsidRPr="00055CA7">
        <w:rPr>
          <w:lang w:val="de-AT" w:eastAsia="en-GB"/>
        </w:rPr>
        <w:t xml:space="preserve"> 20 </w:t>
      </w:r>
      <w:r w:rsidR="00461889" w:rsidRPr="00055CA7">
        <w:rPr>
          <w:szCs w:val="24"/>
          <w:lang w:val="de-DE"/>
        </w:rPr>
        <w:t>Punkte</w:t>
      </w:r>
      <w:r w:rsidRPr="00055CA7">
        <w:rPr>
          <w:lang w:val="de-AT" w:eastAsia="en-GB"/>
        </w:rPr>
        <w:t>).</w:t>
      </w:r>
    </w:p>
    <w:p w:rsidR="00131E50" w:rsidRPr="005B059F" w:rsidRDefault="00131E50" w:rsidP="00131E50">
      <w:pPr>
        <w:rPr>
          <w:lang w:val="de-AT" w:eastAsia="en-GB"/>
        </w:rPr>
      </w:pPr>
      <w:r w:rsidRPr="005B059F">
        <w:rPr>
          <w:b/>
          <w:lang w:val="de-AT" w:eastAsia="en-GB"/>
        </w:rPr>
        <w:t>c</w:t>
      </w:r>
      <w:r w:rsidRPr="005B059F">
        <w:rPr>
          <w:lang w:val="de-AT" w:eastAsia="en-GB"/>
        </w:rPr>
        <w:t>. Wenn ein Spiel endet bevor irgendeine Mannschaft x Punkte erreicht, verlieren alle diesbezü</w:t>
      </w:r>
      <w:r w:rsidR="00C07E7F">
        <w:rPr>
          <w:lang w:val="de-AT" w:eastAsia="en-GB"/>
        </w:rPr>
        <w:t>glichen Wetten ihre Gültigkeit</w:t>
      </w:r>
    </w:p>
    <w:p w:rsidR="00131E50" w:rsidRPr="00131E50" w:rsidRDefault="00131E50" w:rsidP="00131E50">
      <w:pPr>
        <w:rPr>
          <w:b/>
          <w:lang w:eastAsia="en-GB"/>
        </w:rPr>
      </w:pPr>
      <w:r w:rsidRPr="00131E50">
        <w:rPr>
          <w:b/>
          <w:lang w:eastAsia="en-GB"/>
        </w:rPr>
        <w:t>12. 1. Hälfte – Unentschieden, keine Wette</w:t>
      </w:r>
    </w:p>
    <w:p w:rsidR="00131E50" w:rsidRPr="005B059F" w:rsidRDefault="00131E50" w:rsidP="00131E50">
      <w:pPr>
        <w:rPr>
          <w:lang w:val="de-AT" w:eastAsia="en-GB"/>
        </w:rPr>
      </w:pPr>
      <w:r w:rsidRPr="005B059F">
        <w:rPr>
          <w:lang w:val="de-AT" w:eastAsia="en-GB"/>
        </w:rPr>
        <w:t>Nur Punkte die im 1. und 2. Viertel erzielt wurden, werden berücksichtigt</w:t>
      </w:r>
    </w:p>
    <w:p w:rsidR="00131E50" w:rsidRPr="00131E50" w:rsidRDefault="00131E50" w:rsidP="00131E50">
      <w:pPr>
        <w:rPr>
          <w:b/>
          <w:lang w:eastAsia="en-GB"/>
        </w:rPr>
      </w:pPr>
      <w:r w:rsidRPr="005B059F">
        <w:rPr>
          <w:b/>
          <w:lang w:val="de-AT" w:eastAsia="en-GB"/>
        </w:rPr>
        <w:t xml:space="preserve">13. 1. </w:t>
      </w:r>
      <w:r w:rsidRPr="00131E50">
        <w:rPr>
          <w:b/>
          <w:lang w:eastAsia="en-GB"/>
        </w:rPr>
        <w:t xml:space="preserve">Hälfte – </w:t>
      </w:r>
      <w:r w:rsidR="00A60D95" w:rsidRPr="00131E50">
        <w:rPr>
          <w:b/>
          <w:lang w:eastAsia="en-GB"/>
        </w:rPr>
        <w:t>Asiatische</w:t>
      </w:r>
      <w:r w:rsidR="00A60D95">
        <w:rPr>
          <w:b/>
          <w:lang w:eastAsia="en-GB"/>
        </w:rPr>
        <w:t>s</w:t>
      </w:r>
      <w:r w:rsidR="00A60D95" w:rsidRPr="00131E50">
        <w:rPr>
          <w:b/>
          <w:lang w:eastAsia="en-GB"/>
        </w:rPr>
        <w:t xml:space="preserve"> </w:t>
      </w:r>
      <w:r w:rsidRPr="00131E50">
        <w:rPr>
          <w:b/>
          <w:lang w:eastAsia="en-GB"/>
        </w:rPr>
        <w:t>Handicap (nur *.5 Handicaps)</w:t>
      </w:r>
    </w:p>
    <w:p w:rsidR="00131E50" w:rsidRPr="005B059F" w:rsidRDefault="00131E50" w:rsidP="00131E50">
      <w:pPr>
        <w:rPr>
          <w:lang w:val="de-AT" w:eastAsia="en-GB"/>
        </w:rPr>
      </w:pPr>
      <w:r w:rsidRPr="005B059F">
        <w:rPr>
          <w:lang w:val="de-AT" w:eastAsia="en-GB"/>
        </w:rPr>
        <w:t>Nur Punkte die im 1. und 2. Viertel erzielt wurden, werden berücksichtigt</w:t>
      </w:r>
    </w:p>
    <w:p w:rsidR="00131E50" w:rsidRPr="00131E50" w:rsidRDefault="00131E50" w:rsidP="00131E50">
      <w:pPr>
        <w:rPr>
          <w:b/>
          <w:lang w:eastAsia="en-GB"/>
        </w:rPr>
      </w:pPr>
      <w:r w:rsidRPr="005B059F">
        <w:rPr>
          <w:b/>
          <w:lang w:val="de-AT" w:eastAsia="en-GB"/>
        </w:rPr>
        <w:t xml:space="preserve">14. 1. </w:t>
      </w:r>
      <w:r w:rsidRPr="00131E50">
        <w:rPr>
          <w:b/>
          <w:lang w:eastAsia="en-GB"/>
        </w:rPr>
        <w:t>Hälfte – Gesamtergebnis</w:t>
      </w:r>
    </w:p>
    <w:p w:rsidR="00131E50" w:rsidRPr="005B059F" w:rsidRDefault="00131E50" w:rsidP="00131E50">
      <w:pPr>
        <w:rPr>
          <w:lang w:val="de-AT" w:eastAsia="en-GB"/>
        </w:rPr>
      </w:pPr>
      <w:r w:rsidRPr="005B059F">
        <w:rPr>
          <w:lang w:val="de-AT" w:eastAsia="en-GB"/>
        </w:rPr>
        <w:t>Nur Punkte die im 1. und 2. Viertel erzielt wurden, werden berücksichtigt</w:t>
      </w:r>
    </w:p>
    <w:p w:rsidR="00131E50" w:rsidRPr="00131E50" w:rsidRDefault="00131E50" w:rsidP="00131E50">
      <w:pPr>
        <w:rPr>
          <w:b/>
          <w:lang w:eastAsia="en-GB"/>
        </w:rPr>
      </w:pPr>
      <w:r w:rsidRPr="005B059F">
        <w:rPr>
          <w:b/>
          <w:lang w:val="de-AT" w:eastAsia="en-GB"/>
        </w:rPr>
        <w:t xml:space="preserve">15. 1. </w:t>
      </w:r>
      <w:r w:rsidRPr="00131E50">
        <w:rPr>
          <w:b/>
          <w:lang w:eastAsia="en-GB"/>
        </w:rPr>
        <w:t>Hälfte – Gerade/ Ungerade</w:t>
      </w:r>
    </w:p>
    <w:p w:rsidR="00131E50" w:rsidRPr="005B059F" w:rsidRDefault="00131E50" w:rsidP="00131E50">
      <w:pPr>
        <w:rPr>
          <w:lang w:val="de-AT" w:eastAsia="en-GB"/>
        </w:rPr>
      </w:pPr>
      <w:r w:rsidRPr="005B059F">
        <w:rPr>
          <w:lang w:val="de-AT" w:eastAsia="en-GB"/>
        </w:rPr>
        <w:t>Nur Punkte die im 1. und 2. Viertel erzielt wurden, werden berücksichtigt</w:t>
      </w:r>
    </w:p>
    <w:p w:rsidR="00131E50" w:rsidRPr="005B059F" w:rsidRDefault="00131E50" w:rsidP="00131E50">
      <w:pPr>
        <w:rPr>
          <w:b/>
          <w:lang w:val="de-AT" w:eastAsia="en-GB"/>
        </w:rPr>
      </w:pPr>
      <w:r w:rsidRPr="005B059F">
        <w:rPr>
          <w:b/>
          <w:lang w:val="de-AT" w:eastAsia="en-GB"/>
        </w:rPr>
        <w:t>16. 1. Hälfte - Unentschieden, keine Wette</w:t>
      </w:r>
    </w:p>
    <w:p w:rsidR="00131E50" w:rsidRPr="005B059F" w:rsidRDefault="00131E50" w:rsidP="00131E50">
      <w:pPr>
        <w:rPr>
          <w:lang w:val="de-AT" w:eastAsia="en-GB"/>
        </w:rPr>
      </w:pPr>
      <w:r w:rsidRPr="005B059F">
        <w:rPr>
          <w:lang w:val="de-AT" w:eastAsia="en-GB"/>
        </w:rPr>
        <w:t>Nur Punkte die im 1. Hälfte erzielt werden werden berücksichtigt</w:t>
      </w:r>
    </w:p>
    <w:p w:rsidR="00131E50" w:rsidRPr="005B059F" w:rsidRDefault="00131E50" w:rsidP="00131E50">
      <w:pPr>
        <w:rPr>
          <w:b/>
          <w:lang w:val="de-AT" w:eastAsia="en-GB"/>
        </w:rPr>
      </w:pPr>
      <w:r w:rsidRPr="005B059F">
        <w:rPr>
          <w:b/>
          <w:lang w:val="de-AT" w:eastAsia="en-GB"/>
        </w:rPr>
        <w:t xml:space="preserve">17. 1. Viertel - </w:t>
      </w:r>
      <w:r w:rsidR="007D0F2F" w:rsidRPr="005B059F">
        <w:rPr>
          <w:b/>
          <w:lang w:val="de-AT" w:eastAsia="en-GB"/>
        </w:rPr>
        <w:t>Gesamtergebnis</w:t>
      </w:r>
    </w:p>
    <w:p w:rsidR="00131E50" w:rsidRPr="005B059F" w:rsidRDefault="00131E50" w:rsidP="00131E50">
      <w:pPr>
        <w:rPr>
          <w:lang w:val="de-AT" w:eastAsia="en-GB"/>
        </w:rPr>
      </w:pPr>
      <w:r w:rsidRPr="005B059F">
        <w:rPr>
          <w:lang w:val="de-AT" w:eastAsia="en-GB"/>
        </w:rPr>
        <w:t>Nur Punkte die im 1. Viertel erzielt wurden, werden berücksichtigt</w:t>
      </w:r>
    </w:p>
    <w:p w:rsidR="00131E50" w:rsidRPr="005B059F" w:rsidRDefault="00131E50" w:rsidP="00131E50">
      <w:pPr>
        <w:rPr>
          <w:b/>
          <w:lang w:val="de-AT" w:eastAsia="en-GB"/>
        </w:rPr>
      </w:pPr>
      <w:r w:rsidRPr="005B059F">
        <w:rPr>
          <w:b/>
          <w:lang w:val="de-AT" w:eastAsia="en-GB"/>
        </w:rPr>
        <w:t xml:space="preserve">18. 1. Viertel - </w:t>
      </w:r>
      <w:r w:rsidR="00A60D95" w:rsidRPr="00131E50">
        <w:rPr>
          <w:b/>
          <w:lang w:eastAsia="en-GB"/>
        </w:rPr>
        <w:t>Asiatische</w:t>
      </w:r>
      <w:r w:rsidR="00A60D95">
        <w:rPr>
          <w:b/>
          <w:lang w:eastAsia="en-GB"/>
        </w:rPr>
        <w:t>s</w:t>
      </w:r>
      <w:r w:rsidR="00A60D95" w:rsidRPr="00131E50">
        <w:rPr>
          <w:b/>
          <w:lang w:eastAsia="en-GB"/>
        </w:rPr>
        <w:t xml:space="preserve"> </w:t>
      </w:r>
      <w:r w:rsidRPr="005B059F">
        <w:rPr>
          <w:b/>
          <w:lang w:val="de-AT" w:eastAsia="en-GB"/>
        </w:rPr>
        <w:t>Handicap</w:t>
      </w:r>
    </w:p>
    <w:p w:rsidR="00131E50" w:rsidRPr="005B059F" w:rsidRDefault="00131E50" w:rsidP="00131E50">
      <w:pPr>
        <w:rPr>
          <w:lang w:val="de-AT" w:eastAsia="en-GB"/>
        </w:rPr>
      </w:pPr>
      <w:r w:rsidRPr="005B059F">
        <w:rPr>
          <w:lang w:val="de-AT" w:eastAsia="en-GB"/>
        </w:rPr>
        <w:t>Nur Punkte die im 1. Viertel erzielt wurden, werden berücksichtigt</w:t>
      </w:r>
    </w:p>
    <w:p w:rsidR="00131E50" w:rsidRPr="005B059F" w:rsidRDefault="00131E50" w:rsidP="00131E50">
      <w:pPr>
        <w:rPr>
          <w:b/>
          <w:lang w:val="de-AT" w:eastAsia="en-GB"/>
        </w:rPr>
      </w:pPr>
      <w:r w:rsidRPr="005B059F">
        <w:rPr>
          <w:b/>
          <w:lang w:val="de-AT" w:eastAsia="en-GB"/>
        </w:rPr>
        <w:t>19. 1. Viertel – Gerade/ Ungerade</w:t>
      </w:r>
    </w:p>
    <w:p w:rsidR="00131E50" w:rsidRPr="005B059F" w:rsidRDefault="00131E50" w:rsidP="00131E50">
      <w:pPr>
        <w:rPr>
          <w:lang w:val="de-AT" w:eastAsia="en-GB"/>
        </w:rPr>
      </w:pPr>
      <w:r w:rsidRPr="005B059F">
        <w:rPr>
          <w:lang w:val="de-AT" w:eastAsia="en-GB"/>
        </w:rPr>
        <w:t>Nur Punkte die im 1. Viertel erzielt wurden, werden berücksichtigt</w:t>
      </w:r>
    </w:p>
    <w:p w:rsidR="00131E50" w:rsidRPr="005B059F" w:rsidRDefault="00131E50" w:rsidP="00131E50">
      <w:pPr>
        <w:rPr>
          <w:b/>
          <w:lang w:val="de-AT" w:eastAsia="en-GB"/>
        </w:rPr>
      </w:pPr>
      <w:r w:rsidRPr="005B059F">
        <w:rPr>
          <w:b/>
          <w:lang w:val="de-AT" w:eastAsia="en-GB"/>
        </w:rPr>
        <w:t>20. 2. Viertel – Unentscheiden, keine Wette</w:t>
      </w:r>
    </w:p>
    <w:p w:rsidR="00131E50" w:rsidRPr="005B059F" w:rsidRDefault="00131E50" w:rsidP="00131E50">
      <w:pPr>
        <w:rPr>
          <w:lang w:val="de-AT" w:eastAsia="en-GB"/>
        </w:rPr>
      </w:pPr>
      <w:r w:rsidRPr="005B059F">
        <w:rPr>
          <w:lang w:val="de-AT" w:eastAsia="en-GB"/>
        </w:rPr>
        <w:t>Nur Punkte die im 2. Viertel erzielt wurden, werden berücksichtigt</w:t>
      </w:r>
    </w:p>
    <w:p w:rsidR="00131E50" w:rsidRPr="005B059F" w:rsidRDefault="00131E50" w:rsidP="00131E50">
      <w:pPr>
        <w:rPr>
          <w:b/>
          <w:lang w:val="de-AT" w:eastAsia="en-GB"/>
        </w:rPr>
      </w:pPr>
      <w:r w:rsidRPr="005B059F">
        <w:rPr>
          <w:b/>
          <w:lang w:val="de-AT" w:eastAsia="en-GB"/>
        </w:rPr>
        <w:t xml:space="preserve">21. 2. Viertel – </w:t>
      </w:r>
      <w:r w:rsidR="00761DAC" w:rsidRPr="005B059F">
        <w:rPr>
          <w:b/>
          <w:lang w:val="de-AT" w:eastAsia="en-GB"/>
        </w:rPr>
        <w:t>Gesamtergebnis</w:t>
      </w:r>
    </w:p>
    <w:p w:rsidR="00131E50" w:rsidRPr="005B059F" w:rsidRDefault="00131E50" w:rsidP="00131E50">
      <w:pPr>
        <w:rPr>
          <w:lang w:val="de-AT" w:eastAsia="en-GB"/>
        </w:rPr>
      </w:pPr>
      <w:r w:rsidRPr="005B059F">
        <w:rPr>
          <w:lang w:val="de-AT" w:eastAsia="en-GB"/>
        </w:rPr>
        <w:t>Nur Punkte die im 2. Viertel erzielt wurden, werden berücksichtigt</w:t>
      </w:r>
    </w:p>
    <w:p w:rsidR="00131E50" w:rsidRPr="005B059F" w:rsidRDefault="00131E50" w:rsidP="00131E50">
      <w:pPr>
        <w:rPr>
          <w:b/>
          <w:lang w:val="de-AT" w:eastAsia="en-GB"/>
        </w:rPr>
      </w:pPr>
      <w:r w:rsidRPr="005B059F">
        <w:rPr>
          <w:b/>
          <w:lang w:val="de-AT" w:eastAsia="en-GB"/>
        </w:rPr>
        <w:t xml:space="preserve">22. 2. Viertel - </w:t>
      </w:r>
      <w:r w:rsidR="00A60D95" w:rsidRPr="00131E50">
        <w:rPr>
          <w:b/>
          <w:lang w:eastAsia="en-GB"/>
        </w:rPr>
        <w:t>Asiatische</w:t>
      </w:r>
      <w:r w:rsidR="00A60D95">
        <w:rPr>
          <w:b/>
          <w:lang w:eastAsia="en-GB"/>
        </w:rPr>
        <w:t>s</w:t>
      </w:r>
      <w:r w:rsidR="00A60D95" w:rsidRPr="00131E50">
        <w:rPr>
          <w:b/>
          <w:lang w:eastAsia="en-GB"/>
        </w:rPr>
        <w:t xml:space="preserve"> </w:t>
      </w:r>
      <w:r w:rsidRPr="005B059F">
        <w:rPr>
          <w:b/>
          <w:lang w:val="de-AT" w:eastAsia="en-GB"/>
        </w:rPr>
        <w:t>Handicap (nur *.5 Handicaps)</w:t>
      </w:r>
    </w:p>
    <w:p w:rsidR="00131E50" w:rsidRPr="005B059F" w:rsidRDefault="00131E50" w:rsidP="00131E50">
      <w:pPr>
        <w:rPr>
          <w:lang w:val="de-AT" w:eastAsia="en-GB"/>
        </w:rPr>
      </w:pPr>
      <w:r w:rsidRPr="005B059F">
        <w:rPr>
          <w:lang w:val="de-AT" w:eastAsia="en-GB"/>
        </w:rPr>
        <w:t>Nur Punkte die im 2. Viertel erzielt wurden, werden berücksichtigt</w:t>
      </w:r>
    </w:p>
    <w:p w:rsidR="00131E50" w:rsidRPr="005B059F" w:rsidRDefault="00131E50" w:rsidP="00131E50">
      <w:pPr>
        <w:rPr>
          <w:b/>
          <w:lang w:val="de-AT" w:eastAsia="en-GB"/>
        </w:rPr>
      </w:pPr>
      <w:r w:rsidRPr="005B059F">
        <w:rPr>
          <w:b/>
          <w:lang w:val="de-AT" w:eastAsia="en-GB"/>
        </w:rPr>
        <w:t>23. 2. Viertel – Gerade/ Ungerade</w:t>
      </w:r>
    </w:p>
    <w:p w:rsidR="00131E50" w:rsidRPr="005B059F" w:rsidRDefault="00131E50" w:rsidP="00131E50">
      <w:pPr>
        <w:rPr>
          <w:lang w:val="de-AT" w:eastAsia="en-GB"/>
        </w:rPr>
      </w:pPr>
      <w:r w:rsidRPr="005B059F">
        <w:rPr>
          <w:lang w:val="de-AT" w:eastAsia="en-GB"/>
        </w:rPr>
        <w:t>Nur Punkte die im 2. Viertel erzielt wurden, werden berücksichtigt</w:t>
      </w:r>
    </w:p>
    <w:p w:rsidR="00131E50" w:rsidRPr="005B059F" w:rsidRDefault="00131E50" w:rsidP="00131E50">
      <w:pPr>
        <w:rPr>
          <w:b/>
          <w:lang w:val="de-AT" w:eastAsia="en-GB"/>
        </w:rPr>
      </w:pPr>
      <w:r w:rsidRPr="005B059F">
        <w:rPr>
          <w:b/>
          <w:lang w:val="de-AT" w:eastAsia="en-GB"/>
        </w:rPr>
        <w:t>24. 3. Viertel - Unentscheiden, keine Wette</w:t>
      </w:r>
    </w:p>
    <w:p w:rsidR="00131E50" w:rsidRPr="005B059F" w:rsidRDefault="00131E50" w:rsidP="00131E50">
      <w:pPr>
        <w:rPr>
          <w:lang w:val="de-AT" w:eastAsia="en-GB"/>
        </w:rPr>
      </w:pPr>
      <w:r w:rsidRPr="005B059F">
        <w:rPr>
          <w:lang w:val="de-AT" w:eastAsia="en-GB"/>
        </w:rPr>
        <w:t>Nur Punkte die im 3. Viertel erzielt wurden, werden berücksichtigt</w:t>
      </w:r>
    </w:p>
    <w:p w:rsidR="00131E50" w:rsidRPr="005B059F" w:rsidRDefault="00131E50" w:rsidP="00131E50">
      <w:pPr>
        <w:rPr>
          <w:b/>
          <w:lang w:val="de-AT" w:eastAsia="en-GB"/>
        </w:rPr>
      </w:pPr>
      <w:r w:rsidRPr="005B059F">
        <w:rPr>
          <w:b/>
          <w:lang w:val="de-AT" w:eastAsia="en-GB"/>
        </w:rPr>
        <w:t>25. 3. Viertel – Gesamtergebnis</w:t>
      </w:r>
    </w:p>
    <w:p w:rsidR="00131E50" w:rsidRPr="005B059F" w:rsidRDefault="00131E50" w:rsidP="00131E50">
      <w:pPr>
        <w:rPr>
          <w:lang w:val="de-AT" w:eastAsia="en-GB"/>
        </w:rPr>
      </w:pPr>
      <w:r w:rsidRPr="005B059F">
        <w:rPr>
          <w:lang w:val="de-AT" w:eastAsia="en-GB"/>
        </w:rPr>
        <w:t>Nur Punkte die im 3. Viertel erzielt wurden, werden berücksichtigt</w:t>
      </w:r>
    </w:p>
    <w:p w:rsidR="00131E50" w:rsidRPr="005B059F" w:rsidRDefault="00131E50" w:rsidP="00131E50">
      <w:pPr>
        <w:rPr>
          <w:b/>
          <w:lang w:val="de-AT" w:eastAsia="en-GB"/>
        </w:rPr>
      </w:pPr>
      <w:r w:rsidRPr="005B059F">
        <w:rPr>
          <w:b/>
          <w:lang w:val="de-AT" w:eastAsia="en-GB"/>
        </w:rPr>
        <w:t xml:space="preserve">26. 3. Viertel – </w:t>
      </w:r>
      <w:r w:rsidR="00A60D95" w:rsidRPr="00131E50">
        <w:rPr>
          <w:b/>
          <w:lang w:eastAsia="en-GB"/>
        </w:rPr>
        <w:t>Asiatische</w:t>
      </w:r>
      <w:r w:rsidR="00A60D95">
        <w:rPr>
          <w:b/>
          <w:lang w:eastAsia="en-GB"/>
        </w:rPr>
        <w:t>s</w:t>
      </w:r>
      <w:r w:rsidR="00A60D95" w:rsidRPr="00131E50">
        <w:rPr>
          <w:b/>
          <w:lang w:eastAsia="en-GB"/>
        </w:rPr>
        <w:t xml:space="preserve"> </w:t>
      </w:r>
      <w:r w:rsidRPr="005B059F">
        <w:rPr>
          <w:b/>
          <w:lang w:val="de-AT" w:eastAsia="en-GB"/>
        </w:rPr>
        <w:t>Handicap (nur *.5 Handicaps)</w:t>
      </w:r>
    </w:p>
    <w:p w:rsidR="00131E50" w:rsidRPr="005B059F" w:rsidRDefault="00131E50" w:rsidP="00131E50">
      <w:pPr>
        <w:rPr>
          <w:lang w:val="de-AT" w:eastAsia="en-GB"/>
        </w:rPr>
      </w:pPr>
      <w:r w:rsidRPr="005B059F">
        <w:rPr>
          <w:lang w:val="de-AT" w:eastAsia="en-GB"/>
        </w:rPr>
        <w:t>Nur Punkte die im 3. Viertel erzielt wurden, werden berücksichtigt</w:t>
      </w:r>
    </w:p>
    <w:p w:rsidR="00131E50" w:rsidRPr="005B059F" w:rsidRDefault="00131E50" w:rsidP="00131E50">
      <w:pPr>
        <w:rPr>
          <w:b/>
          <w:lang w:val="de-AT" w:eastAsia="en-GB"/>
        </w:rPr>
      </w:pPr>
      <w:r w:rsidRPr="005B059F">
        <w:rPr>
          <w:b/>
          <w:lang w:val="de-AT" w:eastAsia="en-GB"/>
        </w:rPr>
        <w:t xml:space="preserve">27. 3. </w:t>
      </w:r>
      <w:r w:rsidR="00105DCB" w:rsidRPr="005B059F">
        <w:rPr>
          <w:b/>
          <w:lang w:val="de-AT" w:eastAsia="en-GB"/>
        </w:rPr>
        <w:t xml:space="preserve">Viertel </w:t>
      </w:r>
      <w:r w:rsidRPr="005B059F">
        <w:rPr>
          <w:b/>
          <w:lang w:val="de-AT" w:eastAsia="en-GB"/>
        </w:rPr>
        <w:t>– Gerade/ Ungerade</w:t>
      </w:r>
    </w:p>
    <w:p w:rsidR="00131E50" w:rsidRPr="005B059F" w:rsidRDefault="00131E50" w:rsidP="00131E50">
      <w:pPr>
        <w:rPr>
          <w:lang w:val="de-AT" w:eastAsia="en-GB"/>
        </w:rPr>
      </w:pPr>
      <w:r w:rsidRPr="005B059F">
        <w:rPr>
          <w:lang w:val="de-AT" w:eastAsia="en-GB"/>
        </w:rPr>
        <w:t>Nur Punkte die im 3. Viertel erzielt wurden, werden berücksichtigt</w:t>
      </w:r>
    </w:p>
    <w:p w:rsidR="00131E50" w:rsidRPr="005B059F" w:rsidRDefault="00131E50" w:rsidP="00131E50">
      <w:pPr>
        <w:rPr>
          <w:b/>
          <w:lang w:val="de-AT" w:eastAsia="en-GB"/>
        </w:rPr>
      </w:pPr>
      <w:r w:rsidRPr="005B059F">
        <w:rPr>
          <w:b/>
          <w:lang w:val="de-AT" w:eastAsia="en-GB"/>
        </w:rPr>
        <w:t>28. 4. Viertel - Unentscheiden, keine Wette</w:t>
      </w:r>
    </w:p>
    <w:p w:rsidR="00131E50" w:rsidRPr="005B059F" w:rsidRDefault="00131E50" w:rsidP="00131E50">
      <w:pPr>
        <w:rPr>
          <w:lang w:val="de-AT" w:eastAsia="en-GB"/>
        </w:rPr>
      </w:pPr>
      <w:r w:rsidRPr="005B059F">
        <w:rPr>
          <w:lang w:val="de-AT" w:eastAsia="en-GB"/>
        </w:rPr>
        <w:t>Nur Punkte die im 4. Viertel erzielt wurden, werden berücksichtigt</w:t>
      </w:r>
    </w:p>
    <w:p w:rsidR="00131E50" w:rsidRPr="005B059F" w:rsidRDefault="00131E50" w:rsidP="00131E50">
      <w:pPr>
        <w:rPr>
          <w:b/>
          <w:lang w:val="de-AT" w:eastAsia="en-GB"/>
        </w:rPr>
      </w:pPr>
      <w:r w:rsidRPr="005B059F">
        <w:rPr>
          <w:b/>
          <w:lang w:val="de-AT" w:eastAsia="en-GB"/>
        </w:rPr>
        <w:t>29. 4. Viertel – Gesamtergebnis</w:t>
      </w:r>
    </w:p>
    <w:p w:rsidR="00131E50" w:rsidRPr="005B059F" w:rsidRDefault="00131E50" w:rsidP="00131E50">
      <w:pPr>
        <w:rPr>
          <w:lang w:val="de-AT" w:eastAsia="en-GB"/>
        </w:rPr>
      </w:pPr>
      <w:r w:rsidRPr="005B059F">
        <w:rPr>
          <w:lang w:val="de-AT" w:eastAsia="en-GB"/>
        </w:rPr>
        <w:t>Nur Punkte die im 4. Viertel erzielt wurden, werden berücksichtigt</w:t>
      </w:r>
    </w:p>
    <w:p w:rsidR="00131E50" w:rsidRPr="005B059F" w:rsidRDefault="00131E50" w:rsidP="00131E50">
      <w:pPr>
        <w:rPr>
          <w:b/>
          <w:lang w:val="de-AT" w:eastAsia="en-GB"/>
        </w:rPr>
      </w:pPr>
      <w:r w:rsidRPr="005B059F">
        <w:rPr>
          <w:b/>
          <w:lang w:val="de-AT" w:eastAsia="en-GB"/>
        </w:rPr>
        <w:t xml:space="preserve">30. 4. Viertel – </w:t>
      </w:r>
      <w:r w:rsidR="00A60D95" w:rsidRPr="00131E50">
        <w:rPr>
          <w:b/>
          <w:lang w:eastAsia="en-GB"/>
        </w:rPr>
        <w:t>Asiatische</w:t>
      </w:r>
      <w:r w:rsidR="00A60D95">
        <w:rPr>
          <w:b/>
          <w:lang w:eastAsia="en-GB"/>
        </w:rPr>
        <w:t>s</w:t>
      </w:r>
      <w:r w:rsidR="00A60D95" w:rsidRPr="00131E50">
        <w:rPr>
          <w:b/>
          <w:lang w:eastAsia="en-GB"/>
        </w:rPr>
        <w:t xml:space="preserve"> </w:t>
      </w:r>
      <w:r w:rsidRPr="005B059F">
        <w:rPr>
          <w:b/>
          <w:lang w:val="de-AT" w:eastAsia="en-GB"/>
        </w:rPr>
        <w:t>Handicap (nur *.5 Handicaps)</w:t>
      </w:r>
    </w:p>
    <w:p w:rsidR="00131E50" w:rsidRPr="005B059F" w:rsidRDefault="00131E50" w:rsidP="00131E50">
      <w:pPr>
        <w:rPr>
          <w:lang w:val="de-AT" w:eastAsia="en-GB"/>
        </w:rPr>
      </w:pPr>
      <w:r w:rsidRPr="005B059F">
        <w:rPr>
          <w:lang w:val="de-AT" w:eastAsia="en-GB"/>
        </w:rPr>
        <w:t>Nur Punkte die im 4. Viertel erzielt wurden, werden berücksichtigt</w:t>
      </w:r>
    </w:p>
    <w:p w:rsidR="00131E50" w:rsidRPr="00055CA7" w:rsidRDefault="00131E50" w:rsidP="00131E50">
      <w:pPr>
        <w:rPr>
          <w:b/>
          <w:lang w:val="de-AT" w:eastAsia="en-GB"/>
        </w:rPr>
      </w:pPr>
      <w:r w:rsidRPr="00055CA7">
        <w:rPr>
          <w:b/>
          <w:lang w:val="de-AT" w:eastAsia="en-GB"/>
        </w:rPr>
        <w:t>31. 4. Viertel – Gerade/ Ungerade</w:t>
      </w:r>
    </w:p>
    <w:p w:rsidR="00131E50" w:rsidRPr="00055CA7" w:rsidRDefault="00131E50" w:rsidP="00131E50">
      <w:pPr>
        <w:rPr>
          <w:lang w:val="de-AT" w:eastAsia="en-GB"/>
        </w:rPr>
      </w:pPr>
      <w:r w:rsidRPr="00055CA7">
        <w:rPr>
          <w:lang w:val="de-AT" w:eastAsia="en-GB"/>
        </w:rPr>
        <w:t>Nur Punkte die im 4. Viertel erzielt wurden, werden berücksichtigt</w:t>
      </w:r>
    </w:p>
    <w:p w:rsidR="00131E50" w:rsidRPr="00055CA7" w:rsidRDefault="00131E50" w:rsidP="00131E50">
      <w:pPr>
        <w:rPr>
          <w:b/>
          <w:lang w:val="de-AT" w:eastAsia="en-GB"/>
        </w:rPr>
      </w:pPr>
      <w:r w:rsidRPr="00055CA7">
        <w:rPr>
          <w:b/>
          <w:lang w:val="de-AT" w:eastAsia="en-GB"/>
        </w:rPr>
        <w:t xml:space="preserve">32. </w:t>
      </w:r>
      <w:r w:rsidR="00BD3A89" w:rsidRPr="00055CA7">
        <w:rPr>
          <w:b/>
          <w:lang w:val="de-AT" w:eastAsia="en-GB"/>
        </w:rPr>
        <w:t>1. Hälfte</w:t>
      </w:r>
      <w:r w:rsidRPr="00055CA7">
        <w:rPr>
          <w:b/>
          <w:lang w:val="de-AT" w:eastAsia="en-GB"/>
        </w:rPr>
        <w:t xml:space="preserve"> - 3-Weg</w:t>
      </w:r>
    </w:p>
    <w:p w:rsidR="00131E50" w:rsidRPr="00055CA7" w:rsidRDefault="0094269C" w:rsidP="00131E50">
      <w:pPr>
        <w:rPr>
          <w:lang w:val="de-AT" w:eastAsia="en-GB"/>
        </w:rPr>
      </w:pPr>
      <w:r w:rsidRPr="00055CA7">
        <w:rPr>
          <w:lang w:val="de-AT" w:eastAsia="en-GB"/>
        </w:rPr>
        <w:t>Heimmannschaft</w:t>
      </w:r>
      <w:r w:rsidR="00131E50" w:rsidRPr="00055CA7">
        <w:rPr>
          <w:lang w:val="de-AT" w:eastAsia="en-GB"/>
        </w:rPr>
        <w:t>; Unentschieden; Auswärtssieg</w:t>
      </w:r>
    </w:p>
    <w:p w:rsidR="00131E50" w:rsidRPr="00055CA7" w:rsidRDefault="00131E50" w:rsidP="00131E50">
      <w:pPr>
        <w:rPr>
          <w:b/>
          <w:lang w:val="de-AT" w:eastAsia="en-GB"/>
        </w:rPr>
      </w:pPr>
      <w:r w:rsidRPr="00055CA7">
        <w:rPr>
          <w:b/>
          <w:lang w:val="de-AT" w:eastAsia="en-GB"/>
        </w:rPr>
        <w:t xml:space="preserve">33. 1. </w:t>
      </w:r>
      <w:r w:rsidR="00D71E8D" w:rsidRPr="00055CA7">
        <w:rPr>
          <w:b/>
          <w:lang w:val="de-AT" w:eastAsia="en-GB"/>
        </w:rPr>
        <w:t>Viertel</w:t>
      </w:r>
      <w:r w:rsidRPr="00055CA7">
        <w:rPr>
          <w:b/>
          <w:lang w:val="de-AT" w:eastAsia="en-GB"/>
        </w:rPr>
        <w:t xml:space="preserve"> - 3-Weg</w:t>
      </w:r>
    </w:p>
    <w:p w:rsidR="00131E50" w:rsidRPr="00055CA7" w:rsidRDefault="0094269C" w:rsidP="00131E50">
      <w:pPr>
        <w:rPr>
          <w:lang w:val="de-AT" w:eastAsia="en-GB"/>
        </w:rPr>
      </w:pPr>
      <w:r w:rsidRPr="00055CA7">
        <w:rPr>
          <w:lang w:val="de-AT" w:eastAsia="en-GB"/>
        </w:rPr>
        <w:lastRenderedPageBreak/>
        <w:t>Heimmannschaft</w:t>
      </w:r>
      <w:r w:rsidR="00131E50" w:rsidRPr="00055CA7">
        <w:rPr>
          <w:lang w:val="de-AT" w:eastAsia="en-GB"/>
        </w:rPr>
        <w:t>; Unentschieden; Auswärtssieg</w:t>
      </w:r>
    </w:p>
    <w:p w:rsidR="00131E50" w:rsidRPr="00055CA7" w:rsidRDefault="00131E50" w:rsidP="00131E50">
      <w:pPr>
        <w:rPr>
          <w:b/>
          <w:lang w:val="de-AT" w:eastAsia="en-GB"/>
        </w:rPr>
      </w:pPr>
      <w:r w:rsidRPr="00055CA7">
        <w:rPr>
          <w:b/>
          <w:lang w:val="de-AT" w:eastAsia="en-GB"/>
        </w:rPr>
        <w:t xml:space="preserve">34. 2. </w:t>
      </w:r>
      <w:r w:rsidR="00D71E8D" w:rsidRPr="00055CA7">
        <w:rPr>
          <w:b/>
          <w:lang w:val="de-AT" w:eastAsia="en-GB"/>
        </w:rPr>
        <w:t xml:space="preserve">Viertel </w:t>
      </w:r>
      <w:r w:rsidRPr="00055CA7">
        <w:rPr>
          <w:b/>
          <w:lang w:val="de-AT" w:eastAsia="en-GB"/>
        </w:rPr>
        <w:t>- 3-Weg</w:t>
      </w:r>
    </w:p>
    <w:p w:rsidR="00131E50" w:rsidRPr="005B059F" w:rsidRDefault="0094269C" w:rsidP="00131E50">
      <w:pPr>
        <w:rPr>
          <w:lang w:val="de-AT" w:eastAsia="en-GB"/>
        </w:rPr>
      </w:pPr>
      <w:r w:rsidRPr="00055CA7">
        <w:rPr>
          <w:lang w:val="de-AT" w:eastAsia="en-GB"/>
        </w:rPr>
        <w:t>Heimmannschaft</w:t>
      </w:r>
      <w:r w:rsidR="00131E50" w:rsidRPr="00055CA7">
        <w:rPr>
          <w:lang w:val="de-AT" w:eastAsia="en-GB"/>
        </w:rPr>
        <w:t xml:space="preserve">; Unentschieden; </w:t>
      </w:r>
      <w:r w:rsidR="00131E50" w:rsidRPr="005B059F">
        <w:rPr>
          <w:lang w:val="de-AT" w:eastAsia="en-GB"/>
        </w:rPr>
        <w:t>Auswärtssieg</w:t>
      </w:r>
    </w:p>
    <w:p w:rsidR="00131E50" w:rsidRPr="00055CA7" w:rsidRDefault="00131E50" w:rsidP="00131E50">
      <w:pPr>
        <w:rPr>
          <w:b/>
          <w:lang w:val="de-AT" w:eastAsia="en-GB"/>
        </w:rPr>
      </w:pPr>
      <w:r w:rsidRPr="00055CA7">
        <w:rPr>
          <w:b/>
          <w:lang w:val="de-AT" w:eastAsia="en-GB"/>
        </w:rPr>
        <w:t xml:space="preserve">35. 3. </w:t>
      </w:r>
      <w:r w:rsidR="00D71E8D" w:rsidRPr="00055CA7">
        <w:rPr>
          <w:b/>
          <w:lang w:val="de-AT" w:eastAsia="en-GB"/>
        </w:rPr>
        <w:t xml:space="preserve">Viertel </w:t>
      </w:r>
      <w:r w:rsidRPr="00055CA7">
        <w:rPr>
          <w:b/>
          <w:lang w:val="de-AT" w:eastAsia="en-GB"/>
        </w:rPr>
        <w:t>- 3-Weg</w:t>
      </w:r>
    </w:p>
    <w:p w:rsidR="00131E50" w:rsidRPr="00055CA7" w:rsidRDefault="0094269C" w:rsidP="00131E50">
      <w:pPr>
        <w:rPr>
          <w:lang w:val="de-AT" w:eastAsia="en-GB"/>
        </w:rPr>
      </w:pPr>
      <w:r w:rsidRPr="00055CA7">
        <w:rPr>
          <w:lang w:val="de-AT" w:eastAsia="en-GB"/>
        </w:rPr>
        <w:t>Heimmannschaft</w:t>
      </w:r>
      <w:r w:rsidR="00131E50" w:rsidRPr="00055CA7">
        <w:rPr>
          <w:lang w:val="de-AT" w:eastAsia="en-GB"/>
        </w:rPr>
        <w:t>; Unentschieden; Auswärtssieg</w:t>
      </w:r>
    </w:p>
    <w:p w:rsidR="00131E50" w:rsidRPr="00055CA7" w:rsidRDefault="00131E50" w:rsidP="00131E50">
      <w:pPr>
        <w:rPr>
          <w:b/>
          <w:lang w:val="de-AT" w:eastAsia="en-GB"/>
        </w:rPr>
      </w:pPr>
      <w:r w:rsidRPr="00055CA7">
        <w:rPr>
          <w:b/>
          <w:lang w:val="de-AT" w:eastAsia="en-GB"/>
        </w:rPr>
        <w:t xml:space="preserve">36. 4. </w:t>
      </w:r>
      <w:r w:rsidR="00D71E8D" w:rsidRPr="00055CA7">
        <w:rPr>
          <w:b/>
          <w:lang w:val="de-AT" w:eastAsia="en-GB"/>
        </w:rPr>
        <w:t xml:space="preserve">Viertel </w:t>
      </w:r>
      <w:r w:rsidRPr="00055CA7">
        <w:rPr>
          <w:b/>
          <w:lang w:val="de-AT" w:eastAsia="en-GB"/>
        </w:rPr>
        <w:t>- 3-Weg</w:t>
      </w:r>
    </w:p>
    <w:p w:rsidR="00131E50" w:rsidRPr="00055CA7" w:rsidRDefault="0094269C" w:rsidP="00131E50">
      <w:pPr>
        <w:rPr>
          <w:lang w:val="de-AT" w:eastAsia="en-GB"/>
        </w:rPr>
      </w:pPr>
      <w:r w:rsidRPr="00055CA7">
        <w:rPr>
          <w:lang w:val="de-AT" w:eastAsia="en-GB"/>
        </w:rPr>
        <w:t>Heimmannschaft</w:t>
      </w:r>
      <w:r w:rsidR="00131E50" w:rsidRPr="00055CA7">
        <w:rPr>
          <w:lang w:val="de-AT" w:eastAsia="en-GB"/>
        </w:rPr>
        <w:t>; Unentschieden; Auswärtssieg</w:t>
      </w:r>
    </w:p>
    <w:p w:rsidR="00131E50" w:rsidRPr="00055CA7" w:rsidRDefault="00131E50" w:rsidP="00131E50">
      <w:pPr>
        <w:rPr>
          <w:b/>
          <w:lang w:val="de-AT" w:eastAsia="en-GB"/>
        </w:rPr>
      </w:pPr>
      <w:r w:rsidRPr="00055CA7">
        <w:rPr>
          <w:b/>
          <w:lang w:val="de-AT" w:eastAsia="en-GB"/>
        </w:rPr>
        <w:t>37. Spielwette AAMS reguläre Spielzeit</w:t>
      </w:r>
    </w:p>
    <w:p w:rsidR="00131E50" w:rsidRPr="00055CA7" w:rsidRDefault="0094269C" w:rsidP="00131E50">
      <w:pPr>
        <w:rPr>
          <w:lang w:val="de-AT" w:eastAsia="en-GB"/>
        </w:rPr>
      </w:pPr>
      <w:r w:rsidRPr="00055CA7">
        <w:rPr>
          <w:lang w:val="de-AT" w:eastAsia="en-GB"/>
        </w:rPr>
        <w:t xml:space="preserve">Heimmannschaft </w:t>
      </w:r>
      <w:r w:rsidR="00131E50" w:rsidRPr="00055CA7">
        <w:rPr>
          <w:lang w:val="de-AT" w:eastAsia="en-GB"/>
        </w:rPr>
        <w:t>mit 6+; keine Mannschaft mit 6+; Auswärtssieg mit 6+</w:t>
      </w:r>
    </w:p>
    <w:p w:rsidR="00131E50" w:rsidRPr="00055CA7" w:rsidRDefault="00131E50" w:rsidP="00131E50">
      <w:pPr>
        <w:rPr>
          <w:b/>
          <w:lang w:val="de-AT" w:eastAsia="en-GB"/>
        </w:rPr>
      </w:pPr>
      <w:r w:rsidRPr="00055CA7">
        <w:rPr>
          <w:b/>
          <w:lang w:val="de-AT" w:eastAsia="en-GB"/>
        </w:rPr>
        <w:t xml:space="preserve">38. </w:t>
      </w:r>
      <w:r w:rsidR="005E4AC7">
        <w:rPr>
          <w:b/>
          <w:lang w:val="de-AT" w:eastAsia="en-GB"/>
        </w:rPr>
        <w:t>1. Viertel - Spielwette AAMS</w:t>
      </w:r>
    </w:p>
    <w:p w:rsidR="00131E50" w:rsidRPr="00055CA7" w:rsidRDefault="0094269C" w:rsidP="00131E50">
      <w:pPr>
        <w:rPr>
          <w:lang w:val="de-AT" w:eastAsia="en-GB"/>
        </w:rPr>
      </w:pPr>
      <w:r w:rsidRPr="00055CA7">
        <w:rPr>
          <w:lang w:val="de-AT" w:eastAsia="en-GB"/>
        </w:rPr>
        <w:t xml:space="preserve">Heimmannschaft </w:t>
      </w:r>
      <w:r w:rsidR="00131E50" w:rsidRPr="00055CA7">
        <w:rPr>
          <w:lang w:val="de-AT" w:eastAsia="en-GB"/>
        </w:rPr>
        <w:t>mit 3+; keine Mannschaft mit 3+; Auswärtssieg mit 3+</w:t>
      </w:r>
    </w:p>
    <w:p w:rsidR="00131E50" w:rsidRPr="00055CA7" w:rsidRDefault="00131E50" w:rsidP="00131E50">
      <w:pPr>
        <w:rPr>
          <w:b/>
          <w:lang w:val="de-AT" w:eastAsia="en-GB"/>
        </w:rPr>
      </w:pPr>
      <w:r w:rsidRPr="00055CA7">
        <w:rPr>
          <w:b/>
          <w:lang w:val="de-AT" w:eastAsia="en-GB"/>
        </w:rPr>
        <w:t xml:space="preserve">39. </w:t>
      </w:r>
      <w:r w:rsidR="005E4AC7">
        <w:rPr>
          <w:b/>
          <w:lang w:val="de-AT" w:eastAsia="en-GB"/>
        </w:rPr>
        <w:t>2. Viertel - Spielwette AAMS</w:t>
      </w:r>
    </w:p>
    <w:p w:rsidR="00131E50" w:rsidRPr="00055CA7" w:rsidRDefault="0094269C" w:rsidP="00131E50">
      <w:pPr>
        <w:rPr>
          <w:lang w:val="de-AT" w:eastAsia="en-GB"/>
        </w:rPr>
      </w:pPr>
      <w:r w:rsidRPr="00055CA7">
        <w:rPr>
          <w:lang w:val="de-AT" w:eastAsia="en-GB"/>
        </w:rPr>
        <w:t xml:space="preserve">Heimmannschaft </w:t>
      </w:r>
      <w:r w:rsidR="00131E50" w:rsidRPr="00055CA7">
        <w:rPr>
          <w:lang w:val="de-AT" w:eastAsia="en-GB"/>
        </w:rPr>
        <w:t>mit 3+; keine Mannschaft mit 3+; Auswärtssieg mit 3+</w:t>
      </w:r>
    </w:p>
    <w:p w:rsidR="00131E50" w:rsidRPr="00055CA7" w:rsidRDefault="00131E50" w:rsidP="00131E50">
      <w:pPr>
        <w:rPr>
          <w:b/>
          <w:lang w:val="de-AT" w:eastAsia="en-GB"/>
        </w:rPr>
      </w:pPr>
      <w:r w:rsidRPr="00055CA7">
        <w:rPr>
          <w:b/>
          <w:lang w:val="de-AT" w:eastAsia="en-GB"/>
        </w:rPr>
        <w:t xml:space="preserve">40. </w:t>
      </w:r>
      <w:r w:rsidR="005E4AC7">
        <w:rPr>
          <w:b/>
          <w:lang w:val="de-AT" w:eastAsia="en-GB"/>
        </w:rPr>
        <w:t>3. Viertel - Spielwette AAMS</w:t>
      </w:r>
    </w:p>
    <w:p w:rsidR="00131E50" w:rsidRPr="00055CA7" w:rsidRDefault="0094269C" w:rsidP="00131E50">
      <w:pPr>
        <w:rPr>
          <w:lang w:val="de-AT" w:eastAsia="en-GB"/>
        </w:rPr>
      </w:pPr>
      <w:r w:rsidRPr="00055CA7">
        <w:rPr>
          <w:lang w:val="de-AT" w:eastAsia="en-GB"/>
        </w:rPr>
        <w:t xml:space="preserve">Heimmannschaft </w:t>
      </w:r>
      <w:r w:rsidR="00131E50" w:rsidRPr="00055CA7">
        <w:rPr>
          <w:lang w:val="de-AT" w:eastAsia="en-GB"/>
        </w:rPr>
        <w:t>mit 3+; keine Mannschaft mit 3+; Auswärtssieg mit 3+</w:t>
      </w:r>
    </w:p>
    <w:p w:rsidR="00131E50" w:rsidRPr="00055CA7" w:rsidRDefault="00131E50" w:rsidP="00131E50">
      <w:pPr>
        <w:rPr>
          <w:b/>
          <w:lang w:val="de-AT" w:eastAsia="en-GB"/>
        </w:rPr>
      </w:pPr>
      <w:r w:rsidRPr="00055CA7">
        <w:rPr>
          <w:b/>
          <w:lang w:val="de-AT" w:eastAsia="en-GB"/>
        </w:rPr>
        <w:t xml:space="preserve">41. </w:t>
      </w:r>
      <w:r w:rsidR="005E4AC7">
        <w:rPr>
          <w:b/>
          <w:lang w:val="de-AT" w:eastAsia="en-GB"/>
        </w:rPr>
        <w:t>4. Viertel - Spielwette AAMS</w:t>
      </w:r>
    </w:p>
    <w:p w:rsidR="00131E50" w:rsidRPr="00055CA7" w:rsidRDefault="0094269C" w:rsidP="00131E50">
      <w:pPr>
        <w:rPr>
          <w:lang w:val="de-AT" w:eastAsia="en-GB"/>
        </w:rPr>
      </w:pPr>
      <w:r w:rsidRPr="00055CA7">
        <w:rPr>
          <w:lang w:val="de-AT" w:eastAsia="en-GB"/>
        </w:rPr>
        <w:t xml:space="preserve">Heimmannschaft </w:t>
      </w:r>
      <w:r w:rsidR="00131E50" w:rsidRPr="00055CA7">
        <w:rPr>
          <w:lang w:val="de-AT" w:eastAsia="en-GB"/>
        </w:rPr>
        <w:t>mit 3+; keine Mannschaft mit 3+; Auswärtssieg mit 3+</w:t>
      </w:r>
    </w:p>
    <w:p w:rsidR="00131E50" w:rsidRPr="00055CA7" w:rsidRDefault="00131E50" w:rsidP="00131E50">
      <w:pPr>
        <w:rPr>
          <w:b/>
          <w:lang w:val="de-AT" w:eastAsia="en-GB"/>
        </w:rPr>
      </w:pPr>
      <w:r w:rsidRPr="00055CA7">
        <w:rPr>
          <w:b/>
          <w:lang w:val="de-AT" w:eastAsia="en-GB"/>
        </w:rPr>
        <w:t>42. Gesamtergebnis AAMS reguläre Spielzeit</w:t>
      </w:r>
    </w:p>
    <w:p w:rsidR="00131E50" w:rsidRPr="00055CA7" w:rsidRDefault="00131E50" w:rsidP="00131E50">
      <w:pPr>
        <w:rPr>
          <w:lang w:val="de-AT" w:eastAsia="en-GB"/>
        </w:rPr>
      </w:pPr>
      <w:r w:rsidRPr="00055CA7">
        <w:rPr>
          <w:lang w:val="de-AT" w:eastAsia="en-GB"/>
        </w:rPr>
        <w:t xml:space="preserve">Am stärksten ausgeglichene AAMS Differenz ohne Verlängerung </w:t>
      </w:r>
    </w:p>
    <w:p w:rsidR="00131E50" w:rsidRPr="00055CA7" w:rsidRDefault="00131E50" w:rsidP="00131E50">
      <w:pPr>
        <w:rPr>
          <w:b/>
          <w:lang w:val="de-AT" w:eastAsia="en-GB"/>
        </w:rPr>
      </w:pPr>
      <w:r w:rsidRPr="00055CA7">
        <w:rPr>
          <w:b/>
          <w:lang w:val="de-AT" w:eastAsia="en-GB"/>
        </w:rPr>
        <w:t>43.</w:t>
      </w:r>
      <w:r w:rsidR="002A3580" w:rsidRPr="00055CA7">
        <w:rPr>
          <w:b/>
          <w:lang w:val="de-AT" w:eastAsia="en-GB"/>
        </w:rPr>
        <w:t xml:space="preserve"> </w:t>
      </w:r>
      <w:r w:rsidR="004D6597">
        <w:rPr>
          <w:b/>
          <w:lang w:val="de-AT" w:eastAsia="en-GB"/>
        </w:rPr>
        <w:t>1. Viertel - Gesamtergebnis AAMS</w:t>
      </w:r>
    </w:p>
    <w:p w:rsidR="00131E50" w:rsidRPr="00055CA7" w:rsidRDefault="00131E50" w:rsidP="00131E50">
      <w:pPr>
        <w:rPr>
          <w:lang w:val="de-AT" w:eastAsia="en-GB"/>
        </w:rPr>
      </w:pPr>
      <w:r w:rsidRPr="00055CA7">
        <w:rPr>
          <w:lang w:val="de-AT" w:eastAsia="en-GB"/>
        </w:rPr>
        <w:t>Am stärksten ausgeglichene AAMS Differenz für ersten Spielabschnitt (Über/ Unter</w:t>
      </w:r>
    </w:p>
    <w:p w:rsidR="00131E50" w:rsidRPr="00055CA7" w:rsidRDefault="00131E50" w:rsidP="00131E50">
      <w:pPr>
        <w:rPr>
          <w:b/>
          <w:lang w:val="de-AT" w:eastAsia="en-GB"/>
        </w:rPr>
      </w:pPr>
      <w:r w:rsidRPr="00055CA7">
        <w:rPr>
          <w:b/>
          <w:lang w:val="de-AT" w:eastAsia="en-GB"/>
        </w:rPr>
        <w:t xml:space="preserve">44. </w:t>
      </w:r>
      <w:r w:rsidR="004D6597">
        <w:rPr>
          <w:b/>
          <w:lang w:val="de-AT" w:eastAsia="en-GB"/>
        </w:rPr>
        <w:t>2. Viertel - Gesamtergebnis AAMS</w:t>
      </w:r>
    </w:p>
    <w:p w:rsidR="00131E50" w:rsidRPr="00055CA7" w:rsidRDefault="00131E50" w:rsidP="00131E50">
      <w:pPr>
        <w:rPr>
          <w:lang w:val="de-AT" w:eastAsia="en-GB"/>
        </w:rPr>
      </w:pPr>
      <w:r w:rsidRPr="00055CA7">
        <w:rPr>
          <w:lang w:val="de-AT" w:eastAsia="en-GB"/>
        </w:rPr>
        <w:t>Am stärksten ausgeglichene AAMS Differenz für zweiten Spielabschnitt (Über/ Unter)</w:t>
      </w:r>
    </w:p>
    <w:p w:rsidR="00131E50" w:rsidRPr="00055CA7" w:rsidRDefault="00131E50" w:rsidP="00131E50">
      <w:pPr>
        <w:rPr>
          <w:b/>
          <w:lang w:val="de-AT" w:eastAsia="en-GB"/>
        </w:rPr>
      </w:pPr>
      <w:r w:rsidRPr="00055CA7">
        <w:rPr>
          <w:b/>
          <w:lang w:val="de-AT" w:eastAsia="en-GB"/>
        </w:rPr>
        <w:t xml:space="preserve">45. </w:t>
      </w:r>
      <w:r w:rsidR="004D6597">
        <w:rPr>
          <w:b/>
          <w:lang w:val="de-AT" w:eastAsia="en-GB"/>
        </w:rPr>
        <w:t>3. Viertel - Gesamtergebnis AAMS</w:t>
      </w:r>
    </w:p>
    <w:p w:rsidR="00131E50" w:rsidRPr="00055CA7" w:rsidRDefault="00131E50" w:rsidP="00131E50">
      <w:pPr>
        <w:rPr>
          <w:lang w:val="de-AT" w:eastAsia="en-GB"/>
        </w:rPr>
      </w:pPr>
      <w:r w:rsidRPr="00055CA7">
        <w:rPr>
          <w:lang w:val="de-AT" w:eastAsia="en-GB"/>
        </w:rPr>
        <w:t>Am stärksten ausgeglichene AAMS Differenz für dritten Spielabschnitt (Über/ Unter)</w:t>
      </w:r>
    </w:p>
    <w:p w:rsidR="00131E50" w:rsidRPr="00055CA7" w:rsidRDefault="00131E50" w:rsidP="00131E50">
      <w:pPr>
        <w:rPr>
          <w:b/>
          <w:lang w:val="de-AT" w:eastAsia="en-GB"/>
        </w:rPr>
      </w:pPr>
      <w:r w:rsidRPr="00055CA7">
        <w:rPr>
          <w:b/>
          <w:lang w:val="de-AT" w:eastAsia="en-GB"/>
        </w:rPr>
        <w:t xml:space="preserve">46. </w:t>
      </w:r>
      <w:r w:rsidR="004D6597">
        <w:rPr>
          <w:b/>
          <w:lang w:val="de-AT" w:eastAsia="en-GB"/>
        </w:rPr>
        <w:t>4. Viertel - Gesamtergebnis AAMS</w:t>
      </w:r>
    </w:p>
    <w:p w:rsidR="00131E50" w:rsidRPr="00055CA7" w:rsidRDefault="00131E50" w:rsidP="00131E50">
      <w:pPr>
        <w:rPr>
          <w:lang w:val="de-AT" w:eastAsia="en-GB"/>
        </w:rPr>
      </w:pPr>
      <w:r w:rsidRPr="00055CA7">
        <w:rPr>
          <w:lang w:val="de-AT" w:eastAsia="en-GB"/>
        </w:rPr>
        <w:t>Am stärksten ausgeglichene AAMS Differenz für vierten Spielabschnitt (Über/ Unter)</w:t>
      </w:r>
    </w:p>
    <w:p w:rsidR="00131E50" w:rsidRPr="00055CA7" w:rsidRDefault="00131E50" w:rsidP="00131E50">
      <w:pPr>
        <w:rPr>
          <w:b/>
          <w:lang w:val="de-AT" w:eastAsia="en-GB"/>
        </w:rPr>
      </w:pPr>
      <w:r w:rsidRPr="00055CA7">
        <w:rPr>
          <w:b/>
          <w:lang w:val="de-AT" w:eastAsia="en-GB"/>
        </w:rPr>
        <w:t>47. Unentschieden, keine Wette</w:t>
      </w:r>
    </w:p>
    <w:p w:rsidR="00131E50" w:rsidRPr="00055CA7" w:rsidRDefault="00761DAC" w:rsidP="00131E50">
      <w:pPr>
        <w:rPr>
          <w:lang w:val="de-AT" w:eastAsia="en-GB"/>
        </w:rPr>
      </w:pPr>
      <w:r w:rsidRPr="00055CA7">
        <w:rPr>
          <w:lang w:val="de-AT" w:eastAsia="en-GB"/>
        </w:rPr>
        <w:t>Endet ein Spiel mit U</w:t>
      </w:r>
      <w:r w:rsidR="00131E50" w:rsidRPr="00055CA7">
        <w:rPr>
          <w:lang w:val="de-AT" w:eastAsia="en-GB"/>
        </w:rPr>
        <w:t>nentschieden nach der regulären Spielzeit</w:t>
      </w:r>
      <w:r w:rsidRPr="00055CA7">
        <w:rPr>
          <w:lang w:val="de-AT" w:eastAsia="en-GB"/>
        </w:rPr>
        <w:t>,</w:t>
      </w:r>
      <w:r w:rsidR="00131E50" w:rsidRPr="00055CA7">
        <w:rPr>
          <w:lang w:val="de-AT" w:eastAsia="en-GB"/>
        </w:rPr>
        <w:t xml:space="preserve"> so verlieren alle Wetten ihre Gültigkeit</w:t>
      </w:r>
    </w:p>
    <w:p w:rsidR="00131E50" w:rsidRPr="00055CA7" w:rsidRDefault="00131E50" w:rsidP="00131E50">
      <w:pPr>
        <w:rPr>
          <w:b/>
          <w:lang w:val="de-AT" w:eastAsia="en-GB"/>
        </w:rPr>
      </w:pPr>
      <w:r w:rsidRPr="00055CA7">
        <w:rPr>
          <w:b/>
          <w:lang w:val="de-AT" w:eastAsia="en-GB"/>
        </w:rPr>
        <w:t>48. Gerade/ Ungerade</w:t>
      </w:r>
    </w:p>
    <w:p w:rsidR="00131E50" w:rsidRPr="00055CA7" w:rsidRDefault="00131E50" w:rsidP="00131E50">
      <w:pPr>
        <w:rPr>
          <w:lang w:val="de-AT" w:eastAsia="en-GB"/>
        </w:rPr>
      </w:pPr>
      <w:r w:rsidRPr="00055CA7">
        <w:rPr>
          <w:lang w:val="de-AT" w:eastAsia="en-GB"/>
        </w:rPr>
        <w:t>Gerade; Ungerade</w:t>
      </w:r>
    </w:p>
    <w:p w:rsidR="00131E50" w:rsidRPr="00055CA7" w:rsidRDefault="00131E50" w:rsidP="00131E50">
      <w:pPr>
        <w:rPr>
          <w:b/>
          <w:lang w:val="de-AT" w:eastAsia="en-GB"/>
        </w:rPr>
      </w:pPr>
      <w:r w:rsidRPr="00055CA7">
        <w:rPr>
          <w:b/>
          <w:lang w:val="de-AT" w:eastAsia="en-GB"/>
        </w:rPr>
        <w:t xml:space="preserve">49. 1. Viertel – Welche Mannschaft gewinnt das </w:t>
      </w:r>
      <w:r w:rsidRPr="00771042">
        <w:rPr>
          <w:b/>
          <w:lang w:val="de-AT" w:eastAsia="en-GB"/>
        </w:rPr>
        <w:t xml:space="preserve">Rennen </w:t>
      </w:r>
      <w:r w:rsidR="00747149" w:rsidRPr="00771042">
        <w:rPr>
          <w:b/>
          <w:lang w:val="de-AT" w:eastAsia="en-GB"/>
        </w:rPr>
        <w:t xml:space="preserve">bis  </w:t>
      </w:r>
      <w:r w:rsidRPr="00771042">
        <w:rPr>
          <w:b/>
          <w:lang w:val="de-AT" w:eastAsia="en-GB"/>
        </w:rPr>
        <w:t xml:space="preserve">X </w:t>
      </w:r>
      <w:r w:rsidR="00461889" w:rsidRPr="00771042">
        <w:rPr>
          <w:b/>
          <w:szCs w:val="24"/>
          <w:lang w:val="de-DE"/>
        </w:rPr>
        <w:t>Punkt</w:t>
      </w:r>
      <w:r w:rsidR="002A3580" w:rsidRPr="00771042">
        <w:rPr>
          <w:b/>
          <w:szCs w:val="24"/>
          <w:lang w:val="de-DE"/>
        </w:rPr>
        <w:t>e</w:t>
      </w:r>
      <w:r w:rsidRPr="00771042">
        <w:rPr>
          <w:b/>
          <w:lang w:val="de-AT" w:eastAsia="en-GB"/>
        </w:rPr>
        <w:t>?</w:t>
      </w:r>
    </w:p>
    <w:p w:rsidR="00131E50" w:rsidRPr="00055CA7" w:rsidRDefault="0094269C" w:rsidP="00131E50">
      <w:pPr>
        <w:rPr>
          <w:lang w:val="de-AT" w:eastAsia="en-GB"/>
        </w:rPr>
      </w:pPr>
      <w:r w:rsidRPr="00055CA7">
        <w:rPr>
          <w:lang w:val="de-AT" w:eastAsia="en-GB"/>
        </w:rPr>
        <w:t>Heimmannschaft</w:t>
      </w:r>
      <w:r w:rsidR="00131E50" w:rsidRPr="00055CA7">
        <w:rPr>
          <w:lang w:val="de-AT" w:eastAsia="en-GB"/>
        </w:rPr>
        <w:t>; Auswärtssieg</w:t>
      </w:r>
    </w:p>
    <w:p w:rsidR="00131E50" w:rsidRPr="00055CA7" w:rsidRDefault="00131E50" w:rsidP="00131E50">
      <w:pPr>
        <w:rPr>
          <w:b/>
          <w:lang w:val="de-AT" w:eastAsia="en-GB"/>
        </w:rPr>
      </w:pPr>
      <w:r w:rsidRPr="00055CA7">
        <w:rPr>
          <w:b/>
          <w:lang w:val="de-AT" w:eastAsia="en-GB"/>
        </w:rPr>
        <w:t xml:space="preserve">50. 2. Viertel – Welche Mannschaft gewinnt das </w:t>
      </w:r>
      <w:r w:rsidRPr="00771042">
        <w:rPr>
          <w:b/>
          <w:lang w:val="de-AT" w:eastAsia="en-GB"/>
        </w:rPr>
        <w:t xml:space="preserve">Rennen </w:t>
      </w:r>
      <w:r w:rsidR="00747149" w:rsidRPr="00771042">
        <w:rPr>
          <w:b/>
          <w:lang w:val="de-AT" w:eastAsia="en-GB"/>
        </w:rPr>
        <w:t xml:space="preserve">bis  </w:t>
      </w:r>
      <w:r w:rsidRPr="00771042">
        <w:rPr>
          <w:b/>
          <w:lang w:val="de-AT" w:eastAsia="en-GB"/>
        </w:rPr>
        <w:t xml:space="preserve">X </w:t>
      </w:r>
      <w:r w:rsidR="00461889" w:rsidRPr="00771042">
        <w:rPr>
          <w:b/>
          <w:szCs w:val="24"/>
          <w:lang w:val="de-DE"/>
        </w:rPr>
        <w:t>Punkte</w:t>
      </w:r>
      <w:r w:rsidRPr="00771042">
        <w:rPr>
          <w:b/>
          <w:lang w:val="de-AT" w:eastAsia="en-GB"/>
        </w:rPr>
        <w:t>?</w:t>
      </w:r>
    </w:p>
    <w:p w:rsidR="00131E50" w:rsidRPr="00055CA7" w:rsidRDefault="0094269C" w:rsidP="00131E50">
      <w:pPr>
        <w:rPr>
          <w:lang w:val="de-AT" w:eastAsia="en-GB"/>
        </w:rPr>
      </w:pPr>
      <w:r w:rsidRPr="00055CA7">
        <w:rPr>
          <w:lang w:val="de-AT" w:eastAsia="en-GB"/>
        </w:rPr>
        <w:t>Heimmannschaft</w:t>
      </w:r>
      <w:r w:rsidR="00131E50" w:rsidRPr="00055CA7">
        <w:rPr>
          <w:lang w:val="de-AT" w:eastAsia="en-GB"/>
        </w:rPr>
        <w:t>; Auswärtssieg</w:t>
      </w:r>
    </w:p>
    <w:p w:rsidR="00131E50" w:rsidRPr="00055CA7" w:rsidRDefault="00131E50" w:rsidP="00131E50">
      <w:pPr>
        <w:rPr>
          <w:b/>
          <w:lang w:val="de-AT" w:eastAsia="en-GB"/>
        </w:rPr>
      </w:pPr>
      <w:r w:rsidRPr="00055CA7">
        <w:rPr>
          <w:b/>
          <w:lang w:val="de-AT" w:eastAsia="en-GB"/>
        </w:rPr>
        <w:t xml:space="preserve">51. 3. Viertel – Welche Mannschaft gewinnt das </w:t>
      </w:r>
      <w:r w:rsidRPr="00771042">
        <w:rPr>
          <w:b/>
          <w:lang w:val="de-AT" w:eastAsia="en-GB"/>
        </w:rPr>
        <w:t xml:space="preserve">Rennen </w:t>
      </w:r>
      <w:r w:rsidR="00747149" w:rsidRPr="00771042">
        <w:rPr>
          <w:b/>
          <w:lang w:val="de-AT" w:eastAsia="en-GB"/>
        </w:rPr>
        <w:t xml:space="preserve">bis  </w:t>
      </w:r>
      <w:r w:rsidRPr="00771042">
        <w:rPr>
          <w:b/>
          <w:lang w:val="de-AT" w:eastAsia="en-GB"/>
        </w:rPr>
        <w:t xml:space="preserve">X </w:t>
      </w:r>
      <w:r w:rsidR="00461889" w:rsidRPr="00771042">
        <w:rPr>
          <w:b/>
          <w:szCs w:val="24"/>
          <w:lang w:val="de-DE"/>
        </w:rPr>
        <w:t>Punkt</w:t>
      </w:r>
      <w:r w:rsidR="002A3580" w:rsidRPr="00771042">
        <w:rPr>
          <w:b/>
          <w:szCs w:val="24"/>
          <w:lang w:val="de-DE"/>
        </w:rPr>
        <w:t>e</w:t>
      </w:r>
      <w:r w:rsidRPr="00771042">
        <w:rPr>
          <w:b/>
          <w:lang w:val="de-AT" w:eastAsia="en-GB"/>
        </w:rPr>
        <w:t>?</w:t>
      </w:r>
    </w:p>
    <w:p w:rsidR="00131E50" w:rsidRPr="00055CA7" w:rsidRDefault="0094269C" w:rsidP="00131E50">
      <w:pPr>
        <w:rPr>
          <w:lang w:val="de-AT" w:eastAsia="en-GB"/>
        </w:rPr>
      </w:pPr>
      <w:r w:rsidRPr="00055CA7">
        <w:rPr>
          <w:lang w:val="de-AT" w:eastAsia="en-GB"/>
        </w:rPr>
        <w:t>Heimmannschaft</w:t>
      </w:r>
      <w:r w:rsidR="00131E50" w:rsidRPr="00055CA7">
        <w:rPr>
          <w:lang w:val="de-AT" w:eastAsia="en-GB"/>
        </w:rPr>
        <w:t>; Auswärtssieg</w:t>
      </w:r>
    </w:p>
    <w:p w:rsidR="00131E50" w:rsidRPr="00055CA7" w:rsidRDefault="00131E50" w:rsidP="00131E50">
      <w:pPr>
        <w:rPr>
          <w:b/>
          <w:lang w:val="de-AT" w:eastAsia="en-GB"/>
        </w:rPr>
      </w:pPr>
      <w:r w:rsidRPr="00055CA7">
        <w:rPr>
          <w:b/>
          <w:lang w:val="de-AT" w:eastAsia="en-GB"/>
        </w:rPr>
        <w:t xml:space="preserve">52. 4. Viertel – Welche Mannschaft gewinnt das </w:t>
      </w:r>
      <w:r w:rsidRPr="00771042">
        <w:rPr>
          <w:b/>
          <w:lang w:val="de-AT" w:eastAsia="en-GB"/>
        </w:rPr>
        <w:t xml:space="preserve">Rennen </w:t>
      </w:r>
      <w:r w:rsidR="002A3580" w:rsidRPr="00771042">
        <w:rPr>
          <w:b/>
          <w:lang w:val="de-AT" w:eastAsia="en-GB"/>
        </w:rPr>
        <w:t>b</w:t>
      </w:r>
      <w:r w:rsidR="00747149" w:rsidRPr="00771042">
        <w:rPr>
          <w:b/>
          <w:lang w:val="de-AT" w:eastAsia="en-GB"/>
        </w:rPr>
        <w:t xml:space="preserve">is  </w:t>
      </w:r>
      <w:r w:rsidRPr="00771042">
        <w:rPr>
          <w:b/>
          <w:lang w:val="de-AT" w:eastAsia="en-GB"/>
        </w:rPr>
        <w:t xml:space="preserve">X </w:t>
      </w:r>
      <w:r w:rsidR="00461889" w:rsidRPr="00771042">
        <w:rPr>
          <w:b/>
          <w:szCs w:val="24"/>
          <w:lang w:val="de-DE"/>
        </w:rPr>
        <w:t>Punkte</w:t>
      </w:r>
      <w:r w:rsidRPr="00771042">
        <w:rPr>
          <w:b/>
          <w:lang w:val="de-AT" w:eastAsia="en-GB"/>
        </w:rPr>
        <w:t>?</w:t>
      </w:r>
    </w:p>
    <w:p w:rsidR="00131E50" w:rsidRPr="005B059F" w:rsidRDefault="0094269C" w:rsidP="00B35626">
      <w:pPr>
        <w:rPr>
          <w:lang w:val="de-AT" w:eastAsia="en-GB"/>
        </w:rPr>
      </w:pPr>
      <w:r w:rsidRPr="00055CA7">
        <w:rPr>
          <w:lang w:val="de-AT" w:eastAsia="en-GB"/>
        </w:rPr>
        <w:t>Heimmannschaft</w:t>
      </w:r>
      <w:r w:rsidR="00131E50" w:rsidRPr="00055CA7">
        <w:rPr>
          <w:lang w:val="de-AT" w:eastAsia="en-GB"/>
        </w:rPr>
        <w:t>; Auswärtssieg</w:t>
      </w:r>
    </w:p>
    <w:p w:rsidR="0082594A" w:rsidRDefault="0082594A" w:rsidP="0082594A">
      <w:pPr>
        <w:pStyle w:val="Heading2"/>
        <w:rPr>
          <w:lang w:val="de-AT" w:eastAsia="en-GB"/>
        </w:rPr>
      </w:pPr>
      <w:r w:rsidRPr="005B059F">
        <w:rPr>
          <w:lang w:val="de-AT" w:eastAsia="en-GB"/>
        </w:rPr>
        <w:t>AMERICAN FOOTBALL</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Im Falle irgendeiner Verzögerung (Regen, Dunkelheit,...) verbleiben alle Wetten </w:t>
      </w:r>
      <w:r>
        <w:rPr>
          <w:szCs w:val="24"/>
          <w:lang w:val="de-DE"/>
        </w:rPr>
        <w:t>offen</w:t>
      </w:r>
      <w:r w:rsidRPr="004D2899">
        <w:rPr>
          <w:szCs w:val="24"/>
          <w:lang w:val="de-DE"/>
        </w:rPr>
        <w:t xml:space="preserve"> und das Wettgeschäft wird wieder aufgenommen</w:t>
      </w:r>
      <w:r>
        <w:rPr>
          <w:szCs w:val="24"/>
          <w:lang w:val="de-DE"/>
        </w:rPr>
        <w:t>,</w:t>
      </w:r>
      <w:r w:rsidRPr="004D2899">
        <w:rPr>
          <w:szCs w:val="24"/>
          <w:lang w:val="de-DE"/>
        </w:rPr>
        <w:t xml:space="preserve"> sobald das Spiel fortgesetzt wird.</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Alle Wetten </w:t>
      </w:r>
      <w:r w:rsidRPr="004436F8">
        <w:rPr>
          <w:szCs w:val="24"/>
          <w:lang w:val="de-DE"/>
        </w:rPr>
        <w:t xml:space="preserve">beinhalten keine </w:t>
      </w:r>
      <w:r w:rsidRPr="004D2899">
        <w:rPr>
          <w:szCs w:val="24"/>
          <w:lang w:val="de-DE"/>
        </w:rPr>
        <w:t>Verlängerung, außer es wurde etwas anderes verlautbart</w:t>
      </w:r>
      <w:r>
        <w:rPr>
          <w:szCs w:val="24"/>
          <w:lang w:val="de-DE"/>
        </w:rPr>
        <w:t>.</w:t>
      </w:r>
    </w:p>
    <w:p w:rsidR="00117109" w:rsidRDefault="00117109" w:rsidP="00117109">
      <w:pPr>
        <w:pStyle w:val="Heading3"/>
        <w:rPr>
          <w:lang w:eastAsia="en-GB"/>
        </w:rPr>
      </w:pPr>
      <w:r>
        <w:rPr>
          <w:lang w:eastAsia="en-GB"/>
        </w:rPr>
        <w:lastRenderedPageBreak/>
        <w:t>REGELN FÜR ABRECHNUNG UND STORNIERUNG</w:t>
      </w:r>
    </w:p>
    <w:p w:rsidR="00117109" w:rsidRPr="004436F8"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w:t>
      </w:r>
      <w:r w:rsidRPr="004436F8">
        <w:rPr>
          <w:szCs w:val="24"/>
          <w:lang w:val="de-DE"/>
        </w:rPr>
        <w:t>auf die Quoten hat, so 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436F8">
        <w:rPr>
          <w:szCs w:val="24"/>
          <w:lang w:val="de-DE"/>
        </w:rPr>
        <w:t xml:space="preserve">Wenn Quoten mit einer falschen Spielzeit angeboten wurden (mehr als  89 Sekunden), so behalten wir uns das Recht vor, alle Wetten für ungültig zu </w:t>
      </w:r>
      <w:r w:rsidRPr="004D2899">
        <w:rPr>
          <w:szCs w:val="24"/>
          <w:lang w:val="de-DE"/>
        </w:rPr>
        <w:t>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Wird ein falscher Punktestand angezeigt</w:t>
      </w:r>
      <w:r>
        <w:rPr>
          <w:szCs w:val="24"/>
          <w:lang w:val="de-DE"/>
        </w:rPr>
        <w:t>,</w:t>
      </w:r>
      <w:r w:rsidRPr="004D2899">
        <w:rPr>
          <w:szCs w:val="24"/>
          <w:lang w:val="de-DE"/>
        </w:rPr>
        <w:t xml:space="preserve"> so behalten wir uns das Recht vor, alle Wetten für diesen Zeitabschnitt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Mannschaften falsch angezeigt werden</w:t>
      </w:r>
      <w:r>
        <w:rPr>
          <w:szCs w:val="24"/>
          <w:lang w:val="de-DE"/>
        </w:rPr>
        <w:t>,</w:t>
      </w:r>
      <w:r w:rsidRPr="004D2899">
        <w:rPr>
          <w:szCs w:val="24"/>
          <w:lang w:val="de-DE"/>
        </w:rPr>
        <w:t xml:space="preserve"> so behalten wir uns das Recht vor alle Wetten für ungültig zu erklären.</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Im Falle abgebrochener oder verschobener Spiele verlieren alle Wetten ihre Gültigkeit, es sei denn, das Spiel wird im gleichen wöchentlichen NFL Spielplan fortgesetzt (Donnerstag – Mittwoch lokale Stadionzeit).</w:t>
      </w:r>
    </w:p>
    <w:p w:rsidR="00FA2033" w:rsidRPr="005B059F" w:rsidRDefault="00FA2033" w:rsidP="00FA2033">
      <w:pPr>
        <w:pStyle w:val="Heading3"/>
        <w:rPr>
          <w:lang w:val="de-AT" w:eastAsia="en-GB"/>
        </w:rPr>
      </w:pPr>
      <w:r w:rsidRPr="005B059F">
        <w:rPr>
          <w:lang w:val="de-AT" w:eastAsia="en-GB"/>
        </w:rPr>
        <w:t>MARKTNAMEN UND BESCHREIBUNG</w:t>
      </w:r>
    </w:p>
    <w:p w:rsidR="00B35626" w:rsidRPr="005B059F" w:rsidRDefault="00B35626" w:rsidP="00B35626">
      <w:pPr>
        <w:rPr>
          <w:b/>
          <w:lang w:val="de-AT" w:eastAsia="en-GB"/>
        </w:rPr>
      </w:pPr>
      <w:r w:rsidRPr="005B059F">
        <w:rPr>
          <w:b/>
          <w:lang w:val="de-AT" w:eastAsia="en-GB"/>
        </w:rPr>
        <w:t>1. 2-Weg (inklusive Verlängerung)</w:t>
      </w:r>
    </w:p>
    <w:p w:rsidR="00B35626" w:rsidRPr="005B059F" w:rsidRDefault="0094269C" w:rsidP="00B35626">
      <w:pPr>
        <w:rPr>
          <w:lang w:val="de-AT" w:eastAsia="en-GB"/>
        </w:rPr>
      </w:pPr>
      <w:r>
        <w:rPr>
          <w:lang w:val="de-AT" w:eastAsia="en-GB"/>
        </w:rPr>
        <w:t>Heimmannschaft</w:t>
      </w:r>
      <w:r w:rsidR="00B35626" w:rsidRPr="005B059F">
        <w:rPr>
          <w:lang w:val="de-AT" w:eastAsia="en-GB"/>
        </w:rPr>
        <w:t>; Auswärtssieg</w:t>
      </w:r>
    </w:p>
    <w:p w:rsidR="00B35626" w:rsidRPr="005B059F" w:rsidRDefault="00B35626" w:rsidP="00B35626">
      <w:pPr>
        <w:rPr>
          <w:b/>
          <w:lang w:val="de-AT" w:eastAsia="en-GB"/>
        </w:rPr>
      </w:pPr>
      <w:r w:rsidRPr="005B059F">
        <w:rPr>
          <w:b/>
          <w:lang w:val="de-AT" w:eastAsia="en-GB"/>
        </w:rPr>
        <w:t>2. Gesamtergebnis (inklusive Verlängerung)</w:t>
      </w:r>
    </w:p>
    <w:p w:rsidR="00B35626" w:rsidRPr="005B059F" w:rsidRDefault="00B35626" w:rsidP="00B35626">
      <w:pPr>
        <w:rPr>
          <w:lang w:val="de-AT" w:eastAsia="en-GB"/>
        </w:rPr>
      </w:pPr>
      <w:r w:rsidRPr="005B059F">
        <w:rPr>
          <w:lang w:val="de-AT" w:eastAsia="en-GB"/>
        </w:rPr>
        <w:t>Nur x.5</w:t>
      </w:r>
    </w:p>
    <w:p w:rsidR="00B35626" w:rsidRPr="005B059F" w:rsidRDefault="00B35626" w:rsidP="00B35626">
      <w:pPr>
        <w:rPr>
          <w:b/>
          <w:lang w:val="de-AT" w:eastAsia="en-GB"/>
        </w:rPr>
      </w:pPr>
      <w:r w:rsidRPr="005B059F">
        <w:rPr>
          <w:b/>
          <w:lang w:val="de-AT" w:eastAsia="en-GB"/>
        </w:rPr>
        <w:t>3. Handicap (inklusive Verlängerung)</w:t>
      </w:r>
    </w:p>
    <w:p w:rsidR="00B35626" w:rsidRPr="005B059F" w:rsidRDefault="00B35626" w:rsidP="00B35626">
      <w:pPr>
        <w:rPr>
          <w:lang w:val="de-AT" w:eastAsia="en-GB"/>
        </w:rPr>
      </w:pPr>
      <w:r w:rsidRPr="005B059F">
        <w:rPr>
          <w:lang w:val="de-AT" w:eastAsia="en-GB"/>
        </w:rPr>
        <w:t>Nur x.5</w:t>
      </w:r>
    </w:p>
    <w:p w:rsidR="00B35626" w:rsidRPr="005B059F" w:rsidRDefault="00B35626" w:rsidP="00B35626">
      <w:pPr>
        <w:rPr>
          <w:b/>
          <w:lang w:val="de-AT" w:eastAsia="en-GB"/>
        </w:rPr>
      </w:pPr>
      <w:r w:rsidRPr="005B059F">
        <w:rPr>
          <w:b/>
          <w:lang w:val="de-AT" w:eastAsia="en-GB"/>
        </w:rPr>
        <w:t>4.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5. Unentschieden, keine Wette</w:t>
      </w:r>
    </w:p>
    <w:p w:rsidR="00B35626" w:rsidRPr="005B059F" w:rsidRDefault="00B35626" w:rsidP="00B35626">
      <w:pPr>
        <w:rPr>
          <w:lang w:val="de-AT" w:eastAsia="en-GB"/>
        </w:rPr>
      </w:pPr>
      <w:r w:rsidRPr="005B059F">
        <w:rPr>
          <w:lang w:val="de-AT" w:eastAsia="en-GB"/>
        </w:rPr>
        <w:t>Endet ein Spiel mit Unentschieden nach regulärer Spielzeit so verlieren alle Wetten ihre Gültigkeit</w:t>
      </w:r>
    </w:p>
    <w:p w:rsidR="00B35626" w:rsidRPr="00055CA7" w:rsidRDefault="00B35626" w:rsidP="00B35626">
      <w:pPr>
        <w:rPr>
          <w:b/>
          <w:lang w:eastAsia="en-GB"/>
        </w:rPr>
      </w:pPr>
      <w:r w:rsidRPr="00055CA7">
        <w:rPr>
          <w:b/>
          <w:lang w:eastAsia="en-GB"/>
        </w:rPr>
        <w:t>6. Doppelte Chance (1X -12 –X2)</w:t>
      </w:r>
    </w:p>
    <w:p w:rsidR="00B35626" w:rsidRPr="00055CA7" w:rsidRDefault="0094269C" w:rsidP="00B35626">
      <w:pPr>
        <w:rPr>
          <w:lang w:val="de-AT" w:eastAsia="en-GB"/>
        </w:rPr>
      </w:pPr>
      <w:r w:rsidRPr="00055CA7">
        <w:rPr>
          <w:lang w:val="de-AT" w:eastAsia="en-GB"/>
        </w:rPr>
        <w:t xml:space="preserve">Heimmannschaft </w:t>
      </w:r>
      <w:r w:rsidR="00B35626" w:rsidRPr="00055CA7">
        <w:rPr>
          <w:lang w:val="de-AT" w:eastAsia="en-GB"/>
        </w:rPr>
        <w:t xml:space="preserve">oder Unentschieden; </w:t>
      </w:r>
      <w:r w:rsidRPr="00055CA7">
        <w:rPr>
          <w:lang w:val="de-AT" w:eastAsia="en-GB"/>
        </w:rPr>
        <w:t xml:space="preserve">Heimmannschaft </w:t>
      </w:r>
      <w:r w:rsidR="00B35626" w:rsidRPr="00055CA7">
        <w:rPr>
          <w:lang w:val="de-AT" w:eastAsia="en-GB"/>
        </w:rPr>
        <w:t>oder Auswärtssieg; Unentschieden oder Auswärtssieg</w:t>
      </w:r>
    </w:p>
    <w:p w:rsidR="00B35626" w:rsidRPr="00055CA7" w:rsidRDefault="00B35626" w:rsidP="00B35626">
      <w:pPr>
        <w:rPr>
          <w:b/>
          <w:lang w:val="de-AT" w:eastAsia="en-GB"/>
        </w:rPr>
      </w:pPr>
      <w:r w:rsidRPr="00055CA7">
        <w:rPr>
          <w:b/>
          <w:lang w:val="de-AT" w:eastAsia="en-GB"/>
        </w:rPr>
        <w:t>7. Gewinnspanne</w:t>
      </w:r>
      <w:r w:rsidR="00CD2C90">
        <w:rPr>
          <w:b/>
          <w:lang w:val="de-AT" w:eastAsia="en-GB"/>
        </w:rPr>
        <w:t xml:space="preserve"> (inklusive Verlängerung)</w:t>
      </w:r>
    </w:p>
    <w:p w:rsidR="00B35626" w:rsidRPr="00055CA7" w:rsidRDefault="00B35626" w:rsidP="00B35626">
      <w:pPr>
        <w:rPr>
          <w:lang w:val="de-AT" w:eastAsia="en-GB"/>
        </w:rPr>
      </w:pPr>
      <w:r w:rsidRPr="00055CA7">
        <w:rPr>
          <w:lang w:val="de-AT" w:eastAsia="en-GB"/>
        </w:rPr>
        <w:t xml:space="preserve">Positives Ergebnis betrachtet </w:t>
      </w:r>
      <w:r w:rsidR="0094269C" w:rsidRPr="00055CA7">
        <w:rPr>
          <w:lang w:val="de-AT" w:eastAsia="en-GB"/>
        </w:rPr>
        <w:t xml:space="preserve">Heimmannschaft </w:t>
      </w:r>
      <w:r w:rsidRPr="00055CA7">
        <w:rPr>
          <w:lang w:val="de-AT" w:eastAsia="en-GB"/>
        </w:rPr>
        <w:t xml:space="preserve">und negatives Auswärtssieg </w:t>
      </w:r>
    </w:p>
    <w:p w:rsidR="00B35626" w:rsidRPr="00055CA7" w:rsidRDefault="00B35626" w:rsidP="00B35626">
      <w:pPr>
        <w:rPr>
          <w:lang w:val="de-AT" w:eastAsia="en-GB"/>
        </w:rPr>
      </w:pPr>
      <w:r w:rsidRPr="00055CA7">
        <w:rPr>
          <w:lang w:val="de-AT" w:eastAsia="en-GB"/>
        </w:rPr>
        <w:t>&lt;-13,-13 bis -7,-6 bis -1,0,1 bis 6,7 bis 13,&gt;13</w:t>
      </w:r>
    </w:p>
    <w:p w:rsidR="00B35626" w:rsidRPr="00055CA7" w:rsidRDefault="00B35626" w:rsidP="00B35626">
      <w:pPr>
        <w:rPr>
          <w:b/>
          <w:lang w:val="de-AT" w:eastAsia="en-GB"/>
        </w:rPr>
      </w:pPr>
      <w:r w:rsidRPr="00055CA7">
        <w:rPr>
          <w:b/>
          <w:lang w:val="de-AT" w:eastAsia="en-GB"/>
        </w:rPr>
        <w:t xml:space="preserve">8. Welche Mannschaft gewinnt das </w:t>
      </w:r>
      <w:r w:rsidRPr="0036091D">
        <w:rPr>
          <w:b/>
          <w:lang w:val="de-AT" w:eastAsia="en-GB"/>
        </w:rPr>
        <w:t>Rennen</w:t>
      </w:r>
      <w:r w:rsidR="00AE4217" w:rsidRPr="0036091D">
        <w:rPr>
          <w:b/>
          <w:lang w:val="de-AT" w:eastAsia="en-GB"/>
        </w:rPr>
        <w:t xml:space="preserve"> </w:t>
      </w:r>
      <w:r w:rsidR="00747149" w:rsidRPr="0036091D">
        <w:rPr>
          <w:b/>
          <w:lang w:val="de-AT" w:eastAsia="en-GB"/>
        </w:rPr>
        <w:t xml:space="preserve">bis  </w:t>
      </w:r>
      <w:r w:rsidRPr="0036091D">
        <w:rPr>
          <w:b/>
          <w:lang w:val="de-AT" w:eastAsia="en-GB"/>
        </w:rPr>
        <w:t xml:space="preserve">X </w:t>
      </w:r>
      <w:r w:rsidR="00461889" w:rsidRPr="0036091D">
        <w:rPr>
          <w:b/>
          <w:szCs w:val="24"/>
          <w:lang w:val="de-DE"/>
        </w:rPr>
        <w:t>Punkte</w:t>
      </w:r>
      <w:r w:rsidRPr="00055CA7">
        <w:rPr>
          <w:b/>
          <w:lang w:val="de-AT" w:eastAsia="en-GB"/>
        </w:rPr>
        <w:t>? (inklusive Verlängerung)</w:t>
      </w:r>
    </w:p>
    <w:p w:rsidR="00B35626" w:rsidRPr="00055CA7" w:rsidRDefault="00B35626" w:rsidP="00B35626">
      <w:pPr>
        <w:rPr>
          <w:lang w:val="de-AT" w:eastAsia="en-GB"/>
        </w:rPr>
      </w:pPr>
      <w:r w:rsidRPr="00055CA7">
        <w:rPr>
          <w:lang w:val="de-AT" w:eastAsia="en-GB"/>
        </w:rPr>
        <w:t>X in 5, 10, 15, …</w:t>
      </w:r>
    </w:p>
    <w:p w:rsidR="00B35626" w:rsidRPr="00055CA7" w:rsidRDefault="00B35626" w:rsidP="00B35626">
      <w:pPr>
        <w:rPr>
          <w:b/>
          <w:lang w:val="de-AT" w:eastAsia="en-GB"/>
        </w:rPr>
      </w:pPr>
      <w:r w:rsidRPr="00055CA7">
        <w:rPr>
          <w:b/>
          <w:lang w:val="de-AT" w:eastAsia="en-GB"/>
        </w:rPr>
        <w:t xml:space="preserve">9. </w:t>
      </w:r>
      <w:r w:rsidR="00761DAC" w:rsidRPr="00055CA7">
        <w:rPr>
          <w:b/>
          <w:lang w:val="de-AT" w:eastAsia="en-GB"/>
        </w:rPr>
        <w:t>Gesamtergebnis</w:t>
      </w:r>
      <w:r w:rsidRPr="00055CA7">
        <w:rPr>
          <w:b/>
          <w:lang w:val="de-AT" w:eastAsia="en-GB"/>
        </w:rPr>
        <w:t xml:space="preserve"> Heimmannschaft (inklusive Verlängerung)</w:t>
      </w:r>
    </w:p>
    <w:p w:rsidR="00B35626" w:rsidRPr="00055CA7" w:rsidRDefault="00B35626" w:rsidP="00B35626">
      <w:pPr>
        <w:rPr>
          <w:lang w:val="de-AT" w:eastAsia="en-GB"/>
        </w:rPr>
      </w:pPr>
      <w:r w:rsidRPr="00055CA7">
        <w:rPr>
          <w:lang w:val="de-AT" w:eastAsia="en-GB"/>
        </w:rPr>
        <w:t>Nur x.5</w:t>
      </w:r>
    </w:p>
    <w:p w:rsidR="00B35626" w:rsidRPr="00055CA7" w:rsidRDefault="00B35626" w:rsidP="00B35626">
      <w:pPr>
        <w:rPr>
          <w:b/>
          <w:lang w:val="de-AT" w:eastAsia="en-GB"/>
        </w:rPr>
      </w:pPr>
      <w:r w:rsidRPr="00055CA7">
        <w:rPr>
          <w:b/>
          <w:lang w:val="de-AT" w:eastAsia="en-GB"/>
        </w:rPr>
        <w:t xml:space="preserve">10. </w:t>
      </w:r>
      <w:r w:rsidR="00761DAC" w:rsidRPr="00055CA7">
        <w:rPr>
          <w:b/>
          <w:lang w:val="de-AT" w:eastAsia="en-GB"/>
        </w:rPr>
        <w:t xml:space="preserve">Gesamtergebnis </w:t>
      </w:r>
      <w:r w:rsidRPr="00055CA7">
        <w:rPr>
          <w:b/>
          <w:lang w:val="de-AT" w:eastAsia="en-GB"/>
        </w:rPr>
        <w:t>Auswärtsmannschaft (inklusive Verlängerung)</w:t>
      </w:r>
    </w:p>
    <w:p w:rsidR="00B35626" w:rsidRPr="00055CA7" w:rsidRDefault="00B35626" w:rsidP="00B35626">
      <w:pPr>
        <w:rPr>
          <w:lang w:val="de-AT" w:eastAsia="en-GB"/>
        </w:rPr>
      </w:pPr>
      <w:r w:rsidRPr="00055CA7">
        <w:rPr>
          <w:lang w:val="de-AT" w:eastAsia="en-GB"/>
        </w:rPr>
        <w:t>Nur x.5</w:t>
      </w:r>
    </w:p>
    <w:p w:rsidR="00B35626" w:rsidRPr="00055CA7" w:rsidRDefault="00B35626" w:rsidP="00B35626">
      <w:pPr>
        <w:rPr>
          <w:b/>
          <w:lang w:val="de-AT" w:eastAsia="en-GB"/>
        </w:rPr>
      </w:pPr>
      <w:r w:rsidRPr="00055CA7">
        <w:rPr>
          <w:b/>
          <w:lang w:val="de-AT" w:eastAsia="en-GB"/>
        </w:rPr>
        <w:t>11. Gerade/ Ungerade (inklusive Verlängerung)</w:t>
      </w:r>
    </w:p>
    <w:p w:rsidR="00B35626" w:rsidRPr="00055CA7" w:rsidRDefault="00B35626" w:rsidP="00B35626">
      <w:pPr>
        <w:rPr>
          <w:lang w:val="de-AT" w:eastAsia="en-GB"/>
        </w:rPr>
      </w:pPr>
      <w:r w:rsidRPr="00055CA7">
        <w:rPr>
          <w:lang w:val="de-AT" w:eastAsia="en-GB"/>
        </w:rPr>
        <w:t>Gerade; Ungerade</w:t>
      </w:r>
    </w:p>
    <w:p w:rsidR="00B35626" w:rsidRPr="00055CA7" w:rsidRDefault="00B35626" w:rsidP="00B35626">
      <w:pPr>
        <w:rPr>
          <w:b/>
          <w:lang w:val="de-AT" w:eastAsia="en-GB"/>
        </w:rPr>
      </w:pPr>
      <w:r w:rsidRPr="00055CA7">
        <w:rPr>
          <w:b/>
          <w:lang w:val="de-AT" w:eastAsia="en-GB"/>
        </w:rPr>
        <w:t>12. Nächste Punkte (Mannschaft) (inklusive Verlängerung)</w:t>
      </w:r>
    </w:p>
    <w:p w:rsidR="005B1261" w:rsidRPr="00055CA7" w:rsidRDefault="00050205" w:rsidP="00B35626">
      <w:pPr>
        <w:rPr>
          <w:lang w:val="de-AT" w:eastAsia="en-GB"/>
        </w:rPr>
      </w:pPr>
      <w:r w:rsidRPr="00055CA7">
        <w:rPr>
          <w:lang w:val="de-AT" w:eastAsia="en-GB"/>
        </w:rPr>
        <w:t>Heimmannschaft</w:t>
      </w:r>
      <w:r w:rsidR="00B35626" w:rsidRPr="00055CA7">
        <w:rPr>
          <w:lang w:val="de-AT" w:eastAsia="en-GB"/>
        </w:rPr>
        <w:t xml:space="preserve">; keine Punkte; </w:t>
      </w:r>
      <w:r w:rsidRPr="00055CA7">
        <w:rPr>
          <w:lang w:val="de-AT" w:eastAsia="en-GB"/>
        </w:rPr>
        <w:t>Auswärtsmannschaft</w:t>
      </w:r>
    </w:p>
    <w:p w:rsidR="00B35626" w:rsidRPr="00055CA7" w:rsidRDefault="00B35626" w:rsidP="00B35626">
      <w:pPr>
        <w:rPr>
          <w:b/>
          <w:lang w:val="de-AT" w:eastAsia="en-GB"/>
        </w:rPr>
      </w:pPr>
      <w:r w:rsidRPr="00055CA7">
        <w:rPr>
          <w:b/>
          <w:lang w:val="de-AT" w:eastAsia="en-GB"/>
        </w:rPr>
        <w:t>13. Nächste Punkte (Art) (inklusive Verlängerung)</w:t>
      </w:r>
    </w:p>
    <w:p w:rsidR="00B35626" w:rsidRPr="00055CA7" w:rsidRDefault="00B35626" w:rsidP="00B35626">
      <w:pPr>
        <w:rPr>
          <w:lang w:val="de-AT" w:eastAsia="en-GB"/>
        </w:rPr>
      </w:pPr>
      <w:r w:rsidRPr="00055CA7">
        <w:rPr>
          <w:lang w:val="de-AT" w:eastAsia="en-GB"/>
        </w:rPr>
        <w:t>Touchdown, Fieldgoal, Safety, Keine</w:t>
      </w:r>
    </w:p>
    <w:p w:rsidR="00B35626" w:rsidRPr="00055CA7" w:rsidRDefault="00B35626" w:rsidP="00B35626">
      <w:pPr>
        <w:rPr>
          <w:b/>
          <w:lang w:val="de-AT" w:eastAsia="en-GB"/>
        </w:rPr>
      </w:pPr>
      <w:r w:rsidRPr="00055CA7">
        <w:rPr>
          <w:b/>
          <w:lang w:val="de-AT" w:eastAsia="en-GB"/>
        </w:rPr>
        <w:t>14. Wird es Verlängerung geben?</w:t>
      </w:r>
    </w:p>
    <w:p w:rsidR="00B35626" w:rsidRPr="00055CA7" w:rsidRDefault="00B35626" w:rsidP="00B35626">
      <w:pPr>
        <w:rPr>
          <w:lang w:val="de-AT" w:eastAsia="en-GB"/>
        </w:rPr>
      </w:pPr>
      <w:r w:rsidRPr="00055CA7">
        <w:rPr>
          <w:lang w:val="de-AT" w:eastAsia="en-GB"/>
        </w:rPr>
        <w:t>Ja; Nein</w:t>
      </w:r>
    </w:p>
    <w:p w:rsidR="00B35626" w:rsidRPr="00055CA7" w:rsidRDefault="00B35626" w:rsidP="00B35626">
      <w:pPr>
        <w:rPr>
          <w:b/>
          <w:lang w:val="de-AT" w:eastAsia="en-GB"/>
        </w:rPr>
      </w:pPr>
      <w:r w:rsidRPr="00055CA7">
        <w:rPr>
          <w:b/>
          <w:lang w:val="de-AT" w:eastAsia="en-GB"/>
        </w:rPr>
        <w:t>15. Spielhälfte mit der höchsten Punktzahl</w:t>
      </w:r>
    </w:p>
    <w:p w:rsidR="00B35626" w:rsidRPr="00055CA7" w:rsidRDefault="00B35626" w:rsidP="00B35626">
      <w:pPr>
        <w:rPr>
          <w:lang w:val="de-AT" w:eastAsia="en-GB"/>
        </w:rPr>
      </w:pPr>
      <w:r w:rsidRPr="00055CA7">
        <w:rPr>
          <w:lang w:val="de-AT" w:eastAsia="en-GB"/>
        </w:rPr>
        <w:lastRenderedPageBreak/>
        <w:t>Erste, Zweite, beide gleich</w:t>
      </w:r>
    </w:p>
    <w:p w:rsidR="00B35626" w:rsidRPr="00055CA7" w:rsidRDefault="00B35626" w:rsidP="00B35626">
      <w:pPr>
        <w:rPr>
          <w:b/>
          <w:lang w:val="de-AT" w:eastAsia="en-GB"/>
        </w:rPr>
      </w:pPr>
      <w:r w:rsidRPr="00055CA7">
        <w:rPr>
          <w:b/>
          <w:lang w:val="de-AT" w:eastAsia="en-GB"/>
        </w:rPr>
        <w:t>16. Halbzeit/ gesamte Spielzeit</w:t>
      </w:r>
    </w:p>
    <w:p w:rsidR="00B35626" w:rsidRPr="004D4223" w:rsidRDefault="00B35626" w:rsidP="00B35626">
      <w:pPr>
        <w:rPr>
          <w:lang w:val="de-AT" w:eastAsia="en-GB"/>
        </w:rPr>
      </w:pPr>
      <w:r w:rsidRPr="004D4223">
        <w:rPr>
          <w:lang w:val="de-AT" w:eastAsia="en-GB"/>
        </w:rPr>
        <w:t>D/D;D/H;D/A;H/D;H/H;H/A;A/D;A/H;A/A</w:t>
      </w:r>
    </w:p>
    <w:p w:rsidR="00B35626" w:rsidRPr="005B059F" w:rsidRDefault="00B35626" w:rsidP="00B35626">
      <w:pPr>
        <w:rPr>
          <w:b/>
          <w:lang w:val="de-AT" w:eastAsia="en-GB"/>
        </w:rPr>
      </w:pPr>
      <w:r w:rsidRPr="005B059F">
        <w:rPr>
          <w:b/>
          <w:lang w:val="de-AT" w:eastAsia="en-GB"/>
        </w:rPr>
        <w:t>17. 1. Halbzeit –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18. 1. Halbzeit – Handicap</w:t>
      </w:r>
    </w:p>
    <w:p w:rsidR="00B35626" w:rsidRPr="005B059F" w:rsidRDefault="00B35626" w:rsidP="00B35626">
      <w:pPr>
        <w:rPr>
          <w:lang w:val="de-AT" w:eastAsia="en-GB"/>
        </w:rPr>
      </w:pPr>
      <w:r w:rsidRPr="005B059F">
        <w:rPr>
          <w:lang w:val="de-AT" w:eastAsia="en-GB"/>
        </w:rPr>
        <w:t>Nur x.5</w:t>
      </w:r>
    </w:p>
    <w:p w:rsidR="00B35626" w:rsidRPr="005B059F" w:rsidRDefault="00B35626" w:rsidP="00B35626">
      <w:pPr>
        <w:rPr>
          <w:b/>
          <w:lang w:val="de-AT" w:eastAsia="en-GB"/>
        </w:rPr>
      </w:pPr>
      <w:r w:rsidRPr="005B059F">
        <w:rPr>
          <w:b/>
          <w:lang w:val="de-AT" w:eastAsia="en-GB"/>
        </w:rPr>
        <w:t>19. 1. Halbzeit - Gesamtergebnis</w:t>
      </w:r>
    </w:p>
    <w:p w:rsidR="00B35626" w:rsidRPr="005B059F" w:rsidRDefault="00B35626" w:rsidP="00B35626">
      <w:pPr>
        <w:rPr>
          <w:lang w:val="de-AT" w:eastAsia="en-GB"/>
        </w:rPr>
      </w:pPr>
      <w:r w:rsidRPr="005B059F">
        <w:rPr>
          <w:lang w:val="de-AT" w:eastAsia="en-GB"/>
        </w:rPr>
        <w:t>Nur x.5</w:t>
      </w:r>
    </w:p>
    <w:p w:rsidR="00B35626" w:rsidRPr="005B059F" w:rsidRDefault="00B35626" w:rsidP="00B35626">
      <w:pPr>
        <w:rPr>
          <w:b/>
          <w:lang w:val="de-AT" w:eastAsia="en-GB"/>
        </w:rPr>
      </w:pPr>
      <w:r w:rsidRPr="005B059F">
        <w:rPr>
          <w:b/>
          <w:lang w:val="de-AT" w:eastAsia="en-GB"/>
        </w:rPr>
        <w:t>20. 1. Halbzeit – Unentschieden, keine Wette</w:t>
      </w:r>
    </w:p>
    <w:p w:rsidR="00B35626" w:rsidRPr="005B059F" w:rsidRDefault="00B35626" w:rsidP="00B35626">
      <w:pPr>
        <w:rPr>
          <w:lang w:val="de-AT" w:eastAsia="en-GB"/>
        </w:rPr>
      </w:pPr>
      <w:r w:rsidRPr="005B059F">
        <w:rPr>
          <w:lang w:val="de-AT" w:eastAsia="en-GB"/>
        </w:rPr>
        <w:t>Endet ein Spiel nach der ersten Halbzeit mit Unentschieden</w:t>
      </w:r>
      <w:r w:rsidR="00761DAC">
        <w:rPr>
          <w:lang w:val="de-AT" w:eastAsia="en-GB"/>
        </w:rPr>
        <w:t>,</w:t>
      </w:r>
      <w:r w:rsidRPr="005B059F">
        <w:rPr>
          <w:lang w:val="de-AT" w:eastAsia="en-GB"/>
        </w:rPr>
        <w:t xml:space="preserve"> so verlieren alle Wetten ihre Gültigkeit</w:t>
      </w:r>
    </w:p>
    <w:p w:rsidR="00B35626" w:rsidRPr="005B059F" w:rsidRDefault="00B35626" w:rsidP="00B35626">
      <w:pPr>
        <w:rPr>
          <w:b/>
          <w:lang w:val="de-AT" w:eastAsia="en-GB"/>
        </w:rPr>
      </w:pPr>
      <w:r w:rsidRPr="005B059F">
        <w:rPr>
          <w:b/>
          <w:lang w:val="de-AT" w:eastAsia="en-GB"/>
        </w:rPr>
        <w:t>21. 1. Halbzeit – Gesamtergebnis Heimmannschaft</w:t>
      </w:r>
    </w:p>
    <w:p w:rsidR="00B35626" w:rsidRPr="005B059F" w:rsidRDefault="00B35626" w:rsidP="00B35626">
      <w:pPr>
        <w:rPr>
          <w:lang w:val="de-AT" w:eastAsia="en-GB"/>
        </w:rPr>
      </w:pPr>
      <w:r w:rsidRPr="005B059F">
        <w:rPr>
          <w:lang w:val="de-AT" w:eastAsia="en-GB"/>
        </w:rPr>
        <w:t>Nur x.5</w:t>
      </w:r>
    </w:p>
    <w:p w:rsidR="00B35626" w:rsidRPr="005B059F" w:rsidRDefault="00B35626" w:rsidP="00B35626">
      <w:pPr>
        <w:rPr>
          <w:b/>
          <w:lang w:val="de-AT" w:eastAsia="en-GB"/>
        </w:rPr>
      </w:pPr>
      <w:r w:rsidRPr="005B059F">
        <w:rPr>
          <w:b/>
          <w:lang w:val="de-AT" w:eastAsia="en-GB"/>
        </w:rPr>
        <w:t>22. 1. Halbzeit – Gesamtergebnis Auswärtsmannschaft</w:t>
      </w:r>
    </w:p>
    <w:p w:rsidR="00B35626" w:rsidRPr="005B059F" w:rsidRDefault="00B35626" w:rsidP="00B35626">
      <w:pPr>
        <w:rPr>
          <w:lang w:val="de-AT" w:eastAsia="en-GB"/>
        </w:rPr>
      </w:pPr>
      <w:r w:rsidRPr="005B059F">
        <w:rPr>
          <w:lang w:val="de-AT" w:eastAsia="en-GB"/>
        </w:rPr>
        <w:t>Nur x.5</w:t>
      </w:r>
    </w:p>
    <w:p w:rsidR="00B35626" w:rsidRPr="005B059F" w:rsidRDefault="00B35626" w:rsidP="00B35626">
      <w:pPr>
        <w:rPr>
          <w:b/>
          <w:lang w:val="de-AT" w:eastAsia="en-GB"/>
        </w:rPr>
      </w:pPr>
      <w:r w:rsidRPr="005B059F">
        <w:rPr>
          <w:b/>
          <w:lang w:val="de-AT" w:eastAsia="en-GB"/>
        </w:rPr>
        <w:t>23. 1. Halbzeit – Gerade/ Ungerade</w:t>
      </w:r>
    </w:p>
    <w:p w:rsidR="00B35626" w:rsidRPr="005B059F" w:rsidRDefault="00B35626" w:rsidP="00B35626">
      <w:pPr>
        <w:rPr>
          <w:lang w:val="de-AT" w:eastAsia="en-GB"/>
        </w:rPr>
      </w:pPr>
      <w:r w:rsidRPr="005B059F">
        <w:rPr>
          <w:lang w:val="de-AT" w:eastAsia="en-GB"/>
        </w:rPr>
        <w:t>Gerade; Ungerade</w:t>
      </w:r>
    </w:p>
    <w:p w:rsidR="00B35626" w:rsidRPr="005B059F" w:rsidRDefault="00B35626" w:rsidP="00B35626">
      <w:pPr>
        <w:rPr>
          <w:b/>
          <w:lang w:val="de-AT" w:eastAsia="en-GB"/>
        </w:rPr>
      </w:pPr>
      <w:r w:rsidRPr="005B059F">
        <w:rPr>
          <w:b/>
          <w:lang w:val="de-AT" w:eastAsia="en-GB"/>
        </w:rPr>
        <w:t>24. 1. Halbzeit - Nächste Punkte (Mannschaft)</w:t>
      </w:r>
    </w:p>
    <w:p w:rsidR="00B35626" w:rsidRPr="005B059F" w:rsidRDefault="00B35626" w:rsidP="00B35626">
      <w:pPr>
        <w:rPr>
          <w:lang w:val="de-AT" w:eastAsia="en-GB"/>
        </w:rPr>
      </w:pPr>
      <w:r w:rsidRPr="005B059F">
        <w:rPr>
          <w:lang w:val="de-AT" w:eastAsia="en-GB"/>
        </w:rPr>
        <w:t>Heimmannschaft; keine Punkte; Auswärtsmannschaft</w:t>
      </w:r>
    </w:p>
    <w:p w:rsidR="00B35626" w:rsidRPr="005B059F" w:rsidRDefault="00B35626" w:rsidP="00B35626">
      <w:pPr>
        <w:rPr>
          <w:b/>
          <w:lang w:val="de-AT" w:eastAsia="en-GB"/>
        </w:rPr>
      </w:pPr>
      <w:r w:rsidRPr="005B059F">
        <w:rPr>
          <w:b/>
          <w:lang w:val="de-AT" w:eastAsia="en-GB"/>
        </w:rPr>
        <w:t>25. Viertel mit den höchsten Punkten</w:t>
      </w:r>
    </w:p>
    <w:p w:rsidR="00B35626" w:rsidRPr="005B059F" w:rsidRDefault="00B35626" w:rsidP="00B35626">
      <w:pPr>
        <w:rPr>
          <w:lang w:val="de-AT" w:eastAsia="en-GB"/>
        </w:rPr>
      </w:pPr>
      <w:r w:rsidRPr="005B059F">
        <w:rPr>
          <w:lang w:val="de-AT" w:eastAsia="en-GB"/>
        </w:rPr>
        <w:t>Erstes, Zweites, Drittes, Viertes, alle gleich</w:t>
      </w:r>
    </w:p>
    <w:p w:rsidR="00B35626" w:rsidRPr="005B059F" w:rsidRDefault="00B35626" w:rsidP="00B35626">
      <w:pPr>
        <w:rPr>
          <w:b/>
          <w:lang w:val="de-AT" w:eastAsia="en-GB"/>
        </w:rPr>
      </w:pPr>
      <w:r w:rsidRPr="005B059F">
        <w:rPr>
          <w:b/>
          <w:lang w:val="de-AT" w:eastAsia="en-GB"/>
        </w:rPr>
        <w:t>26. 1. Viertel –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27. 2. Viertel –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28. 3. Viertel –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29. 4. Viertel –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30. 1. Viertel - Gesamtergebnis</w:t>
      </w:r>
    </w:p>
    <w:p w:rsidR="00B35626" w:rsidRPr="005B059F" w:rsidRDefault="00B35626" w:rsidP="00B35626">
      <w:pPr>
        <w:rPr>
          <w:lang w:val="de-AT" w:eastAsia="en-GB"/>
        </w:rPr>
      </w:pPr>
      <w:r w:rsidRPr="005B059F">
        <w:rPr>
          <w:lang w:val="de-AT" w:eastAsia="en-GB"/>
        </w:rPr>
        <w:t>Nur x.5</w:t>
      </w:r>
    </w:p>
    <w:p w:rsidR="00B35626" w:rsidRPr="005B059F" w:rsidRDefault="00B35626" w:rsidP="00B35626">
      <w:pPr>
        <w:rPr>
          <w:b/>
          <w:lang w:val="de-AT" w:eastAsia="en-GB"/>
        </w:rPr>
      </w:pPr>
      <w:r w:rsidRPr="005B059F">
        <w:rPr>
          <w:b/>
          <w:lang w:val="de-AT" w:eastAsia="en-GB"/>
        </w:rPr>
        <w:t>31. 2. Viertel - Gesamtergebnis</w:t>
      </w:r>
    </w:p>
    <w:p w:rsidR="00B35626" w:rsidRPr="005B059F" w:rsidRDefault="00B35626" w:rsidP="00B35626">
      <w:pPr>
        <w:rPr>
          <w:lang w:val="de-AT" w:eastAsia="en-GB"/>
        </w:rPr>
      </w:pPr>
      <w:r w:rsidRPr="005B059F">
        <w:rPr>
          <w:lang w:val="de-AT" w:eastAsia="en-GB"/>
        </w:rPr>
        <w:t>Nur x.5</w:t>
      </w:r>
    </w:p>
    <w:p w:rsidR="00B35626" w:rsidRPr="005B059F" w:rsidRDefault="00B35626" w:rsidP="00B35626">
      <w:pPr>
        <w:rPr>
          <w:b/>
          <w:lang w:val="de-AT" w:eastAsia="en-GB"/>
        </w:rPr>
      </w:pPr>
      <w:r w:rsidRPr="005B059F">
        <w:rPr>
          <w:b/>
          <w:lang w:val="de-AT" w:eastAsia="en-GB"/>
        </w:rPr>
        <w:t>32. 3. Viertel - Gesamtergebnis</w:t>
      </w:r>
    </w:p>
    <w:p w:rsidR="00B35626" w:rsidRPr="005B059F" w:rsidRDefault="00B35626" w:rsidP="00B35626">
      <w:pPr>
        <w:rPr>
          <w:lang w:val="de-AT" w:eastAsia="en-GB"/>
        </w:rPr>
      </w:pPr>
      <w:r w:rsidRPr="005B059F">
        <w:rPr>
          <w:lang w:val="de-AT" w:eastAsia="en-GB"/>
        </w:rPr>
        <w:t>Nur x.5</w:t>
      </w:r>
    </w:p>
    <w:p w:rsidR="00B35626" w:rsidRPr="00131E50" w:rsidRDefault="00B35626" w:rsidP="00B35626">
      <w:pPr>
        <w:rPr>
          <w:b/>
          <w:lang w:eastAsia="en-GB"/>
        </w:rPr>
      </w:pPr>
      <w:r w:rsidRPr="00131E50">
        <w:rPr>
          <w:b/>
          <w:lang w:eastAsia="en-GB"/>
        </w:rPr>
        <w:t>33. 4. Viertel – Gesamtergebnis</w:t>
      </w:r>
    </w:p>
    <w:p w:rsidR="00CD0513" w:rsidRPr="00CD0513" w:rsidRDefault="00B35626" w:rsidP="00B35626">
      <w:pPr>
        <w:rPr>
          <w:lang w:eastAsia="en-GB"/>
        </w:rPr>
      </w:pPr>
      <w:r>
        <w:rPr>
          <w:lang w:eastAsia="en-GB"/>
        </w:rPr>
        <w:t>Nur x.5</w:t>
      </w:r>
    </w:p>
    <w:p w:rsidR="00372EB8" w:rsidRDefault="00FA2033" w:rsidP="00372EB8">
      <w:pPr>
        <w:pStyle w:val="Heading2"/>
        <w:rPr>
          <w:lang w:val="de-AT" w:eastAsia="en-GB"/>
        </w:rPr>
      </w:pPr>
      <w:r w:rsidRPr="005B059F">
        <w:rPr>
          <w:lang w:val="de-AT" w:eastAsia="en-GB"/>
        </w:rPr>
        <w:t>EISHOCKEY</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Alle Wetten (außer Spielabschnitt, Verlängerung und Penalty-Schießen) gelten nur für die reguläre Spielzeit, außer es ist für die Wette etwas anderes verlautbart.</w:t>
      </w:r>
    </w:p>
    <w:p w:rsid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Wenn ein Spiel unterbrochen und innerhalb von 48h nach ursprünglichem Spielbeginn fortgesetzt wurde, werden alle offenen Wetten mit dem Endergebnis abgerechnet. Andernfalls werden alle unentschiedenen Wetten als ungültig </w:t>
      </w:r>
      <w:r>
        <w:rPr>
          <w:szCs w:val="24"/>
          <w:lang w:val="de-DE"/>
        </w:rPr>
        <w:t>gewertet</w:t>
      </w:r>
      <w:r w:rsidRPr="004D2899">
        <w:rPr>
          <w:szCs w:val="24"/>
          <w:lang w:val="de-DE"/>
        </w:rPr>
        <w:t>.</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lastRenderedPageBreak/>
        <w:t>Wenn Wetten weiterhin angeboten werden nachdem folgende Ereignisse stattgefunden haben: Tore und Penalties, so 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Quoten mit einer falschen Spielzeit angeboten wurden (mehr als  2 Minuten)</w:t>
      </w:r>
      <w:r>
        <w:rPr>
          <w:szCs w:val="24"/>
          <w:lang w:val="de-DE"/>
        </w:rPr>
        <w:t>,</w:t>
      </w:r>
      <w:r w:rsidRPr="004D2899">
        <w:rPr>
          <w:szCs w:val="24"/>
          <w:lang w:val="de-DE"/>
        </w:rPr>
        <w:t xml:space="preserve"> so 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ein falscher Punktestand eingegeben wird, werden alle Wetten für die Zeit</w:t>
      </w:r>
      <w:r>
        <w:rPr>
          <w:szCs w:val="24"/>
          <w:lang w:val="de-DE"/>
        </w:rPr>
        <w:t>,</w:t>
      </w:r>
      <w:r w:rsidRPr="004D2899">
        <w:rPr>
          <w:szCs w:val="24"/>
          <w:lang w:val="de-DE"/>
        </w:rPr>
        <w:t xml:space="preserve"> in der der falsch</w:t>
      </w:r>
      <w:r>
        <w:rPr>
          <w:szCs w:val="24"/>
          <w:lang w:val="de-DE"/>
        </w:rPr>
        <w:t xml:space="preserve">e Punktestand angezeigt wurde, </w:t>
      </w:r>
      <w:r w:rsidRPr="004D2899">
        <w:rPr>
          <w:szCs w:val="24"/>
          <w:lang w:val="de-DE"/>
        </w:rPr>
        <w:t>storniert.</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Wird ein Spiel unterbrochen oder verschoben und nicht innerhalb von 48h nach ursprünglichem Spielbeginn fortgesetzt</w:t>
      </w:r>
      <w:r>
        <w:rPr>
          <w:szCs w:val="24"/>
          <w:lang w:val="de-DE"/>
        </w:rPr>
        <w:t>,</w:t>
      </w:r>
      <w:r w:rsidRPr="004D2899">
        <w:rPr>
          <w:szCs w:val="24"/>
          <w:lang w:val="de-DE"/>
        </w:rPr>
        <w:t xml:space="preserve"> verlieren alle Wetten ihre Gültigkeit.</w:t>
      </w:r>
    </w:p>
    <w:p w:rsidR="00CD0513" w:rsidRDefault="00FA2033" w:rsidP="00FA2033">
      <w:pPr>
        <w:pStyle w:val="Heading3"/>
        <w:rPr>
          <w:lang w:val="de-AT" w:eastAsia="en-GB"/>
        </w:rPr>
      </w:pPr>
      <w:r w:rsidRPr="005B059F">
        <w:rPr>
          <w:lang w:val="de-AT" w:eastAsia="en-GB"/>
        </w:rPr>
        <w:t>MARKTNAMEN UND BESCHREIBUNG</w:t>
      </w:r>
    </w:p>
    <w:p w:rsidR="00B35626" w:rsidRPr="005B059F" w:rsidRDefault="00B35626" w:rsidP="00B35626">
      <w:pPr>
        <w:rPr>
          <w:b/>
          <w:lang w:val="de-AT" w:eastAsia="en-GB"/>
        </w:rPr>
      </w:pPr>
      <w:r w:rsidRPr="005B059F">
        <w:rPr>
          <w:b/>
          <w:lang w:val="de-AT" w:eastAsia="en-GB"/>
        </w:rPr>
        <w:t>1.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2. Gesamtergebnis</w:t>
      </w:r>
    </w:p>
    <w:p w:rsidR="00B35626" w:rsidRPr="005B059F" w:rsidRDefault="00B35626" w:rsidP="00B35626">
      <w:pPr>
        <w:rPr>
          <w:lang w:val="de-AT" w:eastAsia="en-GB"/>
        </w:rPr>
      </w:pPr>
      <w:r w:rsidRPr="005B059F">
        <w:rPr>
          <w:lang w:val="de-AT" w:eastAsia="en-GB"/>
        </w:rPr>
        <w:t>Nur Punkte während der regulären Spielzeit werden berücksichtigt</w:t>
      </w:r>
    </w:p>
    <w:p w:rsidR="00B35626" w:rsidRPr="005B059F" w:rsidRDefault="00B35626" w:rsidP="00B35626">
      <w:pPr>
        <w:rPr>
          <w:b/>
          <w:lang w:val="de-AT" w:eastAsia="en-GB"/>
        </w:rPr>
      </w:pPr>
      <w:r w:rsidRPr="005B059F">
        <w:rPr>
          <w:b/>
          <w:lang w:val="de-AT" w:eastAsia="en-GB"/>
        </w:rPr>
        <w:t>3. Handicap</w:t>
      </w:r>
    </w:p>
    <w:p w:rsidR="00B35626" w:rsidRPr="00055CA7" w:rsidRDefault="00B35626" w:rsidP="00B35626">
      <w:pPr>
        <w:rPr>
          <w:lang w:val="de-AT" w:eastAsia="en-GB"/>
        </w:rPr>
      </w:pPr>
      <w:r w:rsidRPr="00055CA7">
        <w:rPr>
          <w:lang w:val="de-AT" w:eastAsia="en-GB"/>
        </w:rPr>
        <w:t>Europäisches Handicap (z.B. Handicap 0:1; Handicap 1:0, ...)</w:t>
      </w:r>
    </w:p>
    <w:p w:rsidR="00B35626" w:rsidRPr="00055CA7" w:rsidRDefault="00B35626" w:rsidP="00B35626">
      <w:pPr>
        <w:rPr>
          <w:b/>
          <w:lang w:val="de-AT" w:eastAsia="en-GB"/>
        </w:rPr>
      </w:pPr>
      <w:r w:rsidRPr="00055CA7">
        <w:rPr>
          <w:b/>
          <w:lang w:val="de-AT" w:eastAsia="en-GB"/>
        </w:rPr>
        <w:t>4. Unentschieden, keine Wette</w:t>
      </w:r>
    </w:p>
    <w:p w:rsidR="00B35626" w:rsidRPr="00055CA7" w:rsidRDefault="00A95FA8" w:rsidP="00B35626">
      <w:pPr>
        <w:rPr>
          <w:lang w:val="de-AT" w:eastAsia="en-GB"/>
        </w:rPr>
      </w:pPr>
      <w:r w:rsidRPr="00055CA7">
        <w:rPr>
          <w:lang w:val="de-AT" w:eastAsia="en-GB"/>
        </w:rPr>
        <w:t xml:space="preserve">Wenn ein Spiel nach regulärer Spielzeit unentschieden endet </w:t>
      </w:r>
      <w:r w:rsidR="00B35626" w:rsidRPr="00055CA7">
        <w:rPr>
          <w:lang w:val="de-AT" w:eastAsia="en-GB"/>
        </w:rPr>
        <w:t>werden alle Wetten als ungültig angesehen.</w:t>
      </w:r>
    </w:p>
    <w:p w:rsidR="00B35626" w:rsidRPr="00055CA7" w:rsidRDefault="00B35626" w:rsidP="00B35626">
      <w:pPr>
        <w:rPr>
          <w:b/>
          <w:lang w:eastAsia="en-GB"/>
        </w:rPr>
      </w:pPr>
      <w:r w:rsidRPr="00055CA7">
        <w:rPr>
          <w:b/>
          <w:lang w:eastAsia="en-GB"/>
        </w:rPr>
        <w:t>5. Doppelte Chance (1X-12-X2)</w:t>
      </w:r>
    </w:p>
    <w:p w:rsidR="00B35626" w:rsidRPr="00055CA7" w:rsidRDefault="0094269C" w:rsidP="00B35626">
      <w:pPr>
        <w:rPr>
          <w:lang w:val="de-AT" w:eastAsia="en-GB"/>
        </w:rPr>
      </w:pPr>
      <w:r w:rsidRPr="00055CA7">
        <w:rPr>
          <w:lang w:val="de-AT" w:eastAsia="en-GB"/>
        </w:rPr>
        <w:t xml:space="preserve">Heimmannschaft </w:t>
      </w:r>
      <w:r w:rsidR="00B35626" w:rsidRPr="00055CA7">
        <w:rPr>
          <w:lang w:val="de-AT" w:eastAsia="en-GB"/>
        </w:rPr>
        <w:t xml:space="preserve">oder Unentschieden; </w:t>
      </w:r>
      <w:r w:rsidRPr="00055CA7">
        <w:rPr>
          <w:lang w:val="de-AT" w:eastAsia="en-GB"/>
        </w:rPr>
        <w:t xml:space="preserve">Heimmannschaft </w:t>
      </w:r>
      <w:r w:rsidR="00B35626" w:rsidRPr="00055CA7">
        <w:rPr>
          <w:lang w:val="de-AT" w:eastAsia="en-GB"/>
        </w:rPr>
        <w:t>oder Auswärtssieg; Unentschieden oder Auswärtssieg)</w:t>
      </w:r>
    </w:p>
    <w:p w:rsidR="00B35626" w:rsidRPr="00055CA7" w:rsidRDefault="00B35626" w:rsidP="00B35626">
      <w:pPr>
        <w:rPr>
          <w:b/>
          <w:lang w:val="de-AT" w:eastAsia="en-GB"/>
        </w:rPr>
      </w:pPr>
      <w:r w:rsidRPr="00055CA7">
        <w:rPr>
          <w:b/>
          <w:lang w:val="de-AT" w:eastAsia="en-GB"/>
        </w:rPr>
        <w:t>6. Nächstes Tor</w:t>
      </w:r>
    </w:p>
    <w:p w:rsidR="00B35626" w:rsidRPr="00055CA7" w:rsidRDefault="00B35626" w:rsidP="00B35626">
      <w:pPr>
        <w:rPr>
          <w:lang w:val="de-AT" w:eastAsia="en-GB"/>
        </w:rPr>
      </w:pPr>
      <w:r w:rsidRPr="00055CA7">
        <w:rPr>
          <w:lang w:val="de-AT" w:eastAsia="en-GB"/>
        </w:rPr>
        <w:t>Wer schießt das nächste Tor?</w:t>
      </w:r>
    </w:p>
    <w:p w:rsidR="00B35626" w:rsidRPr="005B059F" w:rsidRDefault="00B35626" w:rsidP="00B35626">
      <w:pPr>
        <w:rPr>
          <w:b/>
          <w:lang w:val="de-AT" w:eastAsia="en-GB"/>
        </w:rPr>
      </w:pPr>
      <w:r w:rsidRPr="005B059F">
        <w:rPr>
          <w:b/>
          <w:lang w:val="de-AT" w:eastAsia="en-GB"/>
        </w:rPr>
        <w:t>7. Wer gewinnt das Drittel?</w:t>
      </w:r>
    </w:p>
    <w:p w:rsidR="00B35626" w:rsidRPr="005B059F" w:rsidRDefault="00B35626" w:rsidP="00B35626">
      <w:pPr>
        <w:rPr>
          <w:lang w:val="de-AT" w:eastAsia="en-GB"/>
        </w:rPr>
      </w:pPr>
      <w:r w:rsidRPr="005B059F">
        <w:rPr>
          <w:lang w:val="de-AT" w:eastAsia="en-GB"/>
        </w:rPr>
        <w:t>Wer gewinnt das aktuelle Drittel?</w:t>
      </w:r>
    </w:p>
    <w:p w:rsidR="00B35626" w:rsidRPr="005B059F" w:rsidRDefault="00B35626" w:rsidP="00B35626">
      <w:pPr>
        <w:rPr>
          <w:b/>
          <w:lang w:val="de-AT" w:eastAsia="en-GB"/>
        </w:rPr>
      </w:pPr>
      <w:r w:rsidRPr="005B059F">
        <w:rPr>
          <w:b/>
          <w:lang w:val="de-AT" w:eastAsia="en-GB"/>
        </w:rPr>
        <w:t>8. Wer gewinnt den Rest des Spiels?</w:t>
      </w:r>
    </w:p>
    <w:p w:rsidR="00B35626" w:rsidRPr="005B059F" w:rsidRDefault="00B35626" w:rsidP="00B35626">
      <w:pPr>
        <w:rPr>
          <w:lang w:val="de-AT" w:eastAsia="en-GB"/>
        </w:rPr>
      </w:pPr>
      <w:r w:rsidRPr="005B059F">
        <w:rPr>
          <w:lang w:val="de-AT" w:eastAsia="en-GB"/>
        </w:rPr>
        <w:t>Welche Mannschaft schießt in der verbleibenden Zeit mehr Tore?</w:t>
      </w:r>
    </w:p>
    <w:p w:rsidR="00B35626" w:rsidRPr="00131E50" w:rsidRDefault="00B35626" w:rsidP="00B35626">
      <w:pPr>
        <w:rPr>
          <w:b/>
          <w:lang w:eastAsia="en-GB"/>
        </w:rPr>
      </w:pPr>
      <w:r w:rsidRPr="00131E50">
        <w:rPr>
          <w:b/>
          <w:lang w:eastAsia="en-GB"/>
        </w:rPr>
        <w:t>9. Tore Heimmannschaft</w:t>
      </w:r>
    </w:p>
    <w:p w:rsidR="00B35626" w:rsidRPr="005B059F" w:rsidRDefault="00B35626" w:rsidP="00B35626">
      <w:pPr>
        <w:rPr>
          <w:lang w:val="de-AT" w:eastAsia="en-GB"/>
        </w:rPr>
      </w:pPr>
      <w:r w:rsidRPr="005B059F">
        <w:rPr>
          <w:lang w:val="de-AT" w:eastAsia="en-GB"/>
        </w:rPr>
        <w:t>a. Wieviele Tore werden von der Heimmannschaft geschossen?</w:t>
      </w:r>
    </w:p>
    <w:p w:rsidR="00B35626" w:rsidRDefault="00B35626" w:rsidP="00B35626">
      <w:pPr>
        <w:rPr>
          <w:lang w:eastAsia="en-GB"/>
        </w:rPr>
      </w:pPr>
      <w:r>
        <w:rPr>
          <w:lang w:eastAsia="en-GB"/>
        </w:rPr>
        <w:t>b. 0, 1, 2, 3+</w:t>
      </w:r>
    </w:p>
    <w:p w:rsidR="00B35626" w:rsidRPr="00131E50" w:rsidRDefault="00B35626" w:rsidP="00B35626">
      <w:pPr>
        <w:rPr>
          <w:b/>
          <w:lang w:eastAsia="en-GB"/>
        </w:rPr>
      </w:pPr>
      <w:r w:rsidRPr="00131E50">
        <w:rPr>
          <w:b/>
          <w:lang w:eastAsia="en-GB"/>
        </w:rPr>
        <w:t>10. Tore Auswärtsmannschaft</w:t>
      </w:r>
    </w:p>
    <w:p w:rsidR="00B35626" w:rsidRPr="005B059F" w:rsidRDefault="00B35626" w:rsidP="00B35626">
      <w:pPr>
        <w:rPr>
          <w:lang w:val="de-AT" w:eastAsia="en-GB"/>
        </w:rPr>
      </w:pPr>
      <w:r w:rsidRPr="005B059F">
        <w:rPr>
          <w:lang w:val="de-AT" w:eastAsia="en-GB"/>
        </w:rPr>
        <w:t>a. Wieviele Tore werden von der Auswärtsmannschaft geschossen?</w:t>
      </w:r>
    </w:p>
    <w:p w:rsidR="00B35626" w:rsidRPr="005B059F" w:rsidRDefault="00B35626" w:rsidP="00B35626">
      <w:pPr>
        <w:rPr>
          <w:lang w:val="de-AT" w:eastAsia="en-GB"/>
        </w:rPr>
      </w:pPr>
      <w:r w:rsidRPr="005B059F">
        <w:rPr>
          <w:lang w:val="de-AT" w:eastAsia="en-GB"/>
        </w:rPr>
        <w:t>b. 0, 1, 2, 3+</w:t>
      </w:r>
    </w:p>
    <w:p w:rsidR="00B35626" w:rsidRPr="005B059F" w:rsidRDefault="00B35626" w:rsidP="00B35626">
      <w:pPr>
        <w:rPr>
          <w:b/>
          <w:lang w:val="de-AT" w:eastAsia="en-GB"/>
        </w:rPr>
      </w:pPr>
      <w:r w:rsidRPr="005B059F">
        <w:rPr>
          <w:b/>
          <w:lang w:val="de-AT" w:eastAsia="en-GB"/>
        </w:rPr>
        <w:t xml:space="preserve">11. </w:t>
      </w:r>
      <w:r w:rsidR="00761DAC">
        <w:rPr>
          <w:b/>
          <w:lang w:val="de-AT" w:eastAsia="en-GB"/>
        </w:rPr>
        <w:t>Gesamtergebnis</w:t>
      </w:r>
      <w:r w:rsidRPr="005B059F">
        <w:rPr>
          <w:b/>
          <w:lang w:val="de-AT" w:eastAsia="en-GB"/>
        </w:rPr>
        <w:t xml:space="preserve"> Heimmannschaft</w:t>
      </w:r>
    </w:p>
    <w:p w:rsidR="00B35626" w:rsidRPr="005B059F" w:rsidRDefault="00B35626" w:rsidP="00B35626">
      <w:pPr>
        <w:rPr>
          <w:lang w:val="de-AT" w:eastAsia="en-GB"/>
        </w:rPr>
      </w:pPr>
      <w:r w:rsidRPr="005B059F">
        <w:rPr>
          <w:lang w:val="de-AT" w:eastAsia="en-GB"/>
        </w:rPr>
        <w:t>Gesamtzahl Tore für Heimmannschaft in *.5-Schritten</w:t>
      </w:r>
    </w:p>
    <w:p w:rsidR="00B35626" w:rsidRPr="005B059F" w:rsidRDefault="00B35626" w:rsidP="00B35626">
      <w:pPr>
        <w:rPr>
          <w:b/>
          <w:lang w:val="de-AT" w:eastAsia="en-GB"/>
        </w:rPr>
      </w:pPr>
      <w:r w:rsidRPr="005B059F">
        <w:rPr>
          <w:b/>
          <w:lang w:val="de-AT" w:eastAsia="en-GB"/>
        </w:rPr>
        <w:t xml:space="preserve">12. </w:t>
      </w:r>
      <w:r w:rsidR="00761DAC">
        <w:rPr>
          <w:b/>
          <w:lang w:val="de-AT" w:eastAsia="en-GB"/>
        </w:rPr>
        <w:t>Gesamtergebnis</w:t>
      </w:r>
      <w:r w:rsidR="00761DAC" w:rsidRPr="005B059F">
        <w:rPr>
          <w:b/>
          <w:lang w:val="de-AT" w:eastAsia="en-GB"/>
        </w:rPr>
        <w:t xml:space="preserve"> </w:t>
      </w:r>
      <w:r w:rsidRPr="005B059F">
        <w:rPr>
          <w:b/>
          <w:lang w:val="de-AT" w:eastAsia="en-GB"/>
        </w:rPr>
        <w:t>Auswärtsmannschaft</w:t>
      </w:r>
    </w:p>
    <w:p w:rsidR="00B35626" w:rsidRPr="005B059F" w:rsidRDefault="00B35626" w:rsidP="00B35626">
      <w:pPr>
        <w:rPr>
          <w:lang w:val="de-AT" w:eastAsia="en-GB"/>
        </w:rPr>
      </w:pPr>
      <w:r w:rsidRPr="005B059F">
        <w:rPr>
          <w:lang w:val="de-AT" w:eastAsia="en-GB"/>
        </w:rPr>
        <w:t>Gesamtzahl Tore für Auswärtsmannschaft in *.5-Schritten</w:t>
      </w:r>
    </w:p>
    <w:p w:rsidR="00B35626" w:rsidRPr="005B059F" w:rsidRDefault="00B35626" w:rsidP="00B35626">
      <w:pPr>
        <w:rPr>
          <w:b/>
          <w:lang w:val="de-AT" w:eastAsia="en-GB"/>
        </w:rPr>
      </w:pPr>
      <w:r w:rsidRPr="005B059F">
        <w:rPr>
          <w:b/>
          <w:lang w:val="de-AT" w:eastAsia="en-GB"/>
        </w:rPr>
        <w:t>13. Gerade/ Ungerade</w:t>
      </w:r>
    </w:p>
    <w:p w:rsidR="00B35626" w:rsidRPr="005B059F" w:rsidRDefault="00B35626" w:rsidP="00B35626">
      <w:pPr>
        <w:rPr>
          <w:lang w:val="de-AT" w:eastAsia="en-GB"/>
        </w:rPr>
      </w:pPr>
      <w:r w:rsidRPr="005B059F">
        <w:rPr>
          <w:lang w:val="de-AT" w:eastAsia="en-GB"/>
        </w:rPr>
        <w:t>gerade/ ungerade Anzahl an Toren</w:t>
      </w:r>
    </w:p>
    <w:p w:rsidR="00B35626" w:rsidRPr="005B059F" w:rsidRDefault="00B35626" w:rsidP="00B35626">
      <w:pPr>
        <w:rPr>
          <w:b/>
          <w:lang w:val="de-AT" w:eastAsia="en-GB"/>
        </w:rPr>
      </w:pPr>
      <w:r w:rsidRPr="005B059F">
        <w:rPr>
          <w:b/>
          <w:lang w:val="de-AT" w:eastAsia="en-GB"/>
        </w:rPr>
        <w:t xml:space="preserve">14. 1. Drittel - </w:t>
      </w:r>
      <w:r w:rsidR="00761DAC">
        <w:rPr>
          <w:b/>
          <w:lang w:val="de-AT" w:eastAsia="en-GB"/>
        </w:rPr>
        <w:t>Gesamtergebnis</w:t>
      </w:r>
    </w:p>
    <w:p w:rsidR="00B35626" w:rsidRPr="005B059F" w:rsidRDefault="00B35626" w:rsidP="00B35626">
      <w:pPr>
        <w:rPr>
          <w:lang w:val="de-AT" w:eastAsia="en-GB"/>
        </w:rPr>
      </w:pPr>
      <w:r w:rsidRPr="005B059F">
        <w:rPr>
          <w:lang w:val="de-AT" w:eastAsia="en-GB"/>
        </w:rPr>
        <w:t>Nur Tore während des ersten Drittels werden berücksichtig</w:t>
      </w:r>
    </w:p>
    <w:p w:rsidR="00B35626" w:rsidRPr="005B059F" w:rsidRDefault="00B35626" w:rsidP="00B35626">
      <w:pPr>
        <w:rPr>
          <w:b/>
          <w:lang w:val="de-AT" w:eastAsia="en-GB"/>
        </w:rPr>
      </w:pPr>
      <w:r w:rsidRPr="005B059F">
        <w:rPr>
          <w:b/>
          <w:lang w:val="de-AT" w:eastAsia="en-GB"/>
        </w:rPr>
        <w:t xml:space="preserve">15. Wer gewinnt den Rest des </w:t>
      </w:r>
      <w:r w:rsidR="00761DAC">
        <w:rPr>
          <w:b/>
          <w:lang w:val="de-AT" w:eastAsia="en-GB"/>
        </w:rPr>
        <w:t>1.</w:t>
      </w:r>
      <w:r w:rsidRPr="005B059F">
        <w:rPr>
          <w:b/>
          <w:lang w:val="de-AT" w:eastAsia="en-GB"/>
        </w:rPr>
        <w:t xml:space="preserve"> Drittels?</w:t>
      </w:r>
    </w:p>
    <w:p w:rsidR="00B35626" w:rsidRPr="005B059F" w:rsidRDefault="00B35626" w:rsidP="00B35626">
      <w:pPr>
        <w:rPr>
          <w:lang w:val="de-AT" w:eastAsia="en-GB"/>
        </w:rPr>
      </w:pPr>
      <w:r w:rsidRPr="005B059F">
        <w:rPr>
          <w:lang w:val="de-AT" w:eastAsia="en-GB"/>
        </w:rPr>
        <w:t xml:space="preserve">Nur Tore während des </w:t>
      </w:r>
      <w:r w:rsidR="00761DAC">
        <w:rPr>
          <w:lang w:val="de-AT" w:eastAsia="en-GB"/>
        </w:rPr>
        <w:t>1.</w:t>
      </w:r>
      <w:r w:rsidRPr="005B059F">
        <w:rPr>
          <w:lang w:val="de-AT" w:eastAsia="en-GB"/>
        </w:rPr>
        <w:t xml:space="preserve"> Drittels werden berücksichtig</w:t>
      </w:r>
    </w:p>
    <w:p w:rsidR="00B35626" w:rsidRPr="005B059F" w:rsidRDefault="00B35626" w:rsidP="00B35626">
      <w:pPr>
        <w:rPr>
          <w:b/>
          <w:lang w:val="de-AT" w:eastAsia="en-GB"/>
        </w:rPr>
      </w:pPr>
      <w:r w:rsidRPr="005B059F">
        <w:rPr>
          <w:b/>
          <w:lang w:val="de-AT" w:eastAsia="en-GB"/>
        </w:rPr>
        <w:t xml:space="preserve">16. 2. Drittel – </w:t>
      </w:r>
      <w:r w:rsidR="00761DAC">
        <w:rPr>
          <w:b/>
          <w:lang w:val="de-AT" w:eastAsia="en-GB"/>
        </w:rPr>
        <w:t>Gesamtergebnis</w:t>
      </w:r>
    </w:p>
    <w:p w:rsidR="00B35626" w:rsidRPr="005B059F" w:rsidRDefault="00B35626" w:rsidP="00B35626">
      <w:pPr>
        <w:rPr>
          <w:lang w:val="de-AT" w:eastAsia="en-GB"/>
        </w:rPr>
      </w:pPr>
      <w:r w:rsidRPr="005B059F">
        <w:rPr>
          <w:lang w:val="de-AT" w:eastAsia="en-GB"/>
        </w:rPr>
        <w:lastRenderedPageBreak/>
        <w:t xml:space="preserve">Nur Tore während des </w:t>
      </w:r>
      <w:r w:rsidR="00761DAC">
        <w:rPr>
          <w:lang w:val="de-AT" w:eastAsia="en-GB"/>
        </w:rPr>
        <w:t>2.</w:t>
      </w:r>
      <w:r w:rsidRPr="005B059F">
        <w:rPr>
          <w:lang w:val="de-AT" w:eastAsia="en-GB"/>
        </w:rPr>
        <w:t xml:space="preserve"> Drittels werden berücksichtig</w:t>
      </w:r>
    </w:p>
    <w:p w:rsidR="00B35626" w:rsidRPr="005B059F" w:rsidRDefault="00B35626" w:rsidP="00B35626">
      <w:pPr>
        <w:rPr>
          <w:b/>
          <w:lang w:val="de-AT" w:eastAsia="en-GB"/>
        </w:rPr>
      </w:pPr>
      <w:r w:rsidRPr="005B059F">
        <w:rPr>
          <w:b/>
          <w:lang w:val="de-AT" w:eastAsia="en-GB"/>
        </w:rPr>
        <w:t xml:space="preserve">17. Wer gewinnt den Rest des </w:t>
      </w:r>
      <w:r w:rsidR="00761DAC">
        <w:rPr>
          <w:b/>
          <w:lang w:val="de-AT" w:eastAsia="en-GB"/>
        </w:rPr>
        <w:t>2.</w:t>
      </w:r>
      <w:r w:rsidRPr="005B059F">
        <w:rPr>
          <w:b/>
          <w:lang w:val="de-AT" w:eastAsia="en-GB"/>
        </w:rPr>
        <w:t xml:space="preserve"> Drittels?</w:t>
      </w:r>
    </w:p>
    <w:p w:rsidR="00B35626" w:rsidRPr="005B059F" w:rsidRDefault="00B35626" w:rsidP="00B35626">
      <w:pPr>
        <w:rPr>
          <w:lang w:val="de-AT" w:eastAsia="en-GB"/>
        </w:rPr>
      </w:pPr>
      <w:r w:rsidRPr="005B059F">
        <w:rPr>
          <w:lang w:val="de-AT" w:eastAsia="en-GB"/>
        </w:rPr>
        <w:t>Nur Tore während des zweiten Drittels werden berücksichtig</w:t>
      </w:r>
    </w:p>
    <w:p w:rsidR="00B35626" w:rsidRPr="005B059F" w:rsidRDefault="00B35626" w:rsidP="00B35626">
      <w:pPr>
        <w:rPr>
          <w:b/>
          <w:lang w:val="de-AT" w:eastAsia="en-GB"/>
        </w:rPr>
      </w:pPr>
      <w:r w:rsidRPr="005B059F">
        <w:rPr>
          <w:b/>
          <w:lang w:val="de-AT" w:eastAsia="en-GB"/>
        </w:rPr>
        <w:t>18. Nächstes Tor (nur Verlängerung!)</w:t>
      </w:r>
    </w:p>
    <w:p w:rsidR="00B35626" w:rsidRPr="005B059F" w:rsidRDefault="00B35626" w:rsidP="00B35626">
      <w:pPr>
        <w:rPr>
          <w:lang w:val="de-AT" w:eastAsia="en-GB"/>
        </w:rPr>
      </w:pPr>
      <w:r w:rsidRPr="005B059F">
        <w:rPr>
          <w:lang w:val="de-AT" w:eastAsia="en-GB"/>
        </w:rPr>
        <w:t xml:space="preserve">Nur Tore während der Verlängerung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19. Wer gewinnt den Rest des Spiels? (nur Verlängerung!)</w:t>
      </w:r>
    </w:p>
    <w:p w:rsidR="00B35626" w:rsidRPr="005B059F" w:rsidRDefault="00B35626" w:rsidP="00B35626">
      <w:pPr>
        <w:rPr>
          <w:lang w:val="de-AT" w:eastAsia="en-GB"/>
        </w:rPr>
      </w:pPr>
      <w:r w:rsidRPr="005B059F">
        <w:rPr>
          <w:lang w:val="de-AT" w:eastAsia="en-GB"/>
        </w:rPr>
        <w:t xml:space="preserve">Nur Tore während der Verlängerung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20. Welche Mannschaft gewinnt das Penalty-Schießen?</w:t>
      </w:r>
    </w:p>
    <w:p w:rsidR="00B35626" w:rsidRPr="005B059F" w:rsidRDefault="00B35626" w:rsidP="00B35626">
      <w:pPr>
        <w:rPr>
          <w:lang w:val="de-AT" w:eastAsia="en-GB"/>
        </w:rPr>
      </w:pPr>
      <w:r w:rsidRPr="005B059F">
        <w:rPr>
          <w:lang w:val="de-AT" w:eastAsia="en-GB"/>
        </w:rPr>
        <w:t xml:space="preserve">Nur Tore während des Penalty-Schießens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 xml:space="preserve">21. </w:t>
      </w:r>
      <w:r w:rsidR="00F01D43">
        <w:rPr>
          <w:b/>
          <w:lang w:val="de-AT" w:eastAsia="en-GB"/>
        </w:rPr>
        <w:t>2-Weg (</w:t>
      </w:r>
      <w:r w:rsidRPr="005B059F">
        <w:rPr>
          <w:b/>
          <w:lang w:val="de-AT" w:eastAsia="en-GB"/>
        </w:rPr>
        <w:t>inklusive Verlängerung und Penalty</w:t>
      </w:r>
      <w:r w:rsidR="00F01D43">
        <w:rPr>
          <w:b/>
          <w:lang w:val="de-AT" w:eastAsia="en-GB"/>
        </w:rPr>
        <w:t>-Schießen)</w:t>
      </w:r>
    </w:p>
    <w:p w:rsidR="00B35626" w:rsidRPr="005B059F" w:rsidRDefault="00B35626" w:rsidP="00B35626">
      <w:pPr>
        <w:rPr>
          <w:lang w:val="de-AT" w:eastAsia="en-GB"/>
        </w:rPr>
      </w:pPr>
      <w:r w:rsidRPr="005B059F">
        <w:rPr>
          <w:lang w:val="de-AT" w:eastAsia="en-GB"/>
        </w:rPr>
        <w:t xml:space="preserve">Tore während der regulären Spielzeit, Verlängerung und des Penalty-Schießens werden </w:t>
      </w:r>
      <w:r w:rsidR="00761DAC" w:rsidRPr="005B059F">
        <w:rPr>
          <w:lang w:val="de-AT" w:eastAsia="en-GB"/>
        </w:rPr>
        <w:t>berücksichtigt</w:t>
      </w:r>
    </w:p>
    <w:p w:rsidR="00B35626" w:rsidRPr="00131E50" w:rsidRDefault="00B35626" w:rsidP="00B35626">
      <w:pPr>
        <w:rPr>
          <w:b/>
          <w:lang w:eastAsia="en-GB"/>
        </w:rPr>
      </w:pPr>
      <w:r w:rsidRPr="00131E50">
        <w:rPr>
          <w:b/>
          <w:lang w:eastAsia="en-GB"/>
        </w:rPr>
        <w:t>22. Genaues Ergebnis flex</w:t>
      </w:r>
    </w:p>
    <w:p w:rsidR="00B35626" w:rsidRPr="005B059F" w:rsidRDefault="00B35626" w:rsidP="00B35626">
      <w:pPr>
        <w:rPr>
          <w:lang w:val="de-AT" w:eastAsia="en-GB"/>
        </w:rPr>
      </w:pPr>
      <w:r w:rsidRPr="005B059F">
        <w:rPr>
          <w:lang w:val="de-AT" w:eastAsia="en-GB"/>
        </w:rPr>
        <w:t>Nur die 10 wahrscheinlichsten Ergebnisse werden als aktiv gesendet</w:t>
      </w:r>
    </w:p>
    <w:p w:rsidR="00B35626" w:rsidRPr="0001099B" w:rsidRDefault="0001099B" w:rsidP="00B35626">
      <w:pPr>
        <w:rPr>
          <w:b/>
          <w:lang w:val="de-AT" w:eastAsia="en-GB"/>
        </w:rPr>
      </w:pPr>
      <w:r w:rsidRPr="0001099B">
        <w:rPr>
          <w:b/>
          <w:lang w:val="de-AT" w:eastAsia="en-GB"/>
        </w:rPr>
        <w:t>23. Heimmannschaft, keine Wette</w:t>
      </w:r>
    </w:p>
    <w:p w:rsidR="0001099B" w:rsidRDefault="0001099B" w:rsidP="00B35626">
      <w:pPr>
        <w:rPr>
          <w:lang w:val="de-AT" w:eastAsia="en-GB"/>
        </w:rPr>
      </w:pPr>
      <w:r>
        <w:rPr>
          <w:lang w:val="de-AT" w:eastAsia="en-GB"/>
        </w:rPr>
        <w:t>(unentschieden, Auswärtsmannschaft)</w:t>
      </w:r>
    </w:p>
    <w:p w:rsidR="0001099B" w:rsidRPr="0001099B" w:rsidRDefault="0001099B" w:rsidP="00B35626">
      <w:pPr>
        <w:rPr>
          <w:b/>
          <w:lang w:val="de-AT" w:eastAsia="en-GB"/>
        </w:rPr>
      </w:pPr>
      <w:r w:rsidRPr="0001099B">
        <w:rPr>
          <w:b/>
          <w:lang w:val="de-AT" w:eastAsia="en-GB"/>
        </w:rPr>
        <w:t>24. Auswärtsmannschaft, keine Wette</w:t>
      </w:r>
    </w:p>
    <w:p w:rsidR="0001099B" w:rsidRDefault="0001099B" w:rsidP="0001099B">
      <w:pPr>
        <w:rPr>
          <w:lang w:val="de-AT" w:eastAsia="en-GB"/>
        </w:rPr>
      </w:pPr>
      <w:r>
        <w:rPr>
          <w:lang w:val="de-AT" w:eastAsia="en-GB"/>
        </w:rPr>
        <w:t>(Heimmannschaft; unentschieden)</w:t>
      </w:r>
    </w:p>
    <w:p w:rsidR="0001099B" w:rsidRPr="0001099B" w:rsidRDefault="0001099B" w:rsidP="00B35626">
      <w:pPr>
        <w:rPr>
          <w:b/>
          <w:lang w:val="de-AT" w:eastAsia="en-GB"/>
        </w:rPr>
      </w:pPr>
      <w:r w:rsidRPr="0001099B">
        <w:rPr>
          <w:b/>
          <w:lang w:val="de-AT" w:eastAsia="en-GB"/>
        </w:rPr>
        <w:t>25. Asiatisches Handicap</w:t>
      </w:r>
    </w:p>
    <w:p w:rsidR="0001099B" w:rsidRDefault="0001099B" w:rsidP="00B35626">
      <w:pPr>
        <w:rPr>
          <w:lang w:val="de-AT" w:eastAsia="en-GB"/>
        </w:rPr>
      </w:pPr>
      <w:r>
        <w:rPr>
          <w:lang w:val="de-AT" w:eastAsia="en-GB"/>
        </w:rPr>
        <w:t>(Heimmannschaft; Auswärtsmannschaft)</w:t>
      </w:r>
    </w:p>
    <w:p w:rsidR="0001099B" w:rsidRPr="0001099B" w:rsidRDefault="0001099B" w:rsidP="00B35626">
      <w:pPr>
        <w:rPr>
          <w:b/>
          <w:lang w:val="de-AT" w:eastAsia="en-GB"/>
        </w:rPr>
      </w:pPr>
      <w:r w:rsidRPr="0001099B">
        <w:rPr>
          <w:b/>
          <w:lang w:val="de-AT" w:eastAsia="en-GB"/>
        </w:rPr>
        <w:t>26. Gewinnspanne</w:t>
      </w:r>
    </w:p>
    <w:p w:rsidR="0001099B" w:rsidRDefault="0001099B" w:rsidP="00B35626">
      <w:pPr>
        <w:rPr>
          <w:lang w:val="de-AT" w:eastAsia="en-GB"/>
        </w:rPr>
      </w:pPr>
      <w:r w:rsidRPr="0001099B">
        <w:rPr>
          <w:lang w:val="de-AT" w:eastAsia="en-GB"/>
        </w:rPr>
        <w:t>(&gt;=+3, 2, 1, 0, -1, -2, &lt;=-3)</w:t>
      </w:r>
    </w:p>
    <w:p w:rsidR="0001099B" w:rsidRPr="0001099B" w:rsidRDefault="0001099B" w:rsidP="00B35626">
      <w:pPr>
        <w:rPr>
          <w:b/>
          <w:lang w:val="de-AT" w:eastAsia="en-GB"/>
        </w:rPr>
      </w:pPr>
      <w:r w:rsidRPr="0001099B">
        <w:rPr>
          <w:b/>
          <w:lang w:val="de-AT" w:eastAsia="en-GB"/>
        </w:rPr>
        <w:t>27. Asiatisches Total</w:t>
      </w:r>
    </w:p>
    <w:p w:rsidR="0001099B" w:rsidRDefault="0001099B" w:rsidP="00B35626">
      <w:pPr>
        <w:rPr>
          <w:lang w:val="de-AT" w:eastAsia="en-GB"/>
        </w:rPr>
      </w:pPr>
      <w:r>
        <w:rPr>
          <w:lang w:val="de-AT" w:eastAsia="en-GB"/>
        </w:rPr>
        <w:t>(über; unter)</w:t>
      </w:r>
    </w:p>
    <w:p w:rsidR="0001099B" w:rsidRPr="0001099B" w:rsidRDefault="0001099B" w:rsidP="00B35626">
      <w:pPr>
        <w:rPr>
          <w:b/>
          <w:lang w:val="de-AT" w:eastAsia="en-GB"/>
        </w:rPr>
      </w:pPr>
      <w:r w:rsidRPr="0001099B">
        <w:rPr>
          <w:b/>
          <w:lang w:val="de-AT" w:eastAsia="en-GB"/>
        </w:rPr>
        <w:t>28. Genaue Anzahl Tore</w:t>
      </w:r>
    </w:p>
    <w:p w:rsidR="0001099B" w:rsidRDefault="0001099B" w:rsidP="00B35626">
      <w:pPr>
        <w:rPr>
          <w:lang w:val="de-AT" w:eastAsia="en-GB"/>
        </w:rPr>
      </w:pPr>
      <w:r w:rsidRPr="0001099B">
        <w:rPr>
          <w:lang w:val="de-AT" w:eastAsia="en-GB"/>
        </w:rPr>
        <w:t>(0; 1; 2; 3; 4; 5; 6; 7; 8; 9+)</w:t>
      </w:r>
    </w:p>
    <w:p w:rsidR="0001099B" w:rsidRPr="0001099B" w:rsidRDefault="0001099B" w:rsidP="00B35626">
      <w:pPr>
        <w:rPr>
          <w:b/>
          <w:lang w:val="de-AT" w:eastAsia="en-GB"/>
        </w:rPr>
      </w:pPr>
      <w:r w:rsidRPr="0001099B">
        <w:rPr>
          <w:b/>
          <w:lang w:val="de-AT" w:eastAsia="en-GB"/>
        </w:rPr>
        <w:t>29. Beide Mannschaften erzielen Tore</w:t>
      </w:r>
    </w:p>
    <w:p w:rsidR="0001099B" w:rsidRDefault="0001099B" w:rsidP="00B35626">
      <w:pPr>
        <w:rPr>
          <w:lang w:val="de-AT" w:eastAsia="en-GB"/>
        </w:rPr>
      </w:pPr>
      <w:r>
        <w:rPr>
          <w:lang w:val="de-AT" w:eastAsia="en-GB"/>
        </w:rPr>
        <w:t>(ja; nein)</w:t>
      </w:r>
    </w:p>
    <w:p w:rsidR="0001099B" w:rsidRPr="0001099B" w:rsidRDefault="0001099B" w:rsidP="00B35626">
      <w:pPr>
        <w:rPr>
          <w:b/>
          <w:lang w:val="de-AT" w:eastAsia="en-GB"/>
        </w:rPr>
      </w:pPr>
      <w:r w:rsidRPr="0001099B">
        <w:rPr>
          <w:b/>
          <w:lang w:val="de-AT" w:eastAsia="en-GB"/>
        </w:rPr>
        <w:t>30. Welche Mannschaft erzielt ein Tor?</w:t>
      </w:r>
    </w:p>
    <w:p w:rsidR="0001099B" w:rsidRDefault="0001099B" w:rsidP="00B35626">
      <w:pPr>
        <w:rPr>
          <w:lang w:val="de-AT" w:eastAsia="en-GB"/>
        </w:rPr>
      </w:pPr>
      <w:r>
        <w:rPr>
          <w:lang w:val="de-AT" w:eastAsia="en-GB"/>
        </w:rPr>
        <w:t>(beide; nur Heimmannschaft; nur Auswärtsmannschaft; keiner)</w:t>
      </w:r>
    </w:p>
    <w:p w:rsidR="0001099B" w:rsidRPr="00C1150A" w:rsidRDefault="0001099B" w:rsidP="00B35626">
      <w:pPr>
        <w:rPr>
          <w:b/>
          <w:lang w:val="de-AT" w:eastAsia="en-GB"/>
        </w:rPr>
      </w:pPr>
      <w:r w:rsidRPr="00C1150A">
        <w:rPr>
          <w:b/>
          <w:lang w:val="de-AT" w:eastAsia="en-GB"/>
        </w:rPr>
        <w:t>31. Heimmannschaft ohne Gegentreffer</w:t>
      </w:r>
    </w:p>
    <w:p w:rsidR="0001099B" w:rsidRDefault="00C1150A" w:rsidP="00B35626">
      <w:pPr>
        <w:rPr>
          <w:lang w:val="de-AT" w:eastAsia="en-GB"/>
        </w:rPr>
      </w:pPr>
      <w:r>
        <w:rPr>
          <w:lang w:val="de-AT" w:eastAsia="en-GB"/>
        </w:rPr>
        <w:t>(ja; nein)</w:t>
      </w:r>
    </w:p>
    <w:p w:rsidR="0001099B" w:rsidRPr="00C1150A" w:rsidRDefault="0001099B" w:rsidP="00B35626">
      <w:pPr>
        <w:rPr>
          <w:b/>
          <w:lang w:val="de-AT" w:eastAsia="en-GB"/>
        </w:rPr>
      </w:pPr>
      <w:r w:rsidRPr="00C1150A">
        <w:rPr>
          <w:b/>
          <w:lang w:val="de-AT" w:eastAsia="en-GB"/>
        </w:rPr>
        <w:t>32.</w:t>
      </w:r>
      <w:r w:rsidR="00C1150A" w:rsidRPr="00C1150A">
        <w:rPr>
          <w:b/>
          <w:lang w:val="de-AT" w:eastAsia="en-GB"/>
        </w:rPr>
        <w:t xml:space="preserve"> Auswärtsmannschaft ohne Gegentreffer</w:t>
      </w:r>
    </w:p>
    <w:p w:rsidR="00C1150A" w:rsidRDefault="00C1150A" w:rsidP="00B35626">
      <w:pPr>
        <w:rPr>
          <w:lang w:val="de-AT" w:eastAsia="en-GB"/>
        </w:rPr>
      </w:pPr>
      <w:r>
        <w:rPr>
          <w:lang w:val="de-AT" w:eastAsia="en-GB"/>
        </w:rPr>
        <w:t>(ja; nein)</w:t>
      </w:r>
    </w:p>
    <w:p w:rsidR="0001099B" w:rsidRPr="00C1150A" w:rsidRDefault="0001099B" w:rsidP="00B35626">
      <w:pPr>
        <w:rPr>
          <w:b/>
          <w:lang w:val="de-AT" w:eastAsia="en-GB"/>
        </w:rPr>
      </w:pPr>
      <w:r w:rsidRPr="00C1150A">
        <w:rPr>
          <w:b/>
          <w:lang w:val="de-AT" w:eastAsia="en-GB"/>
        </w:rPr>
        <w:t>33.</w:t>
      </w:r>
      <w:r w:rsidR="00C1150A" w:rsidRPr="00C1150A">
        <w:rPr>
          <w:b/>
          <w:lang w:val="de-AT" w:eastAsia="en-GB"/>
        </w:rPr>
        <w:t xml:space="preserve"> Genaues Ergebnis</w:t>
      </w:r>
    </w:p>
    <w:p w:rsidR="00C1150A" w:rsidRDefault="00C1150A" w:rsidP="00B35626">
      <w:pPr>
        <w:rPr>
          <w:lang w:val="de-AT" w:eastAsia="en-GB"/>
        </w:rPr>
      </w:pPr>
      <w:r w:rsidRPr="00C1150A">
        <w:rPr>
          <w:lang w:val="de-AT" w:eastAsia="en-GB"/>
        </w:rPr>
        <w:t xml:space="preserve">(0:0...5:5; </w:t>
      </w:r>
      <w:r>
        <w:rPr>
          <w:lang w:val="de-AT" w:eastAsia="en-GB"/>
        </w:rPr>
        <w:t>alle anderen</w:t>
      </w:r>
      <w:r w:rsidRPr="00C1150A">
        <w:rPr>
          <w:lang w:val="de-AT" w:eastAsia="en-GB"/>
        </w:rPr>
        <w:t>)</w:t>
      </w:r>
    </w:p>
    <w:p w:rsidR="0001099B" w:rsidRPr="00C1150A" w:rsidRDefault="0001099B" w:rsidP="00B35626">
      <w:pPr>
        <w:rPr>
          <w:b/>
          <w:lang w:val="de-AT" w:eastAsia="en-GB"/>
        </w:rPr>
      </w:pPr>
      <w:r w:rsidRPr="00C1150A">
        <w:rPr>
          <w:b/>
          <w:lang w:val="de-AT" w:eastAsia="en-GB"/>
        </w:rPr>
        <w:t>34.</w:t>
      </w:r>
      <w:r w:rsidR="00C1150A" w:rsidRPr="00C1150A">
        <w:rPr>
          <w:b/>
          <w:lang w:val="de-AT" w:eastAsia="en-GB"/>
        </w:rPr>
        <w:t xml:space="preserve"> Spielwette und Gesamtergebnis</w:t>
      </w:r>
    </w:p>
    <w:p w:rsidR="00C1150A" w:rsidRPr="00C1150A" w:rsidRDefault="00C1150A" w:rsidP="00C1150A">
      <w:pPr>
        <w:rPr>
          <w:lang w:val="de-AT" w:eastAsia="en-GB"/>
        </w:rPr>
      </w:pPr>
      <w:r w:rsidRPr="00C1150A">
        <w:rPr>
          <w:lang w:val="de-AT" w:eastAsia="en-GB"/>
        </w:rPr>
        <w:t>(</w:t>
      </w:r>
      <w:r>
        <w:rPr>
          <w:lang w:val="de-AT" w:eastAsia="en-GB"/>
        </w:rPr>
        <w:t>Heimmannschaft</w:t>
      </w:r>
      <w:r w:rsidRPr="00C1150A">
        <w:rPr>
          <w:lang w:val="de-AT" w:eastAsia="en-GB"/>
        </w:rPr>
        <w:t xml:space="preserve"> Un</w:t>
      </w:r>
      <w:r>
        <w:rPr>
          <w:lang w:val="de-AT" w:eastAsia="en-GB"/>
        </w:rPr>
        <w:t>t</w:t>
      </w:r>
      <w:r w:rsidRPr="00C1150A">
        <w:rPr>
          <w:lang w:val="de-AT" w:eastAsia="en-GB"/>
        </w:rPr>
        <w:t xml:space="preserve">er; </w:t>
      </w:r>
      <w:r>
        <w:rPr>
          <w:lang w:val="de-AT" w:eastAsia="en-GB"/>
        </w:rPr>
        <w:t>Unentschieden Unt</w:t>
      </w:r>
      <w:r w:rsidRPr="00C1150A">
        <w:rPr>
          <w:lang w:val="de-AT" w:eastAsia="en-GB"/>
        </w:rPr>
        <w:t xml:space="preserve">er; </w:t>
      </w:r>
      <w:r>
        <w:rPr>
          <w:lang w:val="de-AT" w:eastAsia="en-GB"/>
        </w:rPr>
        <w:t>Auswärtsmannschaft</w:t>
      </w:r>
      <w:r w:rsidRPr="00C1150A">
        <w:rPr>
          <w:lang w:val="de-AT" w:eastAsia="en-GB"/>
        </w:rPr>
        <w:t xml:space="preserve"> Un</w:t>
      </w:r>
      <w:r>
        <w:rPr>
          <w:lang w:val="de-AT" w:eastAsia="en-GB"/>
        </w:rPr>
        <w:t>t</w:t>
      </w:r>
      <w:r w:rsidRPr="00C1150A">
        <w:rPr>
          <w:lang w:val="de-AT" w:eastAsia="en-GB"/>
        </w:rPr>
        <w:t xml:space="preserve">er; </w:t>
      </w:r>
      <w:r>
        <w:rPr>
          <w:lang w:val="de-AT" w:eastAsia="en-GB"/>
        </w:rPr>
        <w:t>Heimmannschaft</w:t>
      </w:r>
      <w:r w:rsidRPr="00C1150A">
        <w:rPr>
          <w:lang w:val="de-AT" w:eastAsia="en-GB"/>
        </w:rPr>
        <w:t xml:space="preserve"> </w:t>
      </w:r>
      <w:r>
        <w:rPr>
          <w:lang w:val="de-AT" w:eastAsia="en-GB"/>
        </w:rPr>
        <w:t>Über</w:t>
      </w:r>
      <w:r w:rsidRPr="00C1150A">
        <w:rPr>
          <w:lang w:val="de-AT" w:eastAsia="en-GB"/>
        </w:rPr>
        <w:t>;</w:t>
      </w:r>
    </w:p>
    <w:p w:rsidR="00C1150A" w:rsidRDefault="00C1150A" w:rsidP="00C1150A">
      <w:pPr>
        <w:rPr>
          <w:lang w:val="de-AT" w:eastAsia="en-GB"/>
        </w:rPr>
      </w:pPr>
      <w:r>
        <w:rPr>
          <w:lang w:val="de-AT" w:eastAsia="en-GB"/>
        </w:rPr>
        <w:t>Unentschieden</w:t>
      </w:r>
      <w:r w:rsidRPr="00C1150A">
        <w:rPr>
          <w:lang w:val="de-AT" w:eastAsia="en-GB"/>
        </w:rPr>
        <w:t xml:space="preserve"> </w:t>
      </w:r>
      <w:r>
        <w:rPr>
          <w:lang w:val="de-AT" w:eastAsia="en-GB"/>
        </w:rPr>
        <w:t>Über</w:t>
      </w:r>
      <w:r w:rsidRPr="00C1150A">
        <w:rPr>
          <w:lang w:val="de-AT" w:eastAsia="en-GB"/>
        </w:rPr>
        <w:t xml:space="preserve">; </w:t>
      </w:r>
      <w:r>
        <w:rPr>
          <w:lang w:val="de-AT" w:eastAsia="en-GB"/>
        </w:rPr>
        <w:t>Auswärtsmannschaft</w:t>
      </w:r>
      <w:r w:rsidRPr="00C1150A">
        <w:rPr>
          <w:lang w:val="de-AT" w:eastAsia="en-GB"/>
        </w:rPr>
        <w:t xml:space="preserve"> </w:t>
      </w:r>
      <w:r>
        <w:rPr>
          <w:lang w:val="de-AT" w:eastAsia="en-GB"/>
        </w:rPr>
        <w:t>Über</w:t>
      </w:r>
      <w:r w:rsidRPr="00C1150A">
        <w:rPr>
          <w:lang w:val="de-AT" w:eastAsia="en-GB"/>
        </w:rPr>
        <w:t>)</w:t>
      </w:r>
    </w:p>
    <w:p w:rsidR="0001099B" w:rsidRPr="008D4553" w:rsidRDefault="0001099B" w:rsidP="00B35626">
      <w:pPr>
        <w:rPr>
          <w:b/>
          <w:lang w:val="de-AT" w:eastAsia="en-GB"/>
        </w:rPr>
      </w:pPr>
      <w:r w:rsidRPr="008D4553">
        <w:rPr>
          <w:b/>
          <w:lang w:val="de-AT" w:eastAsia="en-GB"/>
        </w:rPr>
        <w:t>35.</w:t>
      </w:r>
      <w:r w:rsidR="008D4553" w:rsidRPr="008D4553">
        <w:rPr>
          <w:b/>
          <w:lang w:val="de-AT" w:eastAsia="en-GB"/>
        </w:rPr>
        <w:t xml:space="preserve"> Spielwette und beide Mannschaften erzielen Tore</w:t>
      </w:r>
    </w:p>
    <w:p w:rsidR="008D4553" w:rsidRDefault="008D4553" w:rsidP="00B35626">
      <w:pPr>
        <w:rPr>
          <w:lang w:val="de-AT" w:eastAsia="en-GB"/>
        </w:rPr>
      </w:pPr>
      <w:r w:rsidRPr="008D4553">
        <w:rPr>
          <w:lang w:val="de-AT" w:eastAsia="en-GB"/>
        </w:rPr>
        <w:t>(</w:t>
      </w:r>
      <w:r>
        <w:rPr>
          <w:lang w:val="de-AT" w:eastAsia="en-GB"/>
        </w:rPr>
        <w:t>Heimmannschaft</w:t>
      </w:r>
      <w:r w:rsidRPr="00C1150A">
        <w:rPr>
          <w:lang w:val="de-AT" w:eastAsia="en-GB"/>
        </w:rPr>
        <w:t xml:space="preserve"> </w:t>
      </w:r>
      <w:r>
        <w:rPr>
          <w:lang w:val="de-AT" w:eastAsia="en-GB"/>
        </w:rPr>
        <w:t>Ja</w:t>
      </w:r>
      <w:r w:rsidRPr="008D4553">
        <w:rPr>
          <w:lang w:val="de-AT" w:eastAsia="en-GB"/>
        </w:rPr>
        <w:t xml:space="preserve">; </w:t>
      </w:r>
      <w:r>
        <w:rPr>
          <w:lang w:val="de-AT" w:eastAsia="en-GB"/>
        </w:rPr>
        <w:t>Heimmannschaft</w:t>
      </w:r>
      <w:r w:rsidRPr="00C1150A">
        <w:rPr>
          <w:lang w:val="de-AT" w:eastAsia="en-GB"/>
        </w:rPr>
        <w:t xml:space="preserve"> </w:t>
      </w:r>
      <w:r>
        <w:rPr>
          <w:lang w:val="de-AT" w:eastAsia="en-GB"/>
        </w:rPr>
        <w:t>Nein</w:t>
      </w:r>
      <w:r w:rsidRPr="008D4553">
        <w:rPr>
          <w:lang w:val="de-AT" w:eastAsia="en-GB"/>
        </w:rPr>
        <w:t xml:space="preserve">; </w:t>
      </w:r>
      <w:r>
        <w:rPr>
          <w:lang w:val="de-AT" w:eastAsia="en-GB"/>
        </w:rPr>
        <w:t>Unentschieden Ja</w:t>
      </w:r>
      <w:r w:rsidRPr="008D4553">
        <w:rPr>
          <w:lang w:val="de-AT" w:eastAsia="en-GB"/>
        </w:rPr>
        <w:t xml:space="preserve">; </w:t>
      </w:r>
      <w:r>
        <w:rPr>
          <w:lang w:val="de-AT" w:eastAsia="en-GB"/>
        </w:rPr>
        <w:t>Unentschieden Nein</w:t>
      </w:r>
      <w:r w:rsidRPr="008D4553">
        <w:rPr>
          <w:lang w:val="de-AT" w:eastAsia="en-GB"/>
        </w:rPr>
        <w:t xml:space="preserve">; </w:t>
      </w:r>
      <w:r>
        <w:rPr>
          <w:lang w:val="de-AT" w:eastAsia="en-GB"/>
        </w:rPr>
        <w:t>Auswärtsmannschaft</w:t>
      </w:r>
      <w:r w:rsidRPr="00C1150A">
        <w:rPr>
          <w:lang w:val="de-AT" w:eastAsia="en-GB"/>
        </w:rPr>
        <w:t xml:space="preserve"> </w:t>
      </w:r>
      <w:r>
        <w:rPr>
          <w:lang w:val="de-AT" w:eastAsia="en-GB"/>
        </w:rPr>
        <w:t>Ja</w:t>
      </w:r>
      <w:r w:rsidRPr="008D4553">
        <w:rPr>
          <w:lang w:val="de-AT" w:eastAsia="en-GB"/>
        </w:rPr>
        <w:t xml:space="preserve">; </w:t>
      </w:r>
      <w:r>
        <w:rPr>
          <w:lang w:val="de-AT" w:eastAsia="en-GB"/>
        </w:rPr>
        <w:t>Auswärtsmannschaft</w:t>
      </w:r>
      <w:r w:rsidRPr="00C1150A">
        <w:rPr>
          <w:lang w:val="de-AT" w:eastAsia="en-GB"/>
        </w:rPr>
        <w:t xml:space="preserve"> </w:t>
      </w:r>
      <w:r>
        <w:rPr>
          <w:lang w:val="de-AT" w:eastAsia="en-GB"/>
        </w:rPr>
        <w:t>Nein</w:t>
      </w:r>
      <w:r w:rsidRPr="008D4553">
        <w:rPr>
          <w:lang w:val="de-AT" w:eastAsia="en-GB"/>
        </w:rPr>
        <w:t>)</w:t>
      </w:r>
    </w:p>
    <w:p w:rsidR="0001099B" w:rsidRDefault="0001099B" w:rsidP="00B35626">
      <w:pPr>
        <w:rPr>
          <w:b/>
          <w:lang w:val="de-AT" w:eastAsia="en-GB"/>
        </w:rPr>
      </w:pPr>
      <w:r w:rsidRPr="008D4553">
        <w:rPr>
          <w:b/>
          <w:lang w:val="de-AT" w:eastAsia="en-GB"/>
        </w:rPr>
        <w:t>36.</w:t>
      </w:r>
      <w:r w:rsidR="008D4553" w:rsidRPr="008D4553">
        <w:rPr>
          <w:b/>
          <w:lang w:val="de-AT" w:eastAsia="en-GB"/>
        </w:rPr>
        <w:t xml:space="preserve"> Spielwette und 1. Tor</w:t>
      </w:r>
    </w:p>
    <w:p w:rsidR="008D4553" w:rsidRPr="008D4553" w:rsidRDefault="008D4553" w:rsidP="00B35626">
      <w:pPr>
        <w:rPr>
          <w:lang w:val="de-AT" w:eastAsia="en-GB"/>
        </w:rPr>
      </w:pPr>
      <w:r w:rsidRPr="008D4553">
        <w:rPr>
          <w:lang w:val="de-AT" w:eastAsia="en-GB"/>
        </w:rPr>
        <w:t>(HH; HU; HA; AH; AU; AA; Keines)</w:t>
      </w:r>
    </w:p>
    <w:p w:rsidR="0001099B" w:rsidRDefault="0001099B" w:rsidP="00B35626">
      <w:pPr>
        <w:rPr>
          <w:b/>
          <w:lang w:val="de-AT" w:eastAsia="en-GB"/>
        </w:rPr>
      </w:pPr>
      <w:r w:rsidRPr="00F11E88">
        <w:rPr>
          <w:b/>
          <w:lang w:val="de-AT" w:eastAsia="en-GB"/>
        </w:rPr>
        <w:t>37.</w:t>
      </w:r>
      <w:r w:rsidR="00F11E88" w:rsidRPr="00F11E88">
        <w:rPr>
          <w:b/>
          <w:lang w:val="de-AT" w:eastAsia="en-GB"/>
        </w:rPr>
        <w:t xml:space="preserve"> Handicap inkl. Verlängerung und Penalties</w:t>
      </w:r>
    </w:p>
    <w:p w:rsidR="00F11E88" w:rsidRPr="00F11E88" w:rsidRDefault="00F11E88" w:rsidP="00B35626">
      <w:pPr>
        <w:rPr>
          <w:lang w:val="de-AT" w:eastAsia="en-GB"/>
        </w:rPr>
      </w:pPr>
      <w:r>
        <w:rPr>
          <w:lang w:val="de-AT" w:eastAsia="en-GB"/>
        </w:rPr>
        <w:t>(Heimmannschaft; unentschieden;</w:t>
      </w:r>
      <w:r w:rsidRPr="00F11E88">
        <w:rPr>
          <w:lang w:val="de-AT" w:eastAsia="en-GB"/>
        </w:rPr>
        <w:t xml:space="preserve"> </w:t>
      </w:r>
      <w:r>
        <w:rPr>
          <w:lang w:val="de-AT" w:eastAsia="en-GB"/>
        </w:rPr>
        <w:t>Auswärtsmannschaft )</w:t>
      </w:r>
    </w:p>
    <w:p w:rsidR="0001099B" w:rsidRDefault="0001099B" w:rsidP="00B35626">
      <w:pPr>
        <w:rPr>
          <w:b/>
          <w:lang w:val="de-AT" w:eastAsia="en-GB"/>
        </w:rPr>
      </w:pPr>
      <w:r w:rsidRPr="0091278E">
        <w:rPr>
          <w:b/>
          <w:lang w:val="de-AT" w:eastAsia="en-GB"/>
        </w:rPr>
        <w:t>38.</w:t>
      </w:r>
      <w:r w:rsidR="0091278E" w:rsidRPr="0091278E">
        <w:rPr>
          <w:b/>
          <w:lang w:val="de-AT" w:eastAsia="en-GB"/>
        </w:rPr>
        <w:t xml:space="preserve"> Asiatisches Handicap inkl. Verlängerung und Penalties</w:t>
      </w:r>
    </w:p>
    <w:p w:rsidR="0091278E" w:rsidRPr="0091278E" w:rsidRDefault="0091278E" w:rsidP="00B35626">
      <w:pPr>
        <w:rPr>
          <w:lang w:val="de-AT" w:eastAsia="en-GB"/>
        </w:rPr>
      </w:pPr>
      <w:r w:rsidRPr="0091278E">
        <w:rPr>
          <w:lang w:val="de-AT" w:eastAsia="en-GB"/>
        </w:rPr>
        <w:t>(Heimmannschaft; Auswärtsmannschaft)</w:t>
      </w:r>
    </w:p>
    <w:p w:rsidR="00E04DC9" w:rsidRPr="00E04DC9" w:rsidRDefault="0001099B" w:rsidP="00B35626">
      <w:pPr>
        <w:rPr>
          <w:b/>
          <w:lang w:val="de-AT" w:eastAsia="en-GB"/>
        </w:rPr>
      </w:pPr>
      <w:r w:rsidRPr="00E04DC9">
        <w:rPr>
          <w:b/>
          <w:lang w:val="de-AT" w:eastAsia="en-GB"/>
        </w:rPr>
        <w:lastRenderedPageBreak/>
        <w:t>39.</w:t>
      </w:r>
      <w:r w:rsidR="00E04DC9" w:rsidRPr="00E04DC9">
        <w:rPr>
          <w:b/>
          <w:lang w:val="de-AT" w:eastAsia="en-GB"/>
        </w:rPr>
        <w:t xml:space="preserve"> Asiatisches Total, inkl. Verlängerung und Penalties</w:t>
      </w:r>
    </w:p>
    <w:p w:rsidR="00E04DC9" w:rsidRDefault="00E04DC9" w:rsidP="00B35626">
      <w:pPr>
        <w:rPr>
          <w:lang w:val="de-AT" w:eastAsia="en-GB"/>
        </w:rPr>
      </w:pPr>
      <w:r w:rsidRPr="0091278E">
        <w:rPr>
          <w:lang w:val="de-AT" w:eastAsia="en-GB"/>
        </w:rPr>
        <w:t>(Heimmannschaft; Auswärtsmannschaft)</w:t>
      </w:r>
    </w:p>
    <w:p w:rsidR="0001099B" w:rsidRPr="00E04DC9" w:rsidRDefault="0001099B" w:rsidP="00B35626">
      <w:pPr>
        <w:rPr>
          <w:b/>
          <w:lang w:val="de-AT" w:eastAsia="en-GB"/>
        </w:rPr>
      </w:pPr>
      <w:r w:rsidRPr="00E04DC9">
        <w:rPr>
          <w:b/>
          <w:lang w:val="de-AT" w:eastAsia="en-GB"/>
        </w:rPr>
        <w:t>40.</w:t>
      </w:r>
      <w:r w:rsidR="00E04DC9" w:rsidRPr="00E04DC9">
        <w:rPr>
          <w:b/>
          <w:lang w:val="de-AT" w:eastAsia="en-GB"/>
        </w:rPr>
        <w:t xml:space="preserve"> Torwette, inkl. Verlängerung und Penalties</w:t>
      </w:r>
    </w:p>
    <w:p w:rsidR="00E04DC9" w:rsidRDefault="00E04DC9" w:rsidP="00B35626">
      <w:pPr>
        <w:rPr>
          <w:lang w:val="de-AT" w:eastAsia="en-GB"/>
        </w:rPr>
      </w:pPr>
      <w:r>
        <w:rPr>
          <w:lang w:val="de-AT" w:eastAsia="en-GB"/>
        </w:rPr>
        <w:t>(über; unter)</w:t>
      </w:r>
    </w:p>
    <w:p w:rsidR="0001099B" w:rsidRPr="00E04DC9" w:rsidRDefault="0001099B" w:rsidP="00B35626">
      <w:pPr>
        <w:rPr>
          <w:b/>
          <w:lang w:val="de-AT" w:eastAsia="en-GB"/>
        </w:rPr>
      </w:pPr>
      <w:r w:rsidRPr="00E04DC9">
        <w:rPr>
          <w:b/>
          <w:lang w:val="de-AT" w:eastAsia="en-GB"/>
        </w:rPr>
        <w:t>41.</w:t>
      </w:r>
      <w:r w:rsidR="00E04DC9" w:rsidRPr="00E04DC9">
        <w:rPr>
          <w:b/>
          <w:lang w:val="de-AT" w:eastAsia="en-GB"/>
        </w:rPr>
        <w:t xml:space="preserve"> Genaue Anzahl Tore, inkl. Verlängerung und Penalties</w:t>
      </w:r>
    </w:p>
    <w:p w:rsidR="00E04DC9" w:rsidRDefault="00E04DC9" w:rsidP="00B35626">
      <w:pPr>
        <w:rPr>
          <w:lang w:val="de-AT" w:eastAsia="en-GB"/>
        </w:rPr>
      </w:pPr>
      <w:r w:rsidRPr="00E04DC9">
        <w:rPr>
          <w:lang w:val="de-AT" w:eastAsia="en-GB"/>
        </w:rPr>
        <w:t>(1; 2; 3; 4; 5; 6; 7; 8; 9+)</w:t>
      </w:r>
    </w:p>
    <w:p w:rsidR="0001099B" w:rsidRPr="00E04DC9" w:rsidRDefault="0001099B" w:rsidP="00B35626">
      <w:pPr>
        <w:rPr>
          <w:b/>
          <w:lang w:val="de-AT" w:eastAsia="en-GB"/>
        </w:rPr>
      </w:pPr>
      <w:r w:rsidRPr="00E04DC9">
        <w:rPr>
          <w:b/>
          <w:lang w:val="de-AT" w:eastAsia="en-GB"/>
        </w:rPr>
        <w:t>42.</w:t>
      </w:r>
      <w:r w:rsidR="00E04DC9" w:rsidRPr="00E04DC9">
        <w:rPr>
          <w:b/>
          <w:lang w:val="de-AT" w:eastAsia="en-GB"/>
        </w:rPr>
        <w:t xml:space="preserve"> </w:t>
      </w:r>
      <w:r w:rsidR="009A63B1">
        <w:rPr>
          <w:b/>
          <w:lang w:val="de-AT" w:eastAsia="en-GB"/>
        </w:rPr>
        <w:t>Gewinnspanne</w:t>
      </w:r>
      <w:r w:rsidR="00E04DC9" w:rsidRPr="00E04DC9">
        <w:rPr>
          <w:b/>
          <w:lang w:val="de-AT" w:eastAsia="en-GB"/>
        </w:rPr>
        <w:t>, inkl. Verlängerung und Penalties</w:t>
      </w:r>
    </w:p>
    <w:p w:rsidR="00E04DC9" w:rsidRDefault="00E04DC9" w:rsidP="00B35626">
      <w:pPr>
        <w:rPr>
          <w:lang w:val="de-AT" w:eastAsia="en-GB"/>
        </w:rPr>
      </w:pPr>
      <w:r w:rsidRPr="00E04DC9">
        <w:rPr>
          <w:lang w:val="de-AT" w:eastAsia="en-GB"/>
        </w:rPr>
        <w:t>(</w:t>
      </w:r>
      <w:r>
        <w:rPr>
          <w:lang w:val="de-AT" w:eastAsia="en-GB"/>
        </w:rPr>
        <w:t>Heimmannschaft</w:t>
      </w:r>
      <w:r w:rsidRPr="00E04DC9">
        <w:rPr>
          <w:lang w:val="de-AT" w:eastAsia="en-GB"/>
        </w:rPr>
        <w:t xml:space="preserve"> 3+; </w:t>
      </w:r>
      <w:r>
        <w:rPr>
          <w:lang w:val="de-AT" w:eastAsia="en-GB"/>
        </w:rPr>
        <w:t>Heimmannschaft</w:t>
      </w:r>
      <w:r w:rsidRPr="00E04DC9">
        <w:rPr>
          <w:lang w:val="de-AT" w:eastAsia="en-GB"/>
        </w:rPr>
        <w:t xml:space="preserve"> 2; </w:t>
      </w:r>
      <w:r>
        <w:rPr>
          <w:lang w:val="de-AT" w:eastAsia="en-GB"/>
        </w:rPr>
        <w:t>Heimmannschaft</w:t>
      </w:r>
      <w:r w:rsidRPr="00E04DC9">
        <w:rPr>
          <w:lang w:val="de-AT" w:eastAsia="en-GB"/>
        </w:rPr>
        <w:t xml:space="preserve"> 1; </w:t>
      </w:r>
      <w:r>
        <w:rPr>
          <w:lang w:val="de-AT" w:eastAsia="en-GB"/>
        </w:rPr>
        <w:t>unentschieden</w:t>
      </w:r>
      <w:r w:rsidRPr="00E04DC9">
        <w:rPr>
          <w:lang w:val="de-AT" w:eastAsia="en-GB"/>
        </w:rPr>
        <w:t xml:space="preserve">; </w:t>
      </w:r>
      <w:r>
        <w:rPr>
          <w:lang w:val="de-AT" w:eastAsia="en-GB"/>
        </w:rPr>
        <w:t xml:space="preserve">Auswärtsmannschaft </w:t>
      </w:r>
      <w:r w:rsidRPr="00E04DC9">
        <w:rPr>
          <w:lang w:val="de-AT" w:eastAsia="en-GB"/>
        </w:rPr>
        <w:t xml:space="preserve"> 1; </w:t>
      </w:r>
      <w:r>
        <w:rPr>
          <w:lang w:val="de-AT" w:eastAsia="en-GB"/>
        </w:rPr>
        <w:t xml:space="preserve">Auswärtsmannschaft </w:t>
      </w:r>
      <w:r w:rsidRPr="00E04DC9">
        <w:rPr>
          <w:lang w:val="de-AT" w:eastAsia="en-GB"/>
        </w:rPr>
        <w:t xml:space="preserve"> 2; </w:t>
      </w:r>
      <w:r>
        <w:rPr>
          <w:lang w:val="de-AT" w:eastAsia="en-GB"/>
        </w:rPr>
        <w:t xml:space="preserve">Auswärtsmannschaft </w:t>
      </w:r>
      <w:r w:rsidRPr="00E04DC9">
        <w:rPr>
          <w:lang w:val="de-AT" w:eastAsia="en-GB"/>
        </w:rPr>
        <w:t xml:space="preserve"> 3+)</w:t>
      </w:r>
    </w:p>
    <w:p w:rsidR="0001099B" w:rsidRPr="00E04DC9" w:rsidRDefault="0001099B" w:rsidP="00B35626">
      <w:pPr>
        <w:rPr>
          <w:b/>
          <w:lang w:val="de-AT" w:eastAsia="en-GB"/>
        </w:rPr>
      </w:pPr>
      <w:r w:rsidRPr="00E04DC9">
        <w:rPr>
          <w:b/>
          <w:lang w:val="de-AT" w:eastAsia="en-GB"/>
        </w:rPr>
        <w:t>43.</w:t>
      </w:r>
      <w:r w:rsidR="00E04DC9" w:rsidRPr="00E04DC9">
        <w:rPr>
          <w:b/>
          <w:lang w:val="de-AT" w:eastAsia="en-GB"/>
        </w:rPr>
        <w:t xml:space="preserve"> Welche Mannschaft erzielt Tore, inkl. Verlängerung und Penalties</w:t>
      </w:r>
    </w:p>
    <w:p w:rsidR="00E04DC9" w:rsidRDefault="00E04DC9" w:rsidP="00B35626">
      <w:pPr>
        <w:rPr>
          <w:lang w:val="de-AT" w:eastAsia="en-GB"/>
        </w:rPr>
      </w:pPr>
      <w:r w:rsidRPr="00E04DC9">
        <w:rPr>
          <w:lang w:val="de-AT" w:eastAsia="en-GB"/>
        </w:rPr>
        <w:t>(</w:t>
      </w:r>
      <w:r>
        <w:rPr>
          <w:lang w:val="de-AT" w:eastAsia="en-GB"/>
        </w:rPr>
        <w:t>beide</w:t>
      </w:r>
      <w:r w:rsidRPr="00E04DC9">
        <w:rPr>
          <w:lang w:val="de-AT" w:eastAsia="en-GB"/>
        </w:rPr>
        <w:t xml:space="preserve">; </w:t>
      </w:r>
      <w:r>
        <w:rPr>
          <w:lang w:val="de-AT" w:eastAsia="en-GB"/>
        </w:rPr>
        <w:t>nur Heimmannschaft</w:t>
      </w:r>
      <w:r w:rsidRPr="00E04DC9">
        <w:rPr>
          <w:lang w:val="de-AT" w:eastAsia="en-GB"/>
        </w:rPr>
        <w:t xml:space="preserve">; </w:t>
      </w:r>
      <w:r>
        <w:rPr>
          <w:lang w:val="de-AT" w:eastAsia="en-GB"/>
        </w:rPr>
        <w:t>nur Auswärtsmannschaft</w:t>
      </w:r>
      <w:r w:rsidRPr="00E04DC9">
        <w:rPr>
          <w:lang w:val="de-AT" w:eastAsia="en-GB"/>
        </w:rPr>
        <w:t xml:space="preserve">; </w:t>
      </w:r>
      <w:r>
        <w:rPr>
          <w:lang w:val="de-AT" w:eastAsia="en-GB"/>
        </w:rPr>
        <w:t>keine</w:t>
      </w:r>
      <w:r w:rsidRPr="00E04DC9">
        <w:rPr>
          <w:lang w:val="de-AT" w:eastAsia="en-GB"/>
        </w:rPr>
        <w:t>)</w:t>
      </w:r>
    </w:p>
    <w:p w:rsidR="0001099B" w:rsidRPr="005B1AC4" w:rsidRDefault="0001099B" w:rsidP="00B35626">
      <w:pPr>
        <w:rPr>
          <w:b/>
          <w:lang w:val="de-AT" w:eastAsia="en-GB"/>
        </w:rPr>
      </w:pPr>
      <w:r w:rsidRPr="005B1AC4">
        <w:rPr>
          <w:b/>
          <w:lang w:val="de-AT" w:eastAsia="en-GB"/>
        </w:rPr>
        <w:t>44.</w:t>
      </w:r>
      <w:r w:rsidR="005B1AC4" w:rsidRPr="005B1AC4">
        <w:rPr>
          <w:b/>
          <w:lang w:val="de-AT" w:eastAsia="en-GB"/>
        </w:rPr>
        <w:t xml:space="preserve"> Heimmannschaft ohne Gegentore, inkl. Verlängerung und Penalties</w:t>
      </w:r>
    </w:p>
    <w:p w:rsidR="00E04DC9" w:rsidRDefault="005B1AC4" w:rsidP="00B35626">
      <w:pPr>
        <w:rPr>
          <w:lang w:val="de-AT" w:eastAsia="en-GB"/>
        </w:rPr>
      </w:pPr>
      <w:r>
        <w:rPr>
          <w:lang w:val="de-AT" w:eastAsia="en-GB"/>
        </w:rPr>
        <w:t>(ja; nein)</w:t>
      </w:r>
    </w:p>
    <w:p w:rsidR="005B1AC4" w:rsidRPr="005B1AC4" w:rsidRDefault="005B1AC4" w:rsidP="005B1AC4">
      <w:pPr>
        <w:rPr>
          <w:b/>
          <w:lang w:val="de-AT" w:eastAsia="en-GB"/>
        </w:rPr>
      </w:pPr>
      <w:r>
        <w:rPr>
          <w:b/>
          <w:lang w:val="de-AT" w:eastAsia="en-GB"/>
        </w:rPr>
        <w:t>45</w:t>
      </w:r>
      <w:r w:rsidRPr="005B1AC4">
        <w:rPr>
          <w:b/>
          <w:lang w:val="de-AT" w:eastAsia="en-GB"/>
        </w:rPr>
        <w:t xml:space="preserve">. </w:t>
      </w:r>
      <w:r>
        <w:rPr>
          <w:b/>
          <w:lang w:val="de-AT" w:eastAsia="en-GB"/>
        </w:rPr>
        <w:t>Auswärtsmannschaft</w:t>
      </w:r>
      <w:r w:rsidRPr="005B1AC4">
        <w:rPr>
          <w:b/>
          <w:lang w:val="de-AT" w:eastAsia="en-GB"/>
        </w:rPr>
        <w:t xml:space="preserve"> ohne Gegentore, inkl. Verlängerung und Penalties</w:t>
      </w:r>
    </w:p>
    <w:p w:rsidR="005B1AC4" w:rsidRDefault="005B1AC4" w:rsidP="005B1AC4">
      <w:pPr>
        <w:rPr>
          <w:lang w:val="de-AT" w:eastAsia="en-GB"/>
        </w:rPr>
      </w:pPr>
      <w:r>
        <w:rPr>
          <w:lang w:val="de-AT" w:eastAsia="en-GB"/>
        </w:rPr>
        <w:t>(ja; nein)</w:t>
      </w:r>
    </w:p>
    <w:p w:rsidR="0001099B" w:rsidRPr="005B1AC4" w:rsidRDefault="0001099B" w:rsidP="00B35626">
      <w:pPr>
        <w:rPr>
          <w:b/>
          <w:lang w:val="de-AT" w:eastAsia="en-GB"/>
        </w:rPr>
      </w:pPr>
      <w:r w:rsidRPr="005B1AC4">
        <w:rPr>
          <w:b/>
          <w:lang w:val="de-AT" w:eastAsia="en-GB"/>
        </w:rPr>
        <w:t>46.</w:t>
      </w:r>
      <w:r w:rsidR="005B1AC4" w:rsidRPr="005B1AC4">
        <w:rPr>
          <w:b/>
          <w:lang w:val="de-AT" w:eastAsia="en-GB"/>
        </w:rPr>
        <w:t xml:space="preserve"> Torwette Heimmannschaft, inkl. Verlängerung und Penalties</w:t>
      </w:r>
    </w:p>
    <w:p w:rsidR="00E04DC9" w:rsidRDefault="005B1AC4" w:rsidP="00B35626">
      <w:pPr>
        <w:rPr>
          <w:lang w:val="de-AT" w:eastAsia="en-GB"/>
        </w:rPr>
      </w:pPr>
      <w:r>
        <w:rPr>
          <w:lang w:val="de-AT" w:eastAsia="en-GB"/>
        </w:rPr>
        <w:t>(über; unter)</w:t>
      </w:r>
    </w:p>
    <w:p w:rsidR="005B1AC4" w:rsidRPr="005B1AC4" w:rsidRDefault="005B1AC4" w:rsidP="005B1AC4">
      <w:pPr>
        <w:rPr>
          <w:b/>
          <w:lang w:val="de-AT" w:eastAsia="en-GB"/>
        </w:rPr>
      </w:pPr>
      <w:r w:rsidRPr="005B1AC4">
        <w:rPr>
          <w:b/>
          <w:lang w:val="de-AT" w:eastAsia="en-GB"/>
        </w:rPr>
        <w:t>4</w:t>
      </w:r>
      <w:r>
        <w:rPr>
          <w:b/>
          <w:lang w:val="de-AT" w:eastAsia="en-GB"/>
        </w:rPr>
        <w:t>7</w:t>
      </w:r>
      <w:r w:rsidRPr="005B1AC4">
        <w:rPr>
          <w:b/>
          <w:lang w:val="de-AT" w:eastAsia="en-GB"/>
        </w:rPr>
        <w:t xml:space="preserve">. Torwette </w:t>
      </w:r>
      <w:r>
        <w:rPr>
          <w:b/>
          <w:lang w:val="de-AT" w:eastAsia="en-GB"/>
        </w:rPr>
        <w:t>Auswärtsmannschaft</w:t>
      </w:r>
      <w:r w:rsidRPr="005B1AC4">
        <w:rPr>
          <w:b/>
          <w:lang w:val="de-AT" w:eastAsia="en-GB"/>
        </w:rPr>
        <w:t>, inkl. Verlängerung und Penalties</w:t>
      </w:r>
    </w:p>
    <w:p w:rsidR="005B1AC4" w:rsidRDefault="005B1AC4" w:rsidP="005B1AC4">
      <w:pPr>
        <w:rPr>
          <w:lang w:val="de-AT" w:eastAsia="en-GB"/>
        </w:rPr>
      </w:pPr>
      <w:r>
        <w:rPr>
          <w:lang w:val="de-AT" w:eastAsia="en-GB"/>
        </w:rPr>
        <w:t>(über; unter)</w:t>
      </w:r>
    </w:p>
    <w:p w:rsidR="0001099B" w:rsidRPr="005B1AC4" w:rsidRDefault="0001099B" w:rsidP="00B35626">
      <w:pPr>
        <w:rPr>
          <w:b/>
          <w:lang w:val="de-AT" w:eastAsia="en-GB"/>
        </w:rPr>
      </w:pPr>
      <w:r w:rsidRPr="005B1AC4">
        <w:rPr>
          <w:b/>
          <w:lang w:val="de-AT" w:eastAsia="en-GB"/>
        </w:rPr>
        <w:t>48.</w:t>
      </w:r>
      <w:r w:rsidR="005B1AC4" w:rsidRPr="005B1AC4">
        <w:rPr>
          <w:b/>
          <w:lang w:val="de-AT" w:eastAsia="en-GB"/>
        </w:rPr>
        <w:t xml:space="preserve"> Tore Heimmannschaft, inkl. Verlängerung und Penalties</w:t>
      </w:r>
    </w:p>
    <w:p w:rsidR="005B1AC4" w:rsidRDefault="005B1AC4" w:rsidP="00B35626">
      <w:pPr>
        <w:rPr>
          <w:lang w:val="de-AT" w:eastAsia="en-GB"/>
        </w:rPr>
      </w:pPr>
      <w:r w:rsidRPr="005B1AC4">
        <w:rPr>
          <w:lang w:val="de-AT" w:eastAsia="en-GB"/>
        </w:rPr>
        <w:t xml:space="preserve">(0; 1; 2; 3+) </w:t>
      </w:r>
    </w:p>
    <w:p w:rsidR="005B1AC4" w:rsidRPr="005B1AC4" w:rsidRDefault="005B1AC4" w:rsidP="005B1AC4">
      <w:pPr>
        <w:rPr>
          <w:b/>
          <w:lang w:val="de-AT" w:eastAsia="en-GB"/>
        </w:rPr>
      </w:pPr>
      <w:r>
        <w:rPr>
          <w:b/>
          <w:lang w:val="de-AT" w:eastAsia="en-GB"/>
        </w:rPr>
        <w:t>49</w:t>
      </w:r>
      <w:r w:rsidRPr="005B1AC4">
        <w:rPr>
          <w:b/>
          <w:lang w:val="de-AT" w:eastAsia="en-GB"/>
        </w:rPr>
        <w:t xml:space="preserve">. Tore </w:t>
      </w:r>
      <w:r>
        <w:rPr>
          <w:b/>
          <w:lang w:val="de-AT" w:eastAsia="en-GB"/>
        </w:rPr>
        <w:t>Auswärtsmannschaft</w:t>
      </w:r>
      <w:r w:rsidRPr="005B1AC4">
        <w:rPr>
          <w:b/>
          <w:lang w:val="de-AT" w:eastAsia="en-GB"/>
        </w:rPr>
        <w:t>, inkl. Verlängerung und Penalties</w:t>
      </w:r>
    </w:p>
    <w:p w:rsidR="005B1AC4" w:rsidRDefault="005B1AC4" w:rsidP="005B1AC4">
      <w:pPr>
        <w:rPr>
          <w:lang w:val="de-AT" w:eastAsia="en-GB"/>
        </w:rPr>
      </w:pPr>
      <w:r w:rsidRPr="005B1AC4">
        <w:rPr>
          <w:lang w:val="de-AT" w:eastAsia="en-GB"/>
        </w:rPr>
        <w:t xml:space="preserve">(0; 1; 2; 3+) </w:t>
      </w:r>
    </w:p>
    <w:p w:rsidR="0001099B" w:rsidRPr="005B1AC4" w:rsidRDefault="0001099B" w:rsidP="00B35626">
      <w:pPr>
        <w:rPr>
          <w:b/>
          <w:lang w:val="de-AT" w:eastAsia="en-GB"/>
        </w:rPr>
      </w:pPr>
      <w:r w:rsidRPr="005B1AC4">
        <w:rPr>
          <w:b/>
          <w:lang w:val="de-AT" w:eastAsia="en-GB"/>
        </w:rPr>
        <w:t>50.</w:t>
      </w:r>
      <w:r w:rsidR="005B1AC4" w:rsidRPr="005B1AC4">
        <w:rPr>
          <w:b/>
          <w:lang w:val="de-AT" w:eastAsia="en-GB"/>
        </w:rPr>
        <w:t xml:space="preserve"> Genaues Ergebnis, inkl. Verlängerung und Penalties</w:t>
      </w:r>
    </w:p>
    <w:p w:rsidR="00E04DC9" w:rsidRDefault="005B1AC4" w:rsidP="00B35626">
      <w:pPr>
        <w:rPr>
          <w:lang w:val="de-AT" w:eastAsia="en-GB"/>
        </w:rPr>
      </w:pPr>
      <w:r w:rsidRPr="005B1AC4">
        <w:rPr>
          <w:lang w:val="de-AT" w:eastAsia="en-GB"/>
        </w:rPr>
        <w:t xml:space="preserve">(0:0, 1:1, 2:2,...5:5; </w:t>
      </w:r>
      <w:r>
        <w:rPr>
          <w:lang w:val="de-AT" w:eastAsia="en-GB"/>
        </w:rPr>
        <w:t>andere</w:t>
      </w:r>
      <w:r w:rsidRPr="005B1AC4">
        <w:rPr>
          <w:lang w:val="de-AT" w:eastAsia="en-GB"/>
        </w:rPr>
        <w:t>)</w:t>
      </w:r>
    </w:p>
    <w:p w:rsidR="0001099B" w:rsidRPr="005B1AC4" w:rsidRDefault="0001099B" w:rsidP="00B35626">
      <w:pPr>
        <w:rPr>
          <w:b/>
          <w:lang w:val="de-AT" w:eastAsia="en-GB"/>
        </w:rPr>
      </w:pPr>
      <w:r w:rsidRPr="005B1AC4">
        <w:rPr>
          <w:b/>
          <w:lang w:val="de-AT" w:eastAsia="en-GB"/>
        </w:rPr>
        <w:t>51.</w:t>
      </w:r>
      <w:r w:rsidR="005B1AC4" w:rsidRPr="005B1AC4">
        <w:rPr>
          <w:b/>
          <w:lang w:val="de-AT" w:eastAsia="en-GB"/>
        </w:rPr>
        <w:t xml:space="preserve"> Gerade/ungerade, inkl. Verlängerung und Penalties</w:t>
      </w:r>
    </w:p>
    <w:p w:rsidR="00E04DC9" w:rsidRDefault="005B1AC4" w:rsidP="00B35626">
      <w:pPr>
        <w:rPr>
          <w:lang w:val="de-AT" w:eastAsia="en-GB"/>
        </w:rPr>
      </w:pPr>
      <w:r>
        <w:rPr>
          <w:lang w:val="de-AT" w:eastAsia="en-GB"/>
        </w:rPr>
        <w:t>(gerade; ungerade)</w:t>
      </w:r>
    </w:p>
    <w:p w:rsidR="0001099B" w:rsidRPr="005B1AC4" w:rsidRDefault="0001099B" w:rsidP="00B35626">
      <w:pPr>
        <w:rPr>
          <w:b/>
          <w:lang w:val="de-AT" w:eastAsia="en-GB"/>
        </w:rPr>
      </w:pPr>
      <w:r w:rsidRPr="005B1AC4">
        <w:rPr>
          <w:b/>
          <w:lang w:val="de-AT" w:eastAsia="en-GB"/>
        </w:rPr>
        <w:t>52.</w:t>
      </w:r>
      <w:r w:rsidR="005B1AC4" w:rsidRPr="005B1AC4">
        <w:rPr>
          <w:b/>
          <w:lang w:val="de-AT" w:eastAsia="en-GB"/>
        </w:rPr>
        <w:t xml:space="preserve"> Spielwette und </w:t>
      </w:r>
      <w:r w:rsidR="005B1AC4">
        <w:rPr>
          <w:b/>
          <w:lang w:val="de-AT" w:eastAsia="en-GB"/>
        </w:rPr>
        <w:t>Torwette</w:t>
      </w:r>
      <w:r w:rsidR="005B1AC4" w:rsidRPr="005B1AC4">
        <w:rPr>
          <w:b/>
          <w:lang w:val="de-AT" w:eastAsia="en-GB"/>
        </w:rPr>
        <w:t>, inkl. Verlängerung und Penalties</w:t>
      </w:r>
    </w:p>
    <w:p w:rsidR="00E04DC9" w:rsidRDefault="005B1AC4" w:rsidP="00B35626">
      <w:pPr>
        <w:rPr>
          <w:lang w:val="de-AT" w:eastAsia="en-GB"/>
        </w:rPr>
      </w:pPr>
      <w:r w:rsidRPr="005B1AC4">
        <w:rPr>
          <w:lang w:val="de-AT" w:eastAsia="en-GB"/>
        </w:rPr>
        <w:t>(</w:t>
      </w:r>
      <w:r>
        <w:rPr>
          <w:lang w:val="de-AT" w:eastAsia="en-GB"/>
        </w:rPr>
        <w:t>Heimmannschaft Unt</w:t>
      </w:r>
      <w:r w:rsidRPr="005B1AC4">
        <w:rPr>
          <w:lang w:val="de-AT" w:eastAsia="en-GB"/>
        </w:rPr>
        <w:t xml:space="preserve">er; </w:t>
      </w:r>
      <w:r>
        <w:rPr>
          <w:lang w:val="de-AT" w:eastAsia="en-GB"/>
        </w:rPr>
        <w:t>Auswärtsmannschaft</w:t>
      </w:r>
      <w:r w:rsidRPr="005B1AC4">
        <w:rPr>
          <w:lang w:val="de-AT" w:eastAsia="en-GB"/>
        </w:rPr>
        <w:t xml:space="preserve"> Un</w:t>
      </w:r>
      <w:r>
        <w:rPr>
          <w:lang w:val="de-AT" w:eastAsia="en-GB"/>
        </w:rPr>
        <w:t>t</w:t>
      </w:r>
      <w:r w:rsidRPr="005B1AC4">
        <w:rPr>
          <w:lang w:val="de-AT" w:eastAsia="en-GB"/>
        </w:rPr>
        <w:t xml:space="preserve">er; </w:t>
      </w:r>
      <w:r>
        <w:rPr>
          <w:lang w:val="de-AT" w:eastAsia="en-GB"/>
        </w:rPr>
        <w:t>Heimmannschaft Über</w:t>
      </w:r>
      <w:r w:rsidRPr="005B1AC4">
        <w:rPr>
          <w:lang w:val="de-AT" w:eastAsia="en-GB"/>
        </w:rPr>
        <w:t xml:space="preserve">; </w:t>
      </w:r>
      <w:r>
        <w:rPr>
          <w:lang w:val="de-AT" w:eastAsia="en-GB"/>
        </w:rPr>
        <w:t>Auswärtsmannschaft</w:t>
      </w:r>
      <w:r w:rsidRPr="005B1AC4">
        <w:rPr>
          <w:lang w:val="de-AT" w:eastAsia="en-GB"/>
        </w:rPr>
        <w:t xml:space="preserve"> </w:t>
      </w:r>
      <w:r>
        <w:rPr>
          <w:lang w:val="de-AT" w:eastAsia="en-GB"/>
        </w:rPr>
        <w:t>Über</w:t>
      </w:r>
      <w:r w:rsidRPr="005B1AC4">
        <w:rPr>
          <w:lang w:val="de-AT" w:eastAsia="en-GB"/>
        </w:rPr>
        <w:t>)</w:t>
      </w:r>
    </w:p>
    <w:p w:rsidR="005B1AC4" w:rsidRPr="005B1AC4" w:rsidRDefault="005B1AC4" w:rsidP="005B1AC4">
      <w:pPr>
        <w:rPr>
          <w:b/>
          <w:lang w:val="de-AT" w:eastAsia="en-GB"/>
        </w:rPr>
      </w:pPr>
      <w:r w:rsidRPr="005B1AC4">
        <w:rPr>
          <w:b/>
          <w:lang w:val="de-AT" w:eastAsia="en-GB"/>
        </w:rPr>
        <w:t>5</w:t>
      </w:r>
      <w:r>
        <w:rPr>
          <w:b/>
          <w:lang w:val="de-AT" w:eastAsia="en-GB"/>
        </w:rPr>
        <w:t>3</w:t>
      </w:r>
      <w:r w:rsidRPr="005B1AC4">
        <w:rPr>
          <w:b/>
          <w:lang w:val="de-AT" w:eastAsia="en-GB"/>
        </w:rPr>
        <w:t>. Spielwette und beide Mannschaften erzielen Tore, inkl. Verlängerung und Penalties</w:t>
      </w:r>
    </w:p>
    <w:p w:rsidR="005B1AC4" w:rsidRDefault="005B1AC4" w:rsidP="005B1AC4">
      <w:pPr>
        <w:rPr>
          <w:lang w:val="de-AT" w:eastAsia="en-GB"/>
        </w:rPr>
      </w:pPr>
      <w:r w:rsidRPr="005B1AC4">
        <w:rPr>
          <w:lang w:val="de-AT" w:eastAsia="en-GB"/>
        </w:rPr>
        <w:t>(</w:t>
      </w:r>
      <w:r>
        <w:rPr>
          <w:lang w:val="de-AT" w:eastAsia="en-GB"/>
        </w:rPr>
        <w:t>Heimmannschaft Ja</w:t>
      </w:r>
      <w:r w:rsidRPr="005B1AC4">
        <w:rPr>
          <w:lang w:val="de-AT" w:eastAsia="en-GB"/>
        </w:rPr>
        <w:t xml:space="preserve">; </w:t>
      </w:r>
      <w:r>
        <w:rPr>
          <w:lang w:val="de-AT" w:eastAsia="en-GB"/>
        </w:rPr>
        <w:t>Heimmannschaft Nein</w:t>
      </w:r>
      <w:r w:rsidRPr="005B1AC4">
        <w:rPr>
          <w:lang w:val="de-AT" w:eastAsia="en-GB"/>
        </w:rPr>
        <w:t xml:space="preserve">; </w:t>
      </w:r>
      <w:r>
        <w:rPr>
          <w:lang w:val="de-AT" w:eastAsia="en-GB"/>
        </w:rPr>
        <w:t>Auswärtsmannschaft</w:t>
      </w:r>
      <w:r w:rsidRPr="005B1AC4">
        <w:rPr>
          <w:lang w:val="de-AT" w:eastAsia="en-GB"/>
        </w:rPr>
        <w:t xml:space="preserve"> </w:t>
      </w:r>
      <w:r>
        <w:rPr>
          <w:lang w:val="de-AT" w:eastAsia="en-GB"/>
        </w:rPr>
        <w:t>Ja</w:t>
      </w:r>
      <w:r w:rsidRPr="005B1AC4">
        <w:rPr>
          <w:lang w:val="de-AT" w:eastAsia="en-GB"/>
        </w:rPr>
        <w:t xml:space="preserve">; </w:t>
      </w:r>
      <w:r>
        <w:rPr>
          <w:lang w:val="de-AT" w:eastAsia="en-GB"/>
        </w:rPr>
        <w:t>Auswärtsmannschaft</w:t>
      </w:r>
      <w:r w:rsidRPr="005B1AC4">
        <w:rPr>
          <w:lang w:val="de-AT" w:eastAsia="en-GB"/>
        </w:rPr>
        <w:t xml:space="preserve"> </w:t>
      </w:r>
      <w:r>
        <w:rPr>
          <w:lang w:val="de-AT" w:eastAsia="en-GB"/>
        </w:rPr>
        <w:t>Nein</w:t>
      </w:r>
      <w:r w:rsidRPr="005B1AC4">
        <w:rPr>
          <w:lang w:val="de-AT" w:eastAsia="en-GB"/>
        </w:rPr>
        <w:t>)</w:t>
      </w:r>
    </w:p>
    <w:p w:rsidR="0001099B" w:rsidRPr="005B1AC4" w:rsidRDefault="0001099B" w:rsidP="00B35626">
      <w:pPr>
        <w:rPr>
          <w:b/>
          <w:lang w:val="de-AT" w:eastAsia="en-GB"/>
        </w:rPr>
      </w:pPr>
      <w:r w:rsidRPr="005B1AC4">
        <w:rPr>
          <w:b/>
          <w:lang w:val="de-AT" w:eastAsia="en-GB"/>
        </w:rPr>
        <w:t>54.</w:t>
      </w:r>
      <w:r w:rsidR="005B1AC4" w:rsidRPr="005B1AC4">
        <w:rPr>
          <w:b/>
          <w:lang w:val="de-AT" w:eastAsia="en-GB"/>
        </w:rPr>
        <w:t xml:space="preserve"> Spielwette und 1. Tor</w:t>
      </w:r>
      <w:r w:rsidR="005B1AC4">
        <w:rPr>
          <w:b/>
          <w:lang w:val="de-AT" w:eastAsia="en-GB"/>
        </w:rPr>
        <w:t>,</w:t>
      </w:r>
      <w:r w:rsidR="005B1AC4" w:rsidRPr="005B1AC4">
        <w:rPr>
          <w:b/>
          <w:lang w:val="de-AT" w:eastAsia="en-GB"/>
        </w:rPr>
        <w:t xml:space="preserve"> inkl. Verlängerung und Penalties</w:t>
      </w:r>
    </w:p>
    <w:p w:rsidR="00E04DC9" w:rsidRDefault="005B1AC4" w:rsidP="00B35626">
      <w:pPr>
        <w:rPr>
          <w:lang w:val="de-AT" w:eastAsia="en-GB"/>
        </w:rPr>
      </w:pPr>
      <w:r w:rsidRPr="005B1AC4">
        <w:rPr>
          <w:lang w:val="de-AT" w:eastAsia="en-GB"/>
        </w:rPr>
        <w:t>(HH; HA; AH; AA)</w:t>
      </w:r>
    </w:p>
    <w:p w:rsidR="0001099B" w:rsidRPr="005B1AC4" w:rsidRDefault="0001099B" w:rsidP="00B35626">
      <w:pPr>
        <w:rPr>
          <w:b/>
          <w:lang w:val="de-AT" w:eastAsia="en-GB"/>
        </w:rPr>
      </w:pPr>
      <w:r w:rsidRPr="005B1AC4">
        <w:rPr>
          <w:b/>
          <w:lang w:val="de-AT" w:eastAsia="en-GB"/>
        </w:rPr>
        <w:t>55.</w:t>
      </w:r>
      <w:r w:rsidR="005B1AC4" w:rsidRPr="005B1AC4">
        <w:rPr>
          <w:b/>
          <w:lang w:val="de-AT" w:eastAsia="en-GB"/>
        </w:rPr>
        <w:t xml:space="preserve"> Nächstes Tor, inkl. Verlängerung und Penalties</w:t>
      </w:r>
    </w:p>
    <w:p w:rsidR="00E04DC9" w:rsidRDefault="005B1AC4" w:rsidP="00B35626">
      <w:pPr>
        <w:rPr>
          <w:lang w:val="de-AT" w:eastAsia="en-GB"/>
        </w:rPr>
      </w:pPr>
      <w:r>
        <w:rPr>
          <w:lang w:val="de-AT" w:eastAsia="en-GB"/>
        </w:rPr>
        <w:t>(Heimmannschaft, keiner; Auswärtsmannschaft)</w:t>
      </w:r>
    </w:p>
    <w:p w:rsidR="0001099B" w:rsidRPr="005B1AC4" w:rsidRDefault="0001099B" w:rsidP="00B35626">
      <w:pPr>
        <w:rPr>
          <w:b/>
          <w:lang w:val="de-AT" w:eastAsia="en-GB"/>
        </w:rPr>
      </w:pPr>
      <w:r w:rsidRPr="005B1AC4">
        <w:rPr>
          <w:b/>
          <w:lang w:val="de-AT" w:eastAsia="en-GB"/>
        </w:rPr>
        <w:t>56.</w:t>
      </w:r>
      <w:r w:rsidR="005B1AC4" w:rsidRPr="005B1AC4">
        <w:rPr>
          <w:b/>
          <w:lang w:val="de-AT" w:eastAsia="en-GB"/>
        </w:rPr>
        <w:t xml:space="preserve"> Doppelte Chance für X</w:t>
      </w:r>
      <w:r w:rsidR="009248AA">
        <w:rPr>
          <w:b/>
          <w:lang w:val="de-AT" w:eastAsia="en-GB"/>
        </w:rPr>
        <w:t>-tes</w:t>
      </w:r>
      <w:r w:rsidR="005B1AC4" w:rsidRPr="005B1AC4">
        <w:rPr>
          <w:b/>
          <w:lang w:val="de-AT" w:eastAsia="en-GB"/>
        </w:rPr>
        <w:t xml:space="preserve"> Drittel</w:t>
      </w:r>
    </w:p>
    <w:p w:rsidR="00E04DC9" w:rsidRDefault="005B1AC4" w:rsidP="00B35626">
      <w:pPr>
        <w:rPr>
          <w:lang w:val="de-AT" w:eastAsia="en-GB"/>
        </w:rPr>
      </w:pPr>
      <w:r w:rsidRPr="005B1AC4">
        <w:rPr>
          <w:lang w:val="de-AT" w:eastAsia="en-GB"/>
        </w:rPr>
        <w:t>(1X; 12; X2)</w:t>
      </w:r>
    </w:p>
    <w:p w:rsidR="0001099B" w:rsidRPr="005B1AC4" w:rsidRDefault="0001099B" w:rsidP="00B35626">
      <w:pPr>
        <w:rPr>
          <w:b/>
          <w:lang w:val="de-AT" w:eastAsia="en-GB"/>
        </w:rPr>
      </w:pPr>
      <w:r w:rsidRPr="005B1AC4">
        <w:rPr>
          <w:b/>
          <w:lang w:val="de-AT" w:eastAsia="en-GB"/>
        </w:rPr>
        <w:t>57.</w:t>
      </w:r>
      <w:r w:rsidR="005B1AC4" w:rsidRPr="005B1AC4">
        <w:rPr>
          <w:b/>
          <w:lang w:val="de-AT" w:eastAsia="en-GB"/>
        </w:rPr>
        <w:t xml:space="preserve"> Unentscheiden, keine Wette</w:t>
      </w:r>
    </w:p>
    <w:p w:rsidR="00E04DC9" w:rsidRDefault="005B1AC4" w:rsidP="00B35626">
      <w:pPr>
        <w:rPr>
          <w:lang w:val="de-AT" w:eastAsia="en-GB"/>
        </w:rPr>
      </w:pPr>
      <w:r>
        <w:rPr>
          <w:lang w:val="de-AT" w:eastAsia="en-GB"/>
        </w:rPr>
        <w:t>(Heimmannschaft, Auswärtsmannschaft)</w:t>
      </w:r>
    </w:p>
    <w:p w:rsidR="0001099B" w:rsidRPr="005B1AC4" w:rsidRDefault="0001099B" w:rsidP="00B35626">
      <w:pPr>
        <w:rPr>
          <w:b/>
          <w:lang w:val="de-AT" w:eastAsia="en-GB"/>
        </w:rPr>
      </w:pPr>
      <w:r w:rsidRPr="005B1AC4">
        <w:rPr>
          <w:b/>
          <w:lang w:val="de-AT" w:eastAsia="en-GB"/>
        </w:rPr>
        <w:t>58.</w:t>
      </w:r>
      <w:r w:rsidR="005B1AC4" w:rsidRPr="005B1AC4">
        <w:rPr>
          <w:b/>
          <w:lang w:val="de-AT" w:eastAsia="en-GB"/>
        </w:rPr>
        <w:t xml:space="preserve"> Handicap für X</w:t>
      </w:r>
      <w:r w:rsidR="009248AA">
        <w:rPr>
          <w:b/>
          <w:lang w:val="de-AT" w:eastAsia="en-GB"/>
        </w:rPr>
        <w:t>-tes</w:t>
      </w:r>
      <w:r w:rsidR="005B1AC4" w:rsidRPr="005B1AC4">
        <w:rPr>
          <w:b/>
          <w:lang w:val="de-AT" w:eastAsia="en-GB"/>
        </w:rPr>
        <w:t xml:space="preserve"> Drittel</w:t>
      </w:r>
    </w:p>
    <w:p w:rsidR="005B1AC4" w:rsidRDefault="005B1AC4" w:rsidP="005B1AC4">
      <w:pPr>
        <w:rPr>
          <w:lang w:val="de-AT" w:eastAsia="en-GB"/>
        </w:rPr>
      </w:pPr>
      <w:r>
        <w:rPr>
          <w:lang w:val="de-AT" w:eastAsia="en-GB"/>
        </w:rPr>
        <w:t>(Heimmannschaft, unentschieden, Auswärtsmannschaft)</w:t>
      </w:r>
    </w:p>
    <w:p w:rsidR="0001099B" w:rsidRPr="000A7763" w:rsidRDefault="0001099B" w:rsidP="00B35626">
      <w:pPr>
        <w:rPr>
          <w:b/>
          <w:lang w:val="de-AT" w:eastAsia="en-GB"/>
        </w:rPr>
      </w:pPr>
      <w:r w:rsidRPr="000A7763">
        <w:rPr>
          <w:b/>
          <w:lang w:val="de-AT" w:eastAsia="en-GB"/>
        </w:rPr>
        <w:t>59.</w:t>
      </w:r>
      <w:r w:rsidR="009248AA">
        <w:rPr>
          <w:b/>
          <w:lang w:val="de-AT" w:eastAsia="en-GB"/>
        </w:rPr>
        <w:t xml:space="preserve"> Asiatisches Handicap für X-tes</w:t>
      </w:r>
      <w:r w:rsidR="000A7763" w:rsidRPr="000A7763">
        <w:rPr>
          <w:b/>
          <w:lang w:val="de-AT" w:eastAsia="en-GB"/>
        </w:rPr>
        <w:t xml:space="preserve"> Drittel</w:t>
      </w:r>
    </w:p>
    <w:p w:rsidR="000A7763" w:rsidRDefault="000A7763" w:rsidP="000A7763">
      <w:pPr>
        <w:rPr>
          <w:lang w:val="de-AT" w:eastAsia="en-GB"/>
        </w:rPr>
      </w:pPr>
      <w:r>
        <w:rPr>
          <w:lang w:val="de-AT" w:eastAsia="en-GB"/>
        </w:rPr>
        <w:t>(Heimmannschaft, Auswärtsmannschaft)</w:t>
      </w:r>
    </w:p>
    <w:p w:rsidR="0001099B" w:rsidRPr="000A7763" w:rsidRDefault="0001099B" w:rsidP="00B35626">
      <w:pPr>
        <w:rPr>
          <w:b/>
          <w:lang w:val="de-AT" w:eastAsia="en-GB"/>
        </w:rPr>
      </w:pPr>
      <w:r w:rsidRPr="000A7763">
        <w:rPr>
          <w:b/>
          <w:lang w:val="de-AT" w:eastAsia="en-GB"/>
        </w:rPr>
        <w:t>60.</w:t>
      </w:r>
      <w:r w:rsidR="000A7763" w:rsidRPr="000A7763">
        <w:rPr>
          <w:b/>
          <w:lang w:val="de-AT" w:eastAsia="en-GB"/>
        </w:rPr>
        <w:t xml:space="preserve"> Asiatische Torwette für X</w:t>
      </w:r>
      <w:r w:rsidR="009248AA">
        <w:rPr>
          <w:b/>
          <w:lang w:val="de-AT" w:eastAsia="en-GB"/>
        </w:rPr>
        <w:t>-tes</w:t>
      </w:r>
      <w:r w:rsidR="000A7763" w:rsidRPr="000A7763">
        <w:rPr>
          <w:b/>
          <w:lang w:val="de-AT" w:eastAsia="en-GB"/>
        </w:rPr>
        <w:t xml:space="preserve"> Drittel</w:t>
      </w:r>
    </w:p>
    <w:p w:rsidR="000A7763" w:rsidRDefault="000A7763" w:rsidP="000A7763">
      <w:pPr>
        <w:rPr>
          <w:lang w:val="de-AT" w:eastAsia="en-GB"/>
        </w:rPr>
      </w:pPr>
      <w:r>
        <w:rPr>
          <w:lang w:val="de-AT" w:eastAsia="en-GB"/>
        </w:rPr>
        <w:t>(Heimmannschaft, Auswärtsmannschaft)</w:t>
      </w:r>
    </w:p>
    <w:p w:rsidR="0001099B" w:rsidRPr="00005DC4" w:rsidRDefault="0001099B" w:rsidP="00B35626">
      <w:pPr>
        <w:rPr>
          <w:b/>
          <w:lang w:val="de-AT" w:eastAsia="en-GB"/>
        </w:rPr>
      </w:pPr>
      <w:r w:rsidRPr="00005DC4">
        <w:rPr>
          <w:b/>
          <w:lang w:val="de-AT" w:eastAsia="en-GB"/>
        </w:rPr>
        <w:t>61.</w:t>
      </w:r>
      <w:r w:rsidR="009248AA">
        <w:rPr>
          <w:b/>
          <w:lang w:val="de-AT" w:eastAsia="en-GB"/>
        </w:rPr>
        <w:t xml:space="preserve"> Genaue Anzahl Tore im X-ten</w:t>
      </w:r>
      <w:r w:rsidR="000A7763" w:rsidRPr="00005DC4">
        <w:rPr>
          <w:b/>
          <w:lang w:val="de-AT" w:eastAsia="en-GB"/>
        </w:rPr>
        <w:t xml:space="preserve"> Drittel</w:t>
      </w:r>
    </w:p>
    <w:p w:rsidR="00E04DC9" w:rsidRDefault="000A7763" w:rsidP="00B35626">
      <w:pPr>
        <w:rPr>
          <w:lang w:val="de-AT" w:eastAsia="en-GB"/>
        </w:rPr>
      </w:pPr>
      <w:r w:rsidRPr="000A7763">
        <w:rPr>
          <w:lang w:val="de-AT" w:eastAsia="en-GB"/>
        </w:rPr>
        <w:t>(0; 1; 2; 3; 4+)</w:t>
      </w:r>
    </w:p>
    <w:p w:rsidR="0001099B" w:rsidRPr="00005DC4" w:rsidRDefault="0001099B" w:rsidP="00B35626">
      <w:pPr>
        <w:rPr>
          <w:b/>
          <w:lang w:val="de-AT" w:eastAsia="en-GB"/>
        </w:rPr>
      </w:pPr>
      <w:r w:rsidRPr="00005DC4">
        <w:rPr>
          <w:b/>
          <w:lang w:val="de-AT" w:eastAsia="en-GB"/>
        </w:rPr>
        <w:lastRenderedPageBreak/>
        <w:t>62.</w:t>
      </w:r>
      <w:r w:rsidR="000A7763" w:rsidRPr="00005DC4">
        <w:rPr>
          <w:b/>
          <w:lang w:val="de-AT" w:eastAsia="en-GB"/>
        </w:rPr>
        <w:t xml:space="preserve"> Beide Mannschaften erzielen Tore im X</w:t>
      </w:r>
      <w:r w:rsidR="009248AA">
        <w:rPr>
          <w:b/>
          <w:lang w:val="de-AT" w:eastAsia="en-GB"/>
        </w:rPr>
        <w:t>-ten</w:t>
      </w:r>
      <w:r w:rsidR="000A7763" w:rsidRPr="00005DC4">
        <w:rPr>
          <w:b/>
          <w:lang w:val="de-AT" w:eastAsia="en-GB"/>
        </w:rPr>
        <w:t xml:space="preserve"> Drittel</w:t>
      </w:r>
    </w:p>
    <w:p w:rsidR="00E04DC9" w:rsidRDefault="000A7763" w:rsidP="00B35626">
      <w:pPr>
        <w:rPr>
          <w:lang w:val="de-AT" w:eastAsia="en-GB"/>
        </w:rPr>
      </w:pPr>
      <w:r>
        <w:rPr>
          <w:lang w:val="de-AT" w:eastAsia="en-GB"/>
        </w:rPr>
        <w:t>(ja; nein)</w:t>
      </w:r>
    </w:p>
    <w:p w:rsidR="0001099B" w:rsidRPr="00005DC4" w:rsidRDefault="0001099B" w:rsidP="00B35626">
      <w:pPr>
        <w:rPr>
          <w:b/>
          <w:lang w:val="de-AT" w:eastAsia="en-GB"/>
        </w:rPr>
      </w:pPr>
      <w:r w:rsidRPr="00005DC4">
        <w:rPr>
          <w:b/>
          <w:lang w:val="de-AT" w:eastAsia="en-GB"/>
        </w:rPr>
        <w:t>63.</w:t>
      </w:r>
      <w:r w:rsidR="000A7763" w:rsidRPr="00005DC4">
        <w:rPr>
          <w:b/>
          <w:lang w:val="de-AT" w:eastAsia="en-GB"/>
        </w:rPr>
        <w:t xml:space="preserve"> Welche Mannschaft erzielt Tore im X</w:t>
      </w:r>
      <w:r w:rsidR="009248AA">
        <w:rPr>
          <w:b/>
          <w:lang w:val="de-AT" w:eastAsia="en-GB"/>
        </w:rPr>
        <w:t>-ten</w:t>
      </w:r>
      <w:r w:rsidR="000A7763" w:rsidRPr="00005DC4">
        <w:rPr>
          <w:b/>
          <w:lang w:val="de-AT" w:eastAsia="en-GB"/>
        </w:rPr>
        <w:t xml:space="preserve"> Drittel</w:t>
      </w:r>
    </w:p>
    <w:p w:rsidR="00E04DC9" w:rsidRDefault="000A7763" w:rsidP="00B35626">
      <w:pPr>
        <w:rPr>
          <w:lang w:val="de-AT" w:eastAsia="en-GB"/>
        </w:rPr>
      </w:pPr>
      <w:r w:rsidRPr="000A7763">
        <w:rPr>
          <w:lang w:val="de-AT" w:eastAsia="en-GB"/>
        </w:rPr>
        <w:t>(</w:t>
      </w:r>
      <w:r>
        <w:rPr>
          <w:lang w:val="de-AT" w:eastAsia="en-GB"/>
        </w:rPr>
        <w:t>beide</w:t>
      </w:r>
      <w:r w:rsidRPr="000A7763">
        <w:rPr>
          <w:lang w:val="de-AT" w:eastAsia="en-GB"/>
        </w:rPr>
        <w:t xml:space="preserve">; </w:t>
      </w:r>
      <w:r>
        <w:rPr>
          <w:lang w:val="de-AT" w:eastAsia="en-GB"/>
        </w:rPr>
        <w:t>nur Heimmannschaft</w:t>
      </w:r>
      <w:r w:rsidRPr="000A7763">
        <w:rPr>
          <w:lang w:val="de-AT" w:eastAsia="en-GB"/>
        </w:rPr>
        <w:t xml:space="preserve">; </w:t>
      </w:r>
      <w:r>
        <w:rPr>
          <w:lang w:val="de-AT" w:eastAsia="en-GB"/>
        </w:rPr>
        <w:t>nur Auswärtsmannschaft</w:t>
      </w:r>
      <w:r w:rsidRPr="000A7763">
        <w:rPr>
          <w:lang w:val="de-AT" w:eastAsia="en-GB"/>
        </w:rPr>
        <w:t xml:space="preserve">; </w:t>
      </w:r>
      <w:r>
        <w:rPr>
          <w:lang w:val="de-AT" w:eastAsia="en-GB"/>
        </w:rPr>
        <w:t>keiner</w:t>
      </w:r>
      <w:r w:rsidRPr="000A7763">
        <w:rPr>
          <w:lang w:val="de-AT" w:eastAsia="en-GB"/>
        </w:rPr>
        <w:t>)</w:t>
      </w:r>
    </w:p>
    <w:p w:rsidR="0001099B" w:rsidRPr="00005DC4" w:rsidRDefault="0001099B" w:rsidP="00B35626">
      <w:pPr>
        <w:rPr>
          <w:b/>
          <w:lang w:val="de-AT" w:eastAsia="en-GB"/>
        </w:rPr>
      </w:pPr>
      <w:r w:rsidRPr="00005DC4">
        <w:rPr>
          <w:b/>
          <w:lang w:val="de-AT" w:eastAsia="en-GB"/>
        </w:rPr>
        <w:t>64.</w:t>
      </w:r>
      <w:r w:rsidR="000A7763" w:rsidRPr="00005DC4">
        <w:rPr>
          <w:b/>
          <w:lang w:val="de-AT" w:eastAsia="en-GB"/>
        </w:rPr>
        <w:t xml:space="preserve"> Heimmannschaft ohne Gegentore im X</w:t>
      </w:r>
      <w:r w:rsidR="009248AA">
        <w:rPr>
          <w:b/>
          <w:lang w:val="de-AT" w:eastAsia="en-GB"/>
        </w:rPr>
        <w:t>-ten</w:t>
      </w:r>
      <w:r w:rsidR="000A7763" w:rsidRPr="00005DC4">
        <w:rPr>
          <w:b/>
          <w:lang w:val="de-AT" w:eastAsia="en-GB"/>
        </w:rPr>
        <w:t xml:space="preserve"> Drittel</w:t>
      </w:r>
    </w:p>
    <w:p w:rsidR="00005DC4" w:rsidRDefault="00005DC4" w:rsidP="00005DC4">
      <w:pPr>
        <w:rPr>
          <w:lang w:val="de-AT" w:eastAsia="en-GB"/>
        </w:rPr>
      </w:pPr>
      <w:r>
        <w:rPr>
          <w:lang w:val="de-AT" w:eastAsia="en-GB"/>
        </w:rPr>
        <w:t>(ja; nein)</w:t>
      </w:r>
    </w:p>
    <w:p w:rsidR="0001099B" w:rsidRPr="00005DC4" w:rsidRDefault="0001099B" w:rsidP="00B35626">
      <w:pPr>
        <w:rPr>
          <w:b/>
          <w:lang w:val="de-AT" w:eastAsia="en-GB"/>
        </w:rPr>
      </w:pPr>
      <w:r w:rsidRPr="00005DC4">
        <w:rPr>
          <w:b/>
          <w:lang w:val="de-AT" w:eastAsia="en-GB"/>
        </w:rPr>
        <w:t>65.</w:t>
      </w:r>
      <w:r w:rsidR="000A7763" w:rsidRPr="00005DC4">
        <w:rPr>
          <w:b/>
          <w:lang w:val="de-AT" w:eastAsia="en-GB"/>
        </w:rPr>
        <w:t xml:space="preserve"> Auswärtsmannschaft ohne Gegentore im X</w:t>
      </w:r>
      <w:r w:rsidR="009248AA">
        <w:rPr>
          <w:b/>
          <w:lang w:val="de-AT" w:eastAsia="en-GB"/>
        </w:rPr>
        <w:t>-ten</w:t>
      </w:r>
      <w:r w:rsidR="000A7763" w:rsidRPr="00005DC4">
        <w:rPr>
          <w:b/>
          <w:lang w:val="de-AT" w:eastAsia="en-GB"/>
        </w:rPr>
        <w:t xml:space="preserve"> Drittel</w:t>
      </w:r>
    </w:p>
    <w:p w:rsidR="00005DC4" w:rsidRDefault="00005DC4" w:rsidP="00005DC4">
      <w:pPr>
        <w:rPr>
          <w:lang w:val="de-AT" w:eastAsia="en-GB"/>
        </w:rPr>
      </w:pPr>
      <w:r>
        <w:rPr>
          <w:lang w:val="de-AT" w:eastAsia="en-GB"/>
        </w:rPr>
        <w:t>(ja; nein)</w:t>
      </w:r>
    </w:p>
    <w:p w:rsidR="0001099B" w:rsidRPr="00005DC4" w:rsidRDefault="0001099B" w:rsidP="00B35626">
      <w:pPr>
        <w:rPr>
          <w:b/>
          <w:lang w:val="de-AT" w:eastAsia="en-GB"/>
        </w:rPr>
      </w:pPr>
      <w:r w:rsidRPr="00005DC4">
        <w:rPr>
          <w:b/>
          <w:lang w:val="de-AT" w:eastAsia="en-GB"/>
        </w:rPr>
        <w:t>66.</w:t>
      </w:r>
      <w:r w:rsidR="00005DC4" w:rsidRPr="00005DC4">
        <w:rPr>
          <w:b/>
          <w:lang w:val="de-AT" w:eastAsia="en-GB"/>
        </w:rPr>
        <w:t xml:space="preserve"> Tore Heimmannschaft im X</w:t>
      </w:r>
      <w:r w:rsidR="009248AA">
        <w:rPr>
          <w:b/>
          <w:lang w:val="de-AT" w:eastAsia="en-GB"/>
        </w:rPr>
        <w:t>-ten</w:t>
      </w:r>
      <w:r w:rsidR="00005DC4" w:rsidRPr="00005DC4">
        <w:rPr>
          <w:b/>
          <w:lang w:val="de-AT" w:eastAsia="en-GB"/>
        </w:rPr>
        <w:t xml:space="preserve"> Drittel</w:t>
      </w:r>
    </w:p>
    <w:p w:rsidR="00E04DC9" w:rsidRDefault="00005DC4" w:rsidP="00B35626">
      <w:pPr>
        <w:rPr>
          <w:lang w:val="de-AT" w:eastAsia="en-GB"/>
        </w:rPr>
      </w:pPr>
      <w:r w:rsidRPr="00005DC4">
        <w:rPr>
          <w:lang w:val="de-AT" w:eastAsia="en-GB"/>
        </w:rPr>
        <w:t>(0; 1; 2; 3+)</w:t>
      </w:r>
    </w:p>
    <w:p w:rsidR="0001099B" w:rsidRPr="00005DC4" w:rsidRDefault="0001099B" w:rsidP="00B35626">
      <w:pPr>
        <w:rPr>
          <w:b/>
          <w:lang w:val="de-AT" w:eastAsia="en-GB"/>
        </w:rPr>
      </w:pPr>
      <w:r w:rsidRPr="00005DC4">
        <w:rPr>
          <w:b/>
          <w:lang w:val="de-AT" w:eastAsia="en-GB"/>
        </w:rPr>
        <w:t>67.</w:t>
      </w:r>
      <w:r w:rsidR="00005DC4" w:rsidRPr="00005DC4">
        <w:rPr>
          <w:b/>
          <w:lang w:val="de-AT" w:eastAsia="en-GB"/>
        </w:rPr>
        <w:t xml:space="preserve"> Tore Auswärtsmannschaft im X</w:t>
      </w:r>
      <w:r w:rsidR="009248AA">
        <w:rPr>
          <w:b/>
          <w:lang w:val="de-AT" w:eastAsia="en-GB"/>
        </w:rPr>
        <w:t>-ten</w:t>
      </w:r>
      <w:r w:rsidR="00005DC4" w:rsidRPr="00005DC4">
        <w:rPr>
          <w:b/>
          <w:lang w:val="de-AT" w:eastAsia="en-GB"/>
        </w:rPr>
        <w:t xml:space="preserve"> Drittel</w:t>
      </w:r>
    </w:p>
    <w:p w:rsidR="00005DC4" w:rsidRDefault="00005DC4" w:rsidP="00005DC4">
      <w:pPr>
        <w:rPr>
          <w:lang w:val="de-AT" w:eastAsia="en-GB"/>
        </w:rPr>
      </w:pPr>
      <w:r w:rsidRPr="00005DC4">
        <w:rPr>
          <w:lang w:val="de-AT" w:eastAsia="en-GB"/>
        </w:rPr>
        <w:t>(0; 1; 2; 3+)</w:t>
      </w:r>
    </w:p>
    <w:p w:rsidR="0001099B" w:rsidRPr="00005DC4" w:rsidRDefault="0001099B" w:rsidP="00B35626">
      <w:pPr>
        <w:rPr>
          <w:b/>
          <w:lang w:val="de-AT" w:eastAsia="en-GB"/>
        </w:rPr>
      </w:pPr>
      <w:r w:rsidRPr="00005DC4">
        <w:rPr>
          <w:b/>
          <w:lang w:val="de-AT" w:eastAsia="en-GB"/>
        </w:rPr>
        <w:t>68.</w:t>
      </w:r>
      <w:r w:rsidR="00005DC4" w:rsidRPr="00005DC4">
        <w:rPr>
          <w:b/>
          <w:lang w:val="de-AT" w:eastAsia="en-GB"/>
        </w:rPr>
        <w:t xml:space="preserve"> Torwette Heimmannschaft für X</w:t>
      </w:r>
      <w:r w:rsidR="009248AA">
        <w:rPr>
          <w:b/>
          <w:lang w:val="de-AT" w:eastAsia="en-GB"/>
        </w:rPr>
        <w:t>-ten</w:t>
      </w:r>
      <w:r w:rsidR="00005DC4" w:rsidRPr="00005DC4">
        <w:rPr>
          <w:b/>
          <w:lang w:val="de-AT" w:eastAsia="en-GB"/>
        </w:rPr>
        <w:t xml:space="preserve"> Drittel</w:t>
      </w:r>
    </w:p>
    <w:p w:rsidR="00E04DC9" w:rsidRDefault="00005DC4" w:rsidP="00B35626">
      <w:pPr>
        <w:rPr>
          <w:lang w:val="de-AT" w:eastAsia="en-GB"/>
        </w:rPr>
      </w:pPr>
      <w:r>
        <w:rPr>
          <w:lang w:val="de-AT" w:eastAsia="en-GB"/>
        </w:rPr>
        <w:t>(über; unter)</w:t>
      </w:r>
    </w:p>
    <w:p w:rsidR="0001099B" w:rsidRPr="00005DC4" w:rsidRDefault="0001099B" w:rsidP="00B35626">
      <w:pPr>
        <w:rPr>
          <w:b/>
          <w:lang w:val="de-AT" w:eastAsia="en-GB"/>
        </w:rPr>
      </w:pPr>
      <w:r w:rsidRPr="00005DC4">
        <w:rPr>
          <w:b/>
          <w:lang w:val="de-AT" w:eastAsia="en-GB"/>
        </w:rPr>
        <w:t>69.</w:t>
      </w:r>
      <w:r w:rsidR="00005DC4" w:rsidRPr="00005DC4">
        <w:rPr>
          <w:b/>
          <w:lang w:val="de-AT" w:eastAsia="en-GB"/>
        </w:rPr>
        <w:t xml:space="preserve"> Torwette Auswärtsmannschaft für X</w:t>
      </w:r>
      <w:r w:rsidR="009248AA">
        <w:rPr>
          <w:b/>
          <w:lang w:val="de-AT" w:eastAsia="en-GB"/>
        </w:rPr>
        <w:t>-ten</w:t>
      </w:r>
      <w:r w:rsidR="00005DC4" w:rsidRPr="00005DC4">
        <w:rPr>
          <w:b/>
          <w:lang w:val="de-AT" w:eastAsia="en-GB"/>
        </w:rPr>
        <w:t xml:space="preserve"> Drittel</w:t>
      </w:r>
    </w:p>
    <w:p w:rsidR="00005DC4" w:rsidRDefault="00005DC4" w:rsidP="00005DC4">
      <w:pPr>
        <w:rPr>
          <w:lang w:val="de-AT" w:eastAsia="en-GB"/>
        </w:rPr>
      </w:pPr>
      <w:r>
        <w:rPr>
          <w:lang w:val="de-AT" w:eastAsia="en-GB"/>
        </w:rPr>
        <w:t>(über; unter)</w:t>
      </w:r>
    </w:p>
    <w:p w:rsidR="0001099B" w:rsidRPr="00005DC4" w:rsidRDefault="0001099B" w:rsidP="00B35626">
      <w:pPr>
        <w:rPr>
          <w:b/>
          <w:lang w:val="de-AT" w:eastAsia="en-GB"/>
        </w:rPr>
      </w:pPr>
      <w:r w:rsidRPr="00005DC4">
        <w:rPr>
          <w:b/>
          <w:lang w:val="de-AT" w:eastAsia="en-GB"/>
        </w:rPr>
        <w:t>70.</w:t>
      </w:r>
      <w:r w:rsidR="00005DC4" w:rsidRPr="00005DC4">
        <w:rPr>
          <w:b/>
          <w:lang w:val="de-AT" w:eastAsia="en-GB"/>
        </w:rPr>
        <w:t xml:space="preserve"> Gerade/ ungerade für X</w:t>
      </w:r>
      <w:r w:rsidR="009248AA">
        <w:rPr>
          <w:b/>
          <w:lang w:val="de-AT" w:eastAsia="en-GB"/>
        </w:rPr>
        <w:t>-tes</w:t>
      </w:r>
      <w:r w:rsidR="00005DC4" w:rsidRPr="00005DC4">
        <w:rPr>
          <w:b/>
          <w:lang w:val="de-AT" w:eastAsia="en-GB"/>
        </w:rPr>
        <w:t xml:space="preserve"> Drittel</w:t>
      </w:r>
    </w:p>
    <w:p w:rsidR="00E04DC9" w:rsidRPr="00005DC4" w:rsidRDefault="00005DC4" w:rsidP="00B35626">
      <w:pPr>
        <w:rPr>
          <w:lang w:val="de-AT" w:eastAsia="en-GB"/>
        </w:rPr>
      </w:pPr>
      <w:r w:rsidRPr="00005DC4">
        <w:rPr>
          <w:lang w:val="de-AT" w:eastAsia="en-GB"/>
        </w:rPr>
        <w:t>(gerade; ungerade)</w:t>
      </w:r>
    </w:p>
    <w:p w:rsidR="0001099B" w:rsidRDefault="0001099B" w:rsidP="00B35626">
      <w:pPr>
        <w:rPr>
          <w:b/>
          <w:lang w:val="de-AT" w:eastAsia="en-GB"/>
        </w:rPr>
      </w:pPr>
      <w:r w:rsidRPr="00B42ED9">
        <w:rPr>
          <w:b/>
          <w:lang w:val="de-AT" w:eastAsia="en-GB"/>
        </w:rPr>
        <w:t>71.</w:t>
      </w:r>
      <w:r w:rsidR="00B42ED9" w:rsidRPr="00B42ED9">
        <w:rPr>
          <w:b/>
          <w:lang w:val="de-AT" w:eastAsia="en-GB"/>
        </w:rPr>
        <w:t xml:space="preserve"> Genaues Ergebnis im X</w:t>
      </w:r>
      <w:r w:rsidR="009248AA">
        <w:rPr>
          <w:b/>
          <w:lang w:val="de-AT" w:eastAsia="en-GB"/>
        </w:rPr>
        <w:t>-ten</w:t>
      </w:r>
      <w:r w:rsidR="00B42ED9" w:rsidRPr="00B42ED9">
        <w:rPr>
          <w:b/>
          <w:lang w:val="de-AT" w:eastAsia="en-GB"/>
        </w:rPr>
        <w:t xml:space="preserve"> Drittel</w:t>
      </w:r>
    </w:p>
    <w:p w:rsidR="00B42ED9" w:rsidRPr="00B42ED9" w:rsidRDefault="00B42ED9" w:rsidP="00B35626">
      <w:pPr>
        <w:rPr>
          <w:lang w:val="de-AT" w:eastAsia="en-GB"/>
        </w:rPr>
      </w:pPr>
      <w:r w:rsidRPr="00B42ED9">
        <w:rPr>
          <w:lang w:val="de-AT" w:eastAsia="en-GB"/>
        </w:rPr>
        <w:t xml:space="preserve">(0:0,...,2:2; </w:t>
      </w:r>
      <w:r>
        <w:rPr>
          <w:lang w:val="de-AT" w:eastAsia="en-GB"/>
        </w:rPr>
        <w:t>andere</w:t>
      </w:r>
      <w:r w:rsidRPr="00B42ED9">
        <w:rPr>
          <w:lang w:val="de-AT" w:eastAsia="en-GB"/>
        </w:rPr>
        <w:t>)</w:t>
      </w:r>
    </w:p>
    <w:p w:rsidR="0001099B" w:rsidRPr="00B42ED9" w:rsidRDefault="0001099B" w:rsidP="00B35626">
      <w:pPr>
        <w:rPr>
          <w:b/>
          <w:lang w:val="de-AT" w:eastAsia="en-GB"/>
        </w:rPr>
      </w:pPr>
      <w:r w:rsidRPr="00B42ED9">
        <w:rPr>
          <w:b/>
          <w:lang w:val="de-AT" w:eastAsia="en-GB"/>
        </w:rPr>
        <w:t>72.</w:t>
      </w:r>
      <w:r w:rsidR="00B42ED9" w:rsidRPr="00B42ED9">
        <w:rPr>
          <w:b/>
          <w:lang w:val="de-AT" w:eastAsia="en-GB"/>
        </w:rPr>
        <w:t xml:space="preserve"> Nächstes Tor im X. Drittel</w:t>
      </w:r>
    </w:p>
    <w:p w:rsidR="00B42ED9" w:rsidRDefault="00B42ED9" w:rsidP="00B35626">
      <w:pPr>
        <w:rPr>
          <w:lang w:val="de-AT" w:eastAsia="en-GB"/>
        </w:rPr>
      </w:pPr>
      <w:r>
        <w:rPr>
          <w:lang w:val="de-AT" w:eastAsia="en-GB"/>
        </w:rPr>
        <w:t>(Heimmannschaft; keiner; Auswärtsmannschaft)</w:t>
      </w:r>
    </w:p>
    <w:p w:rsidR="0001099B" w:rsidRDefault="0001099B" w:rsidP="00B35626">
      <w:pPr>
        <w:rPr>
          <w:b/>
          <w:lang w:val="de-AT" w:eastAsia="en-GB"/>
        </w:rPr>
      </w:pPr>
      <w:r w:rsidRPr="009248AA">
        <w:rPr>
          <w:b/>
          <w:lang w:val="de-AT" w:eastAsia="en-GB"/>
        </w:rPr>
        <w:t>73</w:t>
      </w:r>
      <w:r>
        <w:rPr>
          <w:lang w:val="de-AT" w:eastAsia="en-GB"/>
        </w:rPr>
        <w:t>.</w:t>
      </w:r>
      <w:r w:rsidR="00B42ED9" w:rsidRPr="00B42ED9">
        <w:rPr>
          <w:b/>
          <w:lang w:val="de-AT" w:eastAsia="en-GB"/>
        </w:rPr>
        <w:t xml:space="preserve"> 1. Drittel und Spielwette</w:t>
      </w:r>
    </w:p>
    <w:p w:rsidR="00B42ED9" w:rsidRDefault="00B42ED9" w:rsidP="00B35626">
      <w:pPr>
        <w:rPr>
          <w:lang w:val="de-AT" w:eastAsia="en-GB"/>
        </w:rPr>
      </w:pPr>
      <w:r w:rsidRPr="00B42ED9">
        <w:rPr>
          <w:lang w:val="de-AT" w:eastAsia="en-GB"/>
        </w:rPr>
        <w:t>(HH; H</w:t>
      </w:r>
      <w:r>
        <w:rPr>
          <w:lang w:val="de-AT" w:eastAsia="en-GB"/>
        </w:rPr>
        <w:t>U</w:t>
      </w:r>
      <w:r w:rsidRPr="00B42ED9">
        <w:rPr>
          <w:lang w:val="de-AT" w:eastAsia="en-GB"/>
        </w:rPr>
        <w:t xml:space="preserve">; HA; </w:t>
      </w:r>
      <w:r>
        <w:rPr>
          <w:lang w:val="de-AT" w:eastAsia="en-GB"/>
        </w:rPr>
        <w:t>U</w:t>
      </w:r>
      <w:r w:rsidRPr="00B42ED9">
        <w:rPr>
          <w:lang w:val="de-AT" w:eastAsia="en-GB"/>
        </w:rPr>
        <w:t xml:space="preserve">H; </w:t>
      </w:r>
      <w:r>
        <w:rPr>
          <w:lang w:val="de-AT" w:eastAsia="en-GB"/>
        </w:rPr>
        <w:t>UU</w:t>
      </w:r>
      <w:r w:rsidRPr="00B42ED9">
        <w:rPr>
          <w:lang w:val="de-AT" w:eastAsia="en-GB"/>
        </w:rPr>
        <w:t xml:space="preserve">; </w:t>
      </w:r>
      <w:r>
        <w:rPr>
          <w:lang w:val="de-AT" w:eastAsia="en-GB"/>
        </w:rPr>
        <w:t>U</w:t>
      </w:r>
      <w:r w:rsidRPr="00B42ED9">
        <w:rPr>
          <w:lang w:val="de-AT" w:eastAsia="en-GB"/>
        </w:rPr>
        <w:t>A; AH; A</w:t>
      </w:r>
      <w:r>
        <w:rPr>
          <w:lang w:val="de-AT" w:eastAsia="en-GB"/>
        </w:rPr>
        <w:t>U</w:t>
      </w:r>
      <w:r w:rsidRPr="00B42ED9">
        <w:rPr>
          <w:lang w:val="de-AT" w:eastAsia="en-GB"/>
        </w:rPr>
        <w:t>; AA)</w:t>
      </w:r>
    </w:p>
    <w:p w:rsidR="0001099B" w:rsidRPr="00B42ED9" w:rsidRDefault="0001099B" w:rsidP="00B35626">
      <w:pPr>
        <w:rPr>
          <w:b/>
          <w:lang w:val="de-AT" w:eastAsia="en-GB"/>
        </w:rPr>
      </w:pPr>
      <w:r w:rsidRPr="00B42ED9">
        <w:rPr>
          <w:b/>
          <w:lang w:val="de-AT" w:eastAsia="en-GB"/>
        </w:rPr>
        <w:t>74.</w:t>
      </w:r>
      <w:r w:rsidR="00B42ED9" w:rsidRPr="00B42ED9">
        <w:rPr>
          <w:b/>
          <w:lang w:val="de-AT" w:eastAsia="en-GB"/>
        </w:rPr>
        <w:t xml:space="preserve"> 1. Drittel und Spielwette, inkl. Verlängerung und Penalties</w:t>
      </w:r>
    </w:p>
    <w:p w:rsidR="00B42ED9" w:rsidRDefault="00B42ED9" w:rsidP="00B35626">
      <w:pPr>
        <w:rPr>
          <w:lang w:val="de-AT" w:eastAsia="en-GB"/>
        </w:rPr>
      </w:pPr>
      <w:r w:rsidRPr="00B42ED9">
        <w:rPr>
          <w:lang w:val="de-AT" w:eastAsia="en-GB"/>
        </w:rPr>
        <w:t xml:space="preserve">(HH; HA; </w:t>
      </w:r>
      <w:r>
        <w:rPr>
          <w:lang w:val="de-AT" w:eastAsia="en-GB"/>
        </w:rPr>
        <w:t>U</w:t>
      </w:r>
      <w:r w:rsidRPr="00B42ED9">
        <w:rPr>
          <w:lang w:val="de-AT" w:eastAsia="en-GB"/>
        </w:rPr>
        <w:t xml:space="preserve">H; </w:t>
      </w:r>
      <w:r>
        <w:rPr>
          <w:lang w:val="de-AT" w:eastAsia="en-GB"/>
        </w:rPr>
        <w:t>U</w:t>
      </w:r>
      <w:r w:rsidRPr="00B42ED9">
        <w:rPr>
          <w:lang w:val="de-AT" w:eastAsia="en-GB"/>
        </w:rPr>
        <w:t>A; AH; AA)</w:t>
      </w:r>
    </w:p>
    <w:p w:rsidR="00CB1D1A" w:rsidRPr="00CB1D1A" w:rsidRDefault="0001099B" w:rsidP="00CB1D1A">
      <w:pPr>
        <w:rPr>
          <w:b/>
          <w:lang w:val="de-AT" w:eastAsia="en-GB"/>
        </w:rPr>
      </w:pPr>
      <w:r w:rsidRPr="00CB1D1A">
        <w:rPr>
          <w:b/>
          <w:lang w:val="de-AT" w:eastAsia="en-GB"/>
        </w:rPr>
        <w:t>75.</w:t>
      </w:r>
      <w:r w:rsidR="00CB1D1A" w:rsidRPr="00CB1D1A">
        <w:rPr>
          <w:b/>
          <w:lang w:val="de-AT" w:eastAsia="en-GB"/>
        </w:rPr>
        <w:t xml:space="preserve"> Heimmannschaft gewinnt alle Drittel?</w:t>
      </w:r>
    </w:p>
    <w:p w:rsidR="00CB1D1A" w:rsidRDefault="00CB1D1A" w:rsidP="00CB1D1A">
      <w:pPr>
        <w:rPr>
          <w:lang w:val="de-AT" w:eastAsia="en-GB"/>
        </w:rPr>
      </w:pPr>
      <w:r>
        <w:rPr>
          <w:lang w:val="de-AT" w:eastAsia="en-GB"/>
        </w:rPr>
        <w:t>(ja; nein)</w:t>
      </w:r>
    </w:p>
    <w:p w:rsidR="0001099B" w:rsidRPr="00CB1D1A" w:rsidRDefault="0001099B" w:rsidP="00B35626">
      <w:pPr>
        <w:rPr>
          <w:b/>
          <w:lang w:val="de-AT" w:eastAsia="en-GB"/>
        </w:rPr>
      </w:pPr>
      <w:r w:rsidRPr="00CB1D1A">
        <w:rPr>
          <w:b/>
          <w:lang w:val="de-AT" w:eastAsia="en-GB"/>
        </w:rPr>
        <w:t>76.</w:t>
      </w:r>
      <w:r w:rsidR="00CB1D1A" w:rsidRPr="00CB1D1A">
        <w:rPr>
          <w:b/>
          <w:lang w:val="de-AT" w:eastAsia="en-GB"/>
        </w:rPr>
        <w:t xml:space="preserve"> Auswärtsmannschaft gewinnt alle Drittel?</w:t>
      </w:r>
    </w:p>
    <w:p w:rsidR="00CB1D1A" w:rsidRDefault="00CB1D1A" w:rsidP="00CB1D1A">
      <w:pPr>
        <w:rPr>
          <w:lang w:val="de-AT" w:eastAsia="en-GB"/>
        </w:rPr>
      </w:pPr>
      <w:r>
        <w:rPr>
          <w:lang w:val="de-AT" w:eastAsia="en-GB"/>
        </w:rPr>
        <w:t>(ja; nein)</w:t>
      </w:r>
    </w:p>
    <w:p w:rsidR="0001099B" w:rsidRPr="00CB1D1A" w:rsidRDefault="0001099B" w:rsidP="00B35626">
      <w:pPr>
        <w:rPr>
          <w:b/>
          <w:lang w:val="de-AT" w:eastAsia="en-GB"/>
        </w:rPr>
      </w:pPr>
      <w:r w:rsidRPr="00CB1D1A">
        <w:rPr>
          <w:b/>
          <w:lang w:val="de-AT" w:eastAsia="en-GB"/>
        </w:rPr>
        <w:t>77.</w:t>
      </w:r>
      <w:r w:rsidR="00CB1D1A" w:rsidRPr="00CB1D1A">
        <w:rPr>
          <w:b/>
          <w:lang w:val="de-AT" w:eastAsia="en-GB"/>
        </w:rPr>
        <w:t xml:space="preserve"> Heimmannschaft gewinnt ein Drittel?</w:t>
      </w:r>
    </w:p>
    <w:p w:rsidR="00CB1D1A" w:rsidRDefault="00CB1D1A" w:rsidP="00CB1D1A">
      <w:pPr>
        <w:rPr>
          <w:lang w:val="de-AT" w:eastAsia="en-GB"/>
        </w:rPr>
      </w:pPr>
      <w:r>
        <w:rPr>
          <w:lang w:val="de-AT" w:eastAsia="en-GB"/>
        </w:rPr>
        <w:t>(ja; nein)</w:t>
      </w:r>
    </w:p>
    <w:p w:rsidR="0001099B" w:rsidRPr="00CB1D1A" w:rsidRDefault="0001099B" w:rsidP="00B35626">
      <w:pPr>
        <w:rPr>
          <w:b/>
          <w:lang w:val="de-AT" w:eastAsia="en-GB"/>
        </w:rPr>
      </w:pPr>
      <w:r w:rsidRPr="00CB1D1A">
        <w:rPr>
          <w:b/>
          <w:lang w:val="de-AT" w:eastAsia="en-GB"/>
        </w:rPr>
        <w:t>78.</w:t>
      </w:r>
      <w:r w:rsidR="00CB1D1A" w:rsidRPr="00CB1D1A">
        <w:rPr>
          <w:b/>
          <w:lang w:val="de-AT" w:eastAsia="en-GB"/>
        </w:rPr>
        <w:t xml:space="preserve"> Auswärtsmannschaft gewinnt ein Drittel?</w:t>
      </w:r>
    </w:p>
    <w:p w:rsidR="00CB1D1A" w:rsidRDefault="00CB1D1A" w:rsidP="00CB1D1A">
      <w:pPr>
        <w:rPr>
          <w:lang w:val="de-AT" w:eastAsia="en-GB"/>
        </w:rPr>
      </w:pPr>
      <w:r>
        <w:rPr>
          <w:lang w:val="de-AT" w:eastAsia="en-GB"/>
        </w:rPr>
        <w:t>(ja; nein)</w:t>
      </w:r>
    </w:p>
    <w:p w:rsidR="0001099B" w:rsidRPr="00CB1D1A" w:rsidRDefault="0001099B" w:rsidP="00B35626">
      <w:pPr>
        <w:rPr>
          <w:b/>
          <w:lang w:val="de-AT" w:eastAsia="en-GB"/>
        </w:rPr>
      </w:pPr>
      <w:r w:rsidRPr="00CB1D1A">
        <w:rPr>
          <w:b/>
          <w:lang w:val="de-AT" w:eastAsia="en-GB"/>
        </w:rPr>
        <w:t>79.</w:t>
      </w:r>
      <w:r w:rsidR="00CB1D1A" w:rsidRPr="00CB1D1A">
        <w:rPr>
          <w:b/>
          <w:lang w:val="de-AT" w:eastAsia="en-GB"/>
        </w:rPr>
        <w:t xml:space="preserve"> Heimmannschaft </w:t>
      </w:r>
      <w:r w:rsidR="009248AA" w:rsidRPr="00CB1D1A">
        <w:rPr>
          <w:b/>
          <w:lang w:val="de-AT" w:eastAsia="en-GB"/>
        </w:rPr>
        <w:t xml:space="preserve">erzielt </w:t>
      </w:r>
      <w:r w:rsidR="00CB1D1A" w:rsidRPr="00CB1D1A">
        <w:rPr>
          <w:b/>
          <w:lang w:val="de-AT" w:eastAsia="en-GB"/>
        </w:rPr>
        <w:t>in jedem Drittel Tore?</w:t>
      </w:r>
    </w:p>
    <w:p w:rsidR="00CB1D1A" w:rsidRDefault="00CB1D1A" w:rsidP="00CB1D1A">
      <w:pPr>
        <w:rPr>
          <w:lang w:val="de-AT" w:eastAsia="en-GB"/>
        </w:rPr>
      </w:pPr>
      <w:r>
        <w:rPr>
          <w:lang w:val="de-AT" w:eastAsia="en-GB"/>
        </w:rPr>
        <w:t>(ja; nein)</w:t>
      </w:r>
    </w:p>
    <w:p w:rsidR="0001099B" w:rsidRPr="00CB1D1A" w:rsidRDefault="0001099B" w:rsidP="00B35626">
      <w:pPr>
        <w:rPr>
          <w:b/>
          <w:lang w:val="de-AT" w:eastAsia="en-GB"/>
        </w:rPr>
      </w:pPr>
      <w:r w:rsidRPr="00CB1D1A">
        <w:rPr>
          <w:b/>
          <w:lang w:val="de-AT" w:eastAsia="en-GB"/>
        </w:rPr>
        <w:t>80.</w:t>
      </w:r>
      <w:r w:rsidR="00CB1D1A" w:rsidRPr="00CB1D1A">
        <w:rPr>
          <w:b/>
          <w:lang w:val="de-AT" w:eastAsia="en-GB"/>
        </w:rPr>
        <w:t xml:space="preserve"> Auswärtsmannschaft erzielt in jedem Drittel Tore?</w:t>
      </w:r>
    </w:p>
    <w:p w:rsidR="00CB1D1A" w:rsidRDefault="00CB1D1A" w:rsidP="00CB1D1A">
      <w:pPr>
        <w:rPr>
          <w:lang w:val="de-AT" w:eastAsia="en-GB"/>
        </w:rPr>
      </w:pPr>
      <w:r>
        <w:rPr>
          <w:lang w:val="de-AT" w:eastAsia="en-GB"/>
        </w:rPr>
        <w:t>(ja; nein)</w:t>
      </w:r>
    </w:p>
    <w:p w:rsidR="0001099B" w:rsidRPr="00083DD6" w:rsidRDefault="0001099B" w:rsidP="00B35626">
      <w:pPr>
        <w:rPr>
          <w:b/>
          <w:lang w:val="de-AT" w:eastAsia="en-GB"/>
        </w:rPr>
      </w:pPr>
      <w:r w:rsidRPr="00083DD6">
        <w:rPr>
          <w:b/>
          <w:lang w:val="de-AT" w:eastAsia="en-GB"/>
        </w:rPr>
        <w:t>81.</w:t>
      </w:r>
      <w:r w:rsidR="00083DD6" w:rsidRPr="00083DD6">
        <w:rPr>
          <w:b/>
          <w:lang w:val="de-AT" w:eastAsia="en-GB"/>
        </w:rPr>
        <w:t xml:space="preserve"> Alle Drittel über</w:t>
      </w:r>
    </w:p>
    <w:p w:rsidR="00083DD6" w:rsidRDefault="00083DD6" w:rsidP="00083DD6">
      <w:pPr>
        <w:rPr>
          <w:lang w:val="de-AT" w:eastAsia="en-GB"/>
        </w:rPr>
      </w:pPr>
      <w:r>
        <w:rPr>
          <w:lang w:val="de-AT" w:eastAsia="en-GB"/>
        </w:rPr>
        <w:t>(ja; nein)</w:t>
      </w:r>
    </w:p>
    <w:p w:rsidR="0001099B" w:rsidRPr="00083DD6" w:rsidRDefault="0001099B" w:rsidP="00B35626">
      <w:pPr>
        <w:rPr>
          <w:b/>
          <w:lang w:val="de-AT" w:eastAsia="en-GB"/>
        </w:rPr>
      </w:pPr>
      <w:r w:rsidRPr="00083DD6">
        <w:rPr>
          <w:b/>
          <w:lang w:val="de-AT" w:eastAsia="en-GB"/>
        </w:rPr>
        <w:t>82.</w:t>
      </w:r>
      <w:r w:rsidR="00083DD6" w:rsidRPr="00083DD6">
        <w:rPr>
          <w:b/>
          <w:lang w:val="de-AT" w:eastAsia="en-GB"/>
        </w:rPr>
        <w:t xml:space="preserve"> Alle Drittel unter</w:t>
      </w:r>
    </w:p>
    <w:p w:rsidR="00083DD6" w:rsidRDefault="00083DD6" w:rsidP="00B35626">
      <w:pPr>
        <w:rPr>
          <w:lang w:val="de-AT" w:eastAsia="en-GB"/>
        </w:rPr>
      </w:pPr>
      <w:r>
        <w:rPr>
          <w:lang w:val="de-AT" w:eastAsia="en-GB"/>
        </w:rPr>
        <w:t>(ja; nein)</w:t>
      </w:r>
    </w:p>
    <w:p w:rsidR="0001099B" w:rsidRPr="00024CB2" w:rsidRDefault="0001099B" w:rsidP="00B35626">
      <w:pPr>
        <w:rPr>
          <w:b/>
          <w:lang w:val="de-AT" w:eastAsia="en-GB"/>
        </w:rPr>
      </w:pPr>
      <w:r w:rsidRPr="00024CB2">
        <w:rPr>
          <w:b/>
          <w:lang w:val="de-AT" w:eastAsia="en-GB"/>
        </w:rPr>
        <w:t>83.</w:t>
      </w:r>
      <w:r w:rsidR="00024CB2" w:rsidRPr="00024CB2">
        <w:rPr>
          <w:b/>
          <w:lang w:val="de-AT" w:eastAsia="en-GB"/>
        </w:rPr>
        <w:t xml:space="preserve"> Drittel mit den meisten Toren</w:t>
      </w:r>
    </w:p>
    <w:p w:rsidR="00024CB2" w:rsidRDefault="00024CB2" w:rsidP="00B35626">
      <w:pPr>
        <w:rPr>
          <w:lang w:val="de-AT" w:eastAsia="en-GB"/>
        </w:rPr>
      </w:pPr>
      <w:r>
        <w:rPr>
          <w:lang w:val="de-AT" w:eastAsia="en-GB"/>
        </w:rPr>
        <w:t>(1. Drittel, 2. Drittel, 3. Drittel, gleich)</w:t>
      </w:r>
    </w:p>
    <w:p w:rsidR="00024CB2" w:rsidRPr="00024CB2" w:rsidRDefault="0001099B" w:rsidP="00024CB2">
      <w:pPr>
        <w:rPr>
          <w:b/>
          <w:lang w:val="de-AT" w:eastAsia="en-GB"/>
        </w:rPr>
      </w:pPr>
      <w:r w:rsidRPr="00024CB2">
        <w:rPr>
          <w:b/>
          <w:lang w:val="de-AT" w:eastAsia="en-GB"/>
        </w:rPr>
        <w:t>84.</w:t>
      </w:r>
      <w:r w:rsidR="00024CB2" w:rsidRPr="00024CB2">
        <w:rPr>
          <w:b/>
          <w:lang w:val="de-AT" w:eastAsia="en-GB"/>
        </w:rPr>
        <w:t xml:space="preserve"> Drittel mit den meisten Toren Heimmannschaft</w:t>
      </w:r>
    </w:p>
    <w:p w:rsidR="00024CB2" w:rsidRDefault="00024CB2" w:rsidP="00024CB2">
      <w:pPr>
        <w:rPr>
          <w:lang w:val="de-AT" w:eastAsia="en-GB"/>
        </w:rPr>
      </w:pPr>
      <w:r>
        <w:rPr>
          <w:lang w:val="de-AT" w:eastAsia="en-GB"/>
        </w:rPr>
        <w:t>(1. Drittel, 2. Drittel, 3. Drittel, gleich)</w:t>
      </w:r>
    </w:p>
    <w:p w:rsidR="0001099B" w:rsidRPr="00024CB2" w:rsidRDefault="0001099B" w:rsidP="00B35626">
      <w:pPr>
        <w:rPr>
          <w:b/>
          <w:lang w:val="de-AT" w:eastAsia="en-GB"/>
        </w:rPr>
      </w:pPr>
      <w:r w:rsidRPr="00024CB2">
        <w:rPr>
          <w:b/>
          <w:lang w:val="de-AT" w:eastAsia="en-GB"/>
        </w:rPr>
        <w:t>85.</w:t>
      </w:r>
      <w:r w:rsidR="00024CB2" w:rsidRPr="00024CB2">
        <w:rPr>
          <w:b/>
          <w:lang w:val="de-AT" w:eastAsia="en-GB"/>
        </w:rPr>
        <w:t xml:space="preserve"> Drittel mit den meisten Toren Auswärtsmannschaft</w:t>
      </w:r>
    </w:p>
    <w:p w:rsidR="00024CB2" w:rsidRDefault="00024CB2" w:rsidP="00024CB2">
      <w:pPr>
        <w:rPr>
          <w:lang w:val="de-AT" w:eastAsia="en-GB"/>
        </w:rPr>
      </w:pPr>
      <w:r>
        <w:rPr>
          <w:lang w:val="de-AT" w:eastAsia="en-GB"/>
        </w:rPr>
        <w:t>(1. Drittel, 2. Drittel, 3. Drittel, gleich)</w:t>
      </w:r>
    </w:p>
    <w:p w:rsidR="000B279E" w:rsidRDefault="000B279E" w:rsidP="000B279E">
      <w:pPr>
        <w:pStyle w:val="Heading2"/>
        <w:rPr>
          <w:lang w:val="de-AT" w:eastAsia="en-GB"/>
        </w:rPr>
      </w:pPr>
      <w:r w:rsidRPr="005B059F">
        <w:rPr>
          <w:lang w:val="de-AT" w:eastAsia="en-GB"/>
        </w:rPr>
        <w:lastRenderedPageBreak/>
        <w:t>BASEBALL</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Mögliche Extra-</w:t>
      </w:r>
      <w:r w:rsidRPr="00F77772">
        <w:rPr>
          <w:szCs w:val="24"/>
          <w:lang w:val="de-DE"/>
        </w:rPr>
        <w:t xml:space="preserve">Innings werden für keinerlei Wetten berücksichtigt, außer „Wer erzielt den x-ten Punkt“ und „Welche Mannschaft gewinnt das Rennen </w:t>
      </w:r>
      <w:r w:rsidRPr="00F77772">
        <w:rPr>
          <w:lang w:val="de-AT" w:eastAsia="en-GB"/>
        </w:rPr>
        <w:t>bis</w:t>
      </w:r>
      <w:r w:rsidRPr="00F77772">
        <w:rPr>
          <w:szCs w:val="24"/>
          <w:lang w:val="de-DE"/>
        </w:rPr>
        <w:t xml:space="preserve"> X Punkte</w:t>
      </w:r>
      <w:r w:rsidRPr="004D2899">
        <w:rPr>
          <w:szCs w:val="24"/>
          <w:lang w:val="de-DE"/>
        </w:rPr>
        <w:t>?“, es sei denn, es ist etwas anderes verlautbart.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Die Namen der Wetten spiegeln nicht die tatsächlich im Baseball gebräuchlichen Begriffe wieder. Bitte beachten Sie die folgende Übersicht für die tatsächlich genutzten Begriffe:</w:t>
      </w:r>
    </w:p>
    <w:p w:rsidR="00117109" w:rsidRDefault="00117109" w:rsidP="00117109">
      <w:pPr>
        <w:jc w:val="both"/>
        <w:rPr>
          <w:b/>
          <w:lang w:eastAsia="en-GB"/>
        </w:rPr>
      </w:pPr>
      <w:r>
        <w:rPr>
          <w:b/>
          <w:lang w:eastAsia="en-GB"/>
        </w:rPr>
        <w:t>Begriffe, die für Baseball genutzt werden in Bezug auf einzelne Märkte:</w:t>
      </w:r>
    </w:p>
    <w:p w:rsidR="00117109" w:rsidRPr="005B059F" w:rsidRDefault="00117109" w:rsidP="00117109">
      <w:pPr>
        <w:jc w:val="both"/>
        <w:rPr>
          <w:lang w:val="de-AT" w:eastAsia="en-GB"/>
        </w:rPr>
      </w:pPr>
      <w:r w:rsidRPr="005B059F">
        <w:rPr>
          <w:lang w:val="de-AT" w:eastAsia="en-GB"/>
        </w:rPr>
        <w:t>• Spielabschnitt -&gt; Periode</w:t>
      </w:r>
    </w:p>
    <w:p w:rsidR="00117109" w:rsidRPr="005B059F" w:rsidRDefault="00117109" w:rsidP="00117109">
      <w:pPr>
        <w:jc w:val="both"/>
        <w:rPr>
          <w:lang w:val="de-AT" w:eastAsia="en-GB"/>
        </w:rPr>
      </w:pPr>
      <w:r w:rsidRPr="005B059F">
        <w:rPr>
          <w:lang w:val="de-AT" w:eastAsia="en-GB"/>
        </w:rPr>
        <w:t>• Verlängerung -&gt; Extra Inning</w:t>
      </w:r>
    </w:p>
    <w:p w:rsidR="00117109" w:rsidRPr="005B059F" w:rsidRDefault="00117109" w:rsidP="00117109">
      <w:pPr>
        <w:jc w:val="both"/>
        <w:rPr>
          <w:lang w:val="de-AT" w:eastAsia="en-GB"/>
        </w:rPr>
      </w:pPr>
      <w:r w:rsidRPr="005B059F">
        <w:rPr>
          <w:lang w:val="de-AT" w:eastAsia="en-GB"/>
        </w:rPr>
        <w:t>• Punkte -&gt; Runs</w:t>
      </w:r>
    </w:p>
    <w:p w:rsidR="00117109" w:rsidRPr="005B059F" w:rsidRDefault="00117109" w:rsidP="00117109">
      <w:pPr>
        <w:jc w:val="both"/>
        <w:rPr>
          <w:lang w:val="de-AT" w:eastAsia="en-GB"/>
        </w:rPr>
      </w:pPr>
      <w:r w:rsidRPr="005B059F">
        <w:rPr>
          <w:lang w:val="de-AT" w:eastAsia="en-GB"/>
        </w:rPr>
        <w:t>• Halbzeit -&gt; Ergebnis nach dem 9. Halb-Inning</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Alle Wetten werden abgerechnet auf Basis des Endergebnisses nach 9 Innings (8 </w:t>
      </w:r>
      <m:oMath>
        <m:f>
          <m:fPr>
            <m:ctrlPr>
              <w:rPr>
                <w:rFonts w:ascii="Cambria Math" w:hAnsi="Cambria Math"/>
                <w:szCs w:val="24"/>
                <w:lang w:val="de-DE"/>
              </w:rPr>
            </m:ctrlPr>
          </m:fPr>
          <m:num>
            <m:r>
              <m:rPr>
                <m:sty m:val="p"/>
              </m:rPr>
              <w:rPr>
                <w:rFonts w:ascii="Cambria Math" w:hAnsi="Cambria Math"/>
                <w:szCs w:val="24"/>
                <w:lang w:val="de-DE"/>
              </w:rPr>
              <m:t>1</m:t>
            </m:r>
          </m:num>
          <m:den>
            <m:r>
              <m:rPr>
                <m:sty m:val="p"/>
              </m:rPr>
              <w:rPr>
                <w:rFonts w:ascii="Cambria Math" w:hAnsi="Cambria Math"/>
                <w:szCs w:val="24"/>
                <w:lang w:val="de-DE"/>
              </w:rPr>
              <m:t>2</m:t>
            </m:r>
          </m:den>
        </m:f>
      </m:oMath>
      <w:r w:rsidRPr="004D2899">
        <w:rPr>
          <w:szCs w:val="24"/>
          <w:lang w:val="de-DE"/>
        </w:rPr>
        <w:t xml:space="preserve">   Innings</w:t>
      </w:r>
      <w:r>
        <w:rPr>
          <w:szCs w:val="24"/>
          <w:lang w:val="de-DE"/>
        </w:rPr>
        <w:t>,</w:t>
      </w:r>
      <w:r w:rsidRPr="004D2899">
        <w:rPr>
          <w:szCs w:val="24"/>
          <w:lang w:val="de-DE"/>
        </w:rPr>
        <w:t xml:space="preserve"> falls die Heimmannschaft zu diesem Zeitpunkt führt).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Wird ein Spiel unterbrochen oder abgesagt und nicht am selben Tag fortgesetzt, verlieren alle nicht entschiedenen Märkte ihre Gültigkeit.</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 aber</w:t>
      </w:r>
      <w:r>
        <w:rPr>
          <w:szCs w:val="24"/>
          <w:lang w:val="de-DE"/>
        </w:rPr>
        <w:t>,</w:t>
      </w:r>
      <w:r w:rsidRPr="004D2899">
        <w:rPr>
          <w:szCs w:val="24"/>
          <w:lang w:val="de-DE"/>
        </w:rPr>
        <w:t xml:space="preserve"> ein falscher Punktestand zugrunde liegt und dieser signifikanten Einfluss auf die </w:t>
      </w:r>
      <w:r w:rsidRPr="00F77772">
        <w:rPr>
          <w:szCs w:val="24"/>
          <w:lang w:val="de-DE"/>
        </w:rPr>
        <w:t xml:space="preserve">Quoten </w:t>
      </w:r>
      <w:r w:rsidRPr="004D2899">
        <w:rPr>
          <w:szCs w:val="24"/>
          <w:lang w:val="de-DE"/>
        </w:rPr>
        <w:t>hat</w:t>
      </w:r>
      <w:r>
        <w:rPr>
          <w:szCs w:val="24"/>
          <w:lang w:val="de-DE"/>
        </w:rPr>
        <w:t>,</w:t>
      </w:r>
      <w:r w:rsidRPr="004D2899">
        <w:rPr>
          <w:szCs w:val="24"/>
          <w:lang w:val="de-DE"/>
        </w:rPr>
        <w:t xml:space="preserve"> so behalten wir uns das Recht vor, alle Wetten für ungültig zu erklären.</w:t>
      </w:r>
    </w:p>
    <w:p w:rsidR="006C5441" w:rsidRPr="005B059F" w:rsidRDefault="00FA2033" w:rsidP="00FA2033">
      <w:pPr>
        <w:pStyle w:val="Heading3"/>
        <w:rPr>
          <w:lang w:val="de-AT" w:eastAsia="en-GB"/>
        </w:rPr>
      </w:pPr>
      <w:r w:rsidRPr="005B059F">
        <w:rPr>
          <w:lang w:val="de-AT" w:eastAsia="en-GB"/>
        </w:rPr>
        <w:t>MARKTNAMEN UND BESCHREIBUNG</w:t>
      </w:r>
    </w:p>
    <w:p w:rsidR="00B35626" w:rsidRPr="005B059F" w:rsidRDefault="00B35626" w:rsidP="00B35626">
      <w:pPr>
        <w:rPr>
          <w:b/>
          <w:lang w:val="de-AT" w:eastAsia="en-GB"/>
        </w:rPr>
      </w:pPr>
      <w:r w:rsidRPr="005B059F">
        <w:rPr>
          <w:b/>
          <w:lang w:val="de-AT" w:eastAsia="en-GB"/>
        </w:rPr>
        <w:t>1. 2-Weg (inklusive Verlängerung)</w:t>
      </w:r>
    </w:p>
    <w:p w:rsidR="00B35626" w:rsidRDefault="0094269C" w:rsidP="00B35626">
      <w:pPr>
        <w:rPr>
          <w:lang w:val="de-AT" w:eastAsia="en-GB"/>
        </w:rPr>
      </w:pPr>
      <w:r>
        <w:rPr>
          <w:lang w:val="de-AT" w:eastAsia="en-GB"/>
        </w:rPr>
        <w:t>Heimmannschaft</w:t>
      </w:r>
      <w:r w:rsidR="00B35626" w:rsidRPr="005B059F">
        <w:rPr>
          <w:lang w:val="de-AT" w:eastAsia="en-GB"/>
        </w:rPr>
        <w:t>; Auswärtssieg</w:t>
      </w:r>
    </w:p>
    <w:p w:rsidR="001A56CC" w:rsidRPr="001A56CC" w:rsidRDefault="001A56CC" w:rsidP="00B35626">
      <w:pPr>
        <w:rPr>
          <w:b/>
          <w:lang w:val="de-AT" w:eastAsia="en-GB"/>
        </w:rPr>
      </w:pPr>
      <w:r>
        <w:rPr>
          <w:b/>
          <w:lang w:val="de-AT" w:eastAsia="en-GB"/>
        </w:rPr>
        <w:t>2</w:t>
      </w:r>
      <w:r w:rsidRPr="001A56CC">
        <w:rPr>
          <w:b/>
          <w:lang w:val="de-AT" w:eastAsia="en-GB"/>
        </w:rPr>
        <w:t>. 3-Weg</w:t>
      </w:r>
    </w:p>
    <w:p w:rsidR="005045D9" w:rsidRPr="005B059F" w:rsidRDefault="001A56CC" w:rsidP="00B35626">
      <w:pPr>
        <w:rPr>
          <w:lang w:val="de-AT" w:eastAsia="en-GB"/>
        </w:rPr>
      </w:pPr>
      <w:r>
        <w:rPr>
          <w:lang w:val="de-AT" w:eastAsia="en-GB"/>
        </w:rPr>
        <w:t>Welche Mannschaft gewinnt das Spiel (1-X-2); Heimmannschaft; Unentschieden; Auswärtsmannschaft</w:t>
      </w:r>
    </w:p>
    <w:p w:rsidR="00B35626" w:rsidRPr="005B059F" w:rsidRDefault="005045D9" w:rsidP="00B35626">
      <w:pPr>
        <w:rPr>
          <w:b/>
          <w:lang w:val="de-AT" w:eastAsia="en-GB"/>
        </w:rPr>
      </w:pPr>
      <w:r>
        <w:rPr>
          <w:b/>
          <w:lang w:val="de-AT" w:eastAsia="en-GB"/>
        </w:rPr>
        <w:t>3</w:t>
      </w:r>
      <w:r w:rsidR="00B35626" w:rsidRPr="005B059F">
        <w:rPr>
          <w:b/>
          <w:lang w:val="de-AT" w:eastAsia="en-GB"/>
        </w:rPr>
        <w:t xml:space="preserve">. </w:t>
      </w:r>
      <w:r w:rsidR="00A60D95" w:rsidRPr="00131E50">
        <w:rPr>
          <w:b/>
          <w:lang w:eastAsia="en-GB"/>
        </w:rPr>
        <w:t>Asiatische</w:t>
      </w:r>
      <w:r w:rsidR="00A60D95">
        <w:rPr>
          <w:b/>
          <w:lang w:eastAsia="en-GB"/>
        </w:rPr>
        <w:t>s</w:t>
      </w:r>
      <w:r w:rsidR="00A60D95" w:rsidRPr="00131E50">
        <w:rPr>
          <w:b/>
          <w:lang w:eastAsia="en-GB"/>
        </w:rPr>
        <w:t xml:space="preserve"> </w:t>
      </w:r>
      <w:r w:rsidR="00B35626" w:rsidRPr="005B059F">
        <w:rPr>
          <w:b/>
          <w:lang w:val="de-AT" w:eastAsia="en-GB"/>
        </w:rPr>
        <w:t>Handicap (inklusive Verlängerung)</w:t>
      </w:r>
    </w:p>
    <w:p w:rsidR="00B35626" w:rsidRPr="005B059F" w:rsidRDefault="00B35626" w:rsidP="00B35626">
      <w:pPr>
        <w:rPr>
          <w:lang w:val="de-AT" w:eastAsia="en-GB"/>
        </w:rPr>
      </w:pPr>
      <w:r w:rsidRPr="005B059F">
        <w:rPr>
          <w:lang w:val="de-AT" w:eastAsia="en-GB"/>
        </w:rPr>
        <w:t>Nur *,5 Handicaps (z.B. -2,5/ +2,5; 0,5/ -0,5,...)</w:t>
      </w:r>
    </w:p>
    <w:p w:rsidR="00B35626" w:rsidRPr="005B059F" w:rsidRDefault="005045D9" w:rsidP="00B35626">
      <w:pPr>
        <w:rPr>
          <w:b/>
          <w:lang w:val="de-AT" w:eastAsia="en-GB"/>
        </w:rPr>
      </w:pPr>
      <w:r>
        <w:rPr>
          <w:b/>
          <w:lang w:val="de-AT" w:eastAsia="en-GB"/>
        </w:rPr>
        <w:t>4</w:t>
      </w:r>
      <w:r w:rsidR="00B35626" w:rsidRPr="005B059F">
        <w:rPr>
          <w:b/>
          <w:lang w:val="de-AT" w:eastAsia="en-GB"/>
        </w:rPr>
        <w:t>. Wer gewinnt den Rest des Spiels (inklusive Verlängerung)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5045D9" w:rsidP="00B35626">
      <w:pPr>
        <w:rPr>
          <w:b/>
          <w:lang w:val="de-AT" w:eastAsia="en-GB"/>
        </w:rPr>
      </w:pPr>
      <w:r>
        <w:rPr>
          <w:b/>
          <w:lang w:val="de-AT" w:eastAsia="en-GB"/>
        </w:rPr>
        <w:t>5</w:t>
      </w:r>
      <w:r w:rsidR="00B35626" w:rsidRPr="005B059F">
        <w:rPr>
          <w:b/>
          <w:lang w:val="de-AT" w:eastAsia="en-GB"/>
        </w:rPr>
        <w:t>. Gesamtergebnis (inklusive Verlängerung)</w:t>
      </w:r>
    </w:p>
    <w:p w:rsidR="00B35626" w:rsidRPr="005B059F" w:rsidRDefault="00B35626" w:rsidP="00B35626">
      <w:pPr>
        <w:rPr>
          <w:lang w:val="de-AT" w:eastAsia="en-GB"/>
        </w:rPr>
      </w:pPr>
      <w:r w:rsidRPr="005B059F">
        <w:rPr>
          <w:lang w:val="de-AT" w:eastAsia="en-GB"/>
        </w:rPr>
        <w:t>Nur *,5 Gesamtergebnisse</w:t>
      </w:r>
    </w:p>
    <w:p w:rsidR="00B35626" w:rsidRPr="005B059F" w:rsidRDefault="005045D9" w:rsidP="00B35626">
      <w:pPr>
        <w:rPr>
          <w:b/>
          <w:lang w:val="de-AT" w:eastAsia="en-GB"/>
        </w:rPr>
      </w:pPr>
      <w:r>
        <w:rPr>
          <w:b/>
          <w:lang w:val="de-AT" w:eastAsia="en-GB"/>
        </w:rPr>
        <w:t>6</w:t>
      </w:r>
      <w:r w:rsidR="00B35626" w:rsidRPr="005B059F">
        <w:rPr>
          <w:b/>
          <w:lang w:val="de-AT" w:eastAsia="en-GB"/>
        </w:rPr>
        <w:t>. Gerade/ Ungerade (inklusive Verlängerung)</w:t>
      </w:r>
    </w:p>
    <w:p w:rsidR="00B35626" w:rsidRPr="00055CA7" w:rsidRDefault="006A6126" w:rsidP="00B35626">
      <w:pPr>
        <w:rPr>
          <w:lang w:val="de-AT" w:eastAsia="en-GB"/>
        </w:rPr>
      </w:pPr>
      <w:r w:rsidRPr="00055CA7">
        <w:rPr>
          <w:lang w:val="de-AT" w:eastAsia="en-GB"/>
        </w:rPr>
        <w:t>gerade/ ungerade Anzahl an R</w:t>
      </w:r>
      <w:r w:rsidR="00B35626" w:rsidRPr="00055CA7">
        <w:rPr>
          <w:lang w:val="de-AT" w:eastAsia="en-GB"/>
        </w:rPr>
        <w:t>uns</w:t>
      </w:r>
    </w:p>
    <w:p w:rsidR="00B35626" w:rsidRPr="00055CA7" w:rsidRDefault="005045D9" w:rsidP="00B35626">
      <w:pPr>
        <w:rPr>
          <w:b/>
          <w:lang w:val="de-AT" w:eastAsia="en-GB"/>
        </w:rPr>
      </w:pPr>
      <w:r w:rsidRPr="00055CA7">
        <w:rPr>
          <w:b/>
          <w:lang w:val="de-AT" w:eastAsia="en-GB"/>
        </w:rPr>
        <w:t>7</w:t>
      </w:r>
      <w:r w:rsidR="00B35626" w:rsidRPr="00055CA7">
        <w:rPr>
          <w:b/>
          <w:lang w:val="de-AT" w:eastAsia="en-GB"/>
        </w:rPr>
        <w:t>. Gewinnspanne</w:t>
      </w:r>
      <w:r w:rsidR="005B6500">
        <w:rPr>
          <w:b/>
          <w:lang w:val="de-AT" w:eastAsia="en-GB"/>
        </w:rPr>
        <w:t xml:space="preserve"> (inklusive Verlängerung)</w:t>
      </w:r>
    </w:p>
    <w:p w:rsidR="00B35626" w:rsidRPr="00055CA7" w:rsidRDefault="00B35626" w:rsidP="00B35626">
      <w:pPr>
        <w:rPr>
          <w:lang w:val="de-AT" w:eastAsia="en-GB"/>
        </w:rPr>
      </w:pPr>
      <w:r w:rsidRPr="00055CA7">
        <w:rPr>
          <w:lang w:val="de-AT" w:eastAsia="en-GB"/>
        </w:rPr>
        <w:t>Vorgegebener Bereich an Toren, mit denen eine Mannschaft gewinnt &gt;=+3, +2, +1, -1, -2, &lt;=-3</w:t>
      </w:r>
    </w:p>
    <w:p w:rsidR="00B35626" w:rsidRPr="00055CA7" w:rsidRDefault="005045D9" w:rsidP="00B35626">
      <w:pPr>
        <w:rPr>
          <w:b/>
          <w:lang w:val="de-AT" w:eastAsia="en-GB"/>
        </w:rPr>
      </w:pPr>
      <w:r w:rsidRPr="00055CA7">
        <w:rPr>
          <w:b/>
          <w:lang w:val="de-AT" w:eastAsia="en-GB"/>
        </w:rPr>
        <w:t>8</w:t>
      </w:r>
      <w:r w:rsidR="00B35626" w:rsidRPr="00055CA7">
        <w:rPr>
          <w:b/>
          <w:lang w:val="de-AT" w:eastAsia="en-GB"/>
        </w:rPr>
        <w:t>. Welches Team erreicht höchsten Punktestand im Spielabschnitt</w:t>
      </w:r>
    </w:p>
    <w:p w:rsidR="00B35626" w:rsidRPr="00055CA7" w:rsidRDefault="00A95FA8" w:rsidP="00B35626">
      <w:pPr>
        <w:rPr>
          <w:lang w:val="de-AT" w:eastAsia="en-GB"/>
        </w:rPr>
      </w:pPr>
      <w:r w:rsidRPr="00055CA7">
        <w:rPr>
          <w:lang w:val="de-AT" w:eastAsia="en-GB"/>
        </w:rPr>
        <w:t>Heimmannschaft</w:t>
      </w:r>
      <w:r w:rsidR="00B35626" w:rsidRPr="00055CA7">
        <w:rPr>
          <w:lang w:val="de-AT" w:eastAsia="en-GB"/>
        </w:rPr>
        <w:t xml:space="preserve">; Unentschieden; </w:t>
      </w:r>
      <w:r w:rsidRPr="00055CA7">
        <w:rPr>
          <w:lang w:val="de-AT" w:eastAsia="en-GB"/>
        </w:rPr>
        <w:t>Auswärtsmannschaft</w:t>
      </w:r>
    </w:p>
    <w:p w:rsidR="00B35626" w:rsidRPr="00055CA7" w:rsidRDefault="00B35626" w:rsidP="00B35626">
      <w:pPr>
        <w:rPr>
          <w:lang w:val="de-AT" w:eastAsia="en-GB"/>
        </w:rPr>
      </w:pPr>
      <w:r w:rsidRPr="00055CA7">
        <w:rPr>
          <w:lang w:val="de-AT" w:eastAsia="en-GB"/>
        </w:rPr>
        <w:t>Welche Mannschaft erreicht höchsten Punktestand in einem Inning?</w:t>
      </w:r>
    </w:p>
    <w:p w:rsidR="00B35626" w:rsidRPr="00055CA7" w:rsidRDefault="005045D9" w:rsidP="00B35626">
      <w:pPr>
        <w:rPr>
          <w:b/>
          <w:lang w:eastAsia="en-GB"/>
        </w:rPr>
      </w:pPr>
      <w:r w:rsidRPr="00055CA7">
        <w:rPr>
          <w:b/>
          <w:lang w:eastAsia="en-GB"/>
        </w:rPr>
        <w:t>9</w:t>
      </w:r>
      <w:r w:rsidR="005B6500">
        <w:rPr>
          <w:b/>
          <w:lang w:eastAsia="en-GB"/>
        </w:rPr>
        <w:t>. Höchster Punktestand im</w:t>
      </w:r>
      <w:r w:rsidR="00B35626" w:rsidRPr="00055CA7">
        <w:rPr>
          <w:b/>
          <w:lang w:eastAsia="en-GB"/>
        </w:rPr>
        <w:t xml:space="preserve"> Spielabschnitt</w:t>
      </w:r>
    </w:p>
    <w:p w:rsidR="00B35626" w:rsidRPr="00055CA7" w:rsidRDefault="00B35626" w:rsidP="00B35626">
      <w:pPr>
        <w:rPr>
          <w:lang w:val="de-AT" w:eastAsia="en-GB"/>
        </w:rPr>
      </w:pPr>
      <w:r w:rsidRPr="00055CA7">
        <w:rPr>
          <w:lang w:val="de-AT" w:eastAsia="en-GB"/>
        </w:rPr>
        <w:t>0, 1, 2, 3, 4,5+</w:t>
      </w:r>
    </w:p>
    <w:p w:rsidR="00B35626" w:rsidRPr="00055CA7" w:rsidRDefault="00B35626" w:rsidP="00B35626">
      <w:pPr>
        <w:rPr>
          <w:lang w:val="de-AT" w:eastAsia="en-GB"/>
        </w:rPr>
      </w:pPr>
      <w:r w:rsidRPr="00055CA7">
        <w:rPr>
          <w:lang w:val="de-AT" w:eastAsia="en-GB"/>
        </w:rPr>
        <w:t>Wie hoch wird die höchste Anzahl an Runs in einem Inning sein?</w:t>
      </w:r>
    </w:p>
    <w:p w:rsidR="00B35626" w:rsidRPr="00055CA7" w:rsidRDefault="005045D9" w:rsidP="00B35626">
      <w:pPr>
        <w:rPr>
          <w:b/>
          <w:lang w:val="de-AT" w:eastAsia="en-GB"/>
        </w:rPr>
      </w:pPr>
      <w:r w:rsidRPr="00055CA7">
        <w:rPr>
          <w:b/>
          <w:lang w:val="de-AT" w:eastAsia="en-GB"/>
        </w:rPr>
        <w:lastRenderedPageBreak/>
        <w:t>10</w:t>
      </w:r>
      <w:r w:rsidR="00B35626" w:rsidRPr="00055CA7">
        <w:rPr>
          <w:b/>
          <w:lang w:val="de-AT" w:eastAsia="en-GB"/>
        </w:rPr>
        <w:t>. Wer erzielt den x-ten Punkt?</w:t>
      </w:r>
    </w:p>
    <w:p w:rsidR="00E81725" w:rsidRPr="00117109" w:rsidRDefault="00B35626" w:rsidP="00B35626">
      <w:pPr>
        <w:rPr>
          <w:lang w:val="de-AT" w:eastAsia="en-GB"/>
        </w:rPr>
      </w:pPr>
      <w:r w:rsidRPr="00055CA7">
        <w:rPr>
          <w:lang w:val="de-AT" w:eastAsia="en-GB"/>
        </w:rPr>
        <w:t>Heimmannschaft; Keiner; Auswärtsmannschaft</w:t>
      </w:r>
    </w:p>
    <w:p w:rsidR="00B35626" w:rsidRPr="00055CA7" w:rsidRDefault="005045D9" w:rsidP="00B35626">
      <w:pPr>
        <w:rPr>
          <w:b/>
          <w:lang w:val="de-AT" w:eastAsia="en-GB"/>
        </w:rPr>
      </w:pPr>
      <w:r w:rsidRPr="00055CA7">
        <w:rPr>
          <w:b/>
          <w:lang w:val="de-AT" w:eastAsia="en-GB"/>
        </w:rPr>
        <w:t>11</w:t>
      </w:r>
      <w:r w:rsidR="00B35626" w:rsidRPr="00055CA7">
        <w:rPr>
          <w:b/>
          <w:lang w:val="de-AT" w:eastAsia="en-GB"/>
        </w:rPr>
        <w:t xml:space="preserve">. Welche Mannschaft gewinnt das Rennen </w:t>
      </w:r>
      <w:r w:rsidR="00F57140" w:rsidRPr="005B6500">
        <w:rPr>
          <w:b/>
          <w:lang w:val="de-AT" w:eastAsia="en-GB"/>
        </w:rPr>
        <w:t>bis</w:t>
      </w:r>
      <w:r w:rsidR="00747149" w:rsidRPr="005B6500">
        <w:rPr>
          <w:b/>
          <w:lang w:val="de-AT" w:eastAsia="en-GB"/>
        </w:rPr>
        <w:t xml:space="preserve"> </w:t>
      </w:r>
      <w:r w:rsidR="00B35626" w:rsidRPr="005B6500">
        <w:rPr>
          <w:b/>
          <w:lang w:val="de-AT" w:eastAsia="en-GB"/>
        </w:rPr>
        <w:t xml:space="preserve">X </w:t>
      </w:r>
      <w:r w:rsidR="00461889" w:rsidRPr="005B6500">
        <w:rPr>
          <w:b/>
          <w:szCs w:val="24"/>
          <w:lang w:val="de-DE"/>
        </w:rPr>
        <w:t>Punkte</w:t>
      </w:r>
      <w:r w:rsidR="00B35626" w:rsidRPr="005B6500">
        <w:rPr>
          <w:b/>
          <w:lang w:val="de-AT" w:eastAsia="en-GB"/>
        </w:rPr>
        <w:t>?</w:t>
      </w:r>
      <w:r w:rsidR="00B35626" w:rsidRPr="00055CA7">
        <w:rPr>
          <w:b/>
          <w:lang w:val="de-AT" w:eastAsia="en-GB"/>
        </w:rPr>
        <w:t xml:space="preserve"> </w:t>
      </w:r>
    </w:p>
    <w:p w:rsidR="00B35626" w:rsidRPr="00055CA7" w:rsidRDefault="00B35626" w:rsidP="00B35626">
      <w:pPr>
        <w:rPr>
          <w:lang w:val="de-AT" w:eastAsia="en-GB"/>
        </w:rPr>
      </w:pPr>
      <w:r w:rsidRPr="00055CA7">
        <w:rPr>
          <w:lang w:val="de-AT" w:eastAsia="en-GB"/>
        </w:rPr>
        <w:t>X im Bereich von 3, 5 und 7; wenn ein Satz beendet ist, bevor der x-te P</w:t>
      </w:r>
      <w:r w:rsidR="006A6126" w:rsidRPr="00055CA7">
        <w:rPr>
          <w:lang w:val="de-AT" w:eastAsia="en-GB"/>
        </w:rPr>
        <w:t>unkt erreicht wurde (inklusive E</w:t>
      </w:r>
      <w:r w:rsidRPr="00055CA7">
        <w:rPr>
          <w:lang w:val="de-AT" w:eastAsia="en-GB"/>
        </w:rPr>
        <w:t>xtra</w:t>
      </w:r>
      <w:r w:rsidR="006A6126" w:rsidRPr="00055CA7">
        <w:rPr>
          <w:lang w:val="de-AT" w:eastAsia="en-GB"/>
        </w:rPr>
        <w:t>-</w:t>
      </w:r>
      <w:r w:rsidRPr="00055CA7">
        <w:rPr>
          <w:lang w:val="de-AT" w:eastAsia="en-GB"/>
        </w:rPr>
        <w:t>Innings) verlieren alle diesbezü</w:t>
      </w:r>
      <w:r w:rsidR="006A6126" w:rsidRPr="00055CA7">
        <w:rPr>
          <w:lang w:val="de-AT" w:eastAsia="en-GB"/>
        </w:rPr>
        <w:t>glichen Wetten ihre Gültigkeit</w:t>
      </w:r>
    </w:p>
    <w:p w:rsidR="00B35626" w:rsidRPr="00055CA7" w:rsidRDefault="005045D9" w:rsidP="00B35626">
      <w:pPr>
        <w:rPr>
          <w:b/>
          <w:lang w:val="de-AT" w:eastAsia="en-GB"/>
        </w:rPr>
      </w:pPr>
      <w:r w:rsidRPr="00055CA7">
        <w:rPr>
          <w:b/>
          <w:lang w:val="de-AT" w:eastAsia="en-GB"/>
        </w:rPr>
        <w:t>12</w:t>
      </w:r>
      <w:r w:rsidR="00B35626" w:rsidRPr="00055CA7">
        <w:rPr>
          <w:b/>
          <w:lang w:val="de-AT" w:eastAsia="en-GB"/>
        </w:rPr>
        <w:t>. Wird es ein 18. Half-Inning geben (Baseball)?</w:t>
      </w:r>
    </w:p>
    <w:p w:rsidR="00B35626" w:rsidRPr="005B059F" w:rsidRDefault="00B35626" w:rsidP="00B35626">
      <w:pPr>
        <w:rPr>
          <w:lang w:val="de-AT" w:eastAsia="en-GB"/>
        </w:rPr>
      </w:pPr>
      <w:r w:rsidRPr="005B059F">
        <w:rPr>
          <w:lang w:val="de-AT" w:eastAsia="en-GB"/>
        </w:rPr>
        <w:t>Ja; Nein</w:t>
      </w:r>
    </w:p>
    <w:p w:rsidR="00B35626" w:rsidRPr="005B059F" w:rsidRDefault="005045D9" w:rsidP="00B35626">
      <w:pPr>
        <w:rPr>
          <w:b/>
          <w:lang w:val="de-AT" w:eastAsia="en-GB"/>
        </w:rPr>
      </w:pPr>
      <w:r>
        <w:rPr>
          <w:b/>
          <w:lang w:val="de-AT" w:eastAsia="en-GB"/>
        </w:rPr>
        <w:t>13</w:t>
      </w:r>
      <w:r w:rsidR="00B35626" w:rsidRPr="005B059F">
        <w:rPr>
          <w:b/>
          <w:lang w:val="de-AT" w:eastAsia="en-GB"/>
        </w:rPr>
        <w:t>. Wird es Verlängerung geben?</w:t>
      </w:r>
    </w:p>
    <w:p w:rsidR="00B35626" w:rsidRPr="00055CA7" w:rsidRDefault="00B35626" w:rsidP="00B35626">
      <w:pPr>
        <w:rPr>
          <w:lang w:val="de-AT" w:eastAsia="en-GB"/>
        </w:rPr>
      </w:pPr>
      <w:r w:rsidRPr="00055CA7">
        <w:rPr>
          <w:lang w:val="de-AT" w:eastAsia="en-GB"/>
        </w:rPr>
        <w:t>Ja; Nein</w:t>
      </w:r>
    </w:p>
    <w:p w:rsidR="00B35626" w:rsidRPr="00055CA7" w:rsidRDefault="005045D9" w:rsidP="00B35626">
      <w:pPr>
        <w:rPr>
          <w:b/>
          <w:lang w:val="de-AT" w:eastAsia="en-GB"/>
        </w:rPr>
      </w:pPr>
      <w:r w:rsidRPr="00055CA7">
        <w:rPr>
          <w:b/>
          <w:lang w:val="de-AT" w:eastAsia="en-GB"/>
        </w:rPr>
        <w:t>14</w:t>
      </w:r>
      <w:r w:rsidR="00B35626" w:rsidRPr="00055CA7">
        <w:rPr>
          <w:b/>
          <w:lang w:val="de-AT" w:eastAsia="en-GB"/>
        </w:rPr>
        <w:t>. Welche Mannschaft führt zur Halbzeit?</w:t>
      </w:r>
    </w:p>
    <w:p w:rsidR="00B35626" w:rsidRPr="00055CA7" w:rsidRDefault="00A95FA8" w:rsidP="00B35626">
      <w:pPr>
        <w:rPr>
          <w:lang w:val="de-AT" w:eastAsia="en-GB"/>
        </w:rPr>
      </w:pPr>
      <w:r w:rsidRPr="00055CA7">
        <w:rPr>
          <w:lang w:val="de-AT" w:eastAsia="en-GB"/>
        </w:rPr>
        <w:t>Heimmannschaft</w:t>
      </w:r>
      <w:r w:rsidR="00B35626" w:rsidRPr="00055CA7">
        <w:rPr>
          <w:lang w:val="de-AT" w:eastAsia="en-GB"/>
        </w:rPr>
        <w:t xml:space="preserve">; Unentschieden; </w:t>
      </w:r>
      <w:r w:rsidRPr="00055CA7">
        <w:rPr>
          <w:lang w:val="de-AT" w:eastAsia="en-GB"/>
        </w:rPr>
        <w:t>Auswärtsmannschaft</w:t>
      </w:r>
    </w:p>
    <w:p w:rsidR="00B35626" w:rsidRPr="00055CA7" w:rsidRDefault="005045D9" w:rsidP="00B35626">
      <w:pPr>
        <w:rPr>
          <w:b/>
          <w:lang w:val="de-AT" w:eastAsia="en-GB"/>
        </w:rPr>
      </w:pPr>
      <w:r w:rsidRPr="00055CA7">
        <w:rPr>
          <w:b/>
          <w:lang w:val="de-AT" w:eastAsia="en-GB"/>
        </w:rPr>
        <w:t>15</w:t>
      </w:r>
      <w:r w:rsidR="00B35626" w:rsidRPr="00055CA7">
        <w:rPr>
          <w:b/>
          <w:lang w:val="de-AT" w:eastAsia="en-GB"/>
        </w:rPr>
        <w:t>. Halbzeit - Gesamtergebnis</w:t>
      </w:r>
    </w:p>
    <w:p w:rsidR="00B35626" w:rsidRPr="00055CA7" w:rsidRDefault="00B35626" w:rsidP="00B35626">
      <w:pPr>
        <w:rPr>
          <w:lang w:val="de-AT" w:eastAsia="en-GB"/>
        </w:rPr>
      </w:pPr>
      <w:r w:rsidRPr="00055CA7">
        <w:rPr>
          <w:lang w:val="de-AT" w:eastAsia="en-GB"/>
        </w:rPr>
        <w:t>Nur *.5 Gesamtergebnisse</w:t>
      </w:r>
    </w:p>
    <w:p w:rsidR="00B35626" w:rsidRPr="00055CA7" w:rsidRDefault="005045D9" w:rsidP="00B35626">
      <w:pPr>
        <w:rPr>
          <w:b/>
          <w:lang w:val="de-AT" w:eastAsia="en-GB"/>
        </w:rPr>
      </w:pPr>
      <w:r w:rsidRPr="00055CA7">
        <w:rPr>
          <w:b/>
          <w:lang w:val="de-AT" w:eastAsia="en-GB"/>
        </w:rPr>
        <w:t>16</w:t>
      </w:r>
      <w:r w:rsidR="00B35626" w:rsidRPr="00055CA7">
        <w:rPr>
          <w:b/>
          <w:lang w:val="de-AT" w:eastAsia="en-GB"/>
        </w:rPr>
        <w:t>. Wer gewinnt den Spielabschnitt?</w:t>
      </w:r>
    </w:p>
    <w:p w:rsidR="00B35626" w:rsidRPr="00055CA7" w:rsidRDefault="00A95FA8" w:rsidP="00B35626">
      <w:pPr>
        <w:rPr>
          <w:lang w:val="de-AT" w:eastAsia="en-GB"/>
        </w:rPr>
      </w:pPr>
      <w:r w:rsidRPr="00055CA7">
        <w:rPr>
          <w:lang w:val="de-AT" w:eastAsia="en-GB"/>
        </w:rPr>
        <w:t xml:space="preserve">Heimmannschaft </w:t>
      </w:r>
      <w:r w:rsidR="00B35626" w:rsidRPr="00055CA7">
        <w:rPr>
          <w:lang w:val="de-AT" w:eastAsia="en-GB"/>
        </w:rPr>
        <w:t xml:space="preserve">; Unentschieden; </w:t>
      </w:r>
      <w:r w:rsidRPr="00055CA7">
        <w:rPr>
          <w:lang w:val="de-AT" w:eastAsia="en-GB"/>
        </w:rPr>
        <w:t>Auswärtsmannschaft</w:t>
      </w:r>
    </w:p>
    <w:p w:rsidR="00B35626" w:rsidRPr="00055CA7" w:rsidRDefault="005045D9" w:rsidP="00B35626">
      <w:pPr>
        <w:rPr>
          <w:b/>
          <w:lang w:val="de-AT" w:eastAsia="en-GB"/>
        </w:rPr>
      </w:pPr>
      <w:r w:rsidRPr="00055CA7">
        <w:rPr>
          <w:b/>
          <w:lang w:val="de-AT" w:eastAsia="en-GB"/>
        </w:rPr>
        <w:t>17</w:t>
      </w:r>
      <w:r w:rsidR="00B35626" w:rsidRPr="00055CA7">
        <w:rPr>
          <w:b/>
          <w:lang w:val="de-AT" w:eastAsia="en-GB"/>
        </w:rPr>
        <w:t>. 1. Spielabschnitt – Gesamtergebnis (nur *.5 Gesamtergebnisse)</w:t>
      </w:r>
    </w:p>
    <w:p w:rsidR="00B35626" w:rsidRPr="00055CA7" w:rsidRDefault="00B35626" w:rsidP="00B35626">
      <w:pPr>
        <w:rPr>
          <w:lang w:val="de-AT" w:eastAsia="en-GB"/>
        </w:rPr>
      </w:pPr>
      <w:r w:rsidRPr="00055CA7">
        <w:rPr>
          <w:lang w:val="de-AT" w:eastAsia="en-GB"/>
        </w:rPr>
        <w:t>z.B. 0.5, 1.5, 2.5, 3.5, …</w:t>
      </w:r>
    </w:p>
    <w:p w:rsidR="00B35626" w:rsidRPr="00055CA7" w:rsidRDefault="005045D9" w:rsidP="00B35626">
      <w:pPr>
        <w:rPr>
          <w:b/>
          <w:lang w:val="de-AT" w:eastAsia="en-GB"/>
        </w:rPr>
      </w:pPr>
      <w:r w:rsidRPr="00055CA7">
        <w:rPr>
          <w:b/>
          <w:lang w:val="de-AT" w:eastAsia="en-GB"/>
        </w:rPr>
        <w:t>18</w:t>
      </w:r>
      <w:r w:rsidR="00B35626" w:rsidRPr="00055CA7">
        <w:rPr>
          <w:b/>
          <w:lang w:val="de-AT" w:eastAsia="en-GB"/>
        </w:rPr>
        <w:t>. 2. Spielabschnitt – Gesamtergebnis (nur *.5 Gesamtergebnisse)</w:t>
      </w:r>
    </w:p>
    <w:p w:rsidR="00B35626" w:rsidRPr="00055CA7" w:rsidRDefault="00B35626" w:rsidP="00B35626">
      <w:pPr>
        <w:rPr>
          <w:lang w:val="de-AT" w:eastAsia="en-GB"/>
        </w:rPr>
      </w:pPr>
      <w:r w:rsidRPr="00055CA7">
        <w:rPr>
          <w:lang w:val="de-AT" w:eastAsia="en-GB"/>
        </w:rPr>
        <w:t>z.B. 0.5, 1.5, 2.5, 3.5, …</w:t>
      </w:r>
    </w:p>
    <w:p w:rsidR="00B35626" w:rsidRPr="00055CA7" w:rsidRDefault="005045D9" w:rsidP="00B35626">
      <w:pPr>
        <w:rPr>
          <w:b/>
          <w:lang w:val="de-AT" w:eastAsia="en-GB"/>
        </w:rPr>
      </w:pPr>
      <w:r w:rsidRPr="00055CA7">
        <w:rPr>
          <w:b/>
          <w:lang w:val="de-AT" w:eastAsia="en-GB"/>
        </w:rPr>
        <w:t>19</w:t>
      </w:r>
      <w:r w:rsidR="00B35626" w:rsidRPr="00055CA7">
        <w:rPr>
          <w:b/>
          <w:lang w:val="de-AT" w:eastAsia="en-GB"/>
        </w:rPr>
        <w:t>. 3. Spielabschnitt – Gesamtergebnis (nur *.5 Gesamtergebnisse)</w:t>
      </w:r>
    </w:p>
    <w:p w:rsidR="00B35626" w:rsidRPr="00055CA7" w:rsidRDefault="00B35626" w:rsidP="00B35626">
      <w:pPr>
        <w:rPr>
          <w:lang w:val="de-AT" w:eastAsia="en-GB"/>
        </w:rPr>
      </w:pPr>
      <w:r w:rsidRPr="00055CA7">
        <w:rPr>
          <w:lang w:val="de-AT" w:eastAsia="en-GB"/>
        </w:rPr>
        <w:t>z.B. 0.5, 1.5, 2.5, 3.5, …</w:t>
      </w:r>
    </w:p>
    <w:p w:rsidR="00B35626" w:rsidRPr="00055CA7" w:rsidRDefault="005045D9" w:rsidP="00B35626">
      <w:pPr>
        <w:rPr>
          <w:b/>
          <w:lang w:val="de-AT" w:eastAsia="en-GB"/>
        </w:rPr>
      </w:pPr>
      <w:r w:rsidRPr="00055CA7">
        <w:rPr>
          <w:b/>
          <w:lang w:val="de-AT" w:eastAsia="en-GB"/>
        </w:rPr>
        <w:t>20</w:t>
      </w:r>
      <w:r w:rsidR="00B35626" w:rsidRPr="00055CA7">
        <w:rPr>
          <w:b/>
          <w:lang w:val="de-AT" w:eastAsia="en-GB"/>
        </w:rPr>
        <w:t>. 4. Spielabschnitt – Gesamtergebnis (nur *.5 Gesamtergebnisse)</w:t>
      </w:r>
    </w:p>
    <w:p w:rsidR="00B35626" w:rsidRPr="00055CA7" w:rsidRDefault="00B35626" w:rsidP="00B35626">
      <w:pPr>
        <w:rPr>
          <w:lang w:val="de-AT" w:eastAsia="en-GB"/>
        </w:rPr>
      </w:pPr>
      <w:r w:rsidRPr="00055CA7">
        <w:rPr>
          <w:lang w:val="de-AT" w:eastAsia="en-GB"/>
        </w:rPr>
        <w:t>z.B. 0.5, 1.5, 2.5, 3.5, …</w:t>
      </w:r>
    </w:p>
    <w:p w:rsidR="00B35626" w:rsidRPr="00055CA7" w:rsidRDefault="005045D9" w:rsidP="00B35626">
      <w:pPr>
        <w:rPr>
          <w:b/>
          <w:lang w:val="de-AT" w:eastAsia="en-GB"/>
        </w:rPr>
      </w:pPr>
      <w:r w:rsidRPr="00055CA7">
        <w:rPr>
          <w:b/>
          <w:lang w:val="de-AT" w:eastAsia="en-GB"/>
        </w:rPr>
        <w:t>21</w:t>
      </w:r>
      <w:r w:rsidR="00B35626" w:rsidRPr="00055CA7">
        <w:rPr>
          <w:b/>
          <w:lang w:val="de-AT" w:eastAsia="en-GB"/>
        </w:rPr>
        <w:t>. 5. Spielabschnitt – Gesamtergebnis (nur *.5 Gesamtergebnisse)</w:t>
      </w:r>
    </w:p>
    <w:p w:rsidR="00B35626" w:rsidRPr="00055CA7" w:rsidRDefault="00B35626" w:rsidP="00B35626">
      <w:pPr>
        <w:rPr>
          <w:lang w:val="de-AT" w:eastAsia="en-GB"/>
        </w:rPr>
      </w:pPr>
      <w:r w:rsidRPr="00055CA7">
        <w:rPr>
          <w:lang w:val="de-AT" w:eastAsia="en-GB"/>
        </w:rPr>
        <w:t>z.B. 0.5, 1.5, 2.5, 3.5, …</w:t>
      </w:r>
    </w:p>
    <w:p w:rsidR="00B35626" w:rsidRPr="00055CA7" w:rsidRDefault="005045D9" w:rsidP="00B35626">
      <w:pPr>
        <w:rPr>
          <w:b/>
          <w:lang w:val="de-AT" w:eastAsia="en-GB"/>
        </w:rPr>
      </w:pPr>
      <w:r w:rsidRPr="00055CA7">
        <w:rPr>
          <w:b/>
          <w:lang w:val="de-AT" w:eastAsia="en-GB"/>
        </w:rPr>
        <w:t>22</w:t>
      </w:r>
      <w:r w:rsidR="00B35626" w:rsidRPr="00055CA7">
        <w:rPr>
          <w:b/>
          <w:lang w:val="de-AT" w:eastAsia="en-GB"/>
        </w:rPr>
        <w:t>. 6. Spielabschnitt – Gesamtergebnis (nur *.5 Gesamtergebnisse)</w:t>
      </w:r>
    </w:p>
    <w:p w:rsidR="00B35626" w:rsidRPr="00055CA7" w:rsidRDefault="00B35626" w:rsidP="00B35626">
      <w:pPr>
        <w:rPr>
          <w:lang w:val="de-AT" w:eastAsia="en-GB"/>
        </w:rPr>
      </w:pPr>
      <w:r w:rsidRPr="00055CA7">
        <w:rPr>
          <w:lang w:val="de-AT" w:eastAsia="en-GB"/>
        </w:rPr>
        <w:t>z.B. 0.5, 1.5, 2.5, 3.5, …</w:t>
      </w:r>
    </w:p>
    <w:p w:rsidR="00B35626" w:rsidRPr="00055CA7" w:rsidRDefault="005045D9" w:rsidP="00B35626">
      <w:pPr>
        <w:rPr>
          <w:b/>
          <w:lang w:val="de-AT" w:eastAsia="en-GB"/>
        </w:rPr>
      </w:pPr>
      <w:r w:rsidRPr="00055CA7">
        <w:rPr>
          <w:b/>
          <w:lang w:val="de-AT" w:eastAsia="en-GB"/>
        </w:rPr>
        <w:t>23</w:t>
      </w:r>
      <w:r w:rsidR="00B35626" w:rsidRPr="00055CA7">
        <w:rPr>
          <w:b/>
          <w:lang w:val="de-AT" w:eastAsia="en-GB"/>
        </w:rPr>
        <w:t>. 7. Spielabschnitt – Gesamtergebnis (nur *.5 Gesamtergebnisse)</w:t>
      </w:r>
    </w:p>
    <w:p w:rsidR="00B35626" w:rsidRPr="00055CA7" w:rsidRDefault="00B35626" w:rsidP="00B35626">
      <w:pPr>
        <w:rPr>
          <w:lang w:val="de-AT" w:eastAsia="en-GB"/>
        </w:rPr>
      </w:pPr>
      <w:r w:rsidRPr="00055CA7">
        <w:rPr>
          <w:lang w:val="de-AT" w:eastAsia="en-GB"/>
        </w:rPr>
        <w:t>z.B. 0.5, 1.5, 2.5, 3.5, …</w:t>
      </w:r>
    </w:p>
    <w:p w:rsidR="00B35626" w:rsidRPr="00055CA7" w:rsidRDefault="005045D9" w:rsidP="00B35626">
      <w:pPr>
        <w:rPr>
          <w:b/>
          <w:lang w:val="de-AT" w:eastAsia="en-GB"/>
        </w:rPr>
      </w:pPr>
      <w:r w:rsidRPr="00055CA7">
        <w:rPr>
          <w:b/>
          <w:lang w:val="de-AT" w:eastAsia="en-GB"/>
        </w:rPr>
        <w:t>24</w:t>
      </w:r>
      <w:r w:rsidR="00B35626" w:rsidRPr="00055CA7">
        <w:rPr>
          <w:b/>
          <w:lang w:val="de-AT" w:eastAsia="en-GB"/>
        </w:rPr>
        <w:t>. 8. Spielabschnitt – Gesamtergebnis (nur *.5 Gesamtergebnisse)</w:t>
      </w:r>
    </w:p>
    <w:p w:rsidR="00B35626" w:rsidRPr="00055CA7" w:rsidRDefault="00B35626" w:rsidP="00B35626">
      <w:pPr>
        <w:rPr>
          <w:lang w:val="de-AT" w:eastAsia="en-GB"/>
        </w:rPr>
      </w:pPr>
      <w:r w:rsidRPr="00055CA7">
        <w:rPr>
          <w:lang w:val="de-AT" w:eastAsia="en-GB"/>
        </w:rPr>
        <w:t>z.B. 0.5, 1.5, 2.5, 3.5, …</w:t>
      </w:r>
    </w:p>
    <w:p w:rsidR="00B35626" w:rsidRPr="00055CA7" w:rsidRDefault="005045D9" w:rsidP="00B35626">
      <w:pPr>
        <w:rPr>
          <w:b/>
          <w:lang w:val="de-AT" w:eastAsia="en-GB"/>
        </w:rPr>
      </w:pPr>
      <w:r w:rsidRPr="00055CA7">
        <w:rPr>
          <w:b/>
          <w:lang w:val="de-AT" w:eastAsia="en-GB"/>
        </w:rPr>
        <w:t>25</w:t>
      </w:r>
      <w:r w:rsidR="00B35626" w:rsidRPr="00055CA7">
        <w:rPr>
          <w:b/>
          <w:lang w:val="de-AT" w:eastAsia="en-GB"/>
        </w:rPr>
        <w:t>. Welche Mannschaft führt nach 5 Innings?</w:t>
      </w:r>
    </w:p>
    <w:p w:rsidR="00B35626" w:rsidRPr="00055CA7" w:rsidRDefault="00B35626" w:rsidP="00B35626">
      <w:pPr>
        <w:rPr>
          <w:lang w:val="de-AT" w:eastAsia="en-GB"/>
        </w:rPr>
      </w:pPr>
      <w:r w:rsidRPr="00055CA7">
        <w:rPr>
          <w:lang w:val="de-AT" w:eastAsia="en-GB"/>
        </w:rPr>
        <w:t>(</w:t>
      </w:r>
      <w:r w:rsidR="00A95FA8" w:rsidRPr="00055CA7">
        <w:rPr>
          <w:lang w:val="de-AT" w:eastAsia="en-GB"/>
        </w:rPr>
        <w:t>Heimmannschaft</w:t>
      </w:r>
      <w:r w:rsidRPr="00055CA7">
        <w:rPr>
          <w:lang w:val="de-AT" w:eastAsia="en-GB"/>
        </w:rPr>
        <w:t xml:space="preserve">; Unentschieden; </w:t>
      </w:r>
      <w:r w:rsidR="00A95FA8" w:rsidRPr="00055CA7">
        <w:rPr>
          <w:lang w:val="de-AT" w:eastAsia="en-GB"/>
        </w:rPr>
        <w:t>Auswärtsmannschaft</w:t>
      </w:r>
      <w:r w:rsidRPr="00055CA7">
        <w:rPr>
          <w:lang w:val="de-AT" w:eastAsia="en-GB"/>
        </w:rPr>
        <w:t>)</w:t>
      </w:r>
    </w:p>
    <w:p w:rsidR="00B35626" w:rsidRPr="00055CA7" w:rsidRDefault="005045D9" w:rsidP="00B35626">
      <w:pPr>
        <w:rPr>
          <w:b/>
          <w:lang w:val="de-AT" w:eastAsia="en-GB"/>
        </w:rPr>
      </w:pPr>
      <w:r w:rsidRPr="00055CA7">
        <w:rPr>
          <w:b/>
          <w:lang w:val="de-AT" w:eastAsia="en-GB"/>
        </w:rPr>
        <w:t>26</w:t>
      </w:r>
      <w:r w:rsidR="00B35626" w:rsidRPr="00055CA7">
        <w:rPr>
          <w:b/>
          <w:lang w:val="de-AT" w:eastAsia="en-GB"/>
        </w:rPr>
        <w:t>. Gesamtergebnis nach 5 Innings</w:t>
      </w:r>
    </w:p>
    <w:p w:rsidR="00B35626" w:rsidRPr="00055CA7" w:rsidRDefault="00B35626" w:rsidP="00B35626">
      <w:pPr>
        <w:rPr>
          <w:lang w:val="de-AT" w:eastAsia="en-GB"/>
        </w:rPr>
      </w:pPr>
      <w:r w:rsidRPr="00055CA7">
        <w:rPr>
          <w:lang w:val="de-AT" w:eastAsia="en-GB"/>
        </w:rPr>
        <w:t>(Über/ Unter)</w:t>
      </w:r>
    </w:p>
    <w:p w:rsidR="00B35626" w:rsidRPr="00055CA7" w:rsidRDefault="005045D9" w:rsidP="00B35626">
      <w:pPr>
        <w:rPr>
          <w:b/>
          <w:lang w:val="de-AT" w:eastAsia="en-GB"/>
        </w:rPr>
      </w:pPr>
      <w:r w:rsidRPr="00055CA7">
        <w:rPr>
          <w:b/>
          <w:lang w:val="de-AT" w:eastAsia="en-GB"/>
        </w:rPr>
        <w:t>27</w:t>
      </w:r>
      <w:r w:rsidR="00B35626" w:rsidRPr="00055CA7">
        <w:rPr>
          <w:b/>
          <w:lang w:val="de-AT" w:eastAsia="en-GB"/>
        </w:rPr>
        <w:t xml:space="preserve">. </w:t>
      </w:r>
      <w:r w:rsidR="00A60D95" w:rsidRPr="00055CA7">
        <w:rPr>
          <w:b/>
          <w:lang w:eastAsia="en-GB"/>
        </w:rPr>
        <w:t xml:space="preserve">Asiatisches </w:t>
      </w:r>
      <w:r w:rsidR="00B35626" w:rsidRPr="00055CA7">
        <w:rPr>
          <w:b/>
          <w:lang w:val="de-AT" w:eastAsia="en-GB"/>
        </w:rPr>
        <w:t>Handicap nach 5 Innings</w:t>
      </w:r>
    </w:p>
    <w:p w:rsidR="00B35626" w:rsidRPr="00055CA7" w:rsidRDefault="00B35626" w:rsidP="00B35626">
      <w:pPr>
        <w:rPr>
          <w:lang w:eastAsia="en-GB"/>
        </w:rPr>
      </w:pPr>
      <w:r w:rsidRPr="00055CA7">
        <w:rPr>
          <w:lang w:eastAsia="en-GB"/>
        </w:rPr>
        <w:t>Nur *.5 Handicaps (z.B. -2.5/ +2.5; 0.5/ -0.5,...)</w:t>
      </w:r>
    </w:p>
    <w:p w:rsidR="00B35626" w:rsidRPr="00055CA7" w:rsidRDefault="005045D9" w:rsidP="00B35626">
      <w:pPr>
        <w:rPr>
          <w:b/>
          <w:lang w:eastAsia="en-GB"/>
        </w:rPr>
      </w:pPr>
      <w:r w:rsidRPr="00055CA7">
        <w:rPr>
          <w:b/>
          <w:lang w:eastAsia="en-GB"/>
        </w:rPr>
        <w:t>28</w:t>
      </w:r>
      <w:r w:rsidR="00B35626" w:rsidRPr="00055CA7">
        <w:rPr>
          <w:b/>
          <w:lang w:eastAsia="en-GB"/>
        </w:rPr>
        <w:t xml:space="preserve">. 1. Halbzeit </w:t>
      </w:r>
      <w:r w:rsidR="00A60D95" w:rsidRPr="00055CA7">
        <w:rPr>
          <w:b/>
          <w:lang w:eastAsia="en-GB"/>
        </w:rPr>
        <w:t xml:space="preserve">Asiatisches </w:t>
      </w:r>
      <w:r w:rsidR="00B35626" w:rsidRPr="00055CA7">
        <w:rPr>
          <w:b/>
          <w:lang w:eastAsia="en-GB"/>
        </w:rPr>
        <w:t>Handicap</w:t>
      </w:r>
    </w:p>
    <w:p w:rsidR="00B35626" w:rsidRPr="00055CA7" w:rsidRDefault="00A60D95" w:rsidP="00B35626">
      <w:pPr>
        <w:rPr>
          <w:lang w:val="de-AT" w:eastAsia="en-GB"/>
        </w:rPr>
      </w:pPr>
      <w:r w:rsidRPr="00055CA7">
        <w:rPr>
          <w:lang w:val="de-AT" w:eastAsia="en-GB"/>
        </w:rPr>
        <w:t>Asiatische</w:t>
      </w:r>
      <w:r w:rsidR="00B35626" w:rsidRPr="00055CA7">
        <w:rPr>
          <w:lang w:val="de-AT" w:eastAsia="en-GB"/>
        </w:rPr>
        <w:t xml:space="preserve"> Handicap Wetten für 1. Halbzeit (z.B.  -2.5/ +2.5; 0.5/ -0.5,...)</w:t>
      </w:r>
    </w:p>
    <w:p w:rsidR="00B35626" w:rsidRPr="00055CA7" w:rsidRDefault="005045D9" w:rsidP="00B35626">
      <w:pPr>
        <w:rPr>
          <w:b/>
          <w:lang w:val="de-AT" w:eastAsia="en-GB"/>
        </w:rPr>
      </w:pPr>
      <w:r w:rsidRPr="00055CA7">
        <w:rPr>
          <w:b/>
          <w:lang w:val="de-AT" w:eastAsia="en-GB"/>
        </w:rPr>
        <w:t>29</w:t>
      </w:r>
      <w:r w:rsidR="00B35626" w:rsidRPr="00055CA7">
        <w:rPr>
          <w:b/>
          <w:lang w:val="de-AT" w:eastAsia="en-GB"/>
        </w:rPr>
        <w:t>. Gesamtergebnis Heimmannschaft (inklusive Verlängerung)</w:t>
      </w:r>
    </w:p>
    <w:p w:rsidR="006A6126" w:rsidRPr="00055CA7" w:rsidRDefault="006A6126" w:rsidP="006A6126">
      <w:pPr>
        <w:rPr>
          <w:lang w:val="de-AT" w:eastAsia="en-GB"/>
        </w:rPr>
      </w:pPr>
      <w:r w:rsidRPr="00055CA7">
        <w:rPr>
          <w:lang w:val="de-AT" w:eastAsia="en-GB"/>
        </w:rPr>
        <w:t>Nur x.5</w:t>
      </w:r>
    </w:p>
    <w:p w:rsidR="00B35626" w:rsidRPr="005B059F" w:rsidRDefault="005045D9" w:rsidP="00B35626">
      <w:pPr>
        <w:rPr>
          <w:b/>
          <w:lang w:val="de-AT" w:eastAsia="en-GB"/>
        </w:rPr>
      </w:pPr>
      <w:r>
        <w:rPr>
          <w:b/>
          <w:lang w:val="de-AT" w:eastAsia="en-GB"/>
        </w:rPr>
        <w:t>30</w:t>
      </w:r>
      <w:r w:rsidR="00B35626" w:rsidRPr="005B059F">
        <w:rPr>
          <w:b/>
          <w:lang w:val="de-AT" w:eastAsia="en-GB"/>
        </w:rPr>
        <w:t>. Gesamtergebnis Auswärtsmannschaft (inklusive Verlängerung)</w:t>
      </w:r>
    </w:p>
    <w:p w:rsidR="006A6126" w:rsidRPr="005B059F" w:rsidRDefault="006A6126" w:rsidP="006A6126">
      <w:pPr>
        <w:rPr>
          <w:lang w:val="de-AT" w:eastAsia="en-GB"/>
        </w:rPr>
      </w:pPr>
      <w:r>
        <w:rPr>
          <w:lang w:val="de-AT" w:eastAsia="en-GB"/>
        </w:rPr>
        <w:t>Nur x.5</w:t>
      </w:r>
    </w:p>
    <w:p w:rsidR="00B35626" w:rsidRPr="005B059F" w:rsidRDefault="005045D9" w:rsidP="00B35626">
      <w:pPr>
        <w:rPr>
          <w:b/>
          <w:lang w:val="de-AT" w:eastAsia="en-GB"/>
        </w:rPr>
      </w:pPr>
      <w:r>
        <w:rPr>
          <w:b/>
          <w:lang w:val="de-AT" w:eastAsia="en-GB"/>
        </w:rPr>
        <w:t>31</w:t>
      </w:r>
      <w:r w:rsidR="00B35626" w:rsidRPr="005B059F">
        <w:rPr>
          <w:b/>
          <w:lang w:val="de-AT" w:eastAsia="en-GB"/>
        </w:rPr>
        <w:t>. Gesamtergebnis Heimmannschaft nach 5 Innings</w:t>
      </w:r>
    </w:p>
    <w:p w:rsidR="006A6126" w:rsidRPr="005B059F" w:rsidRDefault="006A6126" w:rsidP="006A6126">
      <w:pPr>
        <w:rPr>
          <w:lang w:val="de-AT" w:eastAsia="en-GB"/>
        </w:rPr>
      </w:pPr>
      <w:r>
        <w:rPr>
          <w:lang w:val="de-AT" w:eastAsia="en-GB"/>
        </w:rPr>
        <w:t>Nur x.5</w:t>
      </w:r>
    </w:p>
    <w:p w:rsidR="00B35626" w:rsidRPr="005B059F" w:rsidRDefault="005045D9" w:rsidP="00B35626">
      <w:pPr>
        <w:rPr>
          <w:b/>
          <w:lang w:val="de-AT" w:eastAsia="en-GB"/>
        </w:rPr>
      </w:pPr>
      <w:r>
        <w:rPr>
          <w:b/>
          <w:lang w:val="de-AT" w:eastAsia="en-GB"/>
        </w:rPr>
        <w:t>32</w:t>
      </w:r>
      <w:r w:rsidR="00B35626" w:rsidRPr="005B059F">
        <w:rPr>
          <w:b/>
          <w:lang w:val="de-AT" w:eastAsia="en-GB"/>
        </w:rPr>
        <w:t>. Gesamtergebnis Auswärtsmannschaft nach 5 Innings</w:t>
      </w:r>
    </w:p>
    <w:p w:rsidR="006A6126" w:rsidRPr="005B059F" w:rsidRDefault="006A6126" w:rsidP="006A6126">
      <w:pPr>
        <w:rPr>
          <w:lang w:val="de-AT" w:eastAsia="en-GB"/>
        </w:rPr>
      </w:pPr>
      <w:r>
        <w:rPr>
          <w:lang w:val="de-AT" w:eastAsia="en-GB"/>
        </w:rPr>
        <w:t>Nur x.5</w:t>
      </w:r>
    </w:p>
    <w:p w:rsidR="00B35626" w:rsidRPr="005B059F" w:rsidRDefault="005045D9" w:rsidP="00B35626">
      <w:pPr>
        <w:rPr>
          <w:b/>
          <w:lang w:val="de-AT" w:eastAsia="en-GB"/>
        </w:rPr>
      </w:pPr>
      <w:r>
        <w:rPr>
          <w:b/>
          <w:lang w:val="de-AT" w:eastAsia="en-GB"/>
        </w:rPr>
        <w:t>33</w:t>
      </w:r>
      <w:r w:rsidR="00B35626" w:rsidRPr="005B059F">
        <w:rPr>
          <w:b/>
          <w:lang w:val="de-AT" w:eastAsia="en-GB"/>
        </w:rPr>
        <w:t>. 1. Halbzeit Gesamtergebnis Heimmannschaft</w:t>
      </w:r>
    </w:p>
    <w:p w:rsidR="00E81725" w:rsidRPr="00117109" w:rsidRDefault="006A6126" w:rsidP="00B35626">
      <w:pPr>
        <w:rPr>
          <w:lang w:val="de-AT" w:eastAsia="en-GB"/>
        </w:rPr>
      </w:pPr>
      <w:r>
        <w:rPr>
          <w:lang w:val="de-AT" w:eastAsia="en-GB"/>
        </w:rPr>
        <w:lastRenderedPageBreak/>
        <w:t>Nur x.5</w:t>
      </w:r>
    </w:p>
    <w:p w:rsidR="00B35626" w:rsidRPr="005B059F" w:rsidRDefault="005045D9" w:rsidP="00B35626">
      <w:pPr>
        <w:rPr>
          <w:b/>
          <w:lang w:val="de-AT" w:eastAsia="en-GB"/>
        </w:rPr>
      </w:pPr>
      <w:r>
        <w:rPr>
          <w:b/>
          <w:lang w:val="de-AT" w:eastAsia="en-GB"/>
        </w:rPr>
        <w:t>34</w:t>
      </w:r>
      <w:r w:rsidR="00B35626" w:rsidRPr="005B059F">
        <w:rPr>
          <w:b/>
          <w:lang w:val="de-AT" w:eastAsia="en-GB"/>
        </w:rPr>
        <w:t>. 1. Halbzeit Gesamtergebnis Auswärtsmannschaft</w:t>
      </w:r>
    </w:p>
    <w:p w:rsidR="006A6126" w:rsidRPr="005B059F" w:rsidRDefault="006A6126" w:rsidP="006A6126">
      <w:pPr>
        <w:rPr>
          <w:lang w:val="de-AT" w:eastAsia="en-GB"/>
        </w:rPr>
      </w:pPr>
      <w:r>
        <w:rPr>
          <w:lang w:val="de-AT" w:eastAsia="en-GB"/>
        </w:rPr>
        <w:t>Nur x.5</w:t>
      </w:r>
    </w:p>
    <w:p w:rsidR="005045D9" w:rsidRPr="005045D9" w:rsidRDefault="005045D9" w:rsidP="00B35626">
      <w:pPr>
        <w:rPr>
          <w:b/>
          <w:lang w:val="de-AT" w:eastAsia="en-GB"/>
        </w:rPr>
      </w:pPr>
      <w:r w:rsidRPr="005045D9">
        <w:rPr>
          <w:b/>
          <w:lang w:val="de-AT" w:eastAsia="en-GB"/>
        </w:rPr>
        <w:t>35. Spielwette und Totals (inkl. Verlängerung)</w:t>
      </w:r>
    </w:p>
    <w:p w:rsidR="00B35626" w:rsidRPr="005B059F" w:rsidRDefault="009576DE" w:rsidP="00B35626">
      <w:pPr>
        <w:rPr>
          <w:lang w:val="de-AT" w:eastAsia="en-GB"/>
        </w:rPr>
      </w:pPr>
      <w:r>
        <w:rPr>
          <w:lang w:val="de-AT" w:eastAsia="en-GB"/>
        </w:rPr>
        <w:t>Kombination aus 3-Weg und Total x.5 (Heimmannschaft siegt und unter; Heimmannschaft siegt und über; Unentschieden und unter; Unentschieden und über; Auswärtsmannschaft siegt und unter; Auswärtsmannschaft und über)</w:t>
      </w:r>
    </w:p>
    <w:p w:rsidR="008A1F6E" w:rsidRDefault="008A1F6E" w:rsidP="008A1F6E">
      <w:pPr>
        <w:pStyle w:val="Heading2"/>
        <w:rPr>
          <w:lang w:val="de-AT" w:eastAsia="en-GB"/>
        </w:rPr>
      </w:pPr>
      <w:r w:rsidRPr="005B059F">
        <w:rPr>
          <w:lang w:val="de-AT" w:eastAsia="en-GB"/>
        </w:rPr>
        <w:t>HANDBALL</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Alle Wetten (außer Halbzeit, 1. Hälfte, Wer erzielt x-ten Punkt und Welche Mannschaft gewinnt </w:t>
      </w:r>
      <w:r w:rsidRPr="00F77772">
        <w:rPr>
          <w:szCs w:val="24"/>
          <w:lang w:val="de-DE"/>
        </w:rPr>
        <w:t>das Rennen bis X Punkte</w:t>
      </w:r>
      <w:r w:rsidRPr="004D2899">
        <w:rPr>
          <w:szCs w:val="24"/>
          <w:lang w:val="de-DE"/>
        </w:rPr>
        <w:t>) beziehen sich nur auf die reguläre Spielzeit.</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Wird ein Spiel unterbrochen oder verschoben und nicht innerhalb von 48h nach ursprünglichem Spielbeginn fortgesetzt</w:t>
      </w:r>
      <w:r>
        <w:rPr>
          <w:szCs w:val="24"/>
          <w:lang w:val="de-DE"/>
        </w:rPr>
        <w:t>,</w:t>
      </w:r>
      <w:r w:rsidRPr="004D2899">
        <w:rPr>
          <w:szCs w:val="24"/>
          <w:lang w:val="de-DE"/>
        </w:rPr>
        <w:t xml:space="preserve"> verlieren alle Wetten ihre Gültigkeit.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Wenn </w:t>
      </w:r>
      <w:r>
        <w:rPr>
          <w:szCs w:val="24"/>
          <w:lang w:val="de-DE"/>
        </w:rPr>
        <w:t>Quoten</w:t>
      </w:r>
      <w:r w:rsidRPr="004D2899">
        <w:rPr>
          <w:szCs w:val="24"/>
          <w:lang w:val="de-DE"/>
        </w:rPr>
        <w:t xml:space="preserve"> mit einer </w:t>
      </w:r>
      <w:r>
        <w:rPr>
          <w:szCs w:val="24"/>
          <w:lang w:val="de-DE"/>
        </w:rPr>
        <w:t>falschen</w:t>
      </w:r>
      <w:r w:rsidRPr="004D2899">
        <w:rPr>
          <w:szCs w:val="24"/>
          <w:lang w:val="de-DE"/>
        </w:rPr>
        <w:t xml:space="preserve"> Spielzeit angeboten wurden (mehr als 3 Minuten)</w:t>
      </w:r>
      <w:r>
        <w:rPr>
          <w:szCs w:val="24"/>
          <w:lang w:val="de-DE"/>
        </w:rPr>
        <w:t>,</w:t>
      </w:r>
      <w:r w:rsidRPr="004D2899">
        <w:rPr>
          <w:szCs w:val="24"/>
          <w:lang w:val="de-DE"/>
        </w:rPr>
        <w:t xml:space="preserve"> so behalten wir uns das Recht vor</w:t>
      </w:r>
      <w:r>
        <w:rPr>
          <w:szCs w:val="24"/>
          <w:lang w:val="de-DE"/>
        </w:rPr>
        <w:t>,</w:t>
      </w:r>
      <w:r w:rsidRPr="004D2899">
        <w:rPr>
          <w:szCs w:val="24"/>
          <w:lang w:val="de-DE"/>
        </w:rPr>
        <w:t xml:space="preserve"> alle Wetten für ungültig zu erklären.</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auf die </w:t>
      </w:r>
      <w:r w:rsidRPr="00F77772">
        <w:rPr>
          <w:szCs w:val="24"/>
          <w:lang w:val="de-DE"/>
        </w:rPr>
        <w:t xml:space="preserve">Quoten </w:t>
      </w:r>
      <w:r w:rsidRPr="004D2899">
        <w:rPr>
          <w:szCs w:val="24"/>
          <w:lang w:val="de-DE"/>
        </w:rPr>
        <w:t>hat so</w:t>
      </w:r>
      <w:r>
        <w:rPr>
          <w:szCs w:val="24"/>
          <w:lang w:val="de-DE"/>
        </w:rPr>
        <w:t>,</w:t>
      </w:r>
      <w:r w:rsidRPr="004D2899">
        <w:rPr>
          <w:szCs w:val="24"/>
          <w:lang w:val="de-DE"/>
        </w:rPr>
        <w:t xml:space="preserve"> behalten wir uns das Recht vor, alle Wetten für ungültig zu erklären.</w:t>
      </w:r>
    </w:p>
    <w:p w:rsidR="00FA2033" w:rsidRPr="005B059F" w:rsidRDefault="00FA2033" w:rsidP="00FA2033">
      <w:pPr>
        <w:pStyle w:val="Heading3"/>
        <w:rPr>
          <w:lang w:val="de-AT" w:eastAsia="en-GB"/>
        </w:rPr>
      </w:pPr>
      <w:r w:rsidRPr="005B059F">
        <w:rPr>
          <w:lang w:val="de-AT" w:eastAsia="en-GB"/>
        </w:rPr>
        <w:t>MARKTNAMEN UND BESCHREIBUNG</w:t>
      </w:r>
    </w:p>
    <w:p w:rsidR="00B35626" w:rsidRPr="005B059F" w:rsidRDefault="00B35626" w:rsidP="00B35626">
      <w:pPr>
        <w:rPr>
          <w:b/>
          <w:lang w:val="de-AT" w:eastAsia="en-GB"/>
        </w:rPr>
      </w:pPr>
      <w:r w:rsidRPr="005B059F">
        <w:rPr>
          <w:b/>
          <w:lang w:val="de-AT" w:eastAsia="en-GB"/>
        </w:rPr>
        <w:t>1.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2. Handicap</w:t>
      </w:r>
    </w:p>
    <w:p w:rsidR="00B35626" w:rsidRPr="005B059F" w:rsidRDefault="00B35626" w:rsidP="00B35626">
      <w:pPr>
        <w:rPr>
          <w:lang w:val="de-AT" w:eastAsia="en-GB"/>
        </w:rPr>
      </w:pPr>
      <w:r w:rsidRPr="005B059F">
        <w:rPr>
          <w:lang w:val="de-AT" w:eastAsia="en-GB"/>
        </w:rPr>
        <w:t>Europäisches Handicap (z.B. Handicap 0:2; Handicap 5:0, ...)</w:t>
      </w:r>
    </w:p>
    <w:p w:rsidR="00B35626" w:rsidRPr="005B059F" w:rsidRDefault="00B35626" w:rsidP="00B35626">
      <w:pPr>
        <w:rPr>
          <w:b/>
          <w:lang w:val="de-AT" w:eastAsia="en-GB"/>
        </w:rPr>
      </w:pPr>
      <w:r w:rsidRPr="005B059F">
        <w:rPr>
          <w:b/>
          <w:lang w:val="de-AT" w:eastAsia="en-GB"/>
        </w:rPr>
        <w:t>3. Gesamtergebnis</w:t>
      </w:r>
    </w:p>
    <w:p w:rsidR="00B35626" w:rsidRPr="005B059F" w:rsidRDefault="00B35626" w:rsidP="00B35626">
      <w:pPr>
        <w:rPr>
          <w:lang w:val="de-AT" w:eastAsia="en-GB"/>
        </w:rPr>
      </w:pPr>
      <w:r w:rsidRPr="005B059F">
        <w:rPr>
          <w:lang w:val="de-AT" w:eastAsia="en-GB"/>
        </w:rPr>
        <w:t>Nur Punkte während der regulären Spielzeit werden berücksichtigt</w:t>
      </w:r>
    </w:p>
    <w:p w:rsidR="00B35626" w:rsidRPr="005B059F" w:rsidRDefault="00B35626" w:rsidP="00B35626">
      <w:pPr>
        <w:rPr>
          <w:b/>
          <w:lang w:val="de-AT" w:eastAsia="en-GB"/>
        </w:rPr>
      </w:pPr>
      <w:r w:rsidRPr="005B059F">
        <w:rPr>
          <w:b/>
          <w:lang w:val="de-AT" w:eastAsia="en-GB"/>
        </w:rPr>
        <w:t>4. 1. Halbzeit – 3-Weg</w:t>
      </w:r>
    </w:p>
    <w:p w:rsidR="00B35626" w:rsidRPr="005B059F" w:rsidRDefault="00B35626" w:rsidP="00B35626">
      <w:pPr>
        <w:rPr>
          <w:lang w:val="de-AT" w:eastAsia="en-GB"/>
        </w:rPr>
      </w:pPr>
      <w:r w:rsidRPr="005B059F">
        <w:rPr>
          <w:lang w:val="de-AT" w:eastAsia="en-GB"/>
        </w:rPr>
        <w:t>Welche Mannschaft gewinnt die erste Halbzeit?</w:t>
      </w:r>
    </w:p>
    <w:p w:rsidR="00B35626" w:rsidRPr="00131E50" w:rsidRDefault="00B35626" w:rsidP="00B35626">
      <w:pPr>
        <w:rPr>
          <w:b/>
          <w:lang w:eastAsia="en-GB"/>
        </w:rPr>
      </w:pPr>
      <w:r w:rsidRPr="00131E50">
        <w:rPr>
          <w:b/>
          <w:lang w:eastAsia="en-GB"/>
        </w:rPr>
        <w:t>5. 1. Halbzeit – Handicap</w:t>
      </w:r>
    </w:p>
    <w:p w:rsidR="00B35626" w:rsidRPr="005B059F" w:rsidRDefault="00B35626" w:rsidP="00B35626">
      <w:pPr>
        <w:rPr>
          <w:lang w:val="de-AT" w:eastAsia="en-GB"/>
        </w:rPr>
      </w:pPr>
      <w:r w:rsidRPr="005B059F">
        <w:rPr>
          <w:lang w:val="de-AT" w:eastAsia="en-GB"/>
        </w:rPr>
        <w:t>Europäisches Handicap für die erste Halbzeit (z.B. Handicap 0:1; Handicap 1:0, ...)</w:t>
      </w:r>
    </w:p>
    <w:p w:rsidR="00B35626" w:rsidRPr="005B059F" w:rsidRDefault="00B35626" w:rsidP="00B35626">
      <w:pPr>
        <w:rPr>
          <w:b/>
          <w:lang w:val="de-AT" w:eastAsia="en-GB"/>
        </w:rPr>
      </w:pPr>
      <w:r w:rsidRPr="005B059F">
        <w:rPr>
          <w:b/>
          <w:lang w:val="de-AT" w:eastAsia="en-GB"/>
        </w:rPr>
        <w:t>6. 1. Halbzeit- Gesamtergebnis (nur *.5 Handicaps)</w:t>
      </w:r>
    </w:p>
    <w:p w:rsidR="00B35626" w:rsidRPr="005B059F" w:rsidRDefault="00B35626" w:rsidP="00B35626">
      <w:pPr>
        <w:rPr>
          <w:lang w:val="de-AT" w:eastAsia="en-GB"/>
        </w:rPr>
      </w:pPr>
      <w:r w:rsidRPr="005B059F">
        <w:rPr>
          <w:lang w:val="de-AT" w:eastAsia="en-GB"/>
        </w:rPr>
        <w:t>Nur Tore, die in der ersten Halbzeit geschossen wurden</w:t>
      </w:r>
    </w:p>
    <w:p w:rsidR="00B35626" w:rsidRPr="00131E50" w:rsidRDefault="00B35626" w:rsidP="00B35626">
      <w:pPr>
        <w:rPr>
          <w:b/>
          <w:lang w:eastAsia="en-GB"/>
        </w:rPr>
      </w:pPr>
      <w:r w:rsidRPr="00131E50">
        <w:rPr>
          <w:b/>
          <w:lang w:eastAsia="en-GB"/>
        </w:rPr>
        <w:t xml:space="preserve">7. </w:t>
      </w:r>
      <w:r w:rsidR="00A60D95" w:rsidRPr="00131E50">
        <w:rPr>
          <w:b/>
          <w:lang w:eastAsia="en-GB"/>
        </w:rPr>
        <w:t>Asiatische</w:t>
      </w:r>
      <w:r w:rsidR="00A60D95">
        <w:rPr>
          <w:b/>
          <w:lang w:eastAsia="en-GB"/>
        </w:rPr>
        <w:t>s</w:t>
      </w:r>
      <w:r w:rsidR="00A60D95" w:rsidRPr="00131E50">
        <w:rPr>
          <w:b/>
          <w:lang w:eastAsia="en-GB"/>
        </w:rPr>
        <w:t xml:space="preserve"> </w:t>
      </w:r>
      <w:r w:rsidRPr="00131E50">
        <w:rPr>
          <w:b/>
          <w:lang w:eastAsia="en-GB"/>
        </w:rPr>
        <w:t>Handicap (nur *.5 Handicaps)</w:t>
      </w:r>
    </w:p>
    <w:p w:rsidR="00E81725" w:rsidRPr="00B63C90" w:rsidRDefault="00B35626" w:rsidP="00B35626">
      <w:pPr>
        <w:rPr>
          <w:lang w:eastAsia="en-GB"/>
        </w:rPr>
      </w:pPr>
      <w:r>
        <w:rPr>
          <w:lang w:eastAsia="en-GB"/>
        </w:rPr>
        <w:t>Handicap-Wetten *.5 (z.B. -2.5/+2.5, 0.5/-0.5,...)</w:t>
      </w:r>
      <w:bookmarkStart w:id="0" w:name="_GoBack"/>
      <w:bookmarkEnd w:id="0"/>
    </w:p>
    <w:p w:rsidR="00B35626" w:rsidRPr="00131E50" w:rsidRDefault="00B35626" w:rsidP="00B35626">
      <w:pPr>
        <w:rPr>
          <w:b/>
          <w:lang w:eastAsia="en-GB"/>
        </w:rPr>
      </w:pPr>
      <w:r w:rsidRPr="00131E50">
        <w:rPr>
          <w:b/>
          <w:lang w:eastAsia="en-GB"/>
        </w:rPr>
        <w:t xml:space="preserve">8. 1. Halbzeit - </w:t>
      </w:r>
      <w:r w:rsidR="00A60D95" w:rsidRPr="00131E50">
        <w:rPr>
          <w:b/>
          <w:lang w:eastAsia="en-GB"/>
        </w:rPr>
        <w:t>Asiatische</w:t>
      </w:r>
      <w:r w:rsidR="00A60D95">
        <w:rPr>
          <w:b/>
          <w:lang w:eastAsia="en-GB"/>
        </w:rPr>
        <w:t>s</w:t>
      </w:r>
      <w:r w:rsidR="00A60D95" w:rsidRPr="00131E50">
        <w:rPr>
          <w:b/>
          <w:lang w:eastAsia="en-GB"/>
        </w:rPr>
        <w:t xml:space="preserve"> </w:t>
      </w:r>
      <w:r w:rsidRPr="00131E50">
        <w:rPr>
          <w:b/>
          <w:lang w:eastAsia="en-GB"/>
        </w:rPr>
        <w:t>Handicap (nur *.5 Handicaps)</w:t>
      </w:r>
    </w:p>
    <w:p w:rsidR="00B35626" w:rsidRPr="005B059F" w:rsidRDefault="00A60D95" w:rsidP="00B35626">
      <w:pPr>
        <w:rPr>
          <w:lang w:val="de-AT" w:eastAsia="en-GB"/>
        </w:rPr>
      </w:pPr>
      <w:r>
        <w:rPr>
          <w:lang w:val="de-AT" w:eastAsia="en-GB"/>
        </w:rPr>
        <w:t>Asiatische</w:t>
      </w:r>
      <w:r w:rsidRPr="005B059F">
        <w:rPr>
          <w:lang w:val="de-AT" w:eastAsia="en-GB"/>
        </w:rPr>
        <w:t xml:space="preserve"> </w:t>
      </w:r>
      <w:r w:rsidR="00B35626" w:rsidRPr="005B059F">
        <w:rPr>
          <w:lang w:val="de-AT" w:eastAsia="en-GB"/>
        </w:rPr>
        <w:t>Handicap Wetten für 1. Halbzeit (z.B. -2.5/ +2.5, 0.5/ -0.5,...)</w:t>
      </w:r>
    </w:p>
    <w:p w:rsidR="00B35626" w:rsidRPr="005B059F" w:rsidRDefault="00B35626" w:rsidP="00B35626">
      <w:pPr>
        <w:rPr>
          <w:b/>
          <w:lang w:val="de-AT" w:eastAsia="en-GB"/>
        </w:rPr>
      </w:pPr>
      <w:r w:rsidRPr="005B059F">
        <w:rPr>
          <w:b/>
          <w:lang w:val="de-AT" w:eastAsia="en-GB"/>
        </w:rPr>
        <w:t>9. Wer erzielt den x-ten Punkt?</w:t>
      </w:r>
    </w:p>
    <w:p w:rsidR="00B35626" w:rsidRPr="005B059F" w:rsidRDefault="00B35626" w:rsidP="00B35626">
      <w:pPr>
        <w:rPr>
          <w:lang w:val="de-AT" w:eastAsia="en-GB"/>
        </w:rPr>
      </w:pPr>
      <w:r w:rsidRPr="005B059F">
        <w:rPr>
          <w:lang w:val="de-AT" w:eastAsia="en-GB"/>
        </w:rPr>
        <w:t>a. X innerhalb 10, 15, 20, 25, …</w:t>
      </w:r>
    </w:p>
    <w:p w:rsidR="00B35626" w:rsidRPr="005B059F" w:rsidRDefault="00B35626" w:rsidP="00B35626">
      <w:pPr>
        <w:rPr>
          <w:lang w:val="de-AT" w:eastAsia="en-GB"/>
        </w:rPr>
      </w:pPr>
      <w:r w:rsidRPr="005B059F">
        <w:rPr>
          <w:lang w:val="de-AT" w:eastAsia="en-GB"/>
        </w:rPr>
        <w:t>b. Welche Mannschaft schießt das  x-te Tor des Spiels?</w:t>
      </w:r>
    </w:p>
    <w:p w:rsidR="00B35626" w:rsidRPr="00055CA7" w:rsidRDefault="00B35626" w:rsidP="00B35626">
      <w:pPr>
        <w:rPr>
          <w:lang w:val="de-AT" w:eastAsia="en-GB"/>
        </w:rPr>
      </w:pPr>
      <w:r w:rsidRPr="005B059F">
        <w:rPr>
          <w:lang w:val="de-AT" w:eastAsia="en-GB"/>
        </w:rPr>
        <w:t>c. Wenn ein Spiel endet bevor das x-te Tor gefallen ist, verlieren alle diesbezüglichen Wetten ihre G</w:t>
      </w:r>
      <w:r w:rsidR="006A6126">
        <w:rPr>
          <w:lang w:val="de-AT" w:eastAsia="en-GB"/>
        </w:rPr>
        <w:t>ültigkeit</w:t>
      </w:r>
    </w:p>
    <w:p w:rsidR="00B35626" w:rsidRPr="00055CA7" w:rsidRDefault="00B35626" w:rsidP="00B35626">
      <w:pPr>
        <w:rPr>
          <w:b/>
          <w:lang w:val="de-AT" w:eastAsia="en-GB"/>
        </w:rPr>
      </w:pPr>
      <w:r w:rsidRPr="00055CA7">
        <w:rPr>
          <w:b/>
          <w:lang w:val="de-AT" w:eastAsia="en-GB"/>
        </w:rPr>
        <w:t>10. Welche Mannschaft gewinnt das Rennen</w:t>
      </w:r>
      <w:r w:rsidR="00747149" w:rsidRPr="00055CA7">
        <w:rPr>
          <w:b/>
          <w:lang w:val="de-AT" w:eastAsia="en-GB"/>
        </w:rPr>
        <w:t xml:space="preserve"> bis</w:t>
      </w:r>
      <w:r w:rsidRPr="00055CA7">
        <w:rPr>
          <w:b/>
          <w:lang w:val="de-AT" w:eastAsia="en-GB"/>
        </w:rPr>
        <w:t xml:space="preserve"> X </w:t>
      </w:r>
      <w:r w:rsidR="00461889" w:rsidRPr="00055CA7">
        <w:rPr>
          <w:szCs w:val="24"/>
          <w:lang w:val="de-DE"/>
        </w:rPr>
        <w:t>Punkte</w:t>
      </w:r>
      <w:r w:rsidRPr="00055CA7">
        <w:rPr>
          <w:b/>
          <w:lang w:val="de-AT" w:eastAsia="en-GB"/>
        </w:rPr>
        <w:t>?</w:t>
      </w:r>
    </w:p>
    <w:p w:rsidR="00B35626" w:rsidRPr="00055CA7" w:rsidRDefault="00B35626" w:rsidP="00B35626">
      <w:pPr>
        <w:rPr>
          <w:lang w:val="de-AT" w:eastAsia="en-GB"/>
        </w:rPr>
      </w:pPr>
      <w:r w:rsidRPr="00055CA7">
        <w:rPr>
          <w:lang w:val="de-AT" w:eastAsia="en-GB"/>
        </w:rPr>
        <w:lastRenderedPageBreak/>
        <w:t>a. X innerhalb 10, 15, 20, 25, …</w:t>
      </w:r>
    </w:p>
    <w:p w:rsidR="00B35626" w:rsidRPr="00055CA7" w:rsidRDefault="00B35626" w:rsidP="00B35626">
      <w:pPr>
        <w:rPr>
          <w:lang w:val="de-AT" w:eastAsia="en-GB"/>
        </w:rPr>
      </w:pPr>
      <w:r w:rsidRPr="00055CA7">
        <w:rPr>
          <w:lang w:val="de-AT" w:eastAsia="en-GB"/>
        </w:rPr>
        <w:t>b. Welches Team erzielt das x-te Tor in dem Spiel</w:t>
      </w:r>
    </w:p>
    <w:p w:rsidR="00B35626" w:rsidRPr="005B059F" w:rsidRDefault="00B35626" w:rsidP="00B35626">
      <w:pPr>
        <w:rPr>
          <w:lang w:val="de-AT" w:eastAsia="en-GB"/>
        </w:rPr>
      </w:pPr>
      <w:r w:rsidRPr="005B059F">
        <w:rPr>
          <w:lang w:val="de-AT" w:eastAsia="en-GB"/>
        </w:rPr>
        <w:t>c. Wenn ein Spiel endet bevor das x-te Tor gefallen ist, verlieren alle diesbezüglichen Wetten i</w:t>
      </w:r>
      <w:r w:rsidR="00C07E7F">
        <w:rPr>
          <w:lang w:val="de-AT" w:eastAsia="en-GB"/>
        </w:rPr>
        <w:t>hre Gültigkeit</w:t>
      </w:r>
    </w:p>
    <w:p w:rsidR="00B35626" w:rsidRPr="005B059F" w:rsidRDefault="00B35626" w:rsidP="00B35626">
      <w:pPr>
        <w:rPr>
          <w:b/>
          <w:lang w:val="de-AT" w:eastAsia="en-GB"/>
        </w:rPr>
      </w:pPr>
      <w:r w:rsidRPr="005B059F">
        <w:rPr>
          <w:b/>
          <w:lang w:val="de-AT" w:eastAsia="en-GB"/>
        </w:rPr>
        <w:t>11. Gerade/ Ungerade</w:t>
      </w:r>
    </w:p>
    <w:p w:rsidR="00B35626" w:rsidRPr="005B059F" w:rsidRDefault="00B35626" w:rsidP="00B35626">
      <w:pPr>
        <w:rPr>
          <w:lang w:val="de-AT" w:eastAsia="en-GB"/>
        </w:rPr>
      </w:pPr>
      <w:r w:rsidRPr="005B059F">
        <w:rPr>
          <w:lang w:val="de-AT" w:eastAsia="en-GB"/>
        </w:rPr>
        <w:t>gerade/ ungerade Anzahl an Toren</w:t>
      </w:r>
    </w:p>
    <w:p w:rsidR="00B35626" w:rsidRPr="005B059F" w:rsidRDefault="00B35626" w:rsidP="00B35626">
      <w:pPr>
        <w:rPr>
          <w:b/>
          <w:lang w:val="de-AT" w:eastAsia="en-GB"/>
        </w:rPr>
      </w:pPr>
      <w:r w:rsidRPr="005B059F">
        <w:rPr>
          <w:b/>
          <w:lang w:val="de-AT" w:eastAsia="en-GB"/>
        </w:rPr>
        <w:t>12. 1. Halbzeit - Gerade/ Ungerade</w:t>
      </w:r>
    </w:p>
    <w:p w:rsidR="00B35626" w:rsidRPr="005B059F" w:rsidRDefault="00B35626" w:rsidP="00B35626">
      <w:pPr>
        <w:rPr>
          <w:lang w:val="de-AT" w:eastAsia="en-GB"/>
        </w:rPr>
      </w:pPr>
      <w:r w:rsidRPr="005B059F">
        <w:rPr>
          <w:lang w:val="de-AT" w:eastAsia="en-GB"/>
        </w:rPr>
        <w:t xml:space="preserve">Nur Tore während der 1. Halbzeit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 xml:space="preserve">13. </w:t>
      </w:r>
      <w:r w:rsidR="001A56CC">
        <w:rPr>
          <w:b/>
          <w:lang w:val="de-AT" w:eastAsia="en-GB"/>
        </w:rPr>
        <w:t>Gewinnspanne</w:t>
      </w:r>
    </w:p>
    <w:p w:rsidR="00B35626" w:rsidRPr="005B059F" w:rsidRDefault="00B35626" w:rsidP="00B35626">
      <w:pPr>
        <w:rPr>
          <w:lang w:val="de-AT" w:eastAsia="en-GB"/>
        </w:rPr>
      </w:pPr>
      <w:r w:rsidRPr="005B059F">
        <w:rPr>
          <w:lang w:val="de-AT" w:eastAsia="en-GB"/>
        </w:rPr>
        <w:t>Vorgegebener Bereich an Toren, mit denen eine Mannschaft gewinnt (z.B. Heimmannschaft gewinnt mit &gt;10, 9-5, 4-1, 0, Auswärtsmannschaft gewinnt mit 1-4, 5-10, &gt;10)</w:t>
      </w:r>
    </w:p>
    <w:p w:rsidR="00D2324C" w:rsidRDefault="00D2324C" w:rsidP="00D2324C">
      <w:pPr>
        <w:pStyle w:val="Heading2"/>
        <w:rPr>
          <w:lang w:val="de-AT" w:eastAsia="en-GB"/>
        </w:rPr>
      </w:pPr>
      <w:r w:rsidRPr="005B059F">
        <w:rPr>
          <w:lang w:val="de-AT" w:eastAsia="en-GB"/>
        </w:rPr>
        <w:t>VOLLEYBALL</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 nicht beendet wird werden alle unentschiedenen Wetten als ungültig </w:t>
      </w:r>
      <w:r>
        <w:rPr>
          <w:szCs w:val="24"/>
          <w:lang w:val="de-DE"/>
        </w:rPr>
        <w:t>gewertet</w:t>
      </w:r>
      <w:r w:rsidRPr="004D2899">
        <w:rPr>
          <w:szCs w:val="24"/>
          <w:lang w:val="de-DE"/>
        </w:rPr>
        <w: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F77772">
        <w:rPr>
          <w:szCs w:val="24"/>
          <w:lang w:val="de-DE"/>
        </w:rPr>
        <w:t xml:space="preserve">Ein Golden </w:t>
      </w:r>
      <w:r w:rsidRPr="004D2899">
        <w:rPr>
          <w:szCs w:val="24"/>
          <w:lang w:val="de-DE"/>
        </w:rPr>
        <w:t xml:space="preserve">Set wird in keiner der genannten Wetten berücksichtigt. </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Wird ein Spiel unterbrochen oder verschoben und nicht innerhalb von 48h nach ursprünglichem Spielbeginn fortgesetzt</w:t>
      </w:r>
      <w:r>
        <w:rPr>
          <w:szCs w:val="24"/>
          <w:lang w:val="de-DE"/>
        </w:rPr>
        <w:t>,</w:t>
      </w:r>
      <w:r w:rsidRPr="004D2899">
        <w:rPr>
          <w:szCs w:val="24"/>
          <w:lang w:val="de-DE"/>
        </w:rPr>
        <w:t xml:space="preserve"> verlieren alle Wetten ihre Gültigkeit.</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auf die </w:t>
      </w:r>
      <w:r w:rsidRPr="000013C6">
        <w:rPr>
          <w:szCs w:val="24"/>
          <w:lang w:val="de-DE"/>
        </w:rPr>
        <w:t xml:space="preserve">Quoten </w:t>
      </w:r>
      <w:r w:rsidRPr="004D2899">
        <w:rPr>
          <w:szCs w:val="24"/>
          <w:lang w:val="de-DE"/>
        </w:rPr>
        <w:t>hat so behalten wir uns das Recht vor, alle Wetten für ungültig zu erklären.</w:t>
      </w:r>
    </w:p>
    <w:p w:rsidR="00FA2033" w:rsidRPr="005B059F" w:rsidRDefault="00FA2033" w:rsidP="00FA2033">
      <w:pPr>
        <w:pStyle w:val="Heading3"/>
        <w:rPr>
          <w:lang w:val="de-AT" w:eastAsia="en-GB"/>
        </w:rPr>
      </w:pPr>
      <w:r w:rsidRPr="005B059F">
        <w:rPr>
          <w:lang w:val="de-AT" w:eastAsia="en-GB"/>
        </w:rPr>
        <w:t>MARKTNAMEN UND BESCHREIBUNG</w:t>
      </w:r>
    </w:p>
    <w:p w:rsidR="00B35626" w:rsidRPr="005B059F" w:rsidRDefault="00B35626" w:rsidP="00B35626">
      <w:pPr>
        <w:rPr>
          <w:b/>
          <w:lang w:val="de-AT" w:eastAsia="en-GB"/>
        </w:rPr>
      </w:pPr>
      <w:r w:rsidRPr="005B059F">
        <w:rPr>
          <w:b/>
          <w:lang w:val="de-AT" w:eastAsia="en-GB"/>
        </w:rPr>
        <w:t>1. 2-Weg</w:t>
      </w:r>
    </w:p>
    <w:p w:rsidR="00B35626" w:rsidRPr="005B059F" w:rsidRDefault="0094269C" w:rsidP="00B35626">
      <w:pPr>
        <w:rPr>
          <w:lang w:val="de-AT" w:eastAsia="en-GB"/>
        </w:rPr>
      </w:pPr>
      <w:r>
        <w:rPr>
          <w:lang w:val="de-AT" w:eastAsia="en-GB"/>
        </w:rPr>
        <w:t>Heimmannschaft</w:t>
      </w:r>
      <w:r w:rsidR="00B35626" w:rsidRPr="005B059F">
        <w:rPr>
          <w:lang w:val="de-AT" w:eastAsia="en-GB"/>
        </w:rPr>
        <w:t>; Auswärtssieg</w:t>
      </w:r>
    </w:p>
    <w:p w:rsidR="00B35626" w:rsidRPr="005B059F" w:rsidRDefault="00B35626" w:rsidP="00B35626">
      <w:pPr>
        <w:rPr>
          <w:b/>
          <w:lang w:val="de-AT" w:eastAsia="en-GB"/>
        </w:rPr>
      </w:pPr>
      <w:r w:rsidRPr="005B059F">
        <w:rPr>
          <w:b/>
          <w:lang w:val="de-AT" w:eastAsia="en-GB"/>
        </w:rPr>
        <w:t>2. Welche Mannschaft gewinnt den Satz</w:t>
      </w:r>
      <w:r w:rsidR="001C634F">
        <w:rPr>
          <w:b/>
          <w:lang w:val="de-AT" w:eastAsia="en-GB"/>
        </w:rPr>
        <w:t>?</w:t>
      </w:r>
    </w:p>
    <w:p w:rsidR="00B35626" w:rsidRPr="00055CA7" w:rsidRDefault="00461889" w:rsidP="00B35626">
      <w:pPr>
        <w:rPr>
          <w:lang w:val="de-AT" w:eastAsia="en-GB"/>
        </w:rPr>
      </w:pPr>
      <w:r w:rsidRPr="00055CA7">
        <w:rPr>
          <w:lang w:val="de-AT" w:eastAsia="en-GB"/>
        </w:rPr>
        <w:t>Heimmannschaft</w:t>
      </w:r>
      <w:r w:rsidR="00B35626" w:rsidRPr="00055CA7">
        <w:rPr>
          <w:lang w:val="de-AT" w:eastAsia="en-GB"/>
        </w:rPr>
        <w:t xml:space="preserve">; </w:t>
      </w:r>
      <w:r w:rsidRPr="00055CA7">
        <w:rPr>
          <w:lang w:val="de-AT" w:eastAsia="en-GB"/>
        </w:rPr>
        <w:t>Auswärtsmannschaft</w:t>
      </w:r>
    </w:p>
    <w:p w:rsidR="00B35626" w:rsidRPr="00055CA7" w:rsidRDefault="00B35626" w:rsidP="00B35626">
      <w:pPr>
        <w:rPr>
          <w:b/>
          <w:lang w:eastAsia="en-GB"/>
        </w:rPr>
      </w:pPr>
      <w:r w:rsidRPr="00055CA7">
        <w:rPr>
          <w:b/>
          <w:lang w:eastAsia="en-GB"/>
        </w:rPr>
        <w:t xml:space="preserve">3. </w:t>
      </w:r>
      <w:r w:rsidR="00A60D95" w:rsidRPr="00055CA7">
        <w:rPr>
          <w:b/>
          <w:lang w:eastAsia="en-GB"/>
        </w:rPr>
        <w:t xml:space="preserve">Asiatisches </w:t>
      </w:r>
      <w:r w:rsidRPr="00055CA7">
        <w:rPr>
          <w:b/>
          <w:lang w:eastAsia="en-GB"/>
        </w:rPr>
        <w:t>Handicap (nur *.5 Handicaps)</w:t>
      </w:r>
    </w:p>
    <w:p w:rsidR="00B35626" w:rsidRPr="00055CA7" w:rsidRDefault="00B35626" w:rsidP="00B35626">
      <w:pPr>
        <w:rPr>
          <w:lang w:eastAsia="en-GB"/>
        </w:rPr>
      </w:pPr>
      <w:r w:rsidRPr="00055CA7">
        <w:rPr>
          <w:lang w:eastAsia="en-GB"/>
        </w:rPr>
        <w:t>Handicap-Wetten *,5 (z.B. -2.5/+2.5, 0.5/ -0.5,...)</w:t>
      </w:r>
    </w:p>
    <w:p w:rsidR="00B35626" w:rsidRPr="00055CA7" w:rsidRDefault="00B35626" w:rsidP="00B35626">
      <w:pPr>
        <w:rPr>
          <w:b/>
          <w:lang w:val="de-AT" w:eastAsia="en-GB"/>
        </w:rPr>
      </w:pPr>
      <w:r w:rsidRPr="00055CA7">
        <w:rPr>
          <w:b/>
          <w:lang w:eastAsia="en-GB"/>
        </w:rPr>
        <w:t xml:space="preserve">4. 1. </w:t>
      </w:r>
      <w:r w:rsidRPr="00055CA7">
        <w:rPr>
          <w:b/>
          <w:lang w:val="de-AT" w:eastAsia="en-GB"/>
        </w:rPr>
        <w:t xml:space="preserve">Satz - </w:t>
      </w:r>
      <w:r w:rsidR="00A60D95" w:rsidRPr="00055CA7">
        <w:rPr>
          <w:b/>
          <w:lang w:eastAsia="en-GB"/>
        </w:rPr>
        <w:t xml:space="preserve">Asiatisches </w:t>
      </w:r>
      <w:r w:rsidRPr="00055CA7">
        <w:rPr>
          <w:b/>
          <w:lang w:val="de-AT" w:eastAsia="en-GB"/>
        </w:rPr>
        <w:t>Handicap (nur *.5 Handicaps)</w:t>
      </w:r>
    </w:p>
    <w:p w:rsidR="00B35626" w:rsidRPr="00055CA7" w:rsidRDefault="00461889" w:rsidP="00B35626">
      <w:pPr>
        <w:rPr>
          <w:lang w:eastAsia="en-GB"/>
        </w:rPr>
      </w:pPr>
      <w:r w:rsidRPr="00055CA7">
        <w:rPr>
          <w:lang w:val="de-AT" w:eastAsia="en-GB"/>
        </w:rPr>
        <w:t>Heimmannschaft</w:t>
      </w:r>
      <w:r w:rsidR="00B35626" w:rsidRPr="00055CA7">
        <w:rPr>
          <w:lang w:val="de-AT" w:eastAsia="en-GB"/>
        </w:rPr>
        <w:t xml:space="preserve">; </w:t>
      </w:r>
      <w:r w:rsidRPr="00055CA7">
        <w:rPr>
          <w:lang w:val="de-AT" w:eastAsia="en-GB"/>
        </w:rPr>
        <w:t>Auswärtsmannschaft</w:t>
      </w:r>
    </w:p>
    <w:p w:rsidR="00B35626" w:rsidRPr="00055CA7" w:rsidRDefault="00B35626" w:rsidP="00B35626">
      <w:pPr>
        <w:rPr>
          <w:b/>
          <w:lang w:eastAsia="en-GB"/>
        </w:rPr>
      </w:pPr>
      <w:r w:rsidRPr="00055CA7">
        <w:rPr>
          <w:b/>
          <w:lang w:eastAsia="en-GB"/>
        </w:rPr>
        <w:t xml:space="preserve">5. 2. Satz - </w:t>
      </w:r>
      <w:r w:rsidR="00A60D95" w:rsidRPr="00055CA7">
        <w:rPr>
          <w:b/>
          <w:lang w:eastAsia="en-GB"/>
        </w:rPr>
        <w:t xml:space="preserve">Asiatisches </w:t>
      </w:r>
      <w:r w:rsidRPr="00055CA7">
        <w:rPr>
          <w:b/>
          <w:lang w:eastAsia="en-GB"/>
        </w:rPr>
        <w:t>Handicap (nur *.5 Handicaps)</w:t>
      </w:r>
    </w:p>
    <w:p w:rsidR="00B35626" w:rsidRPr="00055CA7" w:rsidRDefault="00B35626" w:rsidP="00B35626">
      <w:pPr>
        <w:rPr>
          <w:lang w:val="de-AT" w:eastAsia="en-GB"/>
        </w:rPr>
      </w:pPr>
      <w:r w:rsidRPr="00055CA7">
        <w:rPr>
          <w:lang w:val="de-AT" w:eastAsia="en-GB"/>
        </w:rPr>
        <w:t>Asiatische Handicap-Wetten für 2. Satz (z.B. -2.5/+2.5; 0.5/ -0.5,...)</w:t>
      </w:r>
    </w:p>
    <w:p w:rsidR="00B35626" w:rsidRPr="00131E50" w:rsidRDefault="00B35626" w:rsidP="00B35626">
      <w:pPr>
        <w:rPr>
          <w:b/>
          <w:lang w:eastAsia="en-GB"/>
        </w:rPr>
      </w:pPr>
      <w:r w:rsidRPr="00055CA7">
        <w:rPr>
          <w:b/>
          <w:lang w:eastAsia="en-GB"/>
        </w:rPr>
        <w:t xml:space="preserve">6. 3. Satz - </w:t>
      </w:r>
      <w:r w:rsidR="00A60D95" w:rsidRPr="00055CA7">
        <w:rPr>
          <w:b/>
          <w:lang w:eastAsia="en-GB"/>
        </w:rPr>
        <w:t xml:space="preserve">Asiatisches </w:t>
      </w:r>
      <w:r w:rsidRPr="00055CA7">
        <w:rPr>
          <w:b/>
          <w:lang w:eastAsia="en-GB"/>
        </w:rPr>
        <w:t>Handicap (nur *.5 Handicaps</w:t>
      </w:r>
      <w:r w:rsidRPr="00131E50">
        <w:rPr>
          <w:b/>
          <w:lang w:eastAsia="en-GB"/>
        </w:rPr>
        <w:t>)</w:t>
      </w:r>
    </w:p>
    <w:p w:rsidR="00B35626" w:rsidRPr="005B059F" w:rsidRDefault="00B35626" w:rsidP="00B35626">
      <w:pPr>
        <w:rPr>
          <w:lang w:val="de-AT" w:eastAsia="en-GB"/>
        </w:rPr>
      </w:pPr>
      <w:r w:rsidRPr="005B059F">
        <w:rPr>
          <w:lang w:val="de-AT" w:eastAsia="en-GB"/>
        </w:rPr>
        <w:t>Asiatische Handicap-Wetten für 3. Satz (z.B. -2.5/+2.5; 0.5/ -0.5,...)</w:t>
      </w:r>
    </w:p>
    <w:p w:rsidR="00B35626" w:rsidRPr="00131E50" w:rsidRDefault="00B35626" w:rsidP="00B35626">
      <w:pPr>
        <w:rPr>
          <w:b/>
          <w:lang w:eastAsia="en-GB"/>
        </w:rPr>
      </w:pPr>
      <w:r w:rsidRPr="00131E50">
        <w:rPr>
          <w:b/>
          <w:lang w:eastAsia="en-GB"/>
        </w:rPr>
        <w:t xml:space="preserve">7. 4. Satz - </w:t>
      </w:r>
      <w:r w:rsidR="00A60D95" w:rsidRPr="00131E50">
        <w:rPr>
          <w:b/>
          <w:lang w:eastAsia="en-GB"/>
        </w:rPr>
        <w:t>Asiatische</w:t>
      </w:r>
      <w:r w:rsidR="00A60D95">
        <w:rPr>
          <w:b/>
          <w:lang w:eastAsia="en-GB"/>
        </w:rPr>
        <w:t>s</w:t>
      </w:r>
      <w:r w:rsidR="00A60D95" w:rsidRPr="00131E50">
        <w:rPr>
          <w:b/>
          <w:lang w:eastAsia="en-GB"/>
        </w:rPr>
        <w:t xml:space="preserve"> </w:t>
      </w:r>
      <w:r w:rsidRPr="00131E50">
        <w:rPr>
          <w:b/>
          <w:lang w:eastAsia="en-GB"/>
        </w:rPr>
        <w:t>Handicap (nur *.5 Handicaps)</w:t>
      </w:r>
    </w:p>
    <w:p w:rsidR="00B35626" w:rsidRPr="00055CA7" w:rsidRDefault="00B35626" w:rsidP="00B35626">
      <w:pPr>
        <w:rPr>
          <w:lang w:val="de-AT" w:eastAsia="en-GB"/>
        </w:rPr>
      </w:pPr>
      <w:r w:rsidRPr="00055CA7">
        <w:rPr>
          <w:lang w:val="de-AT" w:eastAsia="en-GB"/>
        </w:rPr>
        <w:t>Asiatische Handicap-Wetten für 4. Satz (z.B. -2.5/+2.5; 0.5/ -0.5,...)</w:t>
      </w:r>
    </w:p>
    <w:p w:rsidR="00B35626" w:rsidRPr="00055CA7" w:rsidRDefault="00B35626" w:rsidP="00B35626">
      <w:pPr>
        <w:rPr>
          <w:b/>
          <w:lang w:eastAsia="en-GB"/>
        </w:rPr>
      </w:pPr>
      <w:r w:rsidRPr="00055CA7">
        <w:rPr>
          <w:b/>
          <w:lang w:eastAsia="en-GB"/>
        </w:rPr>
        <w:t xml:space="preserve">8. 5. Satz - </w:t>
      </w:r>
      <w:r w:rsidR="00A60D95" w:rsidRPr="00055CA7">
        <w:rPr>
          <w:b/>
          <w:lang w:eastAsia="en-GB"/>
        </w:rPr>
        <w:t xml:space="preserve">Asiatisches </w:t>
      </w:r>
      <w:r w:rsidRPr="00055CA7">
        <w:rPr>
          <w:b/>
          <w:lang w:eastAsia="en-GB"/>
        </w:rPr>
        <w:t>Handicap (nur *.5 Handicaps)</w:t>
      </w:r>
    </w:p>
    <w:p w:rsidR="00B35626" w:rsidRPr="00055CA7" w:rsidRDefault="00B35626" w:rsidP="00B35626">
      <w:pPr>
        <w:rPr>
          <w:lang w:val="de-AT" w:eastAsia="en-GB"/>
        </w:rPr>
      </w:pPr>
      <w:r w:rsidRPr="00055CA7">
        <w:rPr>
          <w:lang w:val="de-AT" w:eastAsia="en-GB"/>
        </w:rPr>
        <w:t>Asiatische Handicap-Wetten für 5. Satz (z.B. -2.5/+2.5; 0.5/ -0.5,...)</w:t>
      </w:r>
    </w:p>
    <w:p w:rsidR="00B35626" w:rsidRPr="00055CA7" w:rsidRDefault="00B35626" w:rsidP="00B35626">
      <w:pPr>
        <w:rPr>
          <w:b/>
          <w:lang w:val="de-AT" w:eastAsia="en-GB"/>
        </w:rPr>
      </w:pPr>
      <w:r w:rsidRPr="00055CA7">
        <w:rPr>
          <w:b/>
          <w:lang w:val="de-AT" w:eastAsia="en-GB"/>
        </w:rPr>
        <w:t xml:space="preserve">9. 1. Satz - Welche Mannschaft gewinnt das </w:t>
      </w:r>
      <w:r w:rsidRPr="00392FF1">
        <w:rPr>
          <w:b/>
          <w:lang w:val="de-AT" w:eastAsia="en-GB"/>
        </w:rPr>
        <w:t xml:space="preserve">Rennen </w:t>
      </w:r>
      <w:r w:rsidR="00747149" w:rsidRPr="00392FF1">
        <w:rPr>
          <w:b/>
          <w:szCs w:val="24"/>
          <w:lang w:val="de-DE"/>
        </w:rPr>
        <w:t>bis</w:t>
      </w:r>
      <w:r w:rsidR="006A6126" w:rsidRPr="00392FF1">
        <w:rPr>
          <w:b/>
          <w:szCs w:val="24"/>
          <w:lang w:val="de-DE"/>
        </w:rPr>
        <w:t xml:space="preserve"> </w:t>
      </w:r>
      <w:r w:rsidRPr="00392FF1">
        <w:rPr>
          <w:b/>
          <w:lang w:val="de-AT" w:eastAsia="en-GB"/>
        </w:rPr>
        <w:t xml:space="preserve">X </w:t>
      </w:r>
      <w:r w:rsidR="00461889" w:rsidRPr="00392FF1">
        <w:rPr>
          <w:b/>
          <w:szCs w:val="24"/>
          <w:lang w:val="de-DE"/>
        </w:rPr>
        <w:t>Punkte</w:t>
      </w:r>
      <w:r w:rsidRPr="00392FF1">
        <w:rPr>
          <w:b/>
          <w:lang w:val="de-AT" w:eastAsia="en-GB"/>
        </w:rPr>
        <w:t>?</w:t>
      </w:r>
    </w:p>
    <w:p w:rsidR="00B35626" w:rsidRPr="00055CA7" w:rsidRDefault="00B35626" w:rsidP="00B35626">
      <w:pPr>
        <w:rPr>
          <w:lang w:eastAsia="en-GB"/>
        </w:rPr>
      </w:pPr>
      <w:r w:rsidRPr="00055CA7">
        <w:rPr>
          <w:b/>
          <w:lang w:eastAsia="en-GB"/>
        </w:rPr>
        <w:t>a</w:t>
      </w:r>
      <w:r w:rsidRPr="00055CA7">
        <w:rPr>
          <w:lang w:eastAsia="en-GB"/>
        </w:rPr>
        <w:t>. X innerhalb 5, 10, 15, 20</w:t>
      </w:r>
    </w:p>
    <w:p w:rsidR="00B35626" w:rsidRPr="00055CA7" w:rsidRDefault="00B35626" w:rsidP="00B35626">
      <w:pPr>
        <w:rPr>
          <w:lang w:val="de-AT" w:eastAsia="en-GB"/>
        </w:rPr>
      </w:pPr>
      <w:r w:rsidRPr="00055CA7">
        <w:rPr>
          <w:b/>
          <w:lang w:val="de-AT" w:eastAsia="en-GB"/>
        </w:rPr>
        <w:t>b</w:t>
      </w:r>
      <w:r w:rsidRPr="00055CA7">
        <w:rPr>
          <w:lang w:val="de-AT" w:eastAsia="en-GB"/>
        </w:rPr>
        <w:t>. Welche Mannschaft erreicht zuerst X Punkte?</w:t>
      </w:r>
    </w:p>
    <w:p w:rsidR="00B35626" w:rsidRPr="00392FF1" w:rsidRDefault="00B35626" w:rsidP="00B35626">
      <w:pPr>
        <w:rPr>
          <w:b/>
          <w:lang w:val="de-AT" w:eastAsia="en-GB"/>
        </w:rPr>
      </w:pPr>
      <w:r w:rsidRPr="00392FF1">
        <w:rPr>
          <w:b/>
          <w:lang w:val="de-AT" w:eastAsia="en-GB"/>
        </w:rPr>
        <w:t xml:space="preserve">10. 2. Satz - Welche Mannschaft gewinnt das Rennen </w:t>
      </w:r>
      <w:r w:rsidR="006A6126" w:rsidRPr="00392FF1">
        <w:rPr>
          <w:b/>
          <w:szCs w:val="24"/>
          <w:lang w:val="de-DE"/>
        </w:rPr>
        <w:t xml:space="preserve">bis </w:t>
      </w:r>
      <w:r w:rsidR="006A6126" w:rsidRPr="00392FF1">
        <w:rPr>
          <w:b/>
          <w:lang w:val="de-AT" w:eastAsia="en-GB"/>
        </w:rPr>
        <w:t xml:space="preserve">X </w:t>
      </w:r>
      <w:r w:rsidR="006A6126" w:rsidRPr="00392FF1">
        <w:rPr>
          <w:b/>
          <w:szCs w:val="24"/>
          <w:lang w:val="de-DE"/>
        </w:rPr>
        <w:t>Punkte</w:t>
      </w:r>
      <w:r w:rsidR="006A6126" w:rsidRPr="00392FF1">
        <w:rPr>
          <w:b/>
          <w:lang w:val="de-AT" w:eastAsia="en-GB"/>
        </w:rPr>
        <w:t>?</w:t>
      </w:r>
    </w:p>
    <w:p w:rsidR="00B35626" w:rsidRPr="00055CA7" w:rsidRDefault="00B35626" w:rsidP="00B35626">
      <w:pPr>
        <w:rPr>
          <w:lang w:eastAsia="en-GB"/>
        </w:rPr>
      </w:pPr>
      <w:r w:rsidRPr="00055CA7">
        <w:rPr>
          <w:b/>
          <w:lang w:eastAsia="en-GB"/>
        </w:rPr>
        <w:lastRenderedPageBreak/>
        <w:t>a</w:t>
      </w:r>
      <w:r w:rsidRPr="00055CA7">
        <w:rPr>
          <w:lang w:eastAsia="en-GB"/>
        </w:rPr>
        <w:t>. X innerhalb 5, 10, 15, 20</w:t>
      </w:r>
    </w:p>
    <w:p w:rsidR="00B35626" w:rsidRPr="00055CA7" w:rsidRDefault="00B35626" w:rsidP="00B35626">
      <w:pPr>
        <w:rPr>
          <w:lang w:val="de-AT" w:eastAsia="en-GB"/>
        </w:rPr>
      </w:pPr>
      <w:r w:rsidRPr="00055CA7">
        <w:rPr>
          <w:b/>
          <w:lang w:val="de-AT" w:eastAsia="en-GB"/>
        </w:rPr>
        <w:t>b</w:t>
      </w:r>
      <w:r w:rsidRPr="00055CA7">
        <w:rPr>
          <w:lang w:val="de-AT" w:eastAsia="en-GB"/>
        </w:rPr>
        <w:t>. Welche Mannschaft erreicht zuerst X Punkte?</w:t>
      </w:r>
    </w:p>
    <w:p w:rsidR="00B35626" w:rsidRPr="00392FF1" w:rsidRDefault="00B35626" w:rsidP="00B35626">
      <w:pPr>
        <w:rPr>
          <w:b/>
          <w:lang w:val="de-AT" w:eastAsia="en-GB"/>
        </w:rPr>
      </w:pPr>
      <w:r w:rsidRPr="00392FF1">
        <w:rPr>
          <w:b/>
          <w:lang w:val="de-AT" w:eastAsia="en-GB"/>
        </w:rPr>
        <w:t>11. 3. Satz - Welche Mannschaft gewinnt das Rennen</w:t>
      </w:r>
      <w:r w:rsidR="00747149" w:rsidRPr="00392FF1">
        <w:rPr>
          <w:b/>
          <w:lang w:val="de-AT" w:eastAsia="en-GB"/>
        </w:rPr>
        <w:t xml:space="preserve"> </w:t>
      </w:r>
      <w:r w:rsidR="00747149" w:rsidRPr="00392FF1">
        <w:rPr>
          <w:b/>
          <w:szCs w:val="24"/>
          <w:lang w:val="de-DE"/>
        </w:rPr>
        <w:t>bis</w:t>
      </w:r>
      <w:r w:rsidRPr="00392FF1">
        <w:rPr>
          <w:b/>
          <w:lang w:val="de-AT" w:eastAsia="en-GB"/>
        </w:rPr>
        <w:t xml:space="preserve"> X </w:t>
      </w:r>
      <w:r w:rsidR="00461889" w:rsidRPr="00392FF1">
        <w:rPr>
          <w:b/>
          <w:szCs w:val="24"/>
          <w:lang w:val="de-DE"/>
        </w:rPr>
        <w:t>Punkte</w:t>
      </w:r>
      <w:r w:rsidRPr="00392FF1">
        <w:rPr>
          <w:b/>
          <w:lang w:val="de-AT" w:eastAsia="en-GB"/>
        </w:rPr>
        <w:t>?</w:t>
      </w:r>
    </w:p>
    <w:p w:rsidR="00B35626" w:rsidRPr="00055CA7" w:rsidRDefault="00B35626" w:rsidP="00B35626">
      <w:pPr>
        <w:rPr>
          <w:lang w:eastAsia="en-GB"/>
        </w:rPr>
      </w:pPr>
      <w:r w:rsidRPr="00055CA7">
        <w:rPr>
          <w:b/>
          <w:lang w:eastAsia="en-GB"/>
        </w:rPr>
        <w:t>a</w:t>
      </w:r>
      <w:r w:rsidRPr="00055CA7">
        <w:rPr>
          <w:lang w:eastAsia="en-GB"/>
        </w:rPr>
        <w:t>. X innerhalb 5, 10, 15, 20</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w:t>
      </w:r>
      <w:r w:rsidRPr="00055CA7">
        <w:rPr>
          <w:b/>
          <w:lang w:val="de-AT" w:eastAsia="en-GB"/>
        </w:rPr>
        <w:t>Welche</w:t>
      </w:r>
      <w:r w:rsidRPr="00055CA7">
        <w:rPr>
          <w:lang w:val="de-AT" w:eastAsia="en-GB"/>
        </w:rPr>
        <w:t xml:space="preserve"> Mannschaft erreicht zuerst X Punkte?</w:t>
      </w:r>
    </w:p>
    <w:p w:rsidR="00B35626" w:rsidRPr="00392FF1" w:rsidRDefault="00B35626" w:rsidP="00B35626">
      <w:pPr>
        <w:rPr>
          <w:b/>
          <w:lang w:val="de-AT" w:eastAsia="en-GB"/>
        </w:rPr>
      </w:pPr>
      <w:r w:rsidRPr="00392FF1">
        <w:rPr>
          <w:b/>
          <w:lang w:val="de-AT" w:eastAsia="en-GB"/>
        </w:rPr>
        <w:t xml:space="preserve">12. 4. Satz - Welche Mannschaft gewinnt das Rennen </w:t>
      </w:r>
      <w:r w:rsidR="006A6126" w:rsidRPr="00392FF1">
        <w:rPr>
          <w:b/>
          <w:szCs w:val="24"/>
          <w:lang w:val="de-DE"/>
        </w:rPr>
        <w:t xml:space="preserve">bis </w:t>
      </w:r>
      <w:r w:rsidR="006A6126" w:rsidRPr="00392FF1">
        <w:rPr>
          <w:b/>
          <w:lang w:val="de-AT" w:eastAsia="en-GB"/>
        </w:rPr>
        <w:t xml:space="preserve">X </w:t>
      </w:r>
      <w:r w:rsidR="006A6126" w:rsidRPr="00392FF1">
        <w:rPr>
          <w:b/>
          <w:szCs w:val="24"/>
          <w:lang w:val="de-DE"/>
        </w:rPr>
        <w:t>Punkte</w:t>
      </w:r>
      <w:r w:rsidR="006A6126" w:rsidRPr="00392FF1">
        <w:rPr>
          <w:b/>
          <w:lang w:val="de-AT" w:eastAsia="en-GB"/>
        </w:rPr>
        <w:t>?</w:t>
      </w:r>
    </w:p>
    <w:p w:rsidR="00B35626" w:rsidRPr="00055CA7" w:rsidRDefault="00B35626" w:rsidP="00B35626">
      <w:pPr>
        <w:rPr>
          <w:lang w:eastAsia="en-GB"/>
        </w:rPr>
      </w:pPr>
      <w:r w:rsidRPr="00055CA7">
        <w:rPr>
          <w:b/>
          <w:lang w:eastAsia="en-GB"/>
        </w:rPr>
        <w:t>a</w:t>
      </w:r>
      <w:r w:rsidRPr="00055CA7">
        <w:rPr>
          <w:lang w:eastAsia="en-GB"/>
        </w:rPr>
        <w:t>. X innerhalb 5, 10, 15, 20</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Welche Mannschaft erreicht zuerst X Punkte?</w:t>
      </w:r>
    </w:p>
    <w:p w:rsidR="00B35626" w:rsidRPr="00392FF1" w:rsidRDefault="00B35626" w:rsidP="00B35626">
      <w:pPr>
        <w:rPr>
          <w:b/>
          <w:lang w:val="de-AT" w:eastAsia="en-GB"/>
        </w:rPr>
      </w:pPr>
      <w:r w:rsidRPr="00392FF1">
        <w:rPr>
          <w:b/>
          <w:lang w:val="de-AT" w:eastAsia="en-GB"/>
        </w:rPr>
        <w:t xml:space="preserve">13. 5. Satz - Welche Mannschaft gewinnt das Rennen </w:t>
      </w:r>
      <w:r w:rsidR="00F57140" w:rsidRPr="00392FF1">
        <w:rPr>
          <w:b/>
          <w:szCs w:val="24"/>
          <w:lang w:val="de-DE"/>
        </w:rPr>
        <w:t>bis</w:t>
      </w:r>
      <w:r w:rsidRPr="00392FF1">
        <w:rPr>
          <w:b/>
          <w:lang w:val="de-AT" w:eastAsia="en-GB"/>
        </w:rPr>
        <w:t xml:space="preserve"> X </w:t>
      </w:r>
      <w:r w:rsidR="00461889" w:rsidRPr="00392FF1">
        <w:rPr>
          <w:b/>
          <w:szCs w:val="24"/>
          <w:lang w:val="de-DE"/>
        </w:rPr>
        <w:t>Punkte</w:t>
      </w:r>
      <w:r w:rsidRPr="00392FF1">
        <w:rPr>
          <w:b/>
          <w:lang w:val="de-AT" w:eastAsia="en-GB"/>
        </w:rPr>
        <w:t>?</w:t>
      </w:r>
    </w:p>
    <w:p w:rsidR="00B35626" w:rsidRPr="00055CA7" w:rsidRDefault="00B35626" w:rsidP="00B35626">
      <w:pPr>
        <w:rPr>
          <w:lang w:eastAsia="en-GB"/>
        </w:rPr>
      </w:pPr>
      <w:r w:rsidRPr="00055CA7">
        <w:rPr>
          <w:b/>
          <w:lang w:eastAsia="en-GB"/>
        </w:rPr>
        <w:t>a</w:t>
      </w:r>
      <w:r w:rsidRPr="00055CA7">
        <w:rPr>
          <w:lang w:eastAsia="en-GB"/>
        </w:rPr>
        <w:t>. X innerhalb 5, 10, 15, 20</w:t>
      </w:r>
    </w:p>
    <w:p w:rsidR="00B35626" w:rsidRPr="00055CA7" w:rsidRDefault="00B35626" w:rsidP="00B35626">
      <w:pPr>
        <w:rPr>
          <w:lang w:val="de-AT" w:eastAsia="en-GB"/>
        </w:rPr>
      </w:pPr>
      <w:r w:rsidRPr="00055CA7">
        <w:rPr>
          <w:b/>
          <w:lang w:val="de-AT" w:eastAsia="en-GB"/>
        </w:rPr>
        <w:t>b</w:t>
      </w:r>
      <w:r w:rsidRPr="00055CA7">
        <w:rPr>
          <w:lang w:val="de-AT" w:eastAsia="en-GB"/>
        </w:rPr>
        <w:t>. Welche Mannschaft erreicht zuerst X Punkte?</w:t>
      </w:r>
    </w:p>
    <w:p w:rsidR="00B35626" w:rsidRPr="00055CA7" w:rsidRDefault="00B35626" w:rsidP="00B35626">
      <w:pPr>
        <w:rPr>
          <w:b/>
          <w:lang w:val="de-AT" w:eastAsia="en-GB"/>
        </w:rPr>
      </w:pPr>
      <w:r w:rsidRPr="00055CA7">
        <w:rPr>
          <w:b/>
          <w:lang w:val="de-AT" w:eastAsia="en-GB"/>
        </w:rPr>
        <w:t>14. 1. Satz – Wer erzielt den x-ten Punkt?</w:t>
      </w:r>
    </w:p>
    <w:p w:rsidR="00B35626" w:rsidRPr="005B059F" w:rsidRDefault="00B35626" w:rsidP="00B35626">
      <w:pPr>
        <w:rPr>
          <w:lang w:val="de-AT" w:eastAsia="en-GB"/>
        </w:rPr>
      </w:pPr>
      <w:r w:rsidRPr="005B059F">
        <w:rPr>
          <w:b/>
          <w:lang w:val="de-AT" w:eastAsia="en-GB"/>
        </w:rPr>
        <w:t>a</w:t>
      </w:r>
      <w:r w:rsidRPr="005B059F">
        <w:rPr>
          <w:lang w:val="de-AT" w:eastAsia="en-GB"/>
        </w:rPr>
        <w:t>. X innerhalb 5, 10, 15, 20, 25,…</w:t>
      </w:r>
    </w:p>
    <w:p w:rsidR="00B35626" w:rsidRPr="005B059F" w:rsidRDefault="00B35626" w:rsidP="00B35626">
      <w:pPr>
        <w:rPr>
          <w:lang w:val="de-AT" w:eastAsia="en-GB"/>
        </w:rPr>
      </w:pPr>
      <w:r w:rsidRPr="005B059F">
        <w:rPr>
          <w:b/>
          <w:lang w:val="de-AT" w:eastAsia="en-GB"/>
        </w:rPr>
        <w:t>b</w:t>
      </w:r>
      <w:r w:rsidRPr="005B059F">
        <w:rPr>
          <w:lang w:val="de-AT" w:eastAsia="en-GB"/>
        </w:rPr>
        <w:t>. Welche Mannschaft wird den x-ten Punkt im 1. Satz erzielen</w:t>
      </w:r>
    </w:p>
    <w:p w:rsidR="00B35626" w:rsidRPr="005B059F" w:rsidRDefault="00B35626" w:rsidP="00B35626">
      <w:pPr>
        <w:rPr>
          <w:lang w:val="de-AT" w:eastAsia="en-GB"/>
        </w:rPr>
      </w:pPr>
      <w:r w:rsidRPr="005B059F">
        <w:rPr>
          <w:b/>
          <w:lang w:val="de-AT" w:eastAsia="en-GB"/>
        </w:rPr>
        <w:t>c</w:t>
      </w:r>
      <w:r w:rsidRPr="005B059F">
        <w:rPr>
          <w:lang w:val="de-AT" w:eastAsia="en-GB"/>
        </w:rPr>
        <w:t>. Wenn ein Satz endet bevor der x-te Punkt erzielt wurde</w:t>
      </w:r>
      <w:r w:rsidR="006A6126">
        <w:rPr>
          <w:lang w:val="de-AT" w:eastAsia="en-GB"/>
        </w:rPr>
        <w:t>,</w:t>
      </w:r>
      <w:r w:rsidRPr="005B059F">
        <w:rPr>
          <w:lang w:val="de-AT" w:eastAsia="en-GB"/>
        </w:rPr>
        <w:t xml:space="preserve"> so verlieren alle diesbezü</w:t>
      </w:r>
      <w:r w:rsidR="00C07E7F">
        <w:rPr>
          <w:lang w:val="de-AT" w:eastAsia="en-GB"/>
        </w:rPr>
        <w:t>glichen Wetten ihre Gültigkeit</w:t>
      </w:r>
      <w:r w:rsidRPr="005B059F">
        <w:rPr>
          <w:lang w:val="de-AT" w:eastAsia="en-GB"/>
        </w:rPr>
        <w:t xml:space="preserve"> </w:t>
      </w:r>
    </w:p>
    <w:p w:rsidR="00B35626" w:rsidRPr="005B059F" w:rsidRDefault="00B35626" w:rsidP="00B35626">
      <w:pPr>
        <w:rPr>
          <w:b/>
          <w:lang w:val="de-AT" w:eastAsia="en-GB"/>
        </w:rPr>
      </w:pPr>
      <w:r w:rsidRPr="005B059F">
        <w:rPr>
          <w:b/>
          <w:lang w:val="de-AT" w:eastAsia="en-GB"/>
        </w:rPr>
        <w:t>15. 2. Satz – Wer erzielt den x-ten Punkt?</w:t>
      </w:r>
    </w:p>
    <w:p w:rsidR="00B35626" w:rsidRPr="005B059F" w:rsidRDefault="00B35626" w:rsidP="00B35626">
      <w:pPr>
        <w:rPr>
          <w:lang w:val="de-AT" w:eastAsia="en-GB"/>
        </w:rPr>
      </w:pPr>
      <w:r w:rsidRPr="005B059F">
        <w:rPr>
          <w:b/>
          <w:lang w:val="de-AT" w:eastAsia="en-GB"/>
        </w:rPr>
        <w:t>a</w:t>
      </w:r>
      <w:r w:rsidRPr="005B059F">
        <w:rPr>
          <w:lang w:val="de-AT" w:eastAsia="en-GB"/>
        </w:rPr>
        <w:t>. X innerhalb 5, 10, 15, 20, 25,…</w:t>
      </w:r>
    </w:p>
    <w:p w:rsidR="00B35626" w:rsidRPr="005B059F" w:rsidRDefault="00B35626" w:rsidP="00B35626">
      <w:pPr>
        <w:rPr>
          <w:lang w:val="de-AT" w:eastAsia="en-GB"/>
        </w:rPr>
      </w:pPr>
      <w:r w:rsidRPr="005B059F">
        <w:rPr>
          <w:b/>
          <w:lang w:val="de-AT" w:eastAsia="en-GB"/>
        </w:rPr>
        <w:t>b</w:t>
      </w:r>
      <w:r w:rsidRPr="005B059F">
        <w:rPr>
          <w:lang w:val="de-AT" w:eastAsia="en-GB"/>
        </w:rPr>
        <w:t>. Welche Mannschaft wird den x-ten Punkt im 2. Satz erzielen</w:t>
      </w:r>
    </w:p>
    <w:p w:rsidR="00B35626" w:rsidRPr="005B059F" w:rsidRDefault="00B35626" w:rsidP="00B35626">
      <w:pPr>
        <w:rPr>
          <w:lang w:val="de-AT" w:eastAsia="en-GB"/>
        </w:rPr>
      </w:pPr>
      <w:r w:rsidRPr="005B059F">
        <w:rPr>
          <w:b/>
          <w:lang w:val="de-AT" w:eastAsia="en-GB"/>
        </w:rPr>
        <w:t>c.</w:t>
      </w:r>
      <w:r w:rsidRPr="005B059F">
        <w:rPr>
          <w:lang w:val="de-AT" w:eastAsia="en-GB"/>
        </w:rPr>
        <w:t xml:space="preserve"> Wenn ein Satz endet bevor der x-te Punkt erzielt wurde</w:t>
      </w:r>
      <w:r w:rsidR="006A6126">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B35626">
      <w:pPr>
        <w:rPr>
          <w:b/>
          <w:lang w:val="de-AT" w:eastAsia="en-GB"/>
        </w:rPr>
      </w:pPr>
      <w:r w:rsidRPr="005B059F">
        <w:rPr>
          <w:b/>
          <w:lang w:val="de-AT" w:eastAsia="en-GB"/>
        </w:rPr>
        <w:t>16. 3. Satz – Wer erzielt den x-ten Punkt?</w:t>
      </w:r>
    </w:p>
    <w:p w:rsidR="00B35626" w:rsidRPr="005B059F" w:rsidRDefault="00B35626" w:rsidP="00B35626">
      <w:pPr>
        <w:rPr>
          <w:lang w:val="de-AT" w:eastAsia="en-GB"/>
        </w:rPr>
      </w:pPr>
      <w:r w:rsidRPr="005B059F">
        <w:rPr>
          <w:b/>
          <w:lang w:val="de-AT" w:eastAsia="en-GB"/>
        </w:rPr>
        <w:t>a</w:t>
      </w:r>
      <w:r w:rsidRPr="005B059F">
        <w:rPr>
          <w:lang w:val="de-AT" w:eastAsia="en-GB"/>
        </w:rPr>
        <w:t>. X innerhalb 5, 10, 15, 20, 25,…</w:t>
      </w:r>
    </w:p>
    <w:p w:rsidR="00B35626" w:rsidRPr="005B059F" w:rsidRDefault="00B35626" w:rsidP="00B35626">
      <w:pPr>
        <w:rPr>
          <w:lang w:val="de-AT" w:eastAsia="en-GB"/>
        </w:rPr>
      </w:pPr>
      <w:r w:rsidRPr="005B059F">
        <w:rPr>
          <w:b/>
          <w:lang w:val="de-AT" w:eastAsia="en-GB"/>
        </w:rPr>
        <w:t>b</w:t>
      </w:r>
      <w:r w:rsidRPr="005B059F">
        <w:rPr>
          <w:lang w:val="de-AT" w:eastAsia="en-GB"/>
        </w:rPr>
        <w:t>. Welche Mannschaft wird den x-ten Punkt im 3. Satz erzielen</w:t>
      </w:r>
    </w:p>
    <w:p w:rsidR="00B35626" w:rsidRPr="005B059F" w:rsidRDefault="00B35626" w:rsidP="00B35626">
      <w:pPr>
        <w:rPr>
          <w:lang w:val="de-AT" w:eastAsia="en-GB"/>
        </w:rPr>
      </w:pPr>
      <w:r w:rsidRPr="005B059F">
        <w:rPr>
          <w:b/>
          <w:lang w:val="de-AT" w:eastAsia="en-GB"/>
        </w:rPr>
        <w:t>c.</w:t>
      </w:r>
      <w:r w:rsidRPr="005B059F">
        <w:rPr>
          <w:lang w:val="de-AT" w:eastAsia="en-GB"/>
        </w:rPr>
        <w:t xml:space="preserve"> Wenn ein Satz endet bevor der x-te Punkt erzielt wurde</w:t>
      </w:r>
      <w:r w:rsidR="006A6126">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B35626">
      <w:pPr>
        <w:rPr>
          <w:b/>
          <w:lang w:val="de-AT" w:eastAsia="en-GB"/>
        </w:rPr>
      </w:pPr>
      <w:r w:rsidRPr="005B059F">
        <w:rPr>
          <w:b/>
          <w:lang w:val="de-AT" w:eastAsia="en-GB"/>
        </w:rPr>
        <w:t>17. 4. Satz – Wer erzielt den x-ten Punkt?</w:t>
      </w:r>
    </w:p>
    <w:p w:rsidR="00B35626" w:rsidRPr="005B059F" w:rsidRDefault="00B35626" w:rsidP="00B35626">
      <w:pPr>
        <w:rPr>
          <w:lang w:val="de-AT" w:eastAsia="en-GB"/>
        </w:rPr>
      </w:pPr>
      <w:r w:rsidRPr="005B059F">
        <w:rPr>
          <w:b/>
          <w:lang w:val="de-AT" w:eastAsia="en-GB"/>
        </w:rPr>
        <w:t>a</w:t>
      </w:r>
      <w:r w:rsidRPr="005B059F">
        <w:rPr>
          <w:lang w:val="de-AT" w:eastAsia="en-GB"/>
        </w:rPr>
        <w:t>. X innerhalb 5, 10, 15, 20, 25,…</w:t>
      </w:r>
    </w:p>
    <w:p w:rsidR="00B35626" w:rsidRPr="005B059F" w:rsidRDefault="00B35626" w:rsidP="00B35626">
      <w:pPr>
        <w:rPr>
          <w:lang w:val="de-AT" w:eastAsia="en-GB"/>
        </w:rPr>
      </w:pPr>
      <w:r w:rsidRPr="005B059F">
        <w:rPr>
          <w:b/>
          <w:lang w:val="de-AT" w:eastAsia="en-GB"/>
        </w:rPr>
        <w:t>b</w:t>
      </w:r>
      <w:r w:rsidRPr="005B059F">
        <w:rPr>
          <w:lang w:val="de-AT" w:eastAsia="en-GB"/>
        </w:rPr>
        <w:t>. Welche Mannschaft wird den x-ten Punkt im 3. Satz erzielen</w:t>
      </w:r>
    </w:p>
    <w:p w:rsidR="00B35626" w:rsidRPr="005B059F" w:rsidRDefault="00B35626" w:rsidP="00B35626">
      <w:pPr>
        <w:rPr>
          <w:lang w:val="de-AT" w:eastAsia="en-GB"/>
        </w:rPr>
      </w:pPr>
      <w:r w:rsidRPr="005B059F">
        <w:rPr>
          <w:b/>
          <w:lang w:val="de-AT" w:eastAsia="en-GB"/>
        </w:rPr>
        <w:t>c</w:t>
      </w:r>
      <w:r w:rsidRPr="005B059F">
        <w:rPr>
          <w:lang w:val="de-AT" w:eastAsia="en-GB"/>
        </w:rPr>
        <w:t>. Wenn ein Satz endet bevor der x-te Punkt erzielt wurde</w:t>
      </w:r>
      <w:r w:rsidR="006A6126">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B35626">
      <w:pPr>
        <w:rPr>
          <w:b/>
          <w:lang w:val="de-AT" w:eastAsia="en-GB"/>
        </w:rPr>
      </w:pPr>
      <w:r w:rsidRPr="005B059F">
        <w:rPr>
          <w:b/>
          <w:lang w:val="de-AT" w:eastAsia="en-GB"/>
        </w:rPr>
        <w:t>18. 5. Satz – Wer erzielt den x-ten Punkt?</w:t>
      </w:r>
    </w:p>
    <w:p w:rsidR="00B35626" w:rsidRPr="005B059F" w:rsidRDefault="00B35626" w:rsidP="00B35626">
      <w:pPr>
        <w:rPr>
          <w:lang w:val="de-AT" w:eastAsia="en-GB"/>
        </w:rPr>
      </w:pPr>
      <w:r w:rsidRPr="005B059F">
        <w:rPr>
          <w:b/>
          <w:lang w:val="de-AT" w:eastAsia="en-GB"/>
        </w:rPr>
        <w:t>a</w:t>
      </w:r>
      <w:r w:rsidRPr="005B059F">
        <w:rPr>
          <w:lang w:val="de-AT" w:eastAsia="en-GB"/>
        </w:rPr>
        <w:t>. X innerhalb 5, 10, 15, 20, 25,…</w:t>
      </w:r>
    </w:p>
    <w:p w:rsidR="00B35626" w:rsidRPr="005B059F" w:rsidRDefault="00B35626" w:rsidP="00B35626">
      <w:pPr>
        <w:rPr>
          <w:lang w:val="de-AT" w:eastAsia="en-GB"/>
        </w:rPr>
      </w:pPr>
      <w:r w:rsidRPr="005B059F">
        <w:rPr>
          <w:b/>
          <w:lang w:val="de-AT" w:eastAsia="en-GB"/>
        </w:rPr>
        <w:t>b</w:t>
      </w:r>
      <w:r w:rsidRPr="005B059F">
        <w:rPr>
          <w:lang w:val="de-AT" w:eastAsia="en-GB"/>
        </w:rPr>
        <w:t>. Welche Mannschaft wird den x-ten Punkt im 3. Satz erzielen</w:t>
      </w:r>
    </w:p>
    <w:p w:rsidR="00B35626" w:rsidRPr="005B059F" w:rsidRDefault="00B35626" w:rsidP="00B35626">
      <w:pPr>
        <w:rPr>
          <w:lang w:val="de-AT" w:eastAsia="en-GB"/>
        </w:rPr>
      </w:pPr>
      <w:r w:rsidRPr="005B059F">
        <w:rPr>
          <w:b/>
          <w:lang w:val="de-AT" w:eastAsia="en-GB"/>
        </w:rPr>
        <w:t>c</w:t>
      </w:r>
      <w:r w:rsidRPr="005B059F">
        <w:rPr>
          <w:lang w:val="de-AT" w:eastAsia="en-GB"/>
        </w:rPr>
        <w:t>. Wenn ein Satz endet bevor der x-te Punkt erzielt wurde</w:t>
      </w:r>
      <w:r w:rsidR="006A6126">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B35626">
      <w:pPr>
        <w:rPr>
          <w:b/>
          <w:lang w:val="de-AT" w:eastAsia="en-GB"/>
        </w:rPr>
      </w:pPr>
      <w:r w:rsidRPr="005B059F">
        <w:rPr>
          <w:b/>
          <w:lang w:val="de-AT" w:eastAsia="en-GB"/>
        </w:rPr>
        <w:t>19. Endergebnis (in Sätzen – Best of  5)</w:t>
      </w:r>
    </w:p>
    <w:p w:rsidR="00B35626" w:rsidRPr="005B059F" w:rsidRDefault="00B35626" w:rsidP="00B35626">
      <w:pPr>
        <w:rPr>
          <w:lang w:val="de-AT" w:eastAsia="en-GB"/>
        </w:rPr>
      </w:pPr>
      <w:r w:rsidRPr="005B059F">
        <w:rPr>
          <w:lang w:val="de-AT" w:eastAsia="en-GB"/>
        </w:rPr>
        <w:t>3:0, 3:1, 3:2, 2:3, 1:3 und 0:3</w:t>
      </w:r>
    </w:p>
    <w:p w:rsidR="00B35626" w:rsidRPr="005B059F" w:rsidRDefault="00B35626" w:rsidP="00B35626">
      <w:pPr>
        <w:rPr>
          <w:b/>
          <w:lang w:val="de-AT" w:eastAsia="en-GB"/>
        </w:rPr>
      </w:pPr>
      <w:r w:rsidRPr="005B059F">
        <w:rPr>
          <w:b/>
          <w:lang w:val="de-AT" w:eastAsia="en-GB"/>
        </w:rPr>
        <w:t>20. Anzahl Sätze (Best of 5)</w:t>
      </w:r>
    </w:p>
    <w:p w:rsidR="00B35626" w:rsidRPr="005B059F" w:rsidRDefault="00B35626" w:rsidP="00B35626">
      <w:pPr>
        <w:rPr>
          <w:lang w:val="de-AT" w:eastAsia="en-GB"/>
        </w:rPr>
      </w:pPr>
      <w:r w:rsidRPr="005B059F">
        <w:rPr>
          <w:lang w:val="de-AT" w:eastAsia="en-GB"/>
        </w:rPr>
        <w:t>3, 4 oder 5</w:t>
      </w:r>
    </w:p>
    <w:p w:rsidR="00B35626" w:rsidRPr="005B059F" w:rsidRDefault="00B35626" w:rsidP="00B35626">
      <w:pPr>
        <w:rPr>
          <w:b/>
          <w:lang w:val="de-AT" w:eastAsia="en-GB"/>
        </w:rPr>
      </w:pPr>
      <w:r w:rsidRPr="005B059F">
        <w:rPr>
          <w:b/>
          <w:lang w:val="de-AT" w:eastAsia="en-GB"/>
        </w:rPr>
        <w:t>21. Gesamtergebnis</w:t>
      </w:r>
    </w:p>
    <w:p w:rsidR="00B35626" w:rsidRPr="005B059F" w:rsidRDefault="00B35626" w:rsidP="00B35626">
      <w:pPr>
        <w:rPr>
          <w:lang w:val="de-AT" w:eastAsia="en-GB"/>
        </w:rPr>
      </w:pPr>
      <w:r w:rsidRPr="005B059F">
        <w:rPr>
          <w:lang w:val="de-AT" w:eastAsia="en-GB"/>
        </w:rPr>
        <w:t>Über/ Unter</w:t>
      </w:r>
    </w:p>
    <w:p w:rsidR="00B35626" w:rsidRPr="005B059F" w:rsidRDefault="00B35626" w:rsidP="00B35626">
      <w:pPr>
        <w:rPr>
          <w:b/>
          <w:lang w:val="de-AT" w:eastAsia="en-GB"/>
        </w:rPr>
      </w:pPr>
      <w:r w:rsidRPr="005B059F">
        <w:rPr>
          <w:b/>
          <w:lang w:val="de-AT" w:eastAsia="en-GB"/>
        </w:rPr>
        <w:t>22. 1. Satz - Gesamtergebnis</w:t>
      </w:r>
    </w:p>
    <w:p w:rsidR="00B35626" w:rsidRPr="005B059F" w:rsidRDefault="00B35626" w:rsidP="00B35626">
      <w:pPr>
        <w:rPr>
          <w:lang w:val="de-AT" w:eastAsia="en-GB"/>
        </w:rPr>
      </w:pPr>
      <w:r w:rsidRPr="005B059F">
        <w:rPr>
          <w:lang w:val="de-AT" w:eastAsia="en-GB"/>
        </w:rPr>
        <w:t xml:space="preserve">Nur Punkte im ersten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23. 2. Satz - Gesamtergebnis</w:t>
      </w:r>
    </w:p>
    <w:p w:rsidR="00B35626" w:rsidRPr="005B059F" w:rsidRDefault="00B35626" w:rsidP="00B35626">
      <w:pPr>
        <w:rPr>
          <w:lang w:val="de-AT" w:eastAsia="en-GB"/>
        </w:rPr>
      </w:pPr>
      <w:r w:rsidRPr="005B059F">
        <w:rPr>
          <w:lang w:val="de-AT" w:eastAsia="en-GB"/>
        </w:rPr>
        <w:t xml:space="preserve">Nur Punkte im zweiten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24. 3. Satz - Gesamtergebnis</w:t>
      </w:r>
    </w:p>
    <w:p w:rsidR="00B35626" w:rsidRPr="005B059F" w:rsidRDefault="00B35626" w:rsidP="00B35626">
      <w:pPr>
        <w:rPr>
          <w:lang w:val="de-AT" w:eastAsia="en-GB"/>
        </w:rPr>
      </w:pPr>
      <w:r w:rsidRPr="005B059F">
        <w:rPr>
          <w:lang w:val="de-AT" w:eastAsia="en-GB"/>
        </w:rPr>
        <w:t xml:space="preserve">Nur Punkte im dritten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lastRenderedPageBreak/>
        <w:t>25. 4. Satz - Gesamtergebnis</w:t>
      </w:r>
    </w:p>
    <w:p w:rsidR="00B35626" w:rsidRPr="005B059F" w:rsidRDefault="00B35626" w:rsidP="00B35626">
      <w:pPr>
        <w:rPr>
          <w:lang w:val="de-AT" w:eastAsia="en-GB"/>
        </w:rPr>
      </w:pPr>
      <w:r w:rsidRPr="005B059F">
        <w:rPr>
          <w:lang w:val="de-AT" w:eastAsia="en-GB"/>
        </w:rPr>
        <w:t xml:space="preserve">Nur Punkte im vierten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26. 5. Satz - Gesamtergebnis</w:t>
      </w:r>
    </w:p>
    <w:p w:rsidR="00B35626" w:rsidRPr="005B059F" w:rsidRDefault="00B35626" w:rsidP="00B35626">
      <w:pPr>
        <w:rPr>
          <w:lang w:val="de-AT" w:eastAsia="en-GB"/>
        </w:rPr>
      </w:pPr>
      <w:r w:rsidRPr="005B059F">
        <w:rPr>
          <w:lang w:val="de-AT" w:eastAsia="en-GB"/>
        </w:rPr>
        <w:t xml:space="preserve">Nur Punkte im fünften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27. 1. Satz – Gerade/ Ungerade</w:t>
      </w:r>
    </w:p>
    <w:p w:rsidR="00B35626" w:rsidRPr="005B059F" w:rsidRDefault="00B35626" w:rsidP="00B35626">
      <w:pPr>
        <w:rPr>
          <w:lang w:val="de-AT" w:eastAsia="en-GB"/>
        </w:rPr>
      </w:pPr>
      <w:r w:rsidRPr="005B059F">
        <w:rPr>
          <w:lang w:val="de-AT" w:eastAsia="en-GB"/>
        </w:rPr>
        <w:t xml:space="preserve">Nur Punkte im ersten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28. 2. Satz – Gerade/ Ungerade</w:t>
      </w:r>
    </w:p>
    <w:p w:rsidR="00B35626" w:rsidRPr="005B059F" w:rsidRDefault="00B35626" w:rsidP="00B35626">
      <w:pPr>
        <w:rPr>
          <w:lang w:val="de-AT" w:eastAsia="en-GB"/>
        </w:rPr>
      </w:pPr>
      <w:r w:rsidRPr="005B059F">
        <w:rPr>
          <w:lang w:val="de-AT" w:eastAsia="en-GB"/>
        </w:rPr>
        <w:t xml:space="preserve">Nur Punkte im zweiten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29. 3. Satz – Gerade/ Ungerade</w:t>
      </w:r>
    </w:p>
    <w:p w:rsidR="00B35626" w:rsidRPr="005B059F" w:rsidRDefault="00B35626" w:rsidP="00B35626">
      <w:pPr>
        <w:rPr>
          <w:lang w:val="de-AT" w:eastAsia="en-GB"/>
        </w:rPr>
      </w:pPr>
      <w:r w:rsidRPr="005B059F">
        <w:rPr>
          <w:lang w:val="de-AT" w:eastAsia="en-GB"/>
        </w:rPr>
        <w:t xml:space="preserve">Nur Punkte im dritten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30. 4. Satz – Gerade/ Ungerade</w:t>
      </w:r>
    </w:p>
    <w:p w:rsidR="00B35626" w:rsidRPr="005B059F" w:rsidRDefault="00B35626" w:rsidP="00B35626">
      <w:pPr>
        <w:rPr>
          <w:lang w:val="de-AT" w:eastAsia="en-GB"/>
        </w:rPr>
      </w:pPr>
      <w:r w:rsidRPr="005B059F">
        <w:rPr>
          <w:lang w:val="de-AT" w:eastAsia="en-GB"/>
        </w:rPr>
        <w:t xml:space="preserve">Nur Punkte im vierten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31. 5. Satz – Gerade/ Ungerade</w:t>
      </w:r>
    </w:p>
    <w:p w:rsidR="00B35626" w:rsidRPr="005B059F" w:rsidRDefault="00B35626" w:rsidP="00B35626">
      <w:pPr>
        <w:rPr>
          <w:lang w:val="de-AT" w:eastAsia="en-GB"/>
        </w:rPr>
      </w:pPr>
      <w:r w:rsidRPr="005B059F">
        <w:rPr>
          <w:lang w:val="de-AT" w:eastAsia="en-GB"/>
        </w:rPr>
        <w:t xml:space="preserve">Nur Punkte im fünften Satz werden </w:t>
      </w:r>
      <w:r w:rsidR="00761DAC" w:rsidRPr="005B059F">
        <w:rPr>
          <w:lang w:val="de-AT" w:eastAsia="en-GB"/>
        </w:rPr>
        <w:t>berücksichtigt</w:t>
      </w:r>
    </w:p>
    <w:p w:rsidR="00B35626" w:rsidRPr="005B059F" w:rsidRDefault="00B35626" w:rsidP="00B35626">
      <w:pPr>
        <w:rPr>
          <w:b/>
          <w:lang w:val="de-AT" w:eastAsia="en-GB"/>
        </w:rPr>
      </w:pPr>
      <w:r w:rsidRPr="005B059F">
        <w:rPr>
          <w:b/>
          <w:lang w:val="de-AT" w:eastAsia="en-GB"/>
        </w:rPr>
        <w:t>32. Wieviele Sätze übersteigen das Punktelimit?</w:t>
      </w:r>
    </w:p>
    <w:p w:rsidR="00B35626" w:rsidRPr="005B059F" w:rsidRDefault="00B35626" w:rsidP="00B35626">
      <w:pPr>
        <w:rPr>
          <w:lang w:val="de-AT" w:eastAsia="en-GB"/>
        </w:rPr>
      </w:pPr>
      <w:r w:rsidRPr="005B059F">
        <w:rPr>
          <w:lang w:val="de-AT" w:eastAsia="en-GB"/>
        </w:rPr>
        <w:t>In wievielen Sätzen übertrifft mindestens eine Mannschaft das 25 (15 im 5.Satz) Punktelimit</w:t>
      </w:r>
    </w:p>
    <w:p w:rsidR="00362A7D" w:rsidRDefault="00362A7D" w:rsidP="00362A7D">
      <w:pPr>
        <w:pStyle w:val="Heading2"/>
        <w:rPr>
          <w:lang w:val="de-AT" w:eastAsia="en-GB"/>
        </w:rPr>
      </w:pPr>
      <w:r w:rsidRPr="005B059F">
        <w:rPr>
          <w:lang w:val="de-AT" w:eastAsia="en-GB"/>
        </w:rPr>
        <w:t>BEACH</w:t>
      </w:r>
      <w:r w:rsidR="00FA2033" w:rsidRPr="005B059F">
        <w:rPr>
          <w:lang w:val="de-AT" w:eastAsia="en-GB"/>
        </w:rPr>
        <w:t>-</w:t>
      </w:r>
      <w:r w:rsidRPr="005B059F">
        <w:rPr>
          <w:lang w:val="de-AT" w:eastAsia="en-GB"/>
        </w:rPr>
        <w:t>VOLLEYBALL</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 nicht beendet wird werden alle unentschiedenen Wetten als ungültig </w:t>
      </w:r>
      <w:r>
        <w:rPr>
          <w:szCs w:val="24"/>
          <w:lang w:val="de-DE"/>
        </w:rPr>
        <w:t>gewertet</w:t>
      </w:r>
      <w:r w:rsidRPr="004D2899">
        <w:rPr>
          <w:szCs w:val="24"/>
          <w:lang w:val="de-DE"/>
        </w:rPr>
        <w: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BB5239">
        <w:rPr>
          <w:szCs w:val="24"/>
          <w:lang w:val="de-DE"/>
        </w:rPr>
        <w:t>Ein G</w:t>
      </w:r>
      <w:r w:rsidRPr="004D2899">
        <w:rPr>
          <w:szCs w:val="24"/>
          <w:lang w:val="de-DE"/>
        </w:rPr>
        <w:t xml:space="preserve">olden Set wird in keiner der genannten Wetten berücksichtigt. </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Wird ein Spiel unterbrochen oder verschoben und nicht innerhalb von 48h nach ursprünglichem Spielbeginn </w:t>
      </w:r>
      <w:r w:rsidRPr="00BB5239">
        <w:rPr>
          <w:szCs w:val="24"/>
          <w:lang w:val="de-DE"/>
        </w:rPr>
        <w:t xml:space="preserve">fortgesetzt wird, verlieren </w:t>
      </w:r>
      <w:r w:rsidRPr="004D2899">
        <w:rPr>
          <w:szCs w:val="24"/>
          <w:lang w:val="de-DE"/>
        </w:rPr>
        <w:t>alle Wetten ihre Gültigkeit.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auf </w:t>
      </w:r>
      <w:r w:rsidRPr="00BB5239">
        <w:rPr>
          <w:szCs w:val="24"/>
          <w:lang w:val="de-DE"/>
        </w:rPr>
        <w:t xml:space="preserve">die Quoten hat so </w:t>
      </w:r>
      <w:r w:rsidRPr="004D2899">
        <w:rPr>
          <w:szCs w:val="24"/>
          <w:lang w:val="de-DE"/>
        </w:rPr>
        <w:t>behalten wir uns das Recht vor, alle Wetten für ungültig zu erklären.</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w:t>
      </w:r>
      <w:r w:rsidRPr="00BB5239">
        <w:rPr>
          <w:szCs w:val="24"/>
          <w:lang w:val="de-DE"/>
        </w:rPr>
        <w:t xml:space="preserve">dass eine Mannschaft </w:t>
      </w:r>
      <w:r w:rsidRPr="004D2899">
        <w:rPr>
          <w:szCs w:val="24"/>
          <w:lang w:val="de-DE"/>
        </w:rPr>
        <w:t>aufgibt</w:t>
      </w:r>
      <w:r>
        <w:rPr>
          <w:szCs w:val="24"/>
          <w:lang w:val="de-DE"/>
        </w:rPr>
        <w:t>,</w:t>
      </w:r>
      <w:r w:rsidRPr="004D2899">
        <w:rPr>
          <w:szCs w:val="24"/>
          <w:lang w:val="de-DE"/>
        </w:rPr>
        <w:t xml:space="preserve"> verlieren alle Wetten ihre Gültigkeit.</w:t>
      </w:r>
    </w:p>
    <w:p w:rsidR="00FA2033" w:rsidRPr="005B059F" w:rsidRDefault="00FA2033" w:rsidP="00FA2033">
      <w:pPr>
        <w:pStyle w:val="Heading3"/>
        <w:rPr>
          <w:lang w:val="de-AT" w:eastAsia="en-GB"/>
        </w:rPr>
      </w:pPr>
      <w:r w:rsidRPr="005B059F">
        <w:rPr>
          <w:lang w:val="de-AT" w:eastAsia="en-GB"/>
        </w:rPr>
        <w:t>MARKTNAMEN UND BESCHREIBUNG</w:t>
      </w:r>
    </w:p>
    <w:p w:rsidR="00B35626" w:rsidRPr="005B059F" w:rsidRDefault="00B35626" w:rsidP="00B35626">
      <w:pPr>
        <w:rPr>
          <w:b/>
          <w:lang w:val="de-AT" w:eastAsia="en-GB"/>
        </w:rPr>
      </w:pPr>
      <w:r w:rsidRPr="005B059F">
        <w:rPr>
          <w:b/>
          <w:lang w:val="de-AT" w:eastAsia="en-GB"/>
        </w:rPr>
        <w:t>1. 2-Weg</w:t>
      </w:r>
    </w:p>
    <w:p w:rsidR="00B35626" w:rsidRPr="005B059F" w:rsidRDefault="0094269C" w:rsidP="00B35626">
      <w:pPr>
        <w:rPr>
          <w:lang w:val="de-AT" w:eastAsia="en-GB"/>
        </w:rPr>
      </w:pPr>
      <w:r>
        <w:rPr>
          <w:lang w:val="de-AT" w:eastAsia="en-GB"/>
        </w:rPr>
        <w:t>Heimmannschaft</w:t>
      </w:r>
      <w:r w:rsidR="00B35626" w:rsidRPr="005B059F">
        <w:rPr>
          <w:lang w:val="de-AT" w:eastAsia="en-GB"/>
        </w:rPr>
        <w:t>; Auswärtssieg</w:t>
      </w:r>
    </w:p>
    <w:p w:rsidR="00B35626" w:rsidRPr="00055CA7" w:rsidRDefault="00B35626" w:rsidP="00B35626">
      <w:pPr>
        <w:rPr>
          <w:b/>
          <w:lang w:val="de-AT" w:eastAsia="en-GB"/>
        </w:rPr>
      </w:pPr>
      <w:r w:rsidRPr="00055CA7">
        <w:rPr>
          <w:b/>
          <w:lang w:val="de-AT" w:eastAsia="en-GB"/>
        </w:rPr>
        <w:t>2. Welche Mannschaft gewinnt den Satz?</w:t>
      </w:r>
    </w:p>
    <w:p w:rsidR="00B35626" w:rsidRPr="00055CA7" w:rsidRDefault="00461889" w:rsidP="00B35626">
      <w:pPr>
        <w:rPr>
          <w:lang w:val="de-AT" w:eastAsia="en-GB"/>
        </w:rPr>
      </w:pPr>
      <w:r w:rsidRPr="00055CA7">
        <w:rPr>
          <w:lang w:val="de-AT" w:eastAsia="en-GB"/>
        </w:rPr>
        <w:t>Heimmannschaft</w:t>
      </w:r>
      <w:r w:rsidR="00B35626" w:rsidRPr="00055CA7">
        <w:rPr>
          <w:lang w:val="de-AT" w:eastAsia="en-GB"/>
        </w:rPr>
        <w:t xml:space="preserve">; </w:t>
      </w:r>
      <w:r w:rsidRPr="00055CA7">
        <w:rPr>
          <w:lang w:val="de-AT" w:eastAsia="en-GB"/>
        </w:rPr>
        <w:t>Auswärtsmannschaft</w:t>
      </w:r>
    </w:p>
    <w:p w:rsidR="00B35626" w:rsidRPr="005B059F" w:rsidRDefault="00B35626" w:rsidP="00B35626">
      <w:pPr>
        <w:rPr>
          <w:b/>
          <w:lang w:val="de-AT" w:eastAsia="en-GB"/>
        </w:rPr>
      </w:pPr>
      <w:r w:rsidRPr="005B059F">
        <w:rPr>
          <w:b/>
          <w:lang w:val="de-AT" w:eastAsia="en-GB"/>
        </w:rPr>
        <w:t xml:space="preserve">3. </w:t>
      </w:r>
      <w:r w:rsidR="00A60D95" w:rsidRPr="00131E50">
        <w:rPr>
          <w:b/>
          <w:lang w:eastAsia="en-GB"/>
        </w:rPr>
        <w:t>Asiatische</w:t>
      </w:r>
      <w:r w:rsidR="00A60D95">
        <w:rPr>
          <w:b/>
          <w:lang w:eastAsia="en-GB"/>
        </w:rPr>
        <w:t>s</w:t>
      </w:r>
      <w:r w:rsidR="00A60D95" w:rsidRPr="00131E50">
        <w:rPr>
          <w:b/>
          <w:lang w:eastAsia="en-GB"/>
        </w:rPr>
        <w:t xml:space="preserve"> </w:t>
      </w:r>
      <w:r w:rsidRPr="005B059F">
        <w:rPr>
          <w:b/>
          <w:lang w:val="de-AT" w:eastAsia="en-GB"/>
        </w:rPr>
        <w:t>Handicap (nur *.5 Handicaps)</w:t>
      </w:r>
    </w:p>
    <w:p w:rsidR="00B35626" w:rsidRDefault="00B35626" w:rsidP="00B35626">
      <w:pPr>
        <w:rPr>
          <w:lang w:eastAsia="en-GB"/>
        </w:rPr>
      </w:pPr>
      <w:r>
        <w:rPr>
          <w:lang w:eastAsia="en-GB"/>
        </w:rPr>
        <w:t>Handicap-Wetten *.5 (z.B. -2.5/+2.5, 0.5/ -0.5,...)</w:t>
      </w:r>
    </w:p>
    <w:p w:rsidR="00B35626" w:rsidRPr="00131E50" w:rsidRDefault="00B35626" w:rsidP="00B35626">
      <w:pPr>
        <w:rPr>
          <w:b/>
          <w:lang w:eastAsia="en-GB"/>
        </w:rPr>
      </w:pPr>
      <w:r w:rsidRPr="00131E50">
        <w:rPr>
          <w:b/>
          <w:lang w:eastAsia="en-GB"/>
        </w:rPr>
        <w:t xml:space="preserve">4. 1. Satz - </w:t>
      </w:r>
      <w:r w:rsidR="00A60D95" w:rsidRPr="00131E50">
        <w:rPr>
          <w:b/>
          <w:lang w:eastAsia="en-GB"/>
        </w:rPr>
        <w:t>Asiatische</w:t>
      </w:r>
      <w:r w:rsidR="00A60D95">
        <w:rPr>
          <w:b/>
          <w:lang w:eastAsia="en-GB"/>
        </w:rPr>
        <w:t>s</w:t>
      </w:r>
      <w:r w:rsidR="00A60D95" w:rsidRPr="00131E50">
        <w:rPr>
          <w:b/>
          <w:lang w:eastAsia="en-GB"/>
        </w:rPr>
        <w:t xml:space="preserve"> </w:t>
      </w:r>
      <w:r w:rsidRPr="00131E50">
        <w:rPr>
          <w:b/>
          <w:lang w:eastAsia="en-GB"/>
        </w:rPr>
        <w:t>Handicap (nur *.5 Handicaps)</w:t>
      </w:r>
    </w:p>
    <w:p w:rsidR="00B35626" w:rsidRPr="005B059F" w:rsidRDefault="00B35626" w:rsidP="00B35626">
      <w:pPr>
        <w:rPr>
          <w:lang w:val="de-AT" w:eastAsia="en-GB"/>
        </w:rPr>
      </w:pPr>
      <w:r w:rsidRPr="005B059F">
        <w:rPr>
          <w:lang w:val="de-AT" w:eastAsia="en-GB"/>
        </w:rPr>
        <w:t>Asiatische Handicap-Wetten für 1. Satz (z.B. -2.5/+2.5, 0.5/ -0.5,...)</w:t>
      </w:r>
    </w:p>
    <w:p w:rsidR="00B35626" w:rsidRPr="00055CA7" w:rsidRDefault="00B35626" w:rsidP="00B35626">
      <w:pPr>
        <w:rPr>
          <w:b/>
          <w:lang w:eastAsia="en-GB"/>
        </w:rPr>
      </w:pPr>
      <w:r w:rsidRPr="00131E50">
        <w:rPr>
          <w:b/>
          <w:lang w:eastAsia="en-GB"/>
        </w:rPr>
        <w:t xml:space="preserve">5. 2. </w:t>
      </w:r>
      <w:r w:rsidRPr="00055CA7">
        <w:rPr>
          <w:b/>
          <w:lang w:eastAsia="en-GB"/>
        </w:rPr>
        <w:t xml:space="preserve">Satz - </w:t>
      </w:r>
      <w:r w:rsidR="00A60D95" w:rsidRPr="00055CA7">
        <w:rPr>
          <w:b/>
          <w:lang w:eastAsia="en-GB"/>
        </w:rPr>
        <w:t xml:space="preserve">Asiatisches </w:t>
      </w:r>
      <w:r w:rsidRPr="00055CA7">
        <w:rPr>
          <w:b/>
          <w:lang w:eastAsia="en-GB"/>
        </w:rPr>
        <w:t>Handicap (nur *.5 Handicaps)</w:t>
      </w:r>
    </w:p>
    <w:p w:rsidR="00B35626" w:rsidRPr="00055CA7" w:rsidRDefault="00B35626" w:rsidP="00B35626">
      <w:pPr>
        <w:rPr>
          <w:lang w:val="de-AT" w:eastAsia="en-GB"/>
        </w:rPr>
      </w:pPr>
      <w:r w:rsidRPr="00055CA7">
        <w:rPr>
          <w:lang w:val="de-AT" w:eastAsia="en-GB"/>
        </w:rPr>
        <w:t>Asiatische Handicap-Wetten für 2. Satz (z.B. -2.5/+2.5, 0.5/ -0.5,...)</w:t>
      </w:r>
    </w:p>
    <w:p w:rsidR="00B35626" w:rsidRPr="00055CA7" w:rsidRDefault="00B35626" w:rsidP="00B35626">
      <w:pPr>
        <w:rPr>
          <w:b/>
          <w:lang w:eastAsia="en-GB"/>
        </w:rPr>
      </w:pPr>
      <w:r w:rsidRPr="00055CA7">
        <w:rPr>
          <w:b/>
          <w:lang w:eastAsia="en-GB"/>
        </w:rPr>
        <w:t xml:space="preserve">6. 3. Satz - </w:t>
      </w:r>
      <w:r w:rsidR="00A60D95" w:rsidRPr="00055CA7">
        <w:rPr>
          <w:b/>
          <w:lang w:eastAsia="en-GB"/>
        </w:rPr>
        <w:t xml:space="preserve">Asiatisches </w:t>
      </w:r>
      <w:r w:rsidRPr="00055CA7">
        <w:rPr>
          <w:b/>
          <w:lang w:eastAsia="en-GB"/>
        </w:rPr>
        <w:t>Handicap (nur *.5 Handicaps)</w:t>
      </w:r>
    </w:p>
    <w:p w:rsidR="00B35626" w:rsidRPr="00055CA7" w:rsidRDefault="00B35626" w:rsidP="00B35626">
      <w:pPr>
        <w:rPr>
          <w:lang w:val="de-AT" w:eastAsia="en-GB"/>
        </w:rPr>
      </w:pPr>
      <w:r w:rsidRPr="00055CA7">
        <w:rPr>
          <w:lang w:val="de-AT" w:eastAsia="en-GB"/>
        </w:rPr>
        <w:t>Asiatische Handicap-Wetten für 3. Satz (z.B. -2.5/+2.5, 0.5/ -0.5,...)</w:t>
      </w:r>
    </w:p>
    <w:p w:rsidR="00B35626" w:rsidRPr="00036D14" w:rsidRDefault="00B35626" w:rsidP="00B35626">
      <w:pPr>
        <w:rPr>
          <w:b/>
          <w:lang w:val="de-AT" w:eastAsia="en-GB"/>
        </w:rPr>
      </w:pPr>
      <w:r w:rsidRPr="00036D14">
        <w:rPr>
          <w:b/>
          <w:lang w:val="de-AT" w:eastAsia="en-GB"/>
        </w:rPr>
        <w:t xml:space="preserve">7. 1. Satz - Welche Mannschaft gewinnt das Rennen </w:t>
      </w:r>
      <w:r w:rsidR="00747149" w:rsidRPr="00036D14">
        <w:rPr>
          <w:b/>
          <w:szCs w:val="24"/>
          <w:lang w:val="de-DE"/>
        </w:rPr>
        <w:t>bis</w:t>
      </w:r>
      <w:r w:rsidRPr="00036D14">
        <w:rPr>
          <w:b/>
          <w:lang w:val="de-AT" w:eastAsia="en-GB"/>
        </w:rPr>
        <w:t xml:space="preserve"> X </w:t>
      </w:r>
      <w:r w:rsidR="00461889" w:rsidRPr="00036D14">
        <w:rPr>
          <w:b/>
          <w:szCs w:val="24"/>
          <w:lang w:val="de-DE"/>
        </w:rPr>
        <w:t>Punkte</w:t>
      </w:r>
      <w:r w:rsidRPr="00036D14">
        <w:rPr>
          <w:b/>
          <w:lang w:val="de-AT" w:eastAsia="en-GB"/>
        </w:rPr>
        <w:t>?</w:t>
      </w:r>
    </w:p>
    <w:p w:rsidR="00B35626" w:rsidRPr="00055CA7" w:rsidRDefault="00B35626" w:rsidP="00B35626">
      <w:pPr>
        <w:rPr>
          <w:lang w:eastAsia="en-GB"/>
        </w:rPr>
      </w:pPr>
      <w:r w:rsidRPr="00055CA7">
        <w:rPr>
          <w:b/>
          <w:lang w:eastAsia="en-GB"/>
        </w:rPr>
        <w:lastRenderedPageBreak/>
        <w:t>a</w:t>
      </w:r>
      <w:r w:rsidRPr="00055CA7">
        <w:rPr>
          <w:lang w:eastAsia="en-GB"/>
        </w:rPr>
        <w:t>. X innerhalb 5, 10, 15</w:t>
      </w:r>
    </w:p>
    <w:p w:rsidR="00B35626" w:rsidRPr="00055CA7" w:rsidRDefault="00B35626" w:rsidP="00B35626">
      <w:pPr>
        <w:rPr>
          <w:lang w:val="de-AT" w:eastAsia="en-GB"/>
        </w:rPr>
      </w:pPr>
      <w:r w:rsidRPr="00055CA7">
        <w:rPr>
          <w:b/>
          <w:lang w:val="de-AT" w:eastAsia="en-GB"/>
        </w:rPr>
        <w:t>b</w:t>
      </w:r>
      <w:r w:rsidRPr="00055CA7">
        <w:rPr>
          <w:lang w:val="de-AT" w:eastAsia="en-GB"/>
        </w:rPr>
        <w:t>. Welche Mannschaft erreicht zuerst X Punkte?</w:t>
      </w:r>
    </w:p>
    <w:p w:rsidR="00B35626" w:rsidRPr="00036D14" w:rsidRDefault="00B35626" w:rsidP="00B35626">
      <w:pPr>
        <w:rPr>
          <w:b/>
          <w:lang w:val="de-AT" w:eastAsia="en-GB"/>
        </w:rPr>
      </w:pPr>
      <w:r w:rsidRPr="00036D14">
        <w:rPr>
          <w:b/>
          <w:lang w:val="de-AT" w:eastAsia="en-GB"/>
        </w:rPr>
        <w:t xml:space="preserve">8. 2. Satz - Welche Mannschaft gewinnt das Rennen </w:t>
      </w:r>
      <w:r w:rsidR="00747149" w:rsidRPr="00036D14">
        <w:rPr>
          <w:b/>
          <w:szCs w:val="24"/>
          <w:lang w:val="de-DE"/>
        </w:rPr>
        <w:t>bis</w:t>
      </w:r>
      <w:r w:rsidRPr="00036D14">
        <w:rPr>
          <w:b/>
          <w:lang w:val="de-AT" w:eastAsia="en-GB"/>
        </w:rPr>
        <w:t xml:space="preserve"> X </w:t>
      </w:r>
      <w:r w:rsidR="00461889" w:rsidRPr="00036D14">
        <w:rPr>
          <w:b/>
          <w:szCs w:val="24"/>
          <w:lang w:val="de-DE"/>
        </w:rPr>
        <w:t>Punkte</w:t>
      </w:r>
      <w:r w:rsidRPr="00036D14">
        <w:rPr>
          <w:b/>
          <w:lang w:val="de-AT" w:eastAsia="en-GB"/>
        </w:rPr>
        <w:t>?</w:t>
      </w:r>
    </w:p>
    <w:p w:rsidR="00B35626" w:rsidRPr="00055CA7" w:rsidRDefault="00B35626" w:rsidP="00B35626">
      <w:pPr>
        <w:rPr>
          <w:lang w:eastAsia="en-GB"/>
        </w:rPr>
      </w:pPr>
      <w:r w:rsidRPr="00055CA7">
        <w:rPr>
          <w:b/>
          <w:lang w:eastAsia="en-GB"/>
        </w:rPr>
        <w:t>a</w:t>
      </w:r>
      <w:r w:rsidRPr="00055CA7">
        <w:rPr>
          <w:lang w:eastAsia="en-GB"/>
        </w:rPr>
        <w:t>. X innerhalb 5, 10, 15</w:t>
      </w:r>
    </w:p>
    <w:p w:rsidR="00B35626" w:rsidRPr="00055CA7" w:rsidRDefault="00B35626" w:rsidP="00B35626">
      <w:pPr>
        <w:rPr>
          <w:lang w:val="de-AT" w:eastAsia="en-GB"/>
        </w:rPr>
      </w:pPr>
      <w:r w:rsidRPr="00055CA7">
        <w:rPr>
          <w:b/>
          <w:lang w:val="de-AT" w:eastAsia="en-GB"/>
        </w:rPr>
        <w:t>b</w:t>
      </w:r>
      <w:r w:rsidRPr="00055CA7">
        <w:rPr>
          <w:lang w:val="de-AT" w:eastAsia="en-GB"/>
        </w:rPr>
        <w:t>. Welche Mannschaft erreicht zuerst X Punkte?</w:t>
      </w:r>
    </w:p>
    <w:p w:rsidR="00B35626" w:rsidRPr="00036D14" w:rsidRDefault="00B35626" w:rsidP="00B35626">
      <w:pPr>
        <w:rPr>
          <w:b/>
          <w:lang w:val="de-AT" w:eastAsia="en-GB"/>
        </w:rPr>
      </w:pPr>
      <w:r w:rsidRPr="00036D14">
        <w:rPr>
          <w:b/>
          <w:lang w:val="de-AT" w:eastAsia="en-GB"/>
        </w:rPr>
        <w:t xml:space="preserve">9. 3. Satz - Welche Mannschaft gewinnt das Rennen </w:t>
      </w:r>
      <w:r w:rsidR="00747149" w:rsidRPr="00036D14">
        <w:rPr>
          <w:b/>
          <w:szCs w:val="24"/>
          <w:lang w:val="de-DE"/>
        </w:rPr>
        <w:t>bis</w:t>
      </w:r>
      <w:r w:rsidRPr="00036D14">
        <w:rPr>
          <w:b/>
          <w:lang w:val="de-AT" w:eastAsia="en-GB"/>
        </w:rPr>
        <w:t xml:space="preserve"> X </w:t>
      </w:r>
      <w:r w:rsidR="00461889" w:rsidRPr="00036D14">
        <w:rPr>
          <w:b/>
          <w:szCs w:val="24"/>
          <w:lang w:val="de-DE"/>
        </w:rPr>
        <w:t>Punkte</w:t>
      </w:r>
      <w:r w:rsidRPr="00036D14">
        <w:rPr>
          <w:b/>
          <w:lang w:val="de-AT" w:eastAsia="en-GB"/>
        </w:rPr>
        <w:t>?</w:t>
      </w:r>
    </w:p>
    <w:p w:rsidR="00B35626" w:rsidRPr="00055CA7" w:rsidRDefault="00B35626" w:rsidP="00B35626">
      <w:pPr>
        <w:rPr>
          <w:lang w:eastAsia="en-GB"/>
        </w:rPr>
      </w:pPr>
      <w:r w:rsidRPr="00055CA7">
        <w:rPr>
          <w:b/>
          <w:lang w:eastAsia="en-GB"/>
        </w:rPr>
        <w:t>a</w:t>
      </w:r>
      <w:r w:rsidRPr="00055CA7">
        <w:rPr>
          <w:lang w:eastAsia="en-GB"/>
        </w:rPr>
        <w:t>. X innerhalb 5, 10</w:t>
      </w:r>
    </w:p>
    <w:p w:rsidR="00B35626" w:rsidRPr="00055CA7" w:rsidRDefault="00B35626" w:rsidP="00B35626">
      <w:pPr>
        <w:rPr>
          <w:lang w:val="de-AT" w:eastAsia="en-GB"/>
        </w:rPr>
      </w:pPr>
      <w:r w:rsidRPr="00055CA7">
        <w:rPr>
          <w:b/>
          <w:lang w:val="de-AT" w:eastAsia="en-GB"/>
        </w:rPr>
        <w:t>b</w:t>
      </w:r>
      <w:r w:rsidRPr="00055CA7">
        <w:rPr>
          <w:lang w:val="de-AT" w:eastAsia="en-GB"/>
        </w:rPr>
        <w:t>. Welche Mannschaft erreicht zuerst X Punkte?</w:t>
      </w:r>
    </w:p>
    <w:p w:rsidR="00B35626" w:rsidRPr="005B059F" w:rsidRDefault="00B35626" w:rsidP="00B35626">
      <w:pPr>
        <w:rPr>
          <w:b/>
          <w:lang w:val="de-AT" w:eastAsia="en-GB"/>
        </w:rPr>
      </w:pPr>
      <w:r w:rsidRPr="005B059F">
        <w:rPr>
          <w:b/>
          <w:lang w:val="de-AT" w:eastAsia="en-GB"/>
        </w:rPr>
        <w:t>10. 1. Satz – Wer erzielt den x-ten Punkt?</w:t>
      </w:r>
    </w:p>
    <w:p w:rsidR="00B35626" w:rsidRPr="005B059F" w:rsidRDefault="00B35626" w:rsidP="00B35626">
      <w:pPr>
        <w:rPr>
          <w:lang w:val="de-AT" w:eastAsia="en-GB"/>
        </w:rPr>
      </w:pPr>
      <w:r w:rsidRPr="005B059F">
        <w:rPr>
          <w:b/>
          <w:lang w:val="de-AT" w:eastAsia="en-GB"/>
        </w:rPr>
        <w:t>a</w:t>
      </w:r>
      <w:r w:rsidRPr="005B059F">
        <w:rPr>
          <w:lang w:val="de-AT" w:eastAsia="en-GB"/>
        </w:rPr>
        <w:t>. X innerhalb 5, 10, 15, 20, 25,…</w:t>
      </w:r>
    </w:p>
    <w:p w:rsidR="00B35626" w:rsidRPr="005B059F" w:rsidRDefault="00B35626" w:rsidP="00B35626">
      <w:pPr>
        <w:rPr>
          <w:lang w:val="de-AT" w:eastAsia="en-GB"/>
        </w:rPr>
      </w:pPr>
      <w:r w:rsidRPr="005B059F">
        <w:rPr>
          <w:b/>
          <w:lang w:val="de-AT" w:eastAsia="en-GB"/>
        </w:rPr>
        <w:t>b</w:t>
      </w:r>
      <w:r w:rsidRPr="005B059F">
        <w:rPr>
          <w:lang w:val="de-AT" w:eastAsia="en-GB"/>
        </w:rPr>
        <w:t>. Welche Mannschaft wird den x-ten Punkt im 1. Satz erzielen</w:t>
      </w:r>
    </w:p>
    <w:p w:rsidR="00B35626" w:rsidRPr="005B059F" w:rsidRDefault="00B35626" w:rsidP="00B35626">
      <w:pPr>
        <w:rPr>
          <w:lang w:val="de-AT" w:eastAsia="en-GB"/>
        </w:rPr>
      </w:pPr>
      <w:r w:rsidRPr="005B059F">
        <w:rPr>
          <w:b/>
          <w:lang w:val="de-AT" w:eastAsia="en-GB"/>
        </w:rPr>
        <w:t>c</w:t>
      </w:r>
      <w:r w:rsidRPr="005B059F">
        <w:rPr>
          <w:lang w:val="de-AT" w:eastAsia="en-GB"/>
        </w:rPr>
        <w:t>. Wenn ein Satz endet bevor der x-te Punkt erzielt wurde</w:t>
      </w:r>
      <w:r w:rsidR="00835F50">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B35626">
      <w:pPr>
        <w:rPr>
          <w:b/>
          <w:lang w:val="de-AT" w:eastAsia="en-GB"/>
        </w:rPr>
      </w:pPr>
      <w:r w:rsidRPr="005B059F">
        <w:rPr>
          <w:b/>
          <w:lang w:val="de-AT" w:eastAsia="en-GB"/>
        </w:rPr>
        <w:t>11. 2. Satz – Wer erzielt den x-ten Punkt?</w:t>
      </w:r>
    </w:p>
    <w:p w:rsidR="00B35626" w:rsidRPr="005B059F" w:rsidRDefault="00B35626" w:rsidP="00B35626">
      <w:pPr>
        <w:rPr>
          <w:lang w:val="de-AT" w:eastAsia="en-GB"/>
        </w:rPr>
      </w:pPr>
      <w:r w:rsidRPr="005B059F">
        <w:rPr>
          <w:b/>
          <w:lang w:val="de-AT" w:eastAsia="en-GB"/>
        </w:rPr>
        <w:t>a</w:t>
      </w:r>
      <w:r w:rsidRPr="005B059F">
        <w:rPr>
          <w:lang w:val="de-AT" w:eastAsia="en-GB"/>
        </w:rPr>
        <w:t>. X innerhalb 5, 10, 15, 20, 25,…</w:t>
      </w:r>
    </w:p>
    <w:p w:rsidR="00B35626" w:rsidRPr="005B059F" w:rsidRDefault="00B35626" w:rsidP="00B35626">
      <w:pPr>
        <w:rPr>
          <w:lang w:val="de-AT" w:eastAsia="en-GB"/>
        </w:rPr>
      </w:pPr>
      <w:r w:rsidRPr="005B059F">
        <w:rPr>
          <w:b/>
          <w:lang w:val="de-AT" w:eastAsia="en-GB"/>
        </w:rPr>
        <w:t>b</w:t>
      </w:r>
      <w:r w:rsidRPr="005B059F">
        <w:rPr>
          <w:lang w:val="de-AT" w:eastAsia="en-GB"/>
        </w:rPr>
        <w:t>. Welche Mannschaft wird den x-ten Punkt im 2. Satz erzielen</w:t>
      </w:r>
    </w:p>
    <w:p w:rsidR="00B35626" w:rsidRPr="005B059F" w:rsidRDefault="00B35626" w:rsidP="00B35626">
      <w:pPr>
        <w:rPr>
          <w:lang w:val="de-AT" w:eastAsia="en-GB"/>
        </w:rPr>
      </w:pPr>
      <w:r w:rsidRPr="005B059F">
        <w:rPr>
          <w:b/>
          <w:lang w:val="de-AT" w:eastAsia="en-GB"/>
        </w:rPr>
        <w:t>c</w:t>
      </w:r>
      <w:r w:rsidRPr="005B059F">
        <w:rPr>
          <w:lang w:val="de-AT" w:eastAsia="en-GB"/>
        </w:rPr>
        <w:t>. Wenn ein Satz endet bevor der x-te Punkt erzielt wurde</w:t>
      </w:r>
      <w:r w:rsidR="00835F50">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B35626">
      <w:pPr>
        <w:rPr>
          <w:b/>
          <w:lang w:val="de-AT" w:eastAsia="en-GB"/>
        </w:rPr>
      </w:pPr>
      <w:r w:rsidRPr="005B059F">
        <w:rPr>
          <w:b/>
          <w:lang w:val="de-AT" w:eastAsia="en-GB"/>
        </w:rPr>
        <w:t>12. 3. Satz – Wer erzielt den x-ten Punkt?</w:t>
      </w:r>
    </w:p>
    <w:p w:rsidR="00B35626" w:rsidRDefault="00B35626" w:rsidP="00B35626">
      <w:pPr>
        <w:rPr>
          <w:lang w:eastAsia="en-GB"/>
        </w:rPr>
      </w:pPr>
      <w:r w:rsidRPr="00131E50">
        <w:rPr>
          <w:b/>
          <w:lang w:eastAsia="en-GB"/>
        </w:rPr>
        <w:t>a</w:t>
      </w:r>
      <w:r>
        <w:rPr>
          <w:lang w:eastAsia="en-GB"/>
        </w:rPr>
        <w:t>. X innerhalb 5, 10, 15, 20</w:t>
      </w:r>
    </w:p>
    <w:p w:rsidR="00B35626" w:rsidRPr="005B059F" w:rsidRDefault="00B35626" w:rsidP="00B35626">
      <w:pPr>
        <w:rPr>
          <w:lang w:val="de-AT" w:eastAsia="en-GB"/>
        </w:rPr>
      </w:pPr>
      <w:r w:rsidRPr="005B059F">
        <w:rPr>
          <w:b/>
          <w:lang w:val="de-AT" w:eastAsia="en-GB"/>
        </w:rPr>
        <w:t>b</w:t>
      </w:r>
      <w:r w:rsidRPr="005B059F">
        <w:rPr>
          <w:lang w:val="de-AT" w:eastAsia="en-GB"/>
        </w:rPr>
        <w:t>. Welche Mannschaft wird den x-ten Punkt im 3. Satz erzielen</w:t>
      </w:r>
    </w:p>
    <w:p w:rsidR="00B35626" w:rsidRPr="005B059F" w:rsidRDefault="00B35626" w:rsidP="00B35626">
      <w:pPr>
        <w:rPr>
          <w:b/>
          <w:lang w:val="de-AT" w:eastAsia="en-GB"/>
        </w:rPr>
      </w:pPr>
      <w:r w:rsidRPr="005B059F">
        <w:rPr>
          <w:b/>
          <w:lang w:val="de-AT" w:eastAsia="en-GB"/>
        </w:rPr>
        <w:t xml:space="preserve">c. </w:t>
      </w:r>
      <w:r w:rsidRPr="00C07E7F">
        <w:rPr>
          <w:lang w:val="de-AT" w:eastAsia="en-GB"/>
        </w:rPr>
        <w:t>Wenn ein Satz endet bevor der x-te Punkt erzielt wurde</w:t>
      </w:r>
      <w:r w:rsidR="00835F50">
        <w:rPr>
          <w:lang w:val="de-AT" w:eastAsia="en-GB"/>
        </w:rPr>
        <w:t>,</w:t>
      </w:r>
      <w:r w:rsidRPr="00C07E7F">
        <w:rPr>
          <w:lang w:val="de-AT" w:eastAsia="en-GB"/>
        </w:rPr>
        <w:t xml:space="preserve"> so verlieren alle diesbezü</w:t>
      </w:r>
      <w:r w:rsidR="00C07E7F" w:rsidRPr="00C07E7F">
        <w:rPr>
          <w:lang w:val="de-AT" w:eastAsia="en-GB"/>
        </w:rPr>
        <w:t>glichen Wetten ihre Gültigkeit</w:t>
      </w:r>
    </w:p>
    <w:p w:rsidR="00B35626" w:rsidRPr="005B059F" w:rsidRDefault="00B35626" w:rsidP="00B35626">
      <w:pPr>
        <w:rPr>
          <w:b/>
          <w:lang w:val="de-AT" w:eastAsia="en-GB"/>
        </w:rPr>
      </w:pPr>
      <w:r w:rsidRPr="005B059F">
        <w:rPr>
          <w:b/>
          <w:lang w:val="de-AT" w:eastAsia="en-GB"/>
        </w:rPr>
        <w:t>13. Endergebnis (in Sätzen – Bestes aus 3)</w:t>
      </w:r>
    </w:p>
    <w:p w:rsidR="00B35626" w:rsidRDefault="00B35626" w:rsidP="00B35626">
      <w:pPr>
        <w:rPr>
          <w:lang w:eastAsia="en-GB"/>
        </w:rPr>
      </w:pPr>
      <w:r>
        <w:rPr>
          <w:lang w:eastAsia="en-GB"/>
        </w:rPr>
        <w:t>2:0, 2:1, 1:2 und 0:2</w:t>
      </w:r>
    </w:p>
    <w:p w:rsidR="00B35626" w:rsidRPr="005B059F" w:rsidRDefault="00B35626" w:rsidP="00B35626">
      <w:pPr>
        <w:rPr>
          <w:b/>
          <w:lang w:val="de-AT" w:eastAsia="en-GB"/>
        </w:rPr>
      </w:pPr>
      <w:r w:rsidRPr="005B059F">
        <w:rPr>
          <w:b/>
          <w:lang w:val="de-AT" w:eastAsia="en-GB"/>
        </w:rPr>
        <w:t>14. Anzahl an Sätzen (bester aus 3)</w:t>
      </w:r>
    </w:p>
    <w:p w:rsidR="00B35626" w:rsidRPr="005B059F" w:rsidRDefault="00B35626" w:rsidP="00B35626">
      <w:pPr>
        <w:rPr>
          <w:lang w:val="de-AT" w:eastAsia="en-GB"/>
        </w:rPr>
      </w:pPr>
      <w:r w:rsidRPr="005B059F">
        <w:rPr>
          <w:lang w:val="de-AT" w:eastAsia="en-GB"/>
        </w:rPr>
        <w:t>2 oder 3</w:t>
      </w:r>
    </w:p>
    <w:p w:rsidR="00B35626" w:rsidRPr="005B059F" w:rsidRDefault="00B35626" w:rsidP="00B35626">
      <w:pPr>
        <w:rPr>
          <w:b/>
          <w:lang w:val="de-AT" w:eastAsia="en-GB"/>
        </w:rPr>
      </w:pPr>
      <w:r w:rsidRPr="005B059F">
        <w:rPr>
          <w:b/>
          <w:lang w:val="de-AT" w:eastAsia="en-GB"/>
        </w:rPr>
        <w:t>15. Gesamtergebnis</w:t>
      </w:r>
    </w:p>
    <w:p w:rsidR="00B35626" w:rsidRPr="005B059F" w:rsidRDefault="00B35626" w:rsidP="00B35626">
      <w:pPr>
        <w:rPr>
          <w:lang w:val="de-AT" w:eastAsia="en-GB"/>
        </w:rPr>
      </w:pPr>
      <w:r w:rsidRPr="005B059F">
        <w:rPr>
          <w:lang w:val="de-AT" w:eastAsia="en-GB"/>
        </w:rPr>
        <w:t>Über/ Unter</w:t>
      </w:r>
    </w:p>
    <w:p w:rsidR="00B35626" w:rsidRPr="005B059F" w:rsidRDefault="00B35626" w:rsidP="00B35626">
      <w:pPr>
        <w:rPr>
          <w:b/>
          <w:lang w:val="de-AT" w:eastAsia="en-GB"/>
        </w:rPr>
      </w:pPr>
      <w:r w:rsidRPr="005B059F">
        <w:rPr>
          <w:b/>
          <w:lang w:val="de-AT" w:eastAsia="en-GB"/>
        </w:rPr>
        <w:t xml:space="preserve">16. 1. Satz – </w:t>
      </w:r>
      <w:r w:rsidR="00036D14" w:rsidRPr="005B059F">
        <w:rPr>
          <w:b/>
          <w:lang w:val="de-AT" w:eastAsia="en-GB"/>
        </w:rPr>
        <w:t>Gesamtergebnis</w:t>
      </w:r>
    </w:p>
    <w:p w:rsidR="00B35626" w:rsidRPr="005B059F" w:rsidRDefault="00B35626" w:rsidP="00B35626">
      <w:pPr>
        <w:rPr>
          <w:lang w:val="de-AT" w:eastAsia="en-GB"/>
        </w:rPr>
      </w:pPr>
      <w:r w:rsidRPr="005B059F">
        <w:rPr>
          <w:lang w:val="de-AT" w:eastAsia="en-GB"/>
        </w:rPr>
        <w:t>Nur Punkte im ersten Satz werden berücksichtig.</w:t>
      </w:r>
    </w:p>
    <w:p w:rsidR="00B35626" w:rsidRPr="005B059F" w:rsidRDefault="00B35626" w:rsidP="00B35626">
      <w:pPr>
        <w:rPr>
          <w:b/>
          <w:lang w:val="de-AT" w:eastAsia="en-GB"/>
        </w:rPr>
      </w:pPr>
      <w:r w:rsidRPr="005B059F">
        <w:rPr>
          <w:b/>
          <w:lang w:val="de-AT" w:eastAsia="en-GB"/>
        </w:rPr>
        <w:t xml:space="preserve">17. 2. Satz – </w:t>
      </w:r>
      <w:r w:rsidR="00036D14" w:rsidRPr="005B059F">
        <w:rPr>
          <w:b/>
          <w:lang w:val="de-AT" w:eastAsia="en-GB"/>
        </w:rPr>
        <w:t>Gesamtergebnis</w:t>
      </w:r>
    </w:p>
    <w:p w:rsidR="00B35626" w:rsidRPr="005B059F" w:rsidRDefault="00B35626" w:rsidP="00B35626">
      <w:pPr>
        <w:rPr>
          <w:lang w:val="de-AT" w:eastAsia="en-GB"/>
        </w:rPr>
      </w:pPr>
      <w:r w:rsidRPr="005B059F">
        <w:rPr>
          <w:lang w:val="de-AT" w:eastAsia="en-GB"/>
        </w:rPr>
        <w:t>Nur Punkte im zweiten Satz werden berücksichtig.</w:t>
      </w:r>
    </w:p>
    <w:p w:rsidR="00B35626" w:rsidRPr="005B059F" w:rsidRDefault="00B35626" w:rsidP="00B35626">
      <w:pPr>
        <w:rPr>
          <w:b/>
          <w:lang w:val="de-AT" w:eastAsia="en-GB"/>
        </w:rPr>
      </w:pPr>
      <w:r w:rsidRPr="005B059F">
        <w:rPr>
          <w:b/>
          <w:lang w:val="de-AT" w:eastAsia="en-GB"/>
        </w:rPr>
        <w:t xml:space="preserve">18. 3. Satz – </w:t>
      </w:r>
      <w:r w:rsidR="00036D14" w:rsidRPr="005B059F">
        <w:rPr>
          <w:b/>
          <w:lang w:val="de-AT" w:eastAsia="en-GB"/>
        </w:rPr>
        <w:t>Gesamtergebnis</w:t>
      </w:r>
    </w:p>
    <w:p w:rsidR="00B35626" w:rsidRPr="005B059F" w:rsidRDefault="00B35626" w:rsidP="00B35626">
      <w:pPr>
        <w:rPr>
          <w:lang w:val="de-AT" w:eastAsia="en-GB"/>
        </w:rPr>
      </w:pPr>
      <w:r w:rsidRPr="005B059F">
        <w:rPr>
          <w:lang w:val="de-AT" w:eastAsia="en-GB"/>
        </w:rPr>
        <w:t xml:space="preserve">Nur Punkte im dritten Satz werden berücksichtig. </w:t>
      </w:r>
    </w:p>
    <w:p w:rsidR="00B35626" w:rsidRPr="005B059F" w:rsidRDefault="00B35626" w:rsidP="00B35626">
      <w:pPr>
        <w:rPr>
          <w:b/>
          <w:lang w:val="de-AT" w:eastAsia="en-GB"/>
        </w:rPr>
      </w:pPr>
      <w:r w:rsidRPr="005B059F">
        <w:rPr>
          <w:b/>
          <w:lang w:val="de-AT" w:eastAsia="en-GB"/>
        </w:rPr>
        <w:t>19. 1. Satz – Gerade/ Ungerade</w:t>
      </w:r>
    </w:p>
    <w:p w:rsidR="00B35626" w:rsidRPr="005B059F" w:rsidRDefault="00B35626" w:rsidP="00B35626">
      <w:pPr>
        <w:rPr>
          <w:lang w:val="de-AT" w:eastAsia="en-GB"/>
        </w:rPr>
      </w:pPr>
      <w:r w:rsidRPr="005B059F">
        <w:rPr>
          <w:lang w:val="de-AT" w:eastAsia="en-GB"/>
        </w:rPr>
        <w:t>Nur Punkte im ersten Satz werden berücksichtig.</w:t>
      </w:r>
    </w:p>
    <w:p w:rsidR="00B35626" w:rsidRPr="005B059F" w:rsidRDefault="00B35626" w:rsidP="00B35626">
      <w:pPr>
        <w:rPr>
          <w:b/>
          <w:lang w:val="de-AT" w:eastAsia="en-GB"/>
        </w:rPr>
      </w:pPr>
      <w:r w:rsidRPr="005B059F">
        <w:rPr>
          <w:b/>
          <w:lang w:val="de-AT" w:eastAsia="en-GB"/>
        </w:rPr>
        <w:t>20. 2. Satz – Gerade/ Ungerade</w:t>
      </w:r>
    </w:p>
    <w:p w:rsidR="00B35626" w:rsidRPr="005B059F" w:rsidRDefault="00B35626" w:rsidP="00B35626">
      <w:pPr>
        <w:rPr>
          <w:lang w:val="de-AT" w:eastAsia="en-GB"/>
        </w:rPr>
      </w:pPr>
      <w:r w:rsidRPr="005B059F">
        <w:rPr>
          <w:lang w:val="de-AT" w:eastAsia="en-GB"/>
        </w:rPr>
        <w:t>Nur Punkte im zweiten Satz werden berücksichtig.</w:t>
      </w:r>
    </w:p>
    <w:p w:rsidR="00B35626" w:rsidRPr="005B059F" w:rsidRDefault="00B35626" w:rsidP="00B35626">
      <w:pPr>
        <w:rPr>
          <w:b/>
          <w:lang w:val="de-AT" w:eastAsia="en-GB"/>
        </w:rPr>
      </w:pPr>
      <w:r w:rsidRPr="005B059F">
        <w:rPr>
          <w:b/>
          <w:lang w:val="de-AT" w:eastAsia="en-GB"/>
        </w:rPr>
        <w:t>21. 3. Satz – Gerade/ Ungerade</w:t>
      </w:r>
    </w:p>
    <w:p w:rsidR="00B35626" w:rsidRPr="005B059F" w:rsidRDefault="00B35626" w:rsidP="00B35626">
      <w:pPr>
        <w:rPr>
          <w:lang w:val="de-AT" w:eastAsia="en-GB"/>
        </w:rPr>
      </w:pPr>
      <w:r w:rsidRPr="005B059F">
        <w:rPr>
          <w:lang w:val="de-AT" w:eastAsia="en-GB"/>
        </w:rPr>
        <w:t>Nur Punkte im dritten Satz werden berücksichtig.</w:t>
      </w:r>
    </w:p>
    <w:p w:rsidR="00B35626" w:rsidRPr="005B059F" w:rsidRDefault="00B35626" w:rsidP="00B35626">
      <w:pPr>
        <w:rPr>
          <w:b/>
          <w:lang w:val="de-AT" w:eastAsia="en-GB"/>
        </w:rPr>
      </w:pPr>
      <w:r w:rsidRPr="005B059F">
        <w:rPr>
          <w:b/>
          <w:lang w:val="de-AT" w:eastAsia="en-GB"/>
        </w:rPr>
        <w:t>22. Wieviele Sätze übersteigen das Punktelimit?</w:t>
      </w:r>
    </w:p>
    <w:p w:rsidR="00B35626" w:rsidRPr="005B059F" w:rsidRDefault="00B35626" w:rsidP="00B35626">
      <w:pPr>
        <w:rPr>
          <w:lang w:val="de-AT" w:eastAsia="en-GB"/>
        </w:rPr>
      </w:pPr>
      <w:r w:rsidRPr="005B059F">
        <w:rPr>
          <w:lang w:val="de-AT" w:eastAsia="en-GB"/>
        </w:rPr>
        <w:t>In wievielen Sätzen übertrifft mindestens eine Mannschaft das 21 (15 im 3.Satz) Punktelimit</w:t>
      </w:r>
    </w:p>
    <w:p w:rsidR="005E16F1" w:rsidRDefault="00F51ED5" w:rsidP="005E16F1">
      <w:pPr>
        <w:pStyle w:val="Heading2"/>
        <w:rPr>
          <w:lang w:val="de-AT" w:eastAsia="en-GB"/>
        </w:rPr>
      </w:pPr>
      <w:r w:rsidRPr="005B059F">
        <w:rPr>
          <w:lang w:val="de-AT" w:eastAsia="en-GB"/>
        </w:rPr>
        <w:t>FUTSAL</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Alle Wetten (außer Halbzeit, 1. Halbzeit, Verlängerung und Elfmeterschießen) beziehen sich </w:t>
      </w:r>
      <w:r w:rsidRPr="004D2899">
        <w:rPr>
          <w:szCs w:val="24"/>
          <w:lang w:val="de-DE"/>
        </w:rPr>
        <w:lastRenderedPageBreak/>
        <w:t>nur auf die reguläre Spielzeit.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ein Spiel unterbrochen und innerhalb von 48h nach ursprünglichem Anpfiff fortgesetzt wurde</w:t>
      </w:r>
      <w:r>
        <w:rPr>
          <w:szCs w:val="24"/>
          <w:lang w:val="de-DE"/>
        </w:rPr>
        <w:t>,</w:t>
      </w:r>
      <w:r w:rsidRPr="004D2899">
        <w:rPr>
          <w:szCs w:val="24"/>
          <w:lang w:val="de-DE"/>
        </w:rPr>
        <w:t xml:space="preserve"> werden alle offenen Wetten mit dem Endergebnis abgerechnet. Andernfalls werden alle unentschiedenen Wetten als ungültig </w:t>
      </w:r>
      <w:r>
        <w:rPr>
          <w:szCs w:val="24"/>
          <w:lang w:val="de-DE"/>
        </w:rPr>
        <w:t>gewertet</w:t>
      </w:r>
      <w:r w:rsidRPr="004D2899">
        <w:rPr>
          <w:szCs w:val="24"/>
          <w:lang w:val="de-DE"/>
        </w:rPr>
        <w:t>.</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Falls noch Wetten angenommen wurden nachdem folgende Ereignisse bereits eingetreten sind: Tore, rote oder gelb-rote Karten und Elfmeter; behalten wir uns das Recht vor, die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der Wettmarkt mit einer fehlenden oder inkorrekten roten Karte eröffnet wurde</w:t>
      </w:r>
      <w:r>
        <w:rPr>
          <w:szCs w:val="24"/>
          <w:lang w:val="de-DE"/>
        </w:rPr>
        <w:t>,</w:t>
      </w:r>
      <w:r w:rsidRPr="004D2899">
        <w:rPr>
          <w:szCs w:val="24"/>
          <w:lang w:val="de-DE"/>
        </w:rPr>
        <w:t xml:space="preserve"> so behalten wir uns das Recht vor, die Wetten für ungültig zu erklären. </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Quoten mit einer falschen Spielzeit (mehr als 2 min) angeboten wurden</w:t>
      </w:r>
      <w:r>
        <w:rPr>
          <w:szCs w:val="24"/>
          <w:lang w:val="de-DE"/>
        </w:rPr>
        <w:t>,</w:t>
      </w:r>
      <w:r w:rsidRPr="004D2899">
        <w:rPr>
          <w:szCs w:val="24"/>
          <w:lang w:val="de-DE"/>
        </w:rPr>
        <w:t xml:space="preserve"> behalten wir uns das Recht vor</w:t>
      </w:r>
      <w:r>
        <w:rPr>
          <w:szCs w:val="24"/>
          <w:lang w:val="de-DE"/>
        </w:rPr>
        <w:t>,</w:t>
      </w:r>
      <w:r w:rsidRPr="004D2899">
        <w:rPr>
          <w:szCs w:val="24"/>
          <w:lang w:val="de-DE"/>
        </w:rPr>
        <w:t xml:space="preserve"> die Wetten für ungültig zu erklären.</w:t>
      </w:r>
    </w:p>
    <w:p w:rsidR="00117109" w:rsidRPr="00BB523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Falls ein falscher Punktestand eingegeben wurde, werden alle Wetten aus dem Zeitraum in dem der falsche </w:t>
      </w:r>
      <w:r w:rsidRPr="00BB5239">
        <w:rPr>
          <w:szCs w:val="24"/>
          <w:lang w:val="de-DE"/>
        </w:rPr>
        <w:t>Punktestand angegeben wurde, storniert.</w:t>
      </w:r>
    </w:p>
    <w:p w:rsidR="00117109" w:rsidRPr="00BB5239" w:rsidRDefault="00117109" w:rsidP="00117109">
      <w:pPr>
        <w:pStyle w:val="ListParagraph"/>
        <w:numPr>
          <w:ilvl w:val="0"/>
          <w:numId w:val="39"/>
        </w:numPr>
        <w:tabs>
          <w:tab w:val="left" w:pos="1291"/>
        </w:tabs>
        <w:spacing w:after="200" w:line="276" w:lineRule="auto"/>
        <w:rPr>
          <w:szCs w:val="24"/>
          <w:lang w:val="de-DE"/>
        </w:rPr>
      </w:pPr>
      <w:r w:rsidRPr="00BB5239">
        <w:rPr>
          <w:szCs w:val="24"/>
          <w:lang w:val="de-DE"/>
        </w:rPr>
        <w:t>Wenn ein Spiel unterbrochen oder verschoben wurde und nicht innerhalb von 48h nach dem ursprünglichen Datum des Anstoßes nachgeholt wird, so werden alle Wetten storniert.</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BB5239">
        <w:rPr>
          <w:szCs w:val="24"/>
          <w:lang w:val="de-DE"/>
        </w:rPr>
        <w:t xml:space="preserve">Wenn Mannschaften oder Kategorien falsch angezeigt werden, so behalten </w:t>
      </w:r>
      <w:r w:rsidRPr="004D2899">
        <w:rPr>
          <w:szCs w:val="24"/>
          <w:lang w:val="de-DE"/>
        </w:rPr>
        <w:t>wir uns das Recht vor alle Wetten für ungültig zu erklären.</w:t>
      </w:r>
    </w:p>
    <w:p w:rsidR="00FA2033" w:rsidRPr="005B059F" w:rsidRDefault="00FA2033" w:rsidP="00FA2033">
      <w:pPr>
        <w:pStyle w:val="Heading3"/>
        <w:rPr>
          <w:lang w:val="de-AT" w:eastAsia="en-GB"/>
        </w:rPr>
      </w:pPr>
      <w:r w:rsidRPr="005B059F">
        <w:rPr>
          <w:lang w:val="de-AT" w:eastAsia="en-GB"/>
        </w:rPr>
        <w:t>MARKTNAMEN UND BESCHREIBUNG</w:t>
      </w:r>
    </w:p>
    <w:p w:rsidR="00B35626" w:rsidRPr="005B059F" w:rsidRDefault="00B35626" w:rsidP="00B35626">
      <w:pPr>
        <w:rPr>
          <w:b/>
          <w:lang w:val="de-AT" w:eastAsia="en-GB"/>
        </w:rPr>
      </w:pPr>
      <w:r w:rsidRPr="005B059F">
        <w:rPr>
          <w:b/>
          <w:lang w:val="de-AT" w:eastAsia="en-GB"/>
        </w:rPr>
        <w:t>1. 3-Weg</w:t>
      </w:r>
    </w:p>
    <w:p w:rsidR="00B35626" w:rsidRPr="005B059F" w:rsidRDefault="00B35626" w:rsidP="00B35626">
      <w:pPr>
        <w:rPr>
          <w:lang w:val="de-AT" w:eastAsia="en-GB"/>
        </w:rPr>
      </w:pPr>
      <w:r w:rsidRPr="005B059F">
        <w:rPr>
          <w:lang w:val="de-AT" w:eastAsia="en-GB"/>
        </w:rPr>
        <w:t xml:space="preserve">Welche Mannschaft gewinnt das Spiel (1-X-2) </w:t>
      </w:r>
      <w:r w:rsidR="0094269C">
        <w:rPr>
          <w:lang w:val="de-AT" w:eastAsia="en-GB"/>
        </w:rPr>
        <w:t>Heimmannschaft</w:t>
      </w:r>
      <w:r w:rsidRPr="005B059F">
        <w:rPr>
          <w:lang w:val="de-AT" w:eastAsia="en-GB"/>
        </w:rPr>
        <w:t>; Unentschieden; Auswärtssieg</w:t>
      </w:r>
    </w:p>
    <w:p w:rsidR="00B35626" w:rsidRPr="005B059F" w:rsidRDefault="00B35626" w:rsidP="00B35626">
      <w:pPr>
        <w:rPr>
          <w:b/>
          <w:lang w:val="de-AT" w:eastAsia="en-GB"/>
        </w:rPr>
      </w:pPr>
      <w:r w:rsidRPr="005B059F">
        <w:rPr>
          <w:b/>
          <w:lang w:val="de-AT" w:eastAsia="en-GB"/>
        </w:rPr>
        <w:t>2. Gesamtergebnis (nur *,5 Gesamtergebnisse)</w:t>
      </w:r>
    </w:p>
    <w:p w:rsidR="00B35626" w:rsidRPr="005B059F" w:rsidRDefault="00B35626" w:rsidP="00B35626">
      <w:pPr>
        <w:rPr>
          <w:lang w:val="de-AT" w:eastAsia="en-GB"/>
        </w:rPr>
      </w:pPr>
      <w:r w:rsidRPr="005B059F">
        <w:rPr>
          <w:lang w:val="de-AT" w:eastAsia="en-GB"/>
        </w:rPr>
        <w:t>z.B. 0,5; 1,5; 2,5; 3,5,...</w:t>
      </w:r>
    </w:p>
    <w:p w:rsidR="00B35626" w:rsidRPr="00131E50" w:rsidRDefault="00B35626" w:rsidP="00B35626">
      <w:pPr>
        <w:rPr>
          <w:b/>
          <w:lang w:eastAsia="en-GB"/>
        </w:rPr>
      </w:pPr>
      <w:r w:rsidRPr="00131E50">
        <w:rPr>
          <w:b/>
          <w:lang w:eastAsia="en-GB"/>
        </w:rPr>
        <w:t>3. Handicap</w:t>
      </w:r>
    </w:p>
    <w:p w:rsidR="00B35626" w:rsidRDefault="00B35626" w:rsidP="00B35626">
      <w:pPr>
        <w:rPr>
          <w:lang w:eastAsia="en-GB"/>
        </w:rPr>
      </w:pPr>
      <w:r>
        <w:rPr>
          <w:lang w:eastAsia="en-GB"/>
        </w:rPr>
        <w:t>Europäisches Handicap (z.B. Handicap 0:2; Handicap 5:0, ...) 1-X-2</w:t>
      </w:r>
    </w:p>
    <w:p w:rsidR="00B35626" w:rsidRPr="005B059F" w:rsidRDefault="00B35626" w:rsidP="00B35626">
      <w:pPr>
        <w:rPr>
          <w:b/>
          <w:lang w:val="de-AT" w:eastAsia="en-GB"/>
        </w:rPr>
      </w:pPr>
      <w:r w:rsidRPr="005B059F">
        <w:rPr>
          <w:b/>
          <w:lang w:val="de-AT" w:eastAsia="en-GB"/>
        </w:rPr>
        <w:t>4. Asiatisches Total</w:t>
      </w:r>
    </w:p>
    <w:p w:rsidR="00B35626" w:rsidRPr="005B059F" w:rsidRDefault="00B35626" w:rsidP="00B35626">
      <w:pPr>
        <w:rPr>
          <w:lang w:val="de-AT" w:eastAsia="en-GB"/>
        </w:rPr>
      </w:pPr>
      <w:r w:rsidRPr="005B059F">
        <w:rPr>
          <w:lang w:val="de-AT" w:eastAsia="en-GB"/>
        </w:rPr>
        <w:t>Gesamtdifferenz in ganzen Schritten (z.B. 2.00, 3.00, 4.00,)</w:t>
      </w:r>
    </w:p>
    <w:p w:rsidR="00B35626" w:rsidRPr="00131E50" w:rsidRDefault="00B35626" w:rsidP="00B35626">
      <w:pPr>
        <w:rPr>
          <w:b/>
          <w:lang w:eastAsia="en-GB"/>
        </w:rPr>
      </w:pPr>
      <w:r w:rsidRPr="00131E50">
        <w:rPr>
          <w:b/>
          <w:lang w:eastAsia="en-GB"/>
        </w:rPr>
        <w:t xml:space="preserve">5. </w:t>
      </w:r>
      <w:r w:rsidR="00A60D95" w:rsidRPr="00131E50">
        <w:rPr>
          <w:b/>
          <w:lang w:eastAsia="en-GB"/>
        </w:rPr>
        <w:t>Asiatische</w:t>
      </w:r>
      <w:r w:rsidR="00A60D95">
        <w:rPr>
          <w:b/>
          <w:lang w:eastAsia="en-GB"/>
        </w:rPr>
        <w:t>s</w:t>
      </w:r>
      <w:r w:rsidR="00A60D95" w:rsidRPr="00131E50">
        <w:rPr>
          <w:b/>
          <w:lang w:eastAsia="en-GB"/>
        </w:rPr>
        <w:t xml:space="preserve"> </w:t>
      </w:r>
      <w:r w:rsidRPr="00131E50">
        <w:rPr>
          <w:b/>
          <w:lang w:eastAsia="en-GB"/>
        </w:rPr>
        <w:t>Handicap</w:t>
      </w:r>
    </w:p>
    <w:p w:rsidR="00B35626" w:rsidRPr="005B059F" w:rsidRDefault="00B35626" w:rsidP="00B35626">
      <w:pPr>
        <w:rPr>
          <w:lang w:val="de-AT" w:eastAsia="en-GB"/>
        </w:rPr>
      </w:pPr>
      <w:r w:rsidRPr="005B059F">
        <w:rPr>
          <w:lang w:val="de-AT" w:eastAsia="en-GB"/>
        </w:rPr>
        <w:t>Handicap-Wetten in halben und ganzen Differenzen (z.B. -2,00/+2,00; -2,50/2,50)</w:t>
      </w:r>
    </w:p>
    <w:p w:rsidR="00B35626" w:rsidRPr="00131E50" w:rsidRDefault="00B35626" w:rsidP="00B35626">
      <w:pPr>
        <w:rPr>
          <w:b/>
          <w:lang w:eastAsia="en-GB"/>
        </w:rPr>
      </w:pPr>
      <w:r w:rsidRPr="00131E50">
        <w:rPr>
          <w:b/>
          <w:lang w:eastAsia="en-GB"/>
        </w:rPr>
        <w:t>6. Unentschieden, keine Wette</w:t>
      </w:r>
    </w:p>
    <w:p w:rsidR="00B35626" w:rsidRPr="005B059F" w:rsidRDefault="00B35626" w:rsidP="00B35626">
      <w:pPr>
        <w:rPr>
          <w:lang w:val="de-AT" w:eastAsia="en-GB"/>
        </w:rPr>
      </w:pPr>
      <w:r w:rsidRPr="005B059F">
        <w:rPr>
          <w:b/>
          <w:lang w:val="de-AT" w:eastAsia="en-GB"/>
        </w:rPr>
        <w:t>a</w:t>
      </w:r>
      <w:r w:rsidRPr="005B059F">
        <w:rPr>
          <w:lang w:val="de-AT" w:eastAsia="en-GB"/>
        </w:rPr>
        <w:t>. Wenn Spiel mit Unentschieden nach regulärer Spielzeit endet, werden alle Wetten als ungültig angesehen.</w:t>
      </w:r>
    </w:p>
    <w:p w:rsidR="00B35626" w:rsidRPr="005B059F" w:rsidRDefault="00B35626" w:rsidP="00B35626">
      <w:pPr>
        <w:rPr>
          <w:lang w:val="de-AT" w:eastAsia="en-GB"/>
        </w:rPr>
      </w:pPr>
      <w:r w:rsidRPr="005B059F">
        <w:rPr>
          <w:b/>
          <w:lang w:val="de-AT" w:eastAsia="en-GB"/>
        </w:rPr>
        <w:t>b</w:t>
      </w:r>
      <w:r w:rsidRPr="005B059F">
        <w:rPr>
          <w:lang w:val="de-AT" w:eastAsia="en-GB"/>
        </w:rPr>
        <w:t xml:space="preserve">. Gleiches wie </w:t>
      </w:r>
      <w:r w:rsidR="00A60D95">
        <w:rPr>
          <w:lang w:val="de-AT" w:eastAsia="en-GB"/>
        </w:rPr>
        <w:t xml:space="preserve">Asiatisches </w:t>
      </w:r>
      <w:r w:rsidRPr="005B059F">
        <w:rPr>
          <w:lang w:val="de-AT" w:eastAsia="en-GB"/>
        </w:rPr>
        <w:t>Handicap 0 (levelball, pick-em)</w:t>
      </w:r>
    </w:p>
    <w:p w:rsidR="00B35626" w:rsidRPr="005B059F" w:rsidRDefault="00B35626" w:rsidP="00B35626">
      <w:pPr>
        <w:rPr>
          <w:b/>
          <w:lang w:val="de-AT" w:eastAsia="en-GB"/>
        </w:rPr>
      </w:pPr>
      <w:r w:rsidRPr="005B059F">
        <w:rPr>
          <w:b/>
          <w:lang w:val="de-AT" w:eastAsia="en-GB"/>
        </w:rPr>
        <w:t>7. Wer gewinnt den Rest des Spiels</w:t>
      </w:r>
    </w:p>
    <w:p w:rsidR="00B35626" w:rsidRPr="005B059F" w:rsidRDefault="00B35626" w:rsidP="00B35626">
      <w:pPr>
        <w:rPr>
          <w:lang w:val="de-AT" w:eastAsia="en-GB"/>
        </w:rPr>
      </w:pPr>
      <w:r w:rsidRPr="005B059F">
        <w:rPr>
          <w:lang w:val="de-AT" w:eastAsia="en-GB"/>
        </w:rPr>
        <w:t>Welche Mannschaft schießt in der verbleibenden Zeit mehr Tore</w:t>
      </w:r>
      <w:r w:rsidR="006A6126">
        <w:rPr>
          <w:lang w:val="de-AT" w:eastAsia="en-GB"/>
        </w:rPr>
        <w:t>?</w:t>
      </w:r>
    </w:p>
    <w:p w:rsidR="00B35626" w:rsidRPr="005B059F" w:rsidRDefault="00B35626" w:rsidP="00B35626">
      <w:pPr>
        <w:rPr>
          <w:b/>
          <w:lang w:val="de-AT" w:eastAsia="en-GB"/>
        </w:rPr>
      </w:pPr>
      <w:r w:rsidRPr="005B059F">
        <w:rPr>
          <w:b/>
          <w:lang w:val="de-AT" w:eastAsia="en-GB"/>
        </w:rPr>
        <w:t>8. Nächstes Tor</w:t>
      </w:r>
    </w:p>
    <w:p w:rsidR="00B35626" w:rsidRPr="005B059F" w:rsidRDefault="00B35626" w:rsidP="00B35626">
      <w:pPr>
        <w:rPr>
          <w:lang w:val="de-AT" w:eastAsia="en-GB"/>
        </w:rPr>
      </w:pPr>
      <w:r w:rsidRPr="005B059F">
        <w:rPr>
          <w:lang w:val="de-AT" w:eastAsia="en-GB"/>
        </w:rPr>
        <w:t>Wer schießt das 1., 2.,...Tor? (1-X (kein Tor) – 2)</w:t>
      </w:r>
    </w:p>
    <w:p w:rsidR="00B35626" w:rsidRPr="00131E50" w:rsidRDefault="00B35626" w:rsidP="00B35626">
      <w:pPr>
        <w:rPr>
          <w:b/>
          <w:lang w:eastAsia="en-GB"/>
        </w:rPr>
      </w:pPr>
      <w:r w:rsidRPr="00131E50">
        <w:rPr>
          <w:b/>
          <w:lang w:eastAsia="en-GB"/>
        </w:rPr>
        <w:t>9. Doppelte Chance (1X-12-X2)</w:t>
      </w:r>
    </w:p>
    <w:p w:rsidR="00B35626" w:rsidRPr="005B059F" w:rsidRDefault="0094269C" w:rsidP="00B35626">
      <w:pPr>
        <w:rPr>
          <w:lang w:val="de-AT" w:eastAsia="en-GB"/>
        </w:rPr>
      </w:pPr>
      <w:r>
        <w:rPr>
          <w:lang w:val="de-AT" w:eastAsia="en-GB"/>
        </w:rPr>
        <w:t>Heimmannschaft</w:t>
      </w:r>
      <w:r w:rsidRPr="005B059F">
        <w:rPr>
          <w:lang w:val="de-AT" w:eastAsia="en-GB"/>
        </w:rPr>
        <w:t xml:space="preserve"> </w:t>
      </w:r>
      <w:r w:rsidR="00B35626" w:rsidRPr="005B059F">
        <w:rPr>
          <w:lang w:val="de-AT" w:eastAsia="en-GB"/>
        </w:rPr>
        <w:t xml:space="preserve">oder Unentschieden; </w:t>
      </w:r>
      <w:r>
        <w:rPr>
          <w:lang w:val="de-AT" w:eastAsia="en-GB"/>
        </w:rPr>
        <w:t>Heimmannschaft</w:t>
      </w:r>
      <w:r w:rsidRPr="005B059F">
        <w:rPr>
          <w:lang w:val="de-AT" w:eastAsia="en-GB"/>
        </w:rPr>
        <w:t xml:space="preserve"> </w:t>
      </w:r>
      <w:r w:rsidR="00B35626" w:rsidRPr="005B059F">
        <w:rPr>
          <w:lang w:val="de-AT" w:eastAsia="en-GB"/>
        </w:rPr>
        <w:t>oder Auswärtssieg; Unentschieden oder Auswärtssieg</w:t>
      </w:r>
    </w:p>
    <w:p w:rsidR="00B35626" w:rsidRPr="00131E50" w:rsidRDefault="00B35626" w:rsidP="00B35626">
      <w:pPr>
        <w:rPr>
          <w:b/>
          <w:lang w:eastAsia="en-GB"/>
        </w:rPr>
      </w:pPr>
      <w:r w:rsidRPr="00131E50">
        <w:rPr>
          <w:b/>
          <w:lang w:eastAsia="en-GB"/>
        </w:rPr>
        <w:t>10. Tore Heimmannschaft</w:t>
      </w:r>
    </w:p>
    <w:p w:rsidR="00B35626" w:rsidRPr="005B059F" w:rsidRDefault="00B35626" w:rsidP="00B35626">
      <w:pPr>
        <w:rPr>
          <w:lang w:val="de-AT" w:eastAsia="en-GB"/>
        </w:rPr>
      </w:pPr>
      <w:r w:rsidRPr="005B059F">
        <w:rPr>
          <w:lang w:val="de-AT" w:eastAsia="en-GB"/>
        </w:rPr>
        <w:t>a. Wieviele Tore werden durch die Heimmannschaft geschossen</w:t>
      </w:r>
      <w:r w:rsidR="006A6126">
        <w:rPr>
          <w:lang w:val="de-AT" w:eastAsia="en-GB"/>
        </w:rPr>
        <w:t>?</w:t>
      </w:r>
    </w:p>
    <w:p w:rsidR="00B35626" w:rsidRDefault="00B35626" w:rsidP="00B35626">
      <w:pPr>
        <w:rPr>
          <w:lang w:eastAsia="en-GB"/>
        </w:rPr>
      </w:pPr>
      <w:r>
        <w:rPr>
          <w:lang w:eastAsia="en-GB"/>
        </w:rPr>
        <w:t>b. 0, 1, 2, 3+</w:t>
      </w:r>
    </w:p>
    <w:p w:rsidR="00B35626" w:rsidRPr="00131E50" w:rsidRDefault="00B35626" w:rsidP="00B35626">
      <w:pPr>
        <w:rPr>
          <w:b/>
          <w:lang w:eastAsia="en-GB"/>
        </w:rPr>
      </w:pPr>
      <w:r w:rsidRPr="00131E50">
        <w:rPr>
          <w:b/>
          <w:lang w:eastAsia="en-GB"/>
        </w:rPr>
        <w:lastRenderedPageBreak/>
        <w:t>11. Tore Auswärtsmannschaft</w:t>
      </w:r>
    </w:p>
    <w:p w:rsidR="00B35626" w:rsidRPr="005B059F" w:rsidRDefault="00B35626" w:rsidP="00B35626">
      <w:pPr>
        <w:rPr>
          <w:lang w:val="de-AT" w:eastAsia="en-GB"/>
        </w:rPr>
      </w:pPr>
      <w:r w:rsidRPr="005B059F">
        <w:rPr>
          <w:b/>
          <w:lang w:val="de-AT" w:eastAsia="en-GB"/>
        </w:rPr>
        <w:t>a</w:t>
      </w:r>
      <w:r w:rsidRPr="005B059F">
        <w:rPr>
          <w:lang w:val="de-AT" w:eastAsia="en-GB"/>
        </w:rPr>
        <w:t>. Wieviele Tore werden durch die Auswärtsmannschaft geschossen</w:t>
      </w:r>
      <w:r w:rsidR="006A6126">
        <w:rPr>
          <w:lang w:val="de-AT" w:eastAsia="en-GB"/>
        </w:rPr>
        <w:t>?</w:t>
      </w:r>
    </w:p>
    <w:p w:rsidR="00B35626" w:rsidRPr="005B059F" w:rsidRDefault="00B35626" w:rsidP="00B35626">
      <w:pPr>
        <w:rPr>
          <w:lang w:val="de-AT" w:eastAsia="en-GB"/>
        </w:rPr>
      </w:pPr>
      <w:r w:rsidRPr="005B059F">
        <w:rPr>
          <w:b/>
          <w:lang w:val="de-AT" w:eastAsia="en-GB"/>
        </w:rPr>
        <w:t>b.</w:t>
      </w:r>
      <w:r w:rsidRPr="005B059F">
        <w:rPr>
          <w:lang w:val="de-AT" w:eastAsia="en-GB"/>
        </w:rPr>
        <w:t xml:space="preserve"> 0, 1, 2, 3+</w:t>
      </w:r>
    </w:p>
    <w:p w:rsidR="00B35626" w:rsidRPr="005B059F" w:rsidRDefault="00B35626" w:rsidP="00B35626">
      <w:pPr>
        <w:rPr>
          <w:b/>
          <w:lang w:val="de-AT" w:eastAsia="en-GB"/>
        </w:rPr>
      </w:pPr>
      <w:r w:rsidRPr="005B059F">
        <w:rPr>
          <w:b/>
          <w:lang w:val="de-AT" w:eastAsia="en-GB"/>
        </w:rPr>
        <w:t>12. Beide Teams schießen Tore?</w:t>
      </w:r>
    </w:p>
    <w:p w:rsidR="00B35626" w:rsidRPr="005B059F" w:rsidRDefault="00B35626" w:rsidP="00B35626">
      <w:pPr>
        <w:rPr>
          <w:lang w:val="de-AT" w:eastAsia="en-GB"/>
        </w:rPr>
      </w:pPr>
      <w:r w:rsidRPr="005B059F">
        <w:rPr>
          <w:lang w:val="de-AT" w:eastAsia="en-GB"/>
        </w:rPr>
        <w:t>Tor/ kein Tor (Ja; Nein)</w:t>
      </w:r>
    </w:p>
    <w:p w:rsidR="00B35626" w:rsidRPr="005B059F" w:rsidRDefault="00B35626" w:rsidP="00B35626">
      <w:pPr>
        <w:rPr>
          <w:b/>
          <w:lang w:val="de-AT" w:eastAsia="en-GB"/>
        </w:rPr>
      </w:pPr>
      <w:r w:rsidRPr="005B059F">
        <w:rPr>
          <w:b/>
          <w:lang w:val="de-AT" w:eastAsia="en-GB"/>
        </w:rPr>
        <w:t>13. Gerade/ Ungerade</w:t>
      </w:r>
    </w:p>
    <w:p w:rsidR="00B35626" w:rsidRPr="005B059F" w:rsidRDefault="00B35626" w:rsidP="00B35626">
      <w:pPr>
        <w:rPr>
          <w:lang w:val="de-AT" w:eastAsia="en-GB"/>
        </w:rPr>
      </w:pPr>
      <w:r w:rsidRPr="005B059F">
        <w:rPr>
          <w:lang w:val="de-AT" w:eastAsia="en-GB"/>
        </w:rPr>
        <w:t>ungerade/ gerade Anzahl an Toren</w:t>
      </w:r>
    </w:p>
    <w:p w:rsidR="00B35626" w:rsidRPr="005B059F" w:rsidRDefault="00B35626" w:rsidP="00B35626">
      <w:pPr>
        <w:rPr>
          <w:b/>
          <w:lang w:val="de-AT" w:eastAsia="en-GB"/>
        </w:rPr>
      </w:pPr>
      <w:r w:rsidRPr="005B059F">
        <w:rPr>
          <w:b/>
          <w:lang w:val="de-AT" w:eastAsia="en-GB"/>
        </w:rPr>
        <w:t>14. Genaues Ergebnis flex</w:t>
      </w:r>
    </w:p>
    <w:p w:rsidR="00B35626" w:rsidRPr="005B059F" w:rsidRDefault="00B35626" w:rsidP="00B35626">
      <w:pPr>
        <w:rPr>
          <w:lang w:val="de-AT" w:eastAsia="en-GB"/>
        </w:rPr>
      </w:pPr>
      <w:r w:rsidRPr="005B059F">
        <w:rPr>
          <w:lang w:val="de-AT" w:eastAsia="en-GB"/>
        </w:rPr>
        <w:t>Nur die 10 wahrscheinlichsten Ergebnisse werden als aktiv gesendet</w:t>
      </w:r>
    </w:p>
    <w:p w:rsidR="00B35626" w:rsidRPr="005B059F" w:rsidRDefault="00B35626" w:rsidP="00B35626">
      <w:pPr>
        <w:rPr>
          <w:lang w:val="de-AT" w:eastAsia="en-GB"/>
        </w:rPr>
      </w:pPr>
      <w:r w:rsidRPr="005B059F">
        <w:rPr>
          <w:b/>
          <w:lang w:val="de-AT" w:eastAsia="en-GB"/>
        </w:rPr>
        <w:t>a</w:t>
      </w:r>
      <w:r w:rsidRPr="005B059F">
        <w:rPr>
          <w:lang w:val="de-AT" w:eastAsia="en-GB"/>
        </w:rPr>
        <w:t>. Welche Mannschaft gewinnt die erste Halbzeit?</w:t>
      </w:r>
    </w:p>
    <w:p w:rsidR="00B35626" w:rsidRDefault="00B35626" w:rsidP="00B35626">
      <w:pPr>
        <w:rPr>
          <w:lang w:val="de-AT" w:eastAsia="en-GB"/>
        </w:rPr>
      </w:pPr>
      <w:r w:rsidRPr="005B059F">
        <w:rPr>
          <w:b/>
          <w:lang w:val="de-AT" w:eastAsia="en-GB"/>
        </w:rPr>
        <w:t>b</w:t>
      </w:r>
      <w:r w:rsidRPr="005B059F">
        <w:rPr>
          <w:lang w:val="de-AT" w:eastAsia="en-GB"/>
        </w:rPr>
        <w:t>. Halbzeit 1-X-2</w:t>
      </w:r>
    </w:p>
    <w:p w:rsidR="006029CC" w:rsidRPr="006029CC" w:rsidRDefault="006029CC" w:rsidP="00B35626">
      <w:pPr>
        <w:rPr>
          <w:b/>
          <w:lang w:val="de-AT" w:eastAsia="en-GB"/>
        </w:rPr>
      </w:pPr>
      <w:r w:rsidRPr="006029CC">
        <w:rPr>
          <w:b/>
          <w:lang w:val="de-AT" w:eastAsia="en-GB"/>
        </w:rPr>
        <w:t>15. 1. Halbzeit – 3-Weg</w:t>
      </w:r>
    </w:p>
    <w:p w:rsidR="006029CC" w:rsidRDefault="006029CC" w:rsidP="00B35626">
      <w:pPr>
        <w:rPr>
          <w:lang w:val="de-AT" w:eastAsia="en-GB"/>
        </w:rPr>
      </w:pPr>
      <w:r w:rsidRPr="006029CC">
        <w:rPr>
          <w:b/>
          <w:lang w:val="de-AT" w:eastAsia="en-GB"/>
        </w:rPr>
        <w:t>a</w:t>
      </w:r>
      <w:r>
        <w:rPr>
          <w:lang w:val="de-AT" w:eastAsia="en-GB"/>
        </w:rPr>
        <w:t>. Welche Mannschaft gewinnt die 1. Halbzeit?</w:t>
      </w:r>
    </w:p>
    <w:p w:rsidR="006029CC" w:rsidRPr="005B059F" w:rsidRDefault="006029CC" w:rsidP="00B35626">
      <w:pPr>
        <w:rPr>
          <w:lang w:val="de-AT" w:eastAsia="en-GB"/>
        </w:rPr>
      </w:pPr>
      <w:r w:rsidRPr="006029CC">
        <w:rPr>
          <w:b/>
          <w:lang w:val="de-AT" w:eastAsia="en-GB"/>
        </w:rPr>
        <w:t>b</w:t>
      </w:r>
      <w:r>
        <w:rPr>
          <w:lang w:val="de-AT" w:eastAsia="en-GB"/>
        </w:rPr>
        <w:t>. Halbzeit 1-X-2</w:t>
      </w:r>
    </w:p>
    <w:p w:rsidR="00B35626" w:rsidRPr="005B059F" w:rsidRDefault="00B35626" w:rsidP="00B35626">
      <w:pPr>
        <w:rPr>
          <w:b/>
          <w:lang w:val="de-AT" w:eastAsia="en-GB"/>
        </w:rPr>
      </w:pPr>
      <w:r w:rsidRPr="005B059F">
        <w:rPr>
          <w:b/>
          <w:lang w:val="de-AT" w:eastAsia="en-GB"/>
        </w:rPr>
        <w:t>16. 1. Halbzeit – Gesamtergebnis (nur *.5 Gesamtergebnisse)</w:t>
      </w:r>
    </w:p>
    <w:p w:rsidR="00B35626" w:rsidRPr="005B059F" w:rsidRDefault="00B35626" w:rsidP="00B35626">
      <w:pPr>
        <w:rPr>
          <w:lang w:val="de-AT" w:eastAsia="en-GB"/>
        </w:rPr>
      </w:pPr>
      <w:r w:rsidRPr="005B059F">
        <w:rPr>
          <w:lang w:val="de-AT" w:eastAsia="en-GB"/>
        </w:rPr>
        <w:t>Nur Tore, die während der ersten Halbzeit geschossen werden, werden berücksichtigt</w:t>
      </w:r>
    </w:p>
    <w:p w:rsidR="00B35626" w:rsidRPr="00131E50" w:rsidRDefault="00B35626" w:rsidP="00B35626">
      <w:pPr>
        <w:rPr>
          <w:b/>
          <w:lang w:eastAsia="en-GB"/>
        </w:rPr>
      </w:pPr>
      <w:r w:rsidRPr="00131E50">
        <w:rPr>
          <w:b/>
          <w:lang w:eastAsia="en-GB"/>
        </w:rPr>
        <w:t>17. 1. Halbzeit - Asiatisches Total</w:t>
      </w:r>
    </w:p>
    <w:p w:rsidR="00B35626" w:rsidRPr="005B059F" w:rsidRDefault="00B35626" w:rsidP="00B35626">
      <w:pPr>
        <w:rPr>
          <w:lang w:val="de-AT" w:eastAsia="en-GB"/>
        </w:rPr>
      </w:pPr>
      <w:r w:rsidRPr="005B059F">
        <w:rPr>
          <w:lang w:val="de-AT" w:eastAsia="en-GB"/>
        </w:rPr>
        <w:t>Gesamtdifferenz in ganzen Schritten (z.B. 2.00, 3.00, 4.00,...)</w:t>
      </w:r>
    </w:p>
    <w:p w:rsidR="00B35626" w:rsidRPr="00131E50" w:rsidRDefault="00B35626" w:rsidP="00B35626">
      <w:pPr>
        <w:rPr>
          <w:b/>
          <w:lang w:eastAsia="en-GB"/>
        </w:rPr>
      </w:pPr>
      <w:r w:rsidRPr="00131E50">
        <w:rPr>
          <w:b/>
          <w:lang w:eastAsia="en-GB"/>
        </w:rPr>
        <w:t>18. 1. Halbzeit – Asiatisches Handicap</w:t>
      </w:r>
    </w:p>
    <w:p w:rsidR="00B35626" w:rsidRPr="005B059F" w:rsidRDefault="00B35626" w:rsidP="00B35626">
      <w:pPr>
        <w:rPr>
          <w:lang w:val="de-AT" w:eastAsia="en-GB"/>
        </w:rPr>
      </w:pPr>
      <w:r w:rsidRPr="005B059F">
        <w:rPr>
          <w:lang w:val="de-AT" w:eastAsia="en-GB"/>
        </w:rPr>
        <w:t>Asiatische Handicap-Wetten für die erste Halbzeit (z.B. 2.00, 2.5, 3.00, ...)</w:t>
      </w:r>
    </w:p>
    <w:p w:rsidR="00B35626" w:rsidRPr="005B059F" w:rsidRDefault="00B35626" w:rsidP="00B35626">
      <w:pPr>
        <w:rPr>
          <w:b/>
          <w:lang w:val="de-AT" w:eastAsia="en-GB"/>
        </w:rPr>
      </w:pPr>
      <w:r w:rsidRPr="005B059F">
        <w:rPr>
          <w:b/>
          <w:lang w:val="de-AT" w:eastAsia="en-GB"/>
        </w:rPr>
        <w:t>19. 1. Halbzeit – Wer gewinnt den Rest des Spiels?</w:t>
      </w:r>
    </w:p>
    <w:p w:rsidR="00B35626" w:rsidRPr="005B059F" w:rsidRDefault="00B35626" w:rsidP="00B35626">
      <w:pPr>
        <w:rPr>
          <w:lang w:val="de-AT" w:eastAsia="en-GB"/>
        </w:rPr>
      </w:pPr>
      <w:r w:rsidRPr="005B059F">
        <w:rPr>
          <w:lang w:val="de-AT" w:eastAsia="en-GB"/>
        </w:rPr>
        <w:t>Wer gewinnt den Rest der 1. Halbzeit?</w:t>
      </w:r>
    </w:p>
    <w:p w:rsidR="00B35626" w:rsidRPr="005B059F" w:rsidRDefault="00B35626" w:rsidP="00B35626">
      <w:pPr>
        <w:rPr>
          <w:b/>
          <w:lang w:val="de-AT" w:eastAsia="en-GB"/>
        </w:rPr>
      </w:pPr>
      <w:r w:rsidRPr="005B059F">
        <w:rPr>
          <w:b/>
          <w:lang w:val="de-AT" w:eastAsia="en-GB"/>
        </w:rPr>
        <w:t>20. 1. Halbzeit – nächstes Tor</w:t>
      </w:r>
    </w:p>
    <w:p w:rsidR="00B35626" w:rsidRPr="005B059F" w:rsidRDefault="0094269C" w:rsidP="00B35626">
      <w:pPr>
        <w:rPr>
          <w:lang w:val="de-AT" w:eastAsia="en-GB"/>
        </w:rPr>
      </w:pPr>
      <w:r>
        <w:rPr>
          <w:lang w:val="de-AT" w:eastAsia="en-GB"/>
        </w:rPr>
        <w:t>Heimmannschaft</w:t>
      </w:r>
      <w:r w:rsidR="00B35626" w:rsidRPr="005B059F">
        <w:rPr>
          <w:lang w:val="de-AT" w:eastAsia="en-GB"/>
        </w:rPr>
        <w:t>; kein Tor; Auswärtssieg</w:t>
      </w:r>
    </w:p>
    <w:p w:rsidR="00B35626" w:rsidRPr="005B059F" w:rsidRDefault="00B35626" w:rsidP="00B35626">
      <w:pPr>
        <w:rPr>
          <w:b/>
          <w:lang w:val="de-AT" w:eastAsia="en-GB"/>
        </w:rPr>
      </w:pPr>
      <w:r w:rsidRPr="005B059F">
        <w:rPr>
          <w:b/>
          <w:lang w:val="de-AT" w:eastAsia="en-GB"/>
        </w:rPr>
        <w:t>21. 1. Halbzeit - Genauer Punktestand flex</w:t>
      </w:r>
    </w:p>
    <w:p w:rsidR="00B35626" w:rsidRPr="005B059F" w:rsidRDefault="00B35626" w:rsidP="00B35626">
      <w:pPr>
        <w:rPr>
          <w:lang w:val="de-AT" w:eastAsia="en-GB"/>
        </w:rPr>
      </w:pPr>
      <w:r w:rsidRPr="005B059F">
        <w:rPr>
          <w:lang w:val="de-AT" w:eastAsia="en-GB"/>
        </w:rPr>
        <w:t>Ähnlich zu genauer Punktestand flex</w:t>
      </w:r>
    </w:p>
    <w:p w:rsidR="001F7ABE" w:rsidRDefault="001F7ABE" w:rsidP="001F7ABE">
      <w:pPr>
        <w:pStyle w:val="Heading2"/>
        <w:rPr>
          <w:lang w:val="de-AT" w:eastAsia="en-GB"/>
        </w:rPr>
      </w:pPr>
      <w:r w:rsidRPr="005B059F">
        <w:rPr>
          <w:lang w:val="de-AT" w:eastAsia="en-GB"/>
        </w:rPr>
        <w:t>BADMINTON</w:t>
      </w:r>
    </w:p>
    <w:p w:rsidR="00117109" w:rsidRDefault="00117109" w:rsidP="00117109">
      <w:pPr>
        <w:pStyle w:val="Heading3"/>
        <w:rPr>
          <w:lang w:eastAsia="en-GB"/>
        </w:rPr>
      </w:pPr>
      <w:r>
        <w:rPr>
          <w:lang w:eastAsia="en-GB"/>
        </w:rPr>
        <w:t>WICHTIG</w:t>
      </w:r>
    </w:p>
    <w:p w:rsid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 nicht beendet wird</w:t>
      </w:r>
      <w:r>
        <w:rPr>
          <w:szCs w:val="24"/>
          <w:lang w:val="de-DE"/>
        </w:rPr>
        <w:t>,</w:t>
      </w:r>
      <w:r w:rsidRPr="004D2899">
        <w:rPr>
          <w:szCs w:val="24"/>
          <w:lang w:val="de-DE"/>
        </w:rPr>
        <w:t xml:space="preserve"> werden alle unentschiedenen Wetten als ungültig </w:t>
      </w:r>
      <w:r>
        <w:rPr>
          <w:szCs w:val="24"/>
          <w:lang w:val="de-DE"/>
        </w:rPr>
        <w:t>gewertet</w:t>
      </w:r>
      <w:r w:rsidRPr="004D2899">
        <w:rPr>
          <w:szCs w:val="24"/>
          <w:lang w:val="de-DE"/>
        </w:rPr>
        <w:t>.</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Wird ein Spiel unterbrochen oder verschoben und nicht innerhalb von 48h nach ursprünglichem Spielbeginn fortgesetzt</w:t>
      </w:r>
      <w:r>
        <w:rPr>
          <w:szCs w:val="24"/>
          <w:lang w:val="de-DE"/>
        </w:rPr>
        <w:t>,</w:t>
      </w:r>
      <w:r w:rsidRPr="004D2899">
        <w:rPr>
          <w:szCs w:val="24"/>
          <w:lang w:val="de-DE"/>
        </w:rPr>
        <w:t xml:space="preserve"> verlieren alle Wetten ihre Gültigkeit.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auf die </w:t>
      </w:r>
      <w:r w:rsidRPr="00BB5239">
        <w:rPr>
          <w:szCs w:val="24"/>
          <w:lang w:val="de-DE"/>
        </w:rPr>
        <w:t xml:space="preserve">Quoten </w:t>
      </w:r>
      <w:r w:rsidRPr="004D2899">
        <w:rPr>
          <w:szCs w:val="24"/>
          <w:lang w:val="de-DE"/>
        </w:rPr>
        <w:t>hat</w:t>
      </w:r>
      <w:r>
        <w:rPr>
          <w:szCs w:val="24"/>
          <w:lang w:val="de-DE"/>
        </w:rPr>
        <w:t>,</w:t>
      </w:r>
      <w:r w:rsidRPr="004D2899">
        <w:rPr>
          <w:szCs w:val="24"/>
          <w:lang w:val="de-DE"/>
        </w:rPr>
        <w:t xml:space="preserve"> so 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Spieler/ Mannschaften falsch angezeigt werden</w:t>
      </w:r>
      <w:r>
        <w:rPr>
          <w:szCs w:val="24"/>
          <w:lang w:val="de-DE"/>
        </w:rPr>
        <w:t>,</w:t>
      </w:r>
      <w:r w:rsidRPr="004D2899">
        <w:rPr>
          <w:szCs w:val="24"/>
          <w:lang w:val="de-DE"/>
        </w:rPr>
        <w:t xml:space="preserve"> so behalten wir uns das Recht vor, alle Wetten für ungültig zu erklären.</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sidRPr="00396EF1">
        <w:rPr>
          <w:szCs w:val="24"/>
          <w:lang w:val="de-DE"/>
        </w:rPr>
        <w:t xml:space="preserve">, dass ein Spieler </w:t>
      </w:r>
      <w:r w:rsidRPr="004D2899">
        <w:rPr>
          <w:szCs w:val="24"/>
          <w:lang w:val="de-DE"/>
        </w:rPr>
        <w:t>aufgibt</w:t>
      </w:r>
      <w:r>
        <w:rPr>
          <w:szCs w:val="24"/>
          <w:lang w:val="de-DE"/>
        </w:rPr>
        <w:t>,</w:t>
      </w:r>
      <w:r w:rsidRPr="004D2899">
        <w:rPr>
          <w:szCs w:val="24"/>
          <w:lang w:val="de-DE"/>
        </w:rPr>
        <w:t xml:space="preserve"> verlieren alle Wetten ihre Gültigkeit.</w:t>
      </w:r>
    </w:p>
    <w:p w:rsidR="006C5441" w:rsidRPr="005B059F" w:rsidRDefault="00FA2033" w:rsidP="00FA2033">
      <w:pPr>
        <w:pStyle w:val="Heading3"/>
        <w:rPr>
          <w:lang w:val="de-AT" w:eastAsia="en-GB"/>
        </w:rPr>
      </w:pPr>
      <w:r w:rsidRPr="005B059F">
        <w:rPr>
          <w:lang w:val="de-AT" w:eastAsia="en-GB"/>
        </w:rPr>
        <w:t>MARKTNAMEN UND BESCHREIBUNG</w:t>
      </w:r>
    </w:p>
    <w:p w:rsidR="00B35626" w:rsidRPr="005B059F" w:rsidRDefault="00B35626" w:rsidP="006B74E9">
      <w:pPr>
        <w:jc w:val="both"/>
        <w:rPr>
          <w:b/>
          <w:lang w:val="de-AT" w:eastAsia="en-GB"/>
        </w:rPr>
      </w:pPr>
      <w:r w:rsidRPr="005B059F">
        <w:rPr>
          <w:b/>
          <w:lang w:val="de-AT" w:eastAsia="en-GB"/>
        </w:rPr>
        <w:t>1. Gesamtergebnis</w:t>
      </w:r>
    </w:p>
    <w:p w:rsidR="00B35626" w:rsidRPr="005B059F" w:rsidRDefault="00B35626" w:rsidP="00B35626">
      <w:pPr>
        <w:rPr>
          <w:lang w:val="de-AT" w:eastAsia="en-GB"/>
        </w:rPr>
      </w:pPr>
      <w:r w:rsidRPr="005B059F">
        <w:rPr>
          <w:lang w:val="de-AT" w:eastAsia="en-GB"/>
        </w:rPr>
        <w:t>Über/ Unter</w:t>
      </w:r>
    </w:p>
    <w:p w:rsidR="00B35626" w:rsidRPr="00055CA7" w:rsidRDefault="00B35626" w:rsidP="006B74E9">
      <w:pPr>
        <w:jc w:val="both"/>
        <w:rPr>
          <w:b/>
          <w:lang w:val="de-AT" w:eastAsia="en-GB"/>
        </w:rPr>
      </w:pPr>
      <w:r w:rsidRPr="00055CA7">
        <w:rPr>
          <w:b/>
          <w:lang w:val="de-AT" w:eastAsia="en-GB"/>
        </w:rPr>
        <w:lastRenderedPageBreak/>
        <w:t xml:space="preserve">2. </w:t>
      </w:r>
      <w:r w:rsidR="001A56CC" w:rsidRPr="00055CA7">
        <w:rPr>
          <w:b/>
          <w:lang w:val="de-AT" w:eastAsia="en-GB"/>
        </w:rPr>
        <w:t>2-Weg</w:t>
      </w:r>
    </w:p>
    <w:p w:rsidR="00B35626" w:rsidRPr="00055CA7" w:rsidRDefault="00050205" w:rsidP="00B35626">
      <w:pPr>
        <w:rPr>
          <w:lang w:val="de-AT" w:eastAsia="en-GB"/>
        </w:rPr>
      </w:pPr>
      <w:r w:rsidRPr="00055CA7">
        <w:rPr>
          <w:lang w:val="de-AT" w:eastAsia="en-GB"/>
        </w:rPr>
        <w:t>Heimmannschaft</w:t>
      </w:r>
      <w:r w:rsidR="00B35626" w:rsidRPr="00055CA7">
        <w:rPr>
          <w:lang w:val="de-AT" w:eastAsia="en-GB"/>
        </w:rPr>
        <w:t xml:space="preserve">; </w:t>
      </w:r>
      <w:r w:rsidRPr="00055CA7">
        <w:rPr>
          <w:lang w:val="de-AT" w:eastAsia="en-GB"/>
        </w:rPr>
        <w:t>Auswärtsmannschaft</w:t>
      </w:r>
    </w:p>
    <w:p w:rsidR="00B35626" w:rsidRPr="00055CA7" w:rsidRDefault="00B35626" w:rsidP="006B74E9">
      <w:pPr>
        <w:jc w:val="both"/>
        <w:rPr>
          <w:b/>
          <w:lang w:val="de-AT" w:eastAsia="en-GB"/>
        </w:rPr>
      </w:pPr>
      <w:r w:rsidRPr="00055CA7">
        <w:rPr>
          <w:b/>
          <w:lang w:val="de-AT" w:eastAsia="en-GB"/>
        </w:rPr>
        <w:t>3. Welcher Spieler gewinnt den Satz?</w:t>
      </w:r>
    </w:p>
    <w:p w:rsidR="00B35626" w:rsidRPr="00055CA7" w:rsidRDefault="0094269C" w:rsidP="00B35626">
      <w:pPr>
        <w:rPr>
          <w:lang w:val="de-AT" w:eastAsia="en-GB"/>
        </w:rPr>
      </w:pPr>
      <w:r w:rsidRPr="00055CA7">
        <w:rPr>
          <w:lang w:val="de-AT" w:eastAsia="en-GB"/>
        </w:rPr>
        <w:t>Heimmannschaft</w:t>
      </w:r>
      <w:r w:rsidR="00B35626" w:rsidRPr="00055CA7">
        <w:rPr>
          <w:lang w:val="de-AT" w:eastAsia="en-GB"/>
        </w:rPr>
        <w:t>; Auswärtssieg</w:t>
      </w:r>
    </w:p>
    <w:p w:rsidR="00B35626" w:rsidRPr="00055CA7" w:rsidRDefault="00B35626" w:rsidP="006B74E9">
      <w:pPr>
        <w:jc w:val="both"/>
        <w:rPr>
          <w:b/>
          <w:lang w:val="de-AT" w:eastAsia="en-GB"/>
        </w:rPr>
      </w:pPr>
      <w:r w:rsidRPr="00055CA7">
        <w:rPr>
          <w:b/>
          <w:lang w:val="de-AT" w:eastAsia="en-GB"/>
        </w:rPr>
        <w:t xml:space="preserve">4. </w:t>
      </w:r>
      <w:r w:rsidR="00A60D95" w:rsidRPr="00055CA7">
        <w:rPr>
          <w:b/>
          <w:lang w:eastAsia="en-GB"/>
        </w:rPr>
        <w:t xml:space="preserve">Asiatisches </w:t>
      </w:r>
      <w:r w:rsidRPr="00055CA7">
        <w:rPr>
          <w:b/>
          <w:lang w:val="de-AT" w:eastAsia="en-GB"/>
        </w:rPr>
        <w:t>Handicap</w:t>
      </w:r>
    </w:p>
    <w:p w:rsidR="00B35626" w:rsidRPr="00055CA7" w:rsidRDefault="00B35626" w:rsidP="00B35626">
      <w:pPr>
        <w:rPr>
          <w:lang w:val="de-AT" w:eastAsia="en-GB"/>
        </w:rPr>
      </w:pPr>
      <w:r w:rsidRPr="00055CA7">
        <w:rPr>
          <w:lang w:val="de-AT" w:eastAsia="en-GB"/>
        </w:rPr>
        <w:t>Handicap-Wetten *.5 (z.B. -2.5/+2.5, 0.5/-0.5,...)</w:t>
      </w:r>
    </w:p>
    <w:p w:rsidR="00B35626" w:rsidRPr="00055CA7" w:rsidRDefault="00B35626" w:rsidP="006B74E9">
      <w:pPr>
        <w:jc w:val="both"/>
        <w:rPr>
          <w:b/>
          <w:lang w:eastAsia="en-GB"/>
        </w:rPr>
      </w:pPr>
      <w:r w:rsidRPr="00055CA7">
        <w:rPr>
          <w:b/>
          <w:lang w:val="de-AT" w:eastAsia="en-GB"/>
        </w:rPr>
        <w:t xml:space="preserve">5. </w:t>
      </w:r>
      <w:r w:rsidR="001A56CC" w:rsidRPr="00055CA7">
        <w:rPr>
          <w:b/>
          <w:lang w:val="de-AT" w:eastAsia="en-GB"/>
        </w:rPr>
        <w:t xml:space="preserve">1. Satz - </w:t>
      </w:r>
      <w:r w:rsidRPr="00055CA7">
        <w:rPr>
          <w:b/>
          <w:lang w:val="de-AT" w:eastAsia="en-GB"/>
        </w:rPr>
        <w:t>Asia</w:t>
      </w:r>
      <w:r w:rsidR="001A56CC" w:rsidRPr="00055CA7">
        <w:rPr>
          <w:b/>
          <w:lang w:val="de-AT" w:eastAsia="en-GB"/>
        </w:rPr>
        <w:t>tisches Handicap</w:t>
      </w:r>
    </w:p>
    <w:p w:rsidR="00B35626" w:rsidRPr="00055CA7" w:rsidRDefault="00B35626" w:rsidP="00B35626">
      <w:pPr>
        <w:rPr>
          <w:lang w:val="de-AT" w:eastAsia="en-GB"/>
        </w:rPr>
      </w:pPr>
      <w:r w:rsidRPr="00055CA7">
        <w:rPr>
          <w:lang w:val="de-AT" w:eastAsia="en-GB"/>
        </w:rPr>
        <w:t>Handicap-Wetten für den 1. Satz (z.B. -2.5/+2.5, 0.5/-0.5,...)</w:t>
      </w:r>
    </w:p>
    <w:p w:rsidR="001A56CC" w:rsidRPr="00055CA7" w:rsidRDefault="00B35626" w:rsidP="001A56CC">
      <w:pPr>
        <w:jc w:val="both"/>
        <w:rPr>
          <w:b/>
          <w:lang w:eastAsia="en-GB"/>
        </w:rPr>
      </w:pPr>
      <w:r w:rsidRPr="00055CA7">
        <w:rPr>
          <w:b/>
          <w:lang w:eastAsia="en-GB"/>
        </w:rPr>
        <w:t xml:space="preserve">6. </w:t>
      </w:r>
      <w:r w:rsidR="001A56CC" w:rsidRPr="00055CA7">
        <w:rPr>
          <w:b/>
          <w:lang w:eastAsia="en-GB"/>
        </w:rPr>
        <w:t xml:space="preserve">2. Satz - </w:t>
      </w:r>
      <w:r w:rsidR="001A56CC" w:rsidRPr="00055CA7">
        <w:rPr>
          <w:b/>
          <w:lang w:val="de-AT" w:eastAsia="en-GB"/>
        </w:rPr>
        <w:t>Asiatisches Handicap</w:t>
      </w:r>
    </w:p>
    <w:p w:rsidR="00B35626" w:rsidRPr="00055CA7" w:rsidRDefault="00B35626" w:rsidP="00B35626">
      <w:pPr>
        <w:rPr>
          <w:lang w:val="de-AT" w:eastAsia="en-GB"/>
        </w:rPr>
      </w:pPr>
      <w:r w:rsidRPr="00055CA7">
        <w:rPr>
          <w:lang w:val="de-AT" w:eastAsia="en-GB"/>
        </w:rPr>
        <w:t>Handicap-Wetten für den 2. Satz (z.B. -2.5/+2.5, 0.5/-0.5,...)</w:t>
      </w:r>
    </w:p>
    <w:p w:rsidR="001A56CC" w:rsidRPr="00055CA7" w:rsidRDefault="00B35626" w:rsidP="001A56CC">
      <w:pPr>
        <w:jc w:val="both"/>
        <w:rPr>
          <w:b/>
          <w:lang w:eastAsia="en-GB"/>
        </w:rPr>
      </w:pPr>
      <w:r w:rsidRPr="00055CA7">
        <w:rPr>
          <w:b/>
          <w:lang w:eastAsia="en-GB"/>
        </w:rPr>
        <w:t xml:space="preserve">7. </w:t>
      </w:r>
      <w:r w:rsidR="001A56CC" w:rsidRPr="00055CA7">
        <w:rPr>
          <w:b/>
          <w:lang w:eastAsia="en-GB"/>
        </w:rPr>
        <w:t xml:space="preserve">3. Satz - </w:t>
      </w:r>
      <w:r w:rsidR="001A56CC" w:rsidRPr="00055CA7">
        <w:rPr>
          <w:b/>
          <w:lang w:val="de-AT" w:eastAsia="en-GB"/>
        </w:rPr>
        <w:t>Asiatisches Handicap</w:t>
      </w:r>
    </w:p>
    <w:p w:rsidR="00B35626" w:rsidRPr="00055CA7" w:rsidRDefault="00B35626" w:rsidP="00B35626">
      <w:pPr>
        <w:rPr>
          <w:lang w:val="de-AT" w:eastAsia="en-GB"/>
        </w:rPr>
      </w:pPr>
      <w:r w:rsidRPr="00055CA7">
        <w:rPr>
          <w:lang w:val="de-AT" w:eastAsia="en-GB"/>
        </w:rPr>
        <w:t>Handicap-Wetten für den 3. Satz (z.B. -2.5/+2.5, 0.5/-0.5,...)</w:t>
      </w:r>
    </w:p>
    <w:p w:rsidR="00B35626" w:rsidRPr="00BE54B0" w:rsidRDefault="00B35626" w:rsidP="006B74E9">
      <w:pPr>
        <w:jc w:val="both"/>
        <w:rPr>
          <w:b/>
          <w:lang w:val="de-AT" w:eastAsia="en-GB"/>
        </w:rPr>
      </w:pPr>
      <w:r w:rsidRPr="00BE54B0">
        <w:rPr>
          <w:b/>
          <w:lang w:val="de-AT" w:eastAsia="en-GB"/>
        </w:rPr>
        <w:t xml:space="preserve">8. 1. Satz – Welcher Spieler gewinnt das Rennen </w:t>
      </w:r>
      <w:r w:rsidR="00747149" w:rsidRPr="00BE54B0">
        <w:rPr>
          <w:b/>
          <w:szCs w:val="24"/>
          <w:lang w:val="de-DE"/>
        </w:rPr>
        <w:t>bis</w:t>
      </w:r>
      <w:r w:rsidRPr="00BE54B0">
        <w:rPr>
          <w:b/>
          <w:lang w:val="de-AT" w:eastAsia="en-GB"/>
        </w:rPr>
        <w:t xml:space="preserve"> X </w:t>
      </w:r>
      <w:r w:rsidR="00461889" w:rsidRPr="00BE54B0">
        <w:rPr>
          <w:b/>
          <w:szCs w:val="24"/>
          <w:lang w:val="de-DE"/>
        </w:rPr>
        <w:t>Punkte</w:t>
      </w:r>
      <w:r w:rsidRPr="00BE54B0">
        <w:rPr>
          <w:b/>
          <w:lang w:val="de-AT" w:eastAsia="en-GB"/>
        </w:rPr>
        <w:t>?</w:t>
      </w:r>
    </w:p>
    <w:p w:rsidR="00B35626" w:rsidRPr="00055CA7" w:rsidRDefault="00B35626" w:rsidP="006B74E9">
      <w:pPr>
        <w:jc w:val="both"/>
        <w:rPr>
          <w:lang w:eastAsia="en-GB"/>
        </w:rPr>
      </w:pPr>
      <w:r w:rsidRPr="00055CA7">
        <w:rPr>
          <w:b/>
          <w:lang w:eastAsia="en-GB"/>
        </w:rPr>
        <w:t>a</w:t>
      </w:r>
      <w:r w:rsidRPr="00055CA7">
        <w:rPr>
          <w:lang w:eastAsia="en-GB"/>
        </w:rPr>
        <w:t>. X innerhalb 5, 10, 15, 20</w:t>
      </w:r>
    </w:p>
    <w:p w:rsidR="00B35626" w:rsidRPr="00055CA7" w:rsidRDefault="00B35626" w:rsidP="00B35626">
      <w:pPr>
        <w:rPr>
          <w:lang w:val="de-AT" w:eastAsia="en-GB"/>
        </w:rPr>
      </w:pPr>
      <w:r w:rsidRPr="00055CA7">
        <w:rPr>
          <w:b/>
          <w:lang w:val="de-AT" w:eastAsia="en-GB"/>
        </w:rPr>
        <w:t>b.</w:t>
      </w:r>
      <w:r w:rsidRPr="00055CA7">
        <w:rPr>
          <w:lang w:val="de-AT" w:eastAsia="en-GB"/>
        </w:rPr>
        <w:t xml:space="preserve"> We</w:t>
      </w:r>
      <w:r w:rsidR="00BE54B0">
        <w:rPr>
          <w:lang w:val="de-AT" w:eastAsia="en-GB"/>
        </w:rPr>
        <w:t>r</w:t>
      </w:r>
      <w:r w:rsidRPr="00055CA7">
        <w:rPr>
          <w:lang w:val="de-AT" w:eastAsia="en-GB"/>
        </w:rPr>
        <w:t xml:space="preserve"> wird zuerst X Punkte erreichen?</w:t>
      </w:r>
    </w:p>
    <w:p w:rsidR="00B35626" w:rsidRPr="00BE54B0" w:rsidRDefault="00B35626" w:rsidP="006B74E9">
      <w:pPr>
        <w:jc w:val="both"/>
        <w:rPr>
          <w:b/>
          <w:lang w:val="de-AT" w:eastAsia="en-GB"/>
        </w:rPr>
      </w:pPr>
      <w:r w:rsidRPr="00BE54B0">
        <w:rPr>
          <w:b/>
          <w:lang w:val="de-AT" w:eastAsia="en-GB"/>
        </w:rPr>
        <w:t xml:space="preserve">9. 2. Satz – Welcher Spieler gewinnt das Rennen </w:t>
      </w:r>
      <w:r w:rsidR="00747149" w:rsidRPr="00BE54B0">
        <w:rPr>
          <w:b/>
          <w:szCs w:val="24"/>
          <w:lang w:val="de-DE"/>
        </w:rPr>
        <w:t>bis</w:t>
      </w:r>
      <w:r w:rsidR="00747149" w:rsidRPr="00BE54B0">
        <w:rPr>
          <w:b/>
          <w:lang w:val="de-AT" w:eastAsia="en-GB"/>
        </w:rPr>
        <w:t xml:space="preserve"> </w:t>
      </w:r>
      <w:r w:rsidRPr="00BE54B0">
        <w:rPr>
          <w:b/>
          <w:lang w:val="de-AT" w:eastAsia="en-GB"/>
        </w:rPr>
        <w:t xml:space="preserve">X </w:t>
      </w:r>
      <w:r w:rsidR="00461889" w:rsidRPr="00BE54B0">
        <w:rPr>
          <w:b/>
          <w:szCs w:val="24"/>
          <w:lang w:val="de-DE"/>
        </w:rPr>
        <w:t>Punkte</w:t>
      </w:r>
      <w:r w:rsidRPr="00BE54B0">
        <w:rPr>
          <w:b/>
          <w:lang w:val="de-AT" w:eastAsia="en-GB"/>
        </w:rPr>
        <w:t>?</w:t>
      </w:r>
    </w:p>
    <w:p w:rsidR="00B35626" w:rsidRPr="00055CA7" w:rsidRDefault="00B35626" w:rsidP="006B74E9">
      <w:pPr>
        <w:jc w:val="both"/>
        <w:rPr>
          <w:b/>
          <w:lang w:eastAsia="en-GB"/>
        </w:rPr>
      </w:pPr>
      <w:r w:rsidRPr="00055CA7">
        <w:rPr>
          <w:b/>
          <w:lang w:eastAsia="en-GB"/>
        </w:rPr>
        <w:t xml:space="preserve">a. </w:t>
      </w:r>
      <w:r w:rsidRPr="00055CA7">
        <w:rPr>
          <w:lang w:eastAsia="en-GB"/>
        </w:rPr>
        <w:t>X innerhalb 5, 10, 15, 20</w:t>
      </w:r>
    </w:p>
    <w:p w:rsidR="00BE54B0" w:rsidRPr="00055CA7" w:rsidRDefault="00BE54B0" w:rsidP="00BE54B0">
      <w:pPr>
        <w:rPr>
          <w:lang w:val="de-AT" w:eastAsia="en-GB"/>
        </w:rPr>
      </w:pPr>
      <w:r w:rsidRPr="00055CA7">
        <w:rPr>
          <w:b/>
          <w:lang w:val="de-AT" w:eastAsia="en-GB"/>
        </w:rPr>
        <w:t>b.</w:t>
      </w:r>
      <w:r w:rsidRPr="00055CA7">
        <w:rPr>
          <w:lang w:val="de-AT" w:eastAsia="en-GB"/>
        </w:rPr>
        <w:t xml:space="preserve"> We</w:t>
      </w:r>
      <w:r>
        <w:rPr>
          <w:lang w:val="de-AT" w:eastAsia="en-GB"/>
        </w:rPr>
        <w:t>r</w:t>
      </w:r>
      <w:r w:rsidRPr="00055CA7">
        <w:rPr>
          <w:lang w:val="de-AT" w:eastAsia="en-GB"/>
        </w:rPr>
        <w:t xml:space="preserve"> wird zuerst X Punkte erreichen?</w:t>
      </w:r>
    </w:p>
    <w:p w:rsidR="00B35626" w:rsidRPr="00BE54B0" w:rsidRDefault="00B35626" w:rsidP="006B74E9">
      <w:pPr>
        <w:jc w:val="both"/>
        <w:rPr>
          <w:b/>
          <w:lang w:val="de-AT" w:eastAsia="en-GB"/>
        </w:rPr>
      </w:pPr>
      <w:r w:rsidRPr="00BE54B0">
        <w:rPr>
          <w:b/>
          <w:lang w:val="de-AT" w:eastAsia="en-GB"/>
        </w:rPr>
        <w:t xml:space="preserve">10. 3. Satz – Welcher Spieler gewinnt das Rennen </w:t>
      </w:r>
      <w:r w:rsidR="00747149" w:rsidRPr="00BE54B0">
        <w:rPr>
          <w:b/>
          <w:szCs w:val="24"/>
          <w:lang w:val="de-DE"/>
        </w:rPr>
        <w:t>bis</w:t>
      </w:r>
      <w:r w:rsidR="00747149" w:rsidRPr="00BE54B0">
        <w:rPr>
          <w:b/>
          <w:lang w:val="de-AT" w:eastAsia="en-GB"/>
        </w:rPr>
        <w:t xml:space="preserve"> </w:t>
      </w:r>
      <w:r w:rsidRPr="00BE54B0">
        <w:rPr>
          <w:b/>
          <w:lang w:val="de-AT" w:eastAsia="en-GB"/>
        </w:rPr>
        <w:t xml:space="preserve">X </w:t>
      </w:r>
      <w:r w:rsidR="00461889" w:rsidRPr="00BE54B0">
        <w:rPr>
          <w:b/>
          <w:szCs w:val="24"/>
          <w:lang w:val="de-DE"/>
        </w:rPr>
        <w:t>Punkte</w:t>
      </w:r>
      <w:r w:rsidRPr="00BE54B0">
        <w:rPr>
          <w:b/>
          <w:lang w:val="de-AT" w:eastAsia="en-GB"/>
        </w:rPr>
        <w:t>?</w:t>
      </w:r>
    </w:p>
    <w:p w:rsidR="00B35626" w:rsidRPr="00055CA7" w:rsidRDefault="00B35626" w:rsidP="006B74E9">
      <w:pPr>
        <w:jc w:val="both"/>
        <w:rPr>
          <w:lang w:eastAsia="en-GB"/>
        </w:rPr>
      </w:pPr>
      <w:r w:rsidRPr="00055CA7">
        <w:rPr>
          <w:b/>
          <w:lang w:eastAsia="en-GB"/>
        </w:rPr>
        <w:t>a</w:t>
      </w:r>
      <w:r w:rsidRPr="00055CA7">
        <w:rPr>
          <w:lang w:eastAsia="en-GB"/>
        </w:rPr>
        <w:t>. X innerhalb 5, 10, 15, 20</w:t>
      </w:r>
    </w:p>
    <w:p w:rsidR="00BE54B0" w:rsidRPr="00055CA7" w:rsidRDefault="00BE54B0" w:rsidP="00BE54B0">
      <w:pPr>
        <w:rPr>
          <w:lang w:val="de-AT" w:eastAsia="en-GB"/>
        </w:rPr>
      </w:pPr>
      <w:r w:rsidRPr="00055CA7">
        <w:rPr>
          <w:b/>
          <w:lang w:val="de-AT" w:eastAsia="en-GB"/>
        </w:rPr>
        <w:t>b.</w:t>
      </w:r>
      <w:r w:rsidRPr="00055CA7">
        <w:rPr>
          <w:lang w:val="de-AT" w:eastAsia="en-GB"/>
        </w:rPr>
        <w:t xml:space="preserve"> We</w:t>
      </w:r>
      <w:r>
        <w:rPr>
          <w:lang w:val="de-AT" w:eastAsia="en-GB"/>
        </w:rPr>
        <w:t>r</w:t>
      </w:r>
      <w:r w:rsidRPr="00055CA7">
        <w:rPr>
          <w:lang w:val="de-AT" w:eastAsia="en-GB"/>
        </w:rPr>
        <w:t xml:space="preserve"> wird zuerst X Punkte erreichen?</w:t>
      </w:r>
    </w:p>
    <w:p w:rsidR="00B35626" w:rsidRPr="00055CA7" w:rsidRDefault="00B35626" w:rsidP="006B74E9">
      <w:pPr>
        <w:jc w:val="both"/>
        <w:rPr>
          <w:b/>
          <w:lang w:val="de-AT" w:eastAsia="en-GB"/>
        </w:rPr>
      </w:pPr>
      <w:r w:rsidRPr="00055CA7">
        <w:rPr>
          <w:b/>
          <w:lang w:val="de-AT" w:eastAsia="en-GB"/>
        </w:rPr>
        <w:t>11. 1. Satz - Wer erzielt den x-ten Punkt?</w:t>
      </w:r>
    </w:p>
    <w:p w:rsidR="00B35626" w:rsidRPr="005B059F" w:rsidRDefault="00B35626" w:rsidP="006B74E9">
      <w:pPr>
        <w:jc w:val="both"/>
        <w:rPr>
          <w:lang w:val="de-AT" w:eastAsia="en-GB"/>
        </w:rPr>
      </w:pPr>
      <w:r w:rsidRPr="005B059F">
        <w:rPr>
          <w:b/>
          <w:lang w:val="de-AT" w:eastAsia="en-GB"/>
        </w:rPr>
        <w:t>a</w:t>
      </w:r>
      <w:r w:rsidRPr="005B059F">
        <w:rPr>
          <w:lang w:val="de-AT" w:eastAsia="en-GB"/>
        </w:rPr>
        <w:t>. X innerhalb 5, 10, 15, 20, 25,…</w:t>
      </w:r>
    </w:p>
    <w:p w:rsidR="00B35626" w:rsidRPr="005B059F" w:rsidRDefault="00B35626" w:rsidP="006B74E9">
      <w:pPr>
        <w:jc w:val="both"/>
        <w:rPr>
          <w:lang w:val="de-AT" w:eastAsia="en-GB"/>
        </w:rPr>
      </w:pPr>
      <w:r w:rsidRPr="005B059F">
        <w:rPr>
          <w:b/>
          <w:lang w:val="de-AT" w:eastAsia="en-GB"/>
        </w:rPr>
        <w:t>b</w:t>
      </w:r>
      <w:r w:rsidR="00BE54B0">
        <w:rPr>
          <w:lang w:val="de-AT" w:eastAsia="en-GB"/>
        </w:rPr>
        <w:t>. Wer</w:t>
      </w:r>
      <w:r w:rsidRPr="005B059F">
        <w:rPr>
          <w:lang w:val="de-AT" w:eastAsia="en-GB"/>
        </w:rPr>
        <w:t xml:space="preserve"> wird den x-ten Punkt im 1. Satz erzielen</w:t>
      </w:r>
    </w:p>
    <w:p w:rsidR="00B35626" w:rsidRPr="005B059F" w:rsidRDefault="00B35626" w:rsidP="006B74E9">
      <w:pPr>
        <w:jc w:val="both"/>
        <w:rPr>
          <w:lang w:val="de-AT" w:eastAsia="en-GB"/>
        </w:rPr>
      </w:pPr>
      <w:r w:rsidRPr="005B059F">
        <w:rPr>
          <w:b/>
          <w:lang w:val="de-AT" w:eastAsia="en-GB"/>
        </w:rPr>
        <w:t>c.</w:t>
      </w:r>
      <w:r w:rsidRPr="005B059F">
        <w:rPr>
          <w:lang w:val="de-AT" w:eastAsia="en-GB"/>
        </w:rPr>
        <w:t xml:space="preserve"> Wenn ein Satz endet bevor der x-te Punkt erzielt wurde</w:t>
      </w:r>
      <w:r w:rsidR="00835F50">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6B74E9">
      <w:pPr>
        <w:jc w:val="both"/>
        <w:rPr>
          <w:b/>
          <w:lang w:val="de-AT" w:eastAsia="en-GB"/>
        </w:rPr>
      </w:pPr>
      <w:r w:rsidRPr="005B059F">
        <w:rPr>
          <w:b/>
          <w:lang w:val="de-AT" w:eastAsia="en-GB"/>
        </w:rPr>
        <w:t>12. 2. Satz - Wer erzielt den x-ten Punkt?</w:t>
      </w:r>
    </w:p>
    <w:p w:rsidR="00B35626" w:rsidRPr="005B059F" w:rsidRDefault="00B35626" w:rsidP="006B74E9">
      <w:pPr>
        <w:jc w:val="both"/>
        <w:rPr>
          <w:lang w:val="de-AT" w:eastAsia="en-GB"/>
        </w:rPr>
      </w:pPr>
      <w:r w:rsidRPr="005B059F">
        <w:rPr>
          <w:b/>
          <w:lang w:val="de-AT" w:eastAsia="en-GB"/>
        </w:rPr>
        <w:t>a.</w:t>
      </w:r>
      <w:r w:rsidRPr="005B059F">
        <w:rPr>
          <w:lang w:val="de-AT" w:eastAsia="en-GB"/>
        </w:rPr>
        <w:t xml:space="preserve"> X innerhalb 5, 10, 15, 20, 25,…</w:t>
      </w:r>
    </w:p>
    <w:p w:rsidR="00B35626" w:rsidRPr="005B059F" w:rsidRDefault="00B35626" w:rsidP="006B74E9">
      <w:pPr>
        <w:jc w:val="both"/>
        <w:rPr>
          <w:lang w:val="de-AT" w:eastAsia="en-GB"/>
        </w:rPr>
      </w:pPr>
      <w:r w:rsidRPr="005B059F">
        <w:rPr>
          <w:b/>
          <w:lang w:val="de-AT" w:eastAsia="en-GB"/>
        </w:rPr>
        <w:t>b.</w:t>
      </w:r>
      <w:r w:rsidRPr="005B059F">
        <w:rPr>
          <w:lang w:val="de-AT" w:eastAsia="en-GB"/>
        </w:rPr>
        <w:t xml:space="preserve"> Welche Mannschaft wird den x-ten Punkt im 2. Satz erzielen</w:t>
      </w:r>
    </w:p>
    <w:p w:rsidR="00B35626" w:rsidRPr="005B059F" w:rsidRDefault="00B35626" w:rsidP="006B74E9">
      <w:pPr>
        <w:jc w:val="both"/>
        <w:rPr>
          <w:lang w:val="de-AT" w:eastAsia="en-GB"/>
        </w:rPr>
      </w:pPr>
      <w:r w:rsidRPr="005B059F">
        <w:rPr>
          <w:b/>
          <w:lang w:val="de-AT" w:eastAsia="en-GB"/>
        </w:rPr>
        <w:t>c</w:t>
      </w:r>
      <w:r w:rsidRPr="005B059F">
        <w:rPr>
          <w:lang w:val="de-AT" w:eastAsia="en-GB"/>
        </w:rPr>
        <w:t>. Wenn ein Satz endet bevor der x-te Punkt erzielt wurde</w:t>
      </w:r>
      <w:r w:rsidR="00835F50">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6B74E9">
      <w:pPr>
        <w:jc w:val="both"/>
        <w:rPr>
          <w:b/>
          <w:lang w:val="de-AT" w:eastAsia="en-GB"/>
        </w:rPr>
      </w:pPr>
      <w:r w:rsidRPr="005B059F">
        <w:rPr>
          <w:b/>
          <w:lang w:val="de-AT" w:eastAsia="en-GB"/>
        </w:rPr>
        <w:t>13. 3. Satz - Wer erzielt den x-ten Punkt?</w:t>
      </w:r>
    </w:p>
    <w:p w:rsidR="00B35626" w:rsidRPr="005B059F" w:rsidRDefault="00B35626" w:rsidP="006B74E9">
      <w:pPr>
        <w:jc w:val="both"/>
        <w:rPr>
          <w:lang w:val="de-AT" w:eastAsia="en-GB"/>
        </w:rPr>
      </w:pPr>
      <w:r w:rsidRPr="005B059F">
        <w:rPr>
          <w:b/>
          <w:lang w:val="de-AT" w:eastAsia="en-GB"/>
        </w:rPr>
        <w:t>a</w:t>
      </w:r>
      <w:r w:rsidRPr="005B059F">
        <w:rPr>
          <w:lang w:val="de-AT" w:eastAsia="en-GB"/>
        </w:rPr>
        <w:t>. X innerhalb 5, 10, 15, 20, 25,…</w:t>
      </w:r>
    </w:p>
    <w:p w:rsidR="00B35626" w:rsidRPr="005B059F" w:rsidRDefault="00B35626" w:rsidP="006B74E9">
      <w:pPr>
        <w:jc w:val="both"/>
        <w:rPr>
          <w:lang w:val="de-AT" w:eastAsia="en-GB"/>
        </w:rPr>
      </w:pPr>
      <w:r w:rsidRPr="005B059F">
        <w:rPr>
          <w:b/>
          <w:lang w:val="de-AT" w:eastAsia="en-GB"/>
        </w:rPr>
        <w:t>b</w:t>
      </w:r>
      <w:r w:rsidRPr="005B059F">
        <w:rPr>
          <w:lang w:val="de-AT" w:eastAsia="en-GB"/>
        </w:rPr>
        <w:t>. Welche Mannschaft wird den x-ten Punkt im 2. Satz erzielen</w:t>
      </w:r>
    </w:p>
    <w:p w:rsidR="00B35626" w:rsidRPr="005B059F" w:rsidRDefault="00B35626" w:rsidP="006B74E9">
      <w:pPr>
        <w:jc w:val="both"/>
        <w:rPr>
          <w:lang w:val="de-AT" w:eastAsia="en-GB"/>
        </w:rPr>
      </w:pPr>
      <w:r w:rsidRPr="005B059F">
        <w:rPr>
          <w:b/>
          <w:lang w:val="de-AT" w:eastAsia="en-GB"/>
        </w:rPr>
        <w:t>c</w:t>
      </w:r>
      <w:r w:rsidRPr="005B059F">
        <w:rPr>
          <w:lang w:val="de-AT" w:eastAsia="en-GB"/>
        </w:rPr>
        <w:t>. Wenn ein Satz endet bevor der x-te Punkt erzielt wurde</w:t>
      </w:r>
      <w:r w:rsidR="00835F50">
        <w:rPr>
          <w:lang w:val="de-AT" w:eastAsia="en-GB"/>
        </w:rPr>
        <w:t>,</w:t>
      </w:r>
      <w:r w:rsidRPr="005B059F">
        <w:rPr>
          <w:lang w:val="de-AT" w:eastAsia="en-GB"/>
        </w:rPr>
        <w:t xml:space="preserve"> so verlieren alle diesbezü</w:t>
      </w:r>
      <w:r w:rsidR="00C07E7F">
        <w:rPr>
          <w:lang w:val="de-AT" w:eastAsia="en-GB"/>
        </w:rPr>
        <w:t>glichen Wetten ihre Gültigkeit</w:t>
      </w:r>
    </w:p>
    <w:p w:rsidR="00B35626" w:rsidRPr="005B059F" w:rsidRDefault="00B35626" w:rsidP="006B74E9">
      <w:pPr>
        <w:jc w:val="both"/>
        <w:rPr>
          <w:b/>
          <w:lang w:val="de-AT" w:eastAsia="en-GB"/>
        </w:rPr>
      </w:pPr>
      <w:r w:rsidRPr="005B059F">
        <w:rPr>
          <w:b/>
          <w:lang w:val="de-AT" w:eastAsia="en-GB"/>
        </w:rPr>
        <w:t>14. Wieviele Sätze übersteigen das Punktelimit?</w:t>
      </w:r>
    </w:p>
    <w:p w:rsidR="00B35626" w:rsidRPr="005B059F" w:rsidRDefault="00B35626" w:rsidP="00B35626">
      <w:pPr>
        <w:rPr>
          <w:lang w:val="de-AT" w:eastAsia="en-GB"/>
        </w:rPr>
      </w:pPr>
      <w:r w:rsidRPr="005B059F">
        <w:rPr>
          <w:lang w:val="de-AT" w:eastAsia="en-GB"/>
        </w:rPr>
        <w:t>In wievielen Sätzen übertrifft mindestens eine Mannschaft das 21 Punkte Limit</w:t>
      </w:r>
    </w:p>
    <w:p w:rsidR="00B35626" w:rsidRPr="005B059F" w:rsidRDefault="00B35626" w:rsidP="006B74E9">
      <w:pPr>
        <w:jc w:val="both"/>
        <w:rPr>
          <w:b/>
          <w:lang w:val="de-AT" w:eastAsia="en-GB"/>
        </w:rPr>
      </w:pPr>
      <w:r w:rsidRPr="005B059F">
        <w:rPr>
          <w:b/>
          <w:lang w:val="de-AT" w:eastAsia="en-GB"/>
        </w:rPr>
        <w:t xml:space="preserve">15. Endergebnis (in Sätzen – Best </w:t>
      </w:r>
      <w:r w:rsidR="006A6126">
        <w:rPr>
          <w:b/>
          <w:lang w:val="de-AT" w:eastAsia="en-GB"/>
        </w:rPr>
        <w:t>of</w:t>
      </w:r>
      <w:r w:rsidRPr="005B059F">
        <w:rPr>
          <w:b/>
          <w:lang w:val="de-AT" w:eastAsia="en-GB"/>
        </w:rPr>
        <w:t xml:space="preserve"> 3)</w:t>
      </w:r>
    </w:p>
    <w:p w:rsidR="00B35626" w:rsidRPr="005B059F" w:rsidRDefault="00B35626" w:rsidP="006B74E9">
      <w:pPr>
        <w:jc w:val="both"/>
        <w:rPr>
          <w:lang w:val="de-AT" w:eastAsia="en-GB"/>
        </w:rPr>
      </w:pPr>
      <w:r w:rsidRPr="005B059F">
        <w:rPr>
          <w:lang w:val="de-AT" w:eastAsia="en-GB"/>
        </w:rPr>
        <w:t>2:0, 2:1, 1:</w:t>
      </w:r>
      <w:r w:rsidRPr="005B059F">
        <w:rPr>
          <w:b/>
          <w:lang w:val="de-AT" w:eastAsia="en-GB"/>
        </w:rPr>
        <w:t>2</w:t>
      </w:r>
      <w:r w:rsidRPr="005B059F">
        <w:rPr>
          <w:lang w:val="de-AT" w:eastAsia="en-GB"/>
        </w:rPr>
        <w:t xml:space="preserve"> und 0:2</w:t>
      </w:r>
    </w:p>
    <w:p w:rsidR="00B35626" w:rsidRPr="005B059F" w:rsidRDefault="00B35626" w:rsidP="006B74E9">
      <w:pPr>
        <w:jc w:val="both"/>
        <w:rPr>
          <w:b/>
          <w:lang w:val="de-AT" w:eastAsia="en-GB"/>
        </w:rPr>
      </w:pPr>
      <w:r w:rsidRPr="005B059F">
        <w:rPr>
          <w:b/>
          <w:lang w:val="de-AT" w:eastAsia="en-GB"/>
        </w:rPr>
        <w:t xml:space="preserve">16. Anzahl Sätze (Best </w:t>
      </w:r>
      <w:r w:rsidR="006A6126">
        <w:rPr>
          <w:b/>
          <w:lang w:val="de-AT" w:eastAsia="en-GB"/>
        </w:rPr>
        <w:t>of</w:t>
      </w:r>
      <w:r w:rsidRPr="005B059F">
        <w:rPr>
          <w:b/>
          <w:lang w:val="de-AT" w:eastAsia="en-GB"/>
        </w:rPr>
        <w:t xml:space="preserve"> 3)</w:t>
      </w:r>
    </w:p>
    <w:p w:rsidR="00B35626" w:rsidRPr="005B059F" w:rsidRDefault="00B35626" w:rsidP="00B35626">
      <w:pPr>
        <w:rPr>
          <w:lang w:val="de-AT" w:eastAsia="en-GB"/>
        </w:rPr>
      </w:pPr>
      <w:r w:rsidRPr="005B059F">
        <w:rPr>
          <w:lang w:val="de-AT" w:eastAsia="en-GB"/>
        </w:rPr>
        <w:t>2 oder 3</w:t>
      </w:r>
    </w:p>
    <w:p w:rsidR="00B35626" w:rsidRPr="005B059F" w:rsidRDefault="00B35626" w:rsidP="006B74E9">
      <w:pPr>
        <w:jc w:val="both"/>
        <w:rPr>
          <w:b/>
          <w:lang w:val="de-AT" w:eastAsia="en-GB"/>
        </w:rPr>
      </w:pPr>
      <w:r w:rsidRPr="005B059F">
        <w:rPr>
          <w:b/>
          <w:lang w:val="de-AT" w:eastAsia="en-GB"/>
        </w:rPr>
        <w:t>17. 1. Satz - Gesamtergebnis</w:t>
      </w:r>
    </w:p>
    <w:p w:rsidR="00B35626" w:rsidRPr="005B059F" w:rsidRDefault="00B35626" w:rsidP="00B35626">
      <w:pPr>
        <w:rPr>
          <w:lang w:val="de-AT" w:eastAsia="en-GB"/>
        </w:rPr>
      </w:pPr>
      <w:r w:rsidRPr="005B059F">
        <w:rPr>
          <w:lang w:val="de-AT" w:eastAsia="en-GB"/>
        </w:rPr>
        <w:t xml:space="preserve">Nur Punkte im ersten Satz werden </w:t>
      </w:r>
      <w:r w:rsidR="00761DAC" w:rsidRPr="005B059F">
        <w:rPr>
          <w:lang w:val="de-AT" w:eastAsia="en-GB"/>
        </w:rPr>
        <w:t>berücksichtigt</w:t>
      </w:r>
    </w:p>
    <w:p w:rsidR="00B35626" w:rsidRPr="005B059F" w:rsidRDefault="00B35626" w:rsidP="006B74E9">
      <w:pPr>
        <w:jc w:val="both"/>
        <w:rPr>
          <w:b/>
          <w:lang w:val="de-AT" w:eastAsia="en-GB"/>
        </w:rPr>
      </w:pPr>
      <w:r w:rsidRPr="005B059F">
        <w:rPr>
          <w:b/>
          <w:lang w:val="de-AT" w:eastAsia="en-GB"/>
        </w:rPr>
        <w:t>18. 2. Satz - Gesamtergebnis</w:t>
      </w:r>
    </w:p>
    <w:p w:rsidR="00B35626" w:rsidRPr="005B059F" w:rsidRDefault="00B35626" w:rsidP="00B35626">
      <w:pPr>
        <w:rPr>
          <w:lang w:val="de-AT" w:eastAsia="en-GB"/>
        </w:rPr>
      </w:pPr>
      <w:r w:rsidRPr="005B059F">
        <w:rPr>
          <w:lang w:val="de-AT" w:eastAsia="en-GB"/>
        </w:rPr>
        <w:t xml:space="preserve">Nur Punkte im zweiten Satz werden </w:t>
      </w:r>
      <w:r w:rsidR="00761DAC" w:rsidRPr="005B059F">
        <w:rPr>
          <w:lang w:val="de-AT" w:eastAsia="en-GB"/>
        </w:rPr>
        <w:t>berücksichtigt</w:t>
      </w:r>
    </w:p>
    <w:p w:rsidR="00B35626" w:rsidRPr="005B059F" w:rsidRDefault="00B35626" w:rsidP="006B74E9">
      <w:pPr>
        <w:jc w:val="both"/>
        <w:rPr>
          <w:b/>
          <w:lang w:val="de-AT" w:eastAsia="en-GB"/>
        </w:rPr>
      </w:pPr>
      <w:r w:rsidRPr="005B059F">
        <w:rPr>
          <w:b/>
          <w:lang w:val="de-AT" w:eastAsia="en-GB"/>
        </w:rPr>
        <w:t>19. 3. Satz - Gesamtergebnis</w:t>
      </w:r>
    </w:p>
    <w:p w:rsidR="00B35626" w:rsidRPr="005B059F" w:rsidRDefault="00B35626" w:rsidP="00B35626">
      <w:pPr>
        <w:rPr>
          <w:lang w:val="de-AT" w:eastAsia="en-GB"/>
        </w:rPr>
      </w:pPr>
      <w:r w:rsidRPr="005B059F">
        <w:rPr>
          <w:lang w:val="de-AT" w:eastAsia="en-GB"/>
        </w:rPr>
        <w:t xml:space="preserve">Nur Punkte im dritten Satz werden </w:t>
      </w:r>
      <w:r w:rsidR="00761DAC" w:rsidRPr="005B059F">
        <w:rPr>
          <w:lang w:val="de-AT" w:eastAsia="en-GB"/>
        </w:rPr>
        <w:t>berücksichtigt</w:t>
      </w:r>
    </w:p>
    <w:p w:rsidR="00B35626" w:rsidRPr="005B059F" w:rsidRDefault="00B35626" w:rsidP="006B74E9">
      <w:pPr>
        <w:jc w:val="both"/>
        <w:rPr>
          <w:b/>
          <w:lang w:val="de-AT" w:eastAsia="en-GB"/>
        </w:rPr>
      </w:pPr>
      <w:r w:rsidRPr="005B059F">
        <w:rPr>
          <w:b/>
          <w:lang w:val="de-AT" w:eastAsia="en-GB"/>
        </w:rPr>
        <w:lastRenderedPageBreak/>
        <w:t>20. 1. Satz – Gerade/ Ungerade</w:t>
      </w:r>
    </w:p>
    <w:p w:rsidR="00B35626" w:rsidRPr="005B059F" w:rsidRDefault="00B35626" w:rsidP="00B35626">
      <w:pPr>
        <w:rPr>
          <w:lang w:val="de-AT" w:eastAsia="en-GB"/>
        </w:rPr>
      </w:pPr>
      <w:r w:rsidRPr="005B059F">
        <w:rPr>
          <w:lang w:val="de-AT" w:eastAsia="en-GB"/>
        </w:rPr>
        <w:t xml:space="preserve">Nur Punkte im ersten Satz werden </w:t>
      </w:r>
      <w:r w:rsidR="00761DAC" w:rsidRPr="005B059F">
        <w:rPr>
          <w:lang w:val="de-AT" w:eastAsia="en-GB"/>
        </w:rPr>
        <w:t>berücksichtigt</w:t>
      </w:r>
    </w:p>
    <w:p w:rsidR="00B35626" w:rsidRPr="005B059F" w:rsidRDefault="00B35626" w:rsidP="006B74E9">
      <w:pPr>
        <w:jc w:val="both"/>
        <w:rPr>
          <w:b/>
          <w:lang w:val="de-AT" w:eastAsia="en-GB"/>
        </w:rPr>
      </w:pPr>
      <w:r w:rsidRPr="005B059F">
        <w:rPr>
          <w:b/>
          <w:lang w:val="de-AT" w:eastAsia="en-GB"/>
        </w:rPr>
        <w:t>21. 2. Satz – Gerade/ Ungerade</w:t>
      </w:r>
    </w:p>
    <w:p w:rsidR="00B35626" w:rsidRPr="005B059F" w:rsidRDefault="00B35626" w:rsidP="00B35626">
      <w:pPr>
        <w:rPr>
          <w:lang w:val="de-AT" w:eastAsia="en-GB"/>
        </w:rPr>
      </w:pPr>
      <w:r w:rsidRPr="005B059F">
        <w:rPr>
          <w:lang w:val="de-AT" w:eastAsia="en-GB"/>
        </w:rPr>
        <w:t xml:space="preserve">Nur Punkte im zweiten Satz werden </w:t>
      </w:r>
      <w:r w:rsidR="00761DAC" w:rsidRPr="005B059F">
        <w:rPr>
          <w:lang w:val="de-AT" w:eastAsia="en-GB"/>
        </w:rPr>
        <w:t>berücksichtigt</w:t>
      </w:r>
    </w:p>
    <w:p w:rsidR="00B35626" w:rsidRPr="005B059F" w:rsidRDefault="00B35626" w:rsidP="006B74E9">
      <w:pPr>
        <w:jc w:val="both"/>
        <w:rPr>
          <w:b/>
          <w:lang w:val="de-AT" w:eastAsia="en-GB"/>
        </w:rPr>
      </w:pPr>
      <w:r w:rsidRPr="005B059F">
        <w:rPr>
          <w:b/>
          <w:lang w:val="de-AT" w:eastAsia="en-GB"/>
        </w:rPr>
        <w:t>22. 3. Satz – Gerade/ Ungerade</w:t>
      </w:r>
    </w:p>
    <w:p w:rsidR="00B35626" w:rsidRPr="005B059F" w:rsidRDefault="00B35626" w:rsidP="00B35626">
      <w:pPr>
        <w:rPr>
          <w:lang w:val="de-AT" w:eastAsia="en-GB"/>
        </w:rPr>
      </w:pPr>
      <w:r w:rsidRPr="005B059F">
        <w:rPr>
          <w:lang w:val="de-AT" w:eastAsia="en-GB"/>
        </w:rPr>
        <w:t xml:space="preserve">Nur Punkte im dritten Satz werden </w:t>
      </w:r>
      <w:r w:rsidR="00761DAC" w:rsidRPr="005B059F">
        <w:rPr>
          <w:lang w:val="de-AT" w:eastAsia="en-GB"/>
        </w:rPr>
        <w:t>berücksichtigt</w:t>
      </w:r>
    </w:p>
    <w:p w:rsidR="00451D16" w:rsidRDefault="00451D16" w:rsidP="00451D16">
      <w:pPr>
        <w:pStyle w:val="Heading2"/>
        <w:rPr>
          <w:lang w:val="de-AT" w:eastAsia="en-GB"/>
        </w:rPr>
      </w:pPr>
      <w:r w:rsidRPr="005B059F">
        <w:rPr>
          <w:lang w:val="de-AT" w:eastAsia="en-GB"/>
        </w:rPr>
        <w:t>RUGBY UNION</w:t>
      </w:r>
      <w:r w:rsidR="004D2899" w:rsidRPr="005B059F">
        <w:rPr>
          <w:lang w:val="de-AT" w:eastAsia="en-GB"/>
        </w:rPr>
        <w:t xml:space="preserve"> &amp; </w:t>
      </w:r>
      <w:r w:rsidR="00FA2033" w:rsidRPr="005B059F">
        <w:rPr>
          <w:lang w:val="de-AT" w:eastAsia="en-GB"/>
        </w:rPr>
        <w:t>LEAGUE</w:t>
      </w:r>
    </w:p>
    <w:p w:rsidR="00117109" w:rsidRPr="005B059F" w:rsidRDefault="00117109" w:rsidP="00117109">
      <w:pPr>
        <w:pStyle w:val="Heading3"/>
        <w:rPr>
          <w:lang w:val="de-AT" w:eastAsia="en-GB"/>
        </w:rPr>
      </w:pPr>
      <w:r w:rsidRPr="005B059F">
        <w:rPr>
          <w:lang w:val="de-AT"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Alle Wetten (außer Halbzeit, 1. Hälfte, </w:t>
      </w:r>
      <w:r w:rsidRPr="00396EF1">
        <w:rPr>
          <w:szCs w:val="24"/>
          <w:lang w:val="de-DE"/>
        </w:rPr>
        <w:t xml:space="preserve">Verlängerung und Straftritt) beziehen sich nur </w:t>
      </w:r>
      <w:r w:rsidRPr="004D2899">
        <w:rPr>
          <w:szCs w:val="24"/>
          <w:lang w:val="de-DE"/>
        </w:rPr>
        <w:t>auf die reguläre Spielzeit.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ein Spiel unterbrochen und innerhalb von 48h nach ursprünglichem Anpfiff fortgesetzt wurde</w:t>
      </w:r>
      <w:r>
        <w:rPr>
          <w:szCs w:val="24"/>
          <w:lang w:val="de-DE"/>
        </w:rPr>
        <w:t>,</w:t>
      </w:r>
      <w:r w:rsidRPr="004D2899">
        <w:rPr>
          <w:szCs w:val="24"/>
          <w:lang w:val="de-DE"/>
        </w:rPr>
        <w:t xml:space="preserve"> werden alle offenen Wetten mit dem Endergebnis abgerechnet. Andernfalls werden alle unentschiedenen Wetten als ungültig </w:t>
      </w:r>
      <w:r>
        <w:rPr>
          <w:szCs w:val="24"/>
          <w:lang w:val="de-DE"/>
        </w:rPr>
        <w:t>gewertet</w:t>
      </w:r>
      <w:r w:rsidRPr="004D2899">
        <w:rPr>
          <w:szCs w:val="24"/>
          <w:lang w:val="de-DE"/>
        </w:rPr>
        <w: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Reguläre 80 Minuten: alle Wetten basieren auf dem Ergebnis am Ende eines geplanten 80-Minuten Spiels sofern nichts anderes angegeben wurde. </w:t>
      </w:r>
      <w:r w:rsidRPr="00396EF1">
        <w:rPr>
          <w:szCs w:val="24"/>
          <w:lang w:val="de-DE"/>
        </w:rPr>
        <w:t xml:space="preserve">Das beinhaltet jegliche Nachspielzeit aufgrund Verletzung oder Unterbrechung aber beinhaltet nicht die reguläre </w:t>
      </w:r>
      <w:r w:rsidRPr="004D2899">
        <w:rPr>
          <w:szCs w:val="24"/>
          <w:lang w:val="de-DE"/>
        </w:rPr>
        <w:t>Nachspielzeit, zusätzlich gegebene Zeit für Straftritte oder „Sudden Death“.</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Falls noch Wetten </w:t>
      </w:r>
      <w:r w:rsidRPr="00396EF1">
        <w:rPr>
          <w:szCs w:val="24"/>
          <w:lang w:val="de-DE"/>
        </w:rPr>
        <w:t xml:space="preserve">angenommen wurden nachdem folgende Ereignisse bereits eingetreten sind: Änderungen des Punktestandes oder rote Karten, behalten </w:t>
      </w:r>
      <w:r w:rsidRPr="004D2899">
        <w:rPr>
          <w:szCs w:val="24"/>
          <w:lang w:val="de-DE"/>
        </w:rPr>
        <w:t>wir uns das Recht vor, die Wetten zu stornieren.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der Wettmarkt mit einer fehlenden oder inkorrekten roten Karte eröffnet wurde</w:t>
      </w:r>
      <w:r>
        <w:rPr>
          <w:szCs w:val="24"/>
          <w:lang w:val="de-DE"/>
        </w:rPr>
        <w:t>,</w:t>
      </w:r>
      <w:r w:rsidRPr="004D2899">
        <w:rPr>
          <w:szCs w:val="24"/>
          <w:lang w:val="de-DE"/>
        </w:rPr>
        <w:t xml:space="preserve"> so behalten wir uns das Recht vor, Wetten für ungültig zu erklären. </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396EF1">
        <w:rPr>
          <w:szCs w:val="24"/>
          <w:lang w:val="de-DE"/>
        </w:rPr>
        <w:t xml:space="preserve">Wenn Quoten mit einer falschen </w:t>
      </w:r>
      <w:r w:rsidRPr="004D2899">
        <w:rPr>
          <w:szCs w:val="24"/>
          <w:lang w:val="de-DE"/>
        </w:rPr>
        <w:t>Spielzeit (mehr als 2 min) angeboten wurden</w:t>
      </w:r>
      <w:r>
        <w:rPr>
          <w:szCs w:val="24"/>
          <w:lang w:val="de-DE"/>
        </w:rPr>
        <w:t>,</w:t>
      </w:r>
      <w:r w:rsidRPr="004D2899">
        <w:rPr>
          <w:szCs w:val="24"/>
          <w:lang w:val="de-DE"/>
        </w:rPr>
        <w:t xml:space="preserve"> behalten wir uns das Recht vor, die Wetten zu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Wenn ein Spiel unterbrochen oder verschoben wurde und wird nicht innerhalb von 48h nach dem ursprünglichem Datum des </w:t>
      </w:r>
      <w:r w:rsidRPr="00396EF1">
        <w:rPr>
          <w:szCs w:val="24"/>
          <w:lang w:val="de-DE"/>
        </w:rPr>
        <w:t xml:space="preserve">Anstoßes nachgeholt wird, so werden </w:t>
      </w:r>
      <w:r w:rsidRPr="004D2899">
        <w:rPr>
          <w:szCs w:val="24"/>
          <w:lang w:val="de-DE"/>
        </w:rPr>
        <w:t>alle Wetten storniert.</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Mannschaften o</w:t>
      </w:r>
      <w:r>
        <w:rPr>
          <w:szCs w:val="24"/>
          <w:lang w:val="de-DE"/>
        </w:rPr>
        <w:t>d</w:t>
      </w:r>
      <w:r w:rsidRPr="004D2899">
        <w:rPr>
          <w:szCs w:val="24"/>
          <w:lang w:val="de-DE"/>
        </w:rPr>
        <w:t>er Kategorien falsch angezeigt werden</w:t>
      </w:r>
      <w:r>
        <w:rPr>
          <w:szCs w:val="24"/>
          <w:lang w:val="de-DE"/>
        </w:rPr>
        <w:t>,</w:t>
      </w:r>
      <w:r w:rsidRPr="004D2899">
        <w:rPr>
          <w:szCs w:val="24"/>
          <w:lang w:val="de-DE"/>
        </w:rPr>
        <w:t xml:space="preserve"> so behalten wir uns das Recht vor alle Wetten für ungültig zu erklären.</w:t>
      </w:r>
    </w:p>
    <w:p w:rsidR="006C5441" w:rsidRPr="005B059F" w:rsidRDefault="00FA2033" w:rsidP="00FA2033">
      <w:pPr>
        <w:pStyle w:val="Heading3"/>
        <w:rPr>
          <w:lang w:val="de-AT" w:eastAsia="en-GB"/>
        </w:rPr>
      </w:pPr>
      <w:r w:rsidRPr="005B059F">
        <w:rPr>
          <w:lang w:val="de-AT" w:eastAsia="en-GB"/>
        </w:rPr>
        <w:t>MARKTNAMEN UND BESCHREIBUNG</w:t>
      </w:r>
    </w:p>
    <w:p w:rsidR="00B35626" w:rsidRPr="005B059F" w:rsidRDefault="00B35626" w:rsidP="006B74E9">
      <w:pPr>
        <w:jc w:val="both"/>
        <w:rPr>
          <w:b/>
          <w:lang w:val="de-AT" w:eastAsia="en-GB"/>
        </w:rPr>
      </w:pPr>
      <w:r w:rsidRPr="005B059F">
        <w:rPr>
          <w:b/>
          <w:lang w:val="de-AT" w:eastAsia="en-GB"/>
        </w:rPr>
        <w:t>1.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B35626" w:rsidP="006B74E9">
      <w:pPr>
        <w:jc w:val="both"/>
        <w:rPr>
          <w:b/>
          <w:lang w:val="de-AT" w:eastAsia="en-GB"/>
        </w:rPr>
      </w:pPr>
      <w:r w:rsidRPr="005B059F">
        <w:rPr>
          <w:b/>
          <w:lang w:val="de-AT" w:eastAsia="en-GB"/>
        </w:rPr>
        <w:t>2. Doppelte Chance (1X-12-X2)</w:t>
      </w:r>
    </w:p>
    <w:p w:rsidR="00B35626" w:rsidRPr="005B059F" w:rsidRDefault="0094269C" w:rsidP="00B35626">
      <w:pPr>
        <w:rPr>
          <w:lang w:val="de-AT" w:eastAsia="en-GB"/>
        </w:rPr>
      </w:pPr>
      <w:r>
        <w:rPr>
          <w:lang w:val="de-AT" w:eastAsia="en-GB"/>
        </w:rPr>
        <w:t>Heimmannschaft</w:t>
      </w:r>
      <w:r w:rsidRPr="005B059F">
        <w:rPr>
          <w:lang w:val="de-AT" w:eastAsia="en-GB"/>
        </w:rPr>
        <w:t xml:space="preserve"> </w:t>
      </w:r>
      <w:r w:rsidR="00B35626" w:rsidRPr="005B059F">
        <w:rPr>
          <w:lang w:val="de-AT" w:eastAsia="en-GB"/>
        </w:rPr>
        <w:t xml:space="preserve">oder Unentschieden; </w:t>
      </w:r>
      <w:r>
        <w:rPr>
          <w:lang w:val="de-AT" w:eastAsia="en-GB"/>
        </w:rPr>
        <w:t>Heimmannschaft</w:t>
      </w:r>
      <w:r w:rsidRPr="005B059F">
        <w:rPr>
          <w:lang w:val="de-AT" w:eastAsia="en-GB"/>
        </w:rPr>
        <w:t xml:space="preserve"> </w:t>
      </w:r>
      <w:r w:rsidR="00B35626" w:rsidRPr="005B059F">
        <w:rPr>
          <w:lang w:val="de-AT" w:eastAsia="en-GB"/>
        </w:rPr>
        <w:t>oder Auswärtssieg; Unentschieden oder Auswärtssieg</w:t>
      </w:r>
    </w:p>
    <w:p w:rsidR="00B35626" w:rsidRPr="005B059F" w:rsidRDefault="00B35626" w:rsidP="006B74E9">
      <w:pPr>
        <w:jc w:val="both"/>
        <w:rPr>
          <w:b/>
          <w:lang w:val="de-AT" w:eastAsia="en-GB"/>
        </w:rPr>
      </w:pPr>
      <w:r w:rsidRPr="005B059F">
        <w:rPr>
          <w:b/>
          <w:lang w:val="de-AT" w:eastAsia="en-GB"/>
        </w:rPr>
        <w:t>3. Unentscheiden, keine Wette</w:t>
      </w:r>
    </w:p>
    <w:p w:rsidR="00B35626" w:rsidRPr="005B059F" w:rsidRDefault="0094269C" w:rsidP="00B35626">
      <w:pPr>
        <w:rPr>
          <w:lang w:val="de-AT" w:eastAsia="en-GB"/>
        </w:rPr>
      </w:pPr>
      <w:r>
        <w:rPr>
          <w:lang w:val="de-AT" w:eastAsia="en-GB"/>
        </w:rPr>
        <w:t>Heimmannschaft</w:t>
      </w:r>
      <w:r w:rsidR="00B35626" w:rsidRPr="005B059F">
        <w:rPr>
          <w:lang w:val="de-AT" w:eastAsia="en-GB"/>
        </w:rPr>
        <w:t>; Auswärtssieg</w:t>
      </w:r>
    </w:p>
    <w:p w:rsidR="00B35626" w:rsidRPr="005B059F" w:rsidRDefault="00B35626" w:rsidP="006B74E9">
      <w:pPr>
        <w:jc w:val="both"/>
        <w:rPr>
          <w:b/>
          <w:lang w:val="de-AT" w:eastAsia="en-GB"/>
        </w:rPr>
      </w:pPr>
      <w:r w:rsidRPr="005B059F">
        <w:rPr>
          <w:b/>
          <w:lang w:val="de-AT" w:eastAsia="en-GB"/>
        </w:rPr>
        <w:t>4. Wer gewinnt den Rest des Spiels?</w:t>
      </w:r>
    </w:p>
    <w:p w:rsidR="00B35626" w:rsidRPr="00055CA7" w:rsidRDefault="00050205" w:rsidP="00B35626">
      <w:pPr>
        <w:rPr>
          <w:lang w:val="de-AT" w:eastAsia="en-GB"/>
        </w:rPr>
      </w:pPr>
      <w:r w:rsidRPr="00055CA7">
        <w:rPr>
          <w:lang w:val="de-AT" w:eastAsia="en-GB"/>
        </w:rPr>
        <w:t>Heimmannschaft</w:t>
      </w:r>
      <w:r w:rsidR="00B35626" w:rsidRPr="00055CA7">
        <w:rPr>
          <w:lang w:val="de-AT" w:eastAsia="en-GB"/>
        </w:rPr>
        <w:t xml:space="preserve">; Unentschieden; </w:t>
      </w:r>
      <w:r w:rsidRPr="00055CA7">
        <w:rPr>
          <w:lang w:val="de-AT" w:eastAsia="en-GB"/>
        </w:rPr>
        <w:t>Auswärtsmannschaft</w:t>
      </w:r>
    </w:p>
    <w:p w:rsidR="00B35626" w:rsidRPr="00055CA7" w:rsidRDefault="00B35626" w:rsidP="006B74E9">
      <w:pPr>
        <w:jc w:val="both"/>
        <w:rPr>
          <w:b/>
          <w:lang w:val="de-AT" w:eastAsia="en-GB"/>
        </w:rPr>
      </w:pPr>
      <w:r w:rsidRPr="00055CA7">
        <w:rPr>
          <w:b/>
          <w:lang w:val="de-AT" w:eastAsia="en-GB"/>
        </w:rPr>
        <w:t xml:space="preserve">5. </w:t>
      </w:r>
      <w:r w:rsidR="00A60D95" w:rsidRPr="00055CA7">
        <w:rPr>
          <w:b/>
          <w:lang w:eastAsia="en-GB"/>
        </w:rPr>
        <w:t xml:space="preserve">Asiatisches </w:t>
      </w:r>
      <w:r w:rsidRPr="00055CA7">
        <w:rPr>
          <w:b/>
          <w:lang w:val="de-AT" w:eastAsia="en-GB"/>
        </w:rPr>
        <w:t>Handicap</w:t>
      </w:r>
    </w:p>
    <w:p w:rsidR="00B35626" w:rsidRPr="005B059F" w:rsidRDefault="00B35626" w:rsidP="00B35626">
      <w:pPr>
        <w:rPr>
          <w:lang w:val="de-AT" w:eastAsia="en-GB"/>
        </w:rPr>
      </w:pPr>
      <w:r w:rsidRPr="005B059F">
        <w:rPr>
          <w:lang w:val="de-AT" w:eastAsia="en-GB"/>
        </w:rPr>
        <w:t>Nur x.5</w:t>
      </w:r>
    </w:p>
    <w:p w:rsidR="00B35626" w:rsidRPr="005B059F" w:rsidRDefault="00B35626" w:rsidP="006B74E9">
      <w:pPr>
        <w:jc w:val="both"/>
        <w:rPr>
          <w:b/>
          <w:lang w:val="de-AT" w:eastAsia="en-GB"/>
        </w:rPr>
      </w:pPr>
      <w:r w:rsidRPr="005B059F">
        <w:rPr>
          <w:b/>
          <w:lang w:val="de-AT" w:eastAsia="en-GB"/>
        </w:rPr>
        <w:lastRenderedPageBreak/>
        <w:t xml:space="preserve">6. </w:t>
      </w:r>
      <w:r w:rsidR="001A56CC">
        <w:rPr>
          <w:b/>
          <w:lang w:val="de-AT" w:eastAsia="en-GB"/>
        </w:rPr>
        <w:t>Gewinnspanne</w:t>
      </w:r>
    </w:p>
    <w:p w:rsidR="00B35626" w:rsidRPr="005B059F" w:rsidRDefault="00B35626" w:rsidP="00B35626">
      <w:pPr>
        <w:rPr>
          <w:lang w:val="de-AT" w:eastAsia="en-GB"/>
        </w:rPr>
      </w:pPr>
      <w:r w:rsidRPr="005B059F">
        <w:rPr>
          <w:lang w:val="de-AT" w:eastAsia="en-GB"/>
        </w:rPr>
        <w:t>(&gt;14; 14–8; 7–1; 0; -1– -7; -8– -14;&lt;-14)</w:t>
      </w:r>
    </w:p>
    <w:p w:rsidR="00B35626" w:rsidRPr="005B059F" w:rsidRDefault="00B35626" w:rsidP="006B74E9">
      <w:pPr>
        <w:jc w:val="both"/>
        <w:rPr>
          <w:b/>
          <w:lang w:val="de-AT" w:eastAsia="en-GB"/>
        </w:rPr>
      </w:pPr>
      <w:r w:rsidRPr="005B059F">
        <w:rPr>
          <w:b/>
          <w:lang w:val="de-AT" w:eastAsia="en-GB"/>
        </w:rPr>
        <w:t xml:space="preserve">7. </w:t>
      </w:r>
      <w:r w:rsidR="00636C80">
        <w:rPr>
          <w:b/>
          <w:lang w:val="de-AT" w:eastAsia="en-GB"/>
        </w:rPr>
        <w:t>Spielwette</w:t>
      </w:r>
      <w:r w:rsidRPr="005B059F">
        <w:rPr>
          <w:b/>
          <w:lang w:val="de-AT" w:eastAsia="en-GB"/>
        </w:rPr>
        <w:t xml:space="preserve"> und Gesamtergebnis</w:t>
      </w:r>
    </w:p>
    <w:p w:rsidR="00636C80" w:rsidRPr="00117109" w:rsidRDefault="00B35626" w:rsidP="00117109">
      <w:pPr>
        <w:rPr>
          <w:lang w:val="de-AT" w:eastAsia="en-GB"/>
        </w:rPr>
      </w:pPr>
      <w:r w:rsidRPr="005B059F">
        <w:rPr>
          <w:lang w:val="de-AT" w:eastAsia="en-GB"/>
        </w:rPr>
        <w:t>Kombination von 3-Weg und Gesamtergebnis x.5 (</w:t>
      </w:r>
      <w:r w:rsidR="0094269C">
        <w:rPr>
          <w:lang w:val="de-AT" w:eastAsia="en-GB"/>
        </w:rPr>
        <w:t>Heimmannschaft</w:t>
      </w:r>
      <w:r w:rsidR="0094269C" w:rsidRPr="005B059F">
        <w:rPr>
          <w:lang w:val="de-AT" w:eastAsia="en-GB"/>
        </w:rPr>
        <w:t xml:space="preserve"> </w:t>
      </w:r>
      <w:r w:rsidRPr="005B059F">
        <w:rPr>
          <w:lang w:val="de-AT" w:eastAsia="en-GB"/>
        </w:rPr>
        <w:t xml:space="preserve">und Unter, </w:t>
      </w:r>
      <w:r w:rsidR="0094269C">
        <w:rPr>
          <w:lang w:val="de-AT" w:eastAsia="en-GB"/>
        </w:rPr>
        <w:t>Heimmannschaft</w:t>
      </w:r>
      <w:r w:rsidR="0094269C" w:rsidRPr="005B059F">
        <w:rPr>
          <w:lang w:val="de-AT" w:eastAsia="en-GB"/>
        </w:rPr>
        <w:t xml:space="preserve"> </w:t>
      </w:r>
      <w:r w:rsidRPr="005B059F">
        <w:rPr>
          <w:lang w:val="de-AT" w:eastAsia="en-GB"/>
        </w:rPr>
        <w:t>und Über, Unentschieden und Unter, Unentschieden und Über, Auswärtssieg und Unter, Auswärtssieg und Über)</w:t>
      </w:r>
    </w:p>
    <w:p w:rsidR="00B35626" w:rsidRPr="005B059F" w:rsidRDefault="00B35626" w:rsidP="006B74E9">
      <w:pPr>
        <w:jc w:val="both"/>
        <w:rPr>
          <w:b/>
          <w:lang w:val="de-AT" w:eastAsia="en-GB"/>
        </w:rPr>
      </w:pPr>
      <w:r w:rsidRPr="005B059F">
        <w:rPr>
          <w:b/>
          <w:lang w:val="de-AT" w:eastAsia="en-GB"/>
        </w:rPr>
        <w:t xml:space="preserve">8. </w:t>
      </w:r>
      <w:r w:rsidR="00636C80">
        <w:rPr>
          <w:b/>
          <w:lang w:val="de-AT" w:eastAsia="en-GB"/>
        </w:rPr>
        <w:t>Gesamtergebnis</w:t>
      </w:r>
    </w:p>
    <w:p w:rsidR="00B35626" w:rsidRPr="005B059F" w:rsidRDefault="00B35626" w:rsidP="00B35626">
      <w:pPr>
        <w:rPr>
          <w:lang w:val="de-AT" w:eastAsia="en-GB"/>
        </w:rPr>
      </w:pPr>
      <w:r w:rsidRPr="005B059F">
        <w:rPr>
          <w:lang w:val="de-AT" w:eastAsia="en-GB"/>
        </w:rPr>
        <w:t>Nur x.5</w:t>
      </w:r>
    </w:p>
    <w:p w:rsidR="00B35626" w:rsidRPr="005B059F" w:rsidRDefault="00B35626" w:rsidP="006B74E9">
      <w:pPr>
        <w:jc w:val="both"/>
        <w:rPr>
          <w:b/>
          <w:lang w:val="de-AT" w:eastAsia="en-GB"/>
        </w:rPr>
      </w:pPr>
      <w:r w:rsidRPr="005B059F">
        <w:rPr>
          <w:b/>
          <w:lang w:val="de-AT" w:eastAsia="en-GB"/>
        </w:rPr>
        <w:t xml:space="preserve">9. </w:t>
      </w:r>
      <w:r w:rsidR="00636C80">
        <w:rPr>
          <w:b/>
          <w:lang w:val="de-AT" w:eastAsia="en-GB"/>
        </w:rPr>
        <w:t>Gesamtergebnis</w:t>
      </w:r>
      <w:r w:rsidR="00636C80" w:rsidRPr="005B059F">
        <w:rPr>
          <w:b/>
          <w:lang w:val="de-AT" w:eastAsia="en-GB"/>
        </w:rPr>
        <w:t xml:space="preserve"> </w:t>
      </w:r>
      <w:r w:rsidRPr="005B059F">
        <w:rPr>
          <w:b/>
          <w:lang w:val="de-AT" w:eastAsia="en-GB"/>
        </w:rPr>
        <w:t>Spanne</w:t>
      </w:r>
    </w:p>
    <w:p w:rsidR="00B35626" w:rsidRPr="005B059F" w:rsidRDefault="00B35626" w:rsidP="00B35626">
      <w:pPr>
        <w:rPr>
          <w:lang w:val="de-AT" w:eastAsia="en-GB"/>
        </w:rPr>
      </w:pPr>
      <w:r w:rsidRPr="005B059F">
        <w:rPr>
          <w:lang w:val="de-AT" w:eastAsia="en-GB"/>
        </w:rPr>
        <w:t>(&lt;28; 28–34; 35–41; 42–48; 49–55; 56–62; &gt;62)</w:t>
      </w:r>
    </w:p>
    <w:p w:rsidR="001A56CC" w:rsidRDefault="001A56CC" w:rsidP="006B74E9">
      <w:pPr>
        <w:jc w:val="both"/>
        <w:rPr>
          <w:b/>
          <w:lang w:val="de-AT" w:eastAsia="en-GB"/>
        </w:rPr>
      </w:pPr>
      <w:r>
        <w:rPr>
          <w:b/>
          <w:lang w:val="de-AT" w:eastAsia="en-GB"/>
        </w:rPr>
        <w:t xml:space="preserve">10. </w:t>
      </w:r>
      <w:r w:rsidRPr="005B059F">
        <w:rPr>
          <w:b/>
          <w:lang w:val="de-AT" w:eastAsia="en-GB"/>
        </w:rPr>
        <w:t xml:space="preserve">Gesamtergebnis </w:t>
      </w:r>
      <w:r>
        <w:rPr>
          <w:b/>
          <w:lang w:val="de-AT" w:eastAsia="en-GB"/>
        </w:rPr>
        <w:t>Heimmannschaft</w:t>
      </w:r>
    </w:p>
    <w:p w:rsidR="001A56CC" w:rsidRPr="005B059F" w:rsidRDefault="001A56CC" w:rsidP="001A56CC">
      <w:pPr>
        <w:rPr>
          <w:lang w:val="de-AT" w:eastAsia="en-GB"/>
        </w:rPr>
      </w:pPr>
      <w:r w:rsidRPr="005B059F">
        <w:rPr>
          <w:lang w:val="de-AT" w:eastAsia="en-GB"/>
        </w:rPr>
        <w:t>Nur x.5</w:t>
      </w:r>
    </w:p>
    <w:p w:rsidR="00B35626" w:rsidRPr="005B059F" w:rsidRDefault="00B35626" w:rsidP="006B74E9">
      <w:pPr>
        <w:jc w:val="both"/>
        <w:rPr>
          <w:b/>
          <w:lang w:val="de-AT" w:eastAsia="en-GB"/>
        </w:rPr>
      </w:pPr>
      <w:r w:rsidRPr="005B059F">
        <w:rPr>
          <w:b/>
          <w:lang w:val="de-AT" w:eastAsia="en-GB"/>
        </w:rPr>
        <w:t>1</w:t>
      </w:r>
      <w:r w:rsidR="001A56CC">
        <w:rPr>
          <w:b/>
          <w:lang w:val="de-AT" w:eastAsia="en-GB"/>
        </w:rPr>
        <w:t>1</w:t>
      </w:r>
      <w:r w:rsidRPr="005B059F">
        <w:rPr>
          <w:b/>
          <w:lang w:val="de-AT" w:eastAsia="en-GB"/>
        </w:rPr>
        <w:t>. Gesamtergebnis Auswärtsmannschaft</w:t>
      </w:r>
    </w:p>
    <w:p w:rsidR="00B35626" w:rsidRPr="005B059F" w:rsidRDefault="00B35626" w:rsidP="00B35626">
      <w:pPr>
        <w:rPr>
          <w:lang w:val="de-AT" w:eastAsia="en-GB"/>
        </w:rPr>
      </w:pPr>
      <w:r w:rsidRPr="005B059F">
        <w:rPr>
          <w:lang w:val="de-AT" w:eastAsia="en-GB"/>
        </w:rPr>
        <w:t>Nur x.5</w:t>
      </w:r>
    </w:p>
    <w:p w:rsidR="00B35626" w:rsidRPr="005B059F" w:rsidRDefault="001A56CC" w:rsidP="006B74E9">
      <w:pPr>
        <w:jc w:val="both"/>
        <w:rPr>
          <w:b/>
          <w:lang w:val="de-AT" w:eastAsia="en-GB"/>
        </w:rPr>
      </w:pPr>
      <w:r>
        <w:rPr>
          <w:b/>
          <w:lang w:val="de-AT" w:eastAsia="en-GB"/>
        </w:rPr>
        <w:t>12</w:t>
      </w:r>
      <w:r w:rsidR="00B35626" w:rsidRPr="005B059F">
        <w:rPr>
          <w:b/>
          <w:lang w:val="de-AT" w:eastAsia="en-GB"/>
        </w:rPr>
        <w:t>. Gerade/ Ungerade</w:t>
      </w:r>
    </w:p>
    <w:p w:rsidR="00B35626" w:rsidRPr="005B059F" w:rsidRDefault="00B35626" w:rsidP="00B35626">
      <w:pPr>
        <w:rPr>
          <w:lang w:val="de-AT" w:eastAsia="en-GB"/>
        </w:rPr>
      </w:pPr>
      <w:r w:rsidRPr="005B059F">
        <w:rPr>
          <w:lang w:val="de-AT" w:eastAsia="en-GB"/>
        </w:rPr>
        <w:t>Gerade; Ungerade</w:t>
      </w:r>
    </w:p>
    <w:p w:rsidR="00B35626" w:rsidRPr="005B059F" w:rsidRDefault="001A56CC" w:rsidP="006B74E9">
      <w:pPr>
        <w:jc w:val="both"/>
        <w:rPr>
          <w:b/>
          <w:lang w:val="de-AT" w:eastAsia="en-GB"/>
        </w:rPr>
      </w:pPr>
      <w:r>
        <w:rPr>
          <w:b/>
          <w:lang w:val="de-AT" w:eastAsia="en-GB"/>
        </w:rPr>
        <w:t>13</w:t>
      </w:r>
      <w:r w:rsidR="00B35626" w:rsidRPr="005B059F">
        <w:rPr>
          <w:b/>
          <w:lang w:val="de-AT" w:eastAsia="en-GB"/>
        </w:rPr>
        <w:t>. 1. Halbzeit – 3-Weg</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1A56CC" w:rsidP="006B74E9">
      <w:pPr>
        <w:jc w:val="both"/>
        <w:rPr>
          <w:b/>
          <w:lang w:val="de-AT" w:eastAsia="en-GB"/>
        </w:rPr>
      </w:pPr>
      <w:r>
        <w:rPr>
          <w:b/>
          <w:lang w:val="de-AT" w:eastAsia="en-GB"/>
        </w:rPr>
        <w:t>14</w:t>
      </w:r>
      <w:r w:rsidR="00B35626" w:rsidRPr="005B059F">
        <w:rPr>
          <w:b/>
          <w:lang w:val="de-AT" w:eastAsia="en-GB"/>
        </w:rPr>
        <w:t>. 1. Halbzeit – Doppelte Chance (1X-12-X2)</w:t>
      </w:r>
    </w:p>
    <w:p w:rsidR="00B35626" w:rsidRPr="005B059F" w:rsidRDefault="0094269C" w:rsidP="00B35626">
      <w:pPr>
        <w:rPr>
          <w:lang w:val="de-AT" w:eastAsia="en-GB"/>
        </w:rPr>
      </w:pPr>
      <w:r>
        <w:rPr>
          <w:lang w:val="de-AT" w:eastAsia="en-GB"/>
        </w:rPr>
        <w:t>Heimmannschaft</w:t>
      </w:r>
      <w:r w:rsidRPr="005B059F">
        <w:rPr>
          <w:lang w:val="de-AT" w:eastAsia="en-GB"/>
        </w:rPr>
        <w:t xml:space="preserve"> </w:t>
      </w:r>
      <w:r w:rsidR="00B35626" w:rsidRPr="005B059F">
        <w:rPr>
          <w:lang w:val="de-AT" w:eastAsia="en-GB"/>
        </w:rPr>
        <w:t xml:space="preserve">oder Unentschieden; </w:t>
      </w:r>
      <w:r>
        <w:rPr>
          <w:lang w:val="de-AT" w:eastAsia="en-GB"/>
        </w:rPr>
        <w:t>Heimmannschaft</w:t>
      </w:r>
      <w:r w:rsidRPr="005B059F">
        <w:rPr>
          <w:lang w:val="de-AT" w:eastAsia="en-GB"/>
        </w:rPr>
        <w:t xml:space="preserve"> </w:t>
      </w:r>
      <w:r w:rsidR="00B35626" w:rsidRPr="005B059F">
        <w:rPr>
          <w:lang w:val="de-AT" w:eastAsia="en-GB"/>
        </w:rPr>
        <w:t>oder Auswärtssieg; Unentschieden oder Auswärtssieg</w:t>
      </w:r>
    </w:p>
    <w:p w:rsidR="00B35626" w:rsidRPr="005B059F" w:rsidRDefault="001A56CC" w:rsidP="006B74E9">
      <w:pPr>
        <w:jc w:val="both"/>
        <w:rPr>
          <w:b/>
          <w:lang w:val="de-AT" w:eastAsia="en-GB"/>
        </w:rPr>
      </w:pPr>
      <w:r>
        <w:rPr>
          <w:b/>
          <w:lang w:val="de-AT" w:eastAsia="en-GB"/>
        </w:rPr>
        <w:t>15</w:t>
      </w:r>
      <w:r w:rsidR="00B35626" w:rsidRPr="005B059F">
        <w:rPr>
          <w:b/>
          <w:lang w:val="de-AT" w:eastAsia="en-GB"/>
        </w:rPr>
        <w:t>. 1. Halbzeit – Unentschieden, keine Wette</w:t>
      </w:r>
    </w:p>
    <w:p w:rsidR="00B35626" w:rsidRPr="005B059F" w:rsidRDefault="0094269C" w:rsidP="00B35626">
      <w:pPr>
        <w:rPr>
          <w:lang w:val="de-AT" w:eastAsia="en-GB"/>
        </w:rPr>
      </w:pPr>
      <w:r>
        <w:rPr>
          <w:lang w:val="de-AT" w:eastAsia="en-GB"/>
        </w:rPr>
        <w:t>Heimmannschaft</w:t>
      </w:r>
      <w:r w:rsidR="00B35626" w:rsidRPr="005B059F">
        <w:rPr>
          <w:lang w:val="de-AT" w:eastAsia="en-GB"/>
        </w:rPr>
        <w:t>; Auswärtssieg</w:t>
      </w:r>
    </w:p>
    <w:p w:rsidR="00B35626" w:rsidRPr="005B059F" w:rsidRDefault="001A56CC" w:rsidP="006B74E9">
      <w:pPr>
        <w:jc w:val="both"/>
        <w:rPr>
          <w:b/>
          <w:lang w:val="de-AT" w:eastAsia="en-GB"/>
        </w:rPr>
      </w:pPr>
      <w:r>
        <w:rPr>
          <w:b/>
          <w:lang w:val="de-AT" w:eastAsia="en-GB"/>
        </w:rPr>
        <w:t>16</w:t>
      </w:r>
      <w:r w:rsidR="00B35626" w:rsidRPr="005B059F">
        <w:rPr>
          <w:b/>
          <w:lang w:val="de-AT" w:eastAsia="en-GB"/>
        </w:rPr>
        <w:t>. 1. Halbzeit – Wer gewinnt den Rest des Spiels?</w:t>
      </w:r>
    </w:p>
    <w:p w:rsidR="00B35626" w:rsidRPr="005B059F" w:rsidRDefault="0094269C" w:rsidP="00B35626">
      <w:pPr>
        <w:rPr>
          <w:lang w:val="de-AT" w:eastAsia="en-GB"/>
        </w:rPr>
      </w:pPr>
      <w:r>
        <w:rPr>
          <w:lang w:val="de-AT" w:eastAsia="en-GB"/>
        </w:rPr>
        <w:t>Heimmannschaft</w:t>
      </w:r>
      <w:r w:rsidR="00B35626" w:rsidRPr="005B059F">
        <w:rPr>
          <w:lang w:val="de-AT" w:eastAsia="en-GB"/>
        </w:rPr>
        <w:t>; Unentschieden; Auswärtssieg</w:t>
      </w:r>
    </w:p>
    <w:p w:rsidR="00B35626" w:rsidRPr="005B059F" w:rsidRDefault="001A56CC" w:rsidP="006B74E9">
      <w:pPr>
        <w:jc w:val="both"/>
        <w:rPr>
          <w:b/>
          <w:lang w:val="de-AT" w:eastAsia="en-GB"/>
        </w:rPr>
      </w:pPr>
      <w:r>
        <w:rPr>
          <w:b/>
          <w:lang w:val="de-AT" w:eastAsia="en-GB"/>
        </w:rPr>
        <w:t>17</w:t>
      </w:r>
      <w:r w:rsidR="00B35626" w:rsidRPr="005B059F">
        <w:rPr>
          <w:b/>
          <w:lang w:val="de-AT" w:eastAsia="en-GB"/>
        </w:rPr>
        <w:t xml:space="preserve">. 1. Halbzeit – </w:t>
      </w:r>
      <w:r w:rsidR="00A60D95" w:rsidRPr="00131E50">
        <w:rPr>
          <w:b/>
          <w:lang w:eastAsia="en-GB"/>
        </w:rPr>
        <w:t>Asiatische</w:t>
      </w:r>
      <w:r w:rsidR="00A60D95">
        <w:rPr>
          <w:b/>
          <w:lang w:eastAsia="en-GB"/>
        </w:rPr>
        <w:t>s</w:t>
      </w:r>
      <w:r w:rsidR="00A60D95" w:rsidRPr="00131E50">
        <w:rPr>
          <w:b/>
          <w:lang w:eastAsia="en-GB"/>
        </w:rPr>
        <w:t xml:space="preserve"> </w:t>
      </w:r>
      <w:r w:rsidR="00B35626" w:rsidRPr="005B059F">
        <w:rPr>
          <w:b/>
          <w:lang w:val="de-AT" w:eastAsia="en-GB"/>
        </w:rPr>
        <w:t>Handicap</w:t>
      </w:r>
    </w:p>
    <w:p w:rsidR="00B35626" w:rsidRPr="005B059F" w:rsidRDefault="00B35626" w:rsidP="00B35626">
      <w:pPr>
        <w:rPr>
          <w:lang w:val="de-AT" w:eastAsia="en-GB"/>
        </w:rPr>
      </w:pPr>
      <w:r w:rsidRPr="005B059F">
        <w:rPr>
          <w:lang w:val="de-AT" w:eastAsia="en-GB"/>
        </w:rPr>
        <w:t>Nur x.5</w:t>
      </w:r>
    </w:p>
    <w:p w:rsidR="00B35626" w:rsidRPr="005B059F" w:rsidRDefault="001A56CC" w:rsidP="006B74E9">
      <w:pPr>
        <w:jc w:val="both"/>
        <w:rPr>
          <w:b/>
          <w:lang w:val="de-AT" w:eastAsia="en-GB"/>
        </w:rPr>
      </w:pPr>
      <w:r>
        <w:rPr>
          <w:b/>
          <w:lang w:val="de-AT" w:eastAsia="en-GB"/>
        </w:rPr>
        <w:t>18</w:t>
      </w:r>
      <w:r w:rsidR="00B35626" w:rsidRPr="005B059F">
        <w:rPr>
          <w:b/>
          <w:lang w:val="de-AT" w:eastAsia="en-GB"/>
        </w:rPr>
        <w:t xml:space="preserve">. 1. Halbzeit – </w:t>
      </w:r>
      <w:r w:rsidR="006A6126">
        <w:rPr>
          <w:b/>
          <w:lang w:val="de-AT" w:eastAsia="en-GB"/>
        </w:rPr>
        <w:t>Gewinnspanne</w:t>
      </w:r>
    </w:p>
    <w:p w:rsidR="00B35626" w:rsidRPr="005B059F" w:rsidRDefault="00B35626" w:rsidP="00B35626">
      <w:pPr>
        <w:rPr>
          <w:lang w:val="de-AT" w:eastAsia="en-GB"/>
        </w:rPr>
      </w:pPr>
      <w:r w:rsidRPr="005B059F">
        <w:rPr>
          <w:lang w:val="de-AT" w:eastAsia="en-GB"/>
        </w:rPr>
        <w:t>(&gt;14; 14–8; 7–1; 0; -1– -7; -8– -14;&lt;-14)</w:t>
      </w:r>
    </w:p>
    <w:p w:rsidR="00B35626" w:rsidRPr="005B059F" w:rsidRDefault="001A56CC" w:rsidP="006B74E9">
      <w:pPr>
        <w:jc w:val="both"/>
        <w:rPr>
          <w:b/>
          <w:lang w:val="de-AT" w:eastAsia="en-GB"/>
        </w:rPr>
      </w:pPr>
      <w:r>
        <w:rPr>
          <w:b/>
          <w:lang w:val="de-AT" w:eastAsia="en-GB"/>
        </w:rPr>
        <w:t>19</w:t>
      </w:r>
      <w:r w:rsidR="00B35626" w:rsidRPr="005B059F">
        <w:rPr>
          <w:b/>
          <w:lang w:val="de-AT" w:eastAsia="en-GB"/>
        </w:rPr>
        <w:t>. 1. Halbzeit – Gesamtergebnis</w:t>
      </w:r>
    </w:p>
    <w:p w:rsidR="00B35626" w:rsidRPr="005B059F" w:rsidRDefault="00B35626" w:rsidP="00B35626">
      <w:pPr>
        <w:rPr>
          <w:lang w:val="de-AT" w:eastAsia="en-GB"/>
        </w:rPr>
      </w:pPr>
      <w:r w:rsidRPr="005B059F">
        <w:rPr>
          <w:lang w:val="de-AT" w:eastAsia="en-GB"/>
        </w:rPr>
        <w:t>Nur x,5</w:t>
      </w:r>
    </w:p>
    <w:p w:rsidR="00B35626" w:rsidRPr="005B059F" w:rsidRDefault="001A56CC" w:rsidP="006B74E9">
      <w:pPr>
        <w:jc w:val="both"/>
        <w:rPr>
          <w:b/>
          <w:lang w:val="de-AT" w:eastAsia="en-GB"/>
        </w:rPr>
      </w:pPr>
      <w:r>
        <w:rPr>
          <w:b/>
          <w:lang w:val="de-AT" w:eastAsia="en-GB"/>
        </w:rPr>
        <w:t>20</w:t>
      </w:r>
      <w:r w:rsidR="00B35626" w:rsidRPr="005B059F">
        <w:rPr>
          <w:b/>
          <w:lang w:val="de-AT" w:eastAsia="en-GB"/>
        </w:rPr>
        <w:t xml:space="preserve">. 1. Halbzeit – </w:t>
      </w:r>
      <w:r w:rsidR="006A6126" w:rsidRPr="005B059F">
        <w:rPr>
          <w:b/>
          <w:lang w:val="de-AT" w:eastAsia="en-GB"/>
        </w:rPr>
        <w:t xml:space="preserve">Gesamtergebnis </w:t>
      </w:r>
      <w:r w:rsidR="00B35626" w:rsidRPr="005B059F">
        <w:rPr>
          <w:b/>
          <w:lang w:val="de-AT" w:eastAsia="en-GB"/>
        </w:rPr>
        <w:t>Spanne</w:t>
      </w:r>
    </w:p>
    <w:p w:rsidR="00B35626" w:rsidRPr="005B059F" w:rsidRDefault="00B35626" w:rsidP="00B35626">
      <w:pPr>
        <w:rPr>
          <w:lang w:val="de-AT" w:eastAsia="en-GB"/>
        </w:rPr>
      </w:pPr>
      <w:r w:rsidRPr="005B059F">
        <w:rPr>
          <w:lang w:val="de-AT" w:eastAsia="en-GB"/>
        </w:rPr>
        <w:t>(&lt;7; 7–13; 14–20; 21–27; 28–34; 35–41; &gt;41)</w:t>
      </w:r>
    </w:p>
    <w:p w:rsidR="00B35626" w:rsidRPr="005B059F" w:rsidRDefault="001A56CC" w:rsidP="006B74E9">
      <w:pPr>
        <w:jc w:val="both"/>
        <w:rPr>
          <w:b/>
          <w:lang w:val="de-AT" w:eastAsia="en-GB"/>
        </w:rPr>
      </w:pPr>
      <w:r>
        <w:rPr>
          <w:b/>
          <w:lang w:val="de-AT" w:eastAsia="en-GB"/>
        </w:rPr>
        <w:t>21</w:t>
      </w:r>
      <w:r w:rsidR="00B35626" w:rsidRPr="005B059F">
        <w:rPr>
          <w:b/>
          <w:lang w:val="de-AT" w:eastAsia="en-GB"/>
        </w:rPr>
        <w:t>. 1. Halbzeit – Gesamtergebnis Heimmannschaft</w:t>
      </w:r>
    </w:p>
    <w:p w:rsidR="00B35626" w:rsidRPr="005B059F" w:rsidRDefault="00B35626" w:rsidP="00B35626">
      <w:pPr>
        <w:rPr>
          <w:lang w:val="de-AT" w:eastAsia="en-GB"/>
        </w:rPr>
      </w:pPr>
      <w:r w:rsidRPr="005B059F">
        <w:rPr>
          <w:lang w:val="de-AT" w:eastAsia="en-GB"/>
        </w:rPr>
        <w:t>Nur x.5</w:t>
      </w:r>
    </w:p>
    <w:p w:rsidR="00B35626" w:rsidRPr="005B059F" w:rsidRDefault="001A56CC" w:rsidP="006B74E9">
      <w:pPr>
        <w:jc w:val="both"/>
        <w:rPr>
          <w:b/>
          <w:lang w:val="de-AT" w:eastAsia="en-GB"/>
        </w:rPr>
      </w:pPr>
      <w:r>
        <w:rPr>
          <w:b/>
          <w:lang w:val="de-AT" w:eastAsia="en-GB"/>
        </w:rPr>
        <w:t>22</w:t>
      </w:r>
      <w:r w:rsidR="00B35626" w:rsidRPr="005B059F">
        <w:rPr>
          <w:b/>
          <w:lang w:val="de-AT" w:eastAsia="en-GB"/>
        </w:rPr>
        <w:t>. 1. Halbzeit – Gesamtergebnis Auswärtsmannschaft</w:t>
      </w:r>
    </w:p>
    <w:p w:rsidR="00B35626" w:rsidRPr="005B059F" w:rsidRDefault="00B35626" w:rsidP="00B35626">
      <w:pPr>
        <w:rPr>
          <w:lang w:val="de-AT" w:eastAsia="en-GB"/>
        </w:rPr>
      </w:pPr>
      <w:r w:rsidRPr="005B059F">
        <w:rPr>
          <w:lang w:val="de-AT" w:eastAsia="en-GB"/>
        </w:rPr>
        <w:t>Nur x.5</w:t>
      </w:r>
    </w:p>
    <w:p w:rsidR="00B35626" w:rsidRPr="005B059F" w:rsidRDefault="001A56CC" w:rsidP="006B74E9">
      <w:pPr>
        <w:jc w:val="both"/>
        <w:rPr>
          <w:b/>
          <w:lang w:val="de-AT" w:eastAsia="en-GB"/>
        </w:rPr>
      </w:pPr>
      <w:r>
        <w:rPr>
          <w:b/>
          <w:lang w:val="de-AT" w:eastAsia="en-GB"/>
        </w:rPr>
        <w:t>23</w:t>
      </w:r>
      <w:r w:rsidR="00B35626" w:rsidRPr="005B059F">
        <w:rPr>
          <w:b/>
          <w:lang w:val="de-AT" w:eastAsia="en-GB"/>
        </w:rPr>
        <w:t>. 1. Halbzeit – Gerade/ Ungerade</w:t>
      </w:r>
    </w:p>
    <w:p w:rsidR="00B35626" w:rsidRPr="005B059F" w:rsidRDefault="00B35626" w:rsidP="00B35626">
      <w:pPr>
        <w:rPr>
          <w:lang w:val="de-AT" w:eastAsia="en-GB"/>
        </w:rPr>
      </w:pPr>
      <w:r w:rsidRPr="005B059F">
        <w:rPr>
          <w:lang w:val="de-AT" w:eastAsia="en-GB"/>
        </w:rPr>
        <w:t>Gerade; Ungerade</w:t>
      </w:r>
    </w:p>
    <w:p w:rsidR="00595CB9" w:rsidRDefault="00595CB9" w:rsidP="00595CB9">
      <w:pPr>
        <w:pStyle w:val="Heading2"/>
        <w:rPr>
          <w:lang w:val="de-AT" w:eastAsia="en-GB"/>
        </w:rPr>
      </w:pPr>
      <w:r w:rsidRPr="005B059F">
        <w:rPr>
          <w:lang w:val="de-AT" w:eastAsia="en-GB"/>
        </w:rPr>
        <w:t>DARTS</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Für den Fall, dass ein Spiel nicht beendet wird, werden alle unentschiedenen Wetten als ungültig </w:t>
      </w:r>
      <w:r>
        <w:rPr>
          <w:szCs w:val="24"/>
          <w:lang w:val="de-DE"/>
        </w:rPr>
        <w:t>gewertet</w:t>
      </w:r>
      <w:r w:rsidRPr="004D2899">
        <w:rPr>
          <w:szCs w:val="24"/>
          <w:lang w:val="de-DE"/>
        </w:rPr>
        <w:t>.</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w:t>
      </w:r>
      <w:r w:rsidRPr="004D2899">
        <w:rPr>
          <w:szCs w:val="24"/>
          <w:lang w:val="de-DE"/>
        </w:rPr>
        <w:lastRenderedPageBreak/>
        <w:t xml:space="preserve">signifikanten </w:t>
      </w:r>
      <w:r w:rsidRPr="00396EF1">
        <w:rPr>
          <w:szCs w:val="24"/>
          <w:lang w:val="de-DE"/>
        </w:rPr>
        <w:t xml:space="preserve">Einfluss auf die Quoten hat, so </w:t>
      </w:r>
      <w:r w:rsidRPr="004D2899">
        <w:rPr>
          <w:szCs w:val="24"/>
          <w:lang w:val="de-DE"/>
        </w:rPr>
        <w:t>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Spieler/ Mannschaften falsch angezeigt werden</w:t>
      </w:r>
      <w:r>
        <w:rPr>
          <w:szCs w:val="24"/>
          <w:lang w:val="de-DE"/>
        </w:rPr>
        <w:t>,</w:t>
      </w:r>
      <w:r w:rsidRPr="004D2899">
        <w:rPr>
          <w:szCs w:val="24"/>
          <w:lang w:val="de-DE"/>
        </w:rPr>
        <w:t xml:space="preserve"> so 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 nicht regulär zu Ende gebracht wird, werden alle unentschiedenen Wetten als ungültig </w:t>
      </w:r>
      <w:r>
        <w:rPr>
          <w:szCs w:val="24"/>
          <w:lang w:val="de-DE"/>
        </w:rPr>
        <w:t>gewertet</w:t>
      </w:r>
      <w:r w:rsidRPr="004D2899">
        <w:rPr>
          <w:szCs w:val="24"/>
          <w:lang w:val="de-DE"/>
        </w:rPr>
        <w:t>.</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Bullseye zählt als Checkout</w:t>
      </w:r>
      <w:r>
        <w:rPr>
          <w:szCs w:val="24"/>
          <w:lang w:val="de-DE"/>
        </w:rPr>
        <w:t>-F</w:t>
      </w:r>
      <w:r w:rsidRPr="004D2899">
        <w:rPr>
          <w:szCs w:val="24"/>
          <w:lang w:val="de-DE"/>
        </w:rPr>
        <w:t>arbe Rot</w:t>
      </w:r>
    </w:p>
    <w:p w:rsidR="00FA2033" w:rsidRPr="005B059F" w:rsidRDefault="00FA2033" w:rsidP="00FA2033">
      <w:pPr>
        <w:pStyle w:val="Heading3"/>
        <w:rPr>
          <w:lang w:val="de-AT" w:eastAsia="en-GB"/>
        </w:rPr>
      </w:pPr>
      <w:r w:rsidRPr="005B059F">
        <w:rPr>
          <w:lang w:val="de-AT" w:eastAsia="en-GB"/>
        </w:rPr>
        <w:t>MARKTNAMEN UND BESCHREIBUNG</w:t>
      </w:r>
    </w:p>
    <w:p w:rsidR="00EC3A57" w:rsidRPr="005B059F" w:rsidRDefault="00EC3A57" w:rsidP="006B74E9">
      <w:pPr>
        <w:jc w:val="both"/>
        <w:rPr>
          <w:b/>
          <w:lang w:val="de-AT" w:eastAsia="en-GB"/>
        </w:rPr>
      </w:pPr>
      <w:r w:rsidRPr="005B059F">
        <w:rPr>
          <w:b/>
          <w:lang w:val="de-AT" w:eastAsia="en-GB"/>
        </w:rPr>
        <w:t xml:space="preserve">1. </w:t>
      </w:r>
      <w:r w:rsidR="001A56CC">
        <w:rPr>
          <w:b/>
          <w:lang w:val="de-AT" w:eastAsia="en-GB"/>
        </w:rPr>
        <w:t>4. Satz – Ergebnis von Game X</w:t>
      </w:r>
    </w:p>
    <w:p w:rsidR="00EC3A57" w:rsidRPr="005B059F" w:rsidRDefault="00EC3A57" w:rsidP="00EC3A57">
      <w:pPr>
        <w:rPr>
          <w:lang w:val="de-AT" w:eastAsia="en-GB"/>
        </w:rPr>
      </w:pPr>
      <w:r w:rsidRPr="005B059F">
        <w:rPr>
          <w:lang w:val="de-AT" w:eastAsia="en-GB"/>
        </w:rPr>
        <w:t>Welche Mannschaft gewinnt das Spiel (1-X-2) Spieler 1, Unentschieden, Spieler 2</w:t>
      </w:r>
    </w:p>
    <w:p w:rsidR="00EC3A57" w:rsidRPr="006B74E9" w:rsidRDefault="00EC3A57" w:rsidP="006B74E9">
      <w:pPr>
        <w:jc w:val="both"/>
        <w:rPr>
          <w:b/>
          <w:lang w:eastAsia="en-GB"/>
        </w:rPr>
      </w:pPr>
      <w:r w:rsidRPr="006B74E9">
        <w:rPr>
          <w:b/>
          <w:lang w:eastAsia="en-GB"/>
        </w:rPr>
        <w:t>2. Satz Handicap</w:t>
      </w:r>
    </w:p>
    <w:p w:rsidR="00EC3A57" w:rsidRPr="005B059F" w:rsidRDefault="00EC3A57" w:rsidP="00EC3A57">
      <w:pPr>
        <w:rPr>
          <w:lang w:val="de-AT" w:eastAsia="en-GB"/>
        </w:rPr>
      </w:pPr>
      <w:r w:rsidRPr="005B059F">
        <w:rPr>
          <w:lang w:val="de-AT" w:eastAsia="en-GB"/>
        </w:rPr>
        <w:t>Europäisches Handicap für Sätze (z.B. Handicap 0:2, Handicap 5:0, ....) 1-X-2</w:t>
      </w:r>
    </w:p>
    <w:p w:rsidR="00EC3A57" w:rsidRPr="005B059F" w:rsidRDefault="00EC3A57" w:rsidP="006B74E9">
      <w:pPr>
        <w:jc w:val="both"/>
        <w:rPr>
          <w:b/>
          <w:lang w:val="de-AT" w:eastAsia="en-GB"/>
        </w:rPr>
      </w:pPr>
      <w:r w:rsidRPr="005B059F">
        <w:rPr>
          <w:b/>
          <w:lang w:val="de-AT" w:eastAsia="en-GB"/>
        </w:rPr>
        <w:t xml:space="preserve">3. </w:t>
      </w:r>
      <w:r w:rsidR="00022021">
        <w:rPr>
          <w:b/>
          <w:lang w:val="de-AT" w:eastAsia="en-GB"/>
        </w:rPr>
        <w:t>1.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1. Satz?</w:t>
      </w:r>
    </w:p>
    <w:p w:rsidR="00EC3A57" w:rsidRPr="005B059F" w:rsidRDefault="00EC3A57" w:rsidP="006B74E9">
      <w:pPr>
        <w:jc w:val="both"/>
        <w:rPr>
          <w:b/>
          <w:lang w:val="de-AT" w:eastAsia="en-GB"/>
        </w:rPr>
      </w:pPr>
      <w:r w:rsidRPr="005B059F">
        <w:rPr>
          <w:b/>
          <w:lang w:val="de-AT" w:eastAsia="en-GB"/>
        </w:rPr>
        <w:t xml:space="preserve">4. </w:t>
      </w:r>
      <w:r w:rsidR="00022021">
        <w:rPr>
          <w:b/>
          <w:lang w:val="de-AT" w:eastAsia="en-GB"/>
        </w:rPr>
        <w:t>2.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2. Satz?</w:t>
      </w:r>
    </w:p>
    <w:p w:rsidR="00EC3A57" w:rsidRPr="005B059F" w:rsidRDefault="00022021" w:rsidP="006B74E9">
      <w:pPr>
        <w:jc w:val="both"/>
        <w:rPr>
          <w:b/>
          <w:lang w:val="de-AT" w:eastAsia="en-GB"/>
        </w:rPr>
      </w:pPr>
      <w:r>
        <w:rPr>
          <w:b/>
          <w:lang w:val="de-AT" w:eastAsia="en-GB"/>
        </w:rPr>
        <w:t>5. 3.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3. Satz?</w:t>
      </w:r>
    </w:p>
    <w:p w:rsidR="00EC3A57" w:rsidRPr="005B059F" w:rsidRDefault="00022021" w:rsidP="006B74E9">
      <w:pPr>
        <w:jc w:val="both"/>
        <w:rPr>
          <w:b/>
          <w:lang w:val="de-AT" w:eastAsia="en-GB"/>
        </w:rPr>
      </w:pPr>
      <w:r>
        <w:rPr>
          <w:b/>
          <w:lang w:val="de-AT" w:eastAsia="en-GB"/>
        </w:rPr>
        <w:t>6. 4.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4. Satz?</w:t>
      </w:r>
    </w:p>
    <w:p w:rsidR="00EC3A57" w:rsidRPr="005B059F" w:rsidRDefault="00022021" w:rsidP="006B74E9">
      <w:pPr>
        <w:jc w:val="both"/>
        <w:rPr>
          <w:b/>
          <w:lang w:val="de-AT" w:eastAsia="en-GB"/>
        </w:rPr>
      </w:pPr>
      <w:r>
        <w:rPr>
          <w:b/>
          <w:lang w:val="de-AT" w:eastAsia="en-GB"/>
        </w:rPr>
        <w:t>7. 5.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5. Satz?</w:t>
      </w:r>
    </w:p>
    <w:p w:rsidR="00EC3A57" w:rsidRPr="005B059F" w:rsidRDefault="00022021" w:rsidP="006B74E9">
      <w:pPr>
        <w:jc w:val="both"/>
        <w:rPr>
          <w:b/>
          <w:lang w:val="de-AT" w:eastAsia="en-GB"/>
        </w:rPr>
      </w:pPr>
      <w:r>
        <w:rPr>
          <w:b/>
          <w:lang w:val="de-AT" w:eastAsia="en-GB"/>
        </w:rPr>
        <w:t>8. 6.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6. Satz?</w:t>
      </w:r>
    </w:p>
    <w:p w:rsidR="00EC3A57" w:rsidRPr="005B059F" w:rsidRDefault="00022021" w:rsidP="006B74E9">
      <w:pPr>
        <w:jc w:val="both"/>
        <w:rPr>
          <w:b/>
          <w:lang w:val="de-AT" w:eastAsia="en-GB"/>
        </w:rPr>
      </w:pPr>
      <w:r>
        <w:rPr>
          <w:b/>
          <w:lang w:val="de-AT" w:eastAsia="en-GB"/>
        </w:rPr>
        <w:t>9. 7.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7. Satz?</w:t>
      </w:r>
    </w:p>
    <w:p w:rsidR="00EC3A57" w:rsidRPr="005B059F" w:rsidRDefault="00022021" w:rsidP="006B74E9">
      <w:pPr>
        <w:jc w:val="both"/>
        <w:rPr>
          <w:b/>
          <w:lang w:val="de-AT" w:eastAsia="en-GB"/>
        </w:rPr>
      </w:pPr>
      <w:r>
        <w:rPr>
          <w:b/>
          <w:lang w:val="de-AT" w:eastAsia="en-GB"/>
        </w:rPr>
        <w:t>10. 8.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8. Satz?</w:t>
      </w:r>
    </w:p>
    <w:p w:rsidR="00EC3A57" w:rsidRPr="005B059F" w:rsidRDefault="00022021" w:rsidP="006B74E9">
      <w:pPr>
        <w:jc w:val="both"/>
        <w:rPr>
          <w:b/>
          <w:lang w:val="de-AT" w:eastAsia="en-GB"/>
        </w:rPr>
      </w:pPr>
      <w:r>
        <w:rPr>
          <w:b/>
          <w:lang w:val="de-AT" w:eastAsia="en-GB"/>
        </w:rPr>
        <w:t>11. 9.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9. Satz?</w:t>
      </w:r>
    </w:p>
    <w:p w:rsidR="00EC3A57" w:rsidRPr="005B059F" w:rsidRDefault="00022021" w:rsidP="006B74E9">
      <w:pPr>
        <w:jc w:val="both"/>
        <w:rPr>
          <w:b/>
          <w:lang w:val="de-AT" w:eastAsia="en-GB"/>
        </w:rPr>
      </w:pPr>
      <w:r>
        <w:rPr>
          <w:b/>
          <w:lang w:val="de-AT" w:eastAsia="en-GB"/>
        </w:rPr>
        <w:t>12. 10.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10. Satz?</w:t>
      </w:r>
    </w:p>
    <w:p w:rsidR="00EC3A57" w:rsidRPr="005B059F" w:rsidRDefault="00022021" w:rsidP="006B74E9">
      <w:pPr>
        <w:jc w:val="both"/>
        <w:rPr>
          <w:b/>
          <w:lang w:val="de-AT" w:eastAsia="en-GB"/>
        </w:rPr>
      </w:pPr>
      <w:r>
        <w:rPr>
          <w:b/>
          <w:lang w:val="de-AT" w:eastAsia="en-GB"/>
        </w:rPr>
        <w:t>13. 11.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11. Satz?</w:t>
      </w:r>
    </w:p>
    <w:p w:rsidR="00EC3A57" w:rsidRPr="005B059F" w:rsidRDefault="00022021" w:rsidP="006B74E9">
      <w:pPr>
        <w:jc w:val="both"/>
        <w:rPr>
          <w:b/>
          <w:lang w:val="de-AT" w:eastAsia="en-GB"/>
        </w:rPr>
      </w:pPr>
      <w:r>
        <w:rPr>
          <w:b/>
          <w:lang w:val="de-AT" w:eastAsia="en-GB"/>
        </w:rPr>
        <w:t>14. 12. Satz – Wer gewinnt den Rest des Satzes?</w:t>
      </w:r>
    </w:p>
    <w:p w:rsidR="00EC3A57" w:rsidRPr="005B059F" w:rsidRDefault="00EC3A57" w:rsidP="00EC3A57">
      <w:pPr>
        <w:rPr>
          <w:lang w:val="de-AT" w:eastAsia="en-GB"/>
        </w:rPr>
      </w:pPr>
      <w:r w:rsidRPr="005B059F">
        <w:rPr>
          <w:lang w:val="de-AT" w:eastAsia="en-GB"/>
        </w:rPr>
        <w:t>Welcher Spieler gewinnt mehr verbleibende Spiele (legs) im 12. Satz?</w:t>
      </w:r>
    </w:p>
    <w:p w:rsidR="00EC3A57" w:rsidRPr="005B059F" w:rsidRDefault="00022021" w:rsidP="006B74E9">
      <w:pPr>
        <w:jc w:val="both"/>
        <w:rPr>
          <w:b/>
          <w:lang w:val="de-AT" w:eastAsia="en-GB"/>
        </w:rPr>
      </w:pPr>
      <w:r>
        <w:rPr>
          <w:b/>
          <w:lang w:val="de-AT" w:eastAsia="en-GB"/>
        </w:rPr>
        <w:t>15. 13. Satz – Wer gewinnt den Rest des Satzes?</w:t>
      </w:r>
    </w:p>
    <w:p w:rsidR="00EC3A57" w:rsidRDefault="00EC3A57" w:rsidP="00EC3A57">
      <w:pPr>
        <w:rPr>
          <w:lang w:val="de-AT" w:eastAsia="en-GB"/>
        </w:rPr>
      </w:pPr>
      <w:r w:rsidRPr="005B059F">
        <w:rPr>
          <w:lang w:val="de-AT" w:eastAsia="en-GB"/>
        </w:rPr>
        <w:t>Welcher Spieler gewinnt mehr verbleibende Spiele (legs) im 13. Satz?</w:t>
      </w:r>
    </w:p>
    <w:p w:rsidR="001A56CC" w:rsidRPr="001A56CC" w:rsidRDefault="001A56CC" w:rsidP="00EC3A57">
      <w:pPr>
        <w:rPr>
          <w:b/>
          <w:lang w:val="de-AT" w:eastAsia="en-GB"/>
        </w:rPr>
      </w:pPr>
      <w:r w:rsidRPr="001A56CC">
        <w:rPr>
          <w:b/>
          <w:lang w:val="de-AT" w:eastAsia="en-GB"/>
        </w:rPr>
        <w:t xml:space="preserve">16. </w:t>
      </w:r>
      <w:r w:rsidR="00022021">
        <w:rPr>
          <w:b/>
          <w:lang w:val="de-AT" w:eastAsia="en-GB"/>
        </w:rPr>
        <w:t>2-Weg</w:t>
      </w:r>
    </w:p>
    <w:p w:rsidR="001A56CC" w:rsidRPr="005B059F" w:rsidRDefault="001A56CC" w:rsidP="00EC3A57">
      <w:pPr>
        <w:rPr>
          <w:lang w:val="de-AT" w:eastAsia="en-GB"/>
        </w:rPr>
      </w:pPr>
      <w:r>
        <w:rPr>
          <w:lang w:val="de-AT" w:eastAsia="en-GB"/>
        </w:rPr>
        <w:t>Spieler 1; Spieler 2</w:t>
      </w:r>
    </w:p>
    <w:p w:rsidR="00EC3A57" w:rsidRPr="005B059F" w:rsidRDefault="00EC3A57" w:rsidP="006B74E9">
      <w:pPr>
        <w:jc w:val="both"/>
        <w:rPr>
          <w:b/>
          <w:lang w:val="de-AT" w:eastAsia="en-GB"/>
        </w:rPr>
      </w:pPr>
      <w:r w:rsidRPr="005B059F">
        <w:rPr>
          <w:b/>
          <w:lang w:val="de-AT" w:eastAsia="en-GB"/>
        </w:rPr>
        <w:t>17. Welche Mannschaft gewinnt den Satz?</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B74E9">
      <w:pPr>
        <w:jc w:val="both"/>
        <w:rPr>
          <w:b/>
          <w:lang w:val="de-AT" w:eastAsia="en-GB"/>
        </w:rPr>
      </w:pPr>
      <w:r w:rsidRPr="005B059F">
        <w:rPr>
          <w:b/>
          <w:lang w:val="de-AT" w:eastAsia="en-GB"/>
        </w:rPr>
        <w:t xml:space="preserve">18. </w:t>
      </w:r>
      <w:r w:rsidR="00022021">
        <w:rPr>
          <w:b/>
          <w:lang w:val="de-AT" w:eastAsia="en-GB"/>
        </w:rPr>
        <w:t xml:space="preserve">1. Satz - </w:t>
      </w:r>
      <w:r w:rsidR="00A60D95" w:rsidRPr="00131E50">
        <w:rPr>
          <w:b/>
          <w:lang w:eastAsia="en-GB"/>
        </w:rPr>
        <w:t>Asiatische</w:t>
      </w:r>
      <w:r w:rsidR="00A60D95">
        <w:rPr>
          <w:b/>
          <w:lang w:eastAsia="en-GB"/>
        </w:rPr>
        <w:t>s</w:t>
      </w:r>
      <w:r w:rsidR="00A60D95"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1. Satz in halben Differenzen (z.B. -1.5/+1.5, 2.5/-2.5)</w:t>
      </w:r>
    </w:p>
    <w:p w:rsidR="00EC3A57" w:rsidRPr="005B059F" w:rsidRDefault="00EC3A57" w:rsidP="006B74E9">
      <w:pPr>
        <w:jc w:val="both"/>
        <w:rPr>
          <w:b/>
          <w:lang w:val="de-AT" w:eastAsia="en-GB"/>
        </w:rPr>
      </w:pPr>
      <w:r w:rsidRPr="005B059F">
        <w:rPr>
          <w:b/>
          <w:lang w:val="de-AT" w:eastAsia="en-GB"/>
        </w:rPr>
        <w:t xml:space="preserve">19. </w:t>
      </w:r>
      <w:r w:rsidR="00022021">
        <w:rPr>
          <w:b/>
          <w:lang w:eastAsia="en-GB"/>
        </w:rPr>
        <w:t>2</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2. Satz in halben Differenzen (z.B. -1.5/+1.5, 2.5/-2.5)</w:t>
      </w:r>
    </w:p>
    <w:p w:rsidR="00EC3A57" w:rsidRPr="005B059F" w:rsidRDefault="00EC3A57" w:rsidP="006B74E9">
      <w:pPr>
        <w:jc w:val="both"/>
        <w:rPr>
          <w:b/>
          <w:lang w:val="de-AT" w:eastAsia="en-GB"/>
        </w:rPr>
      </w:pPr>
      <w:r w:rsidRPr="005B059F">
        <w:rPr>
          <w:b/>
          <w:lang w:val="de-AT" w:eastAsia="en-GB"/>
        </w:rPr>
        <w:lastRenderedPageBreak/>
        <w:t xml:space="preserve">20. </w:t>
      </w:r>
      <w:r w:rsidR="00022021">
        <w:rPr>
          <w:b/>
          <w:lang w:eastAsia="en-GB"/>
        </w:rPr>
        <w:t>3</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3. Satz in halben Differenzen (z.B. -1.5/+1.5, 2.5/-2.5)</w:t>
      </w:r>
    </w:p>
    <w:p w:rsidR="00EC3A57" w:rsidRPr="005B059F" w:rsidRDefault="00EC3A57" w:rsidP="006B74E9">
      <w:pPr>
        <w:jc w:val="both"/>
        <w:rPr>
          <w:b/>
          <w:lang w:val="de-AT" w:eastAsia="en-GB"/>
        </w:rPr>
      </w:pPr>
      <w:r w:rsidRPr="005B059F">
        <w:rPr>
          <w:b/>
          <w:lang w:val="de-AT" w:eastAsia="en-GB"/>
        </w:rPr>
        <w:t xml:space="preserve">21. </w:t>
      </w:r>
      <w:r w:rsidR="00022021">
        <w:rPr>
          <w:b/>
          <w:lang w:eastAsia="en-GB"/>
        </w:rPr>
        <w:t>4</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4. Satz in halben Differenzen (z.B. -1.5/+1.5, 2.5/-2.5)</w:t>
      </w:r>
    </w:p>
    <w:p w:rsidR="00EC3A57" w:rsidRPr="005B059F" w:rsidRDefault="00EC3A57" w:rsidP="006B74E9">
      <w:pPr>
        <w:jc w:val="both"/>
        <w:rPr>
          <w:b/>
          <w:lang w:val="de-AT" w:eastAsia="en-GB"/>
        </w:rPr>
      </w:pPr>
      <w:r w:rsidRPr="005B059F">
        <w:rPr>
          <w:b/>
          <w:lang w:val="de-AT" w:eastAsia="en-GB"/>
        </w:rPr>
        <w:t xml:space="preserve">22. </w:t>
      </w:r>
      <w:r w:rsidR="00022021">
        <w:rPr>
          <w:b/>
          <w:lang w:eastAsia="en-GB"/>
        </w:rPr>
        <w:t>5</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5. Satz in halben Differenzen (z.B. -1.5/+1.5, 2.5/-2.5)</w:t>
      </w:r>
    </w:p>
    <w:p w:rsidR="00EC3A57" w:rsidRPr="005B059F" w:rsidRDefault="00EC3A57" w:rsidP="006B74E9">
      <w:pPr>
        <w:jc w:val="both"/>
        <w:rPr>
          <w:b/>
          <w:lang w:val="de-AT" w:eastAsia="en-GB"/>
        </w:rPr>
      </w:pPr>
      <w:r w:rsidRPr="005B059F">
        <w:rPr>
          <w:b/>
          <w:lang w:val="de-AT" w:eastAsia="en-GB"/>
        </w:rPr>
        <w:t xml:space="preserve">23. </w:t>
      </w:r>
      <w:r w:rsidR="00022021">
        <w:rPr>
          <w:b/>
          <w:lang w:eastAsia="en-GB"/>
        </w:rPr>
        <w:t>6</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6. Satz in halben Differenzen (z.B. -1.5/+1.5, 2.5/-2.5)</w:t>
      </w:r>
    </w:p>
    <w:p w:rsidR="00EC3A57" w:rsidRPr="005B059F" w:rsidRDefault="00EC3A57" w:rsidP="006B74E9">
      <w:pPr>
        <w:jc w:val="both"/>
        <w:rPr>
          <w:b/>
          <w:lang w:val="de-AT" w:eastAsia="en-GB"/>
        </w:rPr>
      </w:pPr>
      <w:r w:rsidRPr="005B059F">
        <w:rPr>
          <w:b/>
          <w:lang w:val="de-AT" w:eastAsia="en-GB"/>
        </w:rPr>
        <w:t xml:space="preserve">24. </w:t>
      </w:r>
      <w:r w:rsidR="00022021">
        <w:rPr>
          <w:b/>
          <w:lang w:eastAsia="en-GB"/>
        </w:rPr>
        <w:t>7</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7. Satz in halben Differenzen (z.B. -1.5/+1.5, 2.5/-2.5)</w:t>
      </w:r>
    </w:p>
    <w:p w:rsidR="00EC3A57" w:rsidRPr="005B059F" w:rsidRDefault="00EC3A57" w:rsidP="006B74E9">
      <w:pPr>
        <w:jc w:val="both"/>
        <w:rPr>
          <w:b/>
          <w:lang w:val="de-AT" w:eastAsia="en-GB"/>
        </w:rPr>
      </w:pPr>
      <w:r w:rsidRPr="005B059F">
        <w:rPr>
          <w:b/>
          <w:lang w:val="de-AT" w:eastAsia="en-GB"/>
        </w:rPr>
        <w:t xml:space="preserve">25. </w:t>
      </w:r>
      <w:r w:rsidR="00022021">
        <w:rPr>
          <w:b/>
          <w:lang w:eastAsia="en-GB"/>
        </w:rPr>
        <w:t>8</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8. Satz in halben Differenzen (z.B. -1.5/+1.5, 2.5/-2.5)</w:t>
      </w:r>
    </w:p>
    <w:p w:rsidR="00EC3A57" w:rsidRPr="005B059F" w:rsidRDefault="00EC3A57" w:rsidP="006B74E9">
      <w:pPr>
        <w:jc w:val="both"/>
        <w:rPr>
          <w:b/>
          <w:lang w:val="de-AT" w:eastAsia="en-GB"/>
        </w:rPr>
      </w:pPr>
      <w:r w:rsidRPr="005B059F">
        <w:rPr>
          <w:b/>
          <w:lang w:val="de-AT" w:eastAsia="en-GB"/>
        </w:rPr>
        <w:t xml:space="preserve">26. </w:t>
      </w:r>
      <w:r w:rsidR="00022021">
        <w:rPr>
          <w:b/>
          <w:lang w:eastAsia="en-GB"/>
        </w:rPr>
        <w:t>9</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9. Satz in halben Differenzen (z.B. -1.5/+1.5, 2.5/-2.5)</w:t>
      </w:r>
    </w:p>
    <w:p w:rsidR="00EC3A57" w:rsidRPr="005B059F" w:rsidRDefault="00EC3A57" w:rsidP="006B74E9">
      <w:pPr>
        <w:jc w:val="both"/>
        <w:rPr>
          <w:b/>
          <w:lang w:val="de-AT" w:eastAsia="en-GB"/>
        </w:rPr>
      </w:pPr>
      <w:r w:rsidRPr="005B059F">
        <w:rPr>
          <w:b/>
          <w:lang w:val="de-AT" w:eastAsia="en-GB"/>
        </w:rPr>
        <w:t xml:space="preserve">27. </w:t>
      </w:r>
      <w:r w:rsidR="00022021">
        <w:rPr>
          <w:b/>
          <w:lang w:eastAsia="en-GB"/>
        </w:rPr>
        <w:t>10</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10. Satz in halben Differenzen (z.B. -1.5/+1.5, 2.5/-2.5)</w:t>
      </w:r>
    </w:p>
    <w:p w:rsidR="00EC3A57" w:rsidRPr="005B059F" w:rsidRDefault="00EC3A57" w:rsidP="006B74E9">
      <w:pPr>
        <w:jc w:val="both"/>
        <w:rPr>
          <w:b/>
          <w:lang w:val="de-AT" w:eastAsia="en-GB"/>
        </w:rPr>
      </w:pPr>
      <w:r w:rsidRPr="005B059F">
        <w:rPr>
          <w:b/>
          <w:lang w:val="de-AT" w:eastAsia="en-GB"/>
        </w:rPr>
        <w:t xml:space="preserve">28. </w:t>
      </w:r>
      <w:r w:rsidR="00022021">
        <w:rPr>
          <w:b/>
          <w:lang w:eastAsia="en-GB"/>
        </w:rPr>
        <w:t>11</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11. Satz in halben Differenzen (z.B. -1.5/+1.5, 2.5/-2.5)</w:t>
      </w:r>
    </w:p>
    <w:p w:rsidR="00EC3A57" w:rsidRPr="005B059F" w:rsidRDefault="00EC3A57" w:rsidP="006B74E9">
      <w:pPr>
        <w:jc w:val="both"/>
        <w:rPr>
          <w:b/>
          <w:lang w:val="de-AT" w:eastAsia="en-GB"/>
        </w:rPr>
      </w:pPr>
      <w:r w:rsidRPr="005B059F">
        <w:rPr>
          <w:b/>
          <w:lang w:val="de-AT" w:eastAsia="en-GB"/>
        </w:rPr>
        <w:t xml:space="preserve">29. </w:t>
      </w:r>
      <w:r w:rsidR="00022021">
        <w:rPr>
          <w:b/>
          <w:lang w:eastAsia="en-GB"/>
        </w:rPr>
        <w:t>12</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12. Satz in halben Differenzen (z.B. -1.5/+1.5, 2.5/-2.5)</w:t>
      </w:r>
    </w:p>
    <w:p w:rsidR="00EC3A57" w:rsidRPr="005B059F" w:rsidRDefault="00EC3A57" w:rsidP="006B74E9">
      <w:pPr>
        <w:jc w:val="both"/>
        <w:rPr>
          <w:b/>
          <w:lang w:val="de-AT" w:eastAsia="en-GB"/>
        </w:rPr>
      </w:pPr>
      <w:r w:rsidRPr="005B059F">
        <w:rPr>
          <w:b/>
          <w:lang w:val="de-AT" w:eastAsia="en-GB"/>
        </w:rPr>
        <w:t xml:space="preserve">30. </w:t>
      </w:r>
      <w:r w:rsidR="00022021">
        <w:rPr>
          <w:b/>
          <w:lang w:eastAsia="en-GB"/>
        </w:rPr>
        <w:t>13</w:t>
      </w:r>
      <w:r w:rsidR="00022021">
        <w:rPr>
          <w:b/>
          <w:lang w:val="de-AT" w:eastAsia="en-GB"/>
        </w:rPr>
        <w:t xml:space="preserve">. Satz - </w:t>
      </w:r>
      <w:r w:rsidR="00022021" w:rsidRPr="00131E50">
        <w:rPr>
          <w:b/>
          <w:lang w:eastAsia="en-GB"/>
        </w:rPr>
        <w:t>Asiatische</w:t>
      </w:r>
      <w:r w:rsidR="00022021">
        <w:rPr>
          <w:b/>
          <w:lang w:eastAsia="en-GB"/>
        </w:rPr>
        <w:t>s</w:t>
      </w:r>
      <w:r w:rsidR="00022021" w:rsidRPr="00131E50">
        <w:rPr>
          <w:b/>
          <w:lang w:eastAsia="en-GB"/>
        </w:rPr>
        <w:t xml:space="preserve"> </w:t>
      </w:r>
      <w:r w:rsidR="00022021">
        <w:rPr>
          <w:b/>
          <w:lang w:val="de-AT" w:eastAsia="en-GB"/>
        </w:rPr>
        <w:t>Leg-Handicap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Leg-Handicap für 13. Satz in halben Differenzen (z.B. -1.5/+1.5, 2.5/-2.5)</w:t>
      </w:r>
    </w:p>
    <w:p w:rsidR="00EC3A57" w:rsidRPr="005B059F" w:rsidRDefault="00EC3A57" w:rsidP="006B74E9">
      <w:pPr>
        <w:jc w:val="both"/>
        <w:rPr>
          <w:b/>
          <w:lang w:val="de-AT" w:eastAsia="en-GB"/>
        </w:rPr>
      </w:pPr>
      <w:r w:rsidRPr="005B059F">
        <w:rPr>
          <w:b/>
          <w:lang w:val="de-AT" w:eastAsia="en-GB"/>
        </w:rPr>
        <w:t xml:space="preserve">31. </w:t>
      </w:r>
      <w:r w:rsidR="00022021">
        <w:rPr>
          <w:b/>
          <w:lang w:val="de-AT" w:eastAsia="en-GB"/>
        </w:rPr>
        <w:t>1.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022021" w:rsidP="00624129">
      <w:pPr>
        <w:jc w:val="both"/>
        <w:rPr>
          <w:b/>
          <w:lang w:val="de-AT" w:eastAsia="en-GB"/>
        </w:rPr>
      </w:pPr>
      <w:r>
        <w:rPr>
          <w:b/>
          <w:lang w:val="de-AT" w:eastAsia="en-GB"/>
        </w:rPr>
        <w:t>32. 2.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33.</w:t>
      </w:r>
      <w:r w:rsidR="00022021">
        <w:rPr>
          <w:b/>
          <w:lang w:val="de-AT" w:eastAsia="en-GB"/>
        </w:rPr>
        <w:t xml:space="preserve"> 3.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34.</w:t>
      </w:r>
      <w:r w:rsidR="00022021">
        <w:rPr>
          <w:b/>
          <w:lang w:val="de-AT" w:eastAsia="en-GB"/>
        </w:rPr>
        <w:t xml:space="preserve"> 4.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35.</w:t>
      </w:r>
      <w:r w:rsidR="00022021">
        <w:rPr>
          <w:b/>
          <w:lang w:val="de-AT" w:eastAsia="en-GB"/>
        </w:rPr>
        <w:t xml:space="preserve"> 5.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 xml:space="preserve">36. </w:t>
      </w:r>
      <w:r w:rsidR="00022021">
        <w:rPr>
          <w:b/>
          <w:lang w:val="de-AT" w:eastAsia="en-GB"/>
        </w:rPr>
        <w:t>6.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 xml:space="preserve">37. </w:t>
      </w:r>
      <w:r w:rsidR="00022021">
        <w:rPr>
          <w:b/>
          <w:lang w:val="de-AT" w:eastAsia="en-GB"/>
        </w:rPr>
        <w:t>7.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38.</w:t>
      </w:r>
      <w:r w:rsidR="00022021">
        <w:rPr>
          <w:b/>
          <w:lang w:val="de-AT" w:eastAsia="en-GB"/>
        </w:rPr>
        <w:t xml:space="preserve"> 8.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39.</w:t>
      </w:r>
      <w:r w:rsidR="00022021">
        <w:rPr>
          <w:b/>
          <w:lang w:val="de-AT" w:eastAsia="en-GB"/>
        </w:rPr>
        <w:t xml:space="preserve"> 9.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 xml:space="preserve">40. </w:t>
      </w:r>
      <w:r w:rsidR="00022021">
        <w:rPr>
          <w:b/>
          <w:lang w:val="de-AT" w:eastAsia="en-GB"/>
        </w:rPr>
        <w:t>10.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022021" w:rsidP="00624129">
      <w:pPr>
        <w:jc w:val="both"/>
        <w:rPr>
          <w:b/>
          <w:lang w:val="de-AT" w:eastAsia="en-GB"/>
        </w:rPr>
      </w:pPr>
      <w:r>
        <w:rPr>
          <w:b/>
          <w:lang w:val="de-AT" w:eastAsia="en-GB"/>
        </w:rPr>
        <w:t>41. 11.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 xml:space="preserve">42. </w:t>
      </w:r>
      <w:r w:rsidR="00022021">
        <w:rPr>
          <w:b/>
          <w:lang w:val="de-AT" w:eastAsia="en-GB"/>
        </w:rPr>
        <w:t>12. Satz - Wer gewinnt x-tes Leg</w:t>
      </w:r>
    </w:p>
    <w:p w:rsidR="00EC3A57" w:rsidRPr="005B059F" w:rsidRDefault="00EC3A57" w:rsidP="00624129">
      <w:pPr>
        <w:jc w:val="both"/>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t xml:space="preserve">43. </w:t>
      </w:r>
      <w:r w:rsidR="00022021">
        <w:rPr>
          <w:b/>
          <w:lang w:val="de-AT" w:eastAsia="en-GB"/>
        </w:rPr>
        <w:t>13. Satz - Wer gewinnt x-tes Leg</w:t>
      </w:r>
    </w:p>
    <w:p w:rsidR="00EC3A57" w:rsidRPr="005B059F" w:rsidRDefault="00EC3A57" w:rsidP="00EC3A57">
      <w:pPr>
        <w:rPr>
          <w:lang w:val="de-AT" w:eastAsia="en-GB"/>
        </w:rPr>
      </w:pPr>
      <w:r w:rsidRPr="005B059F">
        <w:rPr>
          <w:lang w:val="de-AT" w:eastAsia="en-GB"/>
        </w:rPr>
        <w:t>Spieler 1; Spieler 2</w:t>
      </w:r>
    </w:p>
    <w:p w:rsidR="00EC3A57" w:rsidRPr="005B059F" w:rsidRDefault="00EC3A57" w:rsidP="00624129">
      <w:pPr>
        <w:jc w:val="both"/>
        <w:rPr>
          <w:b/>
          <w:lang w:val="de-AT" w:eastAsia="en-GB"/>
        </w:rPr>
      </w:pPr>
      <w:r w:rsidRPr="005B059F">
        <w:rPr>
          <w:b/>
          <w:lang w:val="de-AT" w:eastAsia="en-GB"/>
        </w:rPr>
        <w:lastRenderedPageBreak/>
        <w:t>44. Asia</w:t>
      </w:r>
      <w:r w:rsidR="00E54853">
        <w:rPr>
          <w:b/>
          <w:lang w:val="de-AT" w:eastAsia="en-GB"/>
        </w:rPr>
        <w:t>tisches</w:t>
      </w:r>
      <w:r w:rsidRPr="005B059F">
        <w:rPr>
          <w:b/>
          <w:lang w:val="de-AT" w:eastAsia="en-GB"/>
        </w:rPr>
        <w:t xml:space="preserve"> Satz-Handicap</w:t>
      </w:r>
    </w:p>
    <w:p w:rsidR="00EC3A57" w:rsidRPr="005B059F" w:rsidRDefault="00A60D95" w:rsidP="00EC3A57">
      <w:pPr>
        <w:rPr>
          <w:lang w:val="de-AT" w:eastAsia="en-GB"/>
        </w:rPr>
      </w:pPr>
      <w:r>
        <w:rPr>
          <w:lang w:val="de-AT" w:eastAsia="en-GB"/>
        </w:rPr>
        <w:t>Asiatisches</w:t>
      </w:r>
      <w:r w:rsidRPr="005B059F">
        <w:rPr>
          <w:lang w:val="de-AT" w:eastAsia="en-GB"/>
        </w:rPr>
        <w:t xml:space="preserve"> </w:t>
      </w:r>
      <w:r w:rsidR="00EC3A57" w:rsidRPr="005B059F">
        <w:rPr>
          <w:lang w:val="de-AT" w:eastAsia="en-GB"/>
        </w:rPr>
        <w:t>Handicap für Sätze in halben Differenzen (z.B. -1.5/+1.5, 2.5/-2.5); Spieler 1 – Spieler 2</w:t>
      </w:r>
    </w:p>
    <w:p w:rsidR="00EC3A57" w:rsidRPr="00624129" w:rsidRDefault="00EC3A57" w:rsidP="00624129">
      <w:pPr>
        <w:jc w:val="both"/>
        <w:rPr>
          <w:b/>
          <w:lang w:eastAsia="en-GB"/>
        </w:rPr>
      </w:pPr>
      <w:r w:rsidRPr="00624129">
        <w:rPr>
          <w:b/>
          <w:lang w:eastAsia="en-GB"/>
        </w:rPr>
        <w:t>45. Genaues Ergebnis in Sätzen</w:t>
      </w:r>
    </w:p>
    <w:p w:rsidR="00EC3A57" w:rsidRPr="005B059F" w:rsidRDefault="00EC3A57" w:rsidP="00EC3A57">
      <w:pPr>
        <w:rPr>
          <w:lang w:val="de-AT" w:eastAsia="en-GB"/>
        </w:rPr>
      </w:pPr>
      <w:r w:rsidRPr="005B059F">
        <w:rPr>
          <w:lang w:val="de-AT" w:eastAsia="en-GB"/>
        </w:rPr>
        <w:t>Genaues Ergbnis in Sätzen (Nur Ausgänge / Ergebnisse die möglich sind, werden als aktiv gesendet)</w:t>
      </w:r>
    </w:p>
    <w:p w:rsidR="00EC3A57" w:rsidRPr="00624129" w:rsidRDefault="00EC3A57" w:rsidP="00624129">
      <w:pPr>
        <w:jc w:val="both"/>
        <w:rPr>
          <w:b/>
          <w:lang w:eastAsia="en-GB"/>
        </w:rPr>
      </w:pPr>
      <w:r w:rsidRPr="00624129">
        <w:rPr>
          <w:b/>
          <w:lang w:eastAsia="en-GB"/>
        </w:rPr>
        <w:t>46. Genaues Ergebnis</w:t>
      </w:r>
      <w:r w:rsidR="00E54853">
        <w:rPr>
          <w:b/>
          <w:lang w:eastAsia="en-GB"/>
        </w:rPr>
        <w:t xml:space="preserve"> in</w:t>
      </w:r>
      <w:r w:rsidRPr="00624129">
        <w:rPr>
          <w:b/>
          <w:lang w:eastAsia="en-GB"/>
        </w:rPr>
        <w:t xml:space="preserve"> Legs in Sätzen</w:t>
      </w:r>
    </w:p>
    <w:p w:rsidR="00EC3A57" w:rsidRPr="005B059F" w:rsidRDefault="00EC3A57" w:rsidP="00EC3A57">
      <w:pPr>
        <w:rPr>
          <w:lang w:val="de-AT" w:eastAsia="en-GB"/>
        </w:rPr>
      </w:pPr>
      <w:r w:rsidRPr="005B059F">
        <w:rPr>
          <w:lang w:val="de-AT" w:eastAsia="en-GB"/>
        </w:rPr>
        <w:t>Genaues Ergbnis in Legs (Nur Ausgänge / Ergebnisse die möglich sind, werden als aktiv gesendet)</w:t>
      </w:r>
    </w:p>
    <w:p w:rsidR="00EC3A57" w:rsidRPr="005B059F" w:rsidRDefault="00EC3A57" w:rsidP="00624129">
      <w:pPr>
        <w:jc w:val="both"/>
        <w:rPr>
          <w:b/>
          <w:lang w:val="de-AT" w:eastAsia="en-GB"/>
        </w:rPr>
      </w:pPr>
      <w:r w:rsidRPr="005B059F">
        <w:rPr>
          <w:b/>
          <w:lang w:val="de-AT" w:eastAsia="en-GB"/>
        </w:rPr>
        <w:t>47. Gesamtergebnis Legs für 1. Satz</w:t>
      </w:r>
    </w:p>
    <w:p w:rsidR="00EC3A57" w:rsidRPr="005B059F" w:rsidRDefault="00EC3A57" w:rsidP="00EC3A57">
      <w:pPr>
        <w:rPr>
          <w:lang w:val="de-AT" w:eastAsia="en-GB"/>
        </w:rPr>
      </w:pPr>
      <w:r w:rsidRPr="005B059F">
        <w:rPr>
          <w:lang w:val="de-AT" w:eastAsia="en-GB"/>
        </w:rPr>
        <w:t>Nur Legs im 1. Satz werden berücksichtigt</w:t>
      </w:r>
    </w:p>
    <w:p w:rsidR="00EC3A57" w:rsidRPr="005B059F" w:rsidRDefault="00EC3A57" w:rsidP="00624129">
      <w:pPr>
        <w:jc w:val="both"/>
        <w:rPr>
          <w:b/>
          <w:lang w:val="de-AT" w:eastAsia="en-GB"/>
        </w:rPr>
      </w:pPr>
      <w:r w:rsidRPr="005B059F">
        <w:rPr>
          <w:b/>
          <w:lang w:val="de-AT" w:eastAsia="en-GB"/>
        </w:rPr>
        <w:t>48. Gesamtergebnis Legs für 2. Satz</w:t>
      </w:r>
    </w:p>
    <w:p w:rsidR="00EC3A57" w:rsidRPr="005B059F" w:rsidRDefault="00EC3A57" w:rsidP="00EC3A57">
      <w:pPr>
        <w:rPr>
          <w:lang w:val="de-AT" w:eastAsia="en-GB"/>
        </w:rPr>
      </w:pPr>
      <w:r w:rsidRPr="005B059F">
        <w:rPr>
          <w:lang w:val="de-AT" w:eastAsia="en-GB"/>
        </w:rPr>
        <w:t>Nur Legs im 2. Satz werden berücksichtigt</w:t>
      </w:r>
    </w:p>
    <w:p w:rsidR="00EC3A57" w:rsidRPr="005B059F" w:rsidRDefault="00EC3A57" w:rsidP="00624129">
      <w:pPr>
        <w:jc w:val="both"/>
        <w:rPr>
          <w:b/>
          <w:lang w:val="de-AT" w:eastAsia="en-GB"/>
        </w:rPr>
      </w:pPr>
      <w:r w:rsidRPr="005B059F">
        <w:rPr>
          <w:b/>
          <w:lang w:val="de-AT" w:eastAsia="en-GB"/>
        </w:rPr>
        <w:t>49. Gesamtergebnis Legs für 3. Satz</w:t>
      </w:r>
    </w:p>
    <w:p w:rsidR="00EC3A57" w:rsidRPr="005B059F" w:rsidRDefault="00EC3A57" w:rsidP="00EC3A57">
      <w:pPr>
        <w:rPr>
          <w:lang w:val="de-AT" w:eastAsia="en-GB"/>
        </w:rPr>
      </w:pPr>
      <w:r w:rsidRPr="005B059F">
        <w:rPr>
          <w:lang w:val="de-AT" w:eastAsia="en-GB"/>
        </w:rPr>
        <w:t>Nur Legs im 3. Satz werden berücksichtigt</w:t>
      </w:r>
    </w:p>
    <w:p w:rsidR="00EC3A57" w:rsidRPr="005B059F" w:rsidRDefault="00EC3A57" w:rsidP="00624129">
      <w:pPr>
        <w:jc w:val="both"/>
        <w:rPr>
          <w:b/>
          <w:lang w:val="de-AT" w:eastAsia="en-GB"/>
        </w:rPr>
      </w:pPr>
      <w:r w:rsidRPr="005B059F">
        <w:rPr>
          <w:b/>
          <w:lang w:val="de-AT" w:eastAsia="en-GB"/>
        </w:rPr>
        <w:t>50. Gesamtergebnis Legs für 4. Satz</w:t>
      </w:r>
    </w:p>
    <w:p w:rsidR="00EC3A57" w:rsidRPr="005B059F" w:rsidRDefault="00EC3A57" w:rsidP="00EC3A57">
      <w:pPr>
        <w:rPr>
          <w:lang w:val="de-AT" w:eastAsia="en-GB"/>
        </w:rPr>
      </w:pPr>
      <w:r w:rsidRPr="005B059F">
        <w:rPr>
          <w:lang w:val="de-AT" w:eastAsia="en-GB"/>
        </w:rPr>
        <w:t>Nur Legs im 4. Satz werden berücksichtigt</w:t>
      </w:r>
    </w:p>
    <w:p w:rsidR="00EC3A57" w:rsidRPr="005B059F" w:rsidRDefault="00EC3A57" w:rsidP="00624129">
      <w:pPr>
        <w:jc w:val="both"/>
        <w:rPr>
          <w:b/>
          <w:lang w:val="de-AT" w:eastAsia="en-GB"/>
        </w:rPr>
      </w:pPr>
      <w:r w:rsidRPr="005B059F">
        <w:rPr>
          <w:b/>
          <w:lang w:val="de-AT" w:eastAsia="en-GB"/>
        </w:rPr>
        <w:t>51. Gesamtergebnis Legs für 5. Satz</w:t>
      </w:r>
    </w:p>
    <w:p w:rsidR="00EC3A57" w:rsidRPr="005B059F" w:rsidRDefault="00EC3A57" w:rsidP="00EC3A57">
      <w:pPr>
        <w:rPr>
          <w:lang w:val="de-AT" w:eastAsia="en-GB"/>
        </w:rPr>
      </w:pPr>
      <w:r w:rsidRPr="005B059F">
        <w:rPr>
          <w:lang w:val="de-AT" w:eastAsia="en-GB"/>
        </w:rPr>
        <w:t>Nur Legs im 5. Satz werden berücksichtigt</w:t>
      </w:r>
    </w:p>
    <w:p w:rsidR="00EC3A57" w:rsidRPr="005B059F" w:rsidRDefault="00EC3A57" w:rsidP="00624129">
      <w:pPr>
        <w:jc w:val="both"/>
        <w:rPr>
          <w:b/>
          <w:lang w:val="de-AT" w:eastAsia="en-GB"/>
        </w:rPr>
      </w:pPr>
      <w:r w:rsidRPr="005B059F">
        <w:rPr>
          <w:b/>
          <w:lang w:val="de-AT" w:eastAsia="en-GB"/>
        </w:rPr>
        <w:t>52. Gesamtergebnis Legs für 6. Satz</w:t>
      </w:r>
    </w:p>
    <w:p w:rsidR="00EC3A57" w:rsidRPr="005B059F" w:rsidRDefault="00EC3A57" w:rsidP="00EC3A57">
      <w:pPr>
        <w:rPr>
          <w:lang w:val="de-AT" w:eastAsia="en-GB"/>
        </w:rPr>
      </w:pPr>
      <w:r w:rsidRPr="005B059F">
        <w:rPr>
          <w:lang w:val="de-AT" w:eastAsia="en-GB"/>
        </w:rPr>
        <w:t>Nur Legs im 6. Satz werden berücksichtigt</w:t>
      </w:r>
    </w:p>
    <w:p w:rsidR="00EC3A57" w:rsidRPr="005B059F" w:rsidRDefault="00EC3A57" w:rsidP="00624129">
      <w:pPr>
        <w:jc w:val="both"/>
        <w:rPr>
          <w:b/>
          <w:lang w:val="de-AT" w:eastAsia="en-GB"/>
        </w:rPr>
      </w:pPr>
      <w:r w:rsidRPr="005B059F">
        <w:rPr>
          <w:b/>
          <w:lang w:val="de-AT" w:eastAsia="en-GB"/>
        </w:rPr>
        <w:t>53. Gesamtergebnis Legs für 7. Satz</w:t>
      </w:r>
    </w:p>
    <w:p w:rsidR="00EC3A57" w:rsidRPr="005B059F" w:rsidRDefault="00EC3A57" w:rsidP="00EC3A57">
      <w:pPr>
        <w:rPr>
          <w:lang w:val="de-AT" w:eastAsia="en-GB"/>
        </w:rPr>
      </w:pPr>
      <w:r w:rsidRPr="005B059F">
        <w:rPr>
          <w:lang w:val="de-AT" w:eastAsia="en-GB"/>
        </w:rPr>
        <w:t>Nur Legs im 7. Satz werden berücksichtigt</w:t>
      </w:r>
    </w:p>
    <w:p w:rsidR="00EC3A57" w:rsidRPr="005B059F" w:rsidRDefault="00EC3A57" w:rsidP="00624129">
      <w:pPr>
        <w:jc w:val="both"/>
        <w:rPr>
          <w:b/>
          <w:lang w:val="de-AT" w:eastAsia="en-GB"/>
        </w:rPr>
      </w:pPr>
      <w:r w:rsidRPr="005B059F">
        <w:rPr>
          <w:b/>
          <w:lang w:val="de-AT" w:eastAsia="en-GB"/>
        </w:rPr>
        <w:t>54. Gesamtergebnis Legs für 8. Satz</w:t>
      </w:r>
    </w:p>
    <w:p w:rsidR="00EC3A57" w:rsidRPr="005B059F" w:rsidRDefault="00EC3A57" w:rsidP="00EC3A57">
      <w:pPr>
        <w:rPr>
          <w:lang w:val="de-AT" w:eastAsia="en-GB"/>
        </w:rPr>
      </w:pPr>
      <w:r w:rsidRPr="005B059F">
        <w:rPr>
          <w:lang w:val="de-AT" w:eastAsia="en-GB"/>
        </w:rPr>
        <w:t>Nur Legs im 8. Satz werden berücksichtigt</w:t>
      </w:r>
    </w:p>
    <w:p w:rsidR="00EC3A57" w:rsidRPr="005B059F" w:rsidRDefault="00EC3A57" w:rsidP="00624129">
      <w:pPr>
        <w:jc w:val="both"/>
        <w:rPr>
          <w:b/>
          <w:lang w:val="de-AT" w:eastAsia="en-GB"/>
        </w:rPr>
      </w:pPr>
      <w:r w:rsidRPr="005B059F">
        <w:rPr>
          <w:b/>
          <w:lang w:val="de-AT" w:eastAsia="en-GB"/>
        </w:rPr>
        <w:t>55. Gesamtergebnis Legs für 9. Satz</w:t>
      </w:r>
    </w:p>
    <w:p w:rsidR="00EC3A57" w:rsidRPr="005B059F" w:rsidRDefault="00EC3A57" w:rsidP="00EC3A57">
      <w:pPr>
        <w:rPr>
          <w:lang w:val="de-AT" w:eastAsia="en-GB"/>
        </w:rPr>
      </w:pPr>
      <w:r w:rsidRPr="005B059F">
        <w:rPr>
          <w:lang w:val="de-AT" w:eastAsia="en-GB"/>
        </w:rPr>
        <w:t>Nur Legs im 9. Satz werden berücksichtigt</w:t>
      </w:r>
    </w:p>
    <w:p w:rsidR="00EC3A57" w:rsidRPr="005B059F" w:rsidRDefault="00EC3A57" w:rsidP="00624129">
      <w:pPr>
        <w:jc w:val="both"/>
        <w:rPr>
          <w:b/>
          <w:lang w:val="de-AT" w:eastAsia="en-GB"/>
        </w:rPr>
      </w:pPr>
      <w:r w:rsidRPr="005B059F">
        <w:rPr>
          <w:b/>
          <w:lang w:val="de-AT" w:eastAsia="en-GB"/>
        </w:rPr>
        <w:t>56. Gesamtergebnis Legs für 10. Satz</w:t>
      </w:r>
    </w:p>
    <w:p w:rsidR="00EC3A57" w:rsidRPr="005B059F" w:rsidRDefault="00EC3A57" w:rsidP="00EC3A57">
      <w:pPr>
        <w:rPr>
          <w:lang w:val="de-AT" w:eastAsia="en-GB"/>
        </w:rPr>
      </w:pPr>
      <w:r w:rsidRPr="005B059F">
        <w:rPr>
          <w:lang w:val="de-AT" w:eastAsia="en-GB"/>
        </w:rPr>
        <w:t>Nur Legs im 10. Satz werden berücksichtigt</w:t>
      </w:r>
    </w:p>
    <w:p w:rsidR="00EC3A57" w:rsidRPr="005B059F" w:rsidRDefault="00EC3A57" w:rsidP="00624129">
      <w:pPr>
        <w:jc w:val="both"/>
        <w:rPr>
          <w:b/>
          <w:lang w:val="de-AT" w:eastAsia="en-GB"/>
        </w:rPr>
      </w:pPr>
      <w:r w:rsidRPr="005B059F">
        <w:rPr>
          <w:b/>
          <w:lang w:val="de-AT" w:eastAsia="en-GB"/>
        </w:rPr>
        <w:t>57. Gesamtergebnis Legs für 11. Satz</w:t>
      </w:r>
    </w:p>
    <w:p w:rsidR="00EC3A57" w:rsidRPr="005B059F" w:rsidRDefault="00EC3A57" w:rsidP="00EC3A57">
      <w:pPr>
        <w:rPr>
          <w:lang w:val="de-AT" w:eastAsia="en-GB"/>
        </w:rPr>
      </w:pPr>
      <w:r w:rsidRPr="005B059F">
        <w:rPr>
          <w:lang w:val="de-AT" w:eastAsia="en-GB"/>
        </w:rPr>
        <w:t>Nur Legs im 11. Satz werden berücksichtigt</w:t>
      </w:r>
    </w:p>
    <w:p w:rsidR="00EC3A57" w:rsidRPr="005B059F" w:rsidRDefault="00EC3A57" w:rsidP="00624129">
      <w:pPr>
        <w:jc w:val="both"/>
        <w:rPr>
          <w:b/>
          <w:lang w:val="de-AT" w:eastAsia="en-GB"/>
        </w:rPr>
      </w:pPr>
      <w:r w:rsidRPr="005B059F">
        <w:rPr>
          <w:b/>
          <w:lang w:val="de-AT" w:eastAsia="en-GB"/>
        </w:rPr>
        <w:t>58. Gesamtergebnis Legs für 12. Satz</w:t>
      </w:r>
    </w:p>
    <w:p w:rsidR="00EC3A57" w:rsidRPr="005B059F" w:rsidRDefault="00EC3A57" w:rsidP="00EC3A57">
      <w:pPr>
        <w:rPr>
          <w:lang w:val="de-AT" w:eastAsia="en-GB"/>
        </w:rPr>
      </w:pPr>
      <w:r w:rsidRPr="005B059F">
        <w:rPr>
          <w:lang w:val="de-AT" w:eastAsia="en-GB"/>
        </w:rPr>
        <w:t>Nur Legs im 12. Satz werden berücksichtigt</w:t>
      </w:r>
    </w:p>
    <w:p w:rsidR="00EC3A57" w:rsidRPr="005B059F" w:rsidRDefault="00EC3A57" w:rsidP="00624129">
      <w:pPr>
        <w:jc w:val="both"/>
        <w:rPr>
          <w:b/>
          <w:lang w:val="de-AT" w:eastAsia="en-GB"/>
        </w:rPr>
      </w:pPr>
      <w:r w:rsidRPr="005B059F">
        <w:rPr>
          <w:b/>
          <w:lang w:val="de-AT" w:eastAsia="en-GB"/>
        </w:rPr>
        <w:t>59. Gesamtergebnis Legs für 13. Satz</w:t>
      </w:r>
    </w:p>
    <w:p w:rsidR="00EC3A57" w:rsidRPr="005B059F" w:rsidRDefault="00EC3A57" w:rsidP="00EC3A57">
      <w:pPr>
        <w:rPr>
          <w:lang w:val="de-AT" w:eastAsia="en-GB"/>
        </w:rPr>
      </w:pPr>
      <w:r w:rsidRPr="005B059F">
        <w:rPr>
          <w:lang w:val="de-AT" w:eastAsia="en-GB"/>
        </w:rPr>
        <w:t>Nur Legs im 13. Satz werden berücksichtigt</w:t>
      </w:r>
    </w:p>
    <w:p w:rsidR="00EC3A57" w:rsidRPr="005B059F" w:rsidRDefault="00EC3A57" w:rsidP="00624129">
      <w:pPr>
        <w:jc w:val="both"/>
        <w:rPr>
          <w:b/>
          <w:lang w:val="de-AT" w:eastAsia="en-GB"/>
        </w:rPr>
      </w:pPr>
      <w:r w:rsidRPr="005B059F">
        <w:rPr>
          <w:b/>
          <w:lang w:val="de-AT" w:eastAsia="en-GB"/>
        </w:rPr>
        <w:t>60. Gesamtergebnis Sätze</w:t>
      </w:r>
    </w:p>
    <w:p w:rsidR="00EC3A57" w:rsidRPr="005B059F" w:rsidRDefault="00EC3A57" w:rsidP="00EC3A57">
      <w:pPr>
        <w:rPr>
          <w:lang w:val="de-AT" w:eastAsia="en-GB"/>
        </w:rPr>
      </w:pPr>
      <w:r w:rsidRPr="005B059F">
        <w:rPr>
          <w:lang w:val="de-AT" w:eastAsia="en-GB"/>
        </w:rPr>
        <w:t>Nur x.5 Gesamtergebnisse</w:t>
      </w:r>
    </w:p>
    <w:p w:rsidR="00EC3A57" w:rsidRPr="00624129" w:rsidRDefault="00E54853" w:rsidP="00624129">
      <w:pPr>
        <w:jc w:val="both"/>
        <w:rPr>
          <w:b/>
          <w:lang w:eastAsia="en-GB"/>
        </w:rPr>
      </w:pPr>
      <w:r>
        <w:rPr>
          <w:b/>
          <w:lang w:eastAsia="en-GB"/>
        </w:rPr>
        <w:t>61. Asiatisches</w:t>
      </w:r>
      <w:r w:rsidR="00EC3A57" w:rsidRPr="00624129">
        <w:rPr>
          <w:b/>
          <w:lang w:eastAsia="en-GB"/>
        </w:rPr>
        <w:t xml:space="preserve"> Leg-Handicap</w:t>
      </w:r>
    </w:p>
    <w:p w:rsidR="00EC3A57" w:rsidRPr="005B059F" w:rsidRDefault="00EC3A57" w:rsidP="00EC3A57">
      <w:pPr>
        <w:rPr>
          <w:lang w:val="de-AT" w:eastAsia="en-GB"/>
        </w:rPr>
      </w:pPr>
      <w:r w:rsidRPr="005B059F">
        <w:rPr>
          <w:lang w:val="de-AT" w:eastAsia="en-GB"/>
        </w:rPr>
        <w:t>Spieler 1; Spieler 2; Leg Handicap Wetten *.5 (z.B. -2.5/+2.5, 0.5/-0.5, …)</w:t>
      </w:r>
    </w:p>
    <w:p w:rsidR="00EC3A57" w:rsidRPr="005B059F" w:rsidRDefault="00EC3A57" w:rsidP="00624129">
      <w:pPr>
        <w:jc w:val="both"/>
        <w:rPr>
          <w:b/>
          <w:lang w:val="de-AT" w:eastAsia="en-GB"/>
        </w:rPr>
      </w:pPr>
      <w:r w:rsidRPr="005B059F">
        <w:rPr>
          <w:b/>
          <w:lang w:val="de-AT" w:eastAsia="en-GB"/>
        </w:rPr>
        <w:t>62. Gesamtergebnis Legs im Spiel</w:t>
      </w:r>
    </w:p>
    <w:p w:rsidR="00EC3A57" w:rsidRPr="005B059F" w:rsidRDefault="00EC3A57" w:rsidP="00EC3A57">
      <w:pPr>
        <w:rPr>
          <w:lang w:val="de-AT" w:eastAsia="en-GB"/>
        </w:rPr>
      </w:pPr>
      <w:r w:rsidRPr="005B059F">
        <w:rPr>
          <w:lang w:val="de-AT" w:eastAsia="en-GB"/>
        </w:rPr>
        <w:t>Nur x.5</w:t>
      </w:r>
    </w:p>
    <w:p w:rsidR="00EC3A57" w:rsidRPr="005B059F" w:rsidRDefault="00EC3A57" w:rsidP="00624129">
      <w:pPr>
        <w:jc w:val="both"/>
        <w:rPr>
          <w:b/>
          <w:lang w:val="de-AT" w:eastAsia="en-GB"/>
        </w:rPr>
      </w:pPr>
      <w:r w:rsidRPr="005B059F">
        <w:rPr>
          <w:b/>
          <w:lang w:val="de-AT" w:eastAsia="en-GB"/>
        </w:rPr>
        <w:t>63. Gerade/ Ungerade Sätze im Spiel</w:t>
      </w:r>
    </w:p>
    <w:p w:rsidR="00EC3A57" w:rsidRPr="005B059F" w:rsidRDefault="00EC3A57" w:rsidP="00EC3A57">
      <w:pPr>
        <w:rPr>
          <w:lang w:val="de-AT" w:eastAsia="en-GB"/>
        </w:rPr>
      </w:pPr>
      <w:r w:rsidRPr="005B059F">
        <w:rPr>
          <w:lang w:val="de-AT" w:eastAsia="en-GB"/>
        </w:rPr>
        <w:t>(Gerade; Ungerade)</w:t>
      </w:r>
    </w:p>
    <w:p w:rsidR="00EC3A57" w:rsidRPr="005B059F" w:rsidRDefault="00EC3A57" w:rsidP="00624129">
      <w:pPr>
        <w:jc w:val="both"/>
        <w:rPr>
          <w:b/>
          <w:lang w:val="de-AT" w:eastAsia="en-GB"/>
        </w:rPr>
      </w:pPr>
      <w:r w:rsidRPr="005B059F">
        <w:rPr>
          <w:b/>
          <w:lang w:val="de-AT" w:eastAsia="en-GB"/>
        </w:rPr>
        <w:t>64. Gerade/ Ungerade Legs für x-ten Satz</w:t>
      </w:r>
    </w:p>
    <w:p w:rsidR="00EC3A57" w:rsidRPr="005B059F" w:rsidRDefault="00EC3A57" w:rsidP="00EC3A57">
      <w:pPr>
        <w:rPr>
          <w:lang w:val="de-AT" w:eastAsia="en-GB"/>
        </w:rPr>
      </w:pPr>
      <w:r w:rsidRPr="005B059F">
        <w:rPr>
          <w:lang w:val="de-AT" w:eastAsia="en-GB"/>
        </w:rPr>
        <w:t>(Gerade; Ungerade)</w:t>
      </w:r>
    </w:p>
    <w:p w:rsidR="00EC3A57" w:rsidRPr="005B059F" w:rsidRDefault="00EC3A57" w:rsidP="00624129">
      <w:pPr>
        <w:jc w:val="both"/>
        <w:rPr>
          <w:b/>
          <w:lang w:val="de-AT" w:eastAsia="en-GB"/>
        </w:rPr>
      </w:pPr>
      <w:r w:rsidRPr="005B059F">
        <w:rPr>
          <w:b/>
          <w:lang w:val="de-AT" w:eastAsia="en-GB"/>
        </w:rPr>
        <w:t>65. Checkout Punkte 40+ in Leg x für 1.Satz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66. Checkout Punkte 40+ in Leg x für 2.Satz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67. Checkout Punkte 40+ in Leg x für 3.Satz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lastRenderedPageBreak/>
        <w:t>68. Checkout Punkte 40+ in Leg x für 4.Satz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69. Checkout Punkte 40+ in Leg x für 5.Satz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70. Checkout Punkte 40+ in Leg x für 6.Satz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71. Checkout Punkte 40+ in Leg x für 7.Satz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72. Checkout Punkte 40+ in Leg x für 8.Satz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73. Checkout Punkte 40+ in Leg x für 9.Satz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74. Checkout Punkte 40+ in Leg x für 10.Satz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75. Checkout Punkte 40+ in Leg x für 11.Satz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76. Checkout Punkte 40+ in Leg x für 12.Satz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77. Checkout Punkte 40+ in Leg x für 13.Satz</w:t>
      </w:r>
    </w:p>
    <w:p w:rsidR="00EC3A57" w:rsidRPr="005B059F" w:rsidRDefault="00EC3A57" w:rsidP="00EC3A57">
      <w:pPr>
        <w:rPr>
          <w:lang w:val="de-AT" w:eastAsia="en-GB"/>
        </w:rPr>
      </w:pPr>
      <w:r w:rsidRPr="005B059F">
        <w:rPr>
          <w:lang w:val="de-AT" w:eastAsia="en-GB"/>
        </w:rPr>
        <w:t>Punkte, mit denen der Spieler das Leg beim Checkout gewinnt</w:t>
      </w:r>
    </w:p>
    <w:p w:rsidR="00EC3A57" w:rsidRPr="005B059F" w:rsidRDefault="00EC3A57" w:rsidP="00624129">
      <w:pPr>
        <w:jc w:val="both"/>
        <w:rPr>
          <w:b/>
          <w:lang w:val="de-AT" w:eastAsia="en-GB"/>
        </w:rPr>
      </w:pPr>
      <w:r w:rsidRPr="005B059F">
        <w:rPr>
          <w:b/>
          <w:lang w:val="de-AT" w:eastAsia="en-GB"/>
        </w:rPr>
        <w:t>78. Gesamtzahl Darts in Leg x für 1. Satz</w:t>
      </w:r>
    </w:p>
    <w:p w:rsidR="00EC3A57" w:rsidRPr="005B059F" w:rsidRDefault="00EC3A57" w:rsidP="00EC3A57">
      <w:pPr>
        <w:rPr>
          <w:lang w:val="de-AT" w:eastAsia="en-GB"/>
        </w:rPr>
      </w:pPr>
      <w:r w:rsidRPr="005B059F">
        <w:rPr>
          <w:lang w:val="de-AT" w:eastAsia="en-GB"/>
        </w:rPr>
        <w:t>Anzahl Darts</w:t>
      </w:r>
      <w:r w:rsidR="006A6126">
        <w:rPr>
          <w:lang w:val="de-AT" w:eastAsia="en-GB"/>
        </w:rPr>
        <w:t>,</w:t>
      </w:r>
      <w:r w:rsidRPr="005B059F">
        <w:rPr>
          <w:lang w:val="de-AT" w:eastAsia="en-GB"/>
        </w:rPr>
        <w:t xml:space="preserve"> die von beiden Spiel</w:t>
      </w:r>
      <w:r w:rsidR="006A6126">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79. Gesamtzahl Darts in Leg x für 2.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80. Gesamtzahl Darts in Leg x für 3.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81. Gesamtzahl Darts in Leg x für 4.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82. Gesamtzahl Darts in Leg x für 5.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83. Gesamtzahl Darts in Leg x für 6.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84. Gesamtzahl Darts in Leg x für 7.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85. Gesamtzahl Darts in Leg x für 8.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86. Gesamtzahl Darts in Leg x für 9.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87. Gesamtzahl Darts in Leg x für 10.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88. Gesamtzahl Darts in Leg x für 11.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89. Gesamtzahl Darts in Leg x für 12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90. Gesamtzahl Darts in Leg x für 13. Satz</w:t>
      </w:r>
    </w:p>
    <w:p w:rsidR="006A6126" w:rsidRPr="005B059F" w:rsidRDefault="006A6126" w:rsidP="006A6126">
      <w:pPr>
        <w:rPr>
          <w:lang w:val="de-AT" w:eastAsia="en-GB"/>
        </w:rPr>
      </w:pPr>
      <w:r w:rsidRPr="005B059F">
        <w:rPr>
          <w:lang w:val="de-AT" w:eastAsia="en-GB"/>
        </w:rPr>
        <w:t>Anzahl Darts</w:t>
      </w:r>
      <w:r>
        <w:rPr>
          <w:lang w:val="de-AT" w:eastAsia="en-GB"/>
        </w:rPr>
        <w:t>,</w:t>
      </w:r>
      <w:r w:rsidRPr="005B059F">
        <w:rPr>
          <w:lang w:val="de-AT" w:eastAsia="en-GB"/>
        </w:rPr>
        <w:t xml:space="preserve"> die von beiden Spiel</w:t>
      </w:r>
      <w:r>
        <w:rPr>
          <w:lang w:val="de-AT" w:eastAsia="en-GB"/>
        </w:rPr>
        <w:t>e</w:t>
      </w:r>
      <w:r w:rsidRPr="005B059F">
        <w:rPr>
          <w:lang w:val="de-AT" w:eastAsia="en-GB"/>
        </w:rPr>
        <w:t>rn genutzt wurden, um das Leg zu gewinnen</w:t>
      </w:r>
    </w:p>
    <w:p w:rsidR="00EC3A57" w:rsidRPr="005B059F" w:rsidRDefault="00EC3A57" w:rsidP="00624129">
      <w:pPr>
        <w:jc w:val="both"/>
        <w:rPr>
          <w:b/>
          <w:lang w:val="de-AT" w:eastAsia="en-GB"/>
        </w:rPr>
      </w:pPr>
      <w:r w:rsidRPr="005B059F">
        <w:rPr>
          <w:b/>
          <w:lang w:val="de-AT" w:eastAsia="en-GB"/>
        </w:rPr>
        <w:t>91. Checkout Farbe in Leg x für 1.Satz</w:t>
      </w:r>
    </w:p>
    <w:p w:rsidR="00EC3A57" w:rsidRPr="005B059F" w:rsidRDefault="00EC3A57" w:rsidP="00EC3A57">
      <w:pPr>
        <w:rPr>
          <w:lang w:val="de-AT" w:eastAsia="en-GB"/>
        </w:rPr>
      </w:pPr>
      <w:r w:rsidRPr="005B059F">
        <w:rPr>
          <w:lang w:val="de-AT" w:eastAsia="en-GB"/>
        </w:rPr>
        <w:t>Farbe des Doubles</w:t>
      </w:r>
      <w:r w:rsidR="006A6126">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lastRenderedPageBreak/>
        <w:t>92. Checkout Farbe in Leg x für 2.Satz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93. Checkout Farbe in Leg x für 3.Satz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94. Checkout Farbe in Leg x für 4.Satz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95. Checkout Farbe in Leg x für 5.Satz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96. Checkout Farbe in Leg x für 6.Satz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97. Checkout Farbe in Leg x für 7.Satz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98. Checkout Farbe in Leg x für 8.Satz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99.  Checkckout Farbe in Leg x für 9.Satz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100.  Checkout Farbe in Leg x für 10.Satz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101.  Checkout Farbe in Leg x für 11.Satz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102.  Checkout Farbe in Leg x für 12.Satz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103.  Checkout Farbe in Leg x für 13. Satz</w:t>
      </w:r>
    </w:p>
    <w:p w:rsidR="006A6126" w:rsidRPr="005B059F" w:rsidRDefault="006A6126" w:rsidP="006A6126">
      <w:pPr>
        <w:rPr>
          <w:lang w:val="de-AT" w:eastAsia="en-GB"/>
        </w:rPr>
      </w:pPr>
      <w:r w:rsidRPr="005B059F">
        <w:rPr>
          <w:lang w:val="de-AT" w:eastAsia="en-GB"/>
        </w:rPr>
        <w:t>Farbe des Doubles</w:t>
      </w:r>
      <w:r>
        <w:rPr>
          <w:lang w:val="de-AT" w:eastAsia="en-GB"/>
        </w:rPr>
        <w:t>,</w:t>
      </w:r>
      <w:r w:rsidRPr="005B059F">
        <w:rPr>
          <w:lang w:val="de-AT" w:eastAsia="en-GB"/>
        </w:rPr>
        <w:t xml:space="preserve"> welches ein Spieler trifft, um das Spiel zu gewinnen</w:t>
      </w:r>
    </w:p>
    <w:p w:rsidR="00EC3A57" w:rsidRPr="005B059F" w:rsidRDefault="00EC3A57" w:rsidP="00624129">
      <w:pPr>
        <w:jc w:val="both"/>
        <w:rPr>
          <w:b/>
          <w:lang w:val="de-AT" w:eastAsia="en-GB"/>
        </w:rPr>
      </w:pPr>
      <w:r w:rsidRPr="005B059F">
        <w:rPr>
          <w:b/>
          <w:lang w:val="de-AT" w:eastAsia="en-GB"/>
        </w:rPr>
        <w:t>104.  Meiste 180er</w:t>
      </w:r>
    </w:p>
    <w:p w:rsidR="00EC3A57" w:rsidRPr="005B059F" w:rsidRDefault="00A37DF3" w:rsidP="00EC3A57">
      <w:pPr>
        <w:rPr>
          <w:lang w:val="de-AT" w:eastAsia="en-GB"/>
        </w:rPr>
      </w:pPr>
      <w:r>
        <w:rPr>
          <w:lang w:val="de-AT" w:eastAsia="en-GB"/>
        </w:rPr>
        <w:t>(</w:t>
      </w:r>
      <w:r w:rsidR="00EC3A57"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105.  Meiste 180er im 1.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106.  Meiste 180er im 2.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107.  Meiste 180er im 3.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108.  Meiste 180er im 4.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109.  Meiste 180er im 5.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110.  Meiste 180er im 6.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111.  Meiste 180er im 7.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112.  Meiste 180er im 8.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113.  Meiste 180er im 9.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114.  Meiste 180er im 10.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115.  Meiste 180er im 11.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lastRenderedPageBreak/>
        <w:t>116.  Meiste 180er im 12.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117.  Meiste 180er im 13. Satz</w:t>
      </w:r>
    </w:p>
    <w:p w:rsidR="00A37DF3" w:rsidRPr="005B059F" w:rsidRDefault="00A37DF3" w:rsidP="00A37DF3">
      <w:pPr>
        <w:rPr>
          <w:lang w:val="de-AT" w:eastAsia="en-GB"/>
        </w:rPr>
      </w:pPr>
      <w:r>
        <w:rPr>
          <w:lang w:val="de-AT" w:eastAsia="en-GB"/>
        </w:rPr>
        <w:t>(</w:t>
      </w:r>
      <w:r w:rsidRPr="005B059F">
        <w:rPr>
          <w:lang w:val="de-AT" w:eastAsia="en-GB"/>
        </w:rPr>
        <w:t>Spieler 1; Unentschieden; Spieler 2); Überworfene 180er werden nicht berücksichtigt</w:t>
      </w:r>
    </w:p>
    <w:p w:rsidR="00EC3A57" w:rsidRPr="005B059F" w:rsidRDefault="00EC3A57" w:rsidP="00624129">
      <w:pPr>
        <w:jc w:val="both"/>
        <w:rPr>
          <w:b/>
          <w:lang w:val="de-AT" w:eastAsia="en-GB"/>
        </w:rPr>
      </w:pPr>
      <w:r w:rsidRPr="005B059F">
        <w:rPr>
          <w:b/>
          <w:lang w:val="de-AT" w:eastAsia="en-GB"/>
        </w:rPr>
        <w:t>118.  Gesamtergebnis 180er</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119.  Gesamtergebnis 180er für Spieler 1</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120.  Gesamtergebnis 180er für Spieler 2</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121.  Gesamtergebnis 180er für 1.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122.  Gesamtergebnis 180er für 2.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123.  Gesamtergebnis 180er für 3.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124.  Gesamtergebnis 180er für 4.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125.  Gesamtergebnis 180er für 5.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126.  Gesamtergebnis 180er für 6.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127.  Gesamtergebnis 180er für 7.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128.  Gesamtergebnis 180er für 8.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129.  Gesamtergebnis 180er für 9.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130.  Gesamtergebnis 180er für 10.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131.  Gesamtergebnis 180er für 11.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132.  Gesamtergebnis 180er für 12.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133.  Gesamtergebnis 180er für 13.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134.  Gesamtergebnis 180er für Spieler 1 im 1.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135.  Gesamtergebnis 180er für Spieler 1 im 2.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136.  Gesamtergebnis 180er für Spieler 1 im 3.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137.  Gesamtergebnis 180er für Spieler 1 im 4.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138.  Gesamtergebnis 180er für Spieler 1 im 5.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139.  Gesamtergebnis 180er für Spieler 1 im 6.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lastRenderedPageBreak/>
        <w:t>140.  Gesamtergebnis 180er für Spieler 1 im 7.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141.  Gesamtergebnis 180er für Spieler 1 im 8.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142.  Gesamtergebnis 180er für Spieler 1 im 9.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143.  Gesamtergebnis 180er für Spieler 1 im 10.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144.  Gesamtergebnis 180er für Spieler 1 im 11.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145.  Gesamtergebnis 180er für Spieler 1 im 12.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146.  Gesamtergebnis 180er für Spieler 1 im 13.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147.  Gesamtergebnis 180er für Spieler 2 im 1.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148.  Gesamtergebnis 180er für Spieler 2 im 2.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149.  Gesamtergebnis 180er für Spieler 2 im 3.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150.  Gesamtergebnis 180er für Spieler 2 im 4.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151.  Gesamtergebnis 180er für Spieler 2 im 5.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152.  Gesamtergebnis 180er für Spieler 2 im 6.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153.  Gesamtergebnis 180er für Spieler 2 im 7.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154.  Gesamtergebnis 180er für Spieler 2 im 8.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155.  Gesamtergebnis 180er für Spieler 2 im 9.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156.  Gesamtergebnis 180er für Spieler 2 im 10.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157.  Gesamtergebnis 180er für Spieler 2 im 11.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158.  Gesamtergebnis 180er für Spieler 2 im 12.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5B059F" w:rsidRDefault="00EC3A57" w:rsidP="00624129">
      <w:pPr>
        <w:jc w:val="both"/>
        <w:rPr>
          <w:b/>
          <w:lang w:val="de-AT" w:eastAsia="en-GB"/>
        </w:rPr>
      </w:pPr>
      <w:r w:rsidRPr="005B059F">
        <w:rPr>
          <w:b/>
          <w:lang w:val="de-AT" w:eastAsia="en-GB"/>
        </w:rPr>
        <w:t>159.  Gesamtergebnis 180er für Spieler 2 im 13. Satz</w:t>
      </w:r>
    </w:p>
    <w:p w:rsidR="00EC3A57" w:rsidRPr="005B059F" w:rsidRDefault="00EC3A57" w:rsidP="00EC3A57">
      <w:pPr>
        <w:rPr>
          <w:lang w:val="de-AT" w:eastAsia="en-GB"/>
        </w:rPr>
      </w:pPr>
      <w:r w:rsidRPr="005B059F">
        <w:rPr>
          <w:lang w:val="de-AT" w:eastAsia="en-GB"/>
        </w:rPr>
        <w:t>(Über; Unter) Überworfene 180er werden nicht berücksichtigt</w:t>
      </w:r>
    </w:p>
    <w:p w:rsidR="00EC3A57" w:rsidRPr="00624129" w:rsidRDefault="00EC3A57" w:rsidP="00624129">
      <w:pPr>
        <w:jc w:val="both"/>
        <w:rPr>
          <w:b/>
          <w:lang w:eastAsia="en-GB"/>
        </w:rPr>
      </w:pPr>
      <w:r w:rsidRPr="005B059F">
        <w:rPr>
          <w:b/>
          <w:lang w:val="de-AT" w:eastAsia="en-GB"/>
        </w:rPr>
        <w:t xml:space="preserve">160. Irgendein Spieler erreicht </w:t>
      </w:r>
      <w:r w:rsidR="00E54853">
        <w:rPr>
          <w:b/>
          <w:lang w:val="de-AT" w:eastAsia="en-GB"/>
        </w:rPr>
        <w:t xml:space="preserve">einen </w:t>
      </w:r>
      <w:r w:rsidRPr="005B059F">
        <w:rPr>
          <w:b/>
          <w:lang w:val="de-AT" w:eastAsia="en-GB"/>
        </w:rPr>
        <w:t>180</w:t>
      </w:r>
      <w:r w:rsidR="00E54853">
        <w:rPr>
          <w:b/>
          <w:lang w:val="de-AT" w:eastAsia="en-GB"/>
        </w:rPr>
        <w:t>er</w:t>
      </w:r>
      <w:r w:rsidRPr="005B059F">
        <w:rPr>
          <w:b/>
          <w:lang w:val="de-AT" w:eastAsia="en-GB"/>
        </w:rPr>
        <w:t xml:space="preserve"> in Leg x im 1.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161.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2.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162.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3.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163.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4.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lastRenderedPageBreak/>
        <w:t xml:space="preserve">164.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5.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165.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6.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166.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7.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167.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8.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168.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9.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169.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10.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170.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11.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171.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12.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172.  Irgendein Spieler erreicht </w:t>
      </w:r>
      <w:r w:rsidR="00E54853">
        <w:rPr>
          <w:b/>
          <w:lang w:val="de-AT" w:eastAsia="en-GB"/>
        </w:rPr>
        <w:t xml:space="preserve">einen </w:t>
      </w:r>
      <w:r w:rsidR="00E54853" w:rsidRPr="005B059F">
        <w:rPr>
          <w:b/>
          <w:lang w:val="de-AT" w:eastAsia="en-GB"/>
        </w:rPr>
        <w:t>180</w:t>
      </w:r>
      <w:r w:rsidR="00E54853">
        <w:rPr>
          <w:b/>
          <w:lang w:val="de-AT" w:eastAsia="en-GB"/>
        </w:rPr>
        <w:t>er</w:t>
      </w:r>
      <w:r w:rsidR="00E54853" w:rsidRPr="005B059F">
        <w:rPr>
          <w:b/>
          <w:lang w:val="de-AT" w:eastAsia="en-GB"/>
        </w:rPr>
        <w:t xml:space="preserve"> </w:t>
      </w:r>
      <w:r w:rsidRPr="005B059F">
        <w:rPr>
          <w:b/>
          <w:lang w:val="de-AT" w:eastAsia="en-GB"/>
        </w:rPr>
        <w:t xml:space="preserve">in Leg x im 13.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173.  Spieler 1 ereicht </w:t>
      </w:r>
      <w:r w:rsidR="00E54853">
        <w:rPr>
          <w:b/>
          <w:lang w:val="de-AT" w:eastAsia="en-GB"/>
        </w:rPr>
        <w:t>einen 180er</w:t>
      </w:r>
      <w:r w:rsidRPr="005B059F">
        <w:rPr>
          <w:b/>
          <w:lang w:val="de-AT" w:eastAsia="en-GB"/>
        </w:rPr>
        <w:t xml:space="preserve"> in Leg x im 1.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174.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2.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175.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3.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176.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4.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177.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5.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178.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6.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179.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7.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180.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8.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181.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9.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182.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10.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183.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11.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184.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12.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185.  Spieler 1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13.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186.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187.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2.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lastRenderedPageBreak/>
        <w:t xml:space="preserve">188.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3.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189.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4.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190.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5.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191.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6.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192.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7.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193.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8.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194.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9.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195.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10.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196.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11.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197.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12.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624129" w:rsidRDefault="00EC3A57" w:rsidP="00624129">
      <w:pPr>
        <w:jc w:val="both"/>
        <w:rPr>
          <w:b/>
          <w:lang w:eastAsia="en-GB"/>
        </w:rPr>
      </w:pPr>
      <w:r w:rsidRPr="005B059F">
        <w:rPr>
          <w:b/>
          <w:lang w:val="de-AT" w:eastAsia="en-GB"/>
        </w:rPr>
        <w:t xml:space="preserve">198.  Spieler 2 ereicht </w:t>
      </w:r>
      <w:r w:rsidR="00E54853">
        <w:rPr>
          <w:b/>
          <w:lang w:val="de-AT" w:eastAsia="en-GB"/>
        </w:rPr>
        <w:t>einen 180er</w:t>
      </w:r>
      <w:r w:rsidR="00E54853" w:rsidRPr="005B059F">
        <w:rPr>
          <w:b/>
          <w:lang w:val="de-AT" w:eastAsia="en-GB"/>
        </w:rPr>
        <w:t xml:space="preserve"> </w:t>
      </w:r>
      <w:r w:rsidRPr="005B059F">
        <w:rPr>
          <w:b/>
          <w:lang w:val="de-AT" w:eastAsia="en-GB"/>
        </w:rPr>
        <w:t xml:space="preserve">in Leg x im 13. </w:t>
      </w:r>
      <w:r w:rsidRPr="00624129">
        <w:rPr>
          <w:b/>
          <w:lang w:eastAsia="en-GB"/>
        </w:rPr>
        <w:t>Satz</w:t>
      </w:r>
    </w:p>
    <w:p w:rsidR="00EC3A57" w:rsidRPr="005B059F" w:rsidRDefault="00EC3A57" w:rsidP="00EC3A57">
      <w:pPr>
        <w:rPr>
          <w:lang w:val="de-AT" w:eastAsia="en-GB"/>
        </w:rPr>
      </w:pPr>
      <w:r w:rsidRPr="005B059F">
        <w:rPr>
          <w:lang w:val="de-AT" w:eastAsia="en-GB"/>
        </w:rPr>
        <w:t>(Ja; Nein); Überworfene 180er werden nicht berücksichtigt</w:t>
      </w:r>
    </w:p>
    <w:p w:rsidR="00EC3A57" w:rsidRPr="005B059F" w:rsidRDefault="00EC3A57" w:rsidP="00624129">
      <w:pPr>
        <w:jc w:val="both"/>
        <w:rPr>
          <w:b/>
          <w:lang w:val="de-AT" w:eastAsia="en-GB"/>
        </w:rPr>
      </w:pPr>
      <w:r w:rsidRPr="005B059F">
        <w:rPr>
          <w:b/>
          <w:lang w:val="de-AT" w:eastAsia="en-GB"/>
        </w:rPr>
        <w:t>199.  Spieler mit höchster Punktzahl in 1. Runde von Leg x im 1.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200.  Spieler mit höchster Punktzahl in 2. Runde von Leg x im 2.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201.  Spieler mit höchster Punktzahl in 1. Runde von Leg x im 3.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202.  Spieler mit höchster Punktzahl in 1. Runde von Leg x im 4.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203.  Spieler mit höchster Punktzahl in 1. Runde von Leg x im 5.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204.  Spieler mit höchster Punktzahl in 1. Runde von Leg x im 6.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205.  Spieler mit höchster Punktzahl in 1. Runde von Leg x im 7.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206.  Spieler mit höchster Punktzahl in 1. Runde von Leg x im 8.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207.  Spieler mit höchster Punktzahl in 1. Runde von Leg x im 9. Satz</w:t>
      </w:r>
    </w:p>
    <w:p w:rsidR="00EC3A57" w:rsidRPr="005B059F" w:rsidRDefault="00EC3A57" w:rsidP="00EC3A57">
      <w:pPr>
        <w:rPr>
          <w:lang w:val="de-AT" w:eastAsia="en-GB"/>
        </w:rPr>
      </w:pPr>
      <w:r w:rsidRPr="005B059F">
        <w:rPr>
          <w:lang w:val="de-AT" w:eastAsia="en-GB"/>
        </w:rPr>
        <w:t xml:space="preserve">(Spieler 1; Unentschieden; Spieler 2); Welcher Spieler erreicht mehr Punkte in seiner 1. Runde eines </w:t>
      </w:r>
      <w:r w:rsidRPr="005B059F">
        <w:rPr>
          <w:lang w:val="de-AT" w:eastAsia="en-GB"/>
        </w:rPr>
        <w:lastRenderedPageBreak/>
        <w:t>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208.  Spieler mit höchster Punktzahl in 1. Runde von Leg x im 10.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209.  Spieler mit höchster Punktzahl in 1. Runde von Leg x im 11.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210.  Spieler mit höchster Punktzahl in 1. Runde von Leg x im 12.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211.  Spieler mit höchster Punktzahl in 1. Runde von Leg x im 13. Satz</w:t>
      </w:r>
    </w:p>
    <w:p w:rsidR="00EC3A57" w:rsidRPr="005B059F" w:rsidRDefault="00EC3A57" w:rsidP="00EC3A57">
      <w:pPr>
        <w:rPr>
          <w:lang w:val="de-AT" w:eastAsia="en-GB"/>
        </w:rPr>
      </w:pPr>
      <w:r w:rsidRPr="005B059F">
        <w:rPr>
          <w:lang w:val="de-AT" w:eastAsia="en-GB"/>
        </w:rPr>
        <w:t>(Spieler 1; Unentschieden; Spieler 2); Welcher Spieler erreicht mehr Punkte in seiner 1. Runde eines Legs</w:t>
      </w:r>
      <w:r w:rsidR="00A37DF3">
        <w:rPr>
          <w:lang w:val="de-AT" w:eastAsia="en-GB"/>
        </w:rPr>
        <w:t>?</w:t>
      </w:r>
    </w:p>
    <w:p w:rsidR="00EC3A57" w:rsidRPr="005B059F" w:rsidRDefault="00EC3A57" w:rsidP="00624129">
      <w:pPr>
        <w:jc w:val="both"/>
        <w:rPr>
          <w:b/>
          <w:lang w:val="de-AT" w:eastAsia="en-GB"/>
        </w:rPr>
      </w:pPr>
      <w:r w:rsidRPr="005B059F">
        <w:rPr>
          <w:b/>
          <w:lang w:val="de-AT" w:eastAsia="en-GB"/>
        </w:rPr>
        <w:t>212.  Gesamtergebnis Punkte bei 1. Runde von Leg x im 1.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213.  Gesamtergebnis Punkte bei 1. Runde von Leg x im 2.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214.  Gesamtergebnis Punkte bei 1. Runde von Leg x im 3.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215.  Gesamtergebnis Punkte bei 1. Runde von Leg x im 4.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216.  Gesamtergebnis Punkte bei 1. Runde von Leg x im 5.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217.  Gesamtergebnis Punkte bei 1. Runde von Leg x im 6.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218.  Gesamtergebnis Punkte bei 1. Runde von Leg x im 7.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219.  Gesamtergebnis Punkte bei 1. Runde von Leg x im 8.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220.  Gesamtergebnis Punkte bei 1. Runde von Leg x im 9.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221.  Gesamtergebnis Punkte bei 1. Runde von Leg x im 10.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222.  Gesamtergebnis Punkte bei 1. Runde von Leg x im 11.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223.  Gesamtergebnis Punkte bei 1. Runde von Leg x im 12. Satz</w:t>
      </w:r>
    </w:p>
    <w:p w:rsidR="00EC3A57" w:rsidRPr="005B059F" w:rsidRDefault="00EC3A57" w:rsidP="00EC3A57">
      <w:pPr>
        <w:rPr>
          <w:lang w:val="de-AT" w:eastAsia="en-GB"/>
        </w:rPr>
      </w:pPr>
      <w:r w:rsidRPr="005B059F">
        <w:rPr>
          <w:lang w:val="de-AT" w:eastAsia="en-GB"/>
        </w:rPr>
        <w:t>(Über; Unter); Anzahl Punkte die der Spieler, der zuerst in einem Leg wirft, zählen</w:t>
      </w:r>
    </w:p>
    <w:p w:rsidR="00EC3A57" w:rsidRPr="005B059F" w:rsidRDefault="00EC3A57" w:rsidP="00624129">
      <w:pPr>
        <w:jc w:val="both"/>
        <w:rPr>
          <w:b/>
          <w:lang w:val="de-AT" w:eastAsia="en-GB"/>
        </w:rPr>
      </w:pPr>
      <w:r w:rsidRPr="005B059F">
        <w:rPr>
          <w:b/>
          <w:lang w:val="de-AT" w:eastAsia="en-GB"/>
        </w:rPr>
        <w:t>224.  Gesamtergebnis Punkte bei 1. Runde von Leg x im 13. Satz</w:t>
      </w:r>
    </w:p>
    <w:p w:rsidR="004652DC" w:rsidRPr="005B059F" w:rsidRDefault="00EC3A57" w:rsidP="00EC3A57">
      <w:pPr>
        <w:rPr>
          <w:lang w:val="de-AT" w:eastAsia="en-GB"/>
        </w:rPr>
      </w:pPr>
      <w:r w:rsidRPr="005B059F">
        <w:rPr>
          <w:lang w:val="de-AT" w:eastAsia="en-GB"/>
        </w:rPr>
        <w:t>(Über; Unter); Anzahl Punkte die der Spieler, der zuerst in einem Leg wirft, zählen</w:t>
      </w:r>
    </w:p>
    <w:p w:rsidR="00532A58" w:rsidRDefault="00532A58" w:rsidP="00532A58">
      <w:pPr>
        <w:pStyle w:val="Heading2"/>
        <w:rPr>
          <w:lang w:val="en-US" w:eastAsia="en-GB"/>
        </w:rPr>
      </w:pPr>
      <w:r>
        <w:rPr>
          <w:lang w:val="en-US" w:eastAsia="en-GB"/>
        </w:rPr>
        <w:t>SNOOKER</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Spieler aufgibt oder disqualifiziert wird</w:t>
      </w:r>
      <w:r>
        <w:rPr>
          <w:szCs w:val="24"/>
          <w:lang w:val="de-DE"/>
        </w:rPr>
        <w:t>,</w:t>
      </w:r>
      <w:r w:rsidRPr="004D2899">
        <w:rPr>
          <w:szCs w:val="24"/>
          <w:lang w:val="de-DE"/>
        </w:rPr>
        <w:t xml:space="preserve"> verlieren alle offenen Wetten ihre Gültigkeit</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w:t>
      </w:r>
      <w:r w:rsidRPr="004D2899">
        <w:rPr>
          <w:szCs w:val="24"/>
          <w:lang w:val="de-DE"/>
        </w:rPr>
        <w:lastRenderedPageBreak/>
        <w:t xml:space="preserve">signifikanten Einfluss auf die </w:t>
      </w:r>
      <w:r w:rsidRPr="00396EF1">
        <w:rPr>
          <w:szCs w:val="24"/>
          <w:lang w:val="de-DE"/>
        </w:rPr>
        <w:t xml:space="preserve">Quoten </w:t>
      </w:r>
      <w:r w:rsidRPr="004D2899">
        <w:rPr>
          <w:szCs w:val="24"/>
          <w:lang w:val="de-DE"/>
        </w:rPr>
        <w:t>hat</w:t>
      </w:r>
      <w:r>
        <w:rPr>
          <w:szCs w:val="24"/>
          <w:lang w:val="de-DE"/>
        </w:rPr>
        <w:t>,</w:t>
      </w:r>
      <w:r w:rsidRPr="004D2899">
        <w:rPr>
          <w:szCs w:val="24"/>
          <w:lang w:val="de-DE"/>
        </w:rPr>
        <w:t xml:space="preserve"> so 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Pr>
          <w:szCs w:val="24"/>
          <w:lang w:val="de-DE"/>
        </w:rPr>
        <w:t xml:space="preserve">Wenn Spieler </w:t>
      </w:r>
      <w:r w:rsidRPr="004D2899">
        <w:rPr>
          <w:szCs w:val="24"/>
          <w:lang w:val="de-DE"/>
        </w:rPr>
        <w:t>falsch angezeigt werden so behalten wir uns das Recht vor, alle Wetten für ungültig zu erklären.</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 xml:space="preserve">Für den Fall, dass ein Spiel nicht regulär beendet wird, werden alle unentschiedenen Wetten als ungültig </w:t>
      </w:r>
      <w:r>
        <w:rPr>
          <w:szCs w:val="24"/>
          <w:lang w:val="de-DE"/>
        </w:rPr>
        <w:t>gewertet</w:t>
      </w:r>
      <w:r w:rsidRPr="004D2899">
        <w:rPr>
          <w:szCs w:val="24"/>
          <w:lang w:val="de-DE"/>
        </w:rPr>
        <w:t>.</w:t>
      </w:r>
    </w:p>
    <w:p w:rsidR="00FA2033" w:rsidRDefault="00FA2033" w:rsidP="00FA2033">
      <w:pPr>
        <w:pStyle w:val="Heading3"/>
        <w:rPr>
          <w:lang w:eastAsia="en-GB"/>
        </w:rPr>
      </w:pPr>
      <w:r>
        <w:rPr>
          <w:lang w:eastAsia="en-GB"/>
        </w:rPr>
        <w:t>MARKTNAMEN UND BESCHREIBUNG</w:t>
      </w:r>
    </w:p>
    <w:p w:rsidR="004F4D71" w:rsidRPr="00055CA7" w:rsidRDefault="00055CA7" w:rsidP="00055CA7">
      <w:pPr>
        <w:jc w:val="both"/>
        <w:rPr>
          <w:b/>
          <w:lang w:val="de-AT" w:eastAsia="en-GB"/>
        </w:rPr>
      </w:pPr>
      <w:r w:rsidRPr="00055CA7">
        <w:rPr>
          <w:b/>
          <w:lang w:val="de-AT" w:eastAsia="en-GB"/>
        </w:rPr>
        <w:t>1.</w:t>
      </w:r>
      <w:r>
        <w:rPr>
          <w:b/>
          <w:lang w:val="de-AT" w:eastAsia="en-GB"/>
        </w:rPr>
        <w:t xml:space="preserve"> </w:t>
      </w:r>
      <w:r w:rsidR="00E54853" w:rsidRPr="00055CA7">
        <w:rPr>
          <w:b/>
          <w:lang w:val="de-AT" w:eastAsia="en-GB"/>
        </w:rPr>
        <w:t>2-Weg</w:t>
      </w:r>
    </w:p>
    <w:p w:rsidR="004F4D71" w:rsidRPr="00055CA7" w:rsidRDefault="00BF5FE1" w:rsidP="004F4D71">
      <w:pPr>
        <w:jc w:val="both"/>
        <w:rPr>
          <w:lang w:eastAsia="en-GB"/>
        </w:rPr>
      </w:pPr>
      <w:r w:rsidRPr="00055CA7">
        <w:rPr>
          <w:lang w:eastAsia="en-GB"/>
        </w:rPr>
        <w:t>Spieler 1</w:t>
      </w:r>
      <w:r w:rsidR="00BA55B2" w:rsidRPr="00055CA7">
        <w:rPr>
          <w:lang w:eastAsia="en-GB"/>
        </w:rPr>
        <w:t xml:space="preserve">; </w:t>
      </w:r>
      <w:r w:rsidRPr="00055CA7">
        <w:rPr>
          <w:lang w:eastAsia="en-GB"/>
        </w:rPr>
        <w:t>Spieler 2</w:t>
      </w:r>
    </w:p>
    <w:p w:rsidR="004F4D71" w:rsidRPr="00055CA7" w:rsidRDefault="004F4D71" w:rsidP="004F4D71">
      <w:pPr>
        <w:jc w:val="both"/>
        <w:rPr>
          <w:b/>
          <w:lang w:val="de-AT" w:eastAsia="en-GB"/>
        </w:rPr>
      </w:pPr>
      <w:r w:rsidRPr="00055CA7">
        <w:rPr>
          <w:b/>
          <w:lang w:eastAsia="en-GB"/>
        </w:rPr>
        <w:t xml:space="preserve">2. </w:t>
      </w:r>
      <w:r w:rsidR="00BF5FE1" w:rsidRPr="00055CA7">
        <w:rPr>
          <w:b/>
          <w:lang w:val="de-AT" w:eastAsia="en-GB"/>
        </w:rPr>
        <w:t xml:space="preserve">Wer gewinnt </w:t>
      </w:r>
      <w:r w:rsidR="00CA517D">
        <w:rPr>
          <w:b/>
          <w:lang w:val="de-AT" w:eastAsia="en-GB"/>
        </w:rPr>
        <w:t>F</w:t>
      </w:r>
      <w:r w:rsidR="00BF5FE1" w:rsidRPr="00055CA7">
        <w:rPr>
          <w:b/>
          <w:lang w:val="de-AT" w:eastAsia="en-GB"/>
        </w:rPr>
        <w:t>rame X?</w:t>
      </w:r>
    </w:p>
    <w:p w:rsidR="00BF5FE1" w:rsidRPr="00055CA7" w:rsidRDefault="00BF5FE1" w:rsidP="00BF5FE1">
      <w:pPr>
        <w:jc w:val="both"/>
        <w:rPr>
          <w:lang w:val="de-AT" w:eastAsia="en-GB"/>
        </w:rPr>
      </w:pPr>
      <w:r w:rsidRPr="00055CA7">
        <w:rPr>
          <w:lang w:val="de-AT" w:eastAsia="en-GB"/>
        </w:rPr>
        <w:t>Spieler 1</w:t>
      </w:r>
      <w:r w:rsidR="00BA55B2" w:rsidRPr="00055CA7">
        <w:rPr>
          <w:lang w:val="de-AT" w:eastAsia="en-GB"/>
        </w:rPr>
        <w:t xml:space="preserve">; </w:t>
      </w:r>
      <w:r w:rsidRPr="00055CA7">
        <w:rPr>
          <w:lang w:val="de-AT" w:eastAsia="en-GB"/>
        </w:rPr>
        <w:t>Spieler 2</w:t>
      </w:r>
    </w:p>
    <w:p w:rsidR="004F4D71" w:rsidRPr="00055CA7" w:rsidRDefault="004F4D71" w:rsidP="004F4D71">
      <w:pPr>
        <w:jc w:val="both"/>
        <w:rPr>
          <w:b/>
          <w:lang w:val="de-AT" w:eastAsia="en-GB"/>
        </w:rPr>
      </w:pPr>
      <w:r w:rsidRPr="00055CA7">
        <w:rPr>
          <w:b/>
          <w:lang w:val="de-AT" w:eastAsia="en-GB"/>
        </w:rPr>
        <w:t xml:space="preserve">3. </w:t>
      </w:r>
      <w:r w:rsidR="008A1256" w:rsidRPr="00055CA7">
        <w:rPr>
          <w:b/>
          <w:lang w:val="de-AT" w:eastAsia="en-GB"/>
        </w:rPr>
        <w:t>Asiatisches Frame H</w:t>
      </w:r>
      <w:r w:rsidR="00BF5FE1" w:rsidRPr="00055CA7">
        <w:rPr>
          <w:b/>
          <w:lang w:val="de-AT" w:eastAsia="en-GB"/>
        </w:rPr>
        <w:t>andicap</w:t>
      </w:r>
    </w:p>
    <w:p w:rsidR="004F4D71" w:rsidRPr="00055CA7" w:rsidRDefault="008A1256" w:rsidP="004F4D71">
      <w:pPr>
        <w:jc w:val="both"/>
        <w:rPr>
          <w:lang w:val="de-AT" w:eastAsia="en-GB"/>
        </w:rPr>
      </w:pPr>
      <w:r w:rsidRPr="00055CA7">
        <w:rPr>
          <w:lang w:val="de-AT" w:eastAsia="en-GB"/>
        </w:rPr>
        <w:t>Asiatis</w:t>
      </w:r>
      <w:r w:rsidR="00A37DF3" w:rsidRPr="00055CA7">
        <w:rPr>
          <w:lang w:val="de-AT" w:eastAsia="en-GB"/>
        </w:rPr>
        <w:t>ches F</w:t>
      </w:r>
      <w:r w:rsidRPr="00055CA7">
        <w:rPr>
          <w:lang w:val="de-AT" w:eastAsia="en-GB"/>
        </w:rPr>
        <w:t xml:space="preserve">rame </w:t>
      </w:r>
      <w:r w:rsidR="00A37DF3" w:rsidRPr="00055CA7">
        <w:rPr>
          <w:lang w:val="de-AT" w:eastAsia="en-GB"/>
        </w:rPr>
        <w:t>H</w:t>
      </w:r>
      <w:r w:rsidRPr="00055CA7">
        <w:rPr>
          <w:lang w:val="de-AT" w:eastAsia="en-GB"/>
        </w:rPr>
        <w:t>andicap in halben Punkten (z</w:t>
      </w:r>
      <w:r w:rsidR="00BA55B2" w:rsidRPr="00055CA7">
        <w:rPr>
          <w:lang w:val="de-AT" w:eastAsia="en-GB"/>
        </w:rPr>
        <w:t>.</w:t>
      </w:r>
      <w:r w:rsidRPr="00055CA7">
        <w:rPr>
          <w:lang w:val="de-AT" w:eastAsia="en-GB"/>
        </w:rPr>
        <w:t>B</w:t>
      </w:r>
      <w:r w:rsidR="00BA55B2" w:rsidRPr="00055CA7">
        <w:rPr>
          <w:lang w:val="de-AT" w:eastAsia="en-GB"/>
        </w:rPr>
        <w:t>. -1.5/+1.5, -2.5/+2.5)</w:t>
      </w:r>
      <w:r w:rsidR="00BF5FE1" w:rsidRPr="00055CA7">
        <w:rPr>
          <w:lang w:val="de-AT" w:eastAsia="en-GB"/>
        </w:rPr>
        <w:t xml:space="preserve"> </w:t>
      </w:r>
    </w:p>
    <w:p w:rsidR="004F4D71" w:rsidRPr="00055CA7" w:rsidRDefault="004F4D71" w:rsidP="004F4D71">
      <w:pPr>
        <w:jc w:val="both"/>
        <w:rPr>
          <w:b/>
          <w:lang w:val="de-AT" w:eastAsia="en-GB"/>
        </w:rPr>
      </w:pPr>
      <w:r w:rsidRPr="00055CA7">
        <w:rPr>
          <w:b/>
          <w:lang w:val="de-AT" w:eastAsia="en-GB"/>
        </w:rPr>
        <w:t xml:space="preserve">4. </w:t>
      </w:r>
      <w:r w:rsidR="00BF5FE1" w:rsidRPr="00055CA7">
        <w:rPr>
          <w:b/>
          <w:lang w:val="de-AT" w:eastAsia="en-GB"/>
        </w:rPr>
        <w:t>Gesamtanzahl der Frames</w:t>
      </w:r>
    </w:p>
    <w:p w:rsidR="004F4D71" w:rsidRPr="00055CA7" w:rsidRDefault="00BF5FE1" w:rsidP="004F4D71">
      <w:pPr>
        <w:jc w:val="both"/>
        <w:rPr>
          <w:lang w:val="de-AT" w:eastAsia="en-GB"/>
        </w:rPr>
      </w:pPr>
      <w:r w:rsidRPr="00055CA7">
        <w:rPr>
          <w:lang w:val="de-AT" w:eastAsia="en-GB"/>
        </w:rPr>
        <w:t>Über</w:t>
      </w:r>
      <w:r w:rsidR="008A1256" w:rsidRPr="00055CA7">
        <w:rPr>
          <w:lang w:val="de-AT" w:eastAsia="en-GB"/>
        </w:rPr>
        <w:t>; Unter</w:t>
      </w:r>
    </w:p>
    <w:p w:rsidR="004F4D71" w:rsidRPr="00055CA7" w:rsidRDefault="004F4D71" w:rsidP="004F4D71">
      <w:pPr>
        <w:jc w:val="both"/>
        <w:rPr>
          <w:b/>
          <w:lang w:val="de-AT" w:eastAsia="en-GB"/>
        </w:rPr>
      </w:pPr>
      <w:r w:rsidRPr="00055CA7">
        <w:rPr>
          <w:b/>
          <w:lang w:eastAsia="en-GB"/>
        </w:rPr>
        <w:t>5.</w:t>
      </w:r>
      <w:r w:rsidR="00CA517D">
        <w:rPr>
          <w:b/>
          <w:lang w:eastAsia="en-GB"/>
        </w:rPr>
        <w:t xml:space="preserve"> </w:t>
      </w:r>
      <w:r w:rsidR="00BF5FE1" w:rsidRPr="00055CA7">
        <w:rPr>
          <w:b/>
          <w:lang w:val="de-AT" w:eastAsia="en-GB"/>
        </w:rPr>
        <w:t>Wer gewinnt den Rest des Spiels?</w:t>
      </w:r>
    </w:p>
    <w:p w:rsidR="004F4D71" w:rsidRPr="00055CA7" w:rsidRDefault="00BF5FE1" w:rsidP="004F4D71">
      <w:pPr>
        <w:jc w:val="both"/>
        <w:rPr>
          <w:lang w:eastAsia="en-GB"/>
        </w:rPr>
      </w:pPr>
      <w:r w:rsidRPr="00055CA7">
        <w:rPr>
          <w:lang w:eastAsia="en-GB"/>
        </w:rPr>
        <w:t>Spieler 1</w:t>
      </w:r>
      <w:r w:rsidR="00A80010" w:rsidRPr="00055CA7">
        <w:rPr>
          <w:lang w:eastAsia="en-GB"/>
        </w:rPr>
        <w:t xml:space="preserve">; </w:t>
      </w:r>
      <w:r w:rsidRPr="00055CA7">
        <w:rPr>
          <w:lang w:eastAsia="en-GB"/>
        </w:rPr>
        <w:t>Spieler 2</w:t>
      </w:r>
    </w:p>
    <w:p w:rsidR="00795288" w:rsidRPr="00055CA7" w:rsidRDefault="004F4D71" w:rsidP="004F4D71">
      <w:pPr>
        <w:jc w:val="both"/>
        <w:rPr>
          <w:b/>
          <w:lang w:eastAsia="en-GB"/>
        </w:rPr>
      </w:pPr>
      <w:r w:rsidRPr="00055CA7">
        <w:rPr>
          <w:b/>
          <w:lang w:eastAsia="en-GB"/>
        </w:rPr>
        <w:t xml:space="preserve">6. </w:t>
      </w:r>
      <w:r w:rsidR="008A1256" w:rsidRPr="00055CA7">
        <w:rPr>
          <w:b/>
          <w:lang w:eastAsia="en-GB"/>
        </w:rPr>
        <w:t>Genaues Ergebnis</w:t>
      </w:r>
    </w:p>
    <w:p w:rsidR="00DA5345" w:rsidRPr="00055CA7" w:rsidRDefault="008A1256" w:rsidP="004F4D71">
      <w:pPr>
        <w:jc w:val="both"/>
        <w:rPr>
          <w:lang w:eastAsia="en-GB"/>
        </w:rPr>
      </w:pPr>
      <w:r w:rsidRPr="00055CA7">
        <w:rPr>
          <w:lang w:eastAsia="en-GB"/>
        </w:rPr>
        <w:t>Genaues Ergebnis in den Frames</w:t>
      </w:r>
      <w:r w:rsidR="00BF5FE1" w:rsidRPr="00055CA7">
        <w:rPr>
          <w:lang w:eastAsia="en-GB"/>
        </w:rPr>
        <w:t xml:space="preserve"> (Nur mögliche Ausgänge w</w:t>
      </w:r>
      <w:r w:rsidRPr="00055CA7">
        <w:rPr>
          <w:lang w:eastAsia="en-GB"/>
        </w:rPr>
        <w:t>e</w:t>
      </w:r>
      <w:r w:rsidR="00BF5FE1" w:rsidRPr="00055CA7">
        <w:rPr>
          <w:lang w:eastAsia="en-GB"/>
        </w:rPr>
        <w:t>rden angezeigt</w:t>
      </w:r>
    </w:p>
    <w:p w:rsidR="002C1CAD" w:rsidRDefault="00FA2033" w:rsidP="002C1CAD">
      <w:pPr>
        <w:pStyle w:val="Heading2"/>
        <w:rPr>
          <w:lang w:val="de-AT" w:eastAsia="en-GB"/>
        </w:rPr>
      </w:pPr>
      <w:r w:rsidRPr="005B059F">
        <w:rPr>
          <w:lang w:val="de-AT" w:eastAsia="en-GB"/>
        </w:rPr>
        <w:t>TISCHTENNIS</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 nicht beendet wird</w:t>
      </w:r>
      <w:r>
        <w:rPr>
          <w:szCs w:val="24"/>
          <w:lang w:val="de-DE"/>
        </w:rPr>
        <w:t>,</w:t>
      </w:r>
      <w:r w:rsidRPr="004D2899">
        <w:rPr>
          <w:szCs w:val="24"/>
          <w:lang w:val="de-DE"/>
        </w:rPr>
        <w:t xml:space="preserve"> werden alle unentschiedenen Wetten als ungültig </w:t>
      </w:r>
      <w:r>
        <w:rPr>
          <w:szCs w:val="24"/>
          <w:lang w:val="de-DE"/>
        </w:rPr>
        <w:t>gewertet</w:t>
      </w:r>
      <w:r w:rsidRPr="004D2899">
        <w:rPr>
          <w:szCs w:val="24"/>
          <w:lang w:val="de-DE"/>
        </w:rPr>
        <w:t>.</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Wird ein Spiel unterbrochen oder verschoben und nicht innerhalb von 48h nach ursprünglichem Spielbeginn fortgesetzt</w:t>
      </w:r>
      <w:r>
        <w:rPr>
          <w:szCs w:val="24"/>
          <w:lang w:val="de-DE"/>
        </w:rPr>
        <w:t>,</w:t>
      </w:r>
      <w:r w:rsidRPr="004D2899">
        <w:rPr>
          <w:szCs w:val="24"/>
          <w:lang w:val="de-DE"/>
        </w:rPr>
        <w:t xml:space="preserve"> verlieren alle Wetten ihre Gültigkeit.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auf die </w:t>
      </w:r>
      <w:r w:rsidRPr="00396EF1">
        <w:rPr>
          <w:szCs w:val="24"/>
          <w:lang w:val="de-DE"/>
        </w:rPr>
        <w:t xml:space="preserve">Quoten </w:t>
      </w:r>
      <w:r w:rsidRPr="004D2899">
        <w:rPr>
          <w:szCs w:val="24"/>
          <w:lang w:val="de-DE"/>
        </w:rPr>
        <w:t>hat</w:t>
      </w:r>
      <w:r>
        <w:rPr>
          <w:szCs w:val="24"/>
          <w:lang w:val="de-DE"/>
        </w:rPr>
        <w:t>,</w:t>
      </w:r>
      <w:r w:rsidRPr="004D2899">
        <w:rPr>
          <w:szCs w:val="24"/>
          <w:lang w:val="de-DE"/>
        </w:rPr>
        <w:t xml:space="preserve"> so 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Spieler/ Mannschaften falsch angezeigt werden</w:t>
      </w:r>
      <w:r>
        <w:rPr>
          <w:szCs w:val="24"/>
          <w:lang w:val="de-DE"/>
        </w:rPr>
        <w:t>,</w:t>
      </w:r>
      <w:r w:rsidRPr="004D2899">
        <w:rPr>
          <w:szCs w:val="24"/>
          <w:lang w:val="de-DE"/>
        </w:rPr>
        <w:t xml:space="preserve"> so behalten wir uns das Recht vor, alle Wetten für ungültig zu erklären.</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Spieler aufgibt verlieren alle offenen Wetten ihre Gültigkeit.</w:t>
      </w:r>
    </w:p>
    <w:p w:rsidR="00061B8D" w:rsidRPr="005B059F" w:rsidRDefault="00FA2033" w:rsidP="00061B8D">
      <w:pPr>
        <w:pStyle w:val="Heading3"/>
        <w:rPr>
          <w:lang w:val="de-AT" w:eastAsia="en-GB"/>
        </w:rPr>
      </w:pPr>
      <w:r w:rsidRPr="005B059F">
        <w:rPr>
          <w:lang w:val="de-AT" w:eastAsia="en-GB"/>
        </w:rPr>
        <w:t>MARKTNAMEN UND BESCHREIBUNG</w:t>
      </w:r>
    </w:p>
    <w:p w:rsidR="006325B4" w:rsidRPr="005B059F" w:rsidRDefault="006325B4" w:rsidP="006325B4">
      <w:pPr>
        <w:jc w:val="both"/>
        <w:rPr>
          <w:b/>
          <w:lang w:val="de-AT" w:eastAsia="en-GB"/>
        </w:rPr>
      </w:pPr>
      <w:r w:rsidRPr="005B059F">
        <w:rPr>
          <w:b/>
          <w:lang w:val="de-AT" w:eastAsia="en-GB"/>
        </w:rPr>
        <w:t xml:space="preserve">1. </w:t>
      </w:r>
      <w:r w:rsidR="00A60D95">
        <w:rPr>
          <w:b/>
          <w:lang w:val="de-AT" w:eastAsia="en-GB"/>
        </w:rPr>
        <w:t>Gesamtergebnis</w:t>
      </w:r>
    </w:p>
    <w:p w:rsidR="006325B4" w:rsidRPr="005B059F" w:rsidRDefault="005C68CF" w:rsidP="006325B4">
      <w:pPr>
        <w:jc w:val="both"/>
        <w:rPr>
          <w:lang w:val="de-AT" w:eastAsia="en-GB"/>
        </w:rPr>
      </w:pPr>
      <w:r w:rsidRPr="005B059F">
        <w:rPr>
          <w:lang w:val="de-AT" w:eastAsia="en-GB"/>
        </w:rPr>
        <w:t>Over; Under</w:t>
      </w:r>
    </w:p>
    <w:p w:rsidR="006325B4" w:rsidRPr="006325B4" w:rsidRDefault="006325B4" w:rsidP="006325B4">
      <w:pPr>
        <w:jc w:val="both"/>
        <w:rPr>
          <w:b/>
          <w:lang w:eastAsia="en-GB"/>
        </w:rPr>
      </w:pPr>
      <w:r w:rsidRPr="006325B4">
        <w:rPr>
          <w:b/>
          <w:lang w:eastAsia="en-GB"/>
        </w:rPr>
        <w:t xml:space="preserve">2. </w:t>
      </w:r>
      <w:r w:rsidR="00E54853">
        <w:rPr>
          <w:b/>
          <w:lang w:eastAsia="en-GB"/>
        </w:rPr>
        <w:t>2-</w:t>
      </w:r>
      <w:r w:rsidR="00A60D95">
        <w:rPr>
          <w:b/>
          <w:lang w:eastAsia="en-GB"/>
        </w:rPr>
        <w:t>Weg</w:t>
      </w:r>
    </w:p>
    <w:p w:rsidR="006325B4" w:rsidRPr="006325B4" w:rsidRDefault="00A37DF3" w:rsidP="006325B4">
      <w:pPr>
        <w:jc w:val="both"/>
        <w:rPr>
          <w:lang w:eastAsia="en-GB"/>
        </w:rPr>
      </w:pPr>
      <w:r>
        <w:rPr>
          <w:lang w:eastAsia="en-GB"/>
        </w:rPr>
        <w:t>Heim</w:t>
      </w:r>
      <w:r w:rsidR="005C68CF" w:rsidRPr="005C68CF">
        <w:rPr>
          <w:lang w:eastAsia="en-GB"/>
        </w:rPr>
        <w:t xml:space="preserve">; </w:t>
      </w:r>
      <w:r>
        <w:rPr>
          <w:lang w:eastAsia="en-GB"/>
        </w:rPr>
        <w:t>Auswärts</w:t>
      </w:r>
    </w:p>
    <w:p w:rsidR="00A60D95" w:rsidRPr="006325B4" w:rsidRDefault="00A60D95" w:rsidP="00A60D95">
      <w:pPr>
        <w:jc w:val="both"/>
        <w:rPr>
          <w:b/>
          <w:lang w:eastAsia="en-GB"/>
        </w:rPr>
      </w:pPr>
      <w:r w:rsidRPr="006325B4">
        <w:rPr>
          <w:b/>
          <w:lang w:eastAsia="en-GB"/>
        </w:rPr>
        <w:t xml:space="preserve">3. </w:t>
      </w:r>
      <w:r>
        <w:rPr>
          <w:b/>
          <w:lang w:eastAsia="en-GB"/>
        </w:rPr>
        <w:t>Welcher Spieler gewinnt den Satz?</w:t>
      </w:r>
    </w:p>
    <w:p w:rsidR="00A37DF3" w:rsidRPr="006325B4" w:rsidRDefault="00A37DF3" w:rsidP="00A37DF3">
      <w:pPr>
        <w:jc w:val="both"/>
        <w:rPr>
          <w:lang w:eastAsia="en-GB"/>
        </w:rPr>
      </w:pPr>
      <w:r>
        <w:rPr>
          <w:lang w:eastAsia="en-GB"/>
        </w:rPr>
        <w:t>Heim</w:t>
      </w:r>
      <w:r w:rsidRPr="005C68CF">
        <w:rPr>
          <w:lang w:eastAsia="en-GB"/>
        </w:rPr>
        <w:t xml:space="preserve">; </w:t>
      </w:r>
      <w:r>
        <w:rPr>
          <w:lang w:eastAsia="en-GB"/>
        </w:rPr>
        <w:t>Auswärts</w:t>
      </w:r>
    </w:p>
    <w:p w:rsidR="006325B4" w:rsidRPr="006325B4" w:rsidRDefault="006325B4" w:rsidP="006325B4">
      <w:pPr>
        <w:jc w:val="both"/>
        <w:rPr>
          <w:b/>
          <w:lang w:eastAsia="en-GB"/>
        </w:rPr>
      </w:pPr>
      <w:r w:rsidRPr="006325B4">
        <w:rPr>
          <w:b/>
          <w:lang w:eastAsia="en-GB"/>
        </w:rPr>
        <w:t xml:space="preserve">4. </w:t>
      </w:r>
      <w:r w:rsidR="00A60D95" w:rsidRPr="00131E50">
        <w:rPr>
          <w:b/>
          <w:lang w:eastAsia="en-GB"/>
        </w:rPr>
        <w:t>Asiatische</w:t>
      </w:r>
      <w:r w:rsidR="00A60D95">
        <w:rPr>
          <w:b/>
          <w:lang w:eastAsia="en-GB"/>
        </w:rPr>
        <w:t>s</w:t>
      </w:r>
      <w:r w:rsidR="00A60D95" w:rsidRPr="00131E50">
        <w:rPr>
          <w:b/>
          <w:lang w:eastAsia="en-GB"/>
        </w:rPr>
        <w:t xml:space="preserve"> </w:t>
      </w:r>
      <w:r w:rsidRPr="006325B4">
        <w:rPr>
          <w:b/>
          <w:lang w:eastAsia="en-GB"/>
        </w:rPr>
        <w:t>Handicap</w:t>
      </w:r>
    </w:p>
    <w:p w:rsidR="006325B4" w:rsidRPr="006325B4" w:rsidRDefault="005C68CF" w:rsidP="006325B4">
      <w:pPr>
        <w:jc w:val="both"/>
        <w:rPr>
          <w:lang w:eastAsia="en-GB"/>
        </w:rPr>
      </w:pPr>
      <w:r w:rsidRPr="005C68CF">
        <w:rPr>
          <w:lang w:eastAsia="en-GB"/>
        </w:rPr>
        <w:lastRenderedPageBreak/>
        <w:t>Handicap markets *.5 (e.g. -2.5/+2</w:t>
      </w:r>
      <w:r>
        <w:rPr>
          <w:lang w:eastAsia="en-GB"/>
        </w:rPr>
        <w:t>.5, 0.5/-0.5</w:t>
      </w:r>
      <w:r w:rsidRPr="005C68CF">
        <w:rPr>
          <w:lang w:eastAsia="en-GB"/>
        </w:rPr>
        <w:t xml:space="preserve"> …)</w:t>
      </w:r>
    </w:p>
    <w:p w:rsidR="00A60D95" w:rsidRPr="006325B4" w:rsidRDefault="00A60D95" w:rsidP="00A60D95">
      <w:pPr>
        <w:jc w:val="both"/>
        <w:rPr>
          <w:b/>
          <w:lang w:eastAsia="en-GB"/>
        </w:rPr>
      </w:pPr>
      <w:r w:rsidRPr="006325B4">
        <w:rPr>
          <w:b/>
          <w:lang w:eastAsia="en-GB"/>
        </w:rPr>
        <w:t>5. Asia</w:t>
      </w:r>
      <w:r>
        <w:rPr>
          <w:b/>
          <w:lang w:eastAsia="en-GB"/>
        </w:rPr>
        <w:t>tische Handicap für den 1. Satz</w:t>
      </w:r>
    </w:p>
    <w:p w:rsidR="006325B4" w:rsidRPr="006325B4" w:rsidRDefault="00A60D95" w:rsidP="006325B4">
      <w:pPr>
        <w:jc w:val="both"/>
        <w:rPr>
          <w:lang w:eastAsia="en-GB"/>
        </w:rPr>
      </w:pPr>
      <w:r>
        <w:rPr>
          <w:lang w:val="de-AT" w:eastAsia="en-GB"/>
        </w:rPr>
        <w:t>Asiatisches</w:t>
      </w:r>
      <w:r w:rsidRPr="005B059F">
        <w:rPr>
          <w:lang w:val="de-AT" w:eastAsia="en-GB"/>
        </w:rPr>
        <w:t xml:space="preserve"> </w:t>
      </w:r>
      <w:r w:rsidR="009D1021" w:rsidRPr="009D1021">
        <w:rPr>
          <w:lang w:eastAsia="en-GB"/>
        </w:rPr>
        <w:t>Handicap markets for 1s</w:t>
      </w:r>
      <w:r w:rsidR="009D1021">
        <w:rPr>
          <w:lang w:eastAsia="en-GB"/>
        </w:rPr>
        <w:t>t set (e.g. -2.5/+2.5, 0.5/-0.5</w:t>
      </w:r>
      <w:r w:rsidR="009D1021" w:rsidRPr="009D1021">
        <w:rPr>
          <w:lang w:eastAsia="en-GB"/>
        </w:rPr>
        <w:t xml:space="preserve"> …)</w:t>
      </w:r>
    </w:p>
    <w:p w:rsidR="00A60D95" w:rsidRPr="006325B4" w:rsidRDefault="00A60D95" w:rsidP="00A60D95">
      <w:pPr>
        <w:jc w:val="both"/>
        <w:rPr>
          <w:b/>
          <w:lang w:eastAsia="en-GB"/>
        </w:rPr>
      </w:pPr>
      <w:r w:rsidRPr="006325B4">
        <w:rPr>
          <w:b/>
          <w:lang w:eastAsia="en-GB"/>
        </w:rPr>
        <w:t>6. Asia</w:t>
      </w:r>
      <w:r>
        <w:rPr>
          <w:b/>
          <w:lang w:eastAsia="en-GB"/>
        </w:rPr>
        <w:t>tische Handicap für den 2. Satz</w:t>
      </w:r>
    </w:p>
    <w:p w:rsidR="006325B4" w:rsidRPr="006325B4" w:rsidRDefault="00A60D95" w:rsidP="006325B4">
      <w:pPr>
        <w:jc w:val="both"/>
        <w:rPr>
          <w:lang w:eastAsia="en-GB"/>
        </w:rPr>
      </w:pPr>
      <w:r>
        <w:rPr>
          <w:lang w:val="de-AT" w:eastAsia="en-GB"/>
        </w:rPr>
        <w:t>Asiatisches</w:t>
      </w:r>
      <w:r w:rsidRPr="005B059F">
        <w:rPr>
          <w:lang w:val="de-AT" w:eastAsia="en-GB"/>
        </w:rPr>
        <w:t xml:space="preserve"> </w:t>
      </w:r>
      <w:r w:rsidR="009D1021" w:rsidRPr="009D1021">
        <w:rPr>
          <w:lang w:eastAsia="en-GB"/>
        </w:rPr>
        <w:t>Handicap markets for 2n</w:t>
      </w:r>
      <w:r w:rsidR="009D1021">
        <w:rPr>
          <w:lang w:eastAsia="en-GB"/>
        </w:rPr>
        <w:t>d set (e.g. -2.5/+2.5, 0.5/-0.5</w:t>
      </w:r>
      <w:r w:rsidR="009D1021" w:rsidRPr="009D1021">
        <w:rPr>
          <w:lang w:eastAsia="en-GB"/>
        </w:rPr>
        <w:t xml:space="preserve"> …)</w:t>
      </w:r>
    </w:p>
    <w:p w:rsidR="00A60D95" w:rsidRPr="006325B4" w:rsidRDefault="00A60D95" w:rsidP="00A60D95">
      <w:pPr>
        <w:jc w:val="both"/>
        <w:rPr>
          <w:b/>
          <w:lang w:eastAsia="en-GB"/>
        </w:rPr>
      </w:pPr>
      <w:r w:rsidRPr="006325B4">
        <w:rPr>
          <w:b/>
          <w:lang w:eastAsia="en-GB"/>
        </w:rPr>
        <w:t>7. Asia</w:t>
      </w:r>
      <w:r>
        <w:rPr>
          <w:b/>
          <w:lang w:eastAsia="en-GB"/>
        </w:rPr>
        <w:t>tische Handicap für den 3. Satz</w:t>
      </w:r>
    </w:p>
    <w:p w:rsidR="006325B4" w:rsidRPr="006325B4" w:rsidRDefault="00A60D95" w:rsidP="006325B4">
      <w:pPr>
        <w:jc w:val="both"/>
        <w:rPr>
          <w:lang w:eastAsia="en-GB"/>
        </w:rPr>
      </w:pPr>
      <w:r>
        <w:rPr>
          <w:lang w:val="de-AT" w:eastAsia="en-GB"/>
        </w:rPr>
        <w:t>Asiatisches</w:t>
      </w:r>
      <w:r w:rsidRPr="005B059F">
        <w:rPr>
          <w:lang w:val="de-AT" w:eastAsia="en-GB"/>
        </w:rPr>
        <w:t xml:space="preserve"> </w:t>
      </w:r>
      <w:r w:rsidR="009D1021" w:rsidRPr="009D1021">
        <w:rPr>
          <w:lang w:eastAsia="en-GB"/>
        </w:rPr>
        <w:t>Handicap markets for 3r</w:t>
      </w:r>
      <w:r w:rsidR="009D1021">
        <w:rPr>
          <w:lang w:eastAsia="en-GB"/>
        </w:rPr>
        <w:t>d set (e.g. -2.5/+2.5, 0.5/-0.5</w:t>
      </w:r>
      <w:r w:rsidR="009D1021" w:rsidRPr="009D1021">
        <w:rPr>
          <w:lang w:eastAsia="en-GB"/>
        </w:rPr>
        <w:t xml:space="preserve"> …)</w:t>
      </w:r>
    </w:p>
    <w:p w:rsidR="00A60D95" w:rsidRPr="006325B4" w:rsidRDefault="00A60D95" w:rsidP="00A60D95">
      <w:pPr>
        <w:jc w:val="both"/>
        <w:rPr>
          <w:b/>
          <w:lang w:eastAsia="en-GB"/>
        </w:rPr>
      </w:pPr>
      <w:r w:rsidRPr="006325B4">
        <w:rPr>
          <w:b/>
          <w:lang w:eastAsia="en-GB"/>
        </w:rPr>
        <w:t>8. Asia</w:t>
      </w:r>
      <w:r>
        <w:rPr>
          <w:b/>
          <w:lang w:eastAsia="en-GB"/>
        </w:rPr>
        <w:t>tische Handicap für den 4. Satz</w:t>
      </w:r>
    </w:p>
    <w:p w:rsidR="006325B4" w:rsidRPr="006325B4" w:rsidRDefault="00A60D95" w:rsidP="006325B4">
      <w:pPr>
        <w:jc w:val="both"/>
        <w:rPr>
          <w:lang w:eastAsia="en-GB"/>
        </w:rPr>
      </w:pPr>
      <w:r>
        <w:rPr>
          <w:lang w:val="de-AT" w:eastAsia="en-GB"/>
        </w:rPr>
        <w:t>Asiatisches</w:t>
      </w:r>
      <w:r w:rsidRPr="005B059F">
        <w:rPr>
          <w:lang w:val="de-AT" w:eastAsia="en-GB"/>
        </w:rPr>
        <w:t xml:space="preserve"> </w:t>
      </w:r>
      <w:r w:rsidR="009D1021" w:rsidRPr="009D1021">
        <w:rPr>
          <w:lang w:eastAsia="en-GB"/>
        </w:rPr>
        <w:t>Handicap markets for 4th set (e.g. -2.</w:t>
      </w:r>
      <w:r w:rsidR="009D1021">
        <w:rPr>
          <w:lang w:eastAsia="en-GB"/>
        </w:rPr>
        <w:t>5/+2.5, 0.5/-0.5</w:t>
      </w:r>
      <w:r w:rsidR="009D1021" w:rsidRPr="009D1021">
        <w:rPr>
          <w:lang w:eastAsia="en-GB"/>
        </w:rPr>
        <w:t xml:space="preserve"> …)</w:t>
      </w:r>
    </w:p>
    <w:p w:rsidR="00A60D95" w:rsidRPr="006325B4" w:rsidRDefault="00A60D95" w:rsidP="00A60D95">
      <w:pPr>
        <w:jc w:val="both"/>
        <w:rPr>
          <w:b/>
          <w:lang w:eastAsia="en-GB"/>
        </w:rPr>
      </w:pPr>
      <w:r w:rsidRPr="006325B4">
        <w:rPr>
          <w:b/>
          <w:lang w:eastAsia="en-GB"/>
        </w:rPr>
        <w:t>9. Asia</w:t>
      </w:r>
      <w:r>
        <w:rPr>
          <w:b/>
          <w:lang w:eastAsia="en-GB"/>
        </w:rPr>
        <w:t>tische Handicap für den 5. Satz</w:t>
      </w:r>
    </w:p>
    <w:p w:rsidR="006325B4" w:rsidRPr="006325B4" w:rsidRDefault="00A60D95" w:rsidP="006325B4">
      <w:pPr>
        <w:jc w:val="both"/>
        <w:rPr>
          <w:lang w:eastAsia="en-GB"/>
        </w:rPr>
      </w:pPr>
      <w:r>
        <w:rPr>
          <w:lang w:val="de-AT" w:eastAsia="en-GB"/>
        </w:rPr>
        <w:t>Asiatisches</w:t>
      </w:r>
      <w:r w:rsidRPr="005B059F">
        <w:rPr>
          <w:lang w:val="de-AT" w:eastAsia="en-GB"/>
        </w:rPr>
        <w:t xml:space="preserve"> </w:t>
      </w:r>
      <w:r w:rsidR="009D1021" w:rsidRPr="009D1021">
        <w:rPr>
          <w:lang w:eastAsia="en-GB"/>
        </w:rPr>
        <w:t>Handicap markets for 5t</w:t>
      </w:r>
      <w:r w:rsidR="009D1021">
        <w:rPr>
          <w:lang w:eastAsia="en-GB"/>
        </w:rPr>
        <w:t>h set (e.g. -2.5/+2.5, 0.5/-0.5</w:t>
      </w:r>
      <w:r w:rsidR="009D1021" w:rsidRPr="009D1021">
        <w:rPr>
          <w:lang w:eastAsia="en-GB"/>
        </w:rPr>
        <w:t xml:space="preserve"> …)</w:t>
      </w:r>
    </w:p>
    <w:p w:rsidR="00A60D95" w:rsidRDefault="00A60D95" w:rsidP="00A60D95">
      <w:pPr>
        <w:jc w:val="both"/>
        <w:rPr>
          <w:lang w:eastAsia="en-GB"/>
        </w:rPr>
      </w:pPr>
      <w:r w:rsidRPr="006325B4">
        <w:rPr>
          <w:b/>
          <w:lang w:eastAsia="en-GB"/>
        </w:rPr>
        <w:t>10. Asia</w:t>
      </w:r>
      <w:r>
        <w:rPr>
          <w:b/>
          <w:lang w:eastAsia="en-GB"/>
        </w:rPr>
        <w:t>tische Handicap für den 6. Satz</w:t>
      </w:r>
      <w:r w:rsidRPr="009D1021">
        <w:rPr>
          <w:lang w:eastAsia="en-GB"/>
        </w:rPr>
        <w:t xml:space="preserve"> </w:t>
      </w:r>
    </w:p>
    <w:p w:rsidR="006325B4" w:rsidRPr="006325B4" w:rsidRDefault="00A60D95" w:rsidP="006325B4">
      <w:pPr>
        <w:jc w:val="both"/>
        <w:rPr>
          <w:lang w:eastAsia="en-GB"/>
        </w:rPr>
      </w:pPr>
      <w:r>
        <w:rPr>
          <w:lang w:val="de-AT" w:eastAsia="en-GB"/>
        </w:rPr>
        <w:t>Asiatisches</w:t>
      </w:r>
      <w:r w:rsidRPr="005B059F">
        <w:rPr>
          <w:lang w:val="de-AT" w:eastAsia="en-GB"/>
        </w:rPr>
        <w:t xml:space="preserve"> </w:t>
      </w:r>
      <w:r w:rsidR="009D1021" w:rsidRPr="009D1021">
        <w:rPr>
          <w:lang w:eastAsia="en-GB"/>
        </w:rPr>
        <w:t>Handicap markets for 6t</w:t>
      </w:r>
      <w:r w:rsidR="009D1021">
        <w:rPr>
          <w:lang w:eastAsia="en-GB"/>
        </w:rPr>
        <w:t>h set (e.g. -2.5/+2.5, 0.5/-0.5</w:t>
      </w:r>
      <w:r w:rsidR="009D1021" w:rsidRPr="009D1021">
        <w:rPr>
          <w:lang w:eastAsia="en-GB"/>
        </w:rPr>
        <w:t xml:space="preserve"> …)</w:t>
      </w:r>
    </w:p>
    <w:p w:rsidR="00A60D95" w:rsidRPr="006325B4" w:rsidRDefault="00A60D95" w:rsidP="00A60D95">
      <w:pPr>
        <w:jc w:val="both"/>
        <w:rPr>
          <w:b/>
          <w:lang w:eastAsia="en-GB"/>
        </w:rPr>
      </w:pPr>
      <w:r w:rsidRPr="006325B4">
        <w:rPr>
          <w:b/>
          <w:lang w:eastAsia="en-GB"/>
        </w:rPr>
        <w:t>11. Asia</w:t>
      </w:r>
      <w:r>
        <w:rPr>
          <w:b/>
          <w:lang w:eastAsia="en-GB"/>
        </w:rPr>
        <w:t>tische Handicap für den 7. Satz</w:t>
      </w:r>
    </w:p>
    <w:p w:rsidR="006325B4" w:rsidRPr="006325B4" w:rsidRDefault="00A60D95" w:rsidP="006325B4">
      <w:pPr>
        <w:jc w:val="both"/>
        <w:rPr>
          <w:lang w:eastAsia="en-GB"/>
        </w:rPr>
      </w:pPr>
      <w:r>
        <w:rPr>
          <w:lang w:val="de-AT" w:eastAsia="en-GB"/>
        </w:rPr>
        <w:t>Asiatisches</w:t>
      </w:r>
      <w:r w:rsidRPr="005B059F">
        <w:rPr>
          <w:lang w:val="de-AT" w:eastAsia="en-GB"/>
        </w:rPr>
        <w:t xml:space="preserve"> </w:t>
      </w:r>
      <w:r w:rsidR="009D1021" w:rsidRPr="009D1021">
        <w:rPr>
          <w:lang w:eastAsia="en-GB"/>
        </w:rPr>
        <w:t>Handicap markets for 7t</w:t>
      </w:r>
      <w:r w:rsidR="009D1021">
        <w:rPr>
          <w:lang w:eastAsia="en-GB"/>
        </w:rPr>
        <w:t>h set (e.g. -2.5/+2.5, 0.5/-0.5</w:t>
      </w:r>
      <w:r w:rsidR="009D1021" w:rsidRPr="009D1021">
        <w:rPr>
          <w:lang w:eastAsia="en-GB"/>
        </w:rPr>
        <w:t xml:space="preserve"> …)</w:t>
      </w:r>
    </w:p>
    <w:p w:rsidR="00A60D95" w:rsidRPr="006325B4" w:rsidRDefault="00A60D95" w:rsidP="00A60D95">
      <w:pPr>
        <w:jc w:val="both"/>
        <w:rPr>
          <w:b/>
          <w:lang w:eastAsia="en-GB"/>
        </w:rPr>
      </w:pPr>
      <w:r w:rsidRPr="006325B4">
        <w:rPr>
          <w:b/>
          <w:lang w:eastAsia="en-GB"/>
        </w:rPr>
        <w:t>12. 1</w:t>
      </w:r>
      <w:r>
        <w:rPr>
          <w:b/>
          <w:lang w:eastAsia="en-GB"/>
        </w:rPr>
        <w:t>.</w:t>
      </w:r>
      <w:r w:rsidRPr="006325B4">
        <w:rPr>
          <w:b/>
          <w:lang w:eastAsia="en-GB"/>
        </w:rPr>
        <w:t xml:space="preserve"> S</w:t>
      </w:r>
      <w:r>
        <w:rPr>
          <w:b/>
          <w:lang w:eastAsia="en-GB"/>
        </w:rPr>
        <w:t>atz</w:t>
      </w:r>
      <w:r w:rsidRPr="006325B4">
        <w:rPr>
          <w:b/>
          <w:lang w:eastAsia="en-GB"/>
        </w:rPr>
        <w:t xml:space="preserve"> – </w:t>
      </w:r>
      <w:r>
        <w:rPr>
          <w:b/>
          <w:lang w:eastAsia="en-GB"/>
        </w:rPr>
        <w:t>Welcher Spieler gewinnt das Rennen auf X Punkte</w:t>
      </w:r>
      <w:r w:rsidRPr="006325B4">
        <w:rPr>
          <w:b/>
          <w:lang w:eastAsia="en-GB"/>
        </w:rPr>
        <w:t>?</w:t>
      </w:r>
    </w:p>
    <w:p w:rsidR="006325B4" w:rsidRDefault="00781038" w:rsidP="006325B4">
      <w:pPr>
        <w:jc w:val="both"/>
        <w:rPr>
          <w:lang w:eastAsia="en-GB"/>
        </w:rPr>
      </w:pPr>
      <w:r w:rsidRPr="00835F50">
        <w:rPr>
          <w:b/>
          <w:lang w:eastAsia="en-GB"/>
        </w:rPr>
        <w:t>a</w:t>
      </w:r>
      <w:r w:rsidRPr="00781038">
        <w:rPr>
          <w:lang w:eastAsia="en-GB"/>
        </w:rPr>
        <w:t xml:space="preserve">. X </w:t>
      </w:r>
      <w:r w:rsidR="002856AB">
        <w:rPr>
          <w:lang w:eastAsia="en-GB"/>
        </w:rPr>
        <w:t>bei</w:t>
      </w:r>
      <w:r w:rsidRPr="00781038">
        <w:rPr>
          <w:lang w:eastAsia="en-GB"/>
        </w:rPr>
        <w:t xml:space="preserve"> 3, 5, 7, 9</w:t>
      </w:r>
    </w:p>
    <w:p w:rsidR="00781038" w:rsidRPr="006325B4" w:rsidRDefault="00781038" w:rsidP="006325B4">
      <w:pPr>
        <w:jc w:val="both"/>
        <w:rPr>
          <w:lang w:eastAsia="en-GB"/>
        </w:rPr>
      </w:pPr>
      <w:r w:rsidRPr="00835F50">
        <w:rPr>
          <w:b/>
          <w:lang w:eastAsia="en-GB"/>
        </w:rPr>
        <w:t>b</w:t>
      </w:r>
      <w:r w:rsidRPr="00781038">
        <w:rPr>
          <w:lang w:eastAsia="en-GB"/>
        </w:rPr>
        <w:t xml:space="preserve">. </w:t>
      </w:r>
      <w:r w:rsidR="002856AB">
        <w:rPr>
          <w:lang w:eastAsia="en-GB"/>
        </w:rPr>
        <w:t>Wer erreicht zuerst X Punkte</w:t>
      </w:r>
      <w:r w:rsidRPr="00781038">
        <w:rPr>
          <w:lang w:eastAsia="en-GB"/>
        </w:rPr>
        <w:t>?</w:t>
      </w:r>
    </w:p>
    <w:p w:rsidR="002856AB" w:rsidRDefault="006325B4" w:rsidP="002856AB">
      <w:pPr>
        <w:jc w:val="both"/>
        <w:rPr>
          <w:b/>
          <w:lang w:eastAsia="en-GB"/>
        </w:rPr>
      </w:pPr>
      <w:r w:rsidRPr="006325B4">
        <w:rPr>
          <w:b/>
          <w:lang w:eastAsia="en-GB"/>
        </w:rPr>
        <w:t>13. 2</w:t>
      </w:r>
      <w:r w:rsidR="002856AB">
        <w:rPr>
          <w:b/>
          <w:lang w:eastAsia="en-GB"/>
        </w:rPr>
        <w:t>.</w:t>
      </w:r>
      <w:r w:rsidR="002856AB" w:rsidRPr="006325B4">
        <w:rPr>
          <w:b/>
          <w:lang w:eastAsia="en-GB"/>
        </w:rPr>
        <w:t xml:space="preserve"> S</w:t>
      </w:r>
      <w:r w:rsidR="002856AB">
        <w:rPr>
          <w:b/>
          <w:lang w:eastAsia="en-GB"/>
        </w:rPr>
        <w:t>atz</w:t>
      </w:r>
      <w:r w:rsidR="002856AB" w:rsidRPr="006325B4">
        <w:rPr>
          <w:b/>
          <w:lang w:eastAsia="en-GB"/>
        </w:rPr>
        <w:t xml:space="preserve"> – </w:t>
      </w:r>
      <w:r w:rsidR="002856AB">
        <w:rPr>
          <w:b/>
          <w:lang w:eastAsia="en-GB"/>
        </w:rPr>
        <w:t>Welcher Spieler gewinnt das Rennen auf X Punkte</w:t>
      </w:r>
      <w:r w:rsidR="002856AB"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3, 5, 7, 9</w:t>
      </w:r>
    </w:p>
    <w:p w:rsidR="00835F50" w:rsidRPr="006325B4"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X Punkte</w:t>
      </w:r>
      <w:r w:rsidRPr="00781038">
        <w:rPr>
          <w:lang w:eastAsia="en-GB"/>
        </w:rPr>
        <w:t>?</w:t>
      </w:r>
    </w:p>
    <w:p w:rsidR="006325B4" w:rsidRPr="006325B4" w:rsidRDefault="006325B4" w:rsidP="006325B4">
      <w:pPr>
        <w:jc w:val="both"/>
        <w:rPr>
          <w:b/>
          <w:lang w:eastAsia="en-GB"/>
        </w:rPr>
      </w:pPr>
      <w:r w:rsidRPr="006325B4">
        <w:rPr>
          <w:b/>
          <w:lang w:eastAsia="en-GB"/>
        </w:rPr>
        <w:t>14. 3</w:t>
      </w:r>
      <w:r w:rsidR="002856AB">
        <w:rPr>
          <w:b/>
          <w:lang w:eastAsia="en-GB"/>
        </w:rPr>
        <w:t>.</w:t>
      </w:r>
      <w:r w:rsidR="002856AB" w:rsidRPr="006325B4">
        <w:rPr>
          <w:b/>
          <w:lang w:eastAsia="en-GB"/>
        </w:rPr>
        <w:t xml:space="preserve"> S</w:t>
      </w:r>
      <w:r w:rsidR="002856AB">
        <w:rPr>
          <w:b/>
          <w:lang w:eastAsia="en-GB"/>
        </w:rPr>
        <w:t>atz</w:t>
      </w:r>
      <w:r w:rsidR="002856AB" w:rsidRPr="006325B4">
        <w:rPr>
          <w:b/>
          <w:lang w:eastAsia="en-GB"/>
        </w:rPr>
        <w:t xml:space="preserve"> – </w:t>
      </w:r>
      <w:r w:rsidR="002856AB">
        <w:rPr>
          <w:b/>
          <w:lang w:eastAsia="en-GB"/>
        </w:rPr>
        <w:t>Welcher Spieler gewinnt das Rennen auf X Punkte</w:t>
      </w:r>
      <w:r w:rsidR="002856AB"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3, 5, 7, 9</w:t>
      </w:r>
    </w:p>
    <w:p w:rsidR="00835F50" w:rsidRPr="006325B4"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X Punkte</w:t>
      </w:r>
      <w:r w:rsidRPr="00781038">
        <w:rPr>
          <w:lang w:eastAsia="en-GB"/>
        </w:rPr>
        <w:t>?</w:t>
      </w:r>
    </w:p>
    <w:p w:rsidR="002856AB" w:rsidRDefault="006325B4" w:rsidP="002856AB">
      <w:pPr>
        <w:jc w:val="both"/>
        <w:rPr>
          <w:b/>
          <w:lang w:eastAsia="en-GB"/>
        </w:rPr>
      </w:pPr>
      <w:r w:rsidRPr="006325B4">
        <w:rPr>
          <w:b/>
          <w:lang w:eastAsia="en-GB"/>
        </w:rPr>
        <w:t>15. 4</w:t>
      </w:r>
      <w:r w:rsidR="002856AB">
        <w:rPr>
          <w:b/>
          <w:lang w:eastAsia="en-GB"/>
        </w:rPr>
        <w:t>.</w:t>
      </w:r>
      <w:r w:rsidR="002856AB" w:rsidRPr="006325B4">
        <w:rPr>
          <w:b/>
          <w:lang w:eastAsia="en-GB"/>
        </w:rPr>
        <w:t xml:space="preserve"> S</w:t>
      </w:r>
      <w:r w:rsidR="002856AB">
        <w:rPr>
          <w:b/>
          <w:lang w:eastAsia="en-GB"/>
        </w:rPr>
        <w:t>atz</w:t>
      </w:r>
      <w:r w:rsidR="002856AB" w:rsidRPr="006325B4">
        <w:rPr>
          <w:b/>
          <w:lang w:eastAsia="en-GB"/>
        </w:rPr>
        <w:t xml:space="preserve"> – </w:t>
      </w:r>
      <w:r w:rsidR="002856AB">
        <w:rPr>
          <w:b/>
          <w:lang w:eastAsia="en-GB"/>
        </w:rPr>
        <w:t>Welcher Spieler gewinnt das Rennen auf X Punkte</w:t>
      </w:r>
      <w:r w:rsidR="002856AB"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3, 5, 7, 9</w:t>
      </w:r>
    </w:p>
    <w:p w:rsidR="00835F50" w:rsidRPr="006325B4"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X Punkte</w:t>
      </w:r>
      <w:r w:rsidRPr="00781038">
        <w:rPr>
          <w:lang w:eastAsia="en-GB"/>
        </w:rPr>
        <w:t>?</w:t>
      </w:r>
    </w:p>
    <w:p w:rsidR="006325B4" w:rsidRPr="006325B4" w:rsidRDefault="002856AB" w:rsidP="006325B4">
      <w:pPr>
        <w:jc w:val="both"/>
        <w:rPr>
          <w:b/>
          <w:lang w:eastAsia="en-GB"/>
        </w:rPr>
      </w:pPr>
      <w:r>
        <w:rPr>
          <w:b/>
          <w:lang w:eastAsia="en-GB"/>
        </w:rPr>
        <w:t>16. 5.</w:t>
      </w:r>
      <w:r w:rsidRPr="006325B4">
        <w:rPr>
          <w:b/>
          <w:lang w:eastAsia="en-GB"/>
        </w:rPr>
        <w:t xml:space="preserve"> S</w:t>
      </w:r>
      <w:r>
        <w:rPr>
          <w:b/>
          <w:lang w:eastAsia="en-GB"/>
        </w:rPr>
        <w:t>atz</w:t>
      </w:r>
      <w:r w:rsidRPr="006325B4">
        <w:rPr>
          <w:b/>
          <w:lang w:eastAsia="en-GB"/>
        </w:rPr>
        <w:t xml:space="preserve"> – </w:t>
      </w:r>
      <w:r>
        <w:rPr>
          <w:b/>
          <w:lang w:eastAsia="en-GB"/>
        </w:rPr>
        <w:t>Welcher Spieler gewinnt das Rennen auf X Punkte</w:t>
      </w:r>
      <w:r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3, 5, 7, 9</w:t>
      </w:r>
    </w:p>
    <w:p w:rsidR="00835F50" w:rsidRPr="006325B4"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X Punkte</w:t>
      </w:r>
      <w:r w:rsidRPr="00781038">
        <w:rPr>
          <w:lang w:eastAsia="en-GB"/>
        </w:rPr>
        <w:t>?</w:t>
      </w:r>
    </w:p>
    <w:p w:rsidR="002856AB" w:rsidRDefault="006325B4" w:rsidP="002856AB">
      <w:pPr>
        <w:jc w:val="both"/>
        <w:rPr>
          <w:b/>
          <w:lang w:eastAsia="en-GB"/>
        </w:rPr>
      </w:pPr>
      <w:r w:rsidRPr="006325B4">
        <w:rPr>
          <w:b/>
          <w:lang w:eastAsia="en-GB"/>
        </w:rPr>
        <w:t>17. 6</w:t>
      </w:r>
      <w:r w:rsidR="002856AB">
        <w:rPr>
          <w:b/>
          <w:lang w:eastAsia="en-GB"/>
        </w:rPr>
        <w:t>.</w:t>
      </w:r>
      <w:r w:rsidR="002856AB" w:rsidRPr="006325B4">
        <w:rPr>
          <w:b/>
          <w:lang w:eastAsia="en-GB"/>
        </w:rPr>
        <w:t xml:space="preserve"> S</w:t>
      </w:r>
      <w:r w:rsidR="002856AB">
        <w:rPr>
          <w:b/>
          <w:lang w:eastAsia="en-GB"/>
        </w:rPr>
        <w:t>atz</w:t>
      </w:r>
      <w:r w:rsidR="002856AB" w:rsidRPr="006325B4">
        <w:rPr>
          <w:b/>
          <w:lang w:eastAsia="en-GB"/>
        </w:rPr>
        <w:t xml:space="preserve"> – </w:t>
      </w:r>
      <w:r w:rsidR="002856AB">
        <w:rPr>
          <w:b/>
          <w:lang w:eastAsia="en-GB"/>
        </w:rPr>
        <w:t>Welcher Spieler gewinnt das Rennen auf X Punkte</w:t>
      </w:r>
      <w:r w:rsidR="002856AB"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3, 5, 7, 9</w:t>
      </w:r>
    </w:p>
    <w:p w:rsidR="00835F50" w:rsidRPr="006325B4"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X Punkte</w:t>
      </w:r>
      <w:r w:rsidRPr="00781038">
        <w:rPr>
          <w:lang w:eastAsia="en-GB"/>
        </w:rPr>
        <w:t>?</w:t>
      </w:r>
    </w:p>
    <w:p w:rsidR="006325B4" w:rsidRPr="006325B4" w:rsidRDefault="006325B4" w:rsidP="006325B4">
      <w:pPr>
        <w:jc w:val="both"/>
        <w:rPr>
          <w:b/>
          <w:lang w:eastAsia="en-GB"/>
        </w:rPr>
      </w:pPr>
      <w:r w:rsidRPr="006325B4">
        <w:rPr>
          <w:b/>
          <w:lang w:eastAsia="en-GB"/>
        </w:rPr>
        <w:t xml:space="preserve">18. </w:t>
      </w:r>
      <w:r w:rsidR="002856AB">
        <w:rPr>
          <w:b/>
          <w:lang w:eastAsia="en-GB"/>
        </w:rPr>
        <w:t>7.</w:t>
      </w:r>
      <w:r w:rsidR="002856AB" w:rsidRPr="006325B4">
        <w:rPr>
          <w:b/>
          <w:lang w:eastAsia="en-GB"/>
        </w:rPr>
        <w:t xml:space="preserve"> S</w:t>
      </w:r>
      <w:r w:rsidR="002856AB">
        <w:rPr>
          <w:b/>
          <w:lang w:eastAsia="en-GB"/>
        </w:rPr>
        <w:t>atz</w:t>
      </w:r>
      <w:r w:rsidR="002856AB" w:rsidRPr="006325B4">
        <w:rPr>
          <w:b/>
          <w:lang w:eastAsia="en-GB"/>
        </w:rPr>
        <w:t xml:space="preserve"> – </w:t>
      </w:r>
      <w:r w:rsidR="002856AB">
        <w:rPr>
          <w:b/>
          <w:lang w:eastAsia="en-GB"/>
        </w:rPr>
        <w:t>Welcher Spieler gewinnt das Rennen auf X Punkte</w:t>
      </w:r>
      <w:r w:rsidR="002856AB" w:rsidRPr="006325B4">
        <w:rPr>
          <w:b/>
          <w:lang w:eastAsia="en-GB"/>
        </w:rPr>
        <w:t>?</w:t>
      </w:r>
      <w:r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3, 5, 7, 9</w:t>
      </w:r>
    </w:p>
    <w:p w:rsidR="00835F50" w:rsidRPr="006325B4"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X Punkte</w:t>
      </w:r>
      <w:r w:rsidRPr="00781038">
        <w:rPr>
          <w:lang w:eastAsia="en-GB"/>
        </w:rPr>
        <w:t>?</w:t>
      </w:r>
    </w:p>
    <w:p w:rsidR="006325B4" w:rsidRPr="006325B4" w:rsidRDefault="006325B4" w:rsidP="006325B4">
      <w:pPr>
        <w:jc w:val="both"/>
        <w:rPr>
          <w:b/>
          <w:lang w:eastAsia="en-GB"/>
        </w:rPr>
      </w:pPr>
      <w:r w:rsidRPr="006325B4">
        <w:rPr>
          <w:b/>
          <w:lang w:eastAsia="en-GB"/>
        </w:rPr>
        <w:t>19. 1</w:t>
      </w:r>
      <w:r w:rsidR="002856AB">
        <w:rPr>
          <w:b/>
          <w:lang w:eastAsia="en-GB"/>
        </w:rPr>
        <w:t>.</w:t>
      </w:r>
      <w:r w:rsidRPr="006325B4">
        <w:rPr>
          <w:b/>
          <w:lang w:eastAsia="en-GB"/>
        </w:rPr>
        <w:t xml:space="preserve"> S</w:t>
      </w:r>
      <w:r w:rsidR="002856AB">
        <w:rPr>
          <w:b/>
          <w:lang w:eastAsia="en-GB"/>
        </w:rPr>
        <w:t>atz</w:t>
      </w:r>
      <w:r w:rsidRPr="006325B4">
        <w:rPr>
          <w:b/>
          <w:lang w:eastAsia="en-GB"/>
        </w:rPr>
        <w:t xml:space="preserve"> – </w:t>
      </w:r>
      <w:r w:rsidR="002856AB">
        <w:rPr>
          <w:b/>
          <w:lang w:eastAsia="en-GB"/>
        </w:rPr>
        <w:t>Wer erzielt den x-ten Punkt</w:t>
      </w:r>
      <w:r w:rsidRPr="006325B4">
        <w:rPr>
          <w:b/>
          <w:lang w:eastAsia="en-GB"/>
        </w:rPr>
        <w:t>?</w:t>
      </w:r>
    </w:p>
    <w:p w:rsidR="006325B4" w:rsidRDefault="00781038" w:rsidP="006325B4">
      <w:pPr>
        <w:jc w:val="both"/>
        <w:rPr>
          <w:lang w:eastAsia="en-GB"/>
        </w:rPr>
      </w:pPr>
      <w:r w:rsidRPr="00835F50">
        <w:rPr>
          <w:b/>
          <w:lang w:eastAsia="en-GB"/>
        </w:rPr>
        <w:t>a</w:t>
      </w:r>
      <w:r w:rsidRPr="00781038">
        <w:rPr>
          <w:lang w:eastAsia="en-GB"/>
        </w:rPr>
        <w:t xml:space="preserve">. X </w:t>
      </w:r>
      <w:r w:rsidR="002856AB">
        <w:rPr>
          <w:lang w:eastAsia="en-GB"/>
        </w:rPr>
        <w:t>bei</w:t>
      </w:r>
      <w:r w:rsidRPr="00781038">
        <w:rPr>
          <w:lang w:eastAsia="en-GB"/>
        </w:rPr>
        <w:t xml:space="preserve"> 5, 10, 15, 20</w:t>
      </w:r>
    </w:p>
    <w:p w:rsidR="00781038" w:rsidRDefault="00781038" w:rsidP="006325B4">
      <w:pPr>
        <w:jc w:val="both"/>
        <w:rPr>
          <w:lang w:eastAsia="en-GB"/>
        </w:rPr>
      </w:pPr>
      <w:r w:rsidRPr="00835F50">
        <w:rPr>
          <w:b/>
          <w:lang w:eastAsia="en-GB"/>
        </w:rPr>
        <w:t>b</w:t>
      </w:r>
      <w:r w:rsidRPr="00781038">
        <w:rPr>
          <w:lang w:eastAsia="en-GB"/>
        </w:rPr>
        <w:t xml:space="preserve">. </w:t>
      </w:r>
      <w:r w:rsidR="00835F50">
        <w:rPr>
          <w:lang w:eastAsia="en-GB"/>
        </w:rPr>
        <w:t>Wer erreicht zuerst den x-ten Punkt im 1. Satz</w:t>
      </w:r>
    </w:p>
    <w:p w:rsidR="00781038" w:rsidRPr="006325B4" w:rsidRDefault="00781038" w:rsidP="006325B4">
      <w:pPr>
        <w:jc w:val="both"/>
        <w:rPr>
          <w:lang w:eastAsia="en-GB"/>
        </w:rPr>
      </w:pPr>
      <w:r w:rsidRPr="00835F50">
        <w:rPr>
          <w:b/>
          <w:lang w:eastAsia="en-GB"/>
        </w:rPr>
        <w:t>c</w:t>
      </w:r>
      <w:r w:rsidRPr="00781038">
        <w:rPr>
          <w:lang w:eastAsia="en-GB"/>
        </w:rPr>
        <w:t xml:space="preserve">. </w:t>
      </w:r>
      <w:r w:rsidR="00835F50" w:rsidRPr="005B059F">
        <w:rPr>
          <w:lang w:val="de-AT" w:eastAsia="en-GB"/>
        </w:rPr>
        <w:t>Wenn ein Satz endet bevor der x-te Punkt erzielt wurde</w:t>
      </w:r>
      <w:r w:rsidR="00835F50">
        <w:rPr>
          <w:lang w:val="de-AT" w:eastAsia="en-GB"/>
        </w:rPr>
        <w:t>,</w:t>
      </w:r>
      <w:r w:rsidR="00835F50" w:rsidRPr="005B059F">
        <w:rPr>
          <w:lang w:val="de-AT" w:eastAsia="en-GB"/>
        </w:rPr>
        <w:t xml:space="preserve"> so verlieren alle diesbezü</w:t>
      </w:r>
      <w:r w:rsidR="00835F50">
        <w:rPr>
          <w:lang w:val="de-AT" w:eastAsia="en-GB"/>
        </w:rPr>
        <w:t>glichen Wetten ihre Gültigkeit</w:t>
      </w:r>
    </w:p>
    <w:p w:rsidR="006325B4" w:rsidRPr="006325B4" w:rsidRDefault="006325B4" w:rsidP="006325B4">
      <w:pPr>
        <w:jc w:val="both"/>
        <w:rPr>
          <w:b/>
          <w:lang w:eastAsia="en-GB"/>
        </w:rPr>
      </w:pPr>
      <w:r w:rsidRPr="006325B4">
        <w:rPr>
          <w:b/>
          <w:lang w:eastAsia="en-GB"/>
        </w:rPr>
        <w:t xml:space="preserve">20. </w:t>
      </w:r>
      <w:r w:rsidR="00835F50">
        <w:rPr>
          <w:b/>
          <w:lang w:eastAsia="en-GB"/>
        </w:rPr>
        <w:t>2.</w:t>
      </w:r>
      <w:r w:rsidR="00835F50" w:rsidRPr="006325B4">
        <w:rPr>
          <w:b/>
          <w:lang w:eastAsia="en-GB"/>
        </w:rPr>
        <w:t xml:space="preserve"> S</w:t>
      </w:r>
      <w:r w:rsidR="00835F50">
        <w:rPr>
          <w:b/>
          <w:lang w:eastAsia="en-GB"/>
        </w:rPr>
        <w:t>atz</w:t>
      </w:r>
      <w:r w:rsidR="00835F50" w:rsidRPr="006325B4">
        <w:rPr>
          <w:b/>
          <w:lang w:eastAsia="en-GB"/>
        </w:rPr>
        <w:t xml:space="preserve"> – </w:t>
      </w:r>
      <w:r w:rsidR="00835F50">
        <w:rPr>
          <w:b/>
          <w:lang w:eastAsia="en-GB"/>
        </w:rPr>
        <w:t>Wer erzielt den x-ten Punkt</w:t>
      </w:r>
      <w:r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5, 10, 15, 20</w:t>
      </w:r>
    </w:p>
    <w:p w:rsidR="00835F50"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den x-ten Punkt im 1. Satz</w:t>
      </w:r>
    </w:p>
    <w:p w:rsidR="00835F50" w:rsidRPr="006325B4" w:rsidRDefault="00835F50" w:rsidP="00835F50">
      <w:pPr>
        <w:jc w:val="both"/>
        <w:rPr>
          <w:lang w:eastAsia="en-GB"/>
        </w:rPr>
      </w:pPr>
      <w:r w:rsidRPr="00835F50">
        <w:rPr>
          <w:b/>
          <w:lang w:eastAsia="en-GB"/>
        </w:rPr>
        <w:t>c</w:t>
      </w:r>
      <w:r w:rsidRPr="00781038">
        <w:rPr>
          <w:lang w:eastAsia="en-GB"/>
        </w:rPr>
        <w:t xml:space="preserve">. </w:t>
      </w:r>
      <w:r w:rsidRPr="005B059F">
        <w:rPr>
          <w:lang w:val="de-AT" w:eastAsia="en-GB"/>
        </w:rPr>
        <w:t>Wenn ein Satz endet bevor der x-te Punkt erzielt wurde</w:t>
      </w:r>
      <w:r>
        <w:rPr>
          <w:lang w:val="de-AT" w:eastAsia="en-GB"/>
        </w:rPr>
        <w:t>,</w:t>
      </w:r>
      <w:r w:rsidRPr="005B059F">
        <w:rPr>
          <w:lang w:val="de-AT" w:eastAsia="en-GB"/>
        </w:rPr>
        <w:t xml:space="preserve"> so verlieren alle diesbezü</w:t>
      </w:r>
      <w:r>
        <w:rPr>
          <w:lang w:val="de-AT" w:eastAsia="en-GB"/>
        </w:rPr>
        <w:t>glichen Wetten ihre Gültigkeit</w:t>
      </w:r>
    </w:p>
    <w:p w:rsidR="006325B4" w:rsidRPr="006325B4" w:rsidRDefault="006325B4" w:rsidP="006325B4">
      <w:pPr>
        <w:jc w:val="both"/>
        <w:rPr>
          <w:b/>
          <w:lang w:eastAsia="en-GB"/>
        </w:rPr>
      </w:pPr>
      <w:r w:rsidRPr="006325B4">
        <w:rPr>
          <w:b/>
          <w:lang w:eastAsia="en-GB"/>
        </w:rPr>
        <w:t xml:space="preserve">21. </w:t>
      </w:r>
      <w:r w:rsidR="00835F50">
        <w:rPr>
          <w:b/>
          <w:lang w:eastAsia="en-GB"/>
        </w:rPr>
        <w:t>3.</w:t>
      </w:r>
      <w:r w:rsidR="00835F50" w:rsidRPr="006325B4">
        <w:rPr>
          <w:b/>
          <w:lang w:eastAsia="en-GB"/>
        </w:rPr>
        <w:t xml:space="preserve"> S</w:t>
      </w:r>
      <w:r w:rsidR="00835F50">
        <w:rPr>
          <w:b/>
          <w:lang w:eastAsia="en-GB"/>
        </w:rPr>
        <w:t>atz</w:t>
      </w:r>
      <w:r w:rsidR="00835F50" w:rsidRPr="006325B4">
        <w:rPr>
          <w:b/>
          <w:lang w:eastAsia="en-GB"/>
        </w:rPr>
        <w:t xml:space="preserve"> – </w:t>
      </w:r>
      <w:r w:rsidR="00835F50">
        <w:rPr>
          <w:b/>
          <w:lang w:eastAsia="en-GB"/>
        </w:rPr>
        <w:t>Wer erzielt den x-ten Punkt</w:t>
      </w:r>
      <w:r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5, 10, 15, 20</w:t>
      </w:r>
    </w:p>
    <w:p w:rsidR="00835F50" w:rsidRDefault="00835F50" w:rsidP="00835F50">
      <w:pPr>
        <w:jc w:val="both"/>
        <w:rPr>
          <w:lang w:eastAsia="en-GB"/>
        </w:rPr>
      </w:pPr>
      <w:r w:rsidRPr="00835F50">
        <w:rPr>
          <w:b/>
          <w:lang w:eastAsia="en-GB"/>
        </w:rPr>
        <w:lastRenderedPageBreak/>
        <w:t>b</w:t>
      </w:r>
      <w:r w:rsidRPr="00781038">
        <w:rPr>
          <w:lang w:eastAsia="en-GB"/>
        </w:rPr>
        <w:t xml:space="preserve">. </w:t>
      </w:r>
      <w:r>
        <w:rPr>
          <w:lang w:eastAsia="en-GB"/>
        </w:rPr>
        <w:t>Wer erreicht zuerst den x-ten Punkt im 1. Satz</w:t>
      </w:r>
    </w:p>
    <w:p w:rsidR="00835F50" w:rsidRPr="006325B4" w:rsidRDefault="00835F50" w:rsidP="00835F50">
      <w:pPr>
        <w:jc w:val="both"/>
        <w:rPr>
          <w:lang w:eastAsia="en-GB"/>
        </w:rPr>
      </w:pPr>
      <w:r w:rsidRPr="00835F50">
        <w:rPr>
          <w:b/>
          <w:lang w:eastAsia="en-GB"/>
        </w:rPr>
        <w:t>c</w:t>
      </w:r>
      <w:r w:rsidRPr="00781038">
        <w:rPr>
          <w:lang w:eastAsia="en-GB"/>
        </w:rPr>
        <w:t xml:space="preserve">. </w:t>
      </w:r>
      <w:r w:rsidRPr="005B059F">
        <w:rPr>
          <w:lang w:val="de-AT" w:eastAsia="en-GB"/>
        </w:rPr>
        <w:t>Wenn ein Satz endet bevor der x-te Punkt erzielt wurde</w:t>
      </w:r>
      <w:r>
        <w:rPr>
          <w:lang w:val="de-AT" w:eastAsia="en-GB"/>
        </w:rPr>
        <w:t>,</w:t>
      </w:r>
      <w:r w:rsidRPr="005B059F">
        <w:rPr>
          <w:lang w:val="de-AT" w:eastAsia="en-GB"/>
        </w:rPr>
        <w:t xml:space="preserve"> so verlieren alle diesbezü</w:t>
      </w:r>
      <w:r>
        <w:rPr>
          <w:lang w:val="de-AT" w:eastAsia="en-GB"/>
        </w:rPr>
        <w:t>glichen Wetten ihre Gültigkeit</w:t>
      </w:r>
    </w:p>
    <w:p w:rsidR="006325B4" w:rsidRPr="006325B4" w:rsidRDefault="006325B4" w:rsidP="006325B4">
      <w:pPr>
        <w:jc w:val="both"/>
        <w:rPr>
          <w:b/>
          <w:lang w:eastAsia="en-GB"/>
        </w:rPr>
      </w:pPr>
      <w:r w:rsidRPr="006325B4">
        <w:rPr>
          <w:b/>
          <w:lang w:eastAsia="en-GB"/>
        </w:rPr>
        <w:t xml:space="preserve">22. </w:t>
      </w:r>
      <w:r w:rsidR="00835F50">
        <w:rPr>
          <w:b/>
          <w:lang w:eastAsia="en-GB"/>
        </w:rPr>
        <w:t>4.</w:t>
      </w:r>
      <w:r w:rsidR="00835F50" w:rsidRPr="006325B4">
        <w:rPr>
          <w:b/>
          <w:lang w:eastAsia="en-GB"/>
        </w:rPr>
        <w:t xml:space="preserve"> S</w:t>
      </w:r>
      <w:r w:rsidR="00835F50">
        <w:rPr>
          <w:b/>
          <w:lang w:eastAsia="en-GB"/>
        </w:rPr>
        <w:t>atz</w:t>
      </w:r>
      <w:r w:rsidR="00835F50" w:rsidRPr="006325B4">
        <w:rPr>
          <w:b/>
          <w:lang w:eastAsia="en-GB"/>
        </w:rPr>
        <w:t xml:space="preserve"> – </w:t>
      </w:r>
      <w:r w:rsidR="00835F50">
        <w:rPr>
          <w:b/>
          <w:lang w:eastAsia="en-GB"/>
        </w:rPr>
        <w:t>Wer erzielt den x-ten Punkt</w:t>
      </w:r>
      <w:r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5, 10, 15, 20</w:t>
      </w:r>
    </w:p>
    <w:p w:rsidR="00835F50"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den x-ten Punkt im 1. Satz</w:t>
      </w:r>
    </w:p>
    <w:p w:rsidR="00835F50" w:rsidRPr="006325B4" w:rsidRDefault="00835F50" w:rsidP="00835F50">
      <w:pPr>
        <w:jc w:val="both"/>
        <w:rPr>
          <w:lang w:eastAsia="en-GB"/>
        </w:rPr>
      </w:pPr>
      <w:r w:rsidRPr="00835F50">
        <w:rPr>
          <w:b/>
          <w:lang w:eastAsia="en-GB"/>
        </w:rPr>
        <w:t>c</w:t>
      </w:r>
      <w:r w:rsidRPr="00781038">
        <w:rPr>
          <w:lang w:eastAsia="en-GB"/>
        </w:rPr>
        <w:t xml:space="preserve">. </w:t>
      </w:r>
      <w:r w:rsidRPr="005B059F">
        <w:rPr>
          <w:lang w:val="de-AT" w:eastAsia="en-GB"/>
        </w:rPr>
        <w:t>Wenn ein Satz endet bevor der x-te Punkt erzielt wurde</w:t>
      </w:r>
      <w:r>
        <w:rPr>
          <w:lang w:val="de-AT" w:eastAsia="en-GB"/>
        </w:rPr>
        <w:t>,</w:t>
      </w:r>
      <w:r w:rsidRPr="005B059F">
        <w:rPr>
          <w:lang w:val="de-AT" w:eastAsia="en-GB"/>
        </w:rPr>
        <w:t xml:space="preserve"> so verlieren alle diesbezü</w:t>
      </w:r>
      <w:r>
        <w:rPr>
          <w:lang w:val="de-AT" w:eastAsia="en-GB"/>
        </w:rPr>
        <w:t>glichen Wetten ihre Gültigkeit</w:t>
      </w:r>
    </w:p>
    <w:p w:rsidR="006325B4" w:rsidRPr="006325B4" w:rsidRDefault="006325B4" w:rsidP="006325B4">
      <w:pPr>
        <w:jc w:val="both"/>
        <w:rPr>
          <w:b/>
          <w:lang w:eastAsia="en-GB"/>
        </w:rPr>
      </w:pPr>
      <w:r w:rsidRPr="006325B4">
        <w:rPr>
          <w:b/>
          <w:lang w:eastAsia="en-GB"/>
        </w:rPr>
        <w:t xml:space="preserve">23. </w:t>
      </w:r>
      <w:r w:rsidR="00835F50">
        <w:rPr>
          <w:b/>
          <w:lang w:eastAsia="en-GB"/>
        </w:rPr>
        <w:t>5.</w:t>
      </w:r>
      <w:r w:rsidR="00835F50" w:rsidRPr="006325B4">
        <w:rPr>
          <w:b/>
          <w:lang w:eastAsia="en-GB"/>
        </w:rPr>
        <w:t xml:space="preserve"> S</w:t>
      </w:r>
      <w:r w:rsidR="00835F50">
        <w:rPr>
          <w:b/>
          <w:lang w:eastAsia="en-GB"/>
        </w:rPr>
        <w:t>atz</w:t>
      </w:r>
      <w:r w:rsidR="00835F50" w:rsidRPr="006325B4">
        <w:rPr>
          <w:b/>
          <w:lang w:eastAsia="en-GB"/>
        </w:rPr>
        <w:t xml:space="preserve"> – </w:t>
      </w:r>
      <w:r w:rsidR="00835F50">
        <w:rPr>
          <w:b/>
          <w:lang w:eastAsia="en-GB"/>
        </w:rPr>
        <w:t>Wer erzielt den x-ten Punkt</w:t>
      </w:r>
      <w:r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5, 10, 15, 20</w:t>
      </w:r>
    </w:p>
    <w:p w:rsidR="00835F50"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den x-ten Punkt im 1. Satz</w:t>
      </w:r>
    </w:p>
    <w:p w:rsidR="00835F50" w:rsidRPr="006325B4" w:rsidRDefault="00835F50" w:rsidP="00835F50">
      <w:pPr>
        <w:jc w:val="both"/>
        <w:rPr>
          <w:lang w:eastAsia="en-GB"/>
        </w:rPr>
      </w:pPr>
      <w:r w:rsidRPr="00835F50">
        <w:rPr>
          <w:b/>
          <w:lang w:eastAsia="en-GB"/>
        </w:rPr>
        <w:t>c</w:t>
      </w:r>
      <w:r w:rsidRPr="00781038">
        <w:rPr>
          <w:lang w:eastAsia="en-GB"/>
        </w:rPr>
        <w:t xml:space="preserve">. </w:t>
      </w:r>
      <w:r w:rsidRPr="005B059F">
        <w:rPr>
          <w:lang w:val="de-AT" w:eastAsia="en-GB"/>
        </w:rPr>
        <w:t>Wenn ein Satz endet bevor der x-te Punkt erzielt wurde</w:t>
      </w:r>
      <w:r>
        <w:rPr>
          <w:lang w:val="de-AT" w:eastAsia="en-GB"/>
        </w:rPr>
        <w:t>,</w:t>
      </w:r>
      <w:r w:rsidRPr="005B059F">
        <w:rPr>
          <w:lang w:val="de-AT" w:eastAsia="en-GB"/>
        </w:rPr>
        <w:t xml:space="preserve"> so verlieren alle diesbezü</w:t>
      </w:r>
      <w:r>
        <w:rPr>
          <w:lang w:val="de-AT" w:eastAsia="en-GB"/>
        </w:rPr>
        <w:t>glichen Wetten ihre Gültigkeit</w:t>
      </w:r>
    </w:p>
    <w:p w:rsidR="006325B4" w:rsidRPr="006325B4" w:rsidRDefault="006325B4" w:rsidP="006325B4">
      <w:pPr>
        <w:jc w:val="both"/>
        <w:rPr>
          <w:b/>
          <w:lang w:eastAsia="en-GB"/>
        </w:rPr>
      </w:pPr>
      <w:r w:rsidRPr="006325B4">
        <w:rPr>
          <w:b/>
          <w:lang w:eastAsia="en-GB"/>
        </w:rPr>
        <w:t xml:space="preserve">24. </w:t>
      </w:r>
      <w:r w:rsidR="00835F50">
        <w:rPr>
          <w:b/>
          <w:lang w:eastAsia="en-GB"/>
        </w:rPr>
        <w:t>6.</w:t>
      </w:r>
      <w:r w:rsidR="00835F50" w:rsidRPr="006325B4">
        <w:rPr>
          <w:b/>
          <w:lang w:eastAsia="en-GB"/>
        </w:rPr>
        <w:t xml:space="preserve"> S</w:t>
      </w:r>
      <w:r w:rsidR="00835F50">
        <w:rPr>
          <w:b/>
          <w:lang w:eastAsia="en-GB"/>
        </w:rPr>
        <w:t>atz</w:t>
      </w:r>
      <w:r w:rsidR="00835F50" w:rsidRPr="006325B4">
        <w:rPr>
          <w:b/>
          <w:lang w:eastAsia="en-GB"/>
        </w:rPr>
        <w:t xml:space="preserve"> – </w:t>
      </w:r>
      <w:r w:rsidR="00835F50">
        <w:rPr>
          <w:b/>
          <w:lang w:eastAsia="en-GB"/>
        </w:rPr>
        <w:t>Wer erzielt den x-ten Punkt</w:t>
      </w:r>
      <w:r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5, 10, 15, 20</w:t>
      </w:r>
    </w:p>
    <w:p w:rsidR="00835F50"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den x-ten Punkt im 1. Satz</w:t>
      </w:r>
    </w:p>
    <w:p w:rsidR="00835F50" w:rsidRPr="006325B4" w:rsidRDefault="00835F50" w:rsidP="00835F50">
      <w:pPr>
        <w:jc w:val="both"/>
        <w:rPr>
          <w:lang w:eastAsia="en-GB"/>
        </w:rPr>
      </w:pPr>
      <w:r w:rsidRPr="00835F50">
        <w:rPr>
          <w:b/>
          <w:lang w:eastAsia="en-GB"/>
        </w:rPr>
        <w:t>c</w:t>
      </w:r>
      <w:r w:rsidRPr="00781038">
        <w:rPr>
          <w:lang w:eastAsia="en-GB"/>
        </w:rPr>
        <w:t xml:space="preserve">. </w:t>
      </w:r>
      <w:r w:rsidRPr="005B059F">
        <w:rPr>
          <w:lang w:val="de-AT" w:eastAsia="en-GB"/>
        </w:rPr>
        <w:t>Wenn ein Satz endet bevor der x-te Punkt erzielt wurde</w:t>
      </w:r>
      <w:r>
        <w:rPr>
          <w:lang w:val="de-AT" w:eastAsia="en-GB"/>
        </w:rPr>
        <w:t>,</w:t>
      </w:r>
      <w:r w:rsidRPr="005B059F">
        <w:rPr>
          <w:lang w:val="de-AT" w:eastAsia="en-GB"/>
        </w:rPr>
        <w:t xml:space="preserve"> so verlieren alle diesbezü</w:t>
      </w:r>
      <w:r>
        <w:rPr>
          <w:lang w:val="de-AT" w:eastAsia="en-GB"/>
        </w:rPr>
        <w:t>glichen Wetten ihre Gültigkeit</w:t>
      </w:r>
    </w:p>
    <w:p w:rsidR="006325B4" w:rsidRPr="006325B4" w:rsidRDefault="006325B4" w:rsidP="006325B4">
      <w:pPr>
        <w:jc w:val="both"/>
        <w:rPr>
          <w:b/>
          <w:lang w:eastAsia="en-GB"/>
        </w:rPr>
      </w:pPr>
      <w:r w:rsidRPr="006325B4">
        <w:rPr>
          <w:b/>
          <w:lang w:eastAsia="en-GB"/>
        </w:rPr>
        <w:t xml:space="preserve">25. </w:t>
      </w:r>
      <w:r w:rsidR="00835F50">
        <w:rPr>
          <w:b/>
          <w:lang w:eastAsia="en-GB"/>
        </w:rPr>
        <w:t>7.</w:t>
      </w:r>
      <w:r w:rsidR="00835F50" w:rsidRPr="006325B4">
        <w:rPr>
          <w:b/>
          <w:lang w:eastAsia="en-GB"/>
        </w:rPr>
        <w:t xml:space="preserve"> S</w:t>
      </w:r>
      <w:r w:rsidR="00835F50">
        <w:rPr>
          <w:b/>
          <w:lang w:eastAsia="en-GB"/>
        </w:rPr>
        <w:t>atz</w:t>
      </w:r>
      <w:r w:rsidR="00835F50" w:rsidRPr="006325B4">
        <w:rPr>
          <w:b/>
          <w:lang w:eastAsia="en-GB"/>
        </w:rPr>
        <w:t xml:space="preserve"> – </w:t>
      </w:r>
      <w:r w:rsidR="00835F50">
        <w:rPr>
          <w:b/>
          <w:lang w:eastAsia="en-GB"/>
        </w:rPr>
        <w:t>Wer erzielt den x-ten Punkt</w:t>
      </w:r>
      <w:r w:rsidRPr="006325B4">
        <w:rPr>
          <w:b/>
          <w:lang w:eastAsia="en-GB"/>
        </w:rPr>
        <w:t>?</w:t>
      </w:r>
    </w:p>
    <w:p w:rsidR="00835F50" w:rsidRDefault="00835F50" w:rsidP="00835F50">
      <w:pPr>
        <w:jc w:val="both"/>
        <w:rPr>
          <w:lang w:eastAsia="en-GB"/>
        </w:rPr>
      </w:pPr>
      <w:r w:rsidRPr="00835F50">
        <w:rPr>
          <w:b/>
          <w:lang w:eastAsia="en-GB"/>
        </w:rPr>
        <w:t>a</w:t>
      </w:r>
      <w:r w:rsidRPr="00781038">
        <w:rPr>
          <w:lang w:eastAsia="en-GB"/>
        </w:rPr>
        <w:t xml:space="preserve">. X </w:t>
      </w:r>
      <w:r>
        <w:rPr>
          <w:lang w:eastAsia="en-GB"/>
        </w:rPr>
        <w:t>bei</w:t>
      </w:r>
      <w:r w:rsidRPr="00781038">
        <w:rPr>
          <w:lang w:eastAsia="en-GB"/>
        </w:rPr>
        <w:t xml:space="preserve"> 5, 10, 15, 20</w:t>
      </w:r>
    </w:p>
    <w:p w:rsidR="00835F50" w:rsidRDefault="00835F50" w:rsidP="00835F50">
      <w:pPr>
        <w:jc w:val="both"/>
        <w:rPr>
          <w:lang w:eastAsia="en-GB"/>
        </w:rPr>
      </w:pPr>
      <w:r w:rsidRPr="00835F50">
        <w:rPr>
          <w:b/>
          <w:lang w:eastAsia="en-GB"/>
        </w:rPr>
        <w:t>b</w:t>
      </w:r>
      <w:r w:rsidRPr="00781038">
        <w:rPr>
          <w:lang w:eastAsia="en-GB"/>
        </w:rPr>
        <w:t xml:space="preserve">. </w:t>
      </w:r>
      <w:r>
        <w:rPr>
          <w:lang w:eastAsia="en-GB"/>
        </w:rPr>
        <w:t>Wer erreicht zuerst den x-ten Punkt im 1. Satz</w:t>
      </w:r>
    </w:p>
    <w:p w:rsidR="00835F50" w:rsidRPr="006325B4" w:rsidRDefault="00835F50" w:rsidP="00835F50">
      <w:pPr>
        <w:jc w:val="both"/>
        <w:rPr>
          <w:lang w:eastAsia="en-GB"/>
        </w:rPr>
      </w:pPr>
      <w:r w:rsidRPr="00835F50">
        <w:rPr>
          <w:b/>
          <w:lang w:eastAsia="en-GB"/>
        </w:rPr>
        <w:t>c</w:t>
      </w:r>
      <w:r w:rsidRPr="00781038">
        <w:rPr>
          <w:lang w:eastAsia="en-GB"/>
        </w:rPr>
        <w:t xml:space="preserve">. </w:t>
      </w:r>
      <w:r w:rsidRPr="005B059F">
        <w:rPr>
          <w:lang w:val="de-AT" w:eastAsia="en-GB"/>
        </w:rPr>
        <w:t>Wenn ein Satz endet bevor der x-te Punkt erzielt wurde</w:t>
      </w:r>
      <w:r>
        <w:rPr>
          <w:lang w:val="de-AT" w:eastAsia="en-GB"/>
        </w:rPr>
        <w:t>,</w:t>
      </w:r>
      <w:r w:rsidRPr="005B059F">
        <w:rPr>
          <w:lang w:val="de-AT" w:eastAsia="en-GB"/>
        </w:rPr>
        <w:t xml:space="preserve"> so verlieren alle diesbezü</w:t>
      </w:r>
      <w:r>
        <w:rPr>
          <w:lang w:val="de-AT" w:eastAsia="en-GB"/>
        </w:rPr>
        <w:t>glichen Wetten ihre Gültigkeit</w:t>
      </w:r>
    </w:p>
    <w:p w:rsidR="006325B4" w:rsidRPr="006325B4" w:rsidRDefault="006325B4" w:rsidP="006325B4">
      <w:pPr>
        <w:jc w:val="both"/>
        <w:rPr>
          <w:b/>
          <w:lang w:eastAsia="en-GB"/>
        </w:rPr>
      </w:pPr>
      <w:r w:rsidRPr="006325B4">
        <w:rPr>
          <w:b/>
          <w:lang w:eastAsia="en-GB"/>
        </w:rPr>
        <w:t xml:space="preserve">26. </w:t>
      </w:r>
      <w:r w:rsidR="00835F50">
        <w:rPr>
          <w:b/>
          <w:lang w:eastAsia="en-GB"/>
        </w:rPr>
        <w:t>Wieviele Sätze übersteigen das Punktelimit</w:t>
      </w:r>
      <w:r w:rsidRPr="006325B4">
        <w:rPr>
          <w:b/>
          <w:lang w:eastAsia="en-GB"/>
        </w:rPr>
        <w:t xml:space="preserve">? (in </w:t>
      </w:r>
      <w:r w:rsidR="00835F50">
        <w:rPr>
          <w:b/>
          <w:lang w:eastAsia="en-GB"/>
        </w:rPr>
        <w:t>Sätzen</w:t>
      </w:r>
      <w:r w:rsidRPr="006325B4">
        <w:rPr>
          <w:b/>
          <w:lang w:eastAsia="en-GB"/>
        </w:rPr>
        <w:t xml:space="preserve"> – </w:t>
      </w:r>
      <w:r w:rsidR="00835F50">
        <w:rPr>
          <w:b/>
          <w:lang w:eastAsia="en-GB"/>
        </w:rPr>
        <w:t>B</w:t>
      </w:r>
      <w:r w:rsidRPr="006325B4">
        <w:rPr>
          <w:b/>
          <w:lang w:eastAsia="en-GB"/>
        </w:rPr>
        <w:t>est of 5)</w:t>
      </w:r>
    </w:p>
    <w:p w:rsidR="006325B4" w:rsidRPr="005927AC" w:rsidRDefault="00835F50" w:rsidP="006325B4">
      <w:pPr>
        <w:jc w:val="both"/>
        <w:rPr>
          <w:lang w:eastAsia="en-GB"/>
        </w:rPr>
      </w:pPr>
      <w:r>
        <w:rPr>
          <w:lang w:eastAsia="en-GB"/>
        </w:rPr>
        <w:t xml:space="preserve">In wievielen Sätzen übertrifft mindestens eine Mannschaft das </w:t>
      </w:r>
      <w:r w:rsidR="00FE11E7" w:rsidRPr="00FE11E7">
        <w:rPr>
          <w:lang w:eastAsia="en-GB"/>
        </w:rPr>
        <w:t xml:space="preserve">11 </w:t>
      </w:r>
      <w:r>
        <w:rPr>
          <w:lang w:eastAsia="en-GB"/>
        </w:rPr>
        <w:t>Punkte Limit</w:t>
      </w:r>
    </w:p>
    <w:p w:rsidR="006325B4" w:rsidRPr="006325B4" w:rsidRDefault="006325B4" w:rsidP="006325B4">
      <w:pPr>
        <w:jc w:val="both"/>
        <w:rPr>
          <w:b/>
          <w:lang w:eastAsia="en-GB"/>
        </w:rPr>
      </w:pPr>
      <w:r w:rsidRPr="006325B4">
        <w:rPr>
          <w:b/>
          <w:lang w:eastAsia="en-GB"/>
        </w:rPr>
        <w:t xml:space="preserve">27. </w:t>
      </w:r>
      <w:r w:rsidR="00175132">
        <w:rPr>
          <w:b/>
          <w:lang w:eastAsia="en-GB"/>
        </w:rPr>
        <w:t>Wieviele Sätze übersteigen das Punktelimit</w:t>
      </w:r>
      <w:r w:rsidR="00175132" w:rsidRPr="006325B4">
        <w:rPr>
          <w:b/>
          <w:lang w:eastAsia="en-GB"/>
        </w:rPr>
        <w:t xml:space="preserve">? (in </w:t>
      </w:r>
      <w:r w:rsidR="00175132">
        <w:rPr>
          <w:b/>
          <w:lang w:eastAsia="en-GB"/>
        </w:rPr>
        <w:t>Sätzen</w:t>
      </w:r>
      <w:r w:rsidR="00175132" w:rsidRPr="006325B4">
        <w:rPr>
          <w:b/>
          <w:lang w:eastAsia="en-GB"/>
        </w:rPr>
        <w:t xml:space="preserve"> – </w:t>
      </w:r>
      <w:r w:rsidR="00175132">
        <w:rPr>
          <w:b/>
          <w:lang w:eastAsia="en-GB"/>
        </w:rPr>
        <w:t>B</w:t>
      </w:r>
      <w:r w:rsidR="00175132" w:rsidRPr="006325B4">
        <w:rPr>
          <w:b/>
          <w:lang w:eastAsia="en-GB"/>
        </w:rPr>
        <w:t>est of</w:t>
      </w:r>
      <w:r w:rsidR="00175132">
        <w:rPr>
          <w:b/>
          <w:lang w:eastAsia="en-GB"/>
        </w:rPr>
        <w:t xml:space="preserve"> </w:t>
      </w:r>
      <w:r w:rsidRPr="006325B4">
        <w:rPr>
          <w:b/>
          <w:lang w:eastAsia="en-GB"/>
        </w:rPr>
        <w:t>7)</w:t>
      </w:r>
    </w:p>
    <w:p w:rsidR="00175132" w:rsidRPr="005927AC" w:rsidRDefault="00175132" w:rsidP="00175132">
      <w:pPr>
        <w:jc w:val="both"/>
        <w:rPr>
          <w:lang w:eastAsia="en-GB"/>
        </w:rPr>
      </w:pPr>
      <w:r>
        <w:rPr>
          <w:lang w:eastAsia="en-GB"/>
        </w:rPr>
        <w:t xml:space="preserve">In wievielen Sätzen übertrifft mindestens eine Mannschaft das </w:t>
      </w:r>
      <w:r w:rsidRPr="00FE11E7">
        <w:rPr>
          <w:lang w:eastAsia="en-GB"/>
        </w:rPr>
        <w:t xml:space="preserve">11 </w:t>
      </w:r>
      <w:r>
        <w:rPr>
          <w:lang w:eastAsia="en-GB"/>
        </w:rPr>
        <w:t>Punkte Limit</w:t>
      </w:r>
    </w:p>
    <w:p w:rsidR="006325B4" w:rsidRPr="006325B4" w:rsidRDefault="006325B4" w:rsidP="006325B4">
      <w:pPr>
        <w:jc w:val="both"/>
        <w:rPr>
          <w:b/>
          <w:lang w:eastAsia="en-GB"/>
        </w:rPr>
      </w:pPr>
      <w:r w:rsidRPr="006325B4">
        <w:rPr>
          <w:b/>
          <w:lang w:eastAsia="en-GB"/>
        </w:rPr>
        <w:t xml:space="preserve">28. </w:t>
      </w:r>
      <w:r w:rsidR="00175132">
        <w:rPr>
          <w:b/>
          <w:lang w:eastAsia="en-GB"/>
        </w:rPr>
        <w:t>Endergebnis (in Sätzen</w:t>
      </w:r>
      <w:r w:rsidR="00175132" w:rsidRPr="006325B4">
        <w:rPr>
          <w:b/>
          <w:lang w:eastAsia="en-GB"/>
        </w:rPr>
        <w:t xml:space="preserve"> - </w:t>
      </w:r>
      <w:r w:rsidR="00175132">
        <w:rPr>
          <w:b/>
          <w:lang w:eastAsia="en-GB"/>
        </w:rPr>
        <w:t>B</w:t>
      </w:r>
      <w:r w:rsidR="00175132" w:rsidRPr="006325B4">
        <w:rPr>
          <w:b/>
          <w:lang w:eastAsia="en-GB"/>
        </w:rPr>
        <w:t xml:space="preserve">est of </w:t>
      </w:r>
      <w:r w:rsidRPr="006325B4">
        <w:rPr>
          <w:b/>
          <w:lang w:eastAsia="en-GB"/>
        </w:rPr>
        <w:t>5)</w:t>
      </w:r>
    </w:p>
    <w:p w:rsidR="006325B4" w:rsidRPr="005927AC" w:rsidRDefault="00CC30B6" w:rsidP="006325B4">
      <w:pPr>
        <w:jc w:val="both"/>
        <w:rPr>
          <w:lang w:eastAsia="en-GB"/>
        </w:rPr>
      </w:pPr>
      <w:r w:rsidRPr="00CC30B6">
        <w:rPr>
          <w:lang w:eastAsia="en-GB"/>
        </w:rPr>
        <w:t>3:2, 3:1, 3:0, 0:3, 1:3, 2:3</w:t>
      </w:r>
    </w:p>
    <w:p w:rsidR="006325B4" w:rsidRPr="006325B4" w:rsidRDefault="006325B4" w:rsidP="006325B4">
      <w:pPr>
        <w:jc w:val="both"/>
        <w:rPr>
          <w:b/>
          <w:lang w:eastAsia="en-GB"/>
        </w:rPr>
      </w:pPr>
      <w:r w:rsidRPr="006325B4">
        <w:rPr>
          <w:b/>
          <w:lang w:eastAsia="en-GB"/>
        </w:rPr>
        <w:t xml:space="preserve">29. </w:t>
      </w:r>
      <w:r w:rsidR="00175132">
        <w:rPr>
          <w:b/>
          <w:lang w:eastAsia="en-GB"/>
        </w:rPr>
        <w:t>Endergebnis (in Sätzen</w:t>
      </w:r>
      <w:r w:rsidRPr="006325B4">
        <w:rPr>
          <w:b/>
          <w:lang w:eastAsia="en-GB"/>
        </w:rPr>
        <w:t xml:space="preserve"> - </w:t>
      </w:r>
      <w:r w:rsidR="00175132">
        <w:rPr>
          <w:b/>
          <w:lang w:eastAsia="en-GB"/>
        </w:rPr>
        <w:t>B</w:t>
      </w:r>
      <w:r w:rsidRPr="006325B4">
        <w:rPr>
          <w:b/>
          <w:lang w:eastAsia="en-GB"/>
        </w:rPr>
        <w:t>est of 7)</w:t>
      </w:r>
    </w:p>
    <w:p w:rsidR="006325B4" w:rsidRPr="005927AC" w:rsidRDefault="00CC30B6" w:rsidP="006325B4">
      <w:pPr>
        <w:jc w:val="both"/>
        <w:rPr>
          <w:lang w:eastAsia="en-GB"/>
        </w:rPr>
      </w:pPr>
      <w:r w:rsidRPr="00CC30B6">
        <w:rPr>
          <w:lang w:eastAsia="en-GB"/>
        </w:rPr>
        <w:t>4:3, 4:2, 4:1, 4:0, 0:4, 1:4, 2:4, 3:4</w:t>
      </w:r>
    </w:p>
    <w:p w:rsidR="006325B4" w:rsidRPr="006325B4" w:rsidRDefault="006325B4" w:rsidP="006325B4">
      <w:pPr>
        <w:jc w:val="both"/>
        <w:rPr>
          <w:b/>
          <w:lang w:eastAsia="en-GB"/>
        </w:rPr>
      </w:pPr>
      <w:r w:rsidRPr="006325B4">
        <w:rPr>
          <w:b/>
          <w:lang w:eastAsia="en-GB"/>
        </w:rPr>
        <w:t xml:space="preserve">30. </w:t>
      </w:r>
      <w:r w:rsidR="00175132">
        <w:rPr>
          <w:b/>
          <w:lang w:eastAsia="en-GB"/>
        </w:rPr>
        <w:t>Anzahl Sätze</w:t>
      </w:r>
      <w:r w:rsidRPr="006325B4">
        <w:rPr>
          <w:b/>
          <w:lang w:eastAsia="en-GB"/>
        </w:rPr>
        <w:t xml:space="preserve"> (</w:t>
      </w:r>
      <w:r w:rsidR="00175132">
        <w:rPr>
          <w:b/>
          <w:lang w:eastAsia="en-GB"/>
        </w:rPr>
        <w:t>B</w:t>
      </w:r>
      <w:r w:rsidRPr="006325B4">
        <w:rPr>
          <w:b/>
          <w:lang w:eastAsia="en-GB"/>
        </w:rPr>
        <w:t>est of 5)</w:t>
      </w:r>
    </w:p>
    <w:p w:rsidR="006325B4" w:rsidRPr="005927AC" w:rsidRDefault="00CC30B6" w:rsidP="006325B4">
      <w:pPr>
        <w:jc w:val="both"/>
        <w:rPr>
          <w:lang w:eastAsia="en-GB"/>
        </w:rPr>
      </w:pPr>
      <w:r w:rsidRPr="00CC30B6">
        <w:rPr>
          <w:lang w:eastAsia="en-GB"/>
        </w:rPr>
        <w:t>3, 4 o</w:t>
      </w:r>
      <w:r w:rsidR="00175132">
        <w:rPr>
          <w:lang w:eastAsia="en-GB"/>
        </w:rPr>
        <w:t>de</w:t>
      </w:r>
      <w:r w:rsidRPr="00CC30B6">
        <w:rPr>
          <w:lang w:eastAsia="en-GB"/>
        </w:rPr>
        <w:t>r 5</w:t>
      </w:r>
    </w:p>
    <w:p w:rsidR="006325B4" w:rsidRPr="006325B4" w:rsidRDefault="006325B4" w:rsidP="006325B4">
      <w:pPr>
        <w:jc w:val="both"/>
        <w:rPr>
          <w:b/>
          <w:lang w:eastAsia="en-GB"/>
        </w:rPr>
      </w:pPr>
      <w:r w:rsidRPr="006325B4">
        <w:rPr>
          <w:b/>
          <w:lang w:eastAsia="en-GB"/>
        </w:rPr>
        <w:t xml:space="preserve">31. </w:t>
      </w:r>
      <w:r w:rsidR="00175132">
        <w:rPr>
          <w:b/>
          <w:lang w:eastAsia="en-GB"/>
        </w:rPr>
        <w:t>Anzahl Sätze</w:t>
      </w:r>
      <w:r w:rsidRPr="006325B4">
        <w:rPr>
          <w:b/>
          <w:lang w:eastAsia="en-GB"/>
        </w:rPr>
        <w:t xml:space="preserve"> (</w:t>
      </w:r>
      <w:r w:rsidR="00175132">
        <w:rPr>
          <w:b/>
          <w:lang w:eastAsia="en-GB"/>
        </w:rPr>
        <w:t>B</w:t>
      </w:r>
      <w:r w:rsidRPr="006325B4">
        <w:rPr>
          <w:b/>
          <w:lang w:eastAsia="en-GB"/>
        </w:rPr>
        <w:t>est of 7)</w:t>
      </w:r>
    </w:p>
    <w:p w:rsidR="006325B4" w:rsidRPr="005927AC" w:rsidRDefault="00CC30B6" w:rsidP="006325B4">
      <w:pPr>
        <w:jc w:val="both"/>
        <w:rPr>
          <w:lang w:eastAsia="en-GB"/>
        </w:rPr>
      </w:pPr>
      <w:r w:rsidRPr="00CC30B6">
        <w:rPr>
          <w:lang w:eastAsia="en-GB"/>
        </w:rPr>
        <w:t>4, 5, 6 o</w:t>
      </w:r>
      <w:r w:rsidR="00175132">
        <w:rPr>
          <w:lang w:eastAsia="en-GB"/>
        </w:rPr>
        <w:t>de</w:t>
      </w:r>
      <w:r w:rsidRPr="00CC30B6">
        <w:rPr>
          <w:lang w:eastAsia="en-GB"/>
        </w:rPr>
        <w:t>r 7</w:t>
      </w:r>
    </w:p>
    <w:p w:rsidR="006325B4" w:rsidRPr="006325B4" w:rsidRDefault="006325B4" w:rsidP="006325B4">
      <w:pPr>
        <w:jc w:val="both"/>
        <w:rPr>
          <w:b/>
          <w:lang w:eastAsia="en-GB"/>
        </w:rPr>
      </w:pPr>
      <w:r w:rsidRPr="006325B4">
        <w:rPr>
          <w:b/>
          <w:lang w:eastAsia="en-GB"/>
        </w:rPr>
        <w:t>32. 1</w:t>
      </w:r>
      <w:r w:rsidR="00175132">
        <w:rPr>
          <w:b/>
          <w:lang w:eastAsia="en-GB"/>
        </w:rPr>
        <w:t>. Satz</w:t>
      </w:r>
      <w:r w:rsidRPr="006325B4">
        <w:rPr>
          <w:b/>
          <w:lang w:eastAsia="en-GB"/>
        </w:rPr>
        <w:t xml:space="preserve"> </w:t>
      </w:r>
      <w:r w:rsidR="00175132">
        <w:rPr>
          <w:b/>
          <w:lang w:eastAsia="en-GB"/>
        </w:rPr>
        <w:t>-</w:t>
      </w:r>
      <w:r w:rsidRPr="006325B4">
        <w:rPr>
          <w:b/>
          <w:lang w:eastAsia="en-GB"/>
        </w:rPr>
        <w:t xml:space="preserve"> </w:t>
      </w:r>
      <w:r w:rsidR="00175132">
        <w:rPr>
          <w:b/>
          <w:lang w:eastAsia="en-GB"/>
        </w:rPr>
        <w:t>Gesamtergebnis</w:t>
      </w:r>
    </w:p>
    <w:p w:rsidR="006325B4" w:rsidRPr="005927AC" w:rsidRDefault="006C1717" w:rsidP="006325B4">
      <w:pPr>
        <w:jc w:val="both"/>
        <w:rPr>
          <w:lang w:eastAsia="en-GB"/>
        </w:rPr>
      </w:pPr>
      <w:r>
        <w:rPr>
          <w:lang w:eastAsia="en-GB"/>
        </w:rPr>
        <w:t>Nur Punkte im 1. Satz werden berücksichtigt</w:t>
      </w:r>
    </w:p>
    <w:p w:rsidR="006325B4" w:rsidRPr="006325B4" w:rsidRDefault="006325B4" w:rsidP="006325B4">
      <w:pPr>
        <w:jc w:val="both"/>
        <w:rPr>
          <w:b/>
          <w:lang w:eastAsia="en-GB"/>
        </w:rPr>
      </w:pPr>
      <w:r w:rsidRPr="006325B4">
        <w:rPr>
          <w:b/>
          <w:lang w:eastAsia="en-GB"/>
        </w:rPr>
        <w:t xml:space="preserve">33. </w:t>
      </w:r>
      <w:r w:rsidR="00175132">
        <w:rPr>
          <w:b/>
          <w:lang w:eastAsia="en-GB"/>
        </w:rPr>
        <w:t>2. Satz</w:t>
      </w:r>
      <w:r w:rsidR="00175132" w:rsidRPr="006325B4">
        <w:rPr>
          <w:b/>
          <w:lang w:eastAsia="en-GB"/>
        </w:rPr>
        <w:t xml:space="preserve"> </w:t>
      </w:r>
      <w:r w:rsidR="00175132">
        <w:rPr>
          <w:b/>
          <w:lang w:eastAsia="en-GB"/>
        </w:rPr>
        <w:t>-</w:t>
      </w:r>
      <w:r w:rsidR="00175132" w:rsidRPr="006325B4">
        <w:rPr>
          <w:b/>
          <w:lang w:eastAsia="en-GB"/>
        </w:rPr>
        <w:t xml:space="preserve"> </w:t>
      </w:r>
      <w:r w:rsidR="00175132">
        <w:rPr>
          <w:b/>
          <w:lang w:eastAsia="en-GB"/>
        </w:rPr>
        <w:t>Gesamtergebnis</w:t>
      </w:r>
    </w:p>
    <w:p w:rsidR="006C1717" w:rsidRPr="005927AC" w:rsidRDefault="006C1717" w:rsidP="006C1717">
      <w:pPr>
        <w:jc w:val="both"/>
        <w:rPr>
          <w:lang w:eastAsia="en-GB"/>
        </w:rPr>
      </w:pPr>
      <w:r>
        <w:rPr>
          <w:lang w:eastAsia="en-GB"/>
        </w:rPr>
        <w:t>Nur Punkte im 2. Satz werden berücksichtigt</w:t>
      </w:r>
    </w:p>
    <w:p w:rsidR="006325B4" w:rsidRPr="006325B4" w:rsidRDefault="006325B4" w:rsidP="006325B4">
      <w:pPr>
        <w:jc w:val="both"/>
        <w:rPr>
          <w:b/>
          <w:lang w:eastAsia="en-GB"/>
        </w:rPr>
      </w:pPr>
      <w:r w:rsidRPr="006325B4">
        <w:rPr>
          <w:b/>
          <w:lang w:eastAsia="en-GB"/>
        </w:rPr>
        <w:t xml:space="preserve">34. </w:t>
      </w:r>
      <w:r w:rsidR="00175132">
        <w:rPr>
          <w:b/>
          <w:lang w:eastAsia="en-GB"/>
        </w:rPr>
        <w:t>3. Satz</w:t>
      </w:r>
      <w:r w:rsidR="00175132" w:rsidRPr="006325B4">
        <w:rPr>
          <w:b/>
          <w:lang w:eastAsia="en-GB"/>
        </w:rPr>
        <w:t xml:space="preserve"> </w:t>
      </w:r>
      <w:r w:rsidR="00175132">
        <w:rPr>
          <w:b/>
          <w:lang w:eastAsia="en-GB"/>
        </w:rPr>
        <w:t>-</w:t>
      </w:r>
      <w:r w:rsidR="00175132" w:rsidRPr="006325B4">
        <w:rPr>
          <w:b/>
          <w:lang w:eastAsia="en-GB"/>
        </w:rPr>
        <w:t xml:space="preserve"> </w:t>
      </w:r>
      <w:r w:rsidR="00175132">
        <w:rPr>
          <w:b/>
          <w:lang w:eastAsia="en-GB"/>
        </w:rPr>
        <w:t>Gesamtergebnis</w:t>
      </w:r>
    </w:p>
    <w:p w:rsidR="006C1717" w:rsidRPr="005927AC" w:rsidRDefault="006C1717" w:rsidP="006C1717">
      <w:pPr>
        <w:jc w:val="both"/>
        <w:rPr>
          <w:lang w:eastAsia="en-GB"/>
        </w:rPr>
      </w:pPr>
      <w:r>
        <w:rPr>
          <w:lang w:eastAsia="en-GB"/>
        </w:rPr>
        <w:t>Nur Punkte im 3. Satz werden berücksichtigt</w:t>
      </w:r>
    </w:p>
    <w:p w:rsidR="006325B4" w:rsidRPr="006325B4" w:rsidRDefault="006325B4" w:rsidP="006325B4">
      <w:pPr>
        <w:jc w:val="both"/>
        <w:rPr>
          <w:b/>
          <w:lang w:eastAsia="en-GB"/>
        </w:rPr>
      </w:pPr>
      <w:r w:rsidRPr="006325B4">
        <w:rPr>
          <w:b/>
          <w:lang w:eastAsia="en-GB"/>
        </w:rPr>
        <w:t xml:space="preserve">35. </w:t>
      </w:r>
      <w:r w:rsidR="00175132">
        <w:rPr>
          <w:b/>
          <w:lang w:eastAsia="en-GB"/>
        </w:rPr>
        <w:t>4. Satz</w:t>
      </w:r>
      <w:r w:rsidR="00175132" w:rsidRPr="006325B4">
        <w:rPr>
          <w:b/>
          <w:lang w:eastAsia="en-GB"/>
        </w:rPr>
        <w:t xml:space="preserve"> </w:t>
      </w:r>
      <w:r w:rsidR="00175132">
        <w:rPr>
          <w:b/>
          <w:lang w:eastAsia="en-GB"/>
        </w:rPr>
        <w:t>-</w:t>
      </w:r>
      <w:r w:rsidR="00175132" w:rsidRPr="006325B4">
        <w:rPr>
          <w:b/>
          <w:lang w:eastAsia="en-GB"/>
        </w:rPr>
        <w:t xml:space="preserve"> </w:t>
      </w:r>
      <w:r w:rsidR="00175132">
        <w:rPr>
          <w:b/>
          <w:lang w:eastAsia="en-GB"/>
        </w:rPr>
        <w:t>Gesamtergebnis</w:t>
      </w:r>
    </w:p>
    <w:p w:rsidR="006C1717" w:rsidRPr="005927AC" w:rsidRDefault="006C1717" w:rsidP="006C1717">
      <w:pPr>
        <w:jc w:val="both"/>
        <w:rPr>
          <w:lang w:eastAsia="en-GB"/>
        </w:rPr>
      </w:pPr>
      <w:r>
        <w:rPr>
          <w:lang w:eastAsia="en-GB"/>
        </w:rPr>
        <w:t>Nur Punkte im 4. Satz werden berücksichtigt</w:t>
      </w:r>
    </w:p>
    <w:p w:rsidR="006325B4" w:rsidRPr="006325B4" w:rsidRDefault="006325B4" w:rsidP="006325B4">
      <w:pPr>
        <w:jc w:val="both"/>
        <w:rPr>
          <w:b/>
          <w:lang w:eastAsia="en-GB"/>
        </w:rPr>
      </w:pPr>
      <w:r w:rsidRPr="006325B4">
        <w:rPr>
          <w:b/>
          <w:lang w:eastAsia="en-GB"/>
        </w:rPr>
        <w:t xml:space="preserve">36. </w:t>
      </w:r>
      <w:r w:rsidR="00175132">
        <w:rPr>
          <w:b/>
          <w:lang w:eastAsia="en-GB"/>
        </w:rPr>
        <w:t>5. Satz</w:t>
      </w:r>
      <w:r w:rsidR="00175132" w:rsidRPr="006325B4">
        <w:rPr>
          <w:b/>
          <w:lang w:eastAsia="en-GB"/>
        </w:rPr>
        <w:t xml:space="preserve"> </w:t>
      </w:r>
      <w:r w:rsidR="00175132">
        <w:rPr>
          <w:b/>
          <w:lang w:eastAsia="en-GB"/>
        </w:rPr>
        <w:t>-</w:t>
      </w:r>
      <w:r w:rsidR="00175132" w:rsidRPr="006325B4">
        <w:rPr>
          <w:b/>
          <w:lang w:eastAsia="en-GB"/>
        </w:rPr>
        <w:t xml:space="preserve"> </w:t>
      </w:r>
      <w:r w:rsidR="00175132">
        <w:rPr>
          <w:b/>
          <w:lang w:eastAsia="en-GB"/>
        </w:rPr>
        <w:t>Gesamtergebnis</w:t>
      </w:r>
    </w:p>
    <w:p w:rsidR="006C1717" w:rsidRPr="005927AC" w:rsidRDefault="006C1717" w:rsidP="006C1717">
      <w:pPr>
        <w:jc w:val="both"/>
        <w:rPr>
          <w:lang w:eastAsia="en-GB"/>
        </w:rPr>
      </w:pPr>
      <w:r>
        <w:rPr>
          <w:lang w:eastAsia="en-GB"/>
        </w:rPr>
        <w:t>Nur Punkte im 5. Satz werden berücksichtigt</w:t>
      </w:r>
    </w:p>
    <w:p w:rsidR="006325B4" w:rsidRPr="006325B4" w:rsidRDefault="006325B4" w:rsidP="006325B4">
      <w:pPr>
        <w:jc w:val="both"/>
        <w:rPr>
          <w:b/>
          <w:lang w:eastAsia="en-GB"/>
        </w:rPr>
      </w:pPr>
      <w:r w:rsidRPr="006325B4">
        <w:rPr>
          <w:b/>
          <w:lang w:eastAsia="en-GB"/>
        </w:rPr>
        <w:t xml:space="preserve">37. </w:t>
      </w:r>
      <w:r w:rsidR="00175132">
        <w:rPr>
          <w:b/>
          <w:lang w:eastAsia="en-GB"/>
        </w:rPr>
        <w:t>6. Satz</w:t>
      </w:r>
      <w:r w:rsidR="00175132" w:rsidRPr="006325B4">
        <w:rPr>
          <w:b/>
          <w:lang w:eastAsia="en-GB"/>
        </w:rPr>
        <w:t xml:space="preserve"> </w:t>
      </w:r>
      <w:r w:rsidR="00175132">
        <w:rPr>
          <w:b/>
          <w:lang w:eastAsia="en-GB"/>
        </w:rPr>
        <w:t>-</w:t>
      </w:r>
      <w:r w:rsidR="00175132" w:rsidRPr="006325B4">
        <w:rPr>
          <w:b/>
          <w:lang w:eastAsia="en-GB"/>
        </w:rPr>
        <w:t xml:space="preserve"> </w:t>
      </w:r>
      <w:r w:rsidR="00175132">
        <w:rPr>
          <w:b/>
          <w:lang w:eastAsia="en-GB"/>
        </w:rPr>
        <w:t>Gesamtergebnis</w:t>
      </w:r>
    </w:p>
    <w:p w:rsidR="006C1717" w:rsidRPr="005927AC" w:rsidRDefault="006C1717" w:rsidP="006C1717">
      <w:pPr>
        <w:jc w:val="both"/>
        <w:rPr>
          <w:lang w:eastAsia="en-GB"/>
        </w:rPr>
      </w:pPr>
      <w:r>
        <w:rPr>
          <w:lang w:eastAsia="en-GB"/>
        </w:rPr>
        <w:t>Nur Punkte im 6. Satz werden berücksichtigt</w:t>
      </w:r>
    </w:p>
    <w:p w:rsidR="006325B4" w:rsidRPr="006325B4" w:rsidRDefault="006325B4" w:rsidP="006325B4">
      <w:pPr>
        <w:jc w:val="both"/>
        <w:rPr>
          <w:b/>
          <w:lang w:eastAsia="en-GB"/>
        </w:rPr>
      </w:pPr>
      <w:r w:rsidRPr="006325B4">
        <w:rPr>
          <w:b/>
          <w:lang w:eastAsia="en-GB"/>
        </w:rPr>
        <w:t xml:space="preserve">38. </w:t>
      </w:r>
      <w:r w:rsidR="00175132">
        <w:rPr>
          <w:b/>
          <w:lang w:eastAsia="en-GB"/>
        </w:rPr>
        <w:t>7. Satz</w:t>
      </w:r>
      <w:r w:rsidR="00175132" w:rsidRPr="006325B4">
        <w:rPr>
          <w:b/>
          <w:lang w:eastAsia="en-GB"/>
        </w:rPr>
        <w:t xml:space="preserve"> </w:t>
      </w:r>
      <w:r w:rsidR="00175132">
        <w:rPr>
          <w:b/>
          <w:lang w:eastAsia="en-GB"/>
        </w:rPr>
        <w:t>-</w:t>
      </w:r>
      <w:r w:rsidR="00175132" w:rsidRPr="006325B4">
        <w:rPr>
          <w:b/>
          <w:lang w:eastAsia="en-GB"/>
        </w:rPr>
        <w:t xml:space="preserve"> </w:t>
      </w:r>
      <w:r w:rsidR="00175132">
        <w:rPr>
          <w:b/>
          <w:lang w:eastAsia="en-GB"/>
        </w:rPr>
        <w:t>Gesamtergebnis</w:t>
      </w:r>
    </w:p>
    <w:p w:rsidR="006C1717" w:rsidRPr="005927AC" w:rsidRDefault="006C1717" w:rsidP="006C1717">
      <w:pPr>
        <w:jc w:val="both"/>
        <w:rPr>
          <w:lang w:eastAsia="en-GB"/>
        </w:rPr>
      </w:pPr>
      <w:r>
        <w:rPr>
          <w:lang w:eastAsia="en-GB"/>
        </w:rPr>
        <w:lastRenderedPageBreak/>
        <w:t>Nur Punkte im 7. Satz werden berücksichtigt</w:t>
      </w:r>
    </w:p>
    <w:p w:rsidR="006325B4" w:rsidRPr="006325B4" w:rsidRDefault="006325B4" w:rsidP="006325B4">
      <w:pPr>
        <w:jc w:val="both"/>
        <w:rPr>
          <w:b/>
          <w:lang w:eastAsia="en-GB"/>
        </w:rPr>
      </w:pPr>
      <w:r w:rsidRPr="006325B4">
        <w:rPr>
          <w:b/>
          <w:lang w:eastAsia="en-GB"/>
        </w:rPr>
        <w:t>39. 1</w:t>
      </w:r>
      <w:r w:rsidR="00175132">
        <w:rPr>
          <w:b/>
          <w:lang w:eastAsia="en-GB"/>
        </w:rPr>
        <w:t>. Satz</w:t>
      </w:r>
      <w:r w:rsidRPr="006325B4">
        <w:rPr>
          <w:b/>
          <w:lang w:eastAsia="en-GB"/>
        </w:rPr>
        <w:t xml:space="preserve"> – </w:t>
      </w:r>
      <w:r w:rsidR="00175132">
        <w:rPr>
          <w:b/>
          <w:lang w:eastAsia="en-GB"/>
        </w:rPr>
        <w:t>Gerade/ Ungerade</w:t>
      </w:r>
    </w:p>
    <w:p w:rsidR="006C1717" w:rsidRPr="005927AC" w:rsidRDefault="006C1717" w:rsidP="006C1717">
      <w:pPr>
        <w:jc w:val="both"/>
        <w:rPr>
          <w:lang w:eastAsia="en-GB"/>
        </w:rPr>
      </w:pPr>
      <w:r>
        <w:rPr>
          <w:lang w:eastAsia="en-GB"/>
        </w:rPr>
        <w:t>Nur Punkte im 1. Satz werden berücksichtigt</w:t>
      </w:r>
    </w:p>
    <w:p w:rsidR="006325B4" w:rsidRPr="006325B4" w:rsidRDefault="006325B4" w:rsidP="006325B4">
      <w:pPr>
        <w:jc w:val="both"/>
        <w:rPr>
          <w:b/>
          <w:lang w:eastAsia="en-GB"/>
        </w:rPr>
      </w:pPr>
      <w:r w:rsidRPr="006325B4">
        <w:rPr>
          <w:b/>
          <w:lang w:eastAsia="en-GB"/>
        </w:rPr>
        <w:t xml:space="preserve">40. </w:t>
      </w:r>
      <w:r w:rsidR="00175132">
        <w:rPr>
          <w:b/>
          <w:lang w:eastAsia="en-GB"/>
        </w:rPr>
        <w:t>2. Satz</w:t>
      </w:r>
      <w:r w:rsidR="00175132" w:rsidRPr="006325B4">
        <w:rPr>
          <w:b/>
          <w:lang w:eastAsia="en-GB"/>
        </w:rPr>
        <w:t xml:space="preserve"> – </w:t>
      </w:r>
      <w:r w:rsidR="00175132">
        <w:rPr>
          <w:b/>
          <w:lang w:eastAsia="en-GB"/>
        </w:rPr>
        <w:t>Gerade/ Ungerade</w:t>
      </w:r>
    </w:p>
    <w:p w:rsidR="006C1717" w:rsidRPr="005927AC" w:rsidRDefault="006C1717" w:rsidP="006C1717">
      <w:pPr>
        <w:jc w:val="both"/>
        <w:rPr>
          <w:lang w:eastAsia="en-GB"/>
        </w:rPr>
      </w:pPr>
      <w:r>
        <w:rPr>
          <w:lang w:eastAsia="en-GB"/>
        </w:rPr>
        <w:t>Nur Punkte im 2. Satz werden berücksichtigt</w:t>
      </w:r>
    </w:p>
    <w:p w:rsidR="00175132" w:rsidRPr="006325B4" w:rsidRDefault="006325B4" w:rsidP="00175132">
      <w:pPr>
        <w:jc w:val="both"/>
        <w:rPr>
          <w:b/>
          <w:lang w:eastAsia="en-GB"/>
        </w:rPr>
      </w:pPr>
      <w:r w:rsidRPr="006325B4">
        <w:rPr>
          <w:b/>
          <w:lang w:eastAsia="en-GB"/>
        </w:rPr>
        <w:t>41. 3</w:t>
      </w:r>
      <w:r w:rsidR="00175132">
        <w:rPr>
          <w:b/>
          <w:lang w:eastAsia="en-GB"/>
        </w:rPr>
        <w:t>. Satz</w:t>
      </w:r>
      <w:r w:rsidR="00175132" w:rsidRPr="006325B4">
        <w:rPr>
          <w:b/>
          <w:lang w:eastAsia="en-GB"/>
        </w:rPr>
        <w:t xml:space="preserve"> – </w:t>
      </w:r>
      <w:r w:rsidR="00175132">
        <w:rPr>
          <w:b/>
          <w:lang w:eastAsia="en-GB"/>
        </w:rPr>
        <w:t>Gerade/ Ungerade</w:t>
      </w:r>
    </w:p>
    <w:p w:rsidR="006C1717" w:rsidRPr="005927AC" w:rsidRDefault="006C1717" w:rsidP="006C1717">
      <w:pPr>
        <w:jc w:val="both"/>
        <w:rPr>
          <w:lang w:eastAsia="en-GB"/>
        </w:rPr>
      </w:pPr>
      <w:r>
        <w:rPr>
          <w:lang w:eastAsia="en-GB"/>
        </w:rPr>
        <w:t>Nur Punkte im 3. Satz werden berücksichtigt</w:t>
      </w:r>
    </w:p>
    <w:p w:rsidR="00175132" w:rsidRPr="006325B4" w:rsidRDefault="006325B4" w:rsidP="00175132">
      <w:pPr>
        <w:jc w:val="both"/>
        <w:rPr>
          <w:b/>
          <w:lang w:eastAsia="en-GB"/>
        </w:rPr>
      </w:pPr>
      <w:r w:rsidRPr="006325B4">
        <w:rPr>
          <w:b/>
          <w:lang w:eastAsia="en-GB"/>
        </w:rPr>
        <w:t xml:space="preserve">42. </w:t>
      </w:r>
      <w:r w:rsidR="00175132">
        <w:rPr>
          <w:b/>
          <w:lang w:eastAsia="en-GB"/>
        </w:rPr>
        <w:t>4. Satz</w:t>
      </w:r>
      <w:r w:rsidR="00175132" w:rsidRPr="006325B4">
        <w:rPr>
          <w:b/>
          <w:lang w:eastAsia="en-GB"/>
        </w:rPr>
        <w:t xml:space="preserve"> – </w:t>
      </w:r>
      <w:r w:rsidR="00175132">
        <w:rPr>
          <w:b/>
          <w:lang w:eastAsia="en-GB"/>
        </w:rPr>
        <w:t>Gerade/ Ungerade</w:t>
      </w:r>
    </w:p>
    <w:p w:rsidR="006C1717" w:rsidRPr="005927AC" w:rsidRDefault="006C1717" w:rsidP="006C1717">
      <w:pPr>
        <w:jc w:val="both"/>
        <w:rPr>
          <w:lang w:eastAsia="en-GB"/>
        </w:rPr>
      </w:pPr>
      <w:r>
        <w:rPr>
          <w:lang w:eastAsia="en-GB"/>
        </w:rPr>
        <w:t>Nur Punkte im 4. Satz werden berücksichtigt</w:t>
      </w:r>
    </w:p>
    <w:p w:rsidR="00175132" w:rsidRPr="006325B4" w:rsidRDefault="006325B4" w:rsidP="00175132">
      <w:pPr>
        <w:jc w:val="both"/>
        <w:rPr>
          <w:b/>
          <w:lang w:eastAsia="en-GB"/>
        </w:rPr>
      </w:pPr>
      <w:r w:rsidRPr="006325B4">
        <w:rPr>
          <w:b/>
          <w:lang w:eastAsia="en-GB"/>
        </w:rPr>
        <w:t xml:space="preserve">43. </w:t>
      </w:r>
      <w:r w:rsidR="00175132">
        <w:rPr>
          <w:b/>
          <w:lang w:eastAsia="en-GB"/>
        </w:rPr>
        <w:t>5. Satz</w:t>
      </w:r>
      <w:r w:rsidR="00175132" w:rsidRPr="006325B4">
        <w:rPr>
          <w:b/>
          <w:lang w:eastAsia="en-GB"/>
        </w:rPr>
        <w:t xml:space="preserve"> – </w:t>
      </w:r>
      <w:r w:rsidR="00175132">
        <w:rPr>
          <w:b/>
          <w:lang w:eastAsia="en-GB"/>
        </w:rPr>
        <w:t>Gerade/ Ungerade</w:t>
      </w:r>
    </w:p>
    <w:p w:rsidR="006C1717" w:rsidRPr="005927AC" w:rsidRDefault="006C1717" w:rsidP="006C1717">
      <w:pPr>
        <w:jc w:val="both"/>
        <w:rPr>
          <w:lang w:eastAsia="en-GB"/>
        </w:rPr>
      </w:pPr>
      <w:r>
        <w:rPr>
          <w:lang w:eastAsia="en-GB"/>
        </w:rPr>
        <w:t>Nur Punkte im 5. Satz werden berücksichtigt</w:t>
      </w:r>
    </w:p>
    <w:p w:rsidR="00175132" w:rsidRDefault="006325B4" w:rsidP="006D1294">
      <w:pPr>
        <w:jc w:val="both"/>
        <w:rPr>
          <w:lang w:eastAsia="en-GB"/>
        </w:rPr>
      </w:pPr>
      <w:r w:rsidRPr="006325B4">
        <w:rPr>
          <w:b/>
          <w:lang w:eastAsia="en-GB"/>
        </w:rPr>
        <w:t>44. 6</w:t>
      </w:r>
      <w:r w:rsidR="00175132">
        <w:rPr>
          <w:b/>
          <w:lang w:eastAsia="en-GB"/>
        </w:rPr>
        <w:t>. Satz</w:t>
      </w:r>
      <w:r w:rsidR="00175132" w:rsidRPr="006325B4">
        <w:rPr>
          <w:b/>
          <w:lang w:eastAsia="en-GB"/>
        </w:rPr>
        <w:t xml:space="preserve"> – </w:t>
      </w:r>
      <w:r w:rsidR="00175132">
        <w:rPr>
          <w:b/>
          <w:lang w:eastAsia="en-GB"/>
        </w:rPr>
        <w:t>Gerade/ Ungerade</w:t>
      </w:r>
      <w:r w:rsidR="00175132" w:rsidRPr="006D1294">
        <w:rPr>
          <w:lang w:eastAsia="en-GB"/>
        </w:rPr>
        <w:t xml:space="preserve"> </w:t>
      </w:r>
    </w:p>
    <w:p w:rsidR="006C1717" w:rsidRPr="005927AC" w:rsidRDefault="006C1717" w:rsidP="006C1717">
      <w:pPr>
        <w:jc w:val="both"/>
        <w:rPr>
          <w:lang w:eastAsia="en-GB"/>
        </w:rPr>
      </w:pPr>
      <w:r>
        <w:rPr>
          <w:lang w:eastAsia="en-GB"/>
        </w:rPr>
        <w:t>Nur Punkte im 6. Satz werden berücksichtigt</w:t>
      </w:r>
    </w:p>
    <w:p w:rsidR="00175132" w:rsidRDefault="006325B4" w:rsidP="006D1294">
      <w:pPr>
        <w:jc w:val="both"/>
        <w:rPr>
          <w:lang w:eastAsia="en-GB"/>
        </w:rPr>
      </w:pPr>
      <w:r w:rsidRPr="006325B4">
        <w:rPr>
          <w:b/>
          <w:lang w:eastAsia="en-GB"/>
        </w:rPr>
        <w:t>45. 7</w:t>
      </w:r>
      <w:r w:rsidR="00175132">
        <w:rPr>
          <w:b/>
          <w:lang w:eastAsia="en-GB"/>
        </w:rPr>
        <w:t>. Satz</w:t>
      </w:r>
      <w:r w:rsidR="00175132" w:rsidRPr="006325B4">
        <w:rPr>
          <w:b/>
          <w:lang w:eastAsia="en-GB"/>
        </w:rPr>
        <w:t xml:space="preserve"> – </w:t>
      </w:r>
      <w:r w:rsidR="00175132">
        <w:rPr>
          <w:b/>
          <w:lang w:eastAsia="en-GB"/>
        </w:rPr>
        <w:t>Gerade/ Ungerade</w:t>
      </w:r>
      <w:r w:rsidR="00175132" w:rsidRPr="006D1294">
        <w:rPr>
          <w:lang w:eastAsia="en-GB"/>
        </w:rPr>
        <w:t xml:space="preserve"> </w:t>
      </w:r>
    </w:p>
    <w:p w:rsidR="006C1717" w:rsidRPr="005927AC" w:rsidRDefault="006C1717" w:rsidP="006C1717">
      <w:pPr>
        <w:jc w:val="both"/>
        <w:rPr>
          <w:lang w:eastAsia="en-GB"/>
        </w:rPr>
      </w:pPr>
      <w:r>
        <w:rPr>
          <w:lang w:eastAsia="en-GB"/>
        </w:rPr>
        <w:t>Nur Punkte im 7. Satz werden berücksichtigt</w:t>
      </w:r>
    </w:p>
    <w:p w:rsidR="004D2899" w:rsidRDefault="00BF5FE1" w:rsidP="004D2899">
      <w:pPr>
        <w:pStyle w:val="Heading2"/>
        <w:rPr>
          <w:lang w:val="de-AT" w:eastAsia="en-GB"/>
        </w:rPr>
      </w:pPr>
      <w:r w:rsidRPr="00E81725">
        <w:rPr>
          <w:lang w:val="de-AT" w:eastAsia="en-GB"/>
        </w:rPr>
        <w:t>Bowls</w:t>
      </w:r>
    </w:p>
    <w:p w:rsidR="00117109" w:rsidRDefault="00117109" w:rsidP="00117109">
      <w:pPr>
        <w:pStyle w:val="Heading3"/>
        <w:rPr>
          <w:lang w:eastAsia="en-GB"/>
        </w:rPr>
      </w:pPr>
      <w:r>
        <w:rPr>
          <w:lang w:eastAsia="en-GB"/>
        </w:rPr>
        <w:t>WICHTIG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Im Falle der Aufgabe eines Spielers oder eines Walkovers verlieren alle noch unentschiedenen Wetten ihre Gültigkeit.</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ein Spiel unterbrochen und innerhalb von 48h nach ursprünglichem Zeitpunkt des Spielbeginns fortgesetzt wurde</w:t>
      </w:r>
      <w:r>
        <w:rPr>
          <w:szCs w:val="24"/>
          <w:lang w:val="de-DE"/>
        </w:rPr>
        <w:t>,</w:t>
      </w:r>
      <w:r w:rsidRPr="004D2899">
        <w:rPr>
          <w:szCs w:val="24"/>
          <w:lang w:val="de-DE"/>
        </w:rPr>
        <w:t xml:space="preserve"> werden alle offenen Wetten mit dem Endergebnis abgerechnet. Andernfalls werden alle unentschiedenen Wetten als ungültig </w:t>
      </w:r>
      <w:r>
        <w:rPr>
          <w:szCs w:val="24"/>
          <w:lang w:val="de-DE"/>
        </w:rPr>
        <w:t>gewertet</w:t>
      </w:r>
      <w:r w:rsidRPr="004D2899">
        <w:rPr>
          <w:szCs w:val="24"/>
          <w:lang w:val="de-DE"/>
        </w:rPr>
        <w:t>.</w:t>
      </w:r>
    </w:p>
    <w:p w:rsidR="00117109" w:rsidRDefault="00117109" w:rsidP="00117109">
      <w:pPr>
        <w:pStyle w:val="Heading3"/>
        <w:rPr>
          <w:lang w:eastAsia="en-GB"/>
        </w:rPr>
      </w:pPr>
      <w:r>
        <w:rPr>
          <w:lang w:eastAsia="en-GB"/>
        </w:rPr>
        <w:t>REGELN FÜR ABRECHNUNG UND STORNIERUNG</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auf die </w:t>
      </w:r>
      <w:r w:rsidRPr="00396EF1">
        <w:rPr>
          <w:szCs w:val="24"/>
          <w:lang w:val="de-DE"/>
        </w:rPr>
        <w:t xml:space="preserve">Quoten </w:t>
      </w:r>
      <w:r w:rsidRPr="004D2899">
        <w:rPr>
          <w:szCs w:val="24"/>
          <w:lang w:val="de-DE"/>
        </w:rPr>
        <w:t>hat</w:t>
      </w:r>
      <w:r>
        <w:rPr>
          <w:szCs w:val="24"/>
          <w:lang w:val="de-DE"/>
        </w:rPr>
        <w:t>,</w:t>
      </w:r>
      <w:r w:rsidRPr="004D2899">
        <w:rPr>
          <w:szCs w:val="24"/>
          <w:lang w:val="de-DE"/>
        </w:rPr>
        <w:t xml:space="preserve"> so behalten wir uns das Recht vor, alle Wetten für ungültig zu erklären.</w:t>
      </w:r>
    </w:p>
    <w:p w:rsidR="00117109" w:rsidRPr="004D289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Spieler/ Mannschaften falsch angezeigt werden</w:t>
      </w:r>
      <w:r>
        <w:rPr>
          <w:szCs w:val="24"/>
          <w:lang w:val="de-DE"/>
        </w:rPr>
        <w:t>,</w:t>
      </w:r>
      <w:r w:rsidRPr="004D2899">
        <w:rPr>
          <w:szCs w:val="24"/>
          <w:lang w:val="de-DE"/>
        </w:rPr>
        <w:t xml:space="preserve"> so behalten wir uns das Recht vor, alle Wetten für ungültig zu erklären.</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Für den Fall</w:t>
      </w:r>
      <w:r>
        <w:rPr>
          <w:szCs w:val="24"/>
          <w:lang w:val="de-DE"/>
        </w:rPr>
        <w:t>,</w:t>
      </w:r>
      <w:r w:rsidRPr="004D2899">
        <w:rPr>
          <w:szCs w:val="24"/>
          <w:lang w:val="de-DE"/>
        </w:rPr>
        <w:t xml:space="preserve"> dass ein Spieler aufgibt</w:t>
      </w:r>
      <w:r>
        <w:rPr>
          <w:szCs w:val="24"/>
          <w:lang w:val="de-DE"/>
        </w:rPr>
        <w:t>,</w:t>
      </w:r>
      <w:r w:rsidRPr="004D2899">
        <w:rPr>
          <w:szCs w:val="24"/>
          <w:lang w:val="de-DE"/>
        </w:rPr>
        <w:t xml:space="preserve"> verlieren alle offenen </w:t>
      </w:r>
      <w:r>
        <w:rPr>
          <w:szCs w:val="24"/>
          <w:lang w:val="de-DE"/>
        </w:rPr>
        <w:t xml:space="preserve">Wetten </w:t>
      </w:r>
      <w:r w:rsidRPr="004D2899">
        <w:rPr>
          <w:szCs w:val="24"/>
          <w:lang w:val="de-DE"/>
        </w:rPr>
        <w:t>ihre Gültigkeit.</w:t>
      </w:r>
    </w:p>
    <w:p w:rsidR="004D2899" w:rsidRPr="005B059F" w:rsidRDefault="004D2899" w:rsidP="004D2899">
      <w:pPr>
        <w:pStyle w:val="Heading3"/>
        <w:rPr>
          <w:lang w:val="de-AT" w:eastAsia="en-GB"/>
        </w:rPr>
      </w:pPr>
      <w:r w:rsidRPr="005B059F">
        <w:rPr>
          <w:lang w:val="de-AT" w:eastAsia="en-GB"/>
        </w:rPr>
        <w:t>MARKTNAMEN UND BESCHREIBUNG</w:t>
      </w:r>
    </w:p>
    <w:p w:rsidR="00BE43DD" w:rsidRPr="005B059F" w:rsidRDefault="00BE43DD" w:rsidP="00BE43DD">
      <w:pPr>
        <w:jc w:val="both"/>
        <w:rPr>
          <w:b/>
          <w:lang w:val="de-AT" w:eastAsia="en-GB"/>
        </w:rPr>
      </w:pPr>
      <w:r w:rsidRPr="005B059F">
        <w:rPr>
          <w:b/>
          <w:lang w:val="de-AT" w:eastAsia="en-GB"/>
        </w:rPr>
        <w:t xml:space="preserve">1. </w:t>
      </w:r>
      <w:r w:rsidR="00F80B02">
        <w:rPr>
          <w:b/>
          <w:lang w:val="de-AT" w:eastAsia="en-GB"/>
        </w:rPr>
        <w:t>X-ter</w:t>
      </w:r>
      <w:r w:rsidR="00E54853">
        <w:rPr>
          <w:b/>
          <w:lang w:val="de-AT" w:eastAsia="en-GB"/>
        </w:rPr>
        <w:t xml:space="preserve"> Satz – Wer gewinnt den Satz</w:t>
      </w:r>
      <w:r w:rsidR="00F80B02">
        <w:rPr>
          <w:b/>
          <w:lang w:val="de-AT" w:eastAsia="en-GB"/>
        </w:rPr>
        <w:t>?</w:t>
      </w:r>
    </w:p>
    <w:p w:rsidR="00BE43DD" w:rsidRPr="005B059F" w:rsidRDefault="0094269C" w:rsidP="00BE43DD">
      <w:pPr>
        <w:jc w:val="both"/>
        <w:rPr>
          <w:lang w:val="de-AT" w:eastAsia="en-GB"/>
        </w:rPr>
      </w:pPr>
      <w:r>
        <w:rPr>
          <w:lang w:val="de-AT" w:eastAsia="en-GB"/>
        </w:rPr>
        <w:t>Heimmannschaft</w:t>
      </w:r>
      <w:r w:rsidRPr="005B059F">
        <w:rPr>
          <w:lang w:val="de-AT" w:eastAsia="en-GB"/>
        </w:rPr>
        <w:t xml:space="preserve"> </w:t>
      </w:r>
      <w:r w:rsidR="00BE43DD" w:rsidRPr="005B059F">
        <w:rPr>
          <w:lang w:val="de-AT" w:eastAsia="en-GB"/>
        </w:rPr>
        <w:t>Unentschieden; Auswärtssieg</w:t>
      </w:r>
    </w:p>
    <w:p w:rsidR="00BE43DD" w:rsidRPr="005B059F" w:rsidRDefault="00F80B02" w:rsidP="00BE43DD">
      <w:pPr>
        <w:jc w:val="both"/>
        <w:rPr>
          <w:b/>
          <w:lang w:val="de-AT" w:eastAsia="en-GB"/>
        </w:rPr>
      </w:pPr>
      <w:r>
        <w:rPr>
          <w:b/>
          <w:lang w:val="de-AT" w:eastAsia="en-GB"/>
        </w:rPr>
        <w:t>2. X-ter</w:t>
      </w:r>
      <w:r w:rsidR="00E54853">
        <w:rPr>
          <w:b/>
          <w:lang w:val="de-AT" w:eastAsia="en-GB"/>
        </w:rPr>
        <w:t xml:space="preserve"> Satz - Handicap</w:t>
      </w:r>
    </w:p>
    <w:p w:rsidR="00BE43DD" w:rsidRPr="005B059F" w:rsidRDefault="0094269C" w:rsidP="00BE43DD">
      <w:pPr>
        <w:jc w:val="both"/>
        <w:rPr>
          <w:lang w:val="de-AT" w:eastAsia="en-GB"/>
        </w:rPr>
      </w:pPr>
      <w:r>
        <w:rPr>
          <w:lang w:val="de-AT" w:eastAsia="en-GB"/>
        </w:rPr>
        <w:t>Heimmannschaft</w:t>
      </w:r>
      <w:r w:rsidR="00BE43DD" w:rsidRPr="005B059F">
        <w:rPr>
          <w:lang w:val="de-AT" w:eastAsia="en-GB"/>
        </w:rPr>
        <w:t>; Unentschieden; Auswärtssieg</w:t>
      </w:r>
    </w:p>
    <w:p w:rsidR="00BE43DD" w:rsidRPr="005B059F" w:rsidRDefault="00BE43DD" w:rsidP="00BE43DD">
      <w:pPr>
        <w:jc w:val="both"/>
        <w:rPr>
          <w:b/>
          <w:lang w:val="de-AT" w:eastAsia="en-GB"/>
        </w:rPr>
      </w:pPr>
      <w:r w:rsidRPr="005B059F">
        <w:rPr>
          <w:b/>
          <w:lang w:val="de-AT" w:eastAsia="en-GB"/>
        </w:rPr>
        <w:t xml:space="preserve">3. </w:t>
      </w:r>
      <w:r w:rsidR="00E54853">
        <w:rPr>
          <w:b/>
          <w:lang w:val="de-AT" w:eastAsia="en-GB"/>
        </w:rPr>
        <w:t>2-Weg</w:t>
      </w:r>
    </w:p>
    <w:p w:rsidR="00BE43DD" w:rsidRPr="005B059F" w:rsidRDefault="0094269C" w:rsidP="00BE43DD">
      <w:pPr>
        <w:jc w:val="both"/>
        <w:rPr>
          <w:lang w:val="de-AT" w:eastAsia="en-GB"/>
        </w:rPr>
      </w:pPr>
      <w:r>
        <w:rPr>
          <w:lang w:val="de-AT" w:eastAsia="en-GB"/>
        </w:rPr>
        <w:t>Heimmannschaft</w:t>
      </w:r>
      <w:r w:rsidR="00BE43DD" w:rsidRPr="005B059F">
        <w:rPr>
          <w:lang w:val="de-AT" w:eastAsia="en-GB"/>
        </w:rPr>
        <w:t>; Auswärtssieg</w:t>
      </w:r>
    </w:p>
    <w:p w:rsidR="00BE43DD" w:rsidRPr="005B059F" w:rsidRDefault="00E54853" w:rsidP="00BE43DD">
      <w:pPr>
        <w:jc w:val="both"/>
        <w:rPr>
          <w:b/>
          <w:lang w:val="de-AT" w:eastAsia="en-GB"/>
        </w:rPr>
      </w:pPr>
      <w:r>
        <w:rPr>
          <w:b/>
          <w:lang w:val="de-AT" w:eastAsia="en-GB"/>
        </w:rPr>
        <w:t>4. Asiatisches</w:t>
      </w:r>
      <w:r w:rsidR="00BE43DD" w:rsidRPr="005B059F">
        <w:rPr>
          <w:b/>
          <w:lang w:val="de-AT" w:eastAsia="en-GB"/>
        </w:rPr>
        <w:t xml:space="preserve"> Satz-Handicap</w:t>
      </w:r>
      <w:r w:rsidR="00BE43DD" w:rsidRPr="005B059F">
        <w:rPr>
          <w:b/>
          <w:lang w:val="de-AT" w:eastAsia="en-GB"/>
        </w:rPr>
        <w:tab/>
      </w:r>
    </w:p>
    <w:p w:rsidR="00BE43DD" w:rsidRPr="005B059F" w:rsidRDefault="00A60D95" w:rsidP="00BE43DD">
      <w:pPr>
        <w:jc w:val="both"/>
        <w:rPr>
          <w:lang w:val="de-AT" w:eastAsia="en-GB"/>
        </w:rPr>
      </w:pPr>
      <w:r>
        <w:rPr>
          <w:lang w:val="de-AT" w:eastAsia="en-GB"/>
        </w:rPr>
        <w:t>Asiatisches</w:t>
      </w:r>
      <w:r w:rsidRPr="005B059F">
        <w:rPr>
          <w:lang w:val="de-AT" w:eastAsia="en-GB"/>
        </w:rPr>
        <w:t xml:space="preserve"> </w:t>
      </w:r>
      <w:r w:rsidR="00BE43DD" w:rsidRPr="005B059F">
        <w:rPr>
          <w:lang w:val="de-AT" w:eastAsia="en-GB"/>
        </w:rPr>
        <w:t xml:space="preserve">Handicap für Sätze in halben Differenzen (z.B. -1.5/+1.5, 2.5/-2.5); Mannschaft 1 </w:t>
      </w:r>
      <w:r w:rsidR="00843458" w:rsidRPr="005B059F">
        <w:rPr>
          <w:lang w:val="de-AT" w:eastAsia="en-GB"/>
        </w:rPr>
        <w:t xml:space="preserve">- </w:t>
      </w:r>
      <w:r w:rsidR="00BE43DD" w:rsidRPr="005B059F">
        <w:rPr>
          <w:lang w:val="de-AT" w:eastAsia="en-GB"/>
        </w:rPr>
        <w:t>Mannschaft 2</w:t>
      </w:r>
    </w:p>
    <w:p w:rsidR="00BE43DD" w:rsidRPr="005B059F" w:rsidRDefault="00BE43DD" w:rsidP="00BE43DD">
      <w:pPr>
        <w:jc w:val="both"/>
        <w:rPr>
          <w:b/>
          <w:lang w:val="de-AT" w:eastAsia="en-GB"/>
        </w:rPr>
      </w:pPr>
      <w:r w:rsidRPr="005B059F">
        <w:rPr>
          <w:b/>
          <w:lang w:val="de-AT" w:eastAsia="en-GB"/>
        </w:rPr>
        <w:t xml:space="preserve">5. </w:t>
      </w:r>
      <w:r w:rsidR="00E54853">
        <w:rPr>
          <w:b/>
          <w:lang w:val="de-AT" w:eastAsia="en-GB"/>
        </w:rPr>
        <w:t>X</w:t>
      </w:r>
      <w:r w:rsidR="00F80B02">
        <w:rPr>
          <w:b/>
          <w:lang w:val="de-AT" w:eastAsia="en-GB"/>
        </w:rPr>
        <w:t>-ter</w:t>
      </w:r>
      <w:r w:rsidR="00E54853">
        <w:rPr>
          <w:b/>
          <w:lang w:val="de-AT" w:eastAsia="en-GB"/>
        </w:rPr>
        <w:t xml:space="preserve"> Satz – Wer gewinnt das X</w:t>
      </w:r>
      <w:r w:rsidR="00F80B02">
        <w:rPr>
          <w:b/>
          <w:lang w:val="de-AT" w:eastAsia="en-GB"/>
        </w:rPr>
        <w:t>-te</w:t>
      </w:r>
      <w:r w:rsidR="00E54853">
        <w:rPr>
          <w:b/>
          <w:lang w:val="de-AT" w:eastAsia="en-GB"/>
        </w:rPr>
        <w:t xml:space="preserve"> End?</w:t>
      </w:r>
    </w:p>
    <w:p w:rsidR="00BE43DD" w:rsidRPr="005B059F" w:rsidRDefault="0094269C" w:rsidP="00BE43DD">
      <w:pPr>
        <w:jc w:val="both"/>
        <w:rPr>
          <w:lang w:val="de-AT" w:eastAsia="en-GB"/>
        </w:rPr>
      </w:pPr>
      <w:r>
        <w:rPr>
          <w:lang w:val="de-AT" w:eastAsia="en-GB"/>
        </w:rPr>
        <w:t>Heimmannschaft</w:t>
      </w:r>
      <w:r w:rsidR="00BE43DD" w:rsidRPr="005B059F">
        <w:rPr>
          <w:lang w:val="de-AT" w:eastAsia="en-GB"/>
        </w:rPr>
        <w:t>; Auswärtssieg</w:t>
      </w:r>
    </w:p>
    <w:p w:rsidR="00E54853" w:rsidRDefault="00BE43DD" w:rsidP="00BE43DD">
      <w:pPr>
        <w:jc w:val="both"/>
        <w:rPr>
          <w:b/>
          <w:lang w:val="de-AT" w:eastAsia="en-GB"/>
        </w:rPr>
      </w:pPr>
      <w:r w:rsidRPr="005B059F">
        <w:rPr>
          <w:b/>
          <w:lang w:val="de-AT" w:eastAsia="en-GB"/>
        </w:rPr>
        <w:t xml:space="preserve">6. </w:t>
      </w:r>
      <w:r w:rsidR="00E54853">
        <w:rPr>
          <w:b/>
          <w:lang w:val="de-AT" w:eastAsia="en-GB"/>
        </w:rPr>
        <w:t>X</w:t>
      </w:r>
      <w:r w:rsidR="00F80B02">
        <w:rPr>
          <w:b/>
          <w:lang w:val="de-AT" w:eastAsia="en-GB"/>
        </w:rPr>
        <w:t>-ter</w:t>
      </w:r>
      <w:r w:rsidR="00E54853">
        <w:rPr>
          <w:b/>
          <w:lang w:val="de-AT" w:eastAsia="en-GB"/>
        </w:rPr>
        <w:t xml:space="preserve"> Satz - </w:t>
      </w:r>
      <w:r w:rsidRPr="005B059F">
        <w:rPr>
          <w:b/>
          <w:lang w:val="de-AT" w:eastAsia="en-GB"/>
        </w:rPr>
        <w:t>Unentschieden, keine Wette</w:t>
      </w:r>
    </w:p>
    <w:p w:rsidR="00BE43DD" w:rsidRPr="005B059F" w:rsidRDefault="00BE43DD" w:rsidP="00BE43DD">
      <w:pPr>
        <w:jc w:val="both"/>
        <w:rPr>
          <w:lang w:val="de-AT" w:eastAsia="en-GB"/>
        </w:rPr>
      </w:pPr>
      <w:r w:rsidRPr="005B059F">
        <w:rPr>
          <w:lang w:val="de-AT" w:eastAsia="en-GB"/>
        </w:rPr>
        <w:lastRenderedPageBreak/>
        <w:t>Wenn das Spiel nach regulärer Spielzeit mit Unentschieden endet</w:t>
      </w:r>
      <w:r w:rsidR="00A37DF3">
        <w:rPr>
          <w:lang w:val="de-AT" w:eastAsia="en-GB"/>
        </w:rPr>
        <w:t>,</w:t>
      </w:r>
      <w:r w:rsidRPr="005B059F">
        <w:rPr>
          <w:lang w:val="de-AT" w:eastAsia="en-GB"/>
        </w:rPr>
        <w:t xml:space="preserve"> so verlieren alle Wetten ihre Gültigkeit</w:t>
      </w:r>
    </w:p>
    <w:p w:rsidR="00E54853" w:rsidRPr="00055CA7" w:rsidRDefault="00BE43DD" w:rsidP="00BE43DD">
      <w:pPr>
        <w:jc w:val="both"/>
        <w:rPr>
          <w:b/>
          <w:lang w:eastAsia="en-GB"/>
        </w:rPr>
      </w:pPr>
      <w:r w:rsidRPr="00624129">
        <w:rPr>
          <w:b/>
          <w:lang w:eastAsia="en-GB"/>
        </w:rPr>
        <w:t xml:space="preserve">7. </w:t>
      </w:r>
      <w:r w:rsidR="00E54853">
        <w:rPr>
          <w:b/>
          <w:lang w:eastAsia="en-GB"/>
        </w:rPr>
        <w:t>X</w:t>
      </w:r>
      <w:r w:rsidR="00F80B02">
        <w:rPr>
          <w:b/>
          <w:lang w:eastAsia="en-GB"/>
        </w:rPr>
        <w:t>-ter</w:t>
      </w:r>
      <w:r w:rsidR="00E54853">
        <w:rPr>
          <w:b/>
          <w:lang w:eastAsia="en-GB"/>
        </w:rPr>
        <w:t xml:space="preserve"> Satz - </w:t>
      </w:r>
      <w:r w:rsidRPr="00624129">
        <w:rPr>
          <w:b/>
          <w:lang w:eastAsia="en-GB"/>
        </w:rPr>
        <w:t>Asia</w:t>
      </w:r>
      <w:r w:rsidR="00E54853">
        <w:rPr>
          <w:b/>
          <w:lang w:eastAsia="en-GB"/>
        </w:rPr>
        <w:t>tisches</w:t>
      </w:r>
      <w:r w:rsidRPr="00624129">
        <w:rPr>
          <w:b/>
          <w:lang w:eastAsia="en-GB"/>
        </w:rPr>
        <w:t xml:space="preserve"> Handicap</w:t>
      </w:r>
    </w:p>
    <w:p w:rsidR="00BE43DD" w:rsidRPr="00055CA7" w:rsidRDefault="00A60D95" w:rsidP="00BE43DD">
      <w:pPr>
        <w:jc w:val="both"/>
        <w:rPr>
          <w:lang w:val="de-AT" w:eastAsia="en-GB"/>
        </w:rPr>
      </w:pPr>
      <w:r w:rsidRPr="00055CA7">
        <w:rPr>
          <w:lang w:val="de-AT" w:eastAsia="en-GB"/>
        </w:rPr>
        <w:t xml:space="preserve">Asiatische </w:t>
      </w:r>
      <w:r w:rsidR="00BE43DD" w:rsidRPr="00055CA7">
        <w:rPr>
          <w:lang w:val="de-AT" w:eastAsia="en-GB"/>
        </w:rPr>
        <w:t>Handicap-Wetten für [SatzNr] (z.B. -2.5/+2.5, 0.5/-0.5, …)</w:t>
      </w:r>
    </w:p>
    <w:p w:rsidR="00BE43DD" w:rsidRPr="00055CA7" w:rsidRDefault="00BE43DD" w:rsidP="00BE43DD">
      <w:pPr>
        <w:jc w:val="both"/>
        <w:rPr>
          <w:b/>
          <w:lang w:val="de-AT" w:eastAsia="en-GB"/>
        </w:rPr>
      </w:pPr>
      <w:r w:rsidRPr="00055CA7">
        <w:rPr>
          <w:b/>
          <w:lang w:val="de-AT" w:eastAsia="en-GB"/>
        </w:rPr>
        <w:t xml:space="preserve">8. </w:t>
      </w:r>
      <w:r w:rsidR="00E54853" w:rsidRPr="00055CA7">
        <w:rPr>
          <w:b/>
          <w:lang w:val="de-AT" w:eastAsia="en-GB"/>
        </w:rPr>
        <w:t>X</w:t>
      </w:r>
      <w:r w:rsidR="00F80B02">
        <w:rPr>
          <w:b/>
          <w:lang w:val="de-AT" w:eastAsia="en-GB"/>
        </w:rPr>
        <w:t>-ter</w:t>
      </w:r>
      <w:r w:rsidR="00E54853" w:rsidRPr="00055CA7">
        <w:rPr>
          <w:b/>
          <w:lang w:val="de-AT" w:eastAsia="en-GB"/>
        </w:rPr>
        <w:t xml:space="preserve"> Satz - </w:t>
      </w:r>
      <w:r w:rsidRPr="00055CA7">
        <w:rPr>
          <w:b/>
          <w:lang w:val="de-AT" w:eastAsia="en-GB"/>
        </w:rPr>
        <w:t xml:space="preserve">Welche Mannschaft gewinnt das Rennen </w:t>
      </w:r>
      <w:r w:rsidR="00747149" w:rsidRPr="00055CA7">
        <w:rPr>
          <w:b/>
          <w:lang w:val="de-AT" w:eastAsia="en-GB"/>
        </w:rPr>
        <w:t>bis</w:t>
      </w:r>
      <w:r w:rsidR="00344CA2" w:rsidRPr="00055CA7">
        <w:rPr>
          <w:b/>
          <w:lang w:val="de-AT" w:eastAsia="en-GB"/>
        </w:rPr>
        <w:t xml:space="preserve"> X</w:t>
      </w:r>
      <w:r w:rsidRPr="00055CA7">
        <w:rPr>
          <w:b/>
          <w:lang w:val="de-AT" w:eastAsia="en-GB"/>
        </w:rPr>
        <w:t xml:space="preserve"> </w:t>
      </w:r>
      <w:r w:rsidR="00461889" w:rsidRPr="00055CA7">
        <w:rPr>
          <w:b/>
          <w:szCs w:val="24"/>
          <w:lang w:val="de-DE"/>
        </w:rPr>
        <w:t>Punkte</w:t>
      </w:r>
      <w:r w:rsidR="00E54853" w:rsidRPr="00055CA7">
        <w:rPr>
          <w:b/>
          <w:lang w:val="de-AT" w:eastAsia="en-GB"/>
        </w:rPr>
        <w:t>?</w:t>
      </w:r>
    </w:p>
    <w:p w:rsidR="00BE43DD" w:rsidRPr="00055CA7" w:rsidRDefault="00BE43DD" w:rsidP="00BE43DD">
      <w:pPr>
        <w:jc w:val="both"/>
        <w:rPr>
          <w:lang w:val="de-AT" w:eastAsia="en-GB"/>
        </w:rPr>
      </w:pPr>
      <w:r w:rsidRPr="00055CA7">
        <w:rPr>
          <w:lang w:val="de-AT" w:eastAsia="en-GB"/>
        </w:rPr>
        <w:t>Welche Mannschaft erreicht zuerst x Punkte? (x innerhalb 5, 7, 9)</w:t>
      </w:r>
    </w:p>
    <w:p w:rsidR="00BE43DD" w:rsidRPr="00055CA7" w:rsidRDefault="00BE43DD" w:rsidP="00BE43DD">
      <w:pPr>
        <w:jc w:val="both"/>
        <w:rPr>
          <w:lang w:val="de-AT" w:eastAsia="en-GB"/>
        </w:rPr>
      </w:pPr>
      <w:r w:rsidRPr="00055CA7">
        <w:rPr>
          <w:lang w:val="de-AT" w:eastAsia="en-GB"/>
        </w:rPr>
        <w:t>Wenn ein Satz endet bevor der X-te Punkt erzielt wurde</w:t>
      </w:r>
      <w:r w:rsidR="00835F50">
        <w:rPr>
          <w:lang w:val="de-AT" w:eastAsia="en-GB"/>
        </w:rPr>
        <w:t>,</w:t>
      </w:r>
      <w:r w:rsidRPr="00055CA7">
        <w:rPr>
          <w:lang w:val="de-AT" w:eastAsia="en-GB"/>
        </w:rPr>
        <w:t xml:space="preserve"> so verlieren alle diesbezü</w:t>
      </w:r>
      <w:r w:rsidR="00A37DF3" w:rsidRPr="00055CA7">
        <w:rPr>
          <w:lang w:val="de-AT" w:eastAsia="en-GB"/>
        </w:rPr>
        <w:t>glichen Wetten ihre Gültigkeit</w:t>
      </w:r>
    </w:p>
    <w:p w:rsidR="00BE43DD" w:rsidRPr="00055CA7" w:rsidRDefault="00BE43DD" w:rsidP="00BE43DD">
      <w:pPr>
        <w:jc w:val="both"/>
        <w:rPr>
          <w:b/>
          <w:lang w:val="de-AT" w:eastAsia="en-GB"/>
        </w:rPr>
      </w:pPr>
      <w:r w:rsidRPr="00055CA7">
        <w:rPr>
          <w:b/>
          <w:lang w:val="de-AT" w:eastAsia="en-GB"/>
        </w:rPr>
        <w:t xml:space="preserve">9. </w:t>
      </w:r>
      <w:r w:rsidR="00E54853" w:rsidRPr="00055CA7">
        <w:rPr>
          <w:b/>
          <w:lang w:val="de-AT" w:eastAsia="en-GB"/>
        </w:rPr>
        <w:t>X</w:t>
      </w:r>
      <w:r w:rsidR="00F80B02">
        <w:rPr>
          <w:b/>
          <w:lang w:val="de-AT" w:eastAsia="en-GB"/>
        </w:rPr>
        <w:t>-ter</w:t>
      </w:r>
      <w:r w:rsidR="00E54853" w:rsidRPr="00055CA7">
        <w:rPr>
          <w:b/>
          <w:lang w:val="de-AT" w:eastAsia="en-GB"/>
        </w:rPr>
        <w:t xml:space="preserve"> Satz - </w:t>
      </w:r>
      <w:r w:rsidRPr="00055CA7">
        <w:rPr>
          <w:b/>
          <w:lang w:val="de-AT" w:eastAsia="en-GB"/>
        </w:rPr>
        <w:t>Welche Mannschaft erreicht</w:t>
      </w:r>
      <w:r w:rsidR="00E54853" w:rsidRPr="00055CA7">
        <w:rPr>
          <w:b/>
          <w:lang w:val="de-AT" w:eastAsia="en-GB"/>
        </w:rPr>
        <w:t xml:space="preserve"> X Punkte?</w:t>
      </w:r>
    </w:p>
    <w:p w:rsidR="00BE43DD" w:rsidRPr="005B059F" w:rsidRDefault="00BE43DD" w:rsidP="00BE43DD">
      <w:pPr>
        <w:jc w:val="both"/>
        <w:rPr>
          <w:lang w:val="de-AT" w:eastAsia="en-GB"/>
        </w:rPr>
      </w:pPr>
      <w:r w:rsidRPr="00055CA7">
        <w:rPr>
          <w:lang w:val="de-AT" w:eastAsia="en-GB"/>
        </w:rPr>
        <w:t xml:space="preserve">Welche Mannschaft erzielt den x-ten Punkt in einem spezifischen </w:t>
      </w:r>
      <w:r w:rsidRPr="005B059F">
        <w:rPr>
          <w:lang w:val="de-AT" w:eastAsia="en-GB"/>
        </w:rPr>
        <w:t>Spiel? (x innerhalb 5, 7, 9)</w:t>
      </w:r>
    </w:p>
    <w:p w:rsidR="00BE43DD" w:rsidRPr="005B059F" w:rsidRDefault="00BE43DD" w:rsidP="00BE43DD">
      <w:pPr>
        <w:jc w:val="both"/>
        <w:rPr>
          <w:lang w:val="de-AT" w:eastAsia="en-GB"/>
        </w:rPr>
      </w:pPr>
      <w:r w:rsidRPr="005B059F">
        <w:rPr>
          <w:lang w:val="de-AT" w:eastAsia="en-GB"/>
        </w:rPr>
        <w:t xml:space="preserve">Wenn ein Spiel endet bevor der x-te Punkt erzielt wurde, </w:t>
      </w:r>
      <w:r w:rsidR="00A37DF3">
        <w:rPr>
          <w:lang w:val="de-AT" w:eastAsia="en-GB"/>
        </w:rPr>
        <w:t xml:space="preserve">so </w:t>
      </w:r>
      <w:r w:rsidRPr="005B059F">
        <w:rPr>
          <w:lang w:val="de-AT" w:eastAsia="en-GB"/>
        </w:rPr>
        <w:t>verlieren alle diesbezü</w:t>
      </w:r>
      <w:r w:rsidR="00A37DF3">
        <w:rPr>
          <w:lang w:val="de-AT" w:eastAsia="en-GB"/>
        </w:rPr>
        <w:t>glichen Wetten ihre Gültigkeit</w:t>
      </w:r>
    </w:p>
    <w:p w:rsidR="00BE43DD" w:rsidRPr="005B059F" w:rsidRDefault="00BE43DD" w:rsidP="00BE43DD">
      <w:pPr>
        <w:jc w:val="both"/>
        <w:rPr>
          <w:b/>
          <w:lang w:val="de-AT" w:eastAsia="en-GB"/>
        </w:rPr>
      </w:pPr>
      <w:r w:rsidRPr="005B059F">
        <w:rPr>
          <w:b/>
          <w:lang w:val="de-AT" w:eastAsia="en-GB"/>
        </w:rPr>
        <w:t>10. Gesamtergebnis Sätze</w:t>
      </w:r>
      <w:r w:rsidRPr="005B059F">
        <w:rPr>
          <w:b/>
          <w:lang w:val="de-AT" w:eastAsia="en-GB"/>
        </w:rPr>
        <w:tab/>
      </w:r>
    </w:p>
    <w:p w:rsidR="00BE43DD" w:rsidRPr="005B059F" w:rsidRDefault="00BE43DD" w:rsidP="00BE43DD">
      <w:pPr>
        <w:jc w:val="both"/>
        <w:rPr>
          <w:lang w:val="de-AT" w:eastAsia="en-GB"/>
        </w:rPr>
      </w:pPr>
      <w:r w:rsidRPr="005B059F">
        <w:rPr>
          <w:lang w:val="de-AT" w:eastAsia="en-GB"/>
        </w:rPr>
        <w:t>Nur x.5 Gesamtergebnisse</w:t>
      </w:r>
    </w:p>
    <w:p w:rsidR="00BE43DD" w:rsidRPr="005B059F" w:rsidRDefault="00BE43DD" w:rsidP="00BE43DD">
      <w:pPr>
        <w:jc w:val="both"/>
        <w:rPr>
          <w:b/>
          <w:lang w:val="de-AT" w:eastAsia="en-GB"/>
        </w:rPr>
      </w:pPr>
      <w:r w:rsidRPr="005B059F">
        <w:rPr>
          <w:b/>
          <w:lang w:val="de-AT" w:eastAsia="en-GB"/>
        </w:rPr>
        <w:t>11. Genaue Punkte</w:t>
      </w:r>
      <w:r w:rsidRPr="005B059F">
        <w:rPr>
          <w:b/>
          <w:lang w:val="de-AT" w:eastAsia="en-GB"/>
        </w:rPr>
        <w:tab/>
      </w:r>
    </w:p>
    <w:p w:rsidR="00BE43DD" w:rsidRPr="005B059F" w:rsidRDefault="00BE43DD" w:rsidP="00BE43DD">
      <w:pPr>
        <w:jc w:val="both"/>
        <w:rPr>
          <w:lang w:val="de-AT" w:eastAsia="en-GB"/>
        </w:rPr>
      </w:pPr>
      <w:r w:rsidRPr="005B059F">
        <w:rPr>
          <w:lang w:val="de-AT" w:eastAsia="en-GB"/>
        </w:rPr>
        <w:t>Vorgegebens Ergebnis</w:t>
      </w:r>
    </w:p>
    <w:p w:rsidR="00BE43DD" w:rsidRPr="005B059F" w:rsidRDefault="00BE43DD" w:rsidP="00BE43DD">
      <w:pPr>
        <w:jc w:val="both"/>
        <w:rPr>
          <w:lang w:val="de-AT" w:eastAsia="en-GB"/>
        </w:rPr>
      </w:pPr>
      <w:r w:rsidRPr="005B059F">
        <w:rPr>
          <w:lang w:val="de-AT" w:eastAsia="en-GB"/>
        </w:rPr>
        <w:t>(CS:1,CS:2,CS:3,CS:4,CS:5,CS:6,CS:7,CS:8,CS:9,CS:10)</w:t>
      </w:r>
    </w:p>
    <w:p w:rsidR="00E54853" w:rsidRDefault="00BE43DD" w:rsidP="00BE43DD">
      <w:pPr>
        <w:jc w:val="both"/>
        <w:rPr>
          <w:b/>
          <w:lang w:val="de-AT" w:eastAsia="en-GB"/>
        </w:rPr>
      </w:pPr>
      <w:r w:rsidRPr="005B059F">
        <w:rPr>
          <w:b/>
          <w:lang w:val="de-AT" w:eastAsia="en-GB"/>
        </w:rPr>
        <w:t xml:space="preserve">12. </w:t>
      </w:r>
      <w:r w:rsidR="00E54853">
        <w:rPr>
          <w:b/>
          <w:lang w:val="de-AT" w:eastAsia="en-GB"/>
        </w:rPr>
        <w:t>X</w:t>
      </w:r>
      <w:r w:rsidR="00F80B02">
        <w:rPr>
          <w:b/>
          <w:lang w:val="de-AT" w:eastAsia="en-GB"/>
        </w:rPr>
        <w:t>-ter</w:t>
      </w:r>
      <w:r w:rsidR="00E54853">
        <w:rPr>
          <w:b/>
          <w:lang w:val="de-AT" w:eastAsia="en-GB"/>
        </w:rPr>
        <w:t xml:space="preserve"> Satz - </w:t>
      </w:r>
      <w:r w:rsidRPr="005B059F">
        <w:rPr>
          <w:b/>
          <w:lang w:val="de-AT" w:eastAsia="en-GB"/>
        </w:rPr>
        <w:t>Heimmannschaft Gesamtergebnis</w:t>
      </w:r>
    </w:p>
    <w:p w:rsidR="00BE43DD" w:rsidRDefault="00BE43DD" w:rsidP="00BE43DD">
      <w:pPr>
        <w:jc w:val="both"/>
        <w:rPr>
          <w:lang w:eastAsia="en-GB"/>
        </w:rPr>
      </w:pPr>
      <w:r>
        <w:rPr>
          <w:lang w:eastAsia="en-GB"/>
        </w:rPr>
        <w:t>Über/ Unter</w:t>
      </w:r>
    </w:p>
    <w:p w:rsidR="00BE43DD" w:rsidRPr="005B059F" w:rsidRDefault="00BE43DD" w:rsidP="00BE43DD">
      <w:pPr>
        <w:jc w:val="both"/>
        <w:rPr>
          <w:b/>
          <w:lang w:val="de-AT" w:eastAsia="en-GB"/>
        </w:rPr>
      </w:pPr>
      <w:r w:rsidRPr="005B059F">
        <w:rPr>
          <w:b/>
          <w:lang w:val="de-AT" w:eastAsia="en-GB"/>
        </w:rPr>
        <w:t>13.</w:t>
      </w:r>
      <w:r w:rsidR="00E54853">
        <w:rPr>
          <w:b/>
          <w:lang w:val="de-AT" w:eastAsia="en-GB"/>
        </w:rPr>
        <w:t xml:space="preserve"> X</w:t>
      </w:r>
      <w:r w:rsidR="00F80B02">
        <w:rPr>
          <w:b/>
          <w:lang w:val="de-AT" w:eastAsia="en-GB"/>
        </w:rPr>
        <w:t>-ter</w:t>
      </w:r>
      <w:r w:rsidR="00E54853">
        <w:rPr>
          <w:b/>
          <w:lang w:val="de-AT" w:eastAsia="en-GB"/>
        </w:rPr>
        <w:t xml:space="preserve"> Satz -  Auswärtsmannschaft</w:t>
      </w:r>
      <w:r w:rsidRPr="005B059F">
        <w:rPr>
          <w:b/>
          <w:lang w:val="de-AT" w:eastAsia="en-GB"/>
        </w:rPr>
        <w:t xml:space="preserve"> Gesamtergebnis</w:t>
      </w:r>
      <w:r w:rsidRPr="005B059F">
        <w:rPr>
          <w:b/>
          <w:lang w:val="de-AT" w:eastAsia="en-GB"/>
        </w:rPr>
        <w:tab/>
      </w:r>
    </w:p>
    <w:p w:rsidR="00BE43DD" w:rsidRPr="005B059F" w:rsidRDefault="00BE43DD" w:rsidP="00BE43DD">
      <w:pPr>
        <w:jc w:val="both"/>
        <w:rPr>
          <w:lang w:val="de-AT" w:eastAsia="en-GB"/>
        </w:rPr>
      </w:pPr>
      <w:r w:rsidRPr="005B059F">
        <w:rPr>
          <w:lang w:val="de-AT" w:eastAsia="en-GB"/>
        </w:rPr>
        <w:t>Über/ Unter</w:t>
      </w:r>
    </w:p>
    <w:p w:rsidR="00BE43DD" w:rsidRPr="005B059F" w:rsidRDefault="00BE43DD" w:rsidP="00BE43DD">
      <w:pPr>
        <w:jc w:val="both"/>
        <w:rPr>
          <w:b/>
          <w:lang w:val="de-AT" w:eastAsia="en-GB"/>
        </w:rPr>
      </w:pPr>
      <w:r w:rsidRPr="005B059F">
        <w:rPr>
          <w:b/>
          <w:lang w:val="de-AT" w:eastAsia="en-GB"/>
        </w:rPr>
        <w:t>14.</w:t>
      </w:r>
      <w:r w:rsidR="00E54853">
        <w:rPr>
          <w:b/>
          <w:lang w:val="de-AT" w:eastAsia="en-GB"/>
        </w:rPr>
        <w:t xml:space="preserve"> X</w:t>
      </w:r>
      <w:r w:rsidR="00F80B02">
        <w:rPr>
          <w:b/>
          <w:lang w:val="de-AT" w:eastAsia="en-GB"/>
        </w:rPr>
        <w:t>-ter</w:t>
      </w:r>
      <w:r w:rsidR="00E54853">
        <w:rPr>
          <w:b/>
          <w:lang w:val="de-AT" w:eastAsia="en-GB"/>
        </w:rPr>
        <w:t xml:space="preserve"> Satz -  Genaue Punkte im</w:t>
      </w:r>
      <w:r w:rsidRPr="005B059F">
        <w:rPr>
          <w:b/>
          <w:lang w:val="de-AT" w:eastAsia="en-GB"/>
        </w:rPr>
        <w:t xml:space="preserve"> End</w:t>
      </w:r>
      <w:r w:rsidRPr="005B059F">
        <w:rPr>
          <w:b/>
          <w:lang w:val="de-AT" w:eastAsia="en-GB"/>
        </w:rPr>
        <w:tab/>
      </w:r>
    </w:p>
    <w:p w:rsidR="00BE43DD" w:rsidRPr="005B059F" w:rsidRDefault="00BE43DD" w:rsidP="00BE43DD">
      <w:pPr>
        <w:jc w:val="both"/>
        <w:rPr>
          <w:lang w:val="de-AT" w:eastAsia="en-GB"/>
        </w:rPr>
      </w:pPr>
      <w:r w:rsidRPr="005B059F">
        <w:rPr>
          <w:lang w:val="de-AT" w:eastAsia="en-GB"/>
        </w:rPr>
        <w:t>Genaue Anzahl Punkte mit vorgegebenen Ergebnissen (0, 1, 2, 3, 4)</w:t>
      </w:r>
    </w:p>
    <w:p w:rsidR="00BE43DD" w:rsidRPr="005B059F" w:rsidRDefault="00BE43DD" w:rsidP="00BE43DD">
      <w:pPr>
        <w:jc w:val="both"/>
        <w:rPr>
          <w:b/>
          <w:lang w:val="de-AT" w:eastAsia="en-GB"/>
        </w:rPr>
      </w:pPr>
      <w:r w:rsidRPr="005B059F">
        <w:rPr>
          <w:b/>
          <w:lang w:val="de-AT" w:eastAsia="en-GB"/>
        </w:rPr>
        <w:t xml:space="preserve">15. </w:t>
      </w:r>
      <w:r w:rsidR="00E54853">
        <w:rPr>
          <w:b/>
          <w:lang w:val="de-AT" w:eastAsia="en-GB"/>
        </w:rPr>
        <w:t>X</w:t>
      </w:r>
      <w:r w:rsidR="00F80B02">
        <w:rPr>
          <w:b/>
          <w:lang w:val="de-AT" w:eastAsia="en-GB"/>
        </w:rPr>
        <w:t>-ter</w:t>
      </w:r>
      <w:r w:rsidR="00E54853">
        <w:rPr>
          <w:b/>
          <w:lang w:val="de-AT" w:eastAsia="en-GB"/>
        </w:rPr>
        <w:t xml:space="preserve"> Satz - </w:t>
      </w:r>
      <w:r w:rsidRPr="005B059F">
        <w:rPr>
          <w:b/>
          <w:lang w:val="de-AT" w:eastAsia="en-GB"/>
        </w:rPr>
        <w:t>Gerade/ Ungerade</w:t>
      </w:r>
    </w:p>
    <w:p w:rsidR="00BE43DD" w:rsidRPr="005B059F" w:rsidRDefault="00BE43DD" w:rsidP="00BE43DD">
      <w:pPr>
        <w:jc w:val="both"/>
        <w:rPr>
          <w:lang w:val="de-AT" w:eastAsia="en-GB"/>
        </w:rPr>
      </w:pPr>
      <w:r w:rsidRPr="005B059F">
        <w:rPr>
          <w:lang w:val="de-AT" w:eastAsia="en-GB"/>
        </w:rPr>
        <w:t>Nur Spiele aus Satz n (aktueller Satz) werden berücksichtigt</w:t>
      </w:r>
    </w:p>
    <w:p w:rsidR="00BE43DD" w:rsidRPr="005B059F" w:rsidRDefault="00BE43DD" w:rsidP="00BE43DD">
      <w:pPr>
        <w:jc w:val="both"/>
        <w:rPr>
          <w:b/>
          <w:lang w:val="de-AT" w:eastAsia="en-GB"/>
        </w:rPr>
      </w:pPr>
      <w:r w:rsidRPr="005B059F">
        <w:rPr>
          <w:b/>
          <w:lang w:val="de-AT" w:eastAsia="en-GB"/>
        </w:rPr>
        <w:t xml:space="preserve">16. </w:t>
      </w:r>
      <w:r w:rsidR="00E54853">
        <w:rPr>
          <w:b/>
          <w:lang w:val="de-AT" w:eastAsia="en-GB"/>
        </w:rPr>
        <w:t>X</w:t>
      </w:r>
      <w:r w:rsidR="00F80B02">
        <w:rPr>
          <w:b/>
          <w:lang w:val="de-AT" w:eastAsia="en-GB"/>
        </w:rPr>
        <w:t>-ter</w:t>
      </w:r>
      <w:r w:rsidR="00E54853">
        <w:rPr>
          <w:b/>
          <w:lang w:val="de-AT" w:eastAsia="en-GB"/>
        </w:rPr>
        <w:t xml:space="preserve"> Satz - </w:t>
      </w:r>
      <w:r w:rsidRPr="005B059F">
        <w:rPr>
          <w:b/>
          <w:lang w:val="de-AT" w:eastAsia="en-GB"/>
        </w:rPr>
        <w:t>Gesamtergebni</w:t>
      </w:r>
      <w:r w:rsidR="00E54853">
        <w:rPr>
          <w:b/>
          <w:lang w:val="de-AT" w:eastAsia="en-GB"/>
        </w:rPr>
        <w:t xml:space="preserve">s </w:t>
      </w:r>
      <w:r w:rsidRPr="005B059F">
        <w:rPr>
          <w:b/>
          <w:lang w:val="de-AT" w:eastAsia="en-GB"/>
        </w:rPr>
        <w:t>für End</w:t>
      </w:r>
      <w:r w:rsidR="00E54853">
        <w:rPr>
          <w:b/>
          <w:lang w:val="de-AT" w:eastAsia="en-GB"/>
        </w:rPr>
        <w:t xml:space="preserve"> X</w:t>
      </w:r>
      <w:r w:rsidRPr="005B059F">
        <w:rPr>
          <w:b/>
          <w:lang w:val="de-AT" w:eastAsia="en-GB"/>
        </w:rPr>
        <w:tab/>
      </w:r>
    </w:p>
    <w:p w:rsidR="00BE43DD" w:rsidRPr="005B059F" w:rsidRDefault="00BE43DD" w:rsidP="00BE43DD">
      <w:pPr>
        <w:jc w:val="both"/>
        <w:rPr>
          <w:lang w:val="de-AT" w:eastAsia="en-GB"/>
        </w:rPr>
      </w:pPr>
      <w:r w:rsidRPr="005B059F">
        <w:rPr>
          <w:lang w:val="de-AT" w:eastAsia="en-GB"/>
        </w:rPr>
        <w:t xml:space="preserve">Nur Punkte in einem spezifischen End werden </w:t>
      </w:r>
      <w:r w:rsidR="00761DAC" w:rsidRPr="005B059F">
        <w:rPr>
          <w:lang w:val="de-AT" w:eastAsia="en-GB"/>
        </w:rPr>
        <w:t xml:space="preserve">berücksichtigt </w:t>
      </w:r>
      <w:r w:rsidRPr="005B059F">
        <w:rPr>
          <w:lang w:val="de-AT" w:eastAsia="en-GB"/>
        </w:rPr>
        <w:t>(z.B. 0.5, 1.5, …)</w:t>
      </w:r>
    </w:p>
    <w:p w:rsidR="00BE43DD" w:rsidRPr="005B059F" w:rsidRDefault="00BE43DD" w:rsidP="00BE43DD">
      <w:pPr>
        <w:jc w:val="both"/>
        <w:rPr>
          <w:b/>
          <w:lang w:val="de-AT" w:eastAsia="en-GB"/>
        </w:rPr>
      </w:pPr>
      <w:r w:rsidRPr="005B059F">
        <w:rPr>
          <w:b/>
          <w:lang w:val="de-AT" w:eastAsia="en-GB"/>
        </w:rPr>
        <w:t xml:space="preserve">17. </w:t>
      </w:r>
      <w:r w:rsidR="00E54853">
        <w:rPr>
          <w:b/>
          <w:lang w:val="de-AT" w:eastAsia="en-GB"/>
        </w:rPr>
        <w:t>X</w:t>
      </w:r>
      <w:r w:rsidR="00F80B02">
        <w:rPr>
          <w:b/>
          <w:lang w:val="de-AT" w:eastAsia="en-GB"/>
        </w:rPr>
        <w:t>-ter</w:t>
      </w:r>
      <w:r w:rsidR="00E54853">
        <w:rPr>
          <w:b/>
          <w:lang w:val="de-AT" w:eastAsia="en-GB"/>
        </w:rPr>
        <w:t xml:space="preserve"> Satz - Gesamtergebnis</w:t>
      </w:r>
      <w:r w:rsidRPr="005B059F">
        <w:rPr>
          <w:b/>
          <w:lang w:val="de-AT" w:eastAsia="en-GB"/>
        </w:rPr>
        <w:tab/>
      </w:r>
    </w:p>
    <w:p w:rsidR="004D2899" w:rsidRDefault="00BE43DD" w:rsidP="006D1294">
      <w:pPr>
        <w:jc w:val="both"/>
        <w:rPr>
          <w:lang w:val="de-AT" w:eastAsia="en-GB"/>
        </w:rPr>
      </w:pPr>
      <w:r w:rsidRPr="005B059F">
        <w:rPr>
          <w:lang w:val="de-AT" w:eastAsia="en-GB"/>
        </w:rPr>
        <w:t xml:space="preserve">Nur Punkte in einem spezifischen Satz werden </w:t>
      </w:r>
      <w:r w:rsidR="00761DAC" w:rsidRPr="005B059F">
        <w:rPr>
          <w:lang w:val="de-AT" w:eastAsia="en-GB"/>
        </w:rPr>
        <w:t xml:space="preserve">berücksichtigt </w:t>
      </w:r>
      <w:r w:rsidRPr="005B059F">
        <w:rPr>
          <w:lang w:val="de-AT" w:eastAsia="en-GB"/>
        </w:rPr>
        <w:t>(z.B. 3.5, 4.5, 5.5, …)</w:t>
      </w:r>
    </w:p>
    <w:p w:rsidR="00DD6E52" w:rsidRDefault="00091703" w:rsidP="00DD6E52">
      <w:pPr>
        <w:pStyle w:val="Heading2"/>
        <w:rPr>
          <w:lang w:val="de-AT" w:eastAsia="en-GB"/>
        </w:rPr>
      </w:pPr>
      <w:r>
        <w:rPr>
          <w:lang w:val="de-AT" w:eastAsia="en-GB"/>
        </w:rPr>
        <w:t>Cricket</w:t>
      </w:r>
    </w:p>
    <w:p w:rsidR="00117109" w:rsidRDefault="00117109" w:rsidP="00117109">
      <w:pPr>
        <w:pStyle w:val="Heading3"/>
        <w:rPr>
          <w:lang w:eastAsia="en-GB"/>
        </w:rPr>
      </w:pPr>
      <w:r>
        <w:rPr>
          <w:lang w:eastAsia="en-GB"/>
        </w:rPr>
        <w:t>WICHTIG</w:t>
      </w:r>
    </w:p>
    <w:p w:rsidR="00117109" w:rsidRPr="00055CA7" w:rsidRDefault="00117109" w:rsidP="00117109">
      <w:pPr>
        <w:pStyle w:val="ListParagraph"/>
        <w:numPr>
          <w:ilvl w:val="0"/>
          <w:numId w:val="39"/>
        </w:numPr>
        <w:tabs>
          <w:tab w:val="left" w:pos="1291"/>
        </w:tabs>
        <w:spacing w:after="200" w:line="276" w:lineRule="auto"/>
        <w:rPr>
          <w:szCs w:val="24"/>
          <w:lang w:val="de-DE"/>
        </w:rPr>
      </w:pPr>
      <w:r>
        <w:rPr>
          <w:szCs w:val="24"/>
          <w:lang w:val="de-DE"/>
        </w:rPr>
        <w:t xml:space="preserve">Alle Märkte </w:t>
      </w:r>
      <w:r w:rsidRPr="00055CA7">
        <w:rPr>
          <w:szCs w:val="24"/>
          <w:lang w:val="de-DE"/>
        </w:rPr>
        <w:t>berücksichtigen nicht Super Overs es sei denn, es ist anders verlautbart</w:t>
      </w:r>
    </w:p>
    <w:p w:rsidR="00117109" w:rsidRPr="00055CA7" w:rsidRDefault="00117109" w:rsidP="00117109">
      <w:pPr>
        <w:pStyle w:val="ListParagraph"/>
        <w:numPr>
          <w:ilvl w:val="0"/>
          <w:numId w:val="39"/>
        </w:numPr>
        <w:tabs>
          <w:tab w:val="left" w:pos="1291"/>
        </w:tabs>
        <w:spacing w:after="200" w:line="276" w:lineRule="auto"/>
        <w:rPr>
          <w:szCs w:val="24"/>
          <w:lang w:val="de-DE"/>
        </w:rPr>
      </w:pPr>
      <w:r w:rsidRPr="00055CA7">
        <w:rPr>
          <w:szCs w:val="24"/>
          <w:lang w:val="de-DE"/>
        </w:rPr>
        <w:t>Strafläufe werden für keinen Over- oder Delivery- Markt berücksichtigt (Märkte für multiple Overs werden bei dieser Regel nicht berücksichtigt).</w:t>
      </w:r>
    </w:p>
    <w:p w:rsidR="00117109" w:rsidRDefault="00117109" w:rsidP="00117109">
      <w:pPr>
        <w:pStyle w:val="ListParagraph"/>
        <w:numPr>
          <w:ilvl w:val="0"/>
          <w:numId w:val="39"/>
        </w:numPr>
        <w:tabs>
          <w:tab w:val="left" w:pos="1291"/>
        </w:tabs>
        <w:spacing w:after="200" w:line="276" w:lineRule="auto"/>
        <w:rPr>
          <w:szCs w:val="24"/>
          <w:lang w:val="de-DE"/>
        </w:rPr>
      </w:pPr>
      <w:r>
        <w:rPr>
          <w:szCs w:val="24"/>
          <w:lang w:val="de-DE"/>
        </w:rPr>
        <w:t>Twenty 20: um alle Märkte zu entscheiden müssen angesetzen Overs gespielt werden, so lange die Innings nicht ihr natürliches Ergebnis erreicht haben.</w:t>
      </w:r>
    </w:p>
    <w:p w:rsidR="00117109" w:rsidRDefault="00117109" w:rsidP="00117109">
      <w:pPr>
        <w:pStyle w:val="Heading3"/>
        <w:rPr>
          <w:lang w:eastAsia="en-GB"/>
        </w:rPr>
      </w:pPr>
      <w:r>
        <w:rPr>
          <w:lang w:eastAsia="en-GB"/>
        </w:rPr>
        <w:t>REGELN FÜR ABRECHNUNG UND STORNIERUNG</w:t>
      </w:r>
    </w:p>
    <w:p w:rsidR="00117109" w:rsidRDefault="00117109" w:rsidP="00117109">
      <w:pPr>
        <w:pStyle w:val="ListParagraph"/>
        <w:numPr>
          <w:ilvl w:val="0"/>
          <w:numId w:val="39"/>
        </w:numPr>
        <w:tabs>
          <w:tab w:val="left" w:pos="1291"/>
        </w:tabs>
        <w:spacing w:after="200" w:line="276" w:lineRule="auto"/>
        <w:rPr>
          <w:lang w:val="de-AT" w:eastAsia="en-GB"/>
        </w:rPr>
      </w:pPr>
      <w:r>
        <w:rPr>
          <w:lang w:val="de-AT" w:eastAsia="en-GB"/>
        </w:rPr>
        <w:t>Wenn ein Spiel abgesagt wird bevor es angefangen hat werden alle Märkte für ungültig erklärt, es sei denn, das Spiel wird innerhalb von 48 Stunden nach der ursprünglichen Ansetzung wiederholt.</w:t>
      </w:r>
    </w:p>
    <w:p w:rsidR="00117109" w:rsidRPr="00055CA7" w:rsidRDefault="00117109" w:rsidP="00117109">
      <w:pPr>
        <w:pStyle w:val="ListParagraph"/>
        <w:numPr>
          <w:ilvl w:val="0"/>
          <w:numId w:val="39"/>
        </w:numPr>
        <w:tabs>
          <w:tab w:val="left" w:pos="1291"/>
        </w:tabs>
        <w:spacing w:after="200" w:line="276" w:lineRule="auto"/>
        <w:rPr>
          <w:lang w:val="de-AT" w:eastAsia="en-GB"/>
        </w:rPr>
      </w:pPr>
      <w:r>
        <w:rPr>
          <w:lang w:val="de-AT" w:eastAsia="en-GB"/>
        </w:rPr>
        <w:t xml:space="preserve">Wenn das Spiel unentschieden ausgeht und die die offiziellen Wettkampfregeln keinen Seiger bestimmen können; oder wenn die offiziellen Wettkampfregeln den Sieger mittels </w:t>
      </w:r>
      <w:r w:rsidRPr="00055CA7">
        <w:rPr>
          <w:lang w:val="de-AT" w:eastAsia="en-GB"/>
        </w:rPr>
        <w:t>Münzwurf oder per Auslosung entscheiden, werden alle Märkte als ungültig gewertet.</w:t>
      </w:r>
    </w:p>
    <w:p w:rsidR="00117109" w:rsidRDefault="00117109" w:rsidP="00117109">
      <w:pPr>
        <w:pStyle w:val="ListParagraph"/>
        <w:numPr>
          <w:ilvl w:val="0"/>
          <w:numId w:val="39"/>
        </w:numPr>
        <w:tabs>
          <w:tab w:val="left" w:pos="1291"/>
        </w:tabs>
        <w:spacing w:after="200" w:line="276" w:lineRule="auto"/>
        <w:rPr>
          <w:lang w:val="de-AT" w:eastAsia="en-GB"/>
        </w:rPr>
      </w:pPr>
      <w:r w:rsidRPr="00055CA7">
        <w:rPr>
          <w:lang w:val="de-AT" w:eastAsia="en-GB"/>
        </w:rPr>
        <w:lastRenderedPageBreak/>
        <w:t>Wird ein Over nicht zu Ende gespielt werden alle unentschiedenen Märkte diese Over betreffend als ungültig gewertet, es sei denn das Inning hat ein natürliches Ergebnis (z.B. Declaration (Kapitänsentscheidung</w:t>
      </w:r>
      <w:r>
        <w:rPr>
          <w:lang w:val="de-AT" w:eastAsia="en-GB"/>
        </w:rPr>
        <w:t>, das Inning vorzeitig zu beenden), Team komplett ausgeschieden, etc.</w:t>
      </w:r>
    </w:p>
    <w:p w:rsidR="00117109" w:rsidRPr="00117109" w:rsidRDefault="00117109" w:rsidP="00117109">
      <w:pPr>
        <w:pStyle w:val="ListParagraph"/>
        <w:numPr>
          <w:ilvl w:val="0"/>
          <w:numId w:val="39"/>
        </w:numPr>
        <w:tabs>
          <w:tab w:val="left" w:pos="1291"/>
        </w:tabs>
        <w:spacing w:after="200" w:line="276" w:lineRule="auto"/>
        <w:rPr>
          <w:szCs w:val="24"/>
          <w:lang w:val="de-DE"/>
        </w:rPr>
      </w:pPr>
      <w:r w:rsidRPr="004D2899">
        <w:rPr>
          <w:szCs w:val="24"/>
          <w:lang w:val="de-DE"/>
        </w:rPr>
        <w:t>Wenn Wetten angeboten werden</w:t>
      </w:r>
      <w:r>
        <w:rPr>
          <w:szCs w:val="24"/>
          <w:lang w:val="de-DE"/>
        </w:rPr>
        <w:t>,</w:t>
      </w:r>
      <w:r w:rsidRPr="004D2899">
        <w:rPr>
          <w:szCs w:val="24"/>
          <w:lang w:val="de-DE"/>
        </w:rPr>
        <w:t xml:space="preserve"> aber ein falscher Punktestand zugrunde liegt und dieser signifikanten Einfluss auf die </w:t>
      </w:r>
      <w:r w:rsidRPr="00396EF1">
        <w:rPr>
          <w:szCs w:val="24"/>
          <w:lang w:val="de-DE"/>
        </w:rPr>
        <w:t xml:space="preserve">Quoten </w:t>
      </w:r>
      <w:r w:rsidRPr="004D2899">
        <w:rPr>
          <w:szCs w:val="24"/>
          <w:lang w:val="de-DE"/>
        </w:rPr>
        <w:t>hat</w:t>
      </w:r>
      <w:r>
        <w:rPr>
          <w:szCs w:val="24"/>
          <w:lang w:val="de-DE"/>
        </w:rPr>
        <w:t>,</w:t>
      </w:r>
      <w:r w:rsidRPr="004D2899">
        <w:rPr>
          <w:szCs w:val="24"/>
          <w:lang w:val="de-DE"/>
        </w:rPr>
        <w:t xml:space="preserve"> so behalten wir uns das Recht vor, alle Wetten für ungültig zu erklären.</w:t>
      </w:r>
    </w:p>
    <w:p w:rsidR="00DD6E52" w:rsidRPr="005B059F" w:rsidRDefault="00DD6E52" w:rsidP="00DD6E52">
      <w:pPr>
        <w:pStyle w:val="Heading3"/>
        <w:rPr>
          <w:lang w:val="de-AT" w:eastAsia="en-GB"/>
        </w:rPr>
      </w:pPr>
      <w:r w:rsidRPr="005B059F">
        <w:rPr>
          <w:lang w:val="de-AT" w:eastAsia="en-GB"/>
        </w:rPr>
        <w:t>MARKTNAMEN UND BESCHREIBUNG</w:t>
      </w:r>
    </w:p>
    <w:p w:rsidR="00DD6E52" w:rsidRPr="00325E2C" w:rsidRDefault="00DD6E52" w:rsidP="00325E2C">
      <w:pPr>
        <w:rPr>
          <w:b/>
          <w:lang w:val="de-AT" w:eastAsia="en-GB"/>
        </w:rPr>
      </w:pPr>
      <w:r w:rsidRPr="00325E2C">
        <w:rPr>
          <w:b/>
          <w:lang w:val="de-AT" w:eastAsia="en-GB"/>
        </w:rPr>
        <w:t>1. Sieger, inkl. Super Over</w:t>
      </w:r>
    </w:p>
    <w:p w:rsidR="00DD6E52" w:rsidRDefault="00DD6E52" w:rsidP="00DD6E52">
      <w:pPr>
        <w:rPr>
          <w:lang w:val="de-AT" w:eastAsia="en-GB"/>
        </w:rPr>
      </w:pPr>
      <w:r>
        <w:rPr>
          <w:lang w:val="de-AT" w:eastAsia="en-GB"/>
        </w:rPr>
        <w:t>Mannschaft 1; Mannschaft 2</w:t>
      </w:r>
    </w:p>
    <w:p w:rsidR="00DD6E52" w:rsidRPr="00325E2C" w:rsidRDefault="00DD6E52" w:rsidP="00DD6E52">
      <w:pPr>
        <w:rPr>
          <w:b/>
          <w:lang w:val="de-AT" w:eastAsia="en-GB"/>
        </w:rPr>
      </w:pPr>
      <w:r w:rsidRPr="00325E2C">
        <w:rPr>
          <w:b/>
          <w:lang w:val="de-AT" w:eastAsia="en-GB"/>
        </w:rPr>
        <w:t xml:space="preserve">2. </w:t>
      </w:r>
      <w:r w:rsidR="00BA01FE">
        <w:rPr>
          <w:b/>
          <w:lang w:val="de-AT" w:eastAsia="en-GB"/>
        </w:rPr>
        <w:t xml:space="preserve">Gesamtzahl </w:t>
      </w:r>
      <w:r w:rsidRPr="00325E2C">
        <w:rPr>
          <w:b/>
          <w:lang w:val="de-AT" w:eastAsia="en-GB"/>
        </w:rPr>
        <w:t>Runs</w:t>
      </w:r>
    </w:p>
    <w:p w:rsidR="00DD6E52" w:rsidRDefault="00DD6E52" w:rsidP="00DD6E52">
      <w:pPr>
        <w:rPr>
          <w:lang w:val="de-AT" w:eastAsia="en-GB"/>
        </w:rPr>
      </w:pPr>
      <w:r>
        <w:rPr>
          <w:lang w:val="de-AT" w:eastAsia="en-GB"/>
        </w:rPr>
        <w:t>(über; unter)</w:t>
      </w:r>
    </w:p>
    <w:p w:rsidR="00DD6E52" w:rsidRPr="00325E2C" w:rsidRDefault="00DD6E52" w:rsidP="00DD6E52">
      <w:pPr>
        <w:rPr>
          <w:b/>
          <w:lang w:val="de-AT" w:eastAsia="en-GB"/>
        </w:rPr>
      </w:pPr>
      <w:r w:rsidRPr="00325E2C">
        <w:rPr>
          <w:b/>
          <w:lang w:val="de-AT" w:eastAsia="en-GB"/>
        </w:rPr>
        <w:t xml:space="preserve">3. </w:t>
      </w:r>
      <w:r w:rsidR="00BA01FE">
        <w:rPr>
          <w:b/>
          <w:lang w:val="de-AT" w:eastAsia="en-GB"/>
        </w:rPr>
        <w:t xml:space="preserve">Gesamtzahl </w:t>
      </w:r>
      <w:r w:rsidRPr="00325E2C">
        <w:rPr>
          <w:b/>
          <w:lang w:val="de-AT" w:eastAsia="en-GB"/>
        </w:rPr>
        <w:t>Runs Heimmannschaft</w:t>
      </w:r>
    </w:p>
    <w:p w:rsidR="00DD6E52" w:rsidRDefault="00DD6E52" w:rsidP="00DD6E52">
      <w:pPr>
        <w:rPr>
          <w:lang w:val="de-AT" w:eastAsia="en-GB"/>
        </w:rPr>
      </w:pPr>
      <w:r>
        <w:rPr>
          <w:lang w:val="de-AT" w:eastAsia="en-GB"/>
        </w:rPr>
        <w:t>(über, unter)</w:t>
      </w:r>
    </w:p>
    <w:p w:rsidR="00DD6E52" w:rsidRPr="00325E2C" w:rsidRDefault="00DD6E52" w:rsidP="00DD6E52">
      <w:pPr>
        <w:rPr>
          <w:b/>
          <w:lang w:val="de-AT" w:eastAsia="en-GB"/>
        </w:rPr>
      </w:pPr>
      <w:r w:rsidRPr="00325E2C">
        <w:rPr>
          <w:b/>
          <w:lang w:val="de-AT" w:eastAsia="en-GB"/>
        </w:rPr>
        <w:t xml:space="preserve">4. </w:t>
      </w:r>
      <w:r w:rsidR="00BA01FE">
        <w:rPr>
          <w:b/>
          <w:lang w:val="de-AT" w:eastAsia="en-GB"/>
        </w:rPr>
        <w:t xml:space="preserve">Gesamtzahl </w:t>
      </w:r>
      <w:r w:rsidRPr="00325E2C">
        <w:rPr>
          <w:b/>
          <w:lang w:val="de-AT" w:eastAsia="en-GB"/>
        </w:rPr>
        <w:t>Runs Auswärtsmannschaft</w:t>
      </w:r>
    </w:p>
    <w:p w:rsidR="00DD6E52" w:rsidRDefault="00DD6E52" w:rsidP="00DD6E52">
      <w:pPr>
        <w:rPr>
          <w:lang w:val="de-AT" w:eastAsia="en-GB"/>
        </w:rPr>
      </w:pPr>
      <w:r>
        <w:rPr>
          <w:lang w:val="de-AT" w:eastAsia="en-GB"/>
        </w:rPr>
        <w:t>(über; unter)</w:t>
      </w:r>
    </w:p>
    <w:p w:rsidR="00DD6E52" w:rsidRPr="00325E2C" w:rsidRDefault="00DD6E52" w:rsidP="00DD6E52">
      <w:pPr>
        <w:rPr>
          <w:b/>
          <w:lang w:val="de-AT" w:eastAsia="en-GB"/>
        </w:rPr>
      </w:pPr>
      <w:r w:rsidRPr="00325E2C">
        <w:rPr>
          <w:b/>
          <w:lang w:val="de-AT" w:eastAsia="en-GB"/>
        </w:rPr>
        <w:t>5. Runs Heimmannschaft</w:t>
      </w:r>
    </w:p>
    <w:p w:rsidR="00DD6E52" w:rsidRDefault="00DD6E52" w:rsidP="00DD6E52">
      <w:pPr>
        <w:rPr>
          <w:lang w:val="de-AT" w:eastAsia="en-GB"/>
        </w:rPr>
      </w:pPr>
      <w:r w:rsidRPr="00DD6E52">
        <w:rPr>
          <w:lang w:val="de-AT" w:eastAsia="en-GB"/>
        </w:rPr>
        <w:t>(I:1; 1:2; I:3; I:4; I:5; I:6; I:7; I:8; I:9;)</w:t>
      </w:r>
    </w:p>
    <w:p w:rsidR="00DD6E52" w:rsidRPr="00055CA7" w:rsidRDefault="00DD6E52" w:rsidP="00DD6E52">
      <w:pPr>
        <w:rPr>
          <w:b/>
          <w:lang w:val="de-AT" w:eastAsia="en-GB"/>
        </w:rPr>
      </w:pPr>
      <w:r w:rsidRPr="00325E2C">
        <w:rPr>
          <w:b/>
          <w:lang w:val="de-AT" w:eastAsia="en-GB"/>
        </w:rPr>
        <w:t>6</w:t>
      </w:r>
      <w:r w:rsidRPr="00055CA7">
        <w:rPr>
          <w:b/>
          <w:lang w:val="de-AT" w:eastAsia="en-GB"/>
        </w:rPr>
        <w:t>. Runs Auswärtsmannschaft</w:t>
      </w:r>
    </w:p>
    <w:p w:rsidR="00DD6E52" w:rsidRPr="00055CA7" w:rsidRDefault="00DD6E52" w:rsidP="00DD6E52">
      <w:pPr>
        <w:rPr>
          <w:lang w:val="de-AT" w:eastAsia="en-GB"/>
        </w:rPr>
      </w:pPr>
      <w:r w:rsidRPr="00055CA7">
        <w:rPr>
          <w:lang w:val="de-AT" w:eastAsia="en-GB"/>
        </w:rPr>
        <w:t>(I:1; 1:2; I:3; I:4; I:5; I:6; I:7; I:8; I:9;)</w:t>
      </w:r>
    </w:p>
    <w:p w:rsidR="00DD6E52" w:rsidRPr="00055CA7" w:rsidRDefault="00DD6E52" w:rsidP="00DD6E52">
      <w:pPr>
        <w:rPr>
          <w:b/>
          <w:lang w:val="de-AT" w:eastAsia="en-GB"/>
        </w:rPr>
      </w:pPr>
      <w:r w:rsidRPr="00055CA7">
        <w:rPr>
          <w:b/>
          <w:lang w:val="de-AT" w:eastAsia="en-GB"/>
        </w:rPr>
        <w:t>7. Gerade/Ungerade Anzahl Runs</w:t>
      </w:r>
    </w:p>
    <w:p w:rsidR="00DD6E52" w:rsidRPr="00055CA7" w:rsidRDefault="00DD6E52" w:rsidP="00DD6E52">
      <w:pPr>
        <w:rPr>
          <w:lang w:val="de-AT" w:eastAsia="en-GB"/>
        </w:rPr>
      </w:pPr>
      <w:r w:rsidRPr="00055CA7">
        <w:rPr>
          <w:lang w:val="de-AT" w:eastAsia="en-GB"/>
        </w:rPr>
        <w:t>(gerade; ungerade)</w:t>
      </w:r>
    </w:p>
    <w:p w:rsidR="00DD6E52" w:rsidRPr="00055CA7" w:rsidRDefault="00DD6E52" w:rsidP="00DD6E52">
      <w:pPr>
        <w:rPr>
          <w:b/>
          <w:lang w:val="de-AT" w:eastAsia="en-GB"/>
        </w:rPr>
      </w:pPr>
      <w:r w:rsidRPr="00055CA7">
        <w:rPr>
          <w:b/>
          <w:lang w:val="de-AT" w:eastAsia="en-GB"/>
        </w:rPr>
        <w:t xml:space="preserve">8. </w:t>
      </w:r>
      <w:r w:rsidR="00055CA7" w:rsidRPr="00055CA7">
        <w:rPr>
          <w:b/>
          <w:lang w:val="de-AT" w:eastAsia="en-GB"/>
        </w:rPr>
        <w:t>Anzahl der Runs im Over mit der höchsten Punktezahl</w:t>
      </w:r>
      <w:r w:rsidRPr="00055CA7">
        <w:rPr>
          <w:b/>
          <w:lang w:val="de-AT" w:eastAsia="en-GB"/>
        </w:rPr>
        <w:t>?</w:t>
      </w:r>
    </w:p>
    <w:p w:rsidR="00DD6E52" w:rsidRPr="00055CA7" w:rsidRDefault="00DD6E52" w:rsidP="00DD6E52">
      <w:pPr>
        <w:rPr>
          <w:lang w:val="de-AT" w:eastAsia="en-GB"/>
        </w:rPr>
      </w:pPr>
      <w:r w:rsidRPr="00055CA7">
        <w:rPr>
          <w:lang w:val="de-AT" w:eastAsia="en-GB"/>
        </w:rPr>
        <w:t>(I:1; 1:2; I:3; I:4; I:5; I:6)</w:t>
      </w:r>
    </w:p>
    <w:p w:rsidR="00DD6E52" w:rsidRPr="00055CA7" w:rsidRDefault="00DD6E52" w:rsidP="00DD6E52">
      <w:pPr>
        <w:rPr>
          <w:b/>
          <w:lang w:val="de-AT" w:eastAsia="en-GB"/>
        </w:rPr>
      </w:pPr>
      <w:r w:rsidRPr="00055CA7">
        <w:rPr>
          <w:b/>
          <w:lang w:val="de-AT" w:eastAsia="en-GB"/>
        </w:rPr>
        <w:t xml:space="preserve">9. </w:t>
      </w:r>
      <w:r w:rsidR="00055CA7" w:rsidRPr="00055CA7">
        <w:rPr>
          <w:b/>
          <w:lang w:val="de-AT" w:eastAsia="en-GB"/>
        </w:rPr>
        <w:t>Welche Mannschaft erzeilt das Over mit der höchsten Punktezahl</w:t>
      </w:r>
      <w:r w:rsidRPr="00055CA7">
        <w:rPr>
          <w:b/>
          <w:lang w:val="de-AT" w:eastAsia="en-GB"/>
        </w:rPr>
        <w:t>?</w:t>
      </w:r>
    </w:p>
    <w:p w:rsidR="00DD6E52" w:rsidRPr="00055CA7" w:rsidRDefault="00DD6E52" w:rsidP="00DD6E52">
      <w:pPr>
        <w:rPr>
          <w:lang w:val="de-AT" w:eastAsia="en-GB"/>
        </w:rPr>
      </w:pPr>
      <w:r w:rsidRPr="00055CA7">
        <w:rPr>
          <w:lang w:val="de-AT" w:eastAsia="en-GB"/>
        </w:rPr>
        <w:t>Mannschaft 1; unentschieden; Mannschaft 2</w:t>
      </w:r>
    </w:p>
    <w:p w:rsidR="00DD6E52" w:rsidRPr="00055CA7" w:rsidRDefault="00DD6E52" w:rsidP="00DD6E52">
      <w:pPr>
        <w:rPr>
          <w:b/>
          <w:lang w:val="de-AT" w:eastAsia="en-GB"/>
        </w:rPr>
      </w:pPr>
      <w:r w:rsidRPr="00055CA7">
        <w:rPr>
          <w:b/>
          <w:lang w:val="de-AT" w:eastAsia="en-GB"/>
        </w:rPr>
        <w:t>10. Wird es ein Superover geben?</w:t>
      </w:r>
    </w:p>
    <w:p w:rsidR="00DD6E52" w:rsidRPr="00055CA7" w:rsidRDefault="00DD6E52" w:rsidP="00DD6E52">
      <w:pPr>
        <w:rPr>
          <w:lang w:val="de-AT" w:eastAsia="en-GB"/>
        </w:rPr>
      </w:pPr>
      <w:r w:rsidRPr="00055CA7">
        <w:rPr>
          <w:lang w:val="de-AT" w:eastAsia="en-GB"/>
        </w:rPr>
        <w:t>(ja; nein)</w:t>
      </w:r>
    </w:p>
    <w:p w:rsidR="00DD6E52" w:rsidRPr="00055CA7" w:rsidRDefault="00DD6E52" w:rsidP="00DD6E52">
      <w:pPr>
        <w:rPr>
          <w:b/>
          <w:lang w:val="de-AT" w:eastAsia="en-GB"/>
        </w:rPr>
      </w:pPr>
      <w:r w:rsidRPr="00055CA7">
        <w:rPr>
          <w:b/>
          <w:lang w:val="de-AT" w:eastAsia="en-GB"/>
        </w:rPr>
        <w:t>11. Welche Mannschaft führt nach X Overs?</w:t>
      </w:r>
    </w:p>
    <w:p w:rsidR="00DD6E52" w:rsidRPr="00055CA7" w:rsidRDefault="00DD6E52" w:rsidP="00DD6E52">
      <w:pPr>
        <w:rPr>
          <w:lang w:val="de-AT" w:eastAsia="en-GB"/>
        </w:rPr>
      </w:pPr>
      <w:r w:rsidRPr="00055CA7">
        <w:rPr>
          <w:lang w:val="de-AT" w:eastAsia="en-GB"/>
        </w:rPr>
        <w:t>Mannschaft 1; unentschieden; Mannschaft 2</w:t>
      </w:r>
    </w:p>
    <w:p w:rsidR="00DD6E52" w:rsidRPr="00055CA7" w:rsidRDefault="00DD6E52" w:rsidP="00DD6E52">
      <w:pPr>
        <w:rPr>
          <w:b/>
          <w:lang w:val="de-AT" w:eastAsia="en-GB"/>
        </w:rPr>
      </w:pPr>
      <w:r w:rsidRPr="00055CA7">
        <w:rPr>
          <w:b/>
          <w:lang w:val="de-AT" w:eastAsia="en-GB"/>
        </w:rPr>
        <w:t xml:space="preserve">12. </w:t>
      </w:r>
      <w:r w:rsidR="00BA01FE">
        <w:rPr>
          <w:b/>
          <w:lang w:val="de-AT" w:eastAsia="en-GB"/>
        </w:rPr>
        <w:t xml:space="preserve">Gesamtzahl </w:t>
      </w:r>
      <w:r w:rsidRPr="00055CA7">
        <w:rPr>
          <w:b/>
          <w:lang w:val="de-AT" w:eastAsia="en-GB"/>
        </w:rPr>
        <w:t>Runs Heimmannschaft nach X Overs?</w:t>
      </w:r>
    </w:p>
    <w:p w:rsidR="00DD6E52" w:rsidRPr="00055CA7" w:rsidRDefault="00DD6E52" w:rsidP="00DD6E52">
      <w:pPr>
        <w:rPr>
          <w:lang w:val="de-AT" w:eastAsia="en-GB"/>
        </w:rPr>
      </w:pPr>
      <w:r w:rsidRPr="00055CA7">
        <w:rPr>
          <w:lang w:val="de-AT" w:eastAsia="en-GB"/>
        </w:rPr>
        <w:t>(über; unter)</w:t>
      </w:r>
    </w:p>
    <w:p w:rsidR="00DD6E52" w:rsidRPr="00055CA7" w:rsidRDefault="00DD6E52" w:rsidP="00DD6E52">
      <w:pPr>
        <w:rPr>
          <w:b/>
          <w:lang w:val="de-AT" w:eastAsia="en-GB"/>
        </w:rPr>
      </w:pPr>
      <w:r w:rsidRPr="00055CA7">
        <w:rPr>
          <w:b/>
          <w:lang w:val="de-AT" w:eastAsia="en-GB"/>
        </w:rPr>
        <w:t xml:space="preserve">13. </w:t>
      </w:r>
      <w:r w:rsidR="00BA01FE">
        <w:rPr>
          <w:b/>
          <w:lang w:val="de-AT" w:eastAsia="en-GB"/>
        </w:rPr>
        <w:t xml:space="preserve">Gesamtzahl </w:t>
      </w:r>
      <w:r w:rsidRPr="00055CA7">
        <w:rPr>
          <w:b/>
          <w:lang w:val="de-AT" w:eastAsia="en-GB"/>
        </w:rPr>
        <w:t>Runs Auswärtsmannschaft nach X Overs?</w:t>
      </w:r>
    </w:p>
    <w:p w:rsidR="00DD6E52" w:rsidRPr="00055CA7" w:rsidRDefault="00DD6E52" w:rsidP="00DD6E52">
      <w:pPr>
        <w:rPr>
          <w:lang w:val="de-AT" w:eastAsia="en-GB"/>
        </w:rPr>
      </w:pPr>
      <w:r w:rsidRPr="00055CA7">
        <w:rPr>
          <w:lang w:val="de-AT" w:eastAsia="en-GB"/>
        </w:rPr>
        <w:t>(über; unter)</w:t>
      </w:r>
    </w:p>
    <w:p w:rsidR="00DD6E52" w:rsidRPr="00325E2C" w:rsidRDefault="00DD6E52" w:rsidP="00DD6E52">
      <w:pPr>
        <w:rPr>
          <w:b/>
          <w:lang w:val="de-AT" w:eastAsia="en-GB"/>
        </w:rPr>
      </w:pPr>
      <w:r w:rsidRPr="00055CA7">
        <w:rPr>
          <w:b/>
          <w:lang w:val="de-AT" w:eastAsia="en-GB"/>
        </w:rPr>
        <w:t>14. Runs Heimmannschaft nach X Overs</w:t>
      </w:r>
    </w:p>
    <w:p w:rsidR="00DD6E52" w:rsidRDefault="00DD6E52" w:rsidP="00DD6E52">
      <w:pPr>
        <w:rPr>
          <w:lang w:val="de-AT" w:eastAsia="en-GB"/>
        </w:rPr>
      </w:pPr>
      <w:r>
        <w:rPr>
          <w:lang w:val="de-AT" w:eastAsia="en-GB"/>
        </w:rPr>
        <w:t>(über; unter)</w:t>
      </w:r>
    </w:p>
    <w:p w:rsidR="00DD6E52" w:rsidRPr="00325E2C" w:rsidRDefault="00DD6E52" w:rsidP="00DD6E52">
      <w:pPr>
        <w:rPr>
          <w:b/>
          <w:lang w:val="de-AT" w:eastAsia="en-GB"/>
        </w:rPr>
      </w:pPr>
      <w:r w:rsidRPr="00325E2C">
        <w:rPr>
          <w:b/>
          <w:lang w:val="de-AT" w:eastAsia="en-GB"/>
        </w:rPr>
        <w:t>15. Runs Auswärtsmannschaft nach X Overs</w:t>
      </w:r>
    </w:p>
    <w:p w:rsidR="00DD6E52" w:rsidRDefault="00DD6E52" w:rsidP="00DD6E52">
      <w:pPr>
        <w:rPr>
          <w:lang w:val="de-AT" w:eastAsia="en-GB"/>
        </w:rPr>
      </w:pPr>
      <w:r>
        <w:rPr>
          <w:lang w:val="de-AT" w:eastAsia="en-GB"/>
        </w:rPr>
        <w:t>(über; unter)</w:t>
      </w:r>
    </w:p>
    <w:p w:rsidR="00DD6E52" w:rsidRPr="00325E2C" w:rsidRDefault="00DD6E52" w:rsidP="00DD6E52">
      <w:pPr>
        <w:rPr>
          <w:b/>
          <w:lang w:val="de-AT" w:eastAsia="en-GB"/>
        </w:rPr>
      </w:pPr>
      <w:r w:rsidRPr="00325E2C">
        <w:rPr>
          <w:b/>
          <w:lang w:val="de-AT" w:eastAsia="en-GB"/>
        </w:rPr>
        <w:t xml:space="preserve">16. </w:t>
      </w:r>
      <w:r w:rsidR="00BA01FE">
        <w:rPr>
          <w:b/>
          <w:lang w:val="de-AT" w:eastAsia="en-GB"/>
        </w:rPr>
        <w:t xml:space="preserve">Gesamtzahl </w:t>
      </w:r>
      <w:r w:rsidRPr="00325E2C">
        <w:rPr>
          <w:b/>
          <w:lang w:val="de-AT" w:eastAsia="en-GB"/>
        </w:rPr>
        <w:t>Runs Heimmannschaft für Over X in Innings X</w:t>
      </w:r>
    </w:p>
    <w:p w:rsidR="00DD6E52" w:rsidRDefault="00DD6E52" w:rsidP="00DD6E52">
      <w:pPr>
        <w:rPr>
          <w:lang w:val="de-AT" w:eastAsia="en-GB"/>
        </w:rPr>
      </w:pPr>
      <w:r>
        <w:rPr>
          <w:lang w:val="de-AT" w:eastAsia="en-GB"/>
        </w:rPr>
        <w:t>(über; unter)</w:t>
      </w:r>
    </w:p>
    <w:p w:rsidR="00DD6E52" w:rsidRPr="00325E2C" w:rsidRDefault="00DD6E52" w:rsidP="00DD6E52">
      <w:pPr>
        <w:rPr>
          <w:b/>
          <w:lang w:val="de-AT" w:eastAsia="en-GB"/>
        </w:rPr>
      </w:pPr>
      <w:r w:rsidRPr="00325E2C">
        <w:rPr>
          <w:b/>
          <w:lang w:val="de-AT" w:eastAsia="en-GB"/>
        </w:rPr>
        <w:t xml:space="preserve">17. </w:t>
      </w:r>
      <w:r w:rsidR="00BA01FE">
        <w:rPr>
          <w:b/>
          <w:lang w:val="de-AT" w:eastAsia="en-GB"/>
        </w:rPr>
        <w:t xml:space="preserve">Gesamtzahl </w:t>
      </w:r>
      <w:r w:rsidRPr="00325E2C">
        <w:rPr>
          <w:b/>
          <w:lang w:val="de-AT" w:eastAsia="en-GB"/>
        </w:rPr>
        <w:t>Runs Auswärtsmannschaft für Over X in Innings X</w:t>
      </w:r>
    </w:p>
    <w:p w:rsidR="00DD6E52" w:rsidRDefault="00DD6E52" w:rsidP="00DD6E52">
      <w:pPr>
        <w:rPr>
          <w:lang w:val="de-AT" w:eastAsia="en-GB"/>
        </w:rPr>
      </w:pPr>
      <w:r>
        <w:rPr>
          <w:lang w:val="de-AT" w:eastAsia="en-GB"/>
        </w:rPr>
        <w:t>(über; unter)</w:t>
      </w:r>
    </w:p>
    <w:p w:rsidR="00DD6E52" w:rsidRPr="00325E2C" w:rsidRDefault="00DD6E52" w:rsidP="00DD6E52">
      <w:pPr>
        <w:rPr>
          <w:b/>
          <w:lang w:val="de-AT" w:eastAsia="en-GB"/>
        </w:rPr>
      </w:pPr>
      <w:r w:rsidRPr="00325E2C">
        <w:rPr>
          <w:b/>
          <w:lang w:val="de-AT" w:eastAsia="en-GB"/>
        </w:rPr>
        <w:t>18. Gerade/ungerade Anzahl Runs Heimmannschaft für Over X in Innings X</w:t>
      </w:r>
    </w:p>
    <w:p w:rsidR="00DD6E52" w:rsidRDefault="00DD6E52" w:rsidP="00DD6E52">
      <w:pPr>
        <w:rPr>
          <w:lang w:val="de-AT" w:eastAsia="en-GB"/>
        </w:rPr>
      </w:pPr>
      <w:r>
        <w:rPr>
          <w:lang w:val="de-AT" w:eastAsia="en-GB"/>
        </w:rPr>
        <w:t>(gerade; ungerade)</w:t>
      </w:r>
    </w:p>
    <w:p w:rsidR="00DD6E52" w:rsidRPr="00325E2C" w:rsidRDefault="00DD6E52" w:rsidP="00DD6E52">
      <w:pPr>
        <w:rPr>
          <w:b/>
          <w:lang w:val="de-AT" w:eastAsia="en-GB"/>
        </w:rPr>
      </w:pPr>
      <w:r w:rsidRPr="00325E2C">
        <w:rPr>
          <w:b/>
          <w:lang w:val="de-AT" w:eastAsia="en-GB"/>
        </w:rPr>
        <w:t>19. Gerade/ungerade Anzahl Runs Auswärtsmannschaft für Over X in Innings X</w:t>
      </w:r>
    </w:p>
    <w:p w:rsidR="00DD6E52" w:rsidRDefault="00DD6E52" w:rsidP="00DD6E52">
      <w:pPr>
        <w:rPr>
          <w:lang w:val="de-AT" w:eastAsia="en-GB"/>
        </w:rPr>
      </w:pPr>
      <w:r>
        <w:rPr>
          <w:lang w:val="de-AT" w:eastAsia="en-GB"/>
        </w:rPr>
        <w:t>(gerade; ungerade)</w:t>
      </w:r>
    </w:p>
    <w:p w:rsidR="00DD6E52" w:rsidRPr="00055CA7" w:rsidRDefault="00DD6E52" w:rsidP="00DD6E52">
      <w:pPr>
        <w:rPr>
          <w:b/>
          <w:lang w:val="de-AT" w:eastAsia="en-GB"/>
        </w:rPr>
      </w:pPr>
      <w:r w:rsidRPr="00325E2C">
        <w:rPr>
          <w:b/>
          <w:lang w:val="de-AT" w:eastAsia="en-GB"/>
        </w:rPr>
        <w:lastRenderedPageBreak/>
        <w:t xml:space="preserve">20. </w:t>
      </w:r>
      <w:r w:rsidR="00BA01FE">
        <w:rPr>
          <w:b/>
          <w:lang w:val="de-AT" w:eastAsia="en-GB"/>
        </w:rPr>
        <w:t xml:space="preserve">Gesamtzahl </w:t>
      </w:r>
      <w:r w:rsidRPr="00055CA7">
        <w:rPr>
          <w:b/>
          <w:lang w:val="de-AT" w:eastAsia="en-GB"/>
        </w:rPr>
        <w:t>Runs Heimmannschaft in Delivery X von Over X in Innings X</w:t>
      </w:r>
    </w:p>
    <w:p w:rsidR="00CA527F" w:rsidRPr="00055CA7" w:rsidRDefault="00CA527F" w:rsidP="00CA527F">
      <w:pPr>
        <w:rPr>
          <w:lang w:val="de-AT" w:eastAsia="en-GB"/>
        </w:rPr>
      </w:pPr>
      <w:r w:rsidRPr="00055CA7">
        <w:rPr>
          <w:lang w:val="de-AT" w:eastAsia="en-GB"/>
        </w:rPr>
        <w:t>(über; unter)</w:t>
      </w:r>
    </w:p>
    <w:p w:rsidR="00CA527F" w:rsidRPr="00055CA7" w:rsidRDefault="00CA527F" w:rsidP="00CA527F">
      <w:pPr>
        <w:rPr>
          <w:b/>
          <w:lang w:val="de-AT" w:eastAsia="en-GB"/>
        </w:rPr>
      </w:pPr>
      <w:r w:rsidRPr="00055CA7">
        <w:rPr>
          <w:b/>
          <w:lang w:val="de-AT" w:eastAsia="en-GB"/>
        </w:rPr>
        <w:t xml:space="preserve">21. </w:t>
      </w:r>
      <w:r w:rsidR="00BA01FE">
        <w:rPr>
          <w:b/>
          <w:lang w:val="de-AT" w:eastAsia="en-GB"/>
        </w:rPr>
        <w:t xml:space="preserve">Gesamtzahl </w:t>
      </w:r>
      <w:r w:rsidRPr="00055CA7">
        <w:rPr>
          <w:b/>
          <w:lang w:val="de-AT" w:eastAsia="en-GB"/>
        </w:rPr>
        <w:t>Runs Auswärtsmannschaft in Delivery X von Over X in Innings X</w:t>
      </w:r>
    </w:p>
    <w:p w:rsidR="00CA527F" w:rsidRPr="00055CA7" w:rsidRDefault="00CA527F" w:rsidP="00CA527F">
      <w:pPr>
        <w:rPr>
          <w:lang w:val="de-AT" w:eastAsia="en-GB"/>
        </w:rPr>
      </w:pPr>
      <w:r w:rsidRPr="00055CA7">
        <w:rPr>
          <w:lang w:val="de-AT" w:eastAsia="en-GB"/>
        </w:rPr>
        <w:t>(über; unter)</w:t>
      </w:r>
    </w:p>
    <w:p w:rsidR="00CA527F" w:rsidRPr="00055CA7" w:rsidRDefault="00CA527F" w:rsidP="00DD6E52">
      <w:pPr>
        <w:rPr>
          <w:b/>
          <w:lang w:val="de-AT" w:eastAsia="en-GB"/>
        </w:rPr>
      </w:pPr>
      <w:r w:rsidRPr="00055CA7">
        <w:rPr>
          <w:b/>
          <w:lang w:val="de-AT" w:eastAsia="en-GB"/>
        </w:rPr>
        <w:t>22. Nächstes Ausscheiden</w:t>
      </w:r>
    </w:p>
    <w:p w:rsidR="00CA527F" w:rsidRPr="00055CA7" w:rsidRDefault="00CA527F" w:rsidP="00DD6E52">
      <w:pPr>
        <w:rPr>
          <w:lang w:val="de-AT" w:eastAsia="en-GB"/>
        </w:rPr>
      </w:pPr>
      <w:r w:rsidRPr="00055CA7">
        <w:rPr>
          <w:lang w:val="de-AT" w:eastAsia="en-GB"/>
        </w:rPr>
        <w:t xml:space="preserve">(caught; bowled; LBW; Run out; Stumped </w:t>
      </w:r>
      <w:r w:rsidR="00055CA7" w:rsidRPr="00055CA7">
        <w:rPr>
          <w:lang w:val="de-AT" w:eastAsia="en-GB"/>
        </w:rPr>
        <w:t>und andere</w:t>
      </w:r>
      <w:r w:rsidRPr="00055CA7">
        <w:rPr>
          <w:lang w:val="de-AT" w:eastAsia="en-GB"/>
        </w:rPr>
        <w:t>)</w:t>
      </w:r>
    </w:p>
    <w:p w:rsidR="00CA527F" w:rsidRPr="00055CA7" w:rsidRDefault="00CA527F" w:rsidP="00CA527F">
      <w:pPr>
        <w:rPr>
          <w:b/>
          <w:lang w:val="de-AT" w:eastAsia="en-GB"/>
        </w:rPr>
      </w:pPr>
      <w:r w:rsidRPr="00055CA7">
        <w:rPr>
          <w:b/>
          <w:lang w:val="de-AT" w:eastAsia="en-GB"/>
        </w:rPr>
        <w:t>22. Nächstes Ausscheiden (gefangen/ nicht gefangen)</w:t>
      </w:r>
    </w:p>
    <w:p w:rsidR="00A44E3C" w:rsidRPr="00DD6E52" w:rsidRDefault="00CA527F" w:rsidP="00DD6E52">
      <w:pPr>
        <w:rPr>
          <w:lang w:val="de-AT" w:eastAsia="en-GB"/>
        </w:rPr>
      </w:pPr>
      <w:r w:rsidRPr="00055CA7">
        <w:rPr>
          <w:lang w:val="de-AT" w:eastAsia="en-GB"/>
        </w:rPr>
        <w:t>(gefangen/ nicht gefangen)</w:t>
      </w:r>
    </w:p>
    <w:sectPr w:rsidR="00A44E3C" w:rsidRPr="00DD6E52"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7B8" w:rsidRDefault="003B47B8" w:rsidP="00A642E4">
      <w:r>
        <w:separator/>
      </w:r>
    </w:p>
  </w:endnote>
  <w:endnote w:type="continuationSeparator" w:id="0">
    <w:p w:rsidR="003B47B8" w:rsidRDefault="003B47B8"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8D0" w:rsidRDefault="005C38D0" w:rsidP="00A642E4">
    <w:pPr>
      <w:tabs>
        <w:tab w:val="left" w:pos="2625"/>
      </w:tabs>
    </w:pPr>
    <w:r>
      <w:rPr>
        <w:noProof/>
        <w:lang w:val="en-US"/>
      </w:rPr>
      <w:drawing>
        <wp:anchor distT="0" distB="0" distL="114300" distR="114300" simplePos="0" relativeHeight="251661312" behindDoc="0" locked="0" layoutInCell="1" allowOverlap="1" wp14:anchorId="59A6E3FB" wp14:editId="7284FF2E">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5C38D0" w:rsidTr="00861D17">
      <w:tc>
        <w:tcPr>
          <w:tcW w:w="5038" w:type="dxa"/>
          <w:shd w:val="clear" w:color="auto" w:fill="auto"/>
          <w:tcMar>
            <w:top w:w="0" w:type="dxa"/>
            <w:left w:w="108" w:type="dxa"/>
            <w:bottom w:w="0" w:type="dxa"/>
            <w:right w:w="108" w:type="dxa"/>
          </w:tcMar>
        </w:tcPr>
        <w:p w:rsidR="005C38D0" w:rsidRDefault="005C38D0"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B63C90">
            <w:rPr>
              <w:rFonts w:ascii="Arial" w:hAnsi="Arial" w:cs="Arial"/>
              <w:b/>
              <w:bCs/>
              <w:noProof/>
              <w:color w:val="CFD1D2"/>
              <w:spacing w:val="60"/>
            </w:rPr>
            <w:t>47</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5C38D0" w:rsidRDefault="005C38D0" w:rsidP="00861D17">
          <w:pPr>
            <w:pStyle w:val="Footer"/>
            <w:rPr>
              <w:rFonts w:ascii="Arial" w:hAnsi="Arial" w:cs="Arial"/>
              <w:color w:val="CFD1D2"/>
              <w:spacing w:val="60"/>
            </w:rPr>
          </w:pPr>
        </w:p>
      </w:tc>
    </w:tr>
  </w:tbl>
  <w:p w:rsidR="005C38D0" w:rsidRDefault="005C38D0"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7B8" w:rsidRDefault="003B47B8" w:rsidP="00A642E4">
      <w:r>
        <w:separator/>
      </w:r>
    </w:p>
  </w:footnote>
  <w:footnote w:type="continuationSeparator" w:id="0">
    <w:p w:rsidR="003B47B8" w:rsidRDefault="003B47B8"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8D0" w:rsidRDefault="005C38D0"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7EA0502E" wp14:editId="6730E3FA">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EFB"/>
    <w:multiLevelType w:val="hybridMultilevel"/>
    <w:tmpl w:val="0FF45904"/>
    <w:lvl w:ilvl="0" w:tplc="F1F28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447FD"/>
    <w:multiLevelType w:val="hybridMultilevel"/>
    <w:tmpl w:val="0E74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36207"/>
    <w:multiLevelType w:val="hybridMultilevel"/>
    <w:tmpl w:val="3AC87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34E6D6C"/>
    <w:multiLevelType w:val="hybridMultilevel"/>
    <w:tmpl w:val="A0C6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E7AE8"/>
    <w:multiLevelType w:val="hybridMultilevel"/>
    <w:tmpl w:val="ADA2C5AC"/>
    <w:lvl w:ilvl="0" w:tplc="35C64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CD0238"/>
    <w:multiLevelType w:val="hybridMultilevel"/>
    <w:tmpl w:val="3D58C7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4AB4BC0"/>
    <w:multiLevelType w:val="hybridMultilevel"/>
    <w:tmpl w:val="D12E733C"/>
    <w:lvl w:ilvl="0" w:tplc="5A748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D90A49"/>
    <w:multiLevelType w:val="hybridMultilevel"/>
    <w:tmpl w:val="8FB6C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AFA3DB1"/>
    <w:multiLevelType w:val="hybridMultilevel"/>
    <w:tmpl w:val="D5AC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802BB5"/>
    <w:multiLevelType w:val="hybridMultilevel"/>
    <w:tmpl w:val="A010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70DE3"/>
    <w:multiLevelType w:val="hybridMultilevel"/>
    <w:tmpl w:val="FA68F4F4"/>
    <w:lvl w:ilvl="0" w:tplc="B3FA0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906609"/>
    <w:multiLevelType w:val="hybridMultilevel"/>
    <w:tmpl w:val="150A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9E6C73"/>
    <w:multiLevelType w:val="hybridMultilevel"/>
    <w:tmpl w:val="518486E8"/>
    <w:lvl w:ilvl="0" w:tplc="1B3E6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E26949"/>
    <w:multiLevelType w:val="hybridMultilevel"/>
    <w:tmpl w:val="E31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AE6E82"/>
    <w:multiLevelType w:val="hybridMultilevel"/>
    <w:tmpl w:val="E9006B6C"/>
    <w:lvl w:ilvl="0" w:tplc="B6C89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D32DDB"/>
    <w:multiLevelType w:val="hybridMultilevel"/>
    <w:tmpl w:val="E26E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E6712"/>
    <w:multiLevelType w:val="hybridMultilevel"/>
    <w:tmpl w:val="091232E8"/>
    <w:lvl w:ilvl="0" w:tplc="E3F82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B60E02"/>
    <w:multiLevelType w:val="hybridMultilevel"/>
    <w:tmpl w:val="0E8C6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910701"/>
    <w:multiLevelType w:val="hybridMultilevel"/>
    <w:tmpl w:val="9F2CF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336C86"/>
    <w:multiLevelType w:val="hybridMultilevel"/>
    <w:tmpl w:val="4066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DFF"/>
    <w:multiLevelType w:val="hybridMultilevel"/>
    <w:tmpl w:val="597C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380DCC"/>
    <w:multiLevelType w:val="hybridMultilevel"/>
    <w:tmpl w:val="FA564964"/>
    <w:lvl w:ilvl="0" w:tplc="5ED0E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AC4388"/>
    <w:multiLevelType w:val="hybridMultilevel"/>
    <w:tmpl w:val="D8409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DE7E80"/>
    <w:multiLevelType w:val="hybridMultilevel"/>
    <w:tmpl w:val="E53E0C80"/>
    <w:lvl w:ilvl="0" w:tplc="AAAAA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F0224B"/>
    <w:multiLevelType w:val="hybridMultilevel"/>
    <w:tmpl w:val="892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6D18A0"/>
    <w:multiLevelType w:val="hybridMultilevel"/>
    <w:tmpl w:val="C23E3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F3117C"/>
    <w:multiLevelType w:val="hybridMultilevel"/>
    <w:tmpl w:val="FC6A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4B2E66"/>
    <w:multiLevelType w:val="hybridMultilevel"/>
    <w:tmpl w:val="93F81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E73DA6"/>
    <w:multiLevelType w:val="hybridMultilevel"/>
    <w:tmpl w:val="326E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84B56"/>
    <w:multiLevelType w:val="hybridMultilevel"/>
    <w:tmpl w:val="CC265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75F7360"/>
    <w:multiLevelType w:val="hybridMultilevel"/>
    <w:tmpl w:val="3216F7CC"/>
    <w:lvl w:ilvl="0" w:tplc="9D122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7863DF5"/>
    <w:multiLevelType w:val="hybridMultilevel"/>
    <w:tmpl w:val="FDA2F2F8"/>
    <w:lvl w:ilvl="0" w:tplc="FE84B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557424"/>
    <w:multiLevelType w:val="hybridMultilevel"/>
    <w:tmpl w:val="A35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71755"/>
    <w:multiLevelType w:val="hybridMultilevel"/>
    <w:tmpl w:val="898E7D32"/>
    <w:lvl w:ilvl="0" w:tplc="8F368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5D3FB0"/>
    <w:multiLevelType w:val="hybridMultilevel"/>
    <w:tmpl w:val="0A06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66764"/>
    <w:multiLevelType w:val="hybridMultilevel"/>
    <w:tmpl w:val="ADE2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66476B"/>
    <w:multiLevelType w:val="hybridMultilevel"/>
    <w:tmpl w:val="13561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94B7D88"/>
    <w:multiLevelType w:val="hybridMultilevel"/>
    <w:tmpl w:val="3034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AB3D59"/>
    <w:multiLevelType w:val="hybridMultilevel"/>
    <w:tmpl w:val="F2961F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D1432B3"/>
    <w:multiLevelType w:val="hybridMultilevel"/>
    <w:tmpl w:val="7A0C9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E3C10E2"/>
    <w:multiLevelType w:val="hybridMultilevel"/>
    <w:tmpl w:val="00CE5A50"/>
    <w:lvl w:ilvl="0" w:tplc="F3AEE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0414DA"/>
    <w:multiLevelType w:val="hybridMultilevel"/>
    <w:tmpl w:val="E57C5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FEE30CE"/>
    <w:multiLevelType w:val="hybridMultilevel"/>
    <w:tmpl w:val="FF32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0"/>
  </w:num>
  <w:num w:numId="4">
    <w:abstractNumId w:val="40"/>
  </w:num>
  <w:num w:numId="5">
    <w:abstractNumId w:val="33"/>
  </w:num>
  <w:num w:numId="6">
    <w:abstractNumId w:val="6"/>
  </w:num>
  <w:num w:numId="7">
    <w:abstractNumId w:val="23"/>
  </w:num>
  <w:num w:numId="8">
    <w:abstractNumId w:val="14"/>
  </w:num>
  <w:num w:numId="9">
    <w:abstractNumId w:val="12"/>
  </w:num>
  <w:num w:numId="10">
    <w:abstractNumId w:val="16"/>
  </w:num>
  <w:num w:numId="11">
    <w:abstractNumId w:val="4"/>
  </w:num>
  <w:num w:numId="12">
    <w:abstractNumId w:val="10"/>
  </w:num>
  <w:num w:numId="13">
    <w:abstractNumId w:val="31"/>
  </w:num>
  <w:num w:numId="14">
    <w:abstractNumId w:val="30"/>
  </w:num>
  <w:num w:numId="15">
    <w:abstractNumId w:val="21"/>
  </w:num>
  <w:num w:numId="16">
    <w:abstractNumId w:val="19"/>
  </w:num>
  <w:num w:numId="17">
    <w:abstractNumId w:val="37"/>
  </w:num>
  <w:num w:numId="18">
    <w:abstractNumId w:val="32"/>
  </w:num>
  <w:num w:numId="19">
    <w:abstractNumId w:val="26"/>
  </w:num>
  <w:num w:numId="20">
    <w:abstractNumId w:val="11"/>
  </w:num>
  <w:num w:numId="21">
    <w:abstractNumId w:val="13"/>
  </w:num>
  <w:num w:numId="22">
    <w:abstractNumId w:val="25"/>
  </w:num>
  <w:num w:numId="23">
    <w:abstractNumId w:val="17"/>
  </w:num>
  <w:num w:numId="24">
    <w:abstractNumId w:val="7"/>
  </w:num>
  <w:num w:numId="25">
    <w:abstractNumId w:val="20"/>
  </w:num>
  <w:num w:numId="26">
    <w:abstractNumId w:val="22"/>
  </w:num>
  <w:num w:numId="27">
    <w:abstractNumId w:val="27"/>
  </w:num>
  <w:num w:numId="28">
    <w:abstractNumId w:val="29"/>
  </w:num>
  <w:num w:numId="29">
    <w:abstractNumId w:val="24"/>
  </w:num>
  <w:num w:numId="30">
    <w:abstractNumId w:val="34"/>
  </w:num>
  <w:num w:numId="31">
    <w:abstractNumId w:val="1"/>
  </w:num>
  <w:num w:numId="32">
    <w:abstractNumId w:val="42"/>
  </w:num>
  <w:num w:numId="33">
    <w:abstractNumId w:val="15"/>
  </w:num>
  <w:num w:numId="34">
    <w:abstractNumId w:val="38"/>
  </w:num>
  <w:num w:numId="35">
    <w:abstractNumId w:val="3"/>
  </w:num>
  <w:num w:numId="36">
    <w:abstractNumId w:val="8"/>
  </w:num>
  <w:num w:numId="37">
    <w:abstractNumId w:val="36"/>
  </w:num>
  <w:num w:numId="38">
    <w:abstractNumId w:val="18"/>
  </w:num>
  <w:num w:numId="39">
    <w:abstractNumId w:val="35"/>
  </w:num>
  <w:num w:numId="40">
    <w:abstractNumId w:val="2"/>
  </w:num>
  <w:num w:numId="41">
    <w:abstractNumId w:val="39"/>
  </w:num>
  <w:num w:numId="42">
    <w:abstractNumId w:val="5"/>
  </w:num>
  <w:num w:numId="43">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25E1"/>
    <w:rsid w:val="0000303E"/>
    <w:rsid w:val="00005DC4"/>
    <w:rsid w:val="000100CE"/>
    <w:rsid w:val="0001099B"/>
    <w:rsid w:val="00010D08"/>
    <w:rsid w:val="000157AB"/>
    <w:rsid w:val="00015AFE"/>
    <w:rsid w:val="0001671D"/>
    <w:rsid w:val="000169F1"/>
    <w:rsid w:val="000179BD"/>
    <w:rsid w:val="00020E0B"/>
    <w:rsid w:val="00022021"/>
    <w:rsid w:val="00024CB2"/>
    <w:rsid w:val="00024DB7"/>
    <w:rsid w:val="00025BF5"/>
    <w:rsid w:val="00030364"/>
    <w:rsid w:val="00030C6B"/>
    <w:rsid w:val="000338E8"/>
    <w:rsid w:val="00035778"/>
    <w:rsid w:val="00036D14"/>
    <w:rsid w:val="00045A98"/>
    <w:rsid w:val="000461C5"/>
    <w:rsid w:val="000478BE"/>
    <w:rsid w:val="00050205"/>
    <w:rsid w:val="000536FA"/>
    <w:rsid w:val="00054955"/>
    <w:rsid w:val="00055CA7"/>
    <w:rsid w:val="00056415"/>
    <w:rsid w:val="0005698D"/>
    <w:rsid w:val="00056CB1"/>
    <w:rsid w:val="00061616"/>
    <w:rsid w:val="00061B8D"/>
    <w:rsid w:val="0006209A"/>
    <w:rsid w:val="00064527"/>
    <w:rsid w:val="0007281B"/>
    <w:rsid w:val="00081035"/>
    <w:rsid w:val="00081350"/>
    <w:rsid w:val="0008398B"/>
    <w:rsid w:val="00083DD6"/>
    <w:rsid w:val="00091703"/>
    <w:rsid w:val="00097478"/>
    <w:rsid w:val="000A3E8A"/>
    <w:rsid w:val="000A581E"/>
    <w:rsid w:val="000A7763"/>
    <w:rsid w:val="000A7D2D"/>
    <w:rsid w:val="000B279E"/>
    <w:rsid w:val="000B2A09"/>
    <w:rsid w:val="000B6E79"/>
    <w:rsid w:val="000B6FAC"/>
    <w:rsid w:val="000B70B1"/>
    <w:rsid w:val="000C0A57"/>
    <w:rsid w:val="000C3739"/>
    <w:rsid w:val="000C3C6F"/>
    <w:rsid w:val="000C588D"/>
    <w:rsid w:val="000D64BF"/>
    <w:rsid w:val="000E1D73"/>
    <w:rsid w:val="000E46D1"/>
    <w:rsid w:val="000F0774"/>
    <w:rsid w:val="000F319F"/>
    <w:rsid w:val="000F7857"/>
    <w:rsid w:val="000F7AC2"/>
    <w:rsid w:val="00105DCB"/>
    <w:rsid w:val="0010668B"/>
    <w:rsid w:val="00107769"/>
    <w:rsid w:val="00114D7E"/>
    <w:rsid w:val="001151AB"/>
    <w:rsid w:val="001162DD"/>
    <w:rsid w:val="00117109"/>
    <w:rsid w:val="00123A71"/>
    <w:rsid w:val="00125343"/>
    <w:rsid w:val="00127252"/>
    <w:rsid w:val="0012754E"/>
    <w:rsid w:val="00131E50"/>
    <w:rsid w:val="001325AD"/>
    <w:rsid w:val="00132F09"/>
    <w:rsid w:val="00141B35"/>
    <w:rsid w:val="00144D4E"/>
    <w:rsid w:val="00150F1A"/>
    <w:rsid w:val="001515B7"/>
    <w:rsid w:val="001531F4"/>
    <w:rsid w:val="00160A5F"/>
    <w:rsid w:val="00163191"/>
    <w:rsid w:val="001644AF"/>
    <w:rsid w:val="001649E5"/>
    <w:rsid w:val="001714AE"/>
    <w:rsid w:val="0017333C"/>
    <w:rsid w:val="00175132"/>
    <w:rsid w:val="00182726"/>
    <w:rsid w:val="00182B0A"/>
    <w:rsid w:val="00184F04"/>
    <w:rsid w:val="00187CA8"/>
    <w:rsid w:val="00191B43"/>
    <w:rsid w:val="001A4565"/>
    <w:rsid w:val="001A56CC"/>
    <w:rsid w:val="001B2DE7"/>
    <w:rsid w:val="001B2FDD"/>
    <w:rsid w:val="001C1806"/>
    <w:rsid w:val="001C53EF"/>
    <w:rsid w:val="001C5A41"/>
    <w:rsid w:val="001C634F"/>
    <w:rsid w:val="001C7FB0"/>
    <w:rsid w:val="001D20BD"/>
    <w:rsid w:val="001D6599"/>
    <w:rsid w:val="001E6136"/>
    <w:rsid w:val="001E7DB0"/>
    <w:rsid w:val="001F09F0"/>
    <w:rsid w:val="001F7ABE"/>
    <w:rsid w:val="00201EB9"/>
    <w:rsid w:val="00211ADA"/>
    <w:rsid w:val="00217296"/>
    <w:rsid w:val="002239B5"/>
    <w:rsid w:val="00224E3E"/>
    <w:rsid w:val="00234727"/>
    <w:rsid w:val="0024243A"/>
    <w:rsid w:val="00251CA3"/>
    <w:rsid w:val="00255B39"/>
    <w:rsid w:val="002570A4"/>
    <w:rsid w:val="00262A9F"/>
    <w:rsid w:val="002707F5"/>
    <w:rsid w:val="00270B4A"/>
    <w:rsid w:val="002736D7"/>
    <w:rsid w:val="002737F4"/>
    <w:rsid w:val="00274D00"/>
    <w:rsid w:val="0027796D"/>
    <w:rsid w:val="00277C67"/>
    <w:rsid w:val="0028200B"/>
    <w:rsid w:val="0028335A"/>
    <w:rsid w:val="00283D63"/>
    <w:rsid w:val="0028511B"/>
    <w:rsid w:val="002856AB"/>
    <w:rsid w:val="00285964"/>
    <w:rsid w:val="002872DA"/>
    <w:rsid w:val="00291FEA"/>
    <w:rsid w:val="00293160"/>
    <w:rsid w:val="002944C6"/>
    <w:rsid w:val="002A3580"/>
    <w:rsid w:val="002A553C"/>
    <w:rsid w:val="002B5CA2"/>
    <w:rsid w:val="002B6005"/>
    <w:rsid w:val="002B6575"/>
    <w:rsid w:val="002C144B"/>
    <w:rsid w:val="002C1CAD"/>
    <w:rsid w:val="002C72B9"/>
    <w:rsid w:val="002D3BB8"/>
    <w:rsid w:val="002E1213"/>
    <w:rsid w:val="002E25AB"/>
    <w:rsid w:val="002F3819"/>
    <w:rsid w:val="002F4445"/>
    <w:rsid w:val="0030028F"/>
    <w:rsid w:val="003150B9"/>
    <w:rsid w:val="003152F6"/>
    <w:rsid w:val="00317917"/>
    <w:rsid w:val="003222FB"/>
    <w:rsid w:val="00325E2C"/>
    <w:rsid w:val="00325F5A"/>
    <w:rsid w:val="00326A73"/>
    <w:rsid w:val="00327AFD"/>
    <w:rsid w:val="00331A88"/>
    <w:rsid w:val="00332C08"/>
    <w:rsid w:val="003364DF"/>
    <w:rsid w:val="00344BD5"/>
    <w:rsid w:val="00344CA2"/>
    <w:rsid w:val="00344FC3"/>
    <w:rsid w:val="003555C1"/>
    <w:rsid w:val="003558DE"/>
    <w:rsid w:val="003563CE"/>
    <w:rsid w:val="0036091D"/>
    <w:rsid w:val="0036268E"/>
    <w:rsid w:val="00362A7D"/>
    <w:rsid w:val="003642B3"/>
    <w:rsid w:val="0036751C"/>
    <w:rsid w:val="00371E0A"/>
    <w:rsid w:val="00372EB8"/>
    <w:rsid w:val="00373EC3"/>
    <w:rsid w:val="003766F1"/>
    <w:rsid w:val="00377625"/>
    <w:rsid w:val="00381C8B"/>
    <w:rsid w:val="00382E58"/>
    <w:rsid w:val="00385C45"/>
    <w:rsid w:val="00392FF1"/>
    <w:rsid w:val="003A3E0A"/>
    <w:rsid w:val="003A4527"/>
    <w:rsid w:val="003A696D"/>
    <w:rsid w:val="003B30C3"/>
    <w:rsid w:val="003B47B8"/>
    <w:rsid w:val="003B61E2"/>
    <w:rsid w:val="003C03AE"/>
    <w:rsid w:val="003C0C10"/>
    <w:rsid w:val="003C465F"/>
    <w:rsid w:val="003C5D86"/>
    <w:rsid w:val="003C6C18"/>
    <w:rsid w:val="003D27CB"/>
    <w:rsid w:val="003E6074"/>
    <w:rsid w:val="003F0A7B"/>
    <w:rsid w:val="003F12F1"/>
    <w:rsid w:val="0040143D"/>
    <w:rsid w:val="004039C8"/>
    <w:rsid w:val="00404C00"/>
    <w:rsid w:val="0040549B"/>
    <w:rsid w:val="00411CA3"/>
    <w:rsid w:val="00414C9F"/>
    <w:rsid w:val="004162D1"/>
    <w:rsid w:val="004240BA"/>
    <w:rsid w:val="00426A60"/>
    <w:rsid w:val="00431E9C"/>
    <w:rsid w:val="004343FF"/>
    <w:rsid w:val="00434727"/>
    <w:rsid w:val="004355B5"/>
    <w:rsid w:val="004364E2"/>
    <w:rsid w:val="00437E68"/>
    <w:rsid w:val="00442257"/>
    <w:rsid w:val="00442DC9"/>
    <w:rsid w:val="00444ED3"/>
    <w:rsid w:val="00451D16"/>
    <w:rsid w:val="0045390B"/>
    <w:rsid w:val="0045436D"/>
    <w:rsid w:val="004554EC"/>
    <w:rsid w:val="00455C31"/>
    <w:rsid w:val="00460B6E"/>
    <w:rsid w:val="00461889"/>
    <w:rsid w:val="00461A8A"/>
    <w:rsid w:val="0046332B"/>
    <w:rsid w:val="004652DC"/>
    <w:rsid w:val="00472345"/>
    <w:rsid w:val="00475901"/>
    <w:rsid w:val="00475D92"/>
    <w:rsid w:val="00483038"/>
    <w:rsid w:val="00484E7C"/>
    <w:rsid w:val="00490CD4"/>
    <w:rsid w:val="0049145E"/>
    <w:rsid w:val="00493A5D"/>
    <w:rsid w:val="004963E2"/>
    <w:rsid w:val="004973C2"/>
    <w:rsid w:val="004A3A7A"/>
    <w:rsid w:val="004A3FA9"/>
    <w:rsid w:val="004A4C6B"/>
    <w:rsid w:val="004A5075"/>
    <w:rsid w:val="004B01DA"/>
    <w:rsid w:val="004B5689"/>
    <w:rsid w:val="004D08F4"/>
    <w:rsid w:val="004D2899"/>
    <w:rsid w:val="004D3FC0"/>
    <w:rsid w:val="004D4223"/>
    <w:rsid w:val="004D5A15"/>
    <w:rsid w:val="004D64EB"/>
    <w:rsid w:val="004D6597"/>
    <w:rsid w:val="004E127E"/>
    <w:rsid w:val="004E3787"/>
    <w:rsid w:val="004E54E6"/>
    <w:rsid w:val="004E7E48"/>
    <w:rsid w:val="004F0ADF"/>
    <w:rsid w:val="004F4D71"/>
    <w:rsid w:val="004F65B6"/>
    <w:rsid w:val="005045D9"/>
    <w:rsid w:val="005049B4"/>
    <w:rsid w:val="00506FF0"/>
    <w:rsid w:val="00516A47"/>
    <w:rsid w:val="00520744"/>
    <w:rsid w:val="0052146F"/>
    <w:rsid w:val="005318ED"/>
    <w:rsid w:val="00531C2B"/>
    <w:rsid w:val="00532A58"/>
    <w:rsid w:val="00532ECC"/>
    <w:rsid w:val="00541088"/>
    <w:rsid w:val="005417DC"/>
    <w:rsid w:val="00543EC6"/>
    <w:rsid w:val="00544953"/>
    <w:rsid w:val="005457C6"/>
    <w:rsid w:val="0054700D"/>
    <w:rsid w:val="005569BD"/>
    <w:rsid w:val="00557DFD"/>
    <w:rsid w:val="00562068"/>
    <w:rsid w:val="00571C13"/>
    <w:rsid w:val="00573498"/>
    <w:rsid w:val="005927AC"/>
    <w:rsid w:val="00592FFD"/>
    <w:rsid w:val="005935CE"/>
    <w:rsid w:val="00595CB9"/>
    <w:rsid w:val="005968C3"/>
    <w:rsid w:val="00596DFB"/>
    <w:rsid w:val="005970CD"/>
    <w:rsid w:val="005A077B"/>
    <w:rsid w:val="005A0DBF"/>
    <w:rsid w:val="005A13EC"/>
    <w:rsid w:val="005A1DDE"/>
    <w:rsid w:val="005A2CA7"/>
    <w:rsid w:val="005A2EB1"/>
    <w:rsid w:val="005A38DF"/>
    <w:rsid w:val="005A4F8B"/>
    <w:rsid w:val="005A5256"/>
    <w:rsid w:val="005A6DC3"/>
    <w:rsid w:val="005B04A2"/>
    <w:rsid w:val="005B059F"/>
    <w:rsid w:val="005B1261"/>
    <w:rsid w:val="005B1378"/>
    <w:rsid w:val="005B1AC4"/>
    <w:rsid w:val="005B21E6"/>
    <w:rsid w:val="005B6500"/>
    <w:rsid w:val="005B72AA"/>
    <w:rsid w:val="005C1AFE"/>
    <w:rsid w:val="005C2377"/>
    <w:rsid w:val="005C38D0"/>
    <w:rsid w:val="005C4145"/>
    <w:rsid w:val="005C68CF"/>
    <w:rsid w:val="005D0175"/>
    <w:rsid w:val="005D697A"/>
    <w:rsid w:val="005D726D"/>
    <w:rsid w:val="005E16F1"/>
    <w:rsid w:val="005E4AC7"/>
    <w:rsid w:val="005E7C0F"/>
    <w:rsid w:val="005F0687"/>
    <w:rsid w:val="005F16DB"/>
    <w:rsid w:val="005F1747"/>
    <w:rsid w:val="005F5197"/>
    <w:rsid w:val="005F54F4"/>
    <w:rsid w:val="00600106"/>
    <w:rsid w:val="006009DB"/>
    <w:rsid w:val="00601D49"/>
    <w:rsid w:val="00601E7C"/>
    <w:rsid w:val="006029CC"/>
    <w:rsid w:val="00604826"/>
    <w:rsid w:val="00607EBA"/>
    <w:rsid w:val="0061129C"/>
    <w:rsid w:val="00615928"/>
    <w:rsid w:val="00617721"/>
    <w:rsid w:val="00624129"/>
    <w:rsid w:val="0062519F"/>
    <w:rsid w:val="006272B4"/>
    <w:rsid w:val="006325B4"/>
    <w:rsid w:val="0063424A"/>
    <w:rsid w:val="00636C80"/>
    <w:rsid w:val="00637765"/>
    <w:rsid w:val="00646953"/>
    <w:rsid w:val="00651D83"/>
    <w:rsid w:val="00654646"/>
    <w:rsid w:val="00655512"/>
    <w:rsid w:val="006569F6"/>
    <w:rsid w:val="00661131"/>
    <w:rsid w:val="006623C5"/>
    <w:rsid w:val="00671E97"/>
    <w:rsid w:val="006739CB"/>
    <w:rsid w:val="00677B98"/>
    <w:rsid w:val="00680058"/>
    <w:rsid w:val="006839CC"/>
    <w:rsid w:val="006865F7"/>
    <w:rsid w:val="0068720B"/>
    <w:rsid w:val="006A036E"/>
    <w:rsid w:val="006A06CE"/>
    <w:rsid w:val="006A6126"/>
    <w:rsid w:val="006B0B88"/>
    <w:rsid w:val="006B284F"/>
    <w:rsid w:val="006B74E9"/>
    <w:rsid w:val="006C1717"/>
    <w:rsid w:val="006C5441"/>
    <w:rsid w:val="006C6CA9"/>
    <w:rsid w:val="006D1294"/>
    <w:rsid w:val="006D3974"/>
    <w:rsid w:val="006D6E00"/>
    <w:rsid w:val="006D730C"/>
    <w:rsid w:val="006E4F2E"/>
    <w:rsid w:val="006E526B"/>
    <w:rsid w:val="006E6B5A"/>
    <w:rsid w:val="006E7349"/>
    <w:rsid w:val="006F06CE"/>
    <w:rsid w:val="006F1BBD"/>
    <w:rsid w:val="006F4B48"/>
    <w:rsid w:val="00701171"/>
    <w:rsid w:val="0070132C"/>
    <w:rsid w:val="0070223B"/>
    <w:rsid w:val="00702699"/>
    <w:rsid w:val="00702790"/>
    <w:rsid w:val="00707C41"/>
    <w:rsid w:val="00710B9A"/>
    <w:rsid w:val="0071179C"/>
    <w:rsid w:val="007158F3"/>
    <w:rsid w:val="007165F4"/>
    <w:rsid w:val="007173EC"/>
    <w:rsid w:val="00720D78"/>
    <w:rsid w:val="00722030"/>
    <w:rsid w:val="00723416"/>
    <w:rsid w:val="00724444"/>
    <w:rsid w:val="00725CBD"/>
    <w:rsid w:val="00730E7F"/>
    <w:rsid w:val="007427B0"/>
    <w:rsid w:val="00742C66"/>
    <w:rsid w:val="00747149"/>
    <w:rsid w:val="00752102"/>
    <w:rsid w:val="00754202"/>
    <w:rsid w:val="00761DAC"/>
    <w:rsid w:val="007627E4"/>
    <w:rsid w:val="00764094"/>
    <w:rsid w:val="007651A9"/>
    <w:rsid w:val="007652D6"/>
    <w:rsid w:val="007658D1"/>
    <w:rsid w:val="007664D2"/>
    <w:rsid w:val="00771042"/>
    <w:rsid w:val="00781038"/>
    <w:rsid w:val="00782BCE"/>
    <w:rsid w:val="00792E78"/>
    <w:rsid w:val="007939BE"/>
    <w:rsid w:val="00795288"/>
    <w:rsid w:val="007A1D8C"/>
    <w:rsid w:val="007A4761"/>
    <w:rsid w:val="007A5DEC"/>
    <w:rsid w:val="007B1409"/>
    <w:rsid w:val="007B17FD"/>
    <w:rsid w:val="007B74CC"/>
    <w:rsid w:val="007C3553"/>
    <w:rsid w:val="007C55F1"/>
    <w:rsid w:val="007C6299"/>
    <w:rsid w:val="007C640C"/>
    <w:rsid w:val="007D0F2F"/>
    <w:rsid w:val="007D175F"/>
    <w:rsid w:val="007D1791"/>
    <w:rsid w:val="007D51DC"/>
    <w:rsid w:val="007D559F"/>
    <w:rsid w:val="007D621B"/>
    <w:rsid w:val="007E2E82"/>
    <w:rsid w:val="007E4288"/>
    <w:rsid w:val="007E55E0"/>
    <w:rsid w:val="007E5D12"/>
    <w:rsid w:val="007F03AD"/>
    <w:rsid w:val="007F2F51"/>
    <w:rsid w:val="00806AB9"/>
    <w:rsid w:val="00807ED6"/>
    <w:rsid w:val="00815AA2"/>
    <w:rsid w:val="0082270B"/>
    <w:rsid w:val="0082594A"/>
    <w:rsid w:val="00826DF7"/>
    <w:rsid w:val="00830550"/>
    <w:rsid w:val="00831942"/>
    <w:rsid w:val="00832F00"/>
    <w:rsid w:val="008337EB"/>
    <w:rsid w:val="00833DB2"/>
    <w:rsid w:val="008346D9"/>
    <w:rsid w:val="00835B4A"/>
    <w:rsid w:val="00835F50"/>
    <w:rsid w:val="00837C36"/>
    <w:rsid w:val="00837F4A"/>
    <w:rsid w:val="00841A13"/>
    <w:rsid w:val="00843458"/>
    <w:rsid w:val="008437A2"/>
    <w:rsid w:val="008450B3"/>
    <w:rsid w:val="00846D30"/>
    <w:rsid w:val="00850950"/>
    <w:rsid w:val="00851985"/>
    <w:rsid w:val="00854C1B"/>
    <w:rsid w:val="00855B19"/>
    <w:rsid w:val="00861D17"/>
    <w:rsid w:val="008622C9"/>
    <w:rsid w:val="008626E6"/>
    <w:rsid w:val="008649CD"/>
    <w:rsid w:val="00865920"/>
    <w:rsid w:val="00866D34"/>
    <w:rsid w:val="008670C3"/>
    <w:rsid w:val="0086757F"/>
    <w:rsid w:val="0087169E"/>
    <w:rsid w:val="00872BEB"/>
    <w:rsid w:val="00874D92"/>
    <w:rsid w:val="00874F67"/>
    <w:rsid w:val="008819BD"/>
    <w:rsid w:val="00885441"/>
    <w:rsid w:val="008854FE"/>
    <w:rsid w:val="008929C7"/>
    <w:rsid w:val="0089355F"/>
    <w:rsid w:val="008A1256"/>
    <w:rsid w:val="008A1F6E"/>
    <w:rsid w:val="008A5403"/>
    <w:rsid w:val="008A7941"/>
    <w:rsid w:val="008B1829"/>
    <w:rsid w:val="008B28DE"/>
    <w:rsid w:val="008B2B78"/>
    <w:rsid w:val="008B3706"/>
    <w:rsid w:val="008B7C00"/>
    <w:rsid w:val="008C11B6"/>
    <w:rsid w:val="008C1CE5"/>
    <w:rsid w:val="008C2FFD"/>
    <w:rsid w:val="008C3D8B"/>
    <w:rsid w:val="008C6438"/>
    <w:rsid w:val="008C65E9"/>
    <w:rsid w:val="008D0384"/>
    <w:rsid w:val="008D0646"/>
    <w:rsid w:val="008D1FE7"/>
    <w:rsid w:val="008D3011"/>
    <w:rsid w:val="008D4553"/>
    <w:rsid w:val="008D47EA"/>
    <w:rsid w:val="008E12F9"/>
    <w:rsid w:val="008E3C6C"/>
    <w:rsid w:val="008F56B9"/>
    <w:rsid w:val="0090492B"/>
    <w:rsid w:val="009056CB"/>
    <w:rsid w:val="009101C4"/>
    <w:rsid w:val="0091057A"/>
    <w:rsid w:val="0091278E"/>
    <w:rsid w:val="009217C6"/>
    <w:rsid w:val="009248AA"/>
    <w:rsid w:val="00926159"/>
    <w:rsid w:val="00933013"/>
    <w:rsid w:val="009331A9"/>
    <w:rsid w:val="00933A6C"/>
    <w:rsid w:val="0093429F"/>
    <w:rsid w:val="00937438"/>
    <w:rsid w:val="00941430"/>
    <w:rsid w:val="0094269C"/>
    <w:rsid w:val="009437B1"/>
    <w:rsid w:val="0094483C"/>
    <w:rsid w:val="00944D79"/>
    <w:rsid w:val="00945033"/>
    <w:rsid w:val="00945537"/>
    <w:rsid w:val="00951921"/>
    <w:rsid w:val="009540A3"/>
    <w:rsid w:val="00954537"/>
    <w:rsid w:val="009576DE"/>
    <w:rsid w:val="00960011"/>
    <w:rsid w:val="009602A6"/>
    <w:rsid w:val="00962FDE"/>
    <w:rsid w:val="009670F1"/>
    <w:rsid w:val="00970FEE"/>
    <w:rsid w:val="00973FA1"/>
    <w:rsid w:val="00984146"/>
    <w:rsid w:val="0098440B"/>
    <w:rsid w:val="009845B9"/>
    <w:rsid w:val="00984BBE"/>
    <w:rsid w:val="00997A49"/>
    <w:rsid w:val="009A0F36"/>
    <w:rsid w:val="009A258B"/>
    <w:rsid w:val="009A2CE1"/>
    <w:rsid w:val="009A5024"/>
    <w:rsid w:val="009A63B1"/>
    <w:rsid w:val="009B12DB"/>
    <w:rsid w:val="009B2BF8"/>
    <w:rsid w:val="009D0E63"/>
    <w:rsid w:val="009D1021"/>
    <w:rsid w:val="009D11D3"/>
    <w:rsid w:val="009D1359"/>
    <w:rsid w:val="009D3204"/>
    <w:rsid w:val="009D46F0"/>
    <w:rsid w:val="009D47A3"/>
    <w:rsid w:val="009E0BFA"/>
    <w:rsid w:val="009E2B54"/>
    <w:rsid w:val="009E3886"/>
    <w:rsid w:val="009E7F95"/>
    <w:rsid w:val="009F2163"/>
    <w:rsid w:val="009F5441"/>
    <w:rsid w:val="009F6A26"/>
    <w:rsid w:val="009F7077"/>
    <w:rsid w:val="00A0201E"/>
    <w:rsid w:val="00A02714"/>
    <w:rsid w:val="00A07A51"/>
    <w:rsid w:val="00A10B4A"/>
    <w:rsid w:val="00A15EBE"/>
    <w:rsid w:val="00A167B2"/>
    <w:rsid w:val="00A2076A"/>
    <w:rsid w:val="00A24712"/>
    <w:rsid w:val="00A25B8E"/>
    <w:rsid w:val="00A31154"/>
    <w:rsid w:val="00A31A9F"/>
    <w:rsid w:val="00A35431"/>
    <w:rsid w:val="00A37DF3"/>
    <w:rsid w:val="00A40322"/>
    <w:rsid w:val="00A418E0"/>
    <w:rsid w:val="00A4213D"/>
    <w:rsid w:val="00A44E3C"/>
    <w:rsid w:val="00A54A97"/>
    <w:rsid w:val="00A56462"/>
    <w:rsid w:val="00A60D95"/>
    <w:rsid w:val="00A62D31"/>
    <w:rsid w:val="00A642E4"/>
    <w:rsid w:val="00A66380"/>
    <w:rsid w:val="00A67BBE"/>
    <w:rsid w:val="00A749B5"/>
    <w:rsid w:val="00A76030"/>
    <w:rsid w:val="00A80010"/>
    <w:rsid w:val="00A80CFB"/>
    <w:rsid w:val="00A80ED8"/>
    <w:rsid w:val="00A83798"/>
    <w:rsid w:val="00A83A75"/>
    <w:rsid w:val="00A86868"/>
    <w:rsid w:val="00A92818"/>
    <w:rsid w:val="00A92A2C"/>
    <w:rsid w:val="00A92DB5"/>
    <w:rsid w:val="00A94D7B"/>
    <w:rsid w:val="00A94F47"/>
    <w:rsid w:val="00A95FA8"/>
    <w:rsid w:val="00A97CFB"/>
    <w:rsid w:val="00AA032F"/>
    <w:rsid w:val="00AA21F1"/>
    <w:rsid w:val="00AA5B43"/>
    <w:rsid w:val="00AA6B44"/>
    <w:rsid w:val="00AA7928"/>
    <w:rsid w:val="00AB0E01"/>
    <w:rsid w:val="00AB102F"/>
    <w:rsid w:val="00AB293F"/>
    <w:rsid w:val="00AB3BAD"/>
    <w:rsid w:val="00AB3BDE"/>
    <w:rsid w:val="00AB6FFA"/>
    <w:rsid w:val="00AC1460"/>
    <w:rsid w:val="00AC3ED0"/>
    <w:rsid w:val="00AC7416"/>
    <w:rsid w:val="00AD1D0A"/>
    <w:rsid w:val="00AD3647"/>
    <w:rsid w:val="00AD6AF6"/>
    <w:rsid w:val="00AD7A95"/>
    <w:rsid w:val="00AE1346"/>
    <w:rsid w:val="00AE36B0"/>
    <w:rsid w:val="00AE4217"/>
    <w:rsid w:val="00AF0640"/>
    <w:rsid w:val="00AF2253"/>
    <w:rsid w:val="00B01F28"/>
    <w:rsid w:val="00B033AF"/>
    <w:rsid w:val="00B07246"/>
    <w:rsid w:val="00B141AB"/>
    <w:rsid w:val="00B21B1B"/>
    <w:rsid w:val="00B240DB"/>
    <w:rsid w:val="00B26E2E"/>
    <w:rsid w:val="00B30E15"/>
    <w:rsid w:val="00B313F0"/>
    <w:rsid w:val="00B3280E"/>
    <w:rsid w:val="00B35626"/>
    <w:rsid w:val="00B37F1F"/>
    <w:rsid w:val="00B42ED9"/>
    <w:rsid w:val="00B454B4"/>
    <w:rsid w:val="00B46239"/>
    <w:rsid w:val="00B508FC"/>
    <w:rsid w:val="00B51C1E"/>
    <w:rsid w:val="00B53544"/>
    <w:rsid w:val="00B5775F"/>
    <w:rsid w:val="00B60145"/>
    <w:rsid w:val="00B6267B"/>
    <w:rsid w:val="00B63C90"/>
    <w:rsid w:val="00B645DA"/>
    <w:rsid w:val="00B65488"/>
    <w:rsid w:val="00B66F85"/>
    <w:rsid w:val="00B72CC2"/>
    <w:rsid w:val="00B73CB1"/>
    <w:rsid w:val="00B75CEB"/>
    <w:rsid w:val="00B77818"/>
    <w:rsid w:val="00B82C74"/>
    <w:rsid w:val="00B85C27"/>
    <w:rsid w:val="00B933EF"/>
    <w:rsid w:val="00BA01FE"/>
    <w:rsid w:val="00BA1A8C"/>
    <w:rsid w:val="00BA3E9F"/>
    <w:rsid w:val="00BA55B2"/>
    <w:rsid w:val="00BA5F4B"/>
    <w:rsid w:val="00BA77FA"/>
    <w:rsid w:val="00BB6B15"/>
    <w:rsid w:val="00BC2607"/>
    <w:rsid w:val="00BC48E4"/>
    <w:rsid w:val="00BD3A89"/>
    <w:rsid w:val="00BD461D"/>
    <w:rsid w:val="00BE0286"/>
    <w:rsid w:val="00BE43DD"/>
    <w:rsid w:val="00BE54B0"/>
    <w:rsid w:val="00BE58A4"/>
    <w:rsid w:val="00BE7137"/>
    <w:rsid w:val="00BE7C9D"/>
    <w:rsid w:val="00BF1BF5"/>
    <w:rsid w:val="00BF1D1B"/>
    <w:rsid w:val="00BF3037"/>
    <w:rsid w:val="00BF40F3"/>
    <w:rsid w:val="00BF5FE1"/>
    <w:rsid w:val="00C028D9"/>
    <w:rsid w:val="00C0484F"/>
    <w:rsid w:val="00C07E7F"/>
    <w:rsid w:val="00C1150A"/>
    <w:rsid w:val="00C14311"/>
    <w:rsid w:val="00C2214E"/>
    <w:rsid w:val="00C25827"/>
    <w:rsid w:val="00C36E6D"/>
    <w:rsid w:val="00C422D1"/>
    <w:rsid w:val="00C54505"/>
    <w:rsid w:val="00C572BF"/>
    <w:rsid w:val="00C6141F"/>
    <w:rsid w:val="00C744E4"/>
    <w:rsid w:val="00C75884"/>
    <w:rsid w:val="00C77A17"/>
    <w:rsid w:val="00C834CD"/>
    <w:rsid w:val="00C90FA6"/>
    <w:rsid w:val="00C9735C"/>
    <w:rsid w:val="00CA405F"/>
    <w:rsid w:val="00CA517D"/>
    <w:rsid w:val="00CA527F"/>
    <w:rsid w:val="00CB0E79"/>
    <w:rsid w:val="00CB0F9B"/>
    <w:rsid w:val="00CB1D1A"/>
    <w:rsid w:val="00CB6028"/>
    <w:rsid w:val="00CC30B6"/>
    <w:rsid w:val="00CC7385"/>
    <w:rsid w:val="00CD0513"/>
    <w:rsid w:val="00CD062D"/>
    <w:rsid w:val="00CD1FB2"/>
    <w:rsid w:val="00CD2C90"/>
    <w:rsid w:val="00CD45D2"/>
    <w:rsid w:val="00CD47A7"/>
    <w:rsid w:val="00CD5F79"/>
    <w:rsid w:val="00CE4645"/>
    <w:rsid w:val="00CF13D8"/>
    <w:rsid w:val="00CF3C13"/>
    <w:rsid w:val="00CF5614"/>
    <w:rsid w:val="00D05213"/>
    <w:rsid w:val="00D0593D"/>
    <w:rsid w:val="00D102AB"/>
    <w:rsid w:val="00D11D97"/>
    <w:rsid w:val="00D12B08"/>
    <w:rsid w:val="00D13A1E"/>
    <w:rsid w:val="00D13CDB"/>
    <w:rsid w:val="00D14937"/>
    <w:rsid w:val="00D213DF"/>
    <w:rsid w:val="00D22506"/>
    <w:rsid w:val="00D2324C"/>
    <w:rsid w:val="00D23D75"/>
    <w:rsid w:val="00D247E2"/>
    <w:rsid w:val="00D322F6"/>
    <w:rsid w:val="00D40ADE"/>
    <w:rsid w:val="00D41269"/>
    <w:rsid w:val="00D51A45"/>
    <w:rsid w:val="00D56C51"/>
    <w:rsid w:val="00D5736D"/>
    <w:rsid w:val="00D62AA4"/>
    <w:rsid w:val="00D638E2"/>
    <w:rsid w:val="00D64406"/>
    <w:rsid w:val="00D71E8D"/>
    <w:rsid w:val="00D739AA"/>
    <w:rsid w:val="00D827AC"/>
    <w:rsid w:val="00D87714"/>
    <w:rsid w:val="00D9454F"/>
    <w:rsid w:val="00D94C21"/>
    <w:rsid w:val="00D962ED"/>
    <w:rsid w:val="00DA4BB5"/>
    <w:rsid w:val="00DA5345"/>
    <w:rsid w:val="00DB134F"/>
    <w:rsid w:val="00DB3D1D"/>
    <w:rsid w:val="00DB6FE3"/>
    <w:rsid w:val="00DB7385"/>
    <w:rsid w:val="00DC43C4"/>
    <w:rsid w:val="00DC7180"/>
    <w:rsid w:val="00DC7DC5"/>
    <w:rsid w:val="00DD207C"/>
    <w:rsid w:val="00DD209A"/>
    <w:rsid w:val="00DD2F7E"/>
    <w:rsid w:val="00DD3ED2"/>
    <w:rsid w:val="00DD5365"/>
    <w:rsid w:val="00DD6ADF"/>
    <w:rsid w:val="00DD6B2D"/>
    <w:rsid w:val="00DD6E52"/>
    <w:rsid w:val="00DE1404"/>
    <w:rsid w:val="00DE1DD9"/>
    <w:rsid w:val="00DE2A8C"/>
    <w:rsid w:val="00DF2843"/>
    <w:rsid w:val="00DF4F28"/>
    <w:rsid w:val="00DF5667"/>
    <w:rsid w:val="00DF6AE7"/>
    <w:rsid w:val="00DF7395"/>
    <w:rsid w:val="00E03EB7"/>
    <w:rsid w:val="00E04DC9"/>
    <w:rsid w:val="00E05B01"/>
    <w:rsid w:val="00E06768"/>
    <w:rsid w:val="00E06B2D"/>
    <w:rsid w:val="00E074F9"/>
    <w:rsid w:val="00E15F6A"/>
    <w:rsid w:val="00E247B4"/>
    <w:rsid w:val="00E24A35"/>
    <w:rsid w:val="00E25A30"/>
    <w:rsid w:val="00E34818"/>
    <w:rsid w:val="00E353A6"/>
    <w:rsid w:val="00E36DB3"/>
    <w:rsid w:val="00E3774B"/>
    <w:rsid w:val="00E403F6"/>
    <w:rsid w:val="00E45727"/>
    <w:rsid w:val="00E54853"/>
    <w:rsid w:val="00E56C97"/>
    <w:rsid w:val="00E60FB4"/>
    <w:rsid w:val="00E665C2"/>
    <w:rsid w:val="00E67BD0"/>
    <w:rsid w:val="00E71DF3"/>
    <w:rsid w:val="00E71E1F"/>
    <w:rsid w:val="00E73D2F"/>
    <w:rsid w:val="00E74C7F"/>
    <w:rsid w:val="00E74D29"/>
    <w:rsid w:val="00E81725"/>
    <w:rsid w:val="00E871C0"/>
    <w:rsid w:val="00E94121"/>
    <w:rsid w:val="00E97A5B"/>
    <w:rsid w:val="00EA0267"/>
    <w:rsid w:val="00EA210B"/>
    <w:rsid w:val="00EA765F"/>
    <w:rsid w:val="00EB3322"/>
    <w:rsid w:val="00EB5A8E"/>
    <w:rsid w:val="00EB707F"/>
    <w:rsid w:val="00EC1006"/>
    <w:rsid w:val="00EC2FCD"/>
    <w:rsid w:val="00EC3A57"/>
    <w:rsid w:val="00EC4D2A"/>
    <w:rsid w:val="00EC66F7"/>
    <w:rsid w:val="00ED3599"/>
    <w:rsid w:val="00ED6652"/>
    <w:rsid w:val="00ED7820"/>
    <w:rsid w:val="00EE0AB1"/>
    <w:rsid w:val="00EE3672"/>
    <w:rsid w:val="00EE42B8"/>
    <w:rsid w:val="00EE4551"/>
    <w:rsid w:val="00EE5E5C"/>
    <w:rsid w:val="00F00F92"/>
    <w:rsid w:val="00F0137E"/>
    <w:rsid w:val="00F01D43"/>
    <w:rsid w:val="00F11E88"/>
    <w:rsid w:val="00F15D48"/>
    <w:rsid w:val="00F23173"/>
    <w:rsid w:val="00F2396A"/>
    <w:rsid w:val="00F42752"/>
    <w:rsid w:val="00F42E5F"/>
    <w:rsid w:val="00F44327"/>
    <w:rsid w:val="00F454F1"/>
    <w:rsid w:val="00F46E59"/>
    <w:rsid w:val="00F46EC6"/>
    <w:rsid w:val="00F4778C"/>
    <w:rsid w:val="00F51ED5"/>
    <w:rsid w:val="00F53373"/>
    <w:rsid w:val="00F53A19"/>
    <w:rsid w:val="00F54215"/>
    <w:rsid w:val="00F5596C"/>
    <w:rsid w:val="00F57140"/>
    <w:rsid w:val="00F63F76"/>
    <w:rsid w:val="00F6531C"/>
    <w:rsid w:val="00F7141B"/>
    <w:rsid w:val="00F72BA5"/>
    <w:rsid w:val="00F80B02"/>
    <w:rsid w:val="00F80E10"/>
    <w:rsid w:val="00F828D6"/>
    <w:rsid w:val="00F87A1E"/>
    <w:rsid w:val="00F91785"/>
    <w:rsid w:val="00F92F68"/>
    <w:rsid w:val="00F96972"/>
    <w:rsid w:val="00F9717D"/>
    <w:rsid w:val="00FA01B2"/>
    <w:rsid w:val="00FA2033"/>
    <w:rsid w:val="00FB1810"/>
    <w:rsid w:val="00FB3B19"/>
    <w:rsid w:val="00FB4CDC"/>
    <w:rsid w:val="00FB5577"/>
    <w:rsid w:val="00FC0A18"/>
    <w:rsid w:val="00FC1DB4"/>
    <w:rsid w:val="00FC3526"/>
    <w:rsid w:val="00FC501F"/>
    <w:rsid w:val="00FC6DF1"/>
    <w:rsid w:val="00FC7519"/>
    <w:rsid w:val="00FC77F2"/>
    <w:rsid w:val="00FD0C60"/>
    <w:rsid w:val="00FD5DDB"/>
    <w:rsid w:val="00FE050C"/>
    <w:rsid w:val="00FE0D89"/>
    <w:rsid w:val="00FE11E7"/>
    <w:rsid w:val="00FE59EE"/>
    <w:rsid w:val="00FE6354"/>
    <w:rsid w:val="00FE79D7"/>
    <w:rsid w:val="00FF3B2B"/>
    <w:rsid w:val="00FF4F62"/>
    <w:rsid w:val="00FF58AB"/>
    <w:rsid w:val="00FF6F29"/>
    <w:rsid w:val="00FF7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495947">
      <w:bodyDiv w:val="1"/>
      <w:marLeft w:val="0"/>
      <w:marRight w:val="0"/>
      <w:marTop w:val="0"/>
      <w:marBottom w:val="0"/>
      <w:divBdr>
        <w:top w:val="none" w:sz="0" w:space="0" w:color="auto"/>
        <w:left w:val="none" w:sz="0" w:space="0" w:color="auto"/>
        <w:bottom w:val="none" w:sz="0" w:space="0" w:color="auto"/>
        <w:right w:val="none" w:sz="0" w:space="0" w:color="auto"/>
      </w:divBdr>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593">
      <w:bodyDiv w:val="1"/>
      <w:marLeft w:val="0"/>
      <w:marRight w:val="0"/>
      <w:marTop w:val="0"/>
      <w:marBottom w:val="0"/>
      <w:divBdr>
        <w:top w:val="none" w:sz="0" w:space="0" w:color="auto"/>
        <w:left w:val="none" w:sz="0" w:space="0" w:color="auto"/>
        <w:bottom w:val="none" w:sz="0" w:space="0" w:color="auto"/>
        <w:right w:val="none" w:sz="0" w:space="0" w:color="auto"/>
      </w:divBdr>
    </w:div>
    <w:div w:id="1429037875">
      <w:bodyDiv w:val="1"/>
      <w:marLeft w:val="0"/>
      <w:marRight w:val="0"/>
      <w:marTop w:val="0"/>
      <w:marBottom w:val="0"/>
      <w:divBdr>
        <w:top w:val="none" w:sz="0" w:space="0" w:color="auto"/>
        <w:left w:val="none" w:sz="0" w:space="0" w:color="auto"/>
        <w:bottom w:val="none" w:sz="0" w:space="0" w:color="auto"/>
        <w:right w:val="none" w:sz="0" w:space="0" w:color="auto"/>
      </w:divBdr>
    </w:div>
    <w:div w:id="1684822979">
      <w:bodyDiv w:val="1"/>
      <w:marLeft w:val="0"/>
      <w:marRight w:val="0"/>
      <w:marTop w:val="0"/>
      <w:marBottom w:val="0"/>
      <w:divBdr>
        <w:top w:val="none" w:sz="0" w:space="0" w:color="auto"/>
        <w:left w:val="none" w:sz="0" w:space="0" w:color="auto"/>
        <w:bottom w:val="none" w:sz="0" w:space="0" w:color="auto"/>
        <w:right w:val="none" w:sz="0" w:space="0" w:color="auto"/>
      </w:divBdr>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C8F0E-49F7-45EB-B1E6-F69CF5009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Template>
  <TotalTime>39</TotalTime>
  <Pages>47</Pages>
  <Words>15205</Words>
  <Characters>86673</Characters>
  <Application>Microsoft Office Word</Application>
  <DocSecurity>0</DocSecurity>
  <Lines>722</Lines>
  <Paragraphs>203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Betting Rules (Pre-Match)</vt:lpstr>
    </vt:vector>
  </TitlesOfParts>
  <Company>Microsoft</Company>
  <LinksUpToDate>false</LinksUpToDate>
  <CharactersWithSpaces>101675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Pavel Ozerov</cp:lastModifiedBy>
  <cp:revision>57</cp:revision>
  <dcterms:created xsi:type="dcterms:W3CDTF">2014-12-16T18:12:00Z</dcterms:created>
  <dcterms:modified xsi:type="dcterms:W3CDTF">2015-01-09T14:53:00Z</dcterms:modified>
</cp:coreProperties>
</file>