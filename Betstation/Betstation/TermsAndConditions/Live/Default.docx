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056415">
        <w:rPr>
          <w:lang w:eastAsia="en-GB"/>
        </w:rPr>
        <w:t>Live Odds</w:t>
      </w:r>
      <w:r w:rsidR="005F54F4">
        <w:rPr>
          <w:lang w:eastAsia="en-GB"/>
        </w:rPr>
        <w:t>)</w:t>
      </w:r>
    </w:p>
    <w:p w:rsidR="00D13CDB" w:rsidRPr="00D13CDB" w:rsidRDefault="00861D17" w:rsidP="004A3FA9">
      <w:pPr>
        <w:pStyle w:val="Heading1"/>
        <w:rPr>
          <w:lang w:val="en-US" w:eastAsia="en-GB"/>
        </w:rPr>
      </w:pPr>
      <w:r w:rsidRPr="006569F6">
        <w:rPr>
          <w:lang w:val="en-US" w:eastAsia="en-GB"/>
        </w:rPr>
        <w:t>GENERAL RULES</w:t>
      </w:r>
    </w:p>
    <w:p w:rsidR="00434727" w:rsidRDefault="00D13CDB" w:rsidP="0098440B">
      <w:pPr>
        <w:pStyle w:val="ListParagraph"/>
        <w:numPr>
          <w:ilvl w:val="0"/>
          <w:numId w:val="1"/>
        </w:numPr>
        <w:jc w:val="both"/>
      </w:pPr>
      <w:r>
        <w:t>If the outcome of a market</w:t>
      </w:r>
      <w:r w:rsidR="00434727">
        <w:t xml:space="preserve"> </w:t>
      </w:r>
      <w:r>
        <w:t>cannot</w:t>
      </w:r>
      <w:r w:rsidR="00434727">
        <w:t xml:space="preserve"> be verified officially, we reserve the right to</w:t>
      </w:r>
      <w:r>
        <w:t xml:space="preserve"> delay the settlement until of</w:t>
      </w:r>
      <w:r w:rsidR="00434727">
        <w:t>ficial confirmation.</w:t>
      </w:r>
    </w:p>
    <w:p w:rsidR="00434727" w:rsidRDefault="00D13CDB" w:rsidP="0098440B">
      <w:pPr>
        <w:pStyle w:val="ListParagraph"/>
        <w:numPr>
          <w:ilvl w:val="0"/>
          <w:numId w:val="1"/>
        </w:numPr>
        <w:jc w:val="both"/>
      </w:pPr>
      <w:r>
        <w:t>If markets</w:t>
      </w:r>
      <w:r w:rsidR="00434727">
        <w:t xml:space="preserve"> were offered when</w:t>
      </w:r>
      <w:r>
        <w:t xml:space="preserve"> the outcome was already known,</w:t>
      </w:r>
      <w:r w:rsidR="00434727">
        <w:t xml:space="preserve"> we reserve the right to void any betting.</w:t>
      </w:r>
    </w:p>
    <w:p w:rsidR="00434727" w:rsidRDefault="00434727" w:rsidP="0098440B">
      <w:pPr>
        <w:pStyle w:val="ListParagraph"/>
        <w:numPr>
          <w:ilvl w:val="0"/>
          <w:numId w:val="1"/>
        </w:numPr>
        <w:jc w:val="both"/>
      </w:pPr>
      <w:r>
        <w:t>In the case of any obviousl</w:t>
      </w:r>
      <w:r w:rsidR="00D13CDB">
        <w:t>y incorrectly displayed or cal</w:t>
      </w:r>
      <w:r>
        <w:t>culated prices, we reserve the right to void betting. This inc</w:t>
      </w:r>
      <w:r w:rsidR="00D13CDB">
        <w:t xml:space="preserve">ludes a deviation of more than </w:t>
      </w:r>
      <w:r>
        <w:t xml:space="preserve">100% in the </w:t>
      </w:r>
      <w:r w:rsidR="00D13CDB">
        <w:t xml:space="preserve">pay-out compared to the market </w:t>
      </w:r>
      <w:r>
        <w:t>average.</w:t>
      </w:r>
    </w:p>
    <w:p w:rsidR="00434727" w:rsidRDefault="00434727" w:rsidP="0098440B">
      <w:pPr>
        <w:pStyle w:val="ListParagraph"/>
        <w:numPr>
          <w:ilvl w:val="0"/>
          <w:numId w:val="1"/>
        </w:numPr>
        <w:jc w:val="both"/>
      </w:pPr>
      <w:r>
        <w:t xml:space="preserve">In case of the coverage has to be abandoned and the match </w:t>
      </w:r>
      <w:r w:rsidR="00D13CDB">
        <w:t>finishes regularly, all markets</w:t>
      </w:r>
      <w:r>
        <w:t xml:space="preserve"> will be settled ac- cording to the final result. If</w:t>
      </w:r>
      <w:r w:rsidR="00D13CDB">
        <w:t xml:space="preserve"> the outcome of a market cannot</w:t>
      </w:r>
      <w:r>
        <w:t xml:space="preserve"> be verified officially, we reserve the right to void them.</w:t>
      </w:r>
    </w:p>
    <w:p w:rsidR="00434727" w:rsidRDefault="00434727" w:rsidP="0098440B">
      <w:pPr>
        <w:pStyle w:val="ListParagraph"/>
        <w:numPr>
          <w:ilvl w:val="0"/>
          <w:numId w:val="1"/>
        </w:numPr>
        <w:jc w:val="both"/>
      </w:pPr>
      <w:r>
        <w:t>In the case of an in</w:t>
      </w:r>
      <w:r w:rsidR="00D13CDB">
        <w:t xml:space="preserve">correct settlement of markets, </w:t>
      </w:r>
      <w:r>
        <w:t>we reserve the right to correct them anytime.</w:t>
      </w:r>
    </w:p>
    <w:p w:rsidR="00842A2E" w:rsidRDefault="00842A2E" w:rsidP="0098440B">
      <w:pPr>
        <w:pStyle w:val="ListParagraph"/>
        <w:numPr>
          <w:ilvl w:val="0"/>
          <w:numId w:val="1"/>
        </w:numPr>
        <w:jc w:val="both"/>
      </w:pPr>
      <w:r w:rsidRPr="000C5502">
        <w:rPr>
          <w:lang w:val="en-US"/>
        </w:rPr>
        <w:t>In case of a market or outcome being disabled during the event, all bets placed so far are valid and will be settled according to the final result. This also applies in case the market or outcome is re-enabled after it has been disabled.</w:t>
      </w:r>
      <w:bookmarkStart w:id="0" w:name="_GoBack"/>
      <w:bookmarkEnd w:id="0"/>
    </w:p>
    <w:p w:rsidR="00434727" w:rsidRDefault="00434727" w:rsidP="0098440B">
      <w:pPr>
        <w:pStyle w:val="ListParagraph"/>
        <w:numPr>
          <w:ilvl w:val="0"/>
          <w:numId w:val="1"/>
        </w:numPr>
        <w:jc w:val="both"/>
      </w:pPr>
      <w:r>
        <w:t>In the case of the general implied rules of a sport being violated, we reser</w:t>
      </w:r>
      <w:r w:rsidR="00D13CDB">
        <w:t>ve the right to void any market (e.g. unusual period length, counting</w:t>
      </w:r>
      <w:r>
        <w:t xml:space="preserve"> procedure, format of a match etc.).</w:t>
      </w:r>
    </w:p>
    <w:p w:rsidR="00434727" w:rsidRDefault="00434727" w:rsidP="0098440B">
      <w:pPr>
        <w:pStyle w:val="ListParagraph"/>
        <w:numPr>
          <w:ilvl w:val="0"/>
          <w:numId w:val="1"/>
        </w:numPr>
        <w:jc w:val="both"/>
      </w:pPr>
      <w:r>
        <w:t>In the case of the rules or format of a match differin</w:t>
      </w:r>
      <w:r w:rsidR="00D13CDB">
        <w:t>g from our implied information,</w:t>
      </w:r>
      <w:r>
        <w:t xml:space="preserve"> we reserve the right to void any market.</w:t>
      </w:r>
    </w:p>
    <w:p w:rsidR="00434727" w:rsidRDefault="00434727" w:rsidP="0098440B">
      <w:pPr>
        <w:pStyle w:val="ListParagraph"/>
        <w:numPr>
          <w:ilvl w:val="0"/>
          <w:numId w:val="1"/>
        </w:numPr>
        <w:jc w:val="both"/>
      </w:pPr>
      <w:r>
        <w:t xml:space="preserve">In case of a match is not </w:t>
      </w:r>
      <w:r w:rsidR="00D13CDB">
        <w:t>finished or played at all regu</w:t>
      </w:r>
      <w:r>
        <w:t>larly (e.g. disqualification, interruption, withdrawal, changes  in draws etc.), all undecided markets  are considered  void.</w:t>
      </w:r>
    </w:p>
    <w:p w:rsidR="0067617B" w:rsidRDefault="0067617B" w:rsidP="0067617B">
      <w:pPr>
        <w:rPr>
          <w:b/>
          <w:lang w:val="en-US"/>
        </w:rPr>
      </w:pPr>
    </w:p>
    <w:p w:rsidR="0067617B" w:rsidRPr="0067617B" w:rsidRDefault="0067617B" w:rsidP="0067617B">
      <w:pPr>
        <w:pStyle w:val="Heading3"/>
        <w:rPr>
          <w:lang w:val="en-US"/>
        </w:rPr>
      </w:pPr>
      <w:r w:rsidRPr="0067617B">
        <w:rPr>
          <w:lang w:val="en-US"/>
        </w:rPr>
        <w:t>Bet acceptance delay</w:t>
      </w:r>
    </w:p>
    <w:p w:rsidR="0067617B" w:rsidRDefault="0067617B" w:rsidP="0067617B">
      <w:pPr>
        <w:rPr>
          <w:lang w:val="en-US"/>
        </w:rPr>
      </w:pPr>
      <w:r w:rsidRPr="0067617B">
        <w:rPr>
          <w:lang w:val="en-US"/>
        </w:rPr>
        <w:t>For security purposes, the system has a delay installed for your live bets before they are accepted. This takes into consideration delays of broadcast signals and internet connection. The delay can vary between shop locations</w:t>
      </w:r>
    </w:p>
    <w:p w:rsidR="00710B9A" w:rsidRDefault="00710B9A" w:rsidP="004A3FA9">
      <w:pPr>
        <w:pStyle w:val="Heading1"/>
      </w:pPr>
      <w:r w:rsidRPr="006569F6">
        <w:rPr>
          <w:lang w:val="en-US"/>
        </w:rPr>
        <w:t>SPECIAL</w:t>
      </w:r>
      <w:r w:rsidRPr="006569F6">
        <w:rPr>
          <w:lang w:val="en-US" w:eastAsia="en-GB"/>
        </w:rPr>
        <w:t xml:space="preserve"> RULES</w:t>
      </w:r>
    </w:p>
    <w:p w:rsidR="005B72AA" w:rsidRDefault="005B72AA" w:rsidP="005B72AA">
      <w:pPr>
        <w:jc w:val="both"/>
      </w:pPr>
      <w:r>
        <w:t>The following are the Special Rules for each sport.</w:t>
      </w:r>
    </w:p>
    <w:p w:rsidR="005B72AA" w:rsidRDefault="005B72AA" w:rsidP="005B72AA">
      <w:pPr>
        <w:jc w:val="both"/>
      </w:pPr>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5B72AA" w:rsidRPr="006569F6" w:rsidRDefault="005B72AA" w:rsidP="005B72AA">
      <w:pPr>
        <w:pStyle w:val="Heading2"/>
        <w:rPr>
          <w:lang w:val="en-US" w:eastAsia="en-GB"/>
        </w:rPr>
      </w:pPr>
      <w:r>
        <w:rPr>
          <w:lang w:val="en-US" w:eastAsia="en-GB"/>
        </w:rPr>
        <w:t>SOCCER</w:t>
      </w:r>
    </w:p>
    <w:p w:rsidR="00964FDB" w:rsidRDefault="00964FDB" w:rsidP="00964FDB">
      <w:pPr>
        <w:pStyle w:val="Heading3"/>
        <w:rPr>
          <w:lang w:eastAsia="en-GB"/>
        </w:rPr>
      </w:pPr>
      <w:r>
        <w:rPr>
          <w:lang w:eastAsia="en-GB"/>
        </w:rPr>
        <w:t>IMPORTANT</w:t>
      </w:r>
    </w:p>
    <w:p w:rsidR="00964FDB" w:rsidRDefault="00964FDB" w:rsidP="00964FDB">
      <w:pPr>
        <w:pStyle w:val="ListParagraph"/>
        <w:numPr>
          <w:ilvl w:val="0"/>
          <w:numId w:val="16"/>
        </w:numPr>
        <w:jc w:val="both"/>
        <w:rPr>
          <w:lang w:eastAsia="en-GB"/>
        </w:rPr>
      </w:pPr>
      <w:r w:rsidRPr="006F06CE">
        <w:rPr>
          <w:lang w:eastAsia="en-GB"/>
        </w:rPr>
        <w:t>All markets (e</w:t>
      </w:r>
      <w:r>
        <w:rPr>
          <w:lang w:eastAsia="en-GB"/>
        </w:rPr>
        <w:t>xcept halftime, first half mar</w:t>
      </w:r>
      <w:r w:rsidRPr="006F06CE">
        <w:rPr>
          <w:lang w:eastAsia="en-GB"/>
        </w:rPr>
        <w:t>k</w:t>
      </w:r>
      <w:r>
        <w:rPr>
          <w:lang w:eastAsia="en-GB"/>
        </w:rPr>
        <w:t>ets, overtime and penalty shoot-</w:t>
      </w:r>
      <w:r w:rsidRPr="006F06CE">
        <w:rPr>
          <w:lang w:eastAsia="en-GB"/>
        </w:rPr>
        <w:t>out</w:t>
      </w:r>
      <w:r>
        <w:rPr>
          <w:lang w:eastAsia="en-GB"/>
        </w:rPr>
        <w:t xml:space="preserve">) are considered </w:t>
      </w:r>
      <w:r w:rsidRPr="006F06CE">
        <w:rPr>
          <w:lang w:eastAsia="en-GB"/>
        </w:rPr>
        <w:t>for regular time only.</w:t>
      </w:r>
    </w:p>
    <w:p w:rsidR="00964FDB" w:rsidRDefault="00964FDB" w:rsidP="00964FDB">
      <w:pPr>
        <w:pStyle w:val="ListParagraph"/>
        <w:numPr>
          <w:ilvl w:val="0"/>
          <w:numId w:val="16"/>
        </w:numPr>
        <w:jc w:val="both"/>
        <w:rPr>
          <w:lang w:eastAsia="en-GB"/>
        </w:rPr>
      </w:pPr>
      <w:r w:rsidRPr="006F06CE">
        <w:rPr>
          <w:lang w:eastAsia="en-GB"/>
        </w:rPr>
        <w:t>If a match is interrupted and continued within 48h after initial kick-off, all open bets will be settled with the final result. Otherwise all u</w:t>
      </w:r>
      <w:r>
        <w:rPr>
          <w:lang w:eastAsia="en-GB"/>
        </w:rPr>
        <w:t>ndecided bets are consid</w:t>
      </w:r>
      <w:r w:rsidRPr="006F06CE">
        <w:rPr>
          <w:lang w:eastAsia="en-GB"/>
        </w:rPr>
        <w:t>ered void.</w:t>
      </w:r>
    </w:p>
    <w:p w:rsidR="00964FDB" w:rsidRDefault="00964FDB" w:rsidP="00964FDB">
      <w:pPr>
        <w:pStyle w:val="ListParagraph"/>
        <w:numPr>
          <w:ilvl w:val="0"/>
          <w:numId w:val="16"/>
        </w:numPr>
        <w:jc w:val="both"/>
        <w:rPr>
          <w:lang w:eastAsia="en-GB"/>
        </w:rPr>
      </w:pPr>
      <w:r>
        <w:rPr>
          <w:lang w:eastAsia="en-GB"/>
        </w:rPr>
        <w:t>Regular 90 Minutes: Markets are based on the result at the end of a scheduled 90 minutes play unless otherwise stated. This includes any added injury or stoppage time but does not include extra-time, time allocated for a penalty shootout or golden goal.</w:t>
      </w:r>
    </w:p>
    <w:p w:rsidR="00964FDB" w:rsidRDefault="00964FDB" w:rsidP="00964FDB">
      <w:pPr>
        <w:pStyle w:val="Heading3"/>
        <w:rPr>
          <w:lang w:eastAsia="en-GB"/>
        </w:rPr>
      </w:pPr>
      <w:r>
        <w:rPr>
          <w:lang w:eastAsia="en-GB"/>
        </w:rPr>
        <w:t>BOOKING MARKETS</w:t>
      </w:r>
    </w:p>
    <w:p w:rsidR="00964FDB" w:rsidRDefault="00964FDB" w:rsidP="00964FDB">
      <w:pPr>
        <w:pStyle w:val="ListParagraph"/>
        <w:numPr>
          <w:ilvl w:val="0"/>
          <w:numId w:val="17"/>
        </w:numPr>
        <w:rPr>
          <w:lang w:eastAsia="en-GB"/>
        </w:rPr>
      </w:pPr>
      <w:r w:rsidRPr="00C25827">
        <w:rPr>
          <w:lang w:eastAsia="en-GB"/>
        </w:rPr>
        <w:t xml:space="preserve">Yellow card counts as 1 card and red or yellow-red card as 2. The 2nd yellow for one player which leads to a yellow red card is not considered.  As </w:t>
      </w:r>
      <w:r>
        <w:rPr>
          <w:lang w:eastAsia="en-GB"/>
        </w:rPr>
        <w:t xml:space="preserve">a consequence one player cannot because more than </w:t>
      </w:r>
      <w:r w:rsidRPr="00C25827">
        <w:rPr>
          <w:lang w:eastAsia="en-GB"/>
        </w:rPr>
        <w:t>3 cards.</w:t>
      </w:r>
    </w:p>
    <w:p w:rsidR="00964FDB" w:rsidRDefault="00964FDB" w:rsidP="00964FDB">
      <w:pPr>
        <w:pStyle w:val="ListParagraph"/>
        <w:numPr>
          <w:ilvl w:val="0"/>
          <w:numId w:val="17"/>
        </w:numPr>
        <w:rPr>
          <w:lang w:eastAsia="en-GB"/>
        </w:rPr>
      </w:pPr>
      <w:r>
        <w:rPr>
          <w:lang w:eastAsia="en-GB"/>
        </w:rPr>
        <w:t>Settlement</w:t>
      </w:r>
      <w:r w:rsidRPr="00C25827">
        <w:rPr>
          <w:lang w:eastAsia="en-GB"/>
        </w:rPr>
        <w:t xml:space="preserve"> will be made according to all available evidence of cards shown during the regular 90 minutes play.</w:t>
      </w:r>
    </w:p>
    <w:p w:rsidR="00964FDB" w:rsidRDefault="00964FDB" w:rsidP="00964FDB">
      <w:pPr>
        <w:pStyle w:val="ListParagraph"/>
        <w:numPr>
          <w:ilvl w:val="0"/>
          <w:numId w:val="17"/>
        </w:numPr>
        <w:rPr>
          <w:lang w:eastAsia="en-GB"/>
        </w:rPr>
      </w:pPr>
      <w:r w:rsidRPr="00C25827">
        <w:rPr>
          <w:lang w:eastAsia="en-GB"/>
        </w:rPr>
        <w:t>Cards sho</w:t>
      </w:r>
      <w:r>
        <w:rPr>
          <w:lang w:eastAsia="en-GB"/>
        </w:rPr>
        <w:t>wn after the match are not con</w:t>
      </w:r>
      <w:r w:rsidRPr="00C25827">
        <w:rPr>
          <w:lang w:eastAsia="en-GB"/>
        </w:rPr>
        <w:t>sidered.</w:t>
      </w:r>
    </w:p>
    <w:p w:rsidR="00964FDB" w:rsidRDefault="00964FDB" w:rsidP="00964FDB">
      <w:pPr>
        <w:pStyle w:val="ListParagraph"/>
        <w:numPr>
          <w:ilvl w:val="0"/>
          <w:numId w:val="17"/>
        </w:numPr>
        <w:rPr>
          <w:lang w:eastAsia="en-GB"/>
        </w:rPr>
      </w:pPr>
      <w:r w:rsidRPr="00C25827">
        <w:rPr>
          <w:lang w:eastAsia="en-GB"/>
        </w:rPr>
        <w:t>Cards for non-players (already substituted players, managers, players on bench which are not substituted in) are not considered.</w:t>
      </w:r>
    </w:p>
    <w:p w:rsidR="00964FDB" w:rsidRDefault="00964FDB" w:rsidP="00964FDB">
      <w:pPr>
        <w:pStyle w:val="Heading3"/>
        <w:rPr>
          <w:lang w:eastAsia="en-GB"/>
        </w:rPr>
      </w:pPr>
      <w:r>
        <w:rPr>
          <w:lang w:eastAsia="en-GB"/>
        </w:rPr>
        <w:t>SETTLEMENT AND CANCELLATION RULES</w:t>
      </w:r>
    </w:p>
    <w:p w:rsidR="00964FDB" w:rsidRDefault="00964FDB" w:rsidP="00964FDB">
      <w:pPr>
        <w:pStyle w:val="ListParagraph"/>
        <w:numPr>
          <w:ilvl w:val="0"/>
          <w:numId w:val="18"/>
        </w:numPr>
        <w:jc w:val="both"/>
        <w:rPr>
          <w:lang w:eastAsia="en-GB"/>
        </w:rPr>
      </w:pPr>
      <w:r w:rsidRPr="00D827AC">
        <w:rPr>
          <w:lang w:eastAsia="en-GB"/>
        </w:rPr>
        <w:t xml:space="preserve">If the market remains open when the following events have </w:t>
      </w:r>
      <w:r>
        <w:rPr>
          <w:lang w:eastAsia="en-GB"/>
        </w:rPr>
        <w:t xml:space="preserve">already taken place: goals, red </w:t>
      </w:r>
      <w:r w:rsidRPr="00D827AC">
        <w:rPr>
          <w:lang w:eastAsia="en-GB"/>
        </w:rPr>
        <w:t>or y</w:t>
      </w:r>
      <w:r>
        <w:rPr>
          <w:lang w:eastAsia="en-GB"/>
        </w:rPr>
        <w:t xml:space="preserve">ellow-red cards and penalties, </w:t>
      </w:r>
      <w:r w:rsidRPr="00D827AC">
        <w:rPr>
          <w:lang w:eastAsia="en-GB"/>
        </w:rPr>
        <w:t>we reserve the right to void betting.</w:t>
      </w:r>
    </w:p>
    <w:p w:rsidR="00964FDB" w:rsidRDefault="00964FDB" w:rsidP="00964FDB">
      <w:pPr>
        <w:pStyle w:val="ListParagraph"/>
        <w:numPr>
          <w:ilvl w:val="0"/>
          <w:numId w:val="18"/>
        </w:numPr>
        <w:jc w:val="both"/>
        <w:rPr>
          <w:lang w:eastAsia="en-GB"/>
        </w:rPr>
      </w:pPr>
      <w:r w:rsidRPr="00D827AC">
        <w:rPr>
          <w:lang w:eastAsia="en-GB"/>
        </w:rPr>
        <w:t>If the</w:t>
      </w:r>
      <w:r>
        <w:rPr>
          <w:lang w:eastAsia="en-GB"/>
        </w:rPr>
        <w:t xml:space="preserve"> market was opened with a miss</w:t>
      </w:r>
      <w:r w:rsidRPr="00D827AC">
        <w:rPr>
          <w:lang w:eastAsia="en-GB"/>
        </w:rPr>
        <w:t>ing or incorrect red card, we reserve the right to void betting.</w:t>
      </w:r>
    </w:p>
    <w:p w:rsidR="00964FDB" w:rsidRDefault="00964FDB" w:rsidP="00964FDB">
      <w:pPr>
        <w:pStyle w:val="ListParagraph"/>
        <w:numPr>
          <w:ilvl w:val="0"/>
          <w:numId w:val="18"/>
        </w:numPr>
        <w:jc w:val="both"/>
        <w:rPr>
          <w:lang w:eastAsia="en-GB"/>
        </w:rPr>
      </w:pPr>
      <w:r w:rsidRPr="00D827AC">
        <w:rPr>
          <w:lang w:eastAsia="en-GB"/>
        </w:rPr>
        <w:t>If odds were offered with an i</w:t>
      </w:r>
      <w:r>
        <w:rPr>
          <w:lang w:eastAsia="en-GB"/>
        </w:rPr>
        <w:t xml:space="preserve">ncorrect match time (more than </w:t>
      </w:r>
      <w:r w:rsidRPr="00D827AC">
        <w:rPr>
          <w:lang w:eastAsia="en-GB"/>
        </w:rPr>
        <w:t>5 minutes), we reserve the right to void betting.</w:t>
      </w:r>
    </w:p>
    <w:p w:rsidR="00964FDB" w:rsidRDefault="00964FDB" w:rsidP="00964FDB">
      <w:pPr>
        <w:pStyle w:val="ListParagraph"/>
        <w:numPr>
          <w:ilvl w:val="0"/>
          <w:numId w:val="18"/>
        </w:numPr>
        <w:jc w:val="both"/>
        <w:rPr>
          <w:lang w:eastAsia="en-GB"/>
        </w:rPr>
      </w:pPr>
      <w:r w:rsidRPr="002E25AB">
        <w:rPr>
          <w:lang w:eastAsia="en-GB"/>
        </w:rPr>
        <w:t xml:space="preserve">If a wrong score is entered, all markets will be cancelled for the time when the incorrect </w:t>
      </w:r>
      <w:r>
        <w:rPr>
          <w:lang w:eastAsia="en-GB"/>
        </w:rPr>
        <w:t>s</w:t>
      </w:r>
      <w:r w:rsidRPr="002E25AB">
        <w:rPr>
          <w:lang w:eastAsia="en-GB"/>
        </w:rPr>
        <w:t>core was displayed.</w:t>
      </w:r>
    </w:p>
    <w:p w:rsidR="00964FDB" w:rsidRDefault="00964FDB" w:rsidP="00964FDB">
      <w:pPr>
        <w:pStyle w:val="ListParagraph"/>
        <w:numPr>
          <w:ilvl w:val="0"/>
          <w:numId w:val="18"/>
        </w:numPr>
        <w:jc w:val="both"/>
        <w:rPr>
          <w:lang w:eastAsia="en-GB"/>
        </w:rPr>
      </w:pPr>
      <w:r w:rsidRPr="00E03EB7">
        <w:rPr>
          <w:lang w:eastAsia="en-GB"/>
        </w:rPr>
        <w:t>If a match is interrupted or postponed and is not continued within 48h after initial kick-off date betting  will be void.</w:t>
      </w:r>
    </w:p>
    <w:p w:rsidR="00964FDB" w:rsidRDefault="00964FDB" w:rsidP="00964FDB">
      <w:pPr>
        <w:pStyle w:val="ListParagraph"/>
        <w:numPr>
          <w:ilvl w:val="0"/>
          <w:numId w:val="18"/>
        </w:numPr>
        <w:jc w:val="both"/>
        <w:rPr>
          <w:lang w:eastAsia="en-GB"/>
        </w:rPr>
      </w:pPr>
      <w:r w:rsidRPr="00615928">
        <w:rPr>
          <w:lang w:eastAsia="en-GB"/>
        </w:rPr>
        <w:t>If the team names or category are dis- played incorrectly, we reserve the right to void betting.</w:t>
      </w:r>
    </w:p>
    <w:p w:rsidR="00964FDB" w:rsidRDefault="00964FDB" w:rsidP="00964FDB">
      <w:pPr>
        <w:pStyle w:val="Heading3"/>
        <w:rPr>
          <w:lang w:eastAsia="en-GB"/>
        </w:rPr>
      </w:pPr>
      <w:r>
        <w:rPr>
          <w:lang w:eastAsia="en-GB"/>
        </w:rPr>
        <w:t>BOOKING POINTS MARKETS</w:t>
      </w:r>
    </w:p>
    <w:p w:rsidR="00964FDB" w:rsidRDefault="00964FDB" w:rsidP="00964FDB">
      <w:pPr>
        <w:pStyle w:val="ListParagraph"/>
        <w:numPr>
          <w:ilvl w:val="0"/>
          <w:numId w:val="19"/>
        </w:numPr>
        <w:jc w:val="both"/>
        <w:rPr>
          <w:lang w:eastAsia="en-GB"/>
        </w:rPr>
      </w:pPr>
      <w:r w:rsidRPr="00FE0D89">
        <w:rPr>
          <w:lang w:eastAsia="en-GB"/>
        </w:rPr>
        <w:t>Yellow card counts as 10 points and red or yellow red card</w:t>
      </w:r>
      <w:r>
        <w:rPr>
          <w:lang w:eastAsia="en-GB"/>
        </w:rPr>
        <w:t xml:space="preserve">s as 25. The 2nd yellow for one </w:t>
      </w:r>
      <w:r w:rsidRPr="00FE0D89">
        <w:rPr>
          <w:lang w:eastAsia="en-GB"/>
        </w:rPr>
        <w:t>player which leads to a yellow red card is not considere</w:t>
      </w:r>
      <w:r>
        <w:rPr>
          <w:lang w:eastAsia="en-GB"/>
        </w:rPr>
        <w:t xml:space="preserve">d.  As a consequence one player cannot cause more than </w:t>
      </w:r>
      <w:r w:rsidRPr="00FE0D89">
        <w:rPr>
          <w:lang w:eastAsia="en-GB"/>
        </w:rPr>
        <w:t>35 booking points.</w:t>
      </w:r>
    </w:p>
    <w:p w:rsidR="00964FDB" w:rsidRDefault="00964FDB" w:rsidP="00964FDB">
      <w:pPr>
        <w:pStyle w:val="ListParagraph"/>
        <w:numPr>
          <w:ilvl w:val="0"/>
          <w:numId w:val="19"/>
        </w:numPr>
        <w:jc w:val="both"/>
        <w:rPr>
          <w:lang w:eastAsia="en-GB"/>
        </w:rPr>
      </w:pPr>
      <w:r>
        <w:rPr>
          <w:lang w:eastAsia="en-GB"/>
        </w:rPr>
        <w:t xml:space="preserve">Settlement </w:t>
      </w:r>
      <w:r w:rsidRPr="0087169E">
        <w:rPr>
          <w:lang w:eastAsia="en-GB"/>
        </w:rPr>
        <w:t>will be made according to all availab</w:t>
      </w:r>
      <w:r>
        <w:rPr>
          <w:lang w:eastAsia="en-GB"/>
        </w:rPr>
        <w:t>le evidence for cards shown dur</w:t>
      </w:r>
      <w:r w:rsidRPr="0087169E">
        <w:rPr>
          <w:lang w:eastAsia="en-GB"/>
        </w:rPr>
        <w:t>ing the regular 90 minutes play.</w:t>
      </w:r>
    </w:p>
    <w:p w:rsidR="00964FDB" w:rsidRDefault="00964FDB" w:rsidP="00964FDB">
      <w:pPr>
        <w:pStyle w:val="ListParagraph"/>
        <w:numPr>
          <w:ilvl w:val="0"/>
          <w:numId w:val="19"/>
        </w:numPr>
        <w:jc w:val="both"/>
        <w:rPr>
          <w:lang w:eastAsia="en-GB"/>
        </w:rPr>
      </w:pPr>
      <w:r w:rsidRPr="00E665C2">
        <w:rPr>
          <w:lang w:eastAsia="en-GB"/>
        </w:rPr>
        <w:t>Cards shown after the match are not considered.</w:t>
      </w:r>
    </w:p>
    <w:p w:rsidR="00964FDB" w:rsidRPr="00646953" w:rsidRDefault="00964FDB" w:rsidP="00964FDB">
      <w:pPr>
        <w:pStyle w:val="ListParagraph"/>
        <w:numPr>
          <w:ilvl w:val="0"/>
          <w:numId w:val="19"/>
        </w:numPr>
        <w:jc w:val="both"/>
        <w:rPr>
          <w:lang w:eastAsia="en-GB"/>
        </w:rPr>
      </w:pPr>
      <w:r w:rsidRPr="00617721">
        <w:rPr>
          <w:lang w:eastAsia="en-GB"/>
        </w:rPr>
        <w:t xml:space="preserve">Cards for </w:t>
      </w:r>
      <w:r>
        <w:rPr>
          <w:lang w:eastAsia="en-GB"/>
        </w:rPr>
        <w:t>non-players (already substitut</w:t>
      </w:r>
      <w:r w:rsidRPr="00617721">
        <w:rPr>
          <w:lang w:eastAsia="en-GB"/>
        </w:rPr>
        <w:t>ed players, managers, players on bench which are not substituted in) are not considered.</w:t>
      </w:r>
    </w:p>
    <w:p w:rsidR="00964FDB" w:rsidRDefault="00964FDB" w:rsidP="00964FDB">
      <w:pPr>
        <w:pStyle w:val="Heading3"/>
        <w:rPr>
          <w:lang w:eastAsia="en-GB"/>
        </w:rPr>
      </w:pPr>
      <w:r>
        <w:rPr>
          <w:lang w:eastAsia="en-GB"/>
        </w:rPr>
        <w:t>CORNER MARKETS</w:t>
      </w:r>
    </w:p>
    <w:p w:rsidR="00964FDB" w:rsidRDefault="00964FDB" w:rsidP="00964FDB">
      <w:pPr>
        <w:pStyle w:val="ListParagraph"/>
        <w:numPr>
          <w:ilvl w:val="0"/>
          <w:numId w:val="20"/>
        </w:numPr>
        <w:jc w:val="both"/>
        <w:rPr>
          <w:lang w:eastAsia="en-GB"/>
        </w:rPr>
      </w:pPr>
      <w:r w:rsidRPr="0001671D">
        <w:rPr>
          <w:lang w:eastAsia="en-GB"/>
        </w:rPr>
        <w:t>Corners awarded but not taken are not considered.</w:t>
      </w:r>
    </w:p>
    <w:p w:rsidR="00964FDB" w:rsidRDefault="00964FDB" w:rsidP="00964FDB">
      <w:pPr>
        <w:pStyle w:val="Heading3"/>
        <w:rPr>
          <w:lang w:eastAsia="en-GB"/>
        </w:rPr>
      </w:pPr>
      <w:r>
        <w:rPr>
          <w:lang w:eastAsia="en-GB"/>
        </w:rPr>
        <w:t>NEXT GOALSCORER</w:t>
      </w:r>
    </w:p>
    <w:p w:rsidR="00964FDB" w:rsidRDefault="00964FDB" w:rsidP="00964FDB">
      <w:pPr>
        <w:pStyle w:val="ListParagraph"/>
        <w:numPr>
          <w:ilvl w:val="0"/>
          <w:numId w:val="20"/>
        </w:numPr>
        <w:jc w:val="both"/>
        <w:rPr>
          <w:lang w:eastAsia="en-GB"/>
        </w:rPr>
      </w:pPr>
      <w:r w:rsidRPr="00C75884">
        <w:rPr>
          <w:lang w:eastAsia="en-GB"/>
        </w:rPr>
        <w:t>Ow</w:t>
      </w:r>
      <w:r>
        <w:rPr>
          <w:lang w:eastAsia="en-GB"/>
        </w:rPr>
        <w:t xml:space="preserve">n goals will not be considered </w:t>
      </w:r>
      <w:r w:rsidRPr="00C75884">
        <w:rPr>
          <w:lang w:eastAsia="en-GB"/>
        </w:rPr>
        <w:t xml:space="preserve">for Next </w:t>
      </w:r>
      <w:r>
        <w:rPr>
          <w:lang w:eastAsia="en-GB"/>
        </w:rPr>
        <w:t>G</w:t>
      </w:r>
      <w:r w:rsidRPr="00C75884">
        <w:rPr>
          <w:lang w:eastAsia="en-GB"/>
        </w:rPr>
        <w:t xml:space="preserve">oal scorer settlement </w:t>
      </w:r>
      <w:proofErr w:type="gramStart"/>
      <w:r w:rsidRPr="00C75884">
        <w:rPr>
          <w:lang w:eastAsia="en-GB"/>
        </w:rPr>
        <w:t>purposes  and</w:t>
      </w:r>
      <w:proofErr w:type="gramEnd"/>
      <w:r w:rsidRPr="00C75884">
        <w:rPr>
          <w:lang w:eastAsia="en-GB"/>
        </w:rPr>
        <w:t xml:space="preserve"> are ignored</w:t>
      </w:r>
      <w:r>
        <w:rPr>
          <w:lang w:eastAsia="en-GB"/>
        </w:rPr>
        <w:t>.</w:t>
      </w:r>
    </w:p>
    <w:p w:rsidR="00964FDB" w:rsidRDefault="00964FDB" w:rsidP="00964FDB">
      <w:pPr>
        <w:pStyle w:val="ListParagraph"/>
        <w:numPr>
          <w:ilvl w:val="0"/>
          <w:numId w:val="20"/>
        </w:numPr>
        <w:jc w:val="both"/>
        <w:rPr>
          <w:lang w:eastAsia="en-GB"/>
        </w:rPr>
      </w:pPr>
      <w:r w:rsidRPr="00C75884">
        <w:rPr>
          <w:lang w:eastAsia="en-GB"/>
        </w:rPr>
        <w:t>All players who took part in the match since kick o</w:t>
      </w:r>
      <w:r>
        <w:rPr>
          <w:lang w:eastAsia="en-GB"/>
        </w:rPr>
        <w:t>ff or previous goal are consid</w:t>
      </w:r>
      <w:r w:rsidRPr="00C75884">
        <w:rPr>
          <w:lang w:eastAsia="en-GB"/>
        </w:rPr>
        <w:t>ered as runners</w:t>
      </w:r>
      <w:r>
        <w:rPr>
          <w:lang w:eastAsia="en-GB"/>
        </w:rPr>
        <w:t>.</w:t>
      </w:r>
    </w:p>
    <w:p w:rsidR="00964FDB" w:rsidRDefault="00964FDB" w:rsidP="00964FDB">
      <w:pPr>
        <w:pStyle w:val="ListParagraph"/>
        <w:numPr>
          <w:ilvl w:val="0"/>
          <w:numId w:val="20"/>
        </w:numPr>
        <w:jc w:val="both"/>
        <w:rPr>
          <w:lang w:eastAsia="en-GB"/>
        </w:rPr>
      </w:pPr>
      <w:r w:rsidRPr="00C75884">
        <w:rPr>
          <w:lang w:eastAsia="en-GB"/>
        </w:rPr>
        <w:t xml:space="preserve">All players who are currently taking part are listed. If for any reason a not listed player scores </w:t>
      </w:r>
      <w:r>
        <w:rPr>
          <w:lang w:eastAsia="en-GB"/>
        </w:rPr>
        <w:t>a goal all bets on listed play</w:t>
      </w:r>
      <w:r w:rsidRPr="00C75884">
        <w:rPr>
          <w:lang w:eastAsia="en-GB"/>
        </w:rPr>
        <w:t>ers stand</w:t>
      </w:r>
      <w:r>
        <w:rPr>
          <w:lang w:eastAsia="en-GB"/>
        </w:rPr>
        <w:t>.</w:t>
      </w:r>
    </w:p>
    <w:p w:rsidR="00964FDB" w:rsidRPr="005E7C0F" w:rsidRDefault="00964FDB" w:rsidP="00964FDB">
      <w:pPr>
        <w:pStyle w:val="ListParagraph"/>
        <w:numPr>
          <w:ilvl w:val="0"/>
          <w:numId w:val="20"/>
        </w:numPr>
        <w:jc w:val="both"/>
        <w:rPr>
          <w:lang w:eastAsia="en-GB"/>
        </w:rPr>
      </w:pPr>
      <w:r w:rsidRPr="00C75884">
        <w:rPr>
          <w:lang w:eastAsia="en-GB"/>
        </w:rPr>
        <w:t>Market will be settled based on TV insert and statis</w:t>
      </w:r>
      <w:r>
        <w:rPr>
          <w:lang w:eastAsia="en-GB"/>
        </w:rPr>
        <w:t>tics provided by Press Associa</w:t>
      </w:r>
      <w:r w:rsidRPr="00C75884">
        <w:rPr>
          <w:lang w:eastAsia="en-GB"/>
        </w:rPr>
        <w:t>tion unless ther</w:t>
      </w:r>
      <w:r>
        <w:rPr>
          <w:lang w:eastAsia="en-GB"/>
        </w:rPr>
        <w:t xml:space="preserve">e is clear evidence that these </w:t>
      </w:r>
      <w:r w:rsidRPr="00C75884">
        <w:rPr>
          <w:lang w:eastAsia="en-GB"/>
        </w:rPr>
        <w:t>statistics are not correct.</w:t>
      </w:r>
    </w:p>
    <w:p w:rsidR="00964FDB" w:rsidRDefault="00964FDB" w:rsidP="00964FDB">
      <w:pPr>
        <w:pStyle w:val="Heading3"/>
        <w:rPr>
          <w:lang w:eastAsia="en-GB"/>
        </w:rPr>
      </w:pPr>
      <w:r>
        <w:rPr>
          <w:lang w:eastAsia="en-GB"/>
        </w:rPr>
        <w:t>ANYTIME GOALSCORER</w:t>
      </w:r>
    </w:p>
    <w:p w:rsidR="00964FDB" w:rsidRDefault="00964FDB" w:rsidP="00964FDB">
      <w:pPr>
        <w:pStyle w:val="ListParagraph"/>
        <w:numPr>
          <w:ilvl w:val="0"/>
          <w:numId w:val="21"/>
        </w:numPr>
        <w:jc w:val="both"/>
        <w:rPr>
          <w:lang w:eastAsia="en-GB"/>
        </w:rPr>
      </w:pPr>
      <w:r w:rsidRPr="00F91785">
        <w:rPr>
          <w:lang w:eastAsia="en-GB"/>
        </w:rPr>
        <w:t>Own goals will</w:t>
      </w:r>
      <w:r>
        <w:rPr>
          <w:lang w:eastAsia="en-GB"/>
        </w:rPr>
        <w:t xml:space="preserve"> not be considered for Any</w:t>
      </w:r>
      <w:r w:rsidRPr="00F91785">
        <w:rPr>
          <w:lang w:eastAsia="en-GB"/>
        </w:rPr>
        <w:t>time Goal</w:t>
      </w:r>
      <w:r>
        <w:rPr>
          <w:lang w:eastAsia="en-GB"/>
        </w:rPr>
        <w:t xml:space="preserve"> scorer settlement purposes </w:t>
      </w:r>
      <w:r w:rsidRPr="00F91785">
        <w:rPr>
          <w:lang w:eastAsia="en-GB"/>
        </w:rPr>
        <w:t>and are ignored</w:t>
      </w:r>
      <w:r>
        <w:rPr>
          <w:lang w:eastAsia="en-GB"/>
        </w:rPr>
        <w:t>.</w:t>
      </w:r>
    </w:p>
    <w:p w:rsidR="00964FDB" w:rsidRDefault="00964FDB" w:rsidP="00964FDB">
      <w:pPr>
        <w:pStyle w:val="ListParagraph"/>
        <w:numPr>
          <w:ilvl w:val="0"/>
          <w:numId w:val="21"/>
        </w:numPr>
        <w:jc w:val="both"/>
        <w:rPr>
          <w:lang w:eastAsia="en-GB"/>
        </w:rPr>
      </w:pPr>
      <w:r w:rsidRPr="00BF3037">
        <w:rPr>
          <w:lang w:eastAsia="en-GB"/>
        </w:rPr>
        <w:t>All players who took pa</w:t>
      </w:r>
      <w:r>
        <w:rPr>
          <w:lang w:eastAsia="en-GB"/>
        </w:rPr>
        <w:t xml:space="preserve">rt in the match are considered </w:t>
      </w:r>
      <w:r w:rsidRPr="00BF3037">
        <w:rPr>
          <w:lang w:eastAsia="en-GB"/>
        </w:rPr>
        <w:t>as runners.  If for any reason a not listed player scores a goal all bets on listed players stand</w:t>
      </w:r>
      <w:r>
        <w:rPr>
          <w:lang w:eastAsia="en-GB"/>
        </w:rPr>
        <w:t>.</w:t>
      </w:r>
    </w:p>
    <w:p w:rsidR="00964FDB" w:rsidRDefault="00964FDB" w:rsidP="00964FDB">
      <w:pPr>
        <w:pStyle w:val="ListParagraph"/>
        <w:numPr>
          <w:ilvl w:val="0"/>
          <w:numId w:val="21"/>
        </w:numPr>
        <w:jc w:val="both"/>
        <w:rPr>
          <w:lang w:eastAsia="en-GB"/>
        </w:rPr>
      </w:pPr>
      <w:r>
        <w:rPr>
          <w:lang w:eastAsia="en-GB"/>
        </w:rPr>
        <w:t>In case of a match hasn’t finished within 48h after initial kick off all bets are considered void even on players who already scored.</w:t>
      </w:r>
    </w:p>
    <w:p w:rsidR="00964FDB" w:rsidRPr="000C588D" w:rsidRDefault="00964FDB" w:rsidP="00964FDB">
      <w:pPr>
        <w:pStyle w:val="ListParagraph"/>
        <w:numPr>
          <w:ilvl w:val="0"/>
          <w:numId w:val="21"/>
        </w:numPr>
        <w:jc w:val="both"/>
        <w:rPr>
          <w:lang w:eastAsia="en-GB"/>
        </w:rPr>
      </w:pPr>
      <w:r w:rsidRPr="00B5775F">
        <w:rPr>
          <w:lang w:eastAsia="en-GB"/>
        </w:rPr>
        <w:t>Market will be settled based on TV insert and statis</w:t>
      </w:r>
      <w:r>
        <w:rPr>
          <w:lang w:eastAsia="en-GB"/>
        </w:rPr>
        <w:t>tics provided by Press Associa</w:t>
      </w:r>
      <w:r w:rsidRPr="00B5775F">
        <w:rPr>
          <w:lang w:eastAsia="en-GB"/>
        </w:rPr>
        <w:t>tion unless ther</w:t>
      </w:r>
      <w:r>
        <w:rPr>
          <w:lang w:eastAsia="en-GB"/>
        </w:rPr>
        <w:t xml:space="preserve">e is clear evidence that these </w:t>
      </w:r>
      <w:r w:rsidRPr="00B5775F">
        <w:rPr>
          <w:lang w:eastAsia="en-GB"/>
        </w:rPr>
        <w:t>statistics are not correct.</w:t>
      </w:r>
    </w:p>
    <w:p w:rsidR="00DF2843" w:rsidRPr="00DF2843" w:rsidRDefault="00F46E59" w:rsidP="004A3FA9">
      <w:pPr>
        <w:pStyle w:val="Heading3"/>
        <w:rPr>
          <w:lang w:eastAsia="en-GB"/>
        </w:rPr>
      </w:pPr>
      <w:r>
        <w:rPr>
          <w:lang w:eastAsia="en-GB"/>
        </w:rPr>
        <w:t>NAME OF MARKETS AND DESCRIPTION</w:t>
      </w:r>
    </w:p>
    <w:p w:rsidR="00984146" w:rsidRPr="004F0ADF" w:rsidRDefault="00702790" w:rsidP="004F0ADF">
      <w:pPr>
        <w:rPr>
          <w:b/>
          <w:lang w:eastAsia="en-GB"/>
        </w:rPr>
      </w:pPr>
      <w:r>
        <w:rPr>
          <w:b/>
          <w:lang w:eastAsia="en-GB"/>
        </w:rPr>
        <w:t xml:space="preserve">1. </w:t>
      </w:r>
      <w:r w:rsidR="00DE1DD9" w:rsidRPr="004F0ADF">
        <w:rPr>
          <w:b/>
          <w:lang w:eastAsia="en-GB"/>
        </w:rPr>
        <w:t>3way</w:t>
      </w:r>
    </w:p>
    <w:p w:rsidR="00984146" w:rsidRDefault="00984146" w:rsidP="004F0ADF">
      <w:pPr>
        <w:rPr>
          <w:lang w:eastAsia="en-GB"/>
        </w:rPr>
      </w:pPr>
      <w:r>
        <w:rPr>
          <w:lang w:eastAsia="en-GB"/>
        </w:rPr>
        <w:t xml:space="preserve">Which team </w:t>
      </w:r>
      <w:r w:rsidRPr="00984146">
        <w:rPr>
          <w:lang w:eastAsia="en-GB"/>
        </w:rPr>
        <w:t xml:space="preserve">will win the match (1-X-2) Home; Draw; </w:t>
      </w:r>
      <w:proofErr w:type="gramStart"/>
      <w:r w:rsidRPr="00984146">
        <w:rPr>
          <w:lang w:eastAsia="en-GB"/>
        </w:rPr>
        <w:t>Away</w:t>
      </w:r>
      <w:proofErr w:type="gramEnd"/>
    </w:p>
    <w:p w:rsidR="00984146" w:rsidRPr="004F0ADF" w:rsidRDefault="00702790" w:rsidP="004F0ADF">
      <w:pPr>
        <w:rPr>
          <w:b/>
          <w:lang w:eastAsia="en-GB"/>
        </w:rPr>
      </w:pPr>
      <w:r>
        <w:rPr>
          <w:b/>
          <w:lang w:eastAsia="en-GB"/>
        </w:rPr>
        <w:t xml:space="preserve">2. </w:t>
      </w:r>
      <w:r w:rsidR="00150F1A" w:rsidRPr="004F0ADF">
        <w:rPr>
          <w:b/>
          <w:lang w:eastAsia="en-GB"/>
        </w:rPr>
        <w:t>Total (only *.5 totals)</w:t>
      </w:r>
    </w:p>
    <w:p w:rsidR="00150F1A" w:rsidRDefault="00150F1A" w:rsidP="004F0ADF">
      <w:pPr>
        <w:rPr>
          <w:lang w:eastAsia="en-GB"/>
        </w:rPr>
      </w:pPr>
      <w:r w:rsidRPr="00150F1A">
        <w:rPr>
          <w:lang w:eastAsia="en-GB"/>
        </w:rPr>
        <w:t>E.g. 0.5, 1.5, 2.5, 3.5 …</w:t>
      </w:r>
    </w:p>
    <w:p w:rsidR="00B3280E" w:rsidRPr="004F0ADF" w:rsidRDefault="00702790" w:rsidP="004F0ADF">
      <w:pPr>
        <w:rPr>
          <w:b/>
          <w:lang w:eastAsia="en-GB"/>
        </w:rPr>
      </w:pPr>
      <w:r>
        <w:rPr>
          <w:b/>
          <w:lang w:eastAsia="en-GB"/>
        </w:rPr>
        <w:t xml:space="preserve">3. </w:t>
      </w:r>
      <w:r w:rsidR="00B3280E" w:rsidRPr="004F0ADF">
        <w:rPr>
          <w:b/>
          <w:lang w:eastAsia="en-GB"/>
        </w:rPr>
        <w:t>Handicap</w:t>
      </w:r>
    </w:p>
    <w:p w:rsidR="00D64406" w:rsidRPr="00D64406" w:rsidRDefault="00D64406" w:rsidP="004F0ADF">
      <w:pPr>
        <w:rPr>
          <w:lang w:eastAsia="en-GB"/>
        </w:rPr>
      </w:pPr>
      <w:r>
        <w:rPr>
          <w:lang w:eastAsia="en-GB"/>
        </w:rPr>
        <w:t>European Handicaps</w:t>
      </w:r>
      <w:r w:rsidRPr="00D64406">
        <w:rPr>
          <w:lang w:eastAsia="en-GB"/>
        </w:rPr>
        <w:t xml:space="preserve"> (e</w:t>
      </w:r>
      <w:r w:rsidR="00AA5B43">
        <w:rPr>
          <w:lang w:eastAsia="en-GB"/>
        </w:rPr>
        <w:t>.g.  Handicap 0:2, Handicap 5:0</w:t>
      </w:r>
      <w:r w:rsidRPr="00D64406">
        <w:rPr>
          <w:lang w:eastAsia="en-GB"/>
        </w:rPr>
        <w:t xml:space="preserve"> …) 1-X-2</w:t>
      </w:r>
    </w:p>
    <w:p w:rsidR="00B3280E" w:rsidRPr="004F0ADF" w:rsidRDefault="00702790" w:rsidP="004F0ADF">
      <w:pPr>
        <w:rPr>
          <w:b/>
          <w:lang w:eastAsia="en-GB"/>
        </w:rPr>
      </w:pPr>
      <w:r>
        <w:rPr>
          <w:b/>
          <w:lang w:eastAsia="en-GB"/>
        </w:rPr>
        <w:t xml:space="preserve">4. </w:t>
      </w:r>
      <w:r w:rsidR="00B3280E" w:rsidRPr="004F0ADF">
        <w:rPr>
          <w:b/>
          <w:lang w:eastAsia="en-GB"/>
        </w:rPr>
        <w:t>Asian total</w:t>
      </w:r>
    </w:p>
    <w:p w:rsidR="00D64406" w:rsidRPr="00D64406" w:rsidRDefault="00AA5B43" w:rsidP="004F0ADF">
      <w:pPr>
        <w:rPr>
          <w:lang w:eastAsia="en-GB"/>
        </w:rPr>
      </w:pPr>
      <w:r>
        <w:rPr>
          <w:lang w:eastAsia="en-GB"/>
        </w:rPr>
        <w:t>Total spread</w:t>
      </w:r>
      <w:r w:rsidRPr="00AA5B43">
        <w:rPr>
          <w:lang w:eastAsia="en-GB"/>
        </w:rPr>
        <w:t xml:space="preserve"> in quarter and full spreads (e.g.  2.0</w:t>
      </w:r>
      <w:r>
        <w:rPr>
          <w:lang w:eastAsia="en-GB"/>
        </w:rPr>
        <w:t>0, 2.25, 2.75</w:t>
      </w:r>
      <w:r w:rsidRPr="00AA5B43">
        <w:rPr>
          <w:lang w:eastAsia="en-GB"/>
        </w:rPr>
        <w:t xml:space="preserve"> …)</w:t>
      </w:r>
    </w:p>
    <w:p w:rsidR="00D64406" w:rsidRPr="004F0ADF" w:rsidRDefault="00702790" w:rsidP="004F0ADF">
      <w:pPr>
        <w:rPr>
          <w:b/>
          <w:lang w:eastAsia="en-GB"/>
        </w:rPr>
      </w:pPr>
      <w:r>
        <w:rPr>
          <w:b/>
          <w:lang w:eastAsia="en-GB"/>
        </w:rPr>
        <w:t xml:space="preserve">5. </w:t>
      </w:r>
      <w:r w:rsidR="00B3280E" w:rsidRPr="004F0ADF">
        <w:rPr>
          <w:b/>
          <w:lang w:eastAsia="en-GB"/>
        </w:rPr>
        <w:t>Asian Handicap</w:t>
      </w:r>
    </w:p>
    <w:p w:rsidR="00D64406" w:rsidRPr="00D64406" w:rsidRDefault="00AA5B43" w:rsidP="004F0ADF">
      <w:pPr>
        <w:rPr>
          <w:lang w:eastAsia="en-GB"/>
        </w:rPr>
      </w:pPr>
      <w:r>
        <w:rPr>
          <w:lang w:eastAsia="en-GB"/>
        </w:rPr>
        <w:t xml:space="preserve">Handicap markets </w:t>
      </w:r>
      <w:r w:rsidRPr="00AA5B43">
        <w:rPr>
          <w:lang w:eastAsia="en-GB"/>
        </w:rPr>
        <w:t>in all spreads (e.g.  -2.00/+2.00, -2.25/2.25, -2.50/2.5 …)</w:t>
      </w:r>
    </w:p>
    <w:p w:rsidR="00B3280E" w:rsidRPr="004F0ADF" w:rsidRDefault="00702790" w:rsidP="004F0ADF">
      <w:pPr>
        <w:rPr>
          <w:b/>
          <w:lang w:eastAsia="en-GB"/>
        </w:rPr>
      </w:pPr>
      <w:r>
        <w:rPr>
          <w:b/>
          <w:lang w:eastAsia="en-GB"/>
        </w:rPr>
        <w:t xml:space="preserve">6. </w:t>
      </w:r>
      <w:r w:rsidR="00B3280E" w:rsidRPr="004F0ADF">
        <w:rPr>
          <w:b/>
          <w:lang w:eastAsia="en-GB"/>
        </w:rPr>
        <w:t>Draw No Bet</w:t>
      </w:r>
    </w:p>
    <w:p w:rsidR="00D64406" w:rsidRDefault="007E5D12" w:rsidP="007E5D12">
      <w:pPr>
        <w:rPr>
          <w:lang w:eastAsia="en-GB"/>
        </w:rPr>
      </w:pPr>
      <w:r>
        <w:rPr>
          <w:lang w:eastAsia="en-GB"/>
        </w:rPr>
        <w:t xml:space="preserve">a. </w:t>
      </w:r>
      <w:r w:rsidR="00217296">
        <w:rPr>
          <w:lang w:eastAsia="en-GB"/>
        </w:rPr>
        <w:t xml:space="preserve">If match ends </w:t>
      </w:r>
      <w:r>
        <w:rPr>
          <w:lang w:eastAsia="en-GB"/>
        </w:rPr>
        <w:t xml:space="preserve">in a draw after regular time, all </w:t>
      </w:r>
      <w:proofErr w:type="gramStart"/>
      <w:r w:rsidR="00217296" w:rsidRPr="00217296">
        <w:rPr>
          <w:lang w:eastAsia="en-GB"/>
        </w:rPr>
        <w:t>bets  are</w:t>
      </w:r>
      <w:proofErr w:type="gramEnd"/>
      <w:r w:rsidR="00217296" w:rsidRPr="00217296">
        <w:rPr>
          <w:lang w:eastAsia="en-GB"/>
        </w:rPr>
        <w:t xml:space="preserve"> considered void</w:t>
      </w:r>
    </w:p>
    <w:p w:rsidR="00217296" w:rsidRPr="00954537" w:rsidRDefault="007E5D12" w:rsidP="004F0ADF">
      <w:pPr>
        <w:rPr>
          <w:lang w:eastAsia="en-GB"/>
        </w:rPr>
      </w:pPr>
      <w:r>
        <w:rPr>
          <w:lang w:eastAsia="en-GB"/>
        </w:rPr>
        <w:t xml:space="preserve">b. </w:t>
      </w:r>
      <w:r w:rsidR="00217296" w:rsidRPr="00217296">
        <w:rPr>
          <w:lang w:eastAsia="en-GB"/>
        </w:rPr>
        <w:t>Same as Asian Handicap 0 (level ball, pick-</w:t>
      </w:r>
      <w:proofErr w:type="spellStart"/>
      <w:r w:rsidR="00217296" w:rsidRPr="00217296">
        <w:rPr>
          <w:lang w:eastAsia="en-GB"/>
        </w:rPr>
        <w:t>em</w:t>
      </w:r>
      <w:proofErr w:type="spellEnd"/>
      <w:r w:rsidR="00217296" w:rsidRPr="00217296">
        <w:rPr>
          <w:lang w:eastAsia="en-GB"/>
        </w:rPr>
        <w:t>)</w:t>
      </w:r>
    </w:p>
    <w:p w:rsidR="00B3280E" w:rsidRPr="004F0ADF" w:rsidRDefault="00702790" w:rsidP="004963E2">
      <w:pPr>
        <w:rPr>
          <w:b/>
          <w:lang w:eastAsia="en-GB"/>
        </w:rPr>
      </w:pPr>
      <w:r>
        <w:rPr>
          <w:b/>
          <w:lang w:eastAsia="en-GB"/>
        </w:rPr>
        <w:t xml:space="preserve">7. </w:t>
      </w:r>
      <w:r w:rsidR="00B3280E" w:rsidRPr="004F0ADF">
        <w:rPr>
          <w:b/>
          <w:lang w:eastAsia="en-GB"/>
        </w:rPr>
        <w:t>Who wins the rest of the match?</w:t>
      </w:r>
    </w:p>
    <w:p w:rsidR="00217296" w:rsidRPr="00F15D48" w:rsidRDefault="00F15D48" w:rsidP="004963E2">
      <w:pPr>
        <w:rPr>
          <w:lang w:eastAsia="en-GB"/>
        </w:rPr>
      </w:pPr>
      <w:r>
        <w:rPr>
          <w:lang w:eastAsia="en-GB"/>
        </w:rPr>
        <w:t xml:space="preserve">Which team </w:t>
      </w:r>
      <w:r w:rsidRPr="00F15D48">
        <w:rPr>
          <w:lang w:eastAsia="en-GB"/>
        </w:rPr>
        <w:t>will score more goals in the remaining time?</w:t>
      </w:r>
    </w:p>
    <w:p w:rsidR="00B3280E" w:rsidRPr="004F0ADF" w:rsidRDefault="00DF7395" w:rsidP="004963E2">
      <w:pPr>
        <w:rPr>
          <w:b/>
          <w:lang w:eastAsia="en-GB"/>
        </w:rPr>
      </w:pPr>
      <w:r>
        <w:rPr>
          <w:b/>
          <w:lang w:eastAsia="en-GB"/>
        </w:rPr>
        <w:t xml:space="preserve">8. </w:t>
      </w:r>
      <w:r w:rsidR="00B3280E" w:rsidRPr="004F0ADF">
        <w:rPr>
          <w:b/>
          <w:lang w:eastAsia="en-GB"/>
        </w:rPr>
        <w:t>Next goal</w:t>
      </w:r>
    </w:p>
    <w:p w:rsidR="00217296" w:rsidRPr="00F15D48" w:rsidRDefault="00F15D48" w:rsidP="004963E2">
      <w:pPr>
        <w:rPr>
          <w:lang w:eastAsia="en-GB"/>
        </w:rPr>
      </w:pPr>
      <w:r>
        <w:rPr>
          <w:lang w:eastAsia="en-GB"/>
        </w:rPr>
        <w:t>Who scores the 1st, 2nd</w:t>
      </w:r>
      <w:r w:rsidRPr="00F15D48">
        <w:rPr>
          <w:lang w:eastAsia="en-GB"/>
        </w:rPr>
        <w:t xml:space="preserve"> … goal?  (1-X (No goal)-2)</w:t>
      </w:r>
    </w:p>
    <w:p w:rsidR="00B3280E" w:rsidRPr="004F0ADF" w:rsidRDefault="00DF7395" w:rsidP="004963E2">
      <w:pPr>
        <w:rPr>
          <w:b/>
          <w:lang w:eastAsia="en-GB"/>
        </w:rPr>
      </w:pPr>
      <w:r>
        <w:rPr>
          <w:b/>
          <w:lang w:eastAsia="en-GB"/>
        </w:rPr>
        <w:t xml:space="preserve">9. </w:t>
      </w:r>
      <w:r w:rsidR="004963E2">
        <w:rPr>
          <w:b/>
          <w:lang w:eastAsia="en-GB"/>
        </w:rPr>
        <w:t>Double chance</w:t>
      </w:r>
      <w:r w:rsidR="00B3280E" w:rsidRPr="004F0ADF">
        <w:rPr>
          <w:b/>
          <w:lang w:eastAsia="en-GB"/>
        </w:rPr>
        <w:t xml:space="preserve"> (1X – 12 – X2)</w:t>
      </w:r>
    </w:p>
    <w:p w:rsidR="00217296" w:rsidRPr="00444ED3" w:rsidRDefault="00444ED3" w:rsidP="004963E2">
      <w:pPr>
        <w:rPr>
          <w:lang w:eastAsia="en-GB"/>
        </w:rPr>
      </w:pPr>
      <w:r>
        <w:rPr>
          <w:lang w:eastAsia="en-GB"/>
        </w:rPr>
        <w:t>Home or draw; home or away;</w:t>
      </w:r>
      <w:r w:rsidRPr="00444ED3">
        <w:rPr>
          <w:lang w:eastAsia="en-GB"/>
        </w:rPr>
        <w:t xml:space="preserve"> draw or away</w:t>
      </w:r>
    </w:p>
    <w:p w:rsidR="00B3280E" w:rsidRPr="004F0ADF" w:rsidRDefault="00DF7395" w:rsidP="004963E2">
      <w:pPr>
        <w:rPr>
          <w:b/>
          <w:lang w:eastAsia="en-GB"/>
        </w:rPr>
      </w:pPr>
      <w:r>
        <w:rPr>
          <w:b/>
          <w:lang w:eastAsia="en-GB"/>
        </w:rPr>
        <w:t xml:space="preserve">10. </w:t>
      </w:r>
      <w:r w:rsidR="00B3280E" w:rsidRPr="004F0ADF">
        <w:rPr>
          <w:b/>
          <w:lang w:eastAsia="en-GB"/>
        </w:rPr>
        <w:t>Correct score</w:t>
      </w:r>
    </w:p>
    <w:p w:rsidR="00217296" w:rsidRDefault="00DB7385" w:rsidP="004963E2">
      <w:pPr>
        <w:rPr>
          <w:lang w:eastAsia="en-GB"/>
        </w:rPr>
      </w:pPr>
      <w:r>
        <w:rPr>
          <w:lang w:eastAsia="en-GB"/>
        </w:rPr>
        <w:t xml:space="preserve">a. </w:t>
      </w:r>
      <w:r w:rsidR="009A0F36" w:rsidRPr="009A0F36">
        <w:rPr>
          <w:lang w:eastAsia="en-GB"/>
        </w:rPr>
        <w:t>Fixed results  (3:0, 2:0, 1:0, 3:2, 3:1, 2:1, 0:0</w:t>
      </w:r>
      <w:r w:rsidR="009A0F36">
        <w:rPr>
          <w:lang w:eastAsia="en-GB"/>
        </w:rPr>
        <w:t xml:space="preserve">, 1:1, 2:2, 3:3, 1:2, 1:3, 2:3, </w:t>
      </w:r>
      <w:r w:rsidR="009A0F36" w:rsidRPr="009A0F36">
        <w:rPr>
          <w:lang w:eastAsia="en-GB"/>
        </w:rPr>
        <w:t>0:1, 0:2, 0:3 and “any other”)</w:t>
      </w:r>
    </w:p>
    <w:p w:rsidR="009A0F36" w:rsidRPr="009A0F36" w:rsidRDefault="00DB7385" w:rsidP="004963E2">
      <w:pPr>
        <w:rPr>
          <w:lang w:eastAsia="en-GB"/>
        </w:rPr>
      </w:pPr>
      <w:r>
        <w:rPr>
          <w:lang w:eastAsia="en-GB"/>
        </w:rPr>
        <w:t xml:space="preserve">b. </w:t>
      </w:r>
      <w:r w:rsidR="004963E2">
        <w:rPr>
          <w:lang w:eastAsia="en-GB"/>
        </w:rPr>
        <w:t>If one</w:t>
      </w:r>
      <w:r>
        <w:rPr>
          <w:lang w:eastAsia="en-GB"/>
        </w:rPr>
        <w:t xml:space="preserve"> team scores </w:t>
      </w:r>
      <w:r w:rsidR="009A0F36" w:rsidRPr="009A0F36">
        <w:rPr>
          <w:lang w:eastAsia="en-GB"/>
        </w:rPr>
        <w:t>4 goals this market is decided</w:t>
      </w:r>
    </w:p>
    <w:p w:rsidR="00B3280E" w:rsidRPr="004F0ADF" w:rsidRDefault="00DF7395" w:rsidP="00DB7385">
      <w:pPr>
        <w:rPr>
          <w:b/>
          <w:lang w:eastAsia="en-GB"/>
        </w:rPr>
      </w:pPr>
      <w:r>
        <w:rPr>
          <w:b/>
          <w:lang w:eastAsia="en-GB"/>
        </w:rPr>
        <w:t xml:space="preserve">11. </w:t>
      </w:r>
      <w:r w:rsidR="00B3280E" w:rsidRPr="004F0ADF">
        <w:rPr>
          <w:b/>
          <w:lang w:eastAsia="en-GB"/>
        </w:rPr>
        <w:t>Correct score flex</w:t>
      </w:r>
    </w:p>
    <w:p w:rsidR="00217296" w:rsidRPr="00064527" w:rsidRDefault="00064527" w:rsidP="00DB7385">
      <w:pPr>
        <w:rPr>
          <w:lang w:eastAsia="en-GB"/>
        </w:rPr>
      </w:pPr>
      <w:r w:rsidRPr="00064527">
        <w:rPr>
          <w:lang w:eastAsia="en-GB"/>
        </w:rPr>
        <w:t>Similar to correct score but extended by the current score</w:t>
      </w:r>
    </w:p>
    <w:p w:rsidR="00B3280E" w:rsidRPr="004F0ADF" w:rsidRDefault="00DF7395" w:rsidP="00DB7385">
      <w:pPr>
        <w:rPr>
          <w:b/>
          <w:lang w:eastAsia="en-GB"/>
        </w:rPr>
      </w:pPr>
      <w:r>
        <w:rPr>
          <w:b/>
          <w:lang w:eastAsia="en-GB"/>
        </w:rPr>
        <w:t xml:space="preserve">12. </w:t>
      </w:r>
      <w:r w:rsidR="00B3280E" w:rsidRPr="004F0ADF">
        <w:rPr>
          <w:b/>
          <w:lang w:eastAsia="en-GB"/>
        </w:rPr>
        <w:t>Goals home</w:t>
      </w:r>
      <w:r w:rsidR="00970FEE" w:rsidRPr="004F0ADF">
        <w:rPr>
          <w:b/>
          <w:lang w:eastAsia="en-GB"/>
        </w:rPr>
        <w:t xml:space="preserve"> </w:t>
      </w:r>
      <w:r w:rsidR="00B3280E" w:rsidRPr="004F0ADF">
        <w:rPr>
          <w:b/>
          <w:lang w:eastAsia="en-GB"/>
        </w:rPr>
        <w:t>team</w:t>
      </w:r>
    </w:p>
    <w:p w:rsidR="00217296" w:rsidRDefault="00DB7385" w:rsidP="00DB7385">
      <w:pPr>
        <w:rPr>
          <w:lang w:eastAsia="en-GB"/>
        </w:rPr>
      </w:pPr>
      <w:r>
        <w:rPr>
          <w:lang w:eastAsia="en-GB"/>
        </w:rPr>
        <w:t xml:space="preserve">a. </w:t>
      </w:r>
      <w:r w:rsidR="00224E3E">
        <w:rPr>
          <w:lang w:eastAsia="en-GB"/>
        </w:rPr>
        <w:t xml:space="preserve">How many goals will be scored </w:t>
      </w:r>
      <w:r w:rsidR="00224E3E" w:rsidRPr="00224E3E">
        <w:rPr>
          <w:lang w:eastAsia="en-GB"/>
        </w:rPr>
        <w:t>by the home</w:t>
      </w:r>
      <w:r w:rsidR="00224E3E">
        <w:rPr>
          <w:lang w:eastAsia="en-GB"/>
        </w:rPr>
        <w:t xml:space="preserve"> </w:t>
      </w:r>
      <w:proofErr w:type="gramStart"/>
      <w:r w:rsidR="00224E3E" w:rsidRPr="00224E3E">
        <w:rPr>
          <w:lang w:eastAsia="en-GB"/>
        </w:rPr>
        <w:t>team</w:t>
      </w:r>
      <w:proofErr w:type="gramEnd"/>
    </w:p>
    <w:p w:rsidR="00224E3E" w:rsidRPr="00224E3E" w:rsidRDefault="00DB7385" w:rsidP="00DB7385">
      <w:pPr>
        <w:rPr>
          <w:lang w:eastAsia="en-GB"/>
        </w:rPr>
      </w:pPr>
      <w:r>
        <w:rPr>
          <w:lang w:eastAsia="en-GB"/>
        </w:rPr>
        <w:t xml:space="preserve">b. </w:t>
      </w:r>
      <w:r w:rsidR="00224E3E" w:rsidRPr="00224E3E">
        <w:rPr>
          <w:lang w:eastAsia="en-GB"/>
        </w:rPr>
        <w:t>0, 1, 2, 3+</w:t>
      </w:r>
    </w:p>
    <w:p w:rsidR="00B3280E" w:rsidRPr="004F0ADF" w:rsidRDefault="00DF7395" w:rsidP="00DB7385">
      <w:pPr>
        <w:rPr>
          <w:b/>
          <w:lang w:eastAsia="en-GB"/>
        </w:rPr>
      </w:pPr>
      <w:r>
        <w:rPr>
          <w:b/>
          <w:lang w:eastAsia="en-GB"/>
        </w:rPr>
        <w:t xml:space="preserve">13. </w:t>
      </w:r>
      <w:r w:rsidR="00B3280E" w:rsidRPr="004F0ADF">
        <w:rPr>
          <w:b/>
          <w:lang w:eastAsia="en-GB"/>
        </w:rPr>
        <w:t>Goals away</w:t>
      </w:r>
      <w:r w:rsidR="00970FEE" w:rsidRPr="004F0ADF">
        <w:rPr>
          <w:b/>
          <w:lang w:eastAsia="en-GB"/>
        </w:rPr>
        <w:t xml:space="preserve"> </w:t>
      </w:r>
      <w:r w:rsidR="00B3280E" w:rsidRPr="004F0ADF">
        <w:rPr>
          <w:b/>
          <w:lang w:eastAsia="en-GB"/>
        </w:rPr>
        <w:t>team</w:t>
      </w:r>
    </w:p>
    <w:p w:rsidR="00217296" w:rsidRDefault="00DB7385" w:rsidP="00DB7385">
      <w:pPr>
        <w:rPr>
          <w:lang w:eastAsia="en-GB"/>
        </w:rPr>
      </w:pPr>
      <w:r>
        <w:rPr>
          <w:lang w:eastAsia="en-GB"/>
        </w:rPr>
        <w:t xml:space="preserve">a. </w:t>
      </w:r>
      <w:r w:rsidR="00224E3E">
        <w:rPr>
          <w:lang w:eastAsia="en-GB"/>
        </w:rPr>
        <w:t xml:space="preserve">How many goals will be scored </w:t>
      </w:r>
      <w:r w:rsidR="00224E3E" w:rsidRPr="00224E3E">
        <w:rPr>
          <w:lang w:eastAsia="en-GB"/>
        </w:rPr>
        <w:t>by the away</w:t>
      </w:r>
      <w:r w:rsidR="00224E3E">
        <w:rPr>
          <w:lang w:eastAsia="en-GB"/>
        </w:rPr>
        <w:t xml:space="preserve"> </w:t>
      </w:r>
      <w:r w:rsidR="00224E3E" w:rsidRPr="00224E3E">
        <w:rPr>
          <w:lang w:eastAsia="en-GB"/>
        </w:rPr>
        <w:t>team</w:t>
      </w:r>
    </w:p>
    <w:p w:rsidR="00224E3E" w:rsidRPr="00224E3E" w:rsidRDefault="00DB7385" w:rsidP="00DB7385">
      <w:pPr>
        <w:rPr>
          <w:lang w:eastAsia="en-GB"/>
        </w:rPr>
      </w:pPr>
      <w:r>
        <w:rPr>
          <w:lang w:eastAsia="en-GB"/>
        </w:rPr>
        <w:t xml:space="preserve">b. </w:t>
      </w:r>
      <w:r w:rsidR="00224E3E" w:rsidRPr="00224E3E">
        <w:rPr>
          <w:lang w:eastAsia="en-GB"/>
        </w:rPr>
        <w:t>0, 1, 2, 3+</w:t>
      </w:r>
    </w:p>
    <w:p w:rsidR="00B3280E" w:rsidRPr="004F0ADF" w:rsidRDefault="00DF7395" w:rsidP="00DB7385">
      <w:pPr>
        <w:rPr>
          <w:b/>
          <w:lang w:eastAsia="en-GB"/>
        </w:rPr>
      </w:pPr>
      <w:r>
        <w:rPr>
          <w:b/>
          <w:lang w:eastAsia="en-GB"/>
        </w:rPr>
        <w:t xml:space="preserve">14. </w:t>
      </w:r>
      <w:r w:rsidR="00B3280E" w:rsidRPr="004F0ADF">
        <w:rPr>
          <w:b/>
          <w:lang w:eastAsia="en-GB"/>
        </w:rPr>
        <w:t>Both teams to score?</w:t>
      </w:r>
    </w:p>
    <w:p w:rsidR="00217296" w:rsidRPr="0028200B" w:rsidRDefault="0028200B" w:rsidP="00DB7385">
      <w:pPr>
        <w:rPr>
          <w:lang w:eastAsia="en-GB"/>
        </w:rPr>
      </w:pPr>
      <w:r w:rsidRPr="0028200B">
        <w:rPr>
          <w:lang w:eastAsia="en-GB"/>
        </w:rPr>
        <w:t>Goal/No Goal; (yes; no)</w:t>
      </w:r>
    </w:p>
    <w:p w:rsidR="00B3280E" w:rsidRPr="004F0ADF" w:rsidRDefault="00DF7395" w:rsidP="00DB7385">
      <w:pPr>
        <w:rPr>
          <w:b/>
          <w:lang w:eastAsia="en-GB"/>
        </w:rPr>
      </w:pPr>
      <w:r>
        <w:rPr>
          <w:b/>
          <w:lang w:eastAsia="en-GB"/>
        </w:rPr>
        <w:t xml:space="preserve">15. </w:t>
      </w:r>
      <w:r w:rsidR="00B3280E" w:rsidRPr="004F0ADF">
        <w:rPr>
          <w:b/>
          <w:lang w:eastAsia="en-GB"/>
        </w:rPr>
        <w:t>Odd/Even</w:t>
      </w:r>
    </w:p>
    <w:p w:rsidR="00217296" w:rsidRPr="0028200B" w:rsidRDefault="0028200B" w:rsidP="00DB7385">
      <w:pPr>
        <w:rPr>
          <w:lang w:eastAsia="en-GB"/>
        </w:rPr>
      </w:pPr>
      <w:r>
        <w:rPr>
          <w:lang w:eastAsia="en-GB"/>
        </w:rPr>
        <w:t xml:space="preserve">Odd/Even number </w:t>
      </w:r>
      <w:r w:rsidRPr="0028200B">
        <w:rPr>
          <w:lang w:eastAsia="en-GB"/>
        </w:rPr>
        <w:t>of goals</w:t>
      </w:r>
    </w:p>
    <w:p w:rsidR="00B3280E" w:rsidRPr="004F0ADF" w:rsidRDefault="00DF7395" w:rsidP="00DB7385">
      <w:pPr>
        <w:rPr>
          <w:b/>
          <w:lang w:eastAsia="en-GB"/>
        </w:rPr>
      </w:pPr>
      <w:r>
        <w:rPr>
          <w:b/>
          <w:lang w:eastAsia="en-GB"/>
        </w:rPr>
        <w:t xml:space="preserve">16. </w:t>
      </w:r>
      <w:r w:rsidR="00970FEE" w:rsidRPr="004F0ADF">
        <w:rPr>
          <w:b/>
          <w:lang w:eastAsia="en-GB"/>
        </w:rPr>
        <w:t>Which team</w:t>
      </w:r>
      <w:r w:rsidR="00B3280E" w:rsidRPr="004F0ADF">
        <w:rPr>
          <w:b/>
          <w:lang w:eastAsia="en-GB"/>
        </w:rPr>
        <w:t xml:space="preserve"> has the kick off?</w:t>
      </w:r>
    </w:p>
    <w:p w:rsidR="00217296" w:rsidRPr="00DD5365" w:rsidRDefault="00DD5365" w:rsidP="00DB7385">
      <w:pPr>
        <w:rPr>
          <w:lang w:eastAsia="en-GB"/>
        </w:rPr>
      </w:pPr>
      <w:r w:rsidRPr="00DD5365">
        <w:rPr>
          <w:lang w:eastAsia="en-GB"/>
        </w:rPr>
        <w:t>Home</w:t>
      </w:r>
      <w:r>
        <w:rPr>
          <w:lang w:eastAsia="en-GB"/>
        </w:rPr>
        <w:t xml:space="preserve"> </w:t>
      </w:r>
      <w:r w:rsidRPr="00DD5365">
        <w:rPr>
          <w:lang w:eastAsia="en-GB"/>
        </w:rPr>
        <w:t>team / away</w:t>
      </w:r>
      <w:r>
        <w:rPr>
          <w:lang w:eastAsia="en-GB"/>
        </w:rPr>
        <w:t xml:space="preserve"> </w:t>
      </w:r>
      <w:r w:rsidRPr="00DD5365">
        <w:rPr>
          <w:lang w:eastAsia="en-GB"/>
        </w:rPr>
        <w:t>team</w:t>
      </w:r>
    </w:p>
    <w:p w:rsidR="00B3280E" w:rsidRPr="004F0ADF" w:rsidRDefault="00DF7395" w:rsidP="00DB7385">
      <w:pPr>
        <w:rPr>
          <w:b/>
          <w:lang w:eastAsia="en-GB"/>
        </w:rPr>
      </w:pPr>
      <w:r>
        <w:rPr>
          <w:b/>
          <w:lang w:eastAsia="en-GB"/>
        </w:rPr>
        <w:t xml:space="preserve">17. </w:t>
      </w:r>
      <w:r w:rsidR="00B3280E" w:rsidRPr="004F0ADF">
        <w:rPr>
          <w:b/>
          <w:lang w:eastAsia="en-GB"/>
        </w:rPr>
        <w:t>1st Half – 3way</w:t>
      </w:r>
    </w:p>
    <w:p w:rsidR="00217296" w:rsidRDefault="00DB7385" w:rsidP="00DB7385">
      <w:pPr>
        <w:rPr>
          <w:lang w:eastAsia="en-GB"/>
        </w:rPr>
      </w:pPr>
      <w:r>
        <w:rPr>
          <w:lang w:eastAsia="en-GB"/>
        </w:rPr>
        <w:t xml:space="preserve">a. </w:t>
      </w:r>
      <w:r w:rsidR="000478BE">
        <w:rPr>
          <w:lang w:eastAsia="en-GB"/>
        </w:rPr>
        <w:t xml:space="preserve">Which team </w:t>
      </w:r>
      <w:r w:rsidR="000478BE" w:rsidRPr="000478BE">
        <w:rPr>
          <w:lang w:eastAsia="en-GB"/>
        </w:rPr>
        <w:t>will win the 1st half?</w:t>
      </w:r>
    </w:p>
    <w:p w:rsidR="000478BE" w:rsidRPr="000478BE" w:rsidRDefault="00DB7385" w:rsidP="00DB7385">
      <w:pPr>
        <w:rPr>
          <w:lang w:eastAsia="en-GB"/>
        </w:rPr>
      </w:pPr>
      <w:r>
        <w:rPr>
          <w:lang w:eastAsia="en-GB"/>
        </w:rPr>
        <w:t xml:space="preserve">b. Halftime </w:t>
      </w:r>
      <w:r w:rsidR="000478BE" w:rsidRPr="000478BE">
        <w:rPr>
          <w:lang w:eastAsia="en-GB"/>
        </w:rPr>
        <w:t>1-X-2</w:t>
      </w:r>
    </w:p>
    <w:p w:rsidR="00B3280E" w:rsidRPr="004F0ADF" w:rsidRDefault="00DF7395" w:rsidP="00AA032F">
      <w:pPr>
        <w:rPr>
          <w:b/>
          <w:lang w:eastAsia="en-GB"/>
        </w:rPr>
      </w:pPr>
      <w:r>
        <w:rPr>
          <w:b/>
          <w:lang w:eastAsia="en-GB"/>
        </w:rPr>
        <w:t xml:space="preserve">18. </w:t>
      </w:r>
      <w:r w:rsidR="00B3280E" w:rsidRPr="004F0ADF">
        <w:rPr>
          <w:b/>
          <w:lang w:eastAsia="en-GB"/>
        </w:rPr>
        <w:t>1st Half – Total (only *.5 totals)</w:t>
      </w:r>
    </w:p>
    <w:p w:rsidR="00217296" w:rsidRPr="00F7141B" w:rsidRDefault="00F7141B" w:rsidP="00AA032F">
      <w:pPr>
        <w:rPr>
          <w:lang w:eastAsia="en-GB"/>
        </w:rPr>
      </w:pPr>
      <w:r>
        <w:rPr>
          <w:lang w:eastAsia="en-GB"/>
        </w:rPr>
        <w:t xml:space="preserve">Only goals scored </w:t>
      </w:r>
      <w:r w:rsidRPr="00F7141B">
        <w:rPr>
          <w:lang w:eastAsia="en-GB"/>
        </w:rPr>
        <w:t>during 1st half are considered</w:t>
      </w:r>
    </w:p>
    <w:p w:rsidR="00B3280E" w:rsidRPr="004F0ADF" w:rsidRDefault="00DF7395" w:rsidP="00AA032F">
      <w:pPr>
        <w:rPr>
          <w:b/>
          <w:lang w:eastAsia="en-GB"/>
        </w:rPr>
      </w:pPr>
      <w:r>
        <w:rPr>
          <w:b/>
          <w:lang w:eastAsia="en-GB"/>
        </w:rPr>
        <w:t xml:space="preserve">19. </w:t>
      </w:r>
      <w:r w:rsidR="00B3280E" w:rsidRPr="004F0ADF">
        <w:rPr>
          <w:b/>
          <w:lang w:eastAsia="en-GB"/>
        </w:rPr>
        <w:t>1st Half – Asian Total</w:t>
      </w:r>
    </w:p>
    <w:p w:rsidR="00217296" w:rsidRPr="00F7141B" w:rsidRDefault="00F7141B" w:rsidP="00AA032F">
      <w:pPr>
        <w:rPr>
          <w:lang w:eastAsia="en-GB"/>
        </w:rPr>
      </w:pPr>
      <w:r>
        <w:rPr>
          <w:lang w:eastAsia="en-GB"/>
        </w:rPr>
        <w:t xml:space="preserve">Total spread </w:t>
      </w:r>
      <w:r w:rsidRPr="00F7141B">
        <w:rPr>
          <w:lang w:eastAsia="en-GB"/>
        </w:rPr>
        <w:t xml:space="preserve">in quarter and full </w:t>
      </w:r>
      <w:r>
        <w:rPr>
          <w:lang w:eastAsia="en-GB"/>
        </w:rPr>
        <w:t>spreads (e.g.  2.00, 2.25, 2.75</w:t>
      </w:r>
      <w:r w:rsidRPr="00F7141B">
        <w:rPr>
          <w:lang w:eastAsia="en-GB"/>
        </w:rPr>
        <w:t xml:space="preserve"> …)</w:t>
      </w:r>
    </w:p>
    <w:p w:rsidR="00B3280E" w:rsidRPr="004F0ADF" w:rsidRDefault="00DF7395" w:rsidP="00AA032F">
      <w:pPr>
        <w:rPr>
          <w:b/>
          <w:lang w:eastAsia="en-GB"/>
        </w:rPr>
      </w:pPr>
      <w:r>
        <w:rPr>
          <w:b/>
          <w:lang w:eastAsia="en-GB"/>
        </w:rPr>
        <w:t xml:space="preserve">20. </w:t>
      </w:r>
      <w:r w:rsidR="00B3280E" w:rsidRPr="004F0ADF">
        <w:rPr>
          <w:b/>
          <w:lang w:eastAsia="en-GB"/>
        </w:rPr>
        <w:t>1st Half – Asian Handicap</w:t>
      </w:r>
    </w:p>
    <w:p w:rsidR="00217296" w:rsidRPr="009E3886" w:rsidRDefault="009E3886" w:rsidP="00AA032F">
      <w:pPr>
        <w:rPr>
          <w:lang w:eastAsia="en-GB"/>
        </w:rPr>
      </w:pPr>
      <w:r>
        <w:rPr>
          <w:lang w:eastAsia="en-GB"/>
        </w:rPr>
        <w:t>Asian Handicap markets</w:t>
      </w:r>
      <w:r w:rsidRPr="009E3886">
        <w:rPr>
          <w:lang w:eastAsia="en-GB"/>
        </w:rPr>
        <w:t xml:space="preserve"> for 1</w:t>
      </w:r>
      <w:r>
        <w:rPr>
          <w:lang w:eastAsia="en-GB"/>
        </w:rPr>
        <w:t>st half (e.g.  2.00, 2.25, 2.75</w:t>
      </w:r>
      <w:r w:rsidRPr="009E3886">
        <w:rPr>
          <w:lang w:eastAsia="en-GB"/>
        </w:rPr>
        <w:t xml:space="preserve"> …)</w:t>
      </w:r>
    </w:p>
    <w:p w:rsidR="00B3280E" w:rsidRPr="004F0ADF" w:rsidRDefault="00DF7395" w:rsidP="00AA032F">
      <w:pPr>
        <w:rPr>
          <w:b/>
          <w:lang w:eastAsia="en-GB"/>
        </w:rPr>
      </w:pPr>
      <w:r>
        <w:rPr>
          <w:b/>
          <w:lang w:eastAsia="en-GB"/>
        </w:rPr>
        <w:t xml:space="preserve">21. </w:t>
      </w:r>
      <w:r w:rsidR="00970FEE" w:rsidRPr="004F0ADF">
        <w:rPr>
          <w:b/>
          <w:lang w:eastAsia="en-GB"/>
        </w:rPr>
        <w:t>1st Half – Who wins</w:t>
      </w:r>
      <w:r w:rsidR="00B3280E" w:rsidRPr="004F0ADF">
        <w:rPr>
          <w:b/>
          <w:lang w:eastAsia="en-GB"/>
        </w:rPr>
        <w:t xml:space="preserve"> the rest?</w:t>
      </w:r>
    </w:p>
    <w:p w:rsidR="00217296" w:rsidRPr="00C54505" w:rsidRDefault="00C54505" w:rsidP="00AA032F">
      <w:pPr>
        <w:rPr>
          <w:lang w:eastAsia="en-GB"/>
        </w:rPr>
      </w:pPr>
      <w:r w:rsidRPr="00C54505">
        <w:rPr>
          <w:lang w:eastAsia="en-GB"/>
        </w:rPr>
        <w:t>Who win the rest of the 1st half?</w:t>
      </w:r>
    </w:p>
    <w:p w:rsidR="00B3280E" w:rsidRPr="004F0ADF" w:rsidRDefault="00DF7395" w:rsidP="00AA032F">
      <w:pPr>
        <w:rPr>
          <w:b/>
          <w:lang w:eastAsia="en-GB"/>
        </w:rPr>
      </w:pPr>
      <w:r>
        <w:rPr>
          <w:b/>
          <w:lang w:eastAsia="en-GB"/>
        </w:rPr>
        <w:t xml:space="preserve">22. </w:t>
      </w:r>
      <w:r w:rsidR="00B3280E" w:rsidRPr="004F0ADF">
        <w:rPr>
          <w:b/>
          <w:lang w:eastAsia="en-GB"/>
        </w:rPr>
        <w:t>1st Half – Next goal</w:t>
      </w:r>
    </w:p>
    <w:p w:rsidR="00217296" w:rsidRPr="00035778" w:rsidRDefault="00035778" w:rsidP="00AA032F">
      <w:pPr>
        <w:rPr>
          <w:lang w:eastAsia="en-GB"/>
        </w:rPr>
      </w:pPr>
      <w:r w:rsidRPr="00035778">
        <w:rPr>
          <w:lang w:eastAsia="en-GB"/>
        </w:rPr>
        <w:t>Home; no goal; away</w:t>
      </w:r>
    </w:p>
    <w:p w:rsidR="00B3280E" w:rsidRPr="004F0ADF" w:rsidRDefault="00DF7395" w:rsidP="00AA032F">
      <w:pPr>
        <w:rPr>
          <w:b/>
          <w:lang w:eastAsia="en-GB"/>
        </w:rPr>
      </w:pPr>
      <w:r>
        <w:rPr>
          <w:b/>
          <w:lang w:eastAsia="en-GB"/>
        </w:rPr>
        <w:t xml:space="preserve">23. </w:t>
      </w:r>
      <w:r w:rsidR="00B3280E" w:rsidRPr="004F0ADF">
        <w:rPr>
          <w:b/>
          <w:lang w:eastAsia="en-GB"/>
        </w:rPr>
        <w:t>1st Half – Correct score flex</w:t>
      </w:r>
    </w:p>
    <w:p w:rsidR="00AB293F" w:rsidRPr="00035778" w:rsidRDefault="00035778" w:rsidP="00AA032F">
      <w:pPr>
        <w:rPr>
          <w:lang w:eastAsia="en-GB"/>
        </w:rPr>
      </w:pPr>
      <w:r w:rsidRPr="00035778">
        <w:rPr>
          <w:lang w:eastAsia="en-GB"/>
        </w:rPr>
        <w:t>Similar to correct score flex</w:t>
      </w:r>
    </w:p>
    <w:p w:rsidR="00B3280E" w:rsidRPr="004F0ADF" w:rsidRDefault="00DF7395" w:rsidP="00AA032F">
      <w:pPr>
        <w:rPr>
          <w:b/>
          <w:lang w:eastAsia="en-GB"/>
        </w:rPr>
      </w:pPr>
      <w:r>
        <w:rPr>
          <w:b/>
          <w:lang w:eastAsia="en-GB"/>
        </w:rPr>
        <w:t xml:space="preserve">24. </w:t>
      </w:r>
      <w:r w:rsidR="00B3280E" w:rsidRPr="004F0ADF">
        <w:rPr>
          <w:b/>
          <w:lang w:eastAsia="en-GB"/>
        </w:rPr>
        <w:t>Overtime – 3way</w:t>
      </w:r>
    </w:p>
    <w:p w:rsidR="00AB293F" w:rsidRPr="00832F00" w:rsidRDefault="00832F00" w:rsidP="00AA032F">
      <w:pPr>
        <w:rPr>
          <w:lang w:eastAsia="en-GB"/>
        </w:rPr>
      </w:pPr>
      <w:r w:rsidRPr="00832F00">
        <w:rPr>
          <w:lang w:eastAsia="en-GB"/>
        </w:rPr>
        <w:t>Only goals during overtime are considered</w:t>
      </w:r>
    </w:p>
    <w:p w:rsidR="00B3280E" w:rsidRPr="004F0ADF" w:rsidRDefault="00DF7395" w:rsidP="00AA032F">
      <w:pPr>
        <w:rPr>
          <w:b/>
          <w:lang w:eastAsia="en-GB"/>
        </w:rPr>
      </w:pPr>
      <w:r>
        <w:rPr>
          <w:b/>
          <w:lang w:eastAsia="en-GB"/>
        </w:rPr>
        <w:t xml:space="preserve">25. </w:t>
      </w:r>
      <w:r w:rsidR="00B3280E" w:rsidRPr="004F0ADF">
        <w:rPr>
          <w:b/>
          <w:lang w:eastAsia="en-GB"/>
        </w:rPr>
        <w:t>Overtime – Total</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26. </w:t>
      </w:r>
      <w:r w:rsidR="00970FEE" w:rsidRPr="004F0ADF">
        <w:rPr>
          <w:b/>
          <w:lang w:eastAsia="en-GB"/>
        </w:rPr>
        <w:t>Overtime – Who wins</w:t>
      </w:r>
      <w:r w:rsidR="00B3280E" w:rsidRPr="004F0ADF">
        <w:rPr>
          <w:b/>
          <w:lang w:eastAsia="en-GB"/>
        </w:rPr>
        <w:t xml:space="preserve"> the rest of the match?</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27. </w:t>
      </w:r>
      <w:r w:rsidR="00B3280E" w:rsidRPr="004F0ADF">
        <w:rPr>
          <w:b/>
          <w:lang w:eastAsia="en-GB"/>
        </w:rPr>
        <w:t>Overtime – Next goal</w:t>
      </w:r>
    </w:p>
    <w:p w:rsidR="00AB293F" w:rsidRPr="003A4527" w:rsidRDefault="003A4527" w:rsidP="00AA032F">
      <w:pPr>
        <w:rPr>
          <w:lang w:eastAsia="en-GB"/>
        </w:rPr>
      </w:pPr>
      <w:r w:rsidRPr="003A4527">
        <w:rPr>
          <w:lang w:eastAsia="en-GB"/>
        </w:rPr>
        <w:t>Only goals during overtime are considered</w:t>
      </w:r>
    </w:p>
    <w:p w:rsidR="00B3280E" w:rsidRPr="004F0ADF" w:rsidRDefault="00DF7395" w:rsidP="00AA032F">
      <w:pPr>
        <w:rPr>
          <w:b/>
          <w:lang w:eastAsia="en-GB"/>
        </w:rPr>
      </w:pPr>
      <w:r>
        <w:rPr>
          <w:b/>
          <w:lang w:eastAsia="en-GB"/>
        </w:rPr>
        <w:t xml:space="preserve">28. </w:t>
      </w:r>
      <w:r w:rsidR="00970FEE" w:rsidRPr="004F0ADF">
        <w:rPr>
          <w:b/>
          <w:lang w:eastAsia="en-GB"/>
        </w:rPr>
        <w:t>Which team</w:t>
      </w:r>
      <w:r w:rsidR="00B3280E" w:rsidRPr="004F0ADF">
        <w:rPr>
          <w:b/>
          <w:lang w:eastAsia="en-GB"/>
        </w:rPr>
        <w:t xml:space="preserve"> will win the penalty shootout?</w:t>
      </w:r>
    </w:p>
    <w:p w:rsidR="00AB293F" w:rsidRPr="00AD7A95" w:rsidRDefault="00AD7A95" w:rsidP="00AA032F">
      <w:pPr>
        <w:rPr>
          <w:lang w:eastAsia="en-GB"/>
        </w:rPr>
      </w:pPr>
      <w:r w:rsidRPr="00AD7A95">
        <w:rPr>
          <w:lang w:eastAsia="en-GB"/>
        </w:rPr>
        <w:t>Only goals during penalty shootout are considered</w:t>
      </w:r>
    </w:p>
    <w:p w:rsidR="00B3280E" w:rsidRPr="004F0ADF" w:rsidRDefault="00DF7395" w:rsidP="00AA032F">
      <w:pPr>
        <w:rPr>
          <w:b/>
          <w:lang w:eastAsia="en-GB"/>
        </w:rPr>
      </w:pPr>
      <w:r>
        <w:rPr>
          <w:b/>
          <w:lang w:eastAsia="en-GB"/>
        </w:rPr>
        <w:t xml:space="preserve">29. </w:t>
      </w:r>
      <w:r w:rsidR="00B3280E" w:rsidRPr="004F0ADF">
        <w:rPr>
          <w:b/>
          <w:lang w:eastAsia="en-GB"/>
        </w:rPr>
        <w:t>Overtime – Asian Handicap</w:t>
      </w:r>
    </w:p>
    <w:p w:rsidR="00AB293F" w:rsidRDefault="00AA032F" w:rsidP="00AA032F">
      <w:pPr>
        <w:rPr>
          <w:lang w:eastAsia="en-GB"/>
        </w:rPr>
      </w:pPr>
      <w:r>
        <w:rPr>
          <w:lang w:eastAsia="en-GB"/>
        </w:rPr>
        <w:t xml:space="preserve">a. </w:t>
      </w:r>
      <w:r w:rsidR="00782BCE" w:rsidRPr="00782BCE">
        <w:rPr>
          <w:lang w:eastAsia="en-GB"/>
        </w:rPr>
        <w:t>Only goals during overtime are considered</w:t>
      </w:r>
    </w:p>
    <w:p w:rsidR="00782BCE" w:rsidRPr="00782BCE" w:rsidRDefault="00AA032F" w:rsidP="00AA032F">
      <w:pPr>
        <w:rPr>
          <w:lang w:eastAsia="en-GB"/>
        </w:rPr>
      </w:pPr>
      <w:r>
        <w:rPr>
          <w:lang w:eastAsia="en-GB"/>
        </w:rPr>
        <w:t xml:space="preserve">b. </w:t>
      </w:r>
      <w:r w:rsidR="00782BCE">
        <w:rPr>
          <w:lang w:eastAsia="en-GB"/>
        </w:rPr>
        <w:t>Handicap markets</w:t>
      </w:r>
      <w:r w:rsidR="00782BCE" w:rsidRPr="00782BCE">
        <w:rPr>
          <w:lang w:eastAsia="en-GB"/>
        </w:rPr>
        <w:t xml:space="preserve"> in all spreads (e.g.  -2.00/+2.00, -2.25/2.25, -2.50/2.5 …)</w:t>
      </w:r>
    </w:p>
    <w:p w:rsidR="00150F1A" w:rsidRPr="004F0ADF" w:rsidRDefault="001D6599" w:rsidP="00AA032F">
      <w:pPr>
        <w:rPr>
          <w:b/>
          <w:lang w:eastAsia="en-GB"/>
        </w:rPr>
      </w:pPr>
      <w:r>
        <w:rPr>
          <w:b/>
          <w:lang w:eastAsia="en-GB"/>
        </w:rPr>
        <w:t xml:space="preserve">30. </w:t>
      </w:r>
      <w:r w:rsidR="00B3280E" w:rsidRPr="004F0ADF">
        <w:rPr>
          <w:b/>
          <w:lang w:eastAsia="en-GB"/>
        </w:rPr>
        <w:t>Overtime 1st Half – 3way</w:t>
      </w:r>
    </w:p>
    <w:p w:rsidR="00AB293F" w:rsidRPr="004E3787" w:rsidRDefault="004E3787" w:rsidP="00AA032F">
      <w:pPr>
        <w:rPr>
          <w:lang w:eastAsia="en-GB"/>
        </w:rPr>
      </w:pPr>
      <w:r w:rsidRPr="004E3787">
        <w:rPr>
          <w:lang w:eastAsia="en-GB"/>
        </w:rPr>
        <w:t>Only goals during 1st half overtime are consider</w:t>
      </w:r>
      <w:r>
        <w:rPr>
          <w:lang w:eastAsia="en-GB"/>
        </w:rPr>
        <w:t xml:space="preserve"> </w:t>
      </w:r>
      <w:r w:rsidRPr="004E3787">
        <w:rPr>
          <w:lang w:eastAsia="en-GB"/>
        </w:rPr>
        <w:t>European Handi</w:t>
      </w:r>
      <w:r w:rsidR="000B70B1">
        <w:rPr>
          <w:lang w:eastAsia="en-GB"/>
        </w:rPr>
        <w:t>c</w:t>
      </w:r>
      <w:r w:rsidRPr="004E3787">
        <w:rPr>
          <w:lang w:eastAsia="en-GB"/>
        </w:rPr>
        <w:t>a</w:t>
      </w:r>
      <w:r w:rsidR="000B70B1">
        <w:rPr>
          <w:lang w:eastAsia="en-GB"/>
        </w:rPr>
        <w:t>p</w:t>
      </w:r>
    </w:p>
    <w:p w:rsidR="00CB0F9B" w:rsidRPr="004F0ADF" w:rsidRDefault="001D6599" w:rsidP="00AA032F">
      <w:pPr>
        <w:rPr>
          <w:b/>
          <w:lang w:eastAsia="en-GB"/>
        </w:rPr>
      </w:pPr>
      <w:r>
        <w:rPr>
          <w:b/>
          <w:lang w:eastAsia="en-GB"/>
        </w:rPr>
        <w:t xml:space="preserve">31. </w:t>
      </w:r>
      <w:r w:rsidR="00CB0F9B" w:rsidRPr="004F0ADF">
        <w:rPr>
          <w:b/>
          <w:lang w:eastAsia="en-GB"/>
        </w:rPr>
        <w:t>Overtime – Correct score flex</w:t>
      </w:r>
    </w:p>
    <w:p w:rsidR="00AB293F" w:rsidRDefault="00AA032F" w:rsidP="00AA032F">
      <w:pPr>
        <w:rPr>
          <w:lang w:eastAsia="en-GB"/>
        </w:rPr>
      </w:pPr>
      <w:r>
        <w:rPr>
          <w:lang w:eastAsia="en-GB"/>
        </w:rPr>
        <w:t xml:space="preserve">a. </w:t>
      </w:r>
      <w:r w:rsidR="00B30E15" w:rsidRPr="00B30E15">
        <w:rPr>
          <w:lang w:eastAsia="en-GB"/>
        </w:rPr>
        <w:t>Only goals during overtime are considered</w:t>
      </w:r>
    </w:p>
    <w:p w:rsidR="00B30E15" w:rsidRPr="00B30E15" w:rsidRDefault="00AA032F" w:rsidP="00AA032F">
      <w:pPr>
        <w:rPr>
          <w:lang w:eastAsia="en-GB"/>
        </w:rPr>
      </w:pPr>
      <w:r>
        <w:rPr>
          <w:lang w:eastAsia="en-GB"/>
        </w:rPr>
        <w:t xml:space="preserve">b. </w:t>
      </w:r>
      <w:r w:rsidR="00B30E15" w:rsidRPr="00B30E15">
        <w:rPr>
          <w:lang w:eastAsia="en-GB"/>
        </w:rPr>
        <w:t>Extended by the current score</w:t>
      </w:r>
    </w:p>
    <w:p w:rsidR="00CB0F9B" w:rsidRPr="004F0ADF" w:rsidRDefault="001D6599" w:rsidP="00AD3647">
      <w:pPr>
        <w:rPr>
          <w:b/>
          <w:lang w:eastAsia="en-GB"/>
        </w:rPr>
      </w:pPr>
      <w:r>
        <w:rPr>
          <w:b/>
          <w:lang w:eastAsia="en-GB"/>
        </w:rPr>
        <w:t xml:space="preserve">32. </w:t>
      </w:r>
      <w:r w:rsidR="00CB0F9B" w:rsidRPr="004F0ADF">
        <w:rPr>
          <w:b/>
          <w:lang w:eastAsia="en-GB"/>
        </w:rPr>
        <w:t>Overtime 1st Half – Correct score flex</w:t>
      </w:r>
    </w:p>
    <w:p w:rsidR="00FE6354" w:rsidRDefault="00AD3647" w:rsidP="00AD3647">
      <w:pPr>
        <w:rPr>
          <w:lang w:eastAsia="en-GB"/>
        </w:rPr>
      </w:pPr>
      <w:r>
        <w:rPr>
          <w:lang w:eastAsia="en-GB"/>
        </w:rPr>
        <w:t xml:space="preserve">a. </w:t>
      </w:r>
      <w:r w:rsidR="0070132C">
        <w:rPr>
          <w:lang w:eastAsia="en-GB"/>
        </w:rPr>
        <w:t xml:space="preserve">Only goals during </w:t>
      </w:r>
      <w:r w:rsidR="00FE6354" w:rsidRPr="00FE6354">
        <w:rPr>
          <w:lang w:eastAsia="en-GB"/>
        </w:rPr>
        <w:t>1st half overtime are considered</w:t>
      </w:r>
    </w:p>
    <w:p w:rsidR="00FE6354" w:rsidRPr="00FE6354" w:rsidRDefault="00AD3647" w:rsidP="00AD3647">
      <w:pPr>
        <w:rPr>
          <w:lang w:eastAsia="en-GB"/>
        </w:rPr>
      </w:pPr>
      <w:r>
        <w:rPr>
          <w:lang w:eastAsia="en-GB"/>
        </w:rPr>
        <w:t xml:space="preserve">b. </w:t>
      </w:r>
      <w:r w:rsidR="001C7FB0" w:rsidRPr="001C7FB0">
        <w:rPr>
          <w:lang w:eastAsia="en-GB"/>
        </w:rPr>
        <w:t>Extended by the current score</w:t>
      </w:r>
    </w:p>
    <w:p w:rsidR="00CB0F9B" w:rsidRPr="004F0ADF" w:rsidRDefault="001D6599" w:rsidP="00AD3647">
      <w:pPr>
        <w:rPr>
          <w:b/>
          <w:lang w:eastAsia="en-GB"/>
        </w:rPr>
      </w:pPr>
      <w:r>
        <w:rPr>
          <w:b/>
          <w:lang w:eastAsia="en-GB"/>
        </w:rPr>
        <w:t xml:space="preserve">33. </w:t>
      </w:r>
      <w:r w:rsidR="00CB0F9B" w:rsidRPr="004F0ADF">
        <w:rPr>
          <w:b/>
          <w:lang w:eastAsia="en-GB"/>
        </w:rPr>
        <w:t>Overtime 1st Half – Asian Handicap</w:t>
      </w:r>
    </w:p>
    <w:p w:rsidR="00AB293F" w:rsidRDefault="00AD3647" w:rsidP="00AD3647">
      <w:pPr>
        <w:rPr>
          <w:lang w:eastAsia="en-GB"/>
        </w:rPr>
      </w:pPr>
      <w:r>
        <w:rPr>
          <w:lang w:eastAsia="en-GB"/>
        </w:rPr>
        <w:t xml:space="preserve">a. </w:t>
      </w:r>
      <w:r w:rsidR="004162D1" w:rsidRPr="004162D1">
        <w:rPr>
          <w:lang w:eastAsia="en-GB"/>
        </w:rPr>
        <w:t>Only goals during   1st half overtime are considered</w:t>
      </w:r>
      <w:r w:rsidR="004162D1">
        <w:rPr>
          <w:lang w:eastAsia="en-GB"/>
        </w:rPr>
        <w:t xml:space="preserve"> </w:t>
      </w:r>
      <w:r w:rsidR="004162D1" w:rsidRPr="004162D1">
        <w:rPr>
          <w:lang w:eastAsia="en-GB"/>
        </w:rPr>
        <w:t>Extended by the current score</w:t>
      </w:r>
    </w:p>
    <w:p w:rsidR="004162D1" w:rsidRDefault="00AD3647" w:rsidP="00AD3647">
      <w:pPr>
        <w:rPr>
          <w:lang w:eastAsia="en-GB"/>
        </w:rPr>
      </w:pPr>
      <w:r>
        <w:rPr>
          <w:lang w:eastAsia="en-GB"/>
        </w:rPr>
        <w:t xml:space="preserve">b. </w:t>
      </w:r>
      <w:r w:rsidR="0070132C" w:rsidRPr="0070132C">
        <w:rPr>
          <w:lang w:eastAsia="en-GB"/>
        </w:rPr>
        <w:t>Handicap mar</w:t>
      </w:r>
      <w:r w:rsidR="0070132C">
        <w:rPr>
          <w:lang w:eastAsia="en-GB"/>
        </w:rPr>
        <w:t>kets</w:t>
      </w:r>
      <w:r w:rsidR="0070132C" w:rsidRPr="0070132C">
        <w:rPr>
          <w:lang w:eastAsia="en-GB"/>
        </w:rPr>
        <w:t xml:space="preserve"> in all spreads (e.g.  -2.00/+2.00, -2.25/2.25, -2.50/2.5)</w:t>
      </w:r>
    </w:p>
    <w:p w:rsidR="00CB0F9B" w:rsidRPr="004F0ADF" w:rsidRDefault="001D6599" w:rsidP="00AD3647">
      <w:pPr>
        <w:rPr>
          <w:b/>
          <w:lang w:eastAsia="en-GB"/>
        </w:rPr>
      </w:pPr>
      <w:r>
        <w:rPr>
          <w:b/>
          <w:lang w:eastAsia="en-GB"/>
        </w:rPr>
        <w:t xml:space="preserve">34. </w:t>
      </w:r>
      <w:r w:rsidR="00CB0F9B" w:rsidRPr="004F0ADF">
        <w:rPr>
          <w:b/>
          <w:lang w:eastAsia="en-GB"/>
        </w:rPr>
        <w:t>Corner bet</w:t>
      </w:r>
    </w:p>
    <w:p w:rsidR="00AB293F" w:rsidRPr="006E4F2E" w:rsidRDefault="006E4F2E" w:rsidP="00AD3647">
      <w:pPr>
        <w:rPr>
          <w:lang w:eastAsia="en-GB"/>
        </w:rPr>
      </w:pPr>
      <w:r w:rsidRPr="006E4F2E">
        <w:rPr>
          <w:lang w:eastAsia="en-GB"/>
        </w:rPr>
        <w:t>Which team</w:t>
      </w:r>
      <w:r>
        <w:rPr>
          <w:lang w:eastAsia="en-GB"/>
        </w:rPr>
        <w:t xml:space="preserve"> will receive most</w:t>
      </w:r>
      <w:r w:rsidRPr="006E4F2E">
        <w:rPr>
          <w:lang w:eastAsia="en-GB"/>
        </w:rPr>
        <w:t xml:space="preserve"> corners</w:t>
      </w:r>
    </w:p>
    <w:p w:rsidR="00CB0F9B" w:rsidRPr="004F0ADF" w:rsidRDefault="001D6599" w:rsidP="00AD3647">
      <w:pPr>
        <w:rPr>
          <w:b/>
          <w:lang w:eastAsia="en-GB"/>
        </w:rPr>
      </w:pPr>
      <w:r>
        <w:rPr>
          <w:b/>
          <w:lang w:eastAsia="en-GB"/>
        </w:rPr>
        <w:t xml:space="preserve">35. </w:t>
      </w:r>
      <w:r w:rsidR="00CB0F9B" w:rsidRPr="004F0ADF">
        <w:rPr>
          <w:b/>
          <w:lang w:eastAsia="en-GB"/>
        </w:rPr>
        <w:t>Booking bet</w:t>
      </w:r>
    </w:p>
    <w:p w:rsidR="00AB293F" w:rsidRPr="006E4F2E" w:rsidRDefault="006E4F2E" w:rsidP="00AD3647">
      <w:pPr>
        <w:rPr>
          <w:lang w:eastAsia="en-GB"/>
        </w:rPr>
      </w:pPr>
      <w:r>
        <w:rPr>
          <w:lang w:eastAsia="en-GB"/>
        </w:rPr>
        <w:t xml:space="preserve">Which team </w:t>
      </w:r>
      <w:r w:rsidRPr="006E4F2E">
        <w:rPr>
          <w:lang w:eastAsia="en-GB"/>
        </w:rPr>
        <w:t>will receive more cards</w:t>
      </w:r>
    </w:p>
    <w:p w:rsidR="00CB0F9B" w:rsidRPr="004F0ADF" w:rsidRDefault="009F6A26" w:rsidP="00AD3647">
      <w:pPr>
        <w:rPr>
          <w:b/>
          <w:lang w:eastAsia="en-GB"/>
        </w:rPr>
      </w:pPr>
      <w:r>
        <w:rPr>
          <w:b/>
          <w:lang w:eastAsia="en-GB"/>
        </w:rPr>
        <w:t xml:space="preserve">36. </w:t>
      </w:r>
      <w:r w:rsidR="00CB0F9B" w:rsidRPr="004F0ADF">
        <w:rPr>
          <w:b/>
          <w:lang w:eastAsia="en-GB"/>
        </w:rPr>
        <w:t>Corner Handicap</w:t>
      </w:r>
    </w:p>
    <w:p w:rsidR="00AB293F" w:rsidRPr="00475901" w:rsidRDefault="00475901" w:rsidP="00AD3647">
      <w:pPr>
        <w:rPr>
          <w:lang w:eastAsia="en-GB"/>
        </w:rPr>
      </w:pPr>
      <w:r>
        <w:rPr>
          <w:lang w:eastAsia="en-GB"/>
        </w:rPr>
        <w:t>2 way</w:t>
      </w:r>
      <w:r w:rsidRPr="00475901">
        <w:rPr>
          <w:lang w:eastAsia="en-GB"/>
        </w:rPr>
        <w:t xml:space="preserve"> handicap in *.5 steps</w:t>
      </w:r>
    </w:p>
    <w:p w:rsidR="00CB0F9B" w:rsidRPr="004F0ADF" w:rsidRDefault="009F6A26" w:rsidP="00AD3647">
      <w:pPr>
        <w:rPr>
          <w:b/>
          <w:lang w:eastAsia="en-GB"/>
        </w:rPr>
      </w:pPr>
      <w:r>
        <w:rPr>
          <w:b/>
          <w:lang w:eastAsia="en-GB"/>
        </w:rPr>
        <w:t xml:space="preserve">37. </w:t>
      </w:r>
      <w:r w:rsidR="00CB0F9B" w:rsidRPr="004F0ADF">
        <w:rPr>
          <w:b/>
          <w:lang w:eastAsia="en-GB"/>
        </w:rPr>
        <w:t>Total Corners</w:t>
      </w:r>
    </w:p>
    <w:p w:rsidR="00AB293F" w:rsidRPr="00475901" w:rsidRDefault="00475901" w:rsidP="00AD3647">
      <w:pPr>
        <w:rPr>
          <w:lang w:eastAsia="en-GB"/>
        </w:rPr>
      </w:pPr>
      <w:r>
        <w:rPr>
          <w:lang w:eastAsia="en-GB"/>
        </w:rPr>
        <w:t xml:space="preserve">Total number </w:t>
      </w:r>
      <w:r w:rsidRPr="00475901">
        <w:rPr>
          <w:lang w:eastAsia="en-GB"/>
        </w:rPr>
        <w:t>of corners in *.5 steps</w:t>
      </w:r>
    </w:p>
    <w:p w:rsidR="00CB0F9B" w:rsidRPr="004F0ADF" w:rsidRDefault="009F6A26" w:rsidP="00AD3647">
      <w:pPr>
        <w:rPr>
          <w:b/>
          <w:lang w:eastAsia="en-GB"/>
        </w:rPr>
      </w:pPr>
      <w:r>
        <w:rPr>
          <w:b/>
          <w:lang w:eastAsia="en-GB"/>
        </w:rPr>
        <w:t xml:space="preserve">38. </w:t>
      </w:r>
      <w:r w:rsidR="00CB0F9B" w:rsidRPr="004F0ADF">
        <w:rPr>
          <w:b/>
          <w:lang w:eastAsia="en-GB"/>
        </w:rPr>
        <w:t>Total Corners (aggregated)</w:t>
      </w:r>
    </w:p>
    <w:p w:rsidR="00AB293F" w:rsidRPr="00850950" w:rsidRDefault="00850950" w:rsidP="00AD3647">
      <w:pPr>
        <w:rPr>
          <w:lang w:eastAsia="en-GB"/>
        </w:rPr>
      </w:pPr>
      <w:r>
        <w:rPr>
          <w:lang w:eastAsia="en-GB"/>
        </w:rPr>
        <w:t xml:space="preserve">Total number of corners in fixed interval </w:t>
      </w:r>
      <w:r w:rsidRPr="00850950">
        <w:rPr>
          <w:lang w:eastAsia="en-GB"/>
        </w:rPr>
        <w:t>(&lt;9, 9-11, 12+)</w:t>
      </w:r>
    </w:p>
    <w:p w:rsidR="00CB0F9B" w:rsidRPr="004F0ADF" w:rsidRDefault="009F6A26" w:rsidP="00AD3647">
      <w:pPr>
        <w:rPr>
          <w:b/>
          <w:lang w:eastAsia="en-GB"/>
        </w:rPr>
      </w:pPr>
      <w:r>
        <w:rPr>
          <w:b/>
          <w:lang w:eastAsia="en-GB"/>
        </w:rPr>
        <w:t xml:space="preserve">39. </w:t>
      </w:r>
      <w:r w:rsidR="00CB0F9B" w:rsidRPr="004F0ADF">
        <w:rPr>
          <w:b/>
          <w:lang w:eastAsia="en-GB"/>
        </w:rPr>
        <w:t>Total Corners home team</w:t>
      </w:r>
    </w:p>
    <w:p w:rsidR="00293160" w:rsidRPr="00516A47" w:rsidRDefault="00516A47" w:rsidP="00AD3647">
      <w:pPr>
        <w:rPr>
          <w:lang w:eastAsia="en-GB"/>
        </w:rPr>
      </w:pPr>
      <w:r>
        <w:rPr>
          <w:lang w:eastAsia="en-GB"/>
        </w:rPr>
        <w:t xml:space="preserve">Total number </w:t>
      </w:r>
      <w:r w:rsidRPr="00516A47">
        <w:rPr>
          <w:lang w:eastAsia="en-GB"/>
        </w:rPr>
        <w:t>of corners for home</w:t>
      </w:r>
      <w:r>
        <w:rPr>
          <w:lang w:eastAsia="en-GB"/>
        </w:rPr>
        <w:t xml:space="preserve"> team in fixed interval </w:t>
      </w:r>
      <w:r w:rsidRPr="00516A47">
        <w:rPr>
          <w:lang w:eastAsia="en-GB"/>
        </w:rPr>
        <w:t>(0-2, 3-4, 5-6, 7+)</w:t>
      </w:r>
    </w:p>
    <w:p w:rsidR="00CB0F9B" w:rsidRPr="004F0ADF" w:rsidRDefault="009F6A26" w:rsidP="00AD3647">
      <w:pPr>
        <w:rPr>
          <w:b/>
          <w:lang w:eastAsia="en-GB"/>
        </w:rPr>
      </w:pPr>
      <w:r>
        <w:rPr>
          <w:b/>
          <w:lang w:eastAsia="en-GB"/>
        </w:rPr>
        <w:t xml:space="preserve">40. </w:t>
      </w:r>
      <w:r w:rsidR="00CB0F9B" w:rsidRPr="004F0ADF">
        <w:rPr>
          <w:b/>
          <w:lang w:eastAsia="en-GB"/>
        </w:rPr>
        <w:t>Total Corners away team</w:t>
      </w:r>
    </w:p>
    <w:p w:rsidR="00293160" w:rsidRPr="00604826" w:rsidRDefault="00604826" w:rsidP="00AD3647">
      <w:pPr>
        <w:rPr>
          <w:lang w:eastAsia="en-GB"/>
        </w:rPr>
      </w:pPr>
      <w:r>
        <w:rPr>
          <w:lang w:eastAsia="en-GB"/>
        </w:rPr>
        <w:t xml:space="preserve">Total number </w:t>
      </w:r>
      <w:r w:rsidRPr="00604826">
        <w:rPr>
          <w:lang w:eastAsia="en-GB"/>
        </w:rPr>
        <w:t>of corners for away</w:t>
      </w:r>
      <w:r>
        <w:rPr>
          <w:lang w:eastAsia="en-GB"/>
        </w:rPr>
        <w:t xml:space="preserve"> team in fixed interval </w:t>
      </w:r>
      <w:r w:rsidRPr="00604826">
        <w:rPr>
          <w:lang w:eastAsia="en-GB"/>
        </w:rPr>
        <w:t>(0-2, 3-4, 5-6, 7+)</w:t>
      </w:r>
    </w:p>
    <w:p w:rsidR="00CB0F9B" w:rsidRPr="004F0ADF" w:rsidRDefault="009F6A26" w:rsidP="00AD3647">
      <w:pPr>
        <w:rPr>
          <w:b/>
          <w:lang w:eastAsia="en-GB"/>
        </w:rPr>
      </w:pPr>
      <w:r>
        <w:rPr>
          <w:b/>
          <w:lang w:eastAsia="en-GB"/>
        </w:rPr>
        <w:t xml:space="preserve">41. </w:t>
      </w:r>
      <w:r w:rsidR="00CB0F9B" w:rsidRPr="004F0ADF">
        <w:rPr>
          <w:b/>
          <w:lang w:eastAsia="en-GB"/>
        </w:rPr>
        <w:t>Total Corners home team</w:t>
      </w:r>
    </w:p>
    <w:p w:rsidR="008929C7" w:rsidRPr="0007281B" w:rsidRDefault="0007281B" w:rsidP="00AD3647">
      <w:pPr>
        <w:rPr>
          <w:lang w:eastAsia="en-GB"/>
        </w:rPr>
      </w:pPr>
      <w:r>
        <w:rPr>
          <w:lang w:eastAsia="en-GB"/>
        </w:rPr>
        <w:t xml:space="preserve">Total number </w:t>
      </w:r>
      <w:r w:rsidRPr="0007281B">
        <w:rPr>
          <w:lang w:eastAsia="en-GB"/>
        </w:rPr>
        <w:t>of corners for home</w:t>
      </w:r>
      <w:r>
        <w:rPr>
          <w:lang w:eastAsia="en-GB"/>
        </w:rPr>
        <w:t xml:space="preserve"> </w:t>
      </w:r>
      <w:r w:rsidRPr="0007281B">
        <w:rPr>
          <w:lang w:eastAsia="en-GB"/>
        </w:rPr>
        <w:t>team in *.5 steps</w:t>
      </w:r>
    </w:p>
    <w:p w:rsidR="00CB0F9B" w:rsidRPr="004F0ADF" w:rsidRDefault="009F6A26" w:rsidP="00AD3647">
      <w:pPr>
        <w:rPr>
          <w:b/>
          <w:lang w:eastAsia="en-GB"/>
        </w:rPr>
      </w:pPr>
      <w:r>
        <w:rPr>
          <w:b/>
          <w:lang w:eastAsia="en-GB"/>
        </w:rPr>
        <w:t xml:space="preserve">42. </w:t>
      </w:r>
      <w:r w:rsidR="00CB0F9B" w:rsidRPr="004F0ADF">
        <w:rPr>
          <w:b/>
          <w:lang w:eastAsia="en-GB"/>
        </w:rPr>
        <w:t>Total Corners away team</w:t>
      </w:r>
    </w:p>
    <w:p w:rsidR="008929C7" w:rsidRPr="003563CE" w:rsidRDefault="003563CE" w:rsidP="00AD3647">
      <w:pPr>
        <w:rPr>
          <w:lang w:eastAsia="en-GB"/>
        </w:rPr>
      </w:pPr>
      <w:r>
        <w:rPr>
          <w:lang w:eastAsia="en-GB"/>
        </w:rPr>
        <w:t xml:space="preserve">Total number </w:t>
      </w:r>
      <w:r w:rsidRPr="003563CE">
        <w:rPr>
          <w:lang w:eastAsia="en-GB"/>
        </w:rPr>
        <w:t>of corners for away</w:t>
      </w:r>
      <w:r>
        <w:rPr>
          <w:lang w:eastAsia="en-GB"/>
        </w:rPr>
        <w:t xml:space="preserve"> </w:t>
      </w:r>
      <w:r w:rsidRPr="003563CE">
        <w:rPr>
          <w:lang w:eastAsia="en-GB"/>
        </w:rPr>
        <w:t>team in *.5 steps</w:t>
      </w:r>
    </w:p>
    <w:p w:rsidR="00CB0F9B" w:rsidRPr="004F0ADF" w:rsidRDefault="009F6A26" w:rsidP="00AD3647">
      <w:pPr>
        <w:rPr>
          <w:b/>
          <w:lang w:eastAsia="en-GB"/>
        </w:rPr>
      </w:pPr>
      <w:r>
        <w:rPr>
          <w:b/>
          <w:lang w:eastAsia="en-GB"/>
        </w:rPr>
        <w:t xml:space="preserve">43. </w:t>
      </w:r>
      <w:r w:rsidR="00CB0F9B" w:rsidRPr="004F0ADF">
        <w:rPr>
          <w:b/>
          <w:lang w:eastAsia="en-GB"/>
        </w:rPr>
        <w:t>Corners Odd/Even</w:t>
      </w:r>
    </w:p>
    <w:p w:rsidR="008929C7" w:rsidRPr="001649E5" w:rsidRDefault="001649E5" w:rsidP="00AD3647">
      <w:pPr>
        <w:rPr>
          <w:lang w:eastAsia="en-GB"/>
        </w:rPr>
      </w:pPr>
      <w:r>
        <w:rPr>
          <w:lang w:eastAsia="en-GB"/>
        </w:rPr>
        <w:t xml:space="preserve">Odd/even number </w:t>
      </w:r>
      <w:r w:rsidRPr="001649E5">
        <w:rPr>
          <w:lang w:eastAsia="en-GB"/>
        </w:rPr>
        <w:t>of corners</w:t>
      </w:r>
    </w:p>
    <w:p w:rsidR="00CB0F9B" w:rsidRPr="004F0ADF" w:rsidRDefault="009F6A26" w:rsidP="00AD3647">
      <w:pPr>
        <w:rPr>
          <w:b/>
          <w:lang w:eastAsia="en-GB"/>
        </w:rPr>
      </w:pPr>
      <w:r>
        <w:rPr>
          <w:b/>
          <w:lang w:eastAsia="en-GB"/>
        </w:rPr>
        <w:t xml:space="preserve">44. </w:t>
      </w:r>
      <w:r w:rsidR="00CB0F9B" w:rsidRPr="004F0ADF">
        <w:rPr>
          <w:b/>
          <w:lang w:eastAsia="en-GB"/>
        </w:rPr>
        <w:t>1st Half – Corner bet</w:t>
      </w:r>
    </w:p>
    <w:p w:rsidR="008929C7" w:rsidRPr="00CB0E79" w:rsidRDefault="00CB0E79" w:rsidP="00AD3647">
      <w:pPr>
        <w:rPr>
          <w:lang w:eastAsia="en-GB"/>
        </w:rPr>
      </w:pPr>
      <w:r>
        <w:rPr>
          <w:lang w:eastAsia="en-GB"/>
        </w:rPr>
        <w:t xml:space="preserve">Which team will receive most </w:t>
      </w:r>
      <w:r w:rsidRPr="00CB0E79">
        <w:rPr>
          <w:lang w:eastAsia="en-GB"/>
        </w:rPr>
        <w:t>corners in first half</w:t>
      </w:r>
    </w:p>
    <w:p w:rsidR="00CB0F9B" w:rsidRPr="004F0ADF" w:rsidRDefault="009F6A26" w:rsidP="00AD3647">
      <w:pPr>
        <w:rPr>
          <w:b/>
          <w:lang w:eastAsia="en-GB"/>
        </w:rPr>
      </w:pPr>
      <w:r>
        <w:rPr>
          <w:b/>
          <w:lang w:eastAsia="en-GB"/>
        </w:rPr>
        <w:t xml:space="preserve">45. </w:t>
      </w:r>
      <w:r w:rsidR="00CB0F9B" w:rsidRPr="004F0ADF">
        <w:rPr>
          <w:b/>
          <w:lang w:eastAsia="en-GB"/>
        </w:rPr>
        <w:t>1st Half – Corner Handicap</w:t>
      </w:r>
    </w:p>
    <w:p w:rsidR="008929C7" w:rsidRPr="001531F4" w:rsidRDefault="001531F4" w:rsidP="00AD3647">
      <w:pPr>
        <w:rPr>
          <w:lang w:eastAsia="en-GB"/>
        </w:rPr>
      </w:pPr>
      <w:r>
        <w:rPr>
          <w:lang w:eastAsia="en-GB"/>
        </w:rPr>
        <w:t xml:space="preserve">2 way </w:t>
      </w:r>
      <w:r w:rsidRPr="001531F4">
        <w:rPr>
          <w:lang w:eastAsia="en-GB"/>
        </w:rPr>
        <w:t>handicap in first half in *.5 steps</w:t>
      </w:r>
    </w:p>
    <w:p w:rsidR="00CB0F9B" w:rsidRPr="004F0ADF" w:rsidRDefault="009F6A26" w:rsidP="00F0137E">
      <w:pPr>
        <w:rPr>
          <w:b/>
          <w:lang w:eastAsia="en-GB"/>
        </w:rPr>
      </w:pPr>
      <w:r>
        <w:rPr>
          <w:b/>
          <w:lang w:eastAsia="en-GB"/>
        </w:rPr>
        <w:t xml:space="preserve">46. </w:t>
      </w:r>
      <w:r w:rsidR="00CB0F9B" w:rsidRPr="004F0ADF">
        <w:rPr>
          <w:b/>
          <w:lang w:eastAsia="en-GB"/>
        </w:rPr>
        <w:t>1st Half – Total Corners</w:t>
      </w:r>
    </w:p>
    <w:p w:rsidR="008929C7" w:rsidRPr="003B61E2" w:rsidRDefault="003B61E2" w:rsidP="00F0137E">
      <w:pPr>
        <w:rPr>
          <w:lang w:eastAsia="en-GB"/>
        </w:rPr>
      </w:pPr>
      <w:r>
        <w:rPr>
          <w:lang w:eastAsia="en-GB"/>
        </w:rPr>
        <w:t xml:space="preserve">Total number </w:t>
      </w:r>
      <w:r w:rsidRPr="003B61E2">
        <w:rPr>
          <w:lang w:eastAsia="en-GB"/>
        </w:rPr>
        <w:t>of corners in first half in *.5 steps</w:t>
      </w:r>
    </w:p>
    <w:p w:rsidR="00CB0F9B" w:rsidRPr="004F0ADF" w:rsidRDefault="009F6A26" w:rsidP="00F0137E">
      <w:pPr>
        <w:rPr>
          <w:b/>
          <w:lang w:eastAsia="en-GB"/>
        </w:rPr>
      </w:pPr>
      <w:r>
        <w:rPr>
          <w:b/>
          <w:lang w:eastAsia="en-GB"/>
        </w:rPr>
        <w:t xml:space="preserve">47. </w:t>
      </w:r>
      <w:r w:rsidR="00CB0F9B" w:rsidRPr="004F0ADF">
        <w:rPr>
          <w:b/>
          <w:lang w:eastAsia="en-GB"/>
        </w:rPr>
        <w:t>1st Half – Total Corners (aggregated)</w:t>
      </w:r>
    </w:p>
    <w:p w:rsidR="00F2396A" w:rsidRPr="009845B9" w:rsidRDefault="009845B9" w:rsidP="00F0137E">
      <w:pPr>
        <w:rPr>
          <w:lang w:eastAsia="en-GB"/>
        </w:rPr>
      </w:pPr>
      <w:r>
        <w:rPr>
          <w:lang w:eastAsia="en-GB"/>
        </w:rPr>
        <w:t xml:space="preserve">Total number </w:t>
      </w:r>
      <w:r w:rsidRPr="009845B9">
        <w:rPr>
          <w:lang w:eastAsia="en-GB"/>
        </w:rPr>
        <w:t>of corners in</w:t>
      </w:r>
      <w:r>
        <w:rPr>
          <w:lang w:eastAsia="en-GB"/>
        </w:rPr>
        <w:t xml:space="preserve"> first half in fixed interval </w:t>
      </w:r>
      <w:r w:rsidRPr="009845B9">
        <w:rPr>
          <w:lang w:eastAsia="en-GB"/>
        </w:rPr>
        <w:t>(&lt;5, 5-7, 7+)</w:t>
      </w:r>
    </w:p>
    <w:p w:rsidR="00CB0F9B" w:rsidRPr="004F0ADF" w:rsidRDefault="00807ED6" w:rsidP="00F0137E">
      <w:pPr>
        <w:rPr>
          <w:b/>
          <w:lang w:eastAsia="en-GB"/>
        </w:rPr>
      </w:pPr>
      <w:r>
        <w:rPr>
          <w:b/>
          <w:lang w:eastAsia="en-GB"/>
        </w:rPr>
        <w:t xml:space="preserve">48. </w:t>
      </w:r>
      <w:r w:rsidR="00CB0F9B" w:rsidRPr="004F0ADF">
        <w:rPr>
          <w:b/>
          <w:lang w:eastAsia="en-GB"/>
        </w:rPr>
        <w:t>1st Half – Corners home team</w:t>
      </w:r>
    </w:p>
    <w:p w:rsidR="00F2396A" w:rsidRPr="000A581E" w:rsidRDefault="000A581E" w:rsidP="00F0137E">
      <w:pPr>
        <w:rPr>
          <w:lang w:eastAsia="en-GB"/>
        </w:rPr>
      </w:pPr>
      <w:r w:rsidRPr="000A581E">
        <w:rPr>
          <w:lang w:eastAsia="en-GB"/>
        </w:rPr>
        <w:t>Total n</w:t>
      </w:r>
      <w:r>
        <w:rPr>
          <w:lang w:eastAsia="en-GB"/>
        </w:rPr>
        <w:t xml:space="preserve">umber </w:t>
      </w:r>
      <w:r w:rsidRPr="000A581E">
        <w:rPr>
          <w:lang w:eastAsia="en-GB"/>
        </w:rPr>
        <w:t>of corners in first half for home</w:t>
      </w:r>
      <w:r>
        <w:rPr>
          <w:lang w:eastAsia="en-GB"/>
        </w:rPr>
        <w:t xml:space="preserve"> team in fixed </w:t>
      </w:r>
      <w:r w:rsidRPr="000A581E">
        <w:rPr>
          <w:lang w:eastAsia="en-GB"/>
        </w:rPr>
        <w:t>interval (0-1, 2, 3, 4+)</w:t>
      </w:r>
    </w:p>
    <w:p w:rsidR="00CB0F9B" w:rsidRPr="004F0ADF" w:rsidRDefault="00807ED6" w:rsidP="00F0137E">
      <w:pPr>
        <w:rPr>
          <w:b/>
          <w:lang w:eastAsia="en-GB"/>
        </w:rPr>
      </w:pPr>
      <w:r>
        <w:rPr>
          <w:b/>
          <w:lang w:eastAsia="en-GB"/>
        </w:rPr>
        <w:t xml:space="preserve">49. </w:t>
      </w:r>
      <w:r w:rsidR="00CB0F9B" w:rsidRPr="004F0ADF">
        <w:rPr>
          <w:b/>
          <w:lang w:eastAsia="en-GB"/>
        </w:rPr>
        <w:t>1st Half – Corners away team</w:t>
      </w:r>
    </w:p>
    <w:p w:rsidR="00F2396A" w:rsidRPr="003B30C3" w:rsidRDefault="003B30C3" w:rsidP="00F0137E">
      <w:pPr>
        <w:rPr>
          <w:lang w:eastAsia="en-GB"/>
        </w:rPr>
      </w:pPr>
      <w:r>
        <w:rPr>
          <w:lang w:eastAsia="en-GB"/>
        </w:rPr>
        <w:t xml:space="preserve">Total number </w:t>
      </w:r>
      <w:r w:rsidRPr="003B30C3">
        <w:rPr>
          <w:lang w:eastAsia="en-GB"/>
        </w:rPr>
        <w:t>of corners in first half for away</w:t>
      </w:r>
      <w:r>
        <w:rPr>
          <w:lang w:eastAsia="en-GB"/>
        </w:rPr>
        <w:t xml:space="preserve"> team in fixed </w:t>
      </w:r>
      <w:r w:rsidRPr="003B30C3">
        <w:rPr>
          <w:lang w:eastAsia="en-GB"/>
        </w:rPr>
        <w:t>interval</w:t>
      </w:r>
      <w:r w:rsidR="003C5D86">
        <w:rPr>
          <w:lang w:eastAsia="en-GB"/>
        </w:rPr>
        <w:t xml:space="preserve"> </w:t>
      </w:r>
      <w:r w:rsidRPr="003B30C3">
        <w:rPr>
          <w:lang w:eastAsia="en-GB"/>
        </w:rPr>
        <w:t>(0-1, 2, 3, 4+)</w:t>
      </w:r>
    </w:p>
    <w:p w:rsidR="00CB0F9B" w:rsidRPr="004F0ADF" w:rsidRDefault="00807ED6" w:rsidP="00F0137E">
      <w:pPr>
        <w:rPr>
          <w:b/>
          <w:lang w:eastAsia="en-GB"/>
        </w:rPr>
      </w:pPr>
      <w:r>
        <w:rPr>
          <w:b/>
          <w:lang w:eastAsia="en-GB"/>
        </w:rPr>
        <w:t xml:space="preserve">50. </w:t>
      </w:r>
      <w:r w:rsidR="00CB0F9B" w:rsidRPr="004F0ADF">
        <w:rPr>
          <w:b/>
          <w:lang w:eastAsia="en-GB"/>
        </w:rPr>
        <w:t>1st Half – Total Corners home team</w:t>
      </w:r>
    </w:p>
    <w:p w:rsidR="00F2396A" w:rsidRPr="00724444" w:rsidRDefault="00724444" w:rsidP="00F0137E">
      <w:pPr>
        <w:rPr>
          <w:lang w:eastAsia="en-GB"/>
        </w:rPr>
      </w:pPr>
      <w:r>
        <w:rPr>
          <w:lang w:eastAsia="en-GB"/>
        </w:rPr>
        <w:t xml:space="preserve">Total number </w:t>
      </w:r>
      <w:r w:rsidRPr="00724444">
        <w:rPr>
          <w:lang w:eastAsia="en-GB"/>
        </w:rPr>
        <w:t>of corners in first half for home</w:t>
      </w:r>
      <w:r>
        <w:rPr>
          <w:lang w:eastAsia="en-GB"/>
        </w:rPr>
        <w:t xml:space="preserve"> </w:t>
      </w:r>
      <w:r w:rsidRPr="00724444">
        <w:rPr>
          <w:lang w:eastAsia="en-GB"/>
        </w:rPr>
        <w:t>team in *.5 steps</w:t>
      </w:r>
    </w:p>
    <w:p w:rsidR="00CB0F9B" w:rsidRPr="004F0ADF" w:rsidRDefault="00807ED6" w:rsidP="00F0137E">
      <w:pPr>
        <w:rPr>
          <w:b/>
          <w:lang w:eastAsia="en-GB"/>
        </w:rPr>
      </w:pPr>
      <w:r>
        <w:rPr>
          <w:b/>
          <w:lang w:eastAsia="en-GB"/>
        </w:rPr>
        <w:t xml:space="preserve">51. </w:t>
      </w:r>
      <w:r w:rsidR="00CB0F9B" w:rsidRPr="004F0ADF">
        <w:rPr>
          <w:b/>
          <w:lang w:eastAsia="en-GB"/>
        </w:rPr>
        <w:t>1st Half – Corners away team</w:t>
      </w:r>
    </w:p>
    <w:p w:rsidR="00F2396A" w:rsidRPr="008437A2" w:rsidRDefault="008437A2" w:rsidP="00BC48E4">
      <w:pPr>
        <w:rPr>
          <w:lang w:eastAsia="en-GB"/>
        </w:rPr>
      </w:pPr>
      <w:r>
        <w:rPr>
          <w:lang w:eastAsia="en-GB"/>
        </w:rPr>
        <w:t xml:space="preserve">Total number </w:t>
      </w:r>
      <w:r w:rsidRPr="008437A2">
        <w:rPr>
          <w:lang w:eastAsia="en-GB"/>
        </w:rPr>
        <w:t>of corners in first half for away</w:t>
      </w:r>
      <w:r>
        <w:rPr>
          <w:lang w:eastAsia="en-GB"/>
        </w:rPr>
        <w:t xml:space="preserve"> </w:t>
      </w:r>
      <w:r w:rsidRPr="008437A2">
        <w:rPr>
          <w:lang w:eastAsia="en-GB"/>
        </w:rPr>
        <w:t>team in *.5 steps</w:t>
      </w:r>
    </w:p>
    <w:p w:rsidR="00CB0F9B" w:rsidRPr="004F0ADF" w:rsidRDefault="00BD461D" w:rsidP="00BC48E4">
      <w:pPr>
        <w:rPr>
          <w:b/>
          <w:lang w:eastAsia="en-GB"/>
        </w:rPr>
      </w:pPr>
      <w:r>
        <w:rPr>
          <w:b/>
          <w:lang w:eastAsia="en-GB"/>
        </w:rPr>
        <w:t xml:space="preserve">52. </w:t>
      </w:r>
      <w:r w:rsidR="00CB0F9B" w:rsidRPr="004F0ADF">
        <w:rPr>
          <w:b/>
          <w:lang w:eastAsia="en-GB"/>
        </w:rPr>
        <w:t>1st Half – Corners Odd/Even</w:t>
      </w:r>
    </w:p>
    <w:p w:rsidR="00F2396A" w:rsidRPr="00C0484F" w:rsidRDefault="00C0484F" w:rsidP="00BC48E4">
      <w:pPr>
        <w:rPr>
          <w:lang w:eastAsia="en-GB"/>
        </w:rPr>
      </w:pPr>
      <w:r>
        <w:rPr>
          <w:lang w:eastAsia="en-GB"/>
        </w:rPr>
        <w:t xml:space="preserve">Odd/Even number </w:t>
      </w:r>
      <w:r w:rsidRPr="00C0484F">
        <w:rPr>
          <w:lang w:eastAsia="en-GB"/>
        </w:rPr>
        <w:t>of corners in first half</w:t>
      </w:r>
    </w:p>
    <w:p w:rsidR="00CB0F9B" w:rsidRPr="004F0ADF" w:rsidRDefault="00BD461D" w:rsidP="00BC48E4">
      <w:pPr>
        <w:rPr>
          <w:b/>
          <w:lang w:eastAsia="en-GB"/>
        </w:rPr>
      </w:pPr>
      <w:r>
        <w:rPr>
          <w:b/>
          <w:lang w:eastAsia="en-GB"/>
        </w:rPr>
        <w:t xml:space="preserve">53. </w:t>
      </w:r>
      <w:r w:rsidR="00CB0F9B" w:rsidRPr="004F0ADF">
        <w:rPr>
          <w:b/>
          <w:lang w:eastAsia="en-GB"/>
        </w:rPr>
        <w:t>Total home team</w:t>
      </w:r>
    </w:p>
    <w:p w:rsidR="00F2396A" w:rsidRPr="00C77A17" w:rsidRDefault="00C77A17" w:rsidP="00BC48E4">
      <w:pPr>
        <w:rPr>
          <w:lang w:eastAsia="en-GB"/>
        </w:rPr>
      </w:pPr>
      <w:r>
        <w:rPr>
          <w:lang w:eastAsia="en-GB"/>
        </w:rPr>
        <w:t xml:space="preserve">Total number </w:t>
      </w:r>
      <w:r w:rsidRPr="00C77A17">
        <w:rPr>
          <w:lang w:eastAsia="en-GB"/>
        </w:rPr>
        <w:t>of goals for home</w:t>
      </w:r>
      <w:r>
        <w:rPr>
          <w:lang w:eastAsia="en-GB"/>
        </w:rPr>
        <w:t xml:space="preserve"> </w:t>
      </w:r>
      <w:r w:rsidRPr="00C77A17">
        <w:rPr>
          <w:lang w:eastAsia="en-GB"/>
        </w:rPr>
        <w:t>team in *.5 steps</w:t>
      </w:r>
    </w:p>
    <w:p w:rsidR="00CB0F9B" w:rsidRPr="004F0ADF" w:rsidRDefault="00BD461D" w:rsidP="00BC48E4">
      <w:pPr>
        <w:rPr>
          <w:b/>
          <w:lang w:eastAsia="en-GB"/>
        </w:rPr>
      </w:pPr>
      <w:r>
        <w:rPr>
          <w:b/>
          <w:lang w:eastAsia="en-GB"/>
        </w:rPr>
        <w:t xml:space="preserve">54. </w:t>
      </w:r>
      <w:r w:rsidR="00CB0F9B" w:rsidRPr="004F0ADF">
        <w:rPr>
          <w:b/>
          <w:lang w:eastAsia="en-GB"/>
        </w:rPr>
        <w:t>Total away team</w:t>
      </w:r>
    </w:p>
    <w:p w:rsidR="00F2396A" w:rsidRPr="00933013" w:rsidRDefault="00933013" w:rsidP="00BC48E4">
      <w:pPr>
        <w:rPr>
          <w:lang w:eastAsia="en-GB"/>
        </w:rPr>
      </w:pPr>
      <w:r>
        <w:rPr>
          <w:lang w:eastAsia="en-GB"/>
        </w:rPr>
        <w:t xml:space="preserve">Total number </w:t>
      </w:r>
      <w:r w:rsidRPr="00933013">
        <w:rPr>
          <w:lang w:eastAsia="en-GB"/>
        </w:rPr>
        <w:t>of goals for away</w:t>
      </w:r>
      <w:r>
        <w:rPr>
          <w:lang w:eastAsia="en-GB"/>
        </w:rPr>
        <w:t xml:space="preserve"> </w:t>
      </w:r>
      <w:r w:rsidRPr="00933013">
        <w:rPr>
          <w:lang w:eastAsia="en-GB"/>
        </w:rPr>
        <w:t>team in *.5 steps</w:t>
      </w:r>
    </w:p>
    <w:p w:rsidR="00CB0F9B" w:rsidRPr="004F0ADF" w:rsidRDefault="00BD461D" w:rsidP="00BC48E4">
      <w:pPr>
        <w:rPr>
          <w:b/>
          <w:lang w:eastAsia="en-GB"/>
        </w:rPr>
      </w:pPr>
      <w:r>
        <w:rPr>
          <w:b/>
          <w:lang w:eastAsia="en-GB"/>
        </w:rPr>
        <w:t xml:space="preserve">55. </w:t>
      </w:r>
      <w:r w:rsidR="00BC48E4">
        <w:rPr>
          <w:b/>
          <w:lang w:eastAsia="en-GB"/>
        </w:rPr>
        <w:t xml:space="preserve">Exact number </w:t>
      </w:r>
      <w:r w:rsidR="00CB0F9B" w:rsidRPr="004F0ADF">
        <w:rPr>
          <w:b/>
          <w:lang w:eastAsia="en-GB"/>
        </w:rPr>
        <w:t>of goals</w:t>
      </w:r>
    </w:p>
    <w:p w:rsidR="00F2396A" w:rsidRPr="00FF58AB" w:rsidRDefault="00FF58AB" w:rsidP="00BC48E4">
      <w:pPr>
        <w:rPr>
          <w:lang w:eastAsia="en-GB"/>
        </w:rPr>
      </w:pPr>
      <w:r>
        <w:rPr>
          <w:lang w:eastAsia="en-GB"/>
        </w:rPr>
        <w:t xml:space="preserve">Exact number of goals with </w:t>
      </w:r>
      <w:r w:rsidR="005F16DB">
        <w:rPr>
          <w:lang w:eastAsia="en-GB"/>
        </w:rPr>
        <w:t xml:space="preserve">fixed </w:t>
      </w:r>
      <w:r w:rsidRPr="00FF58AB">
        <w:rPr>
          <w:lang w:eastAsia="en-GB"/>
        </w:rPr>
        <w:t>outcomes (0, 1, 2, 3, 4, 5, 6+)</w:t>
      </w:r>
    </w:p>
    <w:p w:rsidR="00CB0F9B" w:rsidRPr="004F0ADF" w:rsidRDefault="00BD461D" w:rsidP="00BC48E4">
      <w:pPr>
        <w:rPr>
          <w:b/>
          <w:lang w:eastAsia="en-GB"/>
        </w:rPr>
      </w:pPr>
      <w:r>
        <w:rPr>
          <w:b/>
          <w:lang w:eastAsia="en-GB"/>
        </w:rPr>
        <w:t xml:space="preserve">56. </w:t>
      </w:r>
      <w:r w:rsidR="00CB0F9B" w:rsidRPr="004F0ADF">
        <w:rPr>
          <w:b/>
          <w:lang w:eastAsia="en-GB"/>
        </w:rPr>
        <w:t>1st Half – Goals home team</w:t>
      </w:r>
    </w:p>
    <w:p w:rsidR="00F2396A" w:rsidRDefault="00BC48E4" w:rsidP="00BC48E4">
      <w:pPr>
        <w:rPr>
          <w:lang w:eastAsia="en-GB"/>
        </w:rPr>
      </w:pPr>
      <w:r>
        <w:rPr>
          <w:lang w:eastAsia="en-GB"/>
        </w:rPr>
        <w:t xml:space="preserve">a. </w:t>
      </w:r>
      <w:r w:rsidR="007D559F" w:rsidRPr="007D559F">
        <w:rPr>
          <w:lang w:eastAsia="en-GB"/>
        </w:rPr>
        <w:t xml:space="preserve">How many </w:t>
      </w:r>
      <w:r w:rsidR="007D559F">
        <w:rPr>
          <w:lang w:eastAsia="en-GB"/>
        </w:rPr>
        <w:t>goals will be scored in first half</w:t>
      </w:r>
      <w:r w:rsidR="007D559F" w:rsidRPr="007D559F">
        <w:rPr>
          <w:lang w:eastAsia="en-GB"/>
        </w:rPr>
        <w:t xml:space="preserve"> by the home</w:t>
      </w:r>
      <w:r w:rsidR="007D559F">
        <w:rPr>
          <w:lang w:eastAsia="en-GB"/>
        </w:rPr>
        <w:t xml:space="preserve"> </w:t>
      </w:r>
      <w:r w:rsidR="007D559F" w:rsidRPr="007D559F">
        <w:rPr>
          <w:lang w:eastAsia="en-GB"/>
        </w:rPr>
        <w:t>team</w:t>
      </w:r>
    </w:p>
    <w:p w:rsidR="007D559F" w:rsidRPr="007D559F" w:rsidRDefault="00BC48E4" w:rsidP="00BC48E4">
      <w:pPr>
        <w:rPr>
          <w:lang w:eastAsia="en-GB"/>
        </w:rPr>
      </w:pPr>
      <w:r>
        <w:rPr>
          <w:lang w:eastAsia="en-GB"/>
        </w:rPr>
        <w:t xml:space="preserve">b. </w:t>
      </w:r>
      <w:r w:rsidR="007D559F" w:rsidRPr="007D559F">
        <w:rPr>
          <w:lang w:eastAsia="en-GB"/>
        </w:rPr>
        <w:t>0, 1, 2, 3+</w:t>
      </w:r>
    </w:p>
    <w:p w:rsidR="00CB0F9B" w:rsidRPr="004F0ADF" w:rsidRDefault="00BD461D" w:rsidP="00BC48E4">
      <w:pPr>
        <w:rPr>
          <w:b/>
          <w:lang w:eastAsia="en-GB"/>
        </w:rPr>
      </w:pPr>
      <w:r>
        <w:rPr>
          <w:b/>
          <w:lang w:eastAsia="en-GB"/>
        </w:rPr>
        <w:t xml:space="preserve">57. </w:t>
      </w:r>
      <w:r w:rsidR="00CB0F9B" w:rsidRPr="004F0ADF">
        <w:rPr>
          <w:b/>
          <w:lang w:eastAsia="en-GB"/>
        </w:rPr>
        <w:t>1st Half – Goals away team</w:t>
      </w:r>
    </w:p>
    <w:p w:rsidR="00F2396A" w:rsidRDefault="00BC48E4" w:rsidP="00BC48E4">
      <w:pPr>
        <w:rPr>
          <w:lang w:eastAsia="en-GB"/>
        </w:rPr>
      </w:pPr>
      <w:r>
        <w:rPr>
          <w:lang w:eastAsia="en-GB"/>
        </w:rPr>
        <w:t xml:space="preserve">a. </w:t>
      </w:r>
      <w:r w:rsidR="00A92818">
        <w:rPr>
          <w:lang w:eastAsia="en-GB"/>
        </w:rPr>
        <w:t xml:space="preserve">How many goals will be scored </w:t>
      </w:r>
      <w:r w:rsidR="00A92818" w:rsidRPr="00A92818">
        <w:rPr>
          <w:lang w:eastAsia="en-GB"/>
        </w:rPr>
        <w:t>in first half by the away</w:t>
      </w:r>
      <w:r w:rsidR="00A92818">
        <w:rPr>
          <w:lang w:eastAsia="en-GB"/>
        </w:rPr>
        <w:t xml:space="preserve"> </w:t>
      </w:r>
      <w:r w:rsidR="00A92818" w:rsidRPr="00A92818">
        <w:rPr>
          <w:lang w:eastAsia="en-GB"/>
        </w:rPr>
        <w:t>team</w:t>
      </w:r>
    </w:p>
    <w:p w:rsidR="00A92818" w:rsidRPr="00A92818" w:rsidRDefault="00BC48E4" w:rsidP="00BC48E4">
      <w:pPr>
        <w:rPr>
          <w:lang w:eastAsia="en-GB"/>
        </w:rPr>
      </w:pPr>
      <w:r>
        <w:rPr>
          <w:lang w:eastAsia="en-GB"/>
        </w:rPr>
        <w:t xml:space="preserve">b. </w:t>
      </w:r>
      <w:r w:rsidR="00A35431" w:rsidRPr="00A35431">
        <w:rPr>
          <w:lang w:eastAsia="en-GB"/>
        </w:rPr>
        <w:t>0, 1, 2, 3+</w:t>
      </w:r>
    </w:p>
    <w:p w:rsidR="00CB0F9B" w:rsidRPr="004F0ADF" w:rsidRDefault="00BD461D" w:rsidP="00BC48E4">
      <w:pPr>
        <w:rPr>
          <w:b/>
          <w:lang w:eastAsia="en-GB"/>
        </w:rPr>
      </w:pPr>
      <w:r>
        <w:rPr>
          <w:b/>
          <w:lang w:eastAsia="en-GB"/>
        </w:rPr>
        <w:t xml:space="preserve">58. </w:t>
      </w:r>
      <w:r w:rsidR="00CB0F9B" w:rsidRPr="004F0ADF">
        <w:rPr>
          <w:b/>
          <w:lang w:eastAsia="en-GB"/>
        </w:rPr>
        <w:t>Highest Scoring Half</w:t>
      </w:r>
    </w:p>
    <w:p w:rsidR="00F2396A" w:rsidRDefault="00BC48E4" w:rsidP="00BC48E4">
      <w:pPr>
        <w:rPr>
          <w:lang w:eastAsia="en-GB"/>
        </w:rPr>
      </w:pPr>
      <w:r>
        <w:rPr>
          <w:lang w:eastAsia="en-GB"/>
        </w:rPr>
        <w:t xml:space="preserve">a. </w:t>
      </w:r>
      <w:r w:rsidR="00061616">
        <w:rPr>
          <w:lang w:eastAsia="en-GB"/>
        </w:rPr>
        <w:t xml:space="preserve">Halftime with the most </w:t>
      </w:r>
      <w:r w:rsidR="00061616" w:rsidRPr="00061616">
        <w:rPr>
          <w:lang w:eastAsia="en-GB"/>
        </w:rPr>
        <w:t>goals (1st half, 2nd half , equal)</w:t>
      </w:r>
    </w:p>
    <w:p w:rsidR="00061616" w:rsidRDefault="00BC48E4" w:rsidP="00BC48E4">
      <w:pPr>
        <w:rPr>
          <w:lang w:eastAsia="en-GB"/>
        </w:rPr>
      </w:pPr>
      <w:r>
        <w:rPr>
          <w:lang w:eastAsia="en-GB"/>
        </w:rPr>
        <w:t xml:space="preserve">b. </w:t>
      </w:r>
      <w:r w:rsidR="00061616" w:rsidRPr="00061616">
        <w:rPr>
          <w:lang w:eastAsia="en-GB"/>
        </w:rPr>
        <w:t>Only regular time is considered</w:t>
      </w:r>
    </w:p>
    <w:p w:rsidR="00CB0F9B" w:rsidRPr="004F0ADF" w:rsidRDefault="00BD461D" w:rsidP="00BC48E4">
      <w:pPr>
        <w:rPr>
          <w:b/>
          <w:lang w:eastAsia="en-GB"/>
        </w:rPr>
      </w:pPr>
      <w:r>
        <w:rPr>
          <w:b/>
          <w:lang w:eastAsia="en-GB"/>
        </w:rPr>
        <w:t xml:space="preserve">59. </w:t>
      </w:r>
      <w:r w:rsidR="0091057A" w:rsidRPr="004F0ADF">
        <w:rPr>
          <w:b/>
          <w:lang w:eastAsia="en-GB"/>
        </w:rPr>
        <w:t>When will the next goal</w:t>
      </w:r>
      <w:r w:rsidR="00CB0F9B" w:rsidRPr="004F0ADF">
        <w:rPr>
          <w:b/>
          <w:lang w:eastAsia="en-GB"/>
        </w:rPr>
        <w:t xml:space="preserve"> be scored?</w:t>
      </w:r>
    </w:p>
    <w:p w:rsidR="00B37F1F" w:rsidRDefault="00742C66" w:rsidP="00BC48E4">
      <w:pPr>
        <w:rPr>
          <w:lang w:eastAsia="en-GB"/>
        </w:rPr>
      </w:pPr>
      <w:r>
        <w:rPr>
          <w:lang w:eastAsia="en-GB"/>
        </w:rPr>
        <w:t xml:space="preserve">a. </w:t>
      </w:r>
      <w:r w:rsidR="00837F4A" w:rsidRPr="00837F4A">
        <w:rPr>
          <w:lang w:eastAsia="en-GB"/>
        </w:rPr>
        <w:t xml:space="preserve">In which </w:t>
      </w:r>
      <w:r w:rsidR="00837F4A">
        <w:rPr>
          <w:lang w:eastAsia="en-GB"/>
        </w:rPr>
        <w:t xml:space="preserve">time interval </w:t>
      </w:r>
      <w:r w:rsidR="00381C8B">
        <w:rPr>
          <w:lang w:eastAsia="en-GB"/>
        </w:rPr>
        <w:t>the next</w:t>
      </w:r>
      <w:r w:rsidR="008B1829">
        <w:rPr>
          <w:lang w:eastAsia="en-GB"/>
        </w:rPr>
        <w:t xml:space="preserve"> goal </w:t>
      </w:r>
      <w:r w:rsidR="00837F4A" w:rsidRPr="00837F4A">
        <w:rPr>
          <w:lang w:eastAsia="en-GB"/>
        </w:rPr>
        <w:t>will be scored  (0-15, 16-30, 31-45, 46-60, 61-75, 76-90, no goal)</w:t>
      </w:r>
    </w:p>
    <w:p w:rsidR="009A2CE1" w:rsidRDefault="00742C66" w:rsidP="00BC48E4">
      <w:pPr>
        <w:rPr>
          <w:lang w:eastAsia="en-GB"/>
        </w:rPr>
      </w:pPr>
      <w:r>
        <w:rPr>
          <w:lang w:eastAsia="en-GB"/>
        </w:rPr>
        <w:t xml:space="preserve">b. </w:t>
      </w:r>
      <w:r w:rsidR="009A2CE1" w:rsidRPr="009A2CE1">
        <w:rPr>
          <w:lang w:eastAsia="en-GB"/>
        </w:rPr>
        <w:t>Set</w:t>
      </w:r>
      <w:r w:rsidR="009A2CE1">
        <w:rPr>
          <w:lang w:eastAsia="en-GB"/>
        </w:rPr>
        <w:t>tled on the time when the goal is scored.</w:t>
      </w:r>
      <w:r w:rsidR="009A2CE1" w:rsidRPr="009A2CE1">
        <w:rPr>
          <w:lang w:eastAsia="en-GB"/>
        </w:rPr>
        <w:t xml:space="preserve"> E.g. 0-15 </w:t>
      </w:r>
      <w:r w:rsidR="009A2CE1">
        <w:rPr>
          <w:lang w:eastAsia="en-GB"/>
        </w:rPr>
        <w:t xml:space="preserve">minutes is settled if the goal is scored within 0:00-15:00 </w:t>
      </w:r>
      <w:r w:rsidR="009A2CE1" w:rsidRPr="009A2CE1">
        <w:rPr>
          <w:lang w:eastAsia="en-GB"/>
        </w:rPr>
        <w:t>(15:01 counts as 16-30)</w:t>
      </w:r>
    </w:p>
    <w:p w:rsidR="007C55F1" w:rsidRDefault="00742C66" w:rsidP="00BC48E4">
      <w:pPr>
        <w:rPr>
          <w:lang w:eastAsia="en-GB"/>
        </w:rPr>
      </w:pPr>
      <w:r>
        <w:rPr>
          <w:lang w:eastAsia="en-GB"/>
        </w:rPr>
        <w:t xml:space="preserve">c. </w:t>
      </w:r>
      <w:r w:rsidR="007C55F1">
        <w:rPr>
          <w:lang w:eastAsia="en-GB"/>
        </w:rPr>
        <w:t xml:space="preserve">31-45 and 76-90 </w:t>
      </w:r>
      <w:r w:rsidR="007C55F1" w:rsidRPr="007C55F1">
        <w:rPr>
          <w:lang w:eastAsia="en-GB"/>
        </w:rPr>
        <w:t>includes any injury time</w:t>
      </w:r>
    </w:p>
    <w:p w:rsidR="007C55F1" w:rsidRPr="00837F4A" w:rsidRDefault="00742C66" w:rsidP="00BC48E4">
      <w:pPr>
        <w:rPr>
          <w:lang w:eastAsia="en-GB"/>
        </w:rPr>
      </w:pPr>
      <w:r>
        <w:rPr>
          <w:lang w:eastAsia="en-GB"/>
        </w:rPr>
        <w:t xml:space="preserve">d. </w:t>
      </w:r>
      <w:r w:rsidR="00A25B8E" w:rsidRPr="00A25B8E">
        <w:rPr>
          <w:lang w:eastAsia="en-GB"/>
        </w:rPr>
        <w:t>The time which is displayed on TV is considered. In case of this is not available the time when the ball crosses the goal</w:t>
      </w:r>
      <w:r w:rsidR="0040549B">
        <w:rPr>
          <w:lang w:eastAsia="en-GB"/>
        </w:rPr>
        <w:t xml:space="preserve"> </w:t>
      </w:r>
      <w:r w:rsidR="00A25B8E" w:rsidRPr="00A25B8E">
        <w:rPr>
          <w:lang w:eastAsia="en-GB"/>
        </w:rPr>
        <w:t>line is considered and will be settled based on the time clock shown on TV</w:t>
      </w:r>
    </w:p>
    <w:p w:rsidR="008A7941" w:rsidRPr="004F0ADF" w:rsidRDefault="00BD461D" w:rsidP="00742C66">
      <w:pPr>
        <w:rPr>
          <w:b/>
          <w:lang w:eastAsia="en-GB"/>
        </w:rPr>
      </w:pPr>
      <w:r>
        <w:rPr>
          <w:b/>
          <w:lang w:eastAsia="en-GB"/>
        </w:rPr>
        <w:t xml:space="preserve">60. </w:t>
      </w:r>
      <w:r w:rsidR="008A7941" w:rsidRPr="004F0ADF">
        <w:rPr>
          <w:b/>
          <w:lang w:eastAsia="en-GB"/>
        </w:rPr>
        <w:t>Total Bookings</w:t>
      </w:r>
    </w:p>
    <w:p w:rsidR="00B37F1F" w:rsidRPr="00AB3BDE" w:rsidRDefault="00AB3BDE" w:rsidP="00742C66">
      <w:pPr>
        <w:rPr>
          <w:lang w:eastAsia="en-GB"/>
        </w:rPr>
      </w:pPr>
      <w:r>
        <w:rPr>
          <w:lang w:eastAsia="en-GB"/>
        </w:rPr>
        <w:t xml:space="preserve">Total number of cards </w:t>
      </w:r>
      <w:r w:rsidRPr="00AB3BDE">
        <w:rPr>
          <w:lang w:eastAsia="en-GB"/>
        </w:rPr>
        <w:t>in *.5 steps</w:t>
      </w:r>
    </w:p>
    <w:p w:rsidR="008A7941" w:rsidRPr="004F0ADF" w:rsidRDefault="00BD461D" w:rsidP="00742C66">
      <w:pPr>
        <w:rPr>
          <w:b/>
          <w:lang w:eastAsia="en-GB"/>
        </w:rPr>
      </w:pPr>
      <w:r>
        <w:rPr>
          <w:b/>
          <w:lang w:eastAsia="en-GB"/>
        </w:rPr>
        <w:t xml:space="preserve">61. </w:t>
      </w:r>
      <w:r w:rsidR="008A7941" w:rsidRPr="004F0ADF">
        <w:rPr>
          <w:b/>
          <w:lang w:eastAsia="en-GB"/>
        </w:rPr>
        <w:t>Total Bookings (exactly)</w:t>
      </w:r>
    </w:p>
    <w:p w:rsidR="00B37F1F" w:rsidRPr="0012754E" w:rsidRDefault="0012754E" w:rsidP="00742C66">
      <w:pPr>
        <w:rPr>
          <w:lang w:eastAsia="en-GB"/>
        </w:rPr>
      </w:pPr>
      <w:r>
        <w:rPr>
          <w:lang w:eastAsia="en-GB"/>
        </w:rPr>
        <w:t xml:space="preserve">Exact number of cards, fixed </w:t>
      </w:r>
      <w:r w:rsidRPr="0012754E">
        <w:rPr>
          <w:lang w:eastAsia="en-GB"/>
        </w:rPr>
        <w:t>outcomes (&lt;4, 4, 5, 6, 7, 8, 9, 10, 11, 12+)</w:t>
      </w:r>
    </w:p>
    <w:p w:rsidR="008A7941" w:rsidRPr="004F0ADF" w:rsidRDefault="00BD461D" w:rsidP="00742C66">
      <w:pPr>
        <w:rPr>
          <w:b/>
          <w:lang w:eastAsia="en-GB"/>
        </w:rPr>
      </w:pPr>
      <w:r>
        <w:rPr>
          <w:b/>
          <w:lang w:eastAsia="en-GB"/>
        </w:rPr>
        <w:t xml:space="preserve">62. </w:t>
      </w:r>
      <w:r w:rsidR="008A7941" w:rsidRPr="004F0ADF">
        <w:rPr>
          <w:b/>
          <w:lang w:eastAsia="en-GB"/>
        </w:rPr>
        <w:t>Sending Off?</w:t>
      </w:r>
    </w:p>
    <w:p w:rsidR="00B37F1F" w:rsidRPr="00FC3526" w:rsidRDefault="00FC3526" w:rsidP="00742C66">
      <w:pPr>
        <w:rPr>
          <w:lang w:eastAsia="en-GB"/>
        </w:rPr>
      </w:pPr>
      <w:r>
        <w:rPr>
          <w:lang w:eastAsia="en-GB"/>
        </w:rPr>
        <w:t xml:space="preserve">Will there </w:t>
      </w:r>
      <w:r w:rsidRPr="00FC3526">
        <w:rPr>
          <w:lang w:eastAsia="en-GB"/>
        </w:rPr>
        <w:t>be a red card or a yellow-red card in the match</w:t>
      </w:r>
    </w:p>
    <w:p w:rsidR="008A7941" w:rsidRPr="004F0ADF" w:rsidRDefault="00BD461D" w:rsidP="00742C66">
      <w:pPr>
        <w:rPr>
          <w:b/>
          <w:lang w:eastAsia="en-GB"/>
        </w:rPr>
      </w:pPr>
      <w:r>
        <w:rPr>
          <w:b/>
          <w:lang w:eastAsia="en-GB"/>
        </w:rPr>
        <w:t xml:space="preserve">63. </w:t>
      </w:r>
      <w:r w:rsidR="008A7941" w:rsidRPr="004F0ADF">
        <w:rPr>
          <w:b/>
          <w:lang w:eastAsia="en-GB"/>
        </w:rPr>
        <w:t>Bookings home team</w:t>
      </w:r>
    </w:p>
    <w:p w:rsidR="00B37F1F" w:rsidRPr="00600106" w:rsidRDefault="00600106" w:rsidP="00742C66">
      <w:pPr>
        <w:rPr>
          <w:lang w:eastAsia="en-GB"/>
        </w:rPr>
      </w:pPr>
      <w:r>
        <w:rPr>
          <w:lang w:eastAsia="en-GB"/>
        </w:rPr>
        <w:t xml:space="preserve">Total number </w:t>
      </w:r>
      <w:r w:rsidRPr="00600106">
        <w:rPr>
          <w:lang w:eastAsia="en-GB"/>
        </w:rPr>
        <w:t>of cards for home</w:t>
      </w:r>
      <w:r>
        <w:rPr>
          <w:lang w:eastAsia="en-GB"/>
        </w:rPr>
        <w:t xml:space="preserve"> </w:t>
      </w:r>
      <w:r w:rsidRPr="00600106">
        <w:rPr>
          <w:lang w:eastAsia="en-GB"/>
        </w:rPr>
        <w:t>team in *.5 steps</w:t>
      </w:r>
    </w:p>
    <w:p w:rsidR="008A7941" w:rsidRPr="004F0ADF" w:rsidRDefault="00BD461D" w:rsidP="0049145E">
      <w:pPr>
        <w:rPr>
          <w:b/>
          <w:lang w:eastAsia="en-GB"/>
        </w:rPr>
      </w:pPr>
      <w:r>
        <w:rPr>
          <w:b/>
          <w:lang w:eastAsia="en-GB"/>
        </w:rPr>
        <w:t xml:space="preserve">64. </w:t>
      </w:r>
      <w:r w:rsidR="008A7941" w:rsidRPr="004F0ADF">
        <w:rPr>
          <w:b/>
          <w:lang w:eastAsia="en-GB"/>
        </w:rPr>
        <w:t>Bookings away team</w:t>
      </w:r>
    </w:p>
    <w:p w:rsidR="00B37F1F" w:rsidRPr="003E6074" w:rsidRDefault="003E6074" w:rsidP="0049145E">
      <w:pPr>
        <w:rPr>
          <w:lang w:eastAsia="en-GB"/>
        </w:rPr>
      </w:pPr>
      <w:r>
        <w:rPr>
          <w:lang w:eastAsia="en-GB"/>
        </w:rPr>
        <w:t xml:space="preserve">Total number </w:t>
      </w:r>
      <w:r w:rsidRPr="003E6074">
        <w:rPr>
          <w:lang w:eastAsia="en-GB"/>
        </w:rPr>
        <w:t>of cards for away</w:t>
      </w:r>
      <w:r>
        <w:rPr>
          <w:lang w:eastAsia="en-GB"/>
        </w:rPr>
        <w:t xml:space="preserve"> </w:t>
      </w:r>
      <w:r w:rsidRPr="003E6074">
        <w:rPr>
          <w:lang w:eastAsia="en-GB"/>
        </w:rPr>
        <w:t>team in *.5 steps</w:t>
      </w:r>
    </w:p>
    <w:p w:rsidR="008A7941" w:rsidRPr="004F0ADF" w:rsidRDefault="00BD461D" w:rsidP="0049145E">
      <w:pPr>
        <w:rPr>
          <w:b/>
          <w:lang w:eastAsia="en-GB"/>
        </w:rPr>
      </w:pPr>
      <w:r>
        <w:rPr>
          <w:b/>
          <w:lang w:eastAsia="en-GB"/>
        </w:rPr>
        <w:t xml:space="preserve">65. Total </w:t>
      </w:r>
      <w:r w:rsidR="009A5024">
        <w:rPr>
          <w:b/>
          <w:lang w:eastAsia="en-GB"/>
        </w:rPr>
        <w:t>booking</w:t>
      </w:r>
      <w:r>
        <w:rPr>
          <w:b/>
          <w:lang w:eastAsia="en-GB"/>
        </w:rPr>
        <w:t xml:space="preserve"> </w:t>
      </w:r>
      <w:r w:rsidR="008A7941" w:rsidRPr="004F0ADF">
        <w:rPr>
          <w:b/>
          <w:lang w:eastAsia="en-GB"/>
        </w:rPr>
        <w:t>points</w:t>
      </w:r>
    </w:p>
    <w:p w:rsidR="00AD6AF6" w:rsidRPr="000025E1" w:rsidRDefault="000025E1" w:rsidP="0049145E">
      <w:pPr>
        <w:rPr>
          <w:lang w:eastAsia="en-GB"/>
        </w:rPr>
      </w:pPr>
      <w:r>
        <w:rPr>
          <w:lang w:eastAsia="en-GB"/>
        </w:rPr>
        <w:t xml:space="preserve">Total number </w:t>
      </w:r>
      <w:r w:rsidRPr="000025E1">
        <w:rPr>
          <w:lang w:eastAsia="en-GB"/>
        </w:rPr>
        <w:t>of booking points in *.5 steps</w:t>
      </w:r>
    </w:p>
    <w:p w:rsidR="008A7941" w:rsidRPr="004F0ADF" w:rsidRDefault="00A94D7B" w:rsidP="0049145E">
      <w:pPr>
        <w:rPr>
          <w:b/>
          <w:lang w:eastAsia="en-GB"/>
        </w:rPr>
      </w:pPr>
      <w:r>
        <w:rPr>
          <w:b/>
          <w:lang w:eastAsia="en-GB"/>
        </w:rPr>
        <w:t xml:space="preserve">66. </w:t>
      </w:r>
      <w:r w:rsidR="008A7941" w:rsidRPr="004F0ADF">
        <w:rPr>
          <w:b/>
          <w:lang w:eastAsia="en-GB"/>
        </w:rPr>
        <w:t xml:space="preserve">Total </w:t>
      </w:r>
      <w:r>
        <w:rPr>
          <w:b/>
          <w:lang w:eastAsia="en-GB"/>
        </w:rPr>
        <w:t>b</w:t>
      </w:r>
      <w:r w:rsidR="008A7941" w:rsidRPr="004F0ADF">
        <w:rPr>
          <w:b/>
          <w:lang w:eastAsia="en-GB"/>
        </w:rPr>
        <w:t>ooking points (aggregated)</w:t>
      </w:r>
    </w:p>
    <w:p w:rsidR="00AD6AF6" w:rsidRPr="006B0B88" w:rsidRDefault="006B0B88" w:rsidP="0049145E">
      <w:pPr>
        <w:rPr>
          <w:lang w:eastAsia="en-GB"/>
        </w:rPr>
      </w:pPr>
      <w:r>
        <w:rPr>
          <w:lang w:eastAsia="en-GB"/>
        </w:rPr>
        <w:t xml:space="preserve">Exact number of booking points in fixed </w:t>
      </w:r>
      <w:r w:rsidRPr="006B0B88">
        <w:rPr>
          <w:lang w:eastAsia="en-GB"/>
        </w:rPr>
        <w:t>intervals (0-30, 31-45, 46-60, 61-75, 76+)</w:t>
      </w:r>
    </w:p>
    <w:p w:rsidR="008A7941" w:rsidRPr="004F0ADF" w:rsidRDefault="00A67BBE" w:rsidP="0049145E">
      <w:pPr>
        <w:rPr>
          <w:b/>
          <w:lang w:eastAsia="en-GB"/>
        </w:rPr>
      </w:pPr>
      <w:r>
        <w:rPr>
          <w:b/>
          <w:lang w:eastAsia="en-GB"/>
        </w:rPr>
        <w:t xml:space="preserve">67. </w:t>
      </w:r>
      <w:r w:rsidR="008A7941" w:rsidRPr="004F0ADF">
        <w:rPr>
          <w:b/>
          <w:lang w:eastAsia="en-GB"/>
        </w:rPr>
        <w:t>1st Half – Total Bookings</w:t>
      </w:r>
    </w:p>
    <w:p w:rsidR="00AD6AF6" w:rsidRPr="00442DC9" w:rsidRDefault="00442DC9" w:rsidP="0049145E">
      <w:pPr>
        <w:rPr>
          <w:lang w:eastAsia="en-GB"/>
        </w:rPr>
      </w:pPr>
      <w:r w:rsidRPr="00442DC9">
        <w:rPr>
          <w:lang w:eastAsia="en-GB"/>
        </w:rPr>
        <w:t>Only cards during 1st half are considered</w:t>
      </w:r>
    </w:p>
    <w:p w:rsidR="008A7941" w:rsidRPr="004F0ADF" w:rsidRDefault="00A67BBE" w:rsidP="0049145E">
      <w:pPr>
        <w:rPr>
          <w:b/>
          <w:lang w:eastAsia="en-GB"/>
        </w:rPr>
      </w:pPr>
      <w:r>
        <w:rPr>
          <w:b/>
          <w:lang w:eastAsia="en-GB"/>
        </w:rPr>
        <w:t xml:space="preserve">68. </w:t>
      </w:r>
      <w:r w:rsidR="008A7941" w:rsidRPr="004F0ADF">
        <w:rPr>
          <w:b/>
          <w:lang w:eastAsia="en-GB"/>
        </w:rPr>
        <w:t>1st Half – Total Bookings (exactly)</w:t>
      </w:r>
    </w:p>
    <w:p w:rsidR="00AD6AF6" w:rsidRPr="00F23173" w:rsidRDefault="00F23173" w:rsidP="0049145E">
      <w:pPr>
        <w:rPr>
          <w:lang w:eastAsia="en-GB"/>
        </w:rPr>
      </w:pPr>
      <w:r>
        <w:rPr>
          <w:lang w:eastAsia="en-GB"/>
        </w:rPr>
        <w:t>Exact number of cards in first half in fixed</w:t>
      </w:r>
      <w:r w:rsidRPr="00F23173">
        <w:rPr>
          <w:lang w:eastAsia="en-GB"/>
        </w:rPr>
        <w:t xml:space="preserve"> outcomes (0, 1, 2, 3, 4, 5, 6+)</w:t>
      </w:r>
    </w:p>
    <w:p w:rsidR="008A7941" w:rsidRPr="004F0ADF" w:rsidRDefault="00A67BBE" w:rsidP="0049145E">
      <w:pPr>
        <w:rPr>
          <w:b/>
          <w:lang w:eastAsia="en-GB"/>
        </w:rPr>
      </w:pPr>
      <w:r>
        <w:rPr>
          <w:b/>
          <w:lang w:eastAsia="en-GB"/>
        </w:rPr>
        <w:t xml:space="preserve">69. </w:t>
      </w:r>
      <w:r w:rsidR="008A7941" w:rsidRPr="004F0ADF">
        <w:rPr>
          <w:b/>
          <w:lang w:eastAsia="en-GB"/>
        </w:rPr>
        <w:t>1st Half – Bookings home team</w:t>
      </w:r>
    </w:p>
    <w:p w:rsidR="00AD6AF6" w:rsidRPr="00C744E4" w:rsidRDefault="00C744E4" w:rsidP="0049145E">
      <w:pPr>
        <w:rPr>
          <w:lang w:eastAsia="en-GB"/>
        </w:rPr>
      </w:pPr>
      <w:r>
        <w:rPr>
          <w:lang w:eastAsia="en-GB"/>
        </w:rPr>
        <w:t xml:space="preserve">Total number </w:t>
      </w:r>
      <w:r w:rsidRPr="00C744E4">
        <w:rPr>
          <w:lang w:eastAsia="en-GB"/>
        </w:rPr>
        <w:t>of cards in first half for home</w:t>
      </w:r>
      <w:r>
        <w:rPr>
          <w:lang w:eastAsia="en-GB"/>
        </w:rPr>
        <w:t xml:space="preserve"> </w:t>
      </w:r>
      <w:r w:rsidRPr="00C744E4">
        <w:rPr>
          <w:lang w:eastAsia="en-GB"/>
        </w:rPr>
        <w:t>team in *.5 steps</w:t>
      </w:r>
    </w:p>
    <w:p w:rsidR="008A7941" w:rsidRPr="004F0ADF" w:rsidRDefault="00A67BBE" w:rsidP="0049145E">
      <w:pPr>
        <w:rPr>
          <w:b/>
          <w:lang w:eastAsia="en-GB"/>
        </w:rPr>
      </w:pPr>
      <w:r>
        <w:rPr>
          <w:b/>
          <w:lang w:eastAsia="en-GB"/>
        </w:rPr>
        <w:t xml:space="preserve">70. </w:t>
      </w:r>
      <w:r w:rsidR="008A7941" w:rsidRPr="004F0ADF">
        <w:rPr>
          <w:b/>
          <w:lang w:eastAsia="en-GB"/>
        </w:rPr>
        <w:t>1st Half – Bookings away team</w:t>
      </w:r>
    </w:p>
    <w:p w:rsidR="00AD6AF6" w:rsidRPr="00DC7180" w:rsidRDefault="00DC7180" w:rsidP="0049145E">
      <w:pPr>
        <w:rPr>
          <w:lang w:eastAsia="en-GB"/>
        </w:rPr>
      </w:pPr>
      <w:r>
        <w:rPr>
          <w:lang w:eastAsia="en-GB"/>
        </w:rPr>
        <w:t xml:space="preserve">Total number </w:t>
      </w:r>
      <w:r w:rsidRPr="00DC7180">
        <w:rPr>
          <w:lang w:eastAsia="en-GB"/>
        </w:rPr>
        <w:t>of cards in first half for away</w:t>
      </w:r>
      <w:r>
        <w:rPr>
          <w:lang w:eastAsia="en-GB"/>
        </w:rPr>
        <w:t xml:space="preserve"> </w:t>
      </w:r>
      <w:r w:rsidRPr="00DC7180">
        <w:rPr>
          <w:lang w:eastAsia="en-GB"/>
        </w:rPr>
        <w:t>team in *.5 steps</w:t>
      </w:r>
    </w:p>
    <w:p w:rsidR="008A7941" w:rsidRPr="004F0ADF" w:rsidRDefault="006E7349" w:rsidP="00D62AA4">
      <w:pPr>
        <w:rPr>
          <w:b/>
          <w:lang w:eastAsia="en-GB"/>
        </w:rPr>
      </w:pPr>
      <w:r>
        <w:rPr>
          <w:b/>
          <w:lang w:eastAsia="en-GB"/>
        </w:rPr>
        <w:t xml:space="preserve">71. </w:t>
      </w:r>
      <w:r w:rsidR="008A7941" w:rsidRPr="004F0ADF">
        <w:rPr>
          <w:b/>
          <w:lang w:eastAsia="en-GB"/>
        </w:rPr>
        <w:t>1st Half – Total Booking points</w:t>
      </w:r>
    </w:p>
    <w:p w:rsidR="00EA765F" w:rsidRPr="00A31154" w:rsidRDefault="00A31154" w:rsidP="00D62AA4">
      <w:pPr>
        <w:rPr>
          <w:lang w:eastAsia="en-GB"/>
        </w:rPr>
      </w:pPr>
      <w:r>
        <w:rPr>
          <w:lang w:eastAsia="en-GB"/>
        </w:rPr>
        <w:t xml:space="preserve">Total number </w:t>
      </w:r>
      <w:r w:rsidRPr="00A31154">
        <w:rPr>
          <w:lang w:eastAsia="en-GB"/>
        </w:rPr>
        <w:t>of booking points in first half in *.5 steps</w:t>
      </w:r>
    </w:p>
    <w:p w:rsidR="008A7941" w:rsidRPr="004F0ADF" w:rsidRDefault="006E7349" w:rsidP="00D62AA4">
      <w:pPr>
        <w:rPr>
          <w:b/>
          <w:lang w:eastAsia="en-GB"/>
        </w:rPr>
      </w:pPr>
      <w:r>
        <w:rPr>
          <w:b/>
          <w:lang w:eastAsia="en-GB"/>
        </w:rPr>
        <w:t xml:space="preserve">72. </w:t>
      </w:r>
      <w:r w:rsidR="008A7941" w:rsidRPr="004F0ADF">
        <w:rPr>
          <w:b/>
          <w:lang w:eastAsia="en-GB"/>
        </w:rPr>
        <w:t>1st Half – Total Booking points (aggregated)</w:t>
      </w:r>
    </w:p>
    <w:p w:rsidR="00EA765F" w:rsidRPr="007D175F" w:rsidRDefault="007D175F" w:rsidP="00D62AA4">
      <w:pPr>
        <w:rPr>
          <w:lang w:eastAsia="en-GB"/>
        </w:rPr>
      </w:pPr>
      <w:r>
        <w:rPr>
          <w:lang w:eastAsia="en-GB"/>
        </w:rPr>
        <w:t xml:space="preserve">Exact number </w:t>
      </w:r>
      <w:r w:rsidRPr="007D175F">
        <w:rPr>
          <w:lang w:eastAsia="en-GB"/>
        </w:rPr>
        <w:t>of booking</w:t>
      </w:r>
      <w:r>
        <w:rPr>
          <w:lang w:eastAsia="en-GB"/>
        </w:rPr>
        <w:t xml:space="preserve"> points in first half in fixed </w:t>
      </w:r>
      <w:r w:rsidRPr="007D175F">
        <w:rPr>
          <w:lang w:eastAsia="en-GB"/>
        </w:rPr>
        <w:t>intervals</w:t>
      </w:r>
      <w:r w:rsidR="00331A88">
        <w:rPr>
          <w:lang w:eastAsia="en-GB"/>
        </w:rPr>
        <w:t xml:space="preserve"> (0-10, 11-25, 26-40, </w:t>
      </w:r>
      <w:r w:rsidR="00331A88" w:rsidRPr="00331A88">
        <w:rPr>
          <w:lang w:eastAsia="en-GB"/>
        </w:rPr>
        <w:t>41+)</w:t>
      </w:r>
    </w:p>
    <w:p w:rsidR="008A7941" w:rsidRPr="004F0ADF" w:rsidRDefault="006E7349" w:rsidP="00D62AA4">
      <w:pPr>
        <w:rPr>
          <w:b/>
          <w:lang w:eastAsia="en-GB"/>
        </w:rPr>
      </w:pPr>
      <w:r>
        <w:rPr>
          <w:b/>
          <w:lang w:eastAsia="en-GB"/>
        </w:rPr>
        <w:t xml:space="preserve">73. </w:t>
      </w:r>
      <w:r w:rsidR="008A7941" w:rsidRPr="004F0ADF">
        <w:rPr>
          <w:b/>
          <w:lang w:eastAsia="en-GB"/>
        </w:rPr>
        <w:t>1st Half - Exact Number of goals</w:t>
      </w:r>
    </w:p>
    <w:p w:rsidR="00EA765F" w:rsidRPr="00291FEA" w:rsidRDefault="00291FEA" w:rsidP="00D62AA4">
      <w:pPr>
        <w:rPr>
          <w:lang w:eastAsia="en-GB"/>
        </w:rPr>
      </w:pPr>
      <w:r>
        <w:rPr>
          <w:lang w:eastAsia="en-GB"/>
        </w:rPr>
        <w:t xml:space="preserve">Exact number of goals in 1st half with fixed </w:t>
      </w:r>
      <w:r w:rsidRPr="00291FEA">
        <w:rPr>
          <w:lang w:eastAsia="en-GB"/>
        </w:rPr>
        <w:t>outcomes (0, 1, 2, 3, 4, 5, 6+)</w:t>
      </w:r>
    </w:p>
    <w:p w:rsidR="008A7941" w:rsidRPr="004F0ADF" w:rsidRDefault="006E7349" w:rsidP="00D62AA4">
      <w:pPr>
        <w:rPr>
          <w:b/>
          <w:lang w:eastAsia="en-GB"/>
        </w:rPr>
      </w:pPr>
      <w:r>
        <w:rPr>
          <w:b/>
          <w:lang w:eastAsia="en-GB"/>
        </w:rPr>
        <w:t xml:space="preserve">74. </w:t>
      </w:r>
      <w:r w:rsidR="008A7941" w:rsidRPr="004F0ADF">
        <w:rPr>
          <w:b/>
          <w:lang w:eastAsia="en-GB"/>
        </w:rPr>
        <w:t>Match</w:t>
      </w:r>
      <w:r w:rsidR="008B7C00" w:rsidRPr="004F0ADF">
        <w:rPr>
          <w:b/>
          <w:lang w:eastAsia="en-GB"/>
        </w:rPr>
        <w:t xml:space="preserve"> </w:t>
      </w:r>
      <w:r w:rsidR="008A7941" w:rsidRPr="004F0ADF">
        <w:rPr>
          <w:b/>
          <w:lang w:eastAsia="en-GB"/>
        </w:rPr>
        <w:t>bet and Totals</w:t>
      </w:r>
    </w:p>
    <w:p w:rsidR="00EA765F" w:rsidRPr="009F2163" w:rsidRDefault="009F2163" w:rsidP="00D62AA4">
      <w:pPr>
        <w:rPr>
          <w:lang w:eastAsia="en-GB"/>
        </w:rPr>
      </w:pPr>
      <w:r w:rsidRPr="009F2163">
        <w:rPr>
          <w:lang w:eastAsia="en-GB"/>
        </w:rPr>
        <w:t>Combination of 3way and Total 2.5 (Home win and under, Home win and over, Draw and under, Draw and over, Away win and under,  Away win and over)</w:t>
      </w:r>
    </w:p>
    <w:p w:rsidR="008A7941" w:rsidRPr="004F0ADF" w:rsidRDefault="006E7349" w:rsidP="00D62AA4">
      <w:pPr>
        <w:rPr>
          <w:b/>
          <w:lang w:eastAsia="en-GB"/>
        </w:rPr>
      </w:pPr>
      <w:r>
        <w:rPr>
          <w:b/>
          <w:lang w:eastAsia="en-GB"/>
        </w:rPr>
        <w:t xml:space="preserve">75. </w:t>
      </w:r>
      <w:r w:rsidR="008B7C00" w:rsidRPr="004F0ADF">
        <w:rPr>
          <w:b/>
          <w:lang w:eastAsia="en-GB"/>
        </w:rPr>
        <w:t>Which team will advance to next</w:t>
      </w:r>
      <w:r w:rsidR="008A7941" w:rsidRPr="004F0ADF">
        <w:rPr>
          <w:b/>
          <w:lang w:eastAsia="en-GB"/>
        </w:rPr>
        <w:t xml:space="preserve"> round?</w:t>
      </w:r>
    </w:p>
    <w:p w:rsidR="00EA765F" w:rsidRPr="00945033" w:rsidRDefault="00945033" w:rsidP="00D62AA4">
      <w:pPr>
        <w:rPr>
          <w:lang w:eastAsia="en-GB"/>
        </w:rPr>
      </w:pPr>
      <w:r>
        <w:rPr>
          <w:lang w:eastAsia="en-GB"/>
        </w:rPr>
        <w:t>Home; A</w:t>
      </w:r>
      <w:r w:rsidRPr="00945033">
        <w:rPr>
          <w:lang w:eastAsia="en-GB"/>
        </w:rPr>
        <w:t>way</w:t>
      </w:r>
    </w:p>
    <w:p w:rsidR="008A7941" w:rsidRPr="004F0ADF" w:rsidRDefault="006E7349" w:rsidP="00D62AA4">
      <w:pPr>
        <w:rPr>
          <w:b/>
          <w:lang w:eastAsia="en-GB"/>
        </w:rPr>
      </w:pPr>
      <w:r>
        <w:rPr>
          <w:b/>
          <w:lang w:eastAsia="en-GB"/>
        </w:rPr>
        <w:t xml:space="preserve">76. </w:t>
      </w:r>
      <w:r w:rsidR="008A7941" w:rsidRPr="004F0ADF">
        <w:rPr>
          <w:b/>
          <w:lang w:eastAsia="en-GB"/>
        </w:rPr>
        <w:t>How exactly will the match be decided?</w:t>
      </w:r>
    </w:p>
    <w:p w:rsidR="00EA765F" w:rsidRPr="00D13A1E" w:rsidRDefault="00D13A1E" w:rsidP="00D62AA4">
      <w:pPr>
        <w:rPr>
          <w:lang w:eastAsia="en-GB"/>
        </w:rPr>
      </w:pPr>
      <w:r w:rsidRPr="00D13A1E">
        <w:rPr>
          <w:lang w:eastAsia="en-GB"/>
        </w:rPr>
        <w:t>“Home</w:t>
      </w:r>
      <w:r>
        <w:rPr>
          <w:lang w:eastAsia="en-GB"/>
        </w:rPr>
        <w:t xml:space="preserve"> </w:t>
      </w:r>
      <w:r w:rsidRPr="00D13A1E">
        <w:rPr>
          <w:lang w:eastAsia="en-GB"/>
        </w:rPr>
        <w:t>win/Away</w:t>
      </w:r>
      <w:r>
        <w:rPr>
          <w:lang w:eastAsia="en-GB"/>
        </w:rPr>
        <w:t xml:space="preserve"> win” after</w:t>
      </w:r>
      <w:r w:rsidRPr="00D13A1E">
        <w:rPr>
          <w:lang w:eastAsia="en-GB"/>
        </w:rPr>
        <w:t xml:space="preserve"> “Regular time/Overtime/Penalty shootout”</w:t>
      </w:r>
    </w:p>
    <w:p w:rsidR="008A7941" w:rsidRPr="004F0ADF" w:rsidRDefault="006E7349" w:rsidP="00D62AA4">
      <w:pPr>
        <w:rPr>
          <w:b/>
          <w:lang w:eastAsia="en-GB"/>
        </w:rPr>
      </w:pPr>
      <w:r>
        <w:rPr>
          <w:b/>
          <w:lang w:eastAsia="en-GB"/>
        </w:rPr>
        <w:t xml:space="preserve">77. </w:t>
      </w:r>
      <w:r w:rsidR="008A7941" w:rsidRPr="004F0ADF">
        <w:rPr>
          <w:b/>
          <w:lang w:eastAsia="en-GB"/>
        </w:rPr>
        <w:t>Anytime Goal scorer</w:t>
      </w:r>
    </w:p>
    <w:p w:rsidR="00EA765F" w:rsidRPr="006B284F" w:rsidRDefault="006B284F" w:rsidP="00D62AA4">
      <w:pPr>
        <w:rPr>
          <w:lang w:eastAsia="en-GB"/>
        </w:rPr>
      </w:pPr>
      <w:r w:rsidRPr="006B284F">
        <w:rPr>
          <w:lang w:eastAsia="en-GB"/>
        </w:rPr>
        <w:t>Player home X, Player away X, none</w:t>
      </w:r>
    </w:p>
    <w:p w:rsidR="0091057A" w:rsidRPr="004F0ADF" w:rsidRDefault="006E7349" w:rsidP="00D62AA4">
      <w:pPr>
        <w:rPr>
          <w:b/>
          <w:lang w:eastAsia="en-GB"/>
        </w:rPr>
      </w:pPr>
      <w:r>
        <w:rPr>
          <w:b/>
          <w:lang w:eastAsia="en-GB"/>
        </w:rPr>
        <w:t xml:space="preserve">78. </w:t>
      </w:r>
      <w:r w:rsidR="008A7941" w:rsidRPr="004F0ADF">
        <w:rPr>
          <w:b/>
          <w:lang w:eastAsia="en-GB"/>
        </w:rPr>
        <w:t>Next Goal scorer</w:t>
      </w:r>
    </w:p>
    <w:p w:rsidR="006B284F" w:rsidRDefault="00A94F47" w:rsidP="00D62AA4">
      <w:pPr>
        <w:rPr>
          <w:lang w:eastAsia="en-GB"/>
        </w:rPr>
      </w:pPr>
      <w:r w:rsidRPr="00A94F47">
        <w:rPr>
          <w:lang w:eastAsia="en-GB"/>
        </w:rPr>
        <w:t>Player home X, Player away X, none</w:t>
      </w:r>
    </w:p>
    <w:p w:rsidR="00F87A1E" w:rsidRPr="006569F6" w:rsidRDefault="00F87A1E" w:rsidP="00F87A1E">
      <w:pPr>
        <w:pStyle w:val="Heading2"/>
        <w:rPr>
          <w:lang w:val="en-US" w:eastAsia="en-GB"/>
        </w:rPr>
      </w:pPr>
      <w:r>
        <w:rPr>
          <w:lang w:val="en-US" w:eastAsia="en-GB"/>
        </w:rPr>
        <w:t>TENNIS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Pr>
          <w:lang w:eastAsia="en-GB"/>
        </w:rPr>
        <w:t>• In case of a retirement and walk over of any player all undecided bets are considered void.</w:t>
      </w:r>
    </w:p>
    <w:p w:rsidR="00964FDB" w:rsidRDefault="00964FDB" w:rsidP="00964FDB">
      <w:pPr>
        <w:jc w:val="both"/>
        <w:rPr>
          <w:lang w:eastAsia="en-GB"/>
        </w:rPr>
      </w:pPr>
      <w:r>
        <w:rPr>
          <w:lang w:eastAsia="en-GB"/>
        </w:rPr>
        <w:t>• In case of any delay (rain, darkness…) all markets remain unsettled and the trading will be continued as soon as the match continues.</w:t>
      </w:r>
    </w:p>
    <w:p w:rsidR="00964FDB" w:rsidRDefault="00964FDB" w:rsidP="00964FDB">
      <w:pPr>
        <w:jc w:val="both"/>
        <w:rPr>
          <w:lang w:eastAsia="en-GB"/>
        </w:rPr>
      </w:pPr>
      <w:r>
        <w:rPr>
          <w:lang w:eastAsia="en-GB"/>
        </w:rPr>
        <w:t>• In case of penalty point(s) are awarded by the umpire, all bets on that game will stand.</w:t>
      </w:r>
    </w:p>
    <w:p w:rsidR="00964FDB" w:rsidRDefault="00964FDB" w:rsidP="00964FDB">
      <w:pPr>
        <w:jc w:val="both"/>
        <w:rPr>
          <w:lang w:eastAsia="en-GB"/>
        </w:rPr>
      </w:pPr>
      <w:r>
        <w:rPr>
          <w:lang w:eastAsia="en-GB"/>
        </w:rPr>
        <w:t>• In case of a match is finished before certain points/games were finished, all affected point/game related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Pr>
          <w:lang w:eastAsia="en-GB"/>
        </w:rPr>
        <w:t>• If the players/teams are displayed incorrectly, we reserve the right to void betting.</w:t>
      </w:r>
    </w:p>
    <w:p w:rsidR="00964FDB" w:rsidRDefault="00964FDB" w:rsidP="00964FDB">
      <w:pPr>
        <w:jc w:val="both"/>
        <w:rPr>
          <w:lang w:eastAsia="en-GB"/>
        </w:rPr>
      </w:pPr>
      <w:r>
        <w:rPr>
          <w:lang w:eastAsia="en-GB"/>
        </w:rPr>
        <w:t>• If a player retires all undecided markets are considered void.</w:t>
      </w:r>
    </w:p>
    <w:p w:rsidR="00964FDB" w:rsidRDefault="00964FDB" w:rsidP="00964FDB">
      <w:pPr>
        <w:jc w:val="both"/>
        <w:rPr>
          <w:lang w:eastAsia="en-GB"/>
        </w:rPr>
      </w:pPr>
      <w:r>
        <w:rPr>
          <w:lang w:eastAsia="en-GB"/>
        </w:rPr>
        <w:t>• If a match is decided by a Match tie-break then it will be considered to be the 3rd set</w:t>
      </w:r>
    </w:p>
    <w:p w:rsidR="00964FDB" w:rsidRDefault="00964FDB" w:rsidP="00964FDB">
      <w:pPr>
        <w:jc w:val="both"/>
        <w:rPr>
          <w:lang w:eastAsia="en-GB"/>
        </w:rPr>
      </w:pPr>
      <w:r>
        <w:rPr>
          <w:lang w:eastAsia="en-GB"/>
        </w:rPr>
        <w:t>• Every tie-break or Match tie-break counts as 1 game.</w:t>
      </w:r>
    </w:p>
    <w:p w:rsidR="00596DFB" w:rsidRDefault="00596DFB" w:rsidP="00596DFB">
      <w:pPr>
        <w:pStyle w:val="Heading3"/>
        <w:rPr>
          <w:lang w:eastAsia="en-GB"/>
        </w:rPr>
      </w:pPr>
      <w:r>
        <w:rPr>
          <w:lang w:eastAsia="en-GB"/>
        </w:rPr>
        <w:t>NAME OF MARKETS AND DESCRIPTION</w:t>
      </w:r>
    </w:p>
    <w:p w:rsidR="003C03AE" w:rsidRDefault="00483038" w:rsidP="003C03AE">
      <w:pPr>
        <w:rPr>
          <w:b/>
          <w:lang w:eastAsia="en-GB"/>
        </w:rPr>
      </w:pPr>
      <w:r>
        <w:rPr>
          <w:b/>
          <w:lang w:eastAsia="en-GB"/>
        </w:rPr>
        <w:t xml:space="preserve">1. </w:t>
      </w:r>
      <w:r w:rsidR="00277C67" w:rsidRPr="00277C67">
        <w:rPr>
          <w:b/>
          <w:lang w:eastAsia="en-GB"/>
        </w:rPr>
        <w:t>2way</w:t>
      </w:r>
    </w:p>
    <w:p w:rsidR="00CD062D" w:rsidRPr="00B46239" w:rsidRDefault="00B46239" w:rsidP="003C03AE">
      <w:pPr>
        <w:rPr>
          <w:lang w:eastAsia="en-GB"/>
        </w:rPr>
      </w:pPr>
      <w:r w:rsidRPr="00B46239">
        <w:rPr>
          <w:lang w:eastAsia="en-GB"/>
        </w:rPr>
        <w:t>Player1; Player2</w:t>
      </w:r>
    </w:p>
    <w:p w:rsidR="00483038" w:rsidRDefault="00483038" w:rsidP="003C03AE">
      <w:pPr>
        <w:rPr>
          <w:b/>
          <w:lang w:eastAsia="en-GB"/>
        </w:rPr>
      </w:pPr>
      <w:r>
        <w:rPr>
          <w:b/>
          <w:lang w:eastAsia="en-GB"/>
        </w:rPr>
        <w:t xml:space="preserve">2. </w:t>
      </w:r>
      <w:r w:rsidR="00277C67" w:rsidRPr="00277C67">
        <w:rPr>
          <w:b/>
          <w:lang w:eastAsia="en-GB"/>
        </w:rPr>
        <w:t>Which player will win the set?</w:t>
      </w:r>
    </w:p>
    <w:p w:rsidR="00CD062D" w:rsidRPr="00B46239" w:rsidRDefault="003C0C10" w:rsidP="003C03AE">
      <w:pPr>
        <w:rPr>
          <w:lang w:eastAsia="en-GB"/>
        </w:rPr>
      </w:pPr>
      <w:r w:rsidRPr="003C0C10">
        <w:rPr>
          <w:lang w:eastAsia="en-GB"/>
        </w:rPr>
        <w:t>Player1; Player2</w:t>
      </w:r>
    </w:p>
    <w:p w:rsidR="00483038" w:rsidRDefault="00483038" w:rsidP="003C03AE">
      <w:pPr>
        <w:rPr>
          <w:b/>
          <w:lang w:eastAsia="en-GB"/>
        </w:rPr>
      </w:pPr>
      <w:r>
        <w:rPr>
          <w:b/>
          <w:lang w:eastAsia="en-GB"/>
        </w:rPr>
        <w:t xml:space="preserve">3. </w:t>
      </w:r>
      <w:r w:rsidR="00277C67" w:rsidRPr="00277C67">
        <w:rPr>
          <w:b/>
          <w:lang w:eastAsia="en-GB"/>
        </w:rPr>
        <w:t>Which player will win games x and y of set n?</w:t>
      </w:r>
    </w:p>
    <w:p w:rsidR="00CD062D" w:rsidRDefault="003C0C10" w:rsidP="003C03AE">
      <w:pPr>
        <w:rPr>
          <w:lang w:eastAsia="en-GB"/>
        </w:rPr>
      </w:pPr>
      <w:r w:rsidRPr="003C0C10">
        <w:rPr>
          <w:lang w:eastAsia="en-GB"/>
        </w:rPr>
        <w:t>a. Always for the next 2 games (e.g. which player will win game 3 and 4 of set 2?)</w:t>
      </w:r>
    </w:p>
    <w:p w:rsidR="00E71E1F" w:rsidRPr="00B46239" w:rsidRDefault="00E71E1F" w:rsidP="003C03AE">
      <w:pPr>
        <w:rPr>
          <w:lang w:eastAsia="en-GB"/>
        </w:rPr>
      </w:pPr>
      <w:r w:rsidRPr="00E71E1F">
        <w:rPr>
          <w:lang w:eastAsia="en-GB"/>
        </w:rPr>
        <w:t>b. Will be offered only before the first of the 2 games is started</w:t>
      </w:r>
    </w:p>
    <w:p w:rsidR="00483038" w:rsidRDefault="00483038" w:rsidP="003C03AE">
      <w:pPr>
        <w:rPr>
          <w:b/>
          <w:lang w:eastAsia="en-GB"/>
        </w:rPr>
      </w:pPr>
      <w:r>
        <w:rPr>
          <w:b/>
          <w:lang w:eastAsia="en-GB"/>
        </w:rPr>
        <w:t xml:space="preserve">4. </w:t>
      </w:r>
      <w:r w:rsidR="00277C67" w:rsidRPr="00277C67">
        <w:rPr>
          <w:b/>
          <w:lang w:eastAsia="en-GB"/>
        </w:rPr>
        <w:t>Final Result (in sets – best of 3)</w:t>
      </w:r>
    </w:p>
    <w:p w:rsidR="00CD062D" w:rsidRPr="00B46239" w:rsidRDefault="00A07A51" w:rsidP="003C03AE">
      <w:pPr>
        <w:rPr>
          <w:lang w:eastAsia="en-GB"/>
        </w:rPr>
      </w:pPr>
      <w:r w:rsidRPr="00A07A51">
        <w:rPr>
          <w:lang w:eastAsia="en-GB"/>
        </w:rPr>
        <w:t>2:0, 2:1, 1:2 and 0:2</w:t>
      </w:r>
    </w:p>
    <w:p w:rsidR="00483038" w:rsidRDefault="00483038" w:rsidP="003C03AE">
      <w:pPr>
        <w:rPr>
          <w:b/>
          <w:lang w:eastAsia="en-GB"/>
        </w:rPr>
      </w:pPr>
      <w:r>
        <w:rPr>
          <w:b/>
          <w:lang w:eastAsia="en-GB"/>
        </w:rPr>
        <w:t xml:space="preserve">5. </w:t>
      </w:r>
      <w:r w:rsidR="00277C67" w:rsidRPr="00277C67">
        <w:rPr>
          <w:b/>
          <w:lang w:eastAsia="en-GB"/>
        </w:rPr>
        <w:t>Final Result (in sets – best of 5)</w:t>
      </w:r>
    </w:p>
    <w:p w:rsidR="00CD062D" w:rsidRPr="00B46239" w:rsidRDefault="00A07A51" w:rsidP="003C03AE">
      <w:pPr>
        <w:rPr>
          <w:lang w:eastAsia="en-GB"/>
        </w:rPr>
      </w:pPr>
      <w:r w:rsidRPr="00A07A51">
        <w:rPr>
          <w:lang w:eastAsia="en-GB"/>
        </w:rPr>
        <w:t>3:0, 3:1, 3:2, 2:3, 1:3 and 0:3</w:t>
      </w:r>
    </w:p>
    <w:p w:rsidR="00483038" w:rsidRDefault="00483038" w:rsidP="003C03AE">
      <w:pPr>
        <w:rPr>
          <w:b/>
          <w:lang w:eastAsia="en-GB"/>
        </w:rPr>
      </w:pPr>
      <w:r>
        <w:rPr>
          <w:b/>
          <w:lang w:eastAsia="en-GB"/>
        </w:rPr>
        <w:t xml:space="preserve">6. </w:t>
      </w:r>
      <w:r w:rsidR="00277C67" w:rsidRPr="00277C67">
        <w:rPr>
          <w:b/>
          <w:lang w:eastAsia="en-GB"/>
        </w:rPr>
        <w:t>Number of sets (best of 3)</w:t>
      </w:r>
    </w:p>
    <w:p w:rsidR="00CD062D" w:rsidRPr="00B46239" w:rsidRDefault="00A07A51" w:rsidP="003C03AE">
      <w:pPr>
        <w:rPr>
          <w:lang w:eastAsia="en-GB"/>
        </w:rPr>
      </w:pPr>
      <w:r w:rsidRPr="00A07A51">
        <w:rPr>
          <w:lang w:eastAsia="en-GB"/>
        </w:rPr>
        <w:t>2 or 3</w:t>
      </w:r>
    </w:p>
    <w:p w:rsidR="00483038" w:rsidRDefault="00483038" w:rsidP="003C03AE">
      <w:pPr>
        <w:rPr>
          <w:b/>
          <w:lang w:eastAsia="en-GB"/>
        </w:rPr>
      </w:pPr>
      <w:r>
        <w:rPr>
          <w:b/>
          <w:lang w:eastAsia="en-GB"/>
        </w:rPr>
        <w:t xml:space="preserve">7. </w:t>
      </w:r>
      <w:r w:rsidR="00277C67" w:rsidRPr="00277C67">
        <w:rPr>
          <w:b/>
          <w:lang w:eastAsia="en-GB"/>
        </w:rPr>
        <w:t>Number of sets (best of 5)</w:t>
      </w:r>
    </w:p>
    <w:p w:rsidR="00CD062D" w:rsidRPr="00A07A51" w:rsidRDefault="00A07A51" w:rsidP="003C03AE">
      <w:pPr>
        <w:rPr>
          <w:lang w:eastAsia="en-GB"/>
        </w:rPr>
      </w:pPr>
      <w:r w:rsidRPr="00A07A51">
        <w:rPr>
          <w:lang w:eastAsia="en-GB"/>
        </w:rPr>
        <w:t>3, 4 or 5</w:t>
      </w:r>
    </w:p>
    <w:p w:rsidR="00483038" w:rsidRDefault="00483038" w:rsidP="003C03AE">
      <w:pPr>
        <w:rPr>
          <w:b/>
          <w:lang w:eastAsia="en-GB"/>
        </w:rPr>
      </w:pPr>
      <w:r>
        <w:rPr>
          <w:b/>
          <w:lang w:eastAsia="en-GB"/>
        </w:rPr>
        <w:t xml:space="preserve">8. </w:t>
      </w:r>
      <w:r w:rsidR="00277C67" w:rsidRPr="00277C67">
        <w:rPr>
          <w:b/>
          <w:lang w:eastAsia="en-GB"/>
        </w:rPr>
        <w:t>1st Set – Who wins game X?</w:t>
      </w:r>
    </w:p>
    <w:p w:rsidR="00CF3C13" w:rsidRDefault="00CF3C13" w:rsidP="00CF3C13">
      <w:pPr>
        <w:rPr>
          <w:lang w:eastAsia="en-GB"/>
        </w:rPr>
      </w:pPr>
      <w:r>
        <w:rPr>
          <w:lang w:eastAsia="en-GB"/>
        </w:rPr>
        <w:t>a. Next game winner (e.g. which player will win game 3 of set 1?)</w:t>
      </w:r>
    </w:p>
    <w:p w:rsidR="00CD062D" w:rsidRPr="00A07A51" w:rsidRDefault="00CF3C13" w:rsidP="00CF3C13">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9. </w:t>
      </w:r>
      <w:r w:rsidR="00277C67" w:rsidRPr="00277C67">
        <w:rPr>
          <w:b/>
          <w:lang w:eastAsia="en-GB"/>
        </w:rPr>
        <w:t>2nd Set – Who wins game X?</w:t>
      </w:r>
    </w:p>
    <w:p w:rsidR="0017333C" w:rsidRDefault="0017333C" w:rsidP="0017333C">
      <w:pPr>
        <w:rPr>
          <w:lang w:eastAsia="en-GB"/>
        </w:rPr>
      </w:pPr>
      <w:r>
        <w:rPr>
          <w:lang w:eastAsia="en-GB"/>
        </w:rPr>
        <w:t>a. Next game winner (e.g. which player will win game 3 of set 2?)</w:t>
      </w:r>
    </w:p>
    <w:p w:rsidR="00CD062D" w:rsidRPr="00A07A51" w:rsidRDefault="0017333C" w:rsidP="0017333C">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10. </w:t>
      </w:r>
      <w:r w:rsidR="00277C67" w:rsidRPr="00277C67">
        <w:rPr>
          <w:b/>
          <w:lang w:eastAsia="en-GB"/>
        </w:rPr>
        <w:t>3rd Set – Who wins game X?</w:t>
      </w:r>
    </w:p>
    <w:p w:rsidR="00CD47A7" w:rsidRDefault="00CD47A7" w:rsidP="00CD47A7">
      <w:pPr>
        <w:rPr>
          <w:lang w:eastAsia="en-GB"/>
        </w:rPr>
      </w:pPr>
      <w:r>
        <w:rPr>
          <w:lang w:eastAsia="en-GB"/>
        </w:rPr>
        <w:t>a. Next game winner (e.g. which player will win game 3 of set 3?)</w:t>
      </w:r>
    </w:p>
    <w:p w:rsidR="00CD062D" w:rsidRPr="00A07A51" w:rsidRDefault="00CD47A7" w:rsidP="00CD47A7">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11. </w:t>
      </w:r>
      <w:r w:rsidR="00277C67" w:rsidRPr="00277C67">
        <w:rPr>
          <w:b/>
          <w:lang w:eastAsia="en-GB"/>
        </w:rPr>
        <w:t>4th Set – Who wins game X?</w:t>
      </w:r>
    </w:p>
    <w:p w:rsidR="005C1AFE" w:rsidRDefault="005C1AFE" w:rsidP="005C1AFE">
      <w:pPr>
        <w:rPr>
          <w:lang w:eastAsia="en-GB"/>
        </w:rPr>
      </w:pPr>
      <w:r>
        <w:rPr>
          <w:lang w:eastAsia="en-GB"/>
        </w:rPr>
        <w:t>a. Next game winner (e.g. which player will win game 3 of set 4?)</w:t>
      </w:r>
    </w:p>
    <w:p w:rsidR="00CD062D" w:rsidRPr="00A07A51" w:rsidRDefault="005C1AFE" w:rsidP="005C1AFE">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12. </w:t>
      </w:r>
      <w:r w:rsidR="00277C67" w:rsidRPr="00277C67">
        <w:rPr>
          <w:b/>
          <w:lang w:eastAsia="en-GB"/>
        </w:rPr>
        <w:t>5th Set – Who wins game X?</w:t>
      </w:r>
    </w:p>
    <w:p w:rsidR="007664D2" w:rsidRDefault="007664D2" w:rsidP="007664D2">
      <w:pPr>
        <w:rPr>
          <w:lang w:eastAsia="en-GB"/>
        </w:rPr>
      </w:pPr>
      <w:r>
        <w:rPr>
          <w:lang w:eastAsia="en-GB"/>
        </w:rPr>
        <w:t>a. Next game winner (e.g. which player will win game 3 of set 5?</w:t>
      </w:r>
    </w:p>
    <w:p w:rsidR="00CD062D" w:rsidRPr="00A07A51" w:rsidRDefault="007664D2" w:rsidP="007664D2">
      <w:pPr>
        <w:rPr>
          <w:lang w:eastAsia="en-GB"/>
        </w:rPr>
      </w:pPr>
      <w:r>
        <w:rPr>
          <w:lang w:eastAsia="en-GB"/>
        </w:rPr>
        <w:t>b. Will be offered only before the game is started</w:t>
      </w:r>
    </w:p>
    <w:p w:rsidR="00483038" w:rsidRDefault="00483038" w:rsidP="003C03AE">
      <w:pPr>
        <w:rPr>
          <w:b/>
          <w:lang w:eastAsia="en-GB"/>
        </w:rPr>
      </w:pPr>
      <w:r>
        <w:rPr>
          <w:b/>
          <w:lang w:eastAsia="en-GB"/>
        </w:rPr>
        <w:t xml:space="preserve">13. </w:t>
      </w:r>
      <w:r w:rsidR="00277C67" w:rsidRPr="00277C67">
        <w:rPr>
          <w:b/>
          <w:lang w:eastAsia="en-GB"/>
        </w:rPr>
        <w:t>Total number of games</w:t>
      </w:r>
    </w:p>
    <w:p w:rsidR="008819BD" w:rsidRDefault="008819BD" w:rsidP="008819BD">
      <w:pPr>
        <w:rPr>
          <w:lang w:eastAsia="en-GB"/>
        </w:rPr>
      </w:pPr>
      <w:r>
        <w:rPr>
          <w:lang w:eastAsia="en-GB"/>
        </w:rPr>
        <w:t>a. Total games markets *.5 (e.g. under/over 22.5)</w:t>
      </w:r>
    </w:p>
    <w:p w:rsidR="00CD062D" w:rsidRPr="00A07A51" w:rsidRDefault="008819BD" w:rsidP="008819BD">
      <w:pPr>
        <w:rPr>
          <w:lang w:eastAsia="en-GB"/>
        </w:rPr>
      </w:pPr>
      <w:r>
        <w:rPr>
          <w:lang w:eastAsia="en-GB"/>
        </w:rPr>
        <w:t>b. Only for best of 3 matches so far (will be extended for best of 5 ASAP)</w:t>
      </w:r>
    </w:p>
    <w:p w:rsidR="00483038" w:rsidRDefault="00483038" w:rsidP="003C03AE">
      <w:pPr>
        <w:rPr>
          <w:b/>
          <w:lang w:eastAsia="en-GB"/>
        </w:rPr>
      </w:pPr>
      <w:r>
        <w:rPr>
          <w:b/>
          <w:lang w:eastAsia="en-GB"/>
        </w:rPr>
        <w:t xml:space="preserve">14. </w:t>
      </w:r>
      <w:r w:rsidR="00277C67" w:rsidRPr="00277C67">
        <w:rPr>
          <w:b/>
          <w:lang w:eastAsia="en-GB"/>
        </w:rPr>
        <w:t>1st Set – Total</w:t>
      </w:r>
    </w:p>
    <w:p w:rsidR="00CD062D" w:rsidRPr="00A07A51" w:rsidRDefault="008B28DE" w:rsidP="003C03AE">
      <w:pPr>
        <w:rPr>
          <w:lang w:eastAsia="en-GB"/>
        </w:rPr>
      </w:pPr>
      <w:r w:rsidRPr="008B28DE">
        <w:rPr>
          <w:lang w:eastAsia="en-GB"/>
        </w:rPr>
        <w:t>Total games markets for set 1 *.5 (e.g. under/over 9.5)</w:t>
      </w:r>
    </w:p>
    <w:p w:rsidR="00483038" w:rsidRDefault="00483038" w:rsidP="003C03AE">
      <w:pPr>
        <w:rPr>
          <w:b/>
          <w:lang w:eastAsia="en-GB"/>
        </w:rPr>
      </w:pPr>
      <w:r>
        <w:rPr>
          <w:b/>
          <w:lang w:eastAsia="en-GB"/>
        </w:rPr>
        <w:t xml:space="preserve">15. </w:t>
      </w:r>
      <w:r w:rsidR="00277C67" w:rsidRPr="00277C67">
        <w:rPr>
          <w:b/>
          <w:lang w:eastAsia="en-GB"/>
        </w:rPr>
        <w:t>2nd Set – Total</w:t>
      </w:r>
    </w:p>
    <w:p w:rsidR="00CD062D" w:rsidRPr="00A07A51" w:rsidRDefault="008B28DE" w:rsidP="003C03AE">
      <w:pPr>
        <w:rPr>
          <w:lang w:eastAsia="en-GB"/>
        </w:rPr>
      </w:pPr>
      <w:r w:rsidRPr="008B28DE">
        <w:rPr>
          <w:lang w:eastAsia="en-GB"/>
        </w:rPr>
        <w:t>Total games markets for set 2 *.5 (e.g. under/over 9.5)</w:t>
      </w:r>
    </w:p>
    <w:p w:rsidR="00483038" w:rsidRDefault="00483038" w:rsidP="003C03AE">
      <w:pPr>
        <w:rPr>
          <w:b/>
          <w:lang w:eastAsia="en-GB"/>
        </w:rPr>
      </w:pPr>
      <w:r>
        <w:rPr>
          <w:b/>
          <w:lang w:eastAsia="en-GB"/>
        </w:rPr>
        <w:t xml:space="preserve">16. </w:t>
      </w:r>
      <w:r w:rsidR="00277C67" w:rsidRPr="00277C67">
        <w:rPr>
          <w:b/>
          <w:lang w:eastAsia="en-GB"/>
        </w:rPr>
        <w:t>3rd Set – Total</w:t>
      </w:r>
    </w:p>
    <w:p w:rsidR="00CD062D" w:rsidRPr="00A07A51" w:rsidRDefault="008B28DE" w:rsidP="003C03AE">
      <w:pPr>
        <w:rPr>
          <w:lang w:eastAsia="en-GB"/>
        </w:rPr>
      </w:pPr>
      <w:r w:rsidRPr="008B28DE">
        <w:rPr>
          <w:lang w:eastAsia="en-GB"/>
        </w:rPr>
        <w:t>Total games markets for set 3 *.5 (e.g. under/over 9.5)</w:t>
      </w:r>
    </w:p>
    <w:p w:rsidR="00483038" w:rsidRDefault="00483038" w:rsidP="003C03AE">
      <w:pPr>
        <w:rPr>
          <w:b/>
          <w:lang w:eastAsia="en-GB"/>
        </w:rPr>
      </w:pPr>
      <w:r>
        <w:rPr>
          <w:b/>
          <w:lang w:eastAsia="en-GB"/>
        </w:rPr>
        <w:t xml:space="preserve">17. </w:t>
      </w:r>
      <w:r w:rsidR="00277C67" w:rsidRPr="00277C67">
        <w:rPr>
          <w:b/>
          <w:lang w:eastAsia="en-GB"/>
        </w:rPr>
        <w:t>4th Set – Total</w:t>
      </w:r>
    </w:p>
    <w:p w:rsidR="00CD062D" w:rsidRPr="00A07A51" w:rsidRDefault="008B28DE" w:rsidP="003C03AE">
      <w:pPr>
        <w:rPr>
          <w:lang w:eastAsia="en-GB"/>
        </w:rPr>
      </w:pPr>
      <w:r w:rsidRPr="008B28DE">
        <w:rPr>
          <w:lang w:eastAsia="en-GB"/>
        </w:rPr>
        <w:t>Total games markets for set 4 *.5 (e.g. under/over 9.5)</w:t>
      </w:r>
    </w:p>
    <w:p w:rsidR="00483038" w:rsidRDefault="00483038" w:rsidP="003C03AE">
      <w:pPr>
        <w:rPr>
          <w:b/>
          <w:lang w:eastAsia="en-GB"/>
        </w:rPr>
      </w:pPr>
      <w:r>
        <w:rPr>
          <w:b/>
          <w:lang w:eastAsia="en-GB"/>
        </w:rPr>
        <w:t xml:space="preserve">18. </w:t>
      </w:r>
      <w:r w:rsidR="00277C67" w:rsidRPr="00277C67">
        <w:rPr>
          <w:b/>
          <w:lang w:eastAsia="en-GB"/>
        </w:rPr>
        <w:t>5th Set – Total</w:t>
      </w:r>
    </w:p>
    <w:p w:rsidR="00CD062D" w:rsidRPr="00A07A51" w:rsidRDefault="008B28DE" w:rsidP="003C03AE">
      <w:pPr>
        <w:rPr>
          <w:lang w:eastAsia="en-GB"/>
        </w:rPr>
      </w:pPr>
      <w:r w:rsidRPr="008B28DE">
        <w:rPr>
          <w:lang w:eastAsia="en-GB"/>
        </w:rPr>
        <w:t>Total games markets for set 5 *.5 (e.g. under/over 9.5)</w:t>
      </w:r>
    </w:p>
    <w:p w:rsidR="00483038" w:rsidRDefault="00483038" w:rsidP="003C03AE">
      <w:pPr>
        <w:rPr>
          <w:b/>
          <w:lang w:eastAsia="en-GB"/>
        </w:rPr>
      </w:pPr>
      <w:r>
        <w:rPr>
          <w:b/>
          <w:lang w:eastAsia="en-GB"/>
        </w:rPr>
        <w:t xml:space="preserve">19. </w:t>
      </w:r>
      <w:r w:rsidR="00277C67" w:rsidRPr="00277C67">
        <w:rPr>
          <w:b/>
          <w:lang w:eastAsia="en-GB"/>
        </w:rPr>
        <w:t>Odd/Even number of games</w:t>
      </w:r>
    </w:p>
    <w:p w:rsidR="003766F1" w:rsidRDefault="003766F1" w:rsidP="003766F1">
      <w:pPr>
        <w:rPr>
          <w:lang w:eastAsia="en-GB"/>
        </w:rPr>
      </w:pPr>
      <w:r>
        <w:rPr>
          <w:lang w:eastAsia="en-GB"/>
        </w:rPr>
        <w:t>a. Games for the whole match are considered</w:t>
      </w:r>
    </w:p>
    <w:p w:rsidR="00CD062D" w:rsidRPr="00A07A51" w:rsidRDefault="003766F1" w:rsidP="003766F1">
      <w:pPr>
        <w:rPr>
          <w:lang w:eastAsia="en-GB"/>
        </w:rPr>
      </w:pPr>
      <w:r>
        <w:rPr>
          <w:lang w:eastAsia="en-GB"/>
        </w:rPr>
        <w:t>b. Only for best of 3 matches so far (will be extended for best of 5 ASAP)</w:t>
      </w:r>
    </w:p>
    <w:p w:rsidR="00483038" w:rsidRDefault="00483038" w:rsidP="003C03AE">
      <w:pPr>
        <w:rPr>
          <w:b/>
          <w:lang w:eastAsia="en-GB"/>
        </w:rPr>
      </w:pPr>
      <w:r>
        <w:rPr>
          <w:b/>
          <w:lang w:eastAsia="en-GB"/>
        </w:rPr>
        <w:t xml:space="preserve">20. </w:t>
      </w:r>
      <w:r w:rsidR="00277C67" w:rsidRPr="00277C67">
        <w:rPr>
          <w:b/>
          <w:lang w:eastAsia="en-GB"/>
        </w:rPr>
        <w:t>Odd/Even number of games in set n</w:t>
      </w:r>
    </w:p>
    <w:p w:rsidR="00CD062D" w:rsidRPr="00A07A51" w:rsidRDefault="00C36E6D" w:rsidP="003C03AE">
      <w:pPr>
        <w:rPr>
          <w:lang w:eastAsia="en-GB"/>
        </w:rPr>
      </w:pPr>
      <w:r w:rsidRPr="00C36E6D">
        <w:rPr>
          <w:lang w:eastAsia="en-GB"/>
        </w:rPr>
        <w:t>Only games of set n (current set) are considered</w:t>
      </w:r>
    </w:p>
    <w:p w:rsidR="00483038" w:rsidRDefault="00483038" w:rsidP="003C03AE">
      <w:pPr>
        <w:rPr>
          <w:b/>
          <w:lang w:eastAsia="en-GB"/>
        </w:rPr>
      </w:pPr>
      <w:r>
        <w:rPr>
          <w:b/>
          <w:lang w:eastAsia="en-GB"/>
        </w:rPr>
        <w:t xml:space="preserve">21. </w:t>
      </w:r>
      <w:r w:rsidR="00277C67" w:rsidRPr="00277C67">
        <w:rPr>
          <w:b/>
          <w:lang w:eastAsia="en-GB"/>
        </w:rPr>
        <w:t>1st Set – Score of game X</w:t>
      </w:r>
    </w:p>
    <w:p w:rsidR="00CD062D" w:rsidRDefault="00C36E6D" w:rsidP="003C03AE">
      <w:pPr>
        <w:rPr>
          <w:lang w:eastAsia="en-GB"/>
        </w:rPr>
      </w:pPr>
      <w:r w:rsidRPr="00C36E6D">
        <w:rPr>
          <w:lang w:eastAsia="en-GB"/>
        </w:rPr>
        <w:t>a. Player 1 to 0, Player 1 to 15, Player 1 to 30, Player 1 to 40, Player 2 to 0, Player 2 to 15, Player 2 to 30 or Player 2 to 40)</w:t>
      </w:r>
    </w:p>
    <w:p w:rsidR="00C36E6D" w:rsidRPr="00A07A51" w:rsidRDefault="00C36E6D" w:rsidP="003C03AE">
      <w:pPr>
        <w:rPr>
          <w:lang w:eastAsia="en-GB"/>
        </w:rPr>
      </w:pPr>
      <w:r w:rsidRPr="00C36E6D">
        <w:rPr>
          <w:lang w:eastAsia="en-GB"/>
        </w:rPr>
        <w:t>b. Will be offered only before the game is started</w:t>
      </w:r>
    </w:p>
    <w:p w:rsidR="00483038" w:rsidRDefault="00483038" w:rsidP="003C03AE">
      <w:pPr>
        <w:rPr>
          <w:b/>
          <w:lang w:eastAsia="en-GB"/>
        </w:rPr>
      </w:pPr>
      <w:r>
        <w:rPr>
          <w:b/>
          <w:lang w:eastAsia="en-GB"/>
        </w:rPr>
        <w:t xml:space="preserve">22. </w:t>
      </w:r>
      <w:r w:rsidR="00277C67" w:rsidRPr="00277C67">
        <w:rPr>
          <w:b/>
          <w:lang w:eastAsia="en-GB"/>
        </w:rPr>
        <w:t>2nd Set – Score of game X</w:t>
      </w:r>
    </w:p>
    <w:p w:rsidR="00CD062D" w:rsidRDefault="00C36E6D" w:rsidP="003C03AE">
      <w:pPr>
        <w:rPr>
          <w:lang w:eastAsia="en-GB"/>
        </w:rPr>
      </w:pPr>
      <w:r w:rsidRPr="00C36E6D">
        <w:rPr>
          <w:lang w:eastAsia="en-GB"/>
        </w:rPr>
        <w:t>a. Player 1 to 0, Player 1 to 15, Player 1 to 30, Player 1 to 40, Player 2 to 0, Player 2 to 15, Player 2 to 30 or Player 2 to 40)</w:t>
      </w:r>
    </w:p>
    <w:p w:rsidR="00C36E6D" w:rsidRPr="00A07A51" w:rsidRDefault="00C36E6D" w:rsidP="003C03AE">
      <w:pPr>
        <w:rPr>
          <w:lang w:eastAsia="en-GB"/>
        </w:rPr>
      </w:pPr>
      <w:r w:rsidRPr="00C36E6D">
        <w:rPr>
          <w:lang w:eastAsia="en-GB"/>
        </w:rPr>
        <w:t>b. Will be offered only before the game is started</w:t>
      </w:r>
    </w:p>
    <w:p w:rsidR="00483038" w:rsidRDefault="00483038" w:rsidP="003C03AE">
      <w:pPr>
        <w:rPr>
          <w:b/>
          <w:lang w:eastAsia="en-GB"/>
        </w:rPr>
      </w:pPr>
      <w:r>
        <w:rPr>
          <w:b/>
          <w:lang w:eastAsia="en-GB"/>
        </w:rPr>
        <w:t xml:space="preserve">23. </w:t>
      </w:r>
      <w:r w:rsidR="00277C67" w:rsidRPr="00277C67">
        <w:rPr>
          <w:b/>
          <w:lang w:eastAsia="en-GB"/>
        </w:rPr>
        <w:t>3rd Set – Score of game X</w:t>
      </w:r>
    </w:p>
    <w:p w:rsidR="00CD062D" w:rsidRDefault="00D247E2" w:rsidP="003C03AE">
      <w:pPr>
        <w:rPr>
          <w:lang w:eastAsia="en-GB"/>
        </w:rPr>
      </w:pPr>
      <w:r w:rsidRPr="00D247E2">
        <w:rPr>
          <w:lang w:eastAsia="en-GB"/>
        </w:rPr>
        <w:t>a. Player 1 to 0, Player 1 to 15, Player 1 to 30, Player 1 to 40, Player 2 to 0, Player 2 to 15, Player 2 to 30 or Player 2 to 40)</w:t>
      </w:r>
    </w:p>
    <w:p w:rsidR="00D247E2" w:rsidRPr="00A07A51" w:rsidRDefault="00D247E2" w:rsidP="003C03AE">
      <w:pPr>
        <w:rPr>
          <w:lang w:eastAsia="en-GB"/>
        </w:rPr>
      </w:pPr>
      <w:r w:rsidRPr="00D247E2">
        <w:rPr>
          <w:lang w:eastAsia="en-GB"/>
        </w:rPr>
        <w:t>b. Will be offered only before the game is started</w:t>
      </w:r>
    </w:p>
    <w:p w:rsidR="00483038" w:rsidRDefault="00483038" w:rsidP="003C03AE">
      <w:pPr>
        <w:rPr>
          <w:b/>
          <w:lang w:eastAsia="en-GB"/>
        </w:rPr>
      </w:pPr>
      <w:r>
        <w:rPr>
          <w:b/>
          <w:lang w:eastAsia="en-GB"/>
        </w:rPr>
        <w:t xml:space="preserve">24. </w:t>
      </w:r>
      <w:r w:rsidR="00277C67" w:rsidRPr="00277C67">
        <w:rPr>
          <w:b/>
          <w:lang w:eastAsia="en-GB"/>
        </w:rPr>
        <w:t>4th Set – Score of game X</w:t>
      </w:r>
    </w:p>
    <w:p w:rsidR="00CD062D" w:rsidRDefault="0093429F" w:rsidP="003C03AE">
      <w:pPr>
        <w:rPr>
          <w:lang w:eastAsia="en-GB"/>
        </w:rPr>
      </w:pPr>
      <w:r w:rsidRPr="0093429F">
        <w:rPr>
          <w:lang w:eastAsia="en-GB"/>
        </w:rPr>
        <w:t>a. Player 1 to 0, Player 1 to 15, Player 1 to 30, Player 1 to 40, Player 2 to 0, Player 2 to 15, Player 2 to 30 or Player 2 to 40)</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25. </w:t>
      </w:r>
      <w:r w:rsidR="00277C67" w:rsidRPr="00277C67">
        <w:rPr>
          <w:b/>
          <w:lang w:eastAsia="en-GB"/>
        </w:rPr>
        <w:t>5th Set – Score of game X</w:t>
      </w:r>
    </w:p>
    <w:p w:rsidR="00CD062D" w:rsidRDefault="0093429F" w:rsidP="003C03AE">
      <w:pPr>
        <w:rPr>
          <w:lang w:eastAsia="en-GB"/>
        </w:rPr>
      </w:pPr>
      <w:r w:rsidRPr="0093429F">
        <w:rPr>
          <w:lang w:eastAsia="en-GB"/>
        </w:rPr>
        <w:t>a. Player 1 to 0, Player 1 to 15, Player 1 to 30, Player 1 to 40, Player 2 to 0, Player 2 to 15, Player 2 to 30 or Player 2 to 40)</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26. </w:t>
      </w:r>
      <w:r w:rsidR="00277C67" w:rsidRPr="00277C67">
        <w:rPr>
          <w:b/>
          <w:lang w:eastAsia="en-GB"/>
        </w:rPr>
        <w:t>1st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27. </w:t>
      </w:r>
      <w:r w:rsidR="00277C67" w:rsidRPr="00277C67">
        <w:rPr>
          <w:b/>
          <w:lang w:eastAsia="en-GB"/>
        </w:rPr>
        <w:t>2nd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28. </w:t>
      </w:r>
      <w:r w:rsidR="00277C67" w:rsidRPr="00277C67">
        <w:rPr>
          <w:b/>
          <w:lang w:eastAsia="en-GB"/>
        </w:rPr>
        <w:t>3rd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483038" w:rsidRDefault="00483038" w:rsidP="003C03AE">
      <w:pPr>
        <w:rPr>
          <w:b/>
          <w:lang w:eastAsia="en-GB"/>
        </w:rPr>
      </w:pPr>
      <w:r>
        <w:rPr>
          <w:b/>
          <w:lang w:eastAsia="en-GB"/>
        </w:rPr>
        <w:t xml:space="preserve">29. </w:t>
      </w:r>
      <w:r w:rsidR="00277C67" w:rsidRPr="00277C67">
        <w:rPr>
          <w:b/>
          <w:lang w:eastAsia="en-GB"/>
        </w:rPr>
        <w:t>4th Set – Score of game X or break</w:t>
      </w:r>
    </w:p>
    <w:p w:rsidR="00CD062D" w:rsidRDefault="0093429F" w:rsidP="003C03AE">
      <w:pPr>
        <w:rPr>
          <w:lang w:eastAsia="en-GB"/>
        </w:rPr>
      </w:pPr>
      <w:r w:rsidRPr="0093429F">
        <w:rPr>
          <w:lang w:eastAsia="en-GB"/>
        </w:rPr>
        <w:t>a. Server to 0, Server to 15, Server to 30, Server to 40 or Break</w:t>
      </w:r>
    </w:p>
    <w:p w:rsidR="0093429F" w:rsidRPr="00A07A51" w:rsidRDefault="0093429F" w:rsidP="003C03AE">
      <w:pPr>
        <w:rPr>
          <w:lang w:eastAsia="en-GB"/>
        </w:rPr>
      </w:pPr>
      <w:r w:rsidRPr="0093429F">
        <w:rPr>
          <w:lang w:eastAsia="en-GB"/>
        </w:rPr>
        <w:t>b. Will be offered only before the game is started</w:t>
      </w:r>
    </w:p>
    <w:p w:rsidR="0093429F" w:rsidRDefault="00483038" w:rsidP="003C03AE">
      <w:pPr>
        <w:rPr>
          <w:b/>
          <w:lang w:eastAsia="en-GB"/>
        </w:rPr>
      </w:pPr>
      <w:r>
        <w:rPr>
          <w:b/>
          <w:lang w:eastAsia="en-GB"/>
        </w:rPr>
        <w:t>30.</w:t>
      </w:r>
      <w:r w:rsidR="00277C67">
        <w:rPr>
          <w:b/>
          <w:lang w:eastAsia="en-GB"/>
        </w:rPr>
        <w:t xml:space="preserve"> </w:t>
      </w:r>
      <w:r w:rsidR="00277C67" w:rsidRPr="00277C67">
        <w:rPr>
          <w:b/>
          <w:lang w:eastAsia="en-GB"/>
        </w:rPr>
        <w:t>5th Set – Score of game X or break</w:t>
      </w:r>
    </w:p>
    <w:p w:rsidR="00CD062D" w:rsidRDefault="0093429F" w:rsidP="003C03AE">
      <w:pPr>
        <w:rPr>
          <w:lang w:eastAsia="en-GB"/>
        </w:rPr>
      </w:pPr>
      <w:r w:rsidRPr="0093429F">
        <w:rPr>
          <w:lang w:eastAsia="en-GB"/>
        </w:rPr>
        <w:t>a. Server to 0, Server to 15, Server to 30, Server to 40 or Break</w:t>
      </w:r>
    </w:p>
    <w:p w:rsidR="005A5256" w:rsidRDefault="0093429F" w:rsidP="00661131">
      <w:pPr>
        <w:rPr>
          <w:lang w:eastAsia="en-GB"/>
        </w:rPr>
      </w:pPr>
      <w:r w:rsidRPr="0093429F">
        <w:rPr>
          <w:lang w:eastAsia="en-GB"/>
        </w:rPr>
        <w:t>b. Will be offered only before the game is started</w:t>
      </w:r>
    </w:p>
    <w:p w:rsidR="00FC1DB4" w:rsidRDefault="004A5075" w:rsidP="00FC1DB4">
      <w:pPr>
        <w:pStyle w:val="Heading2"/>
        <w:rPr>
          <w:lang w:val="en-US" w:eastAsia="en-GB"/>
        </w:rPr>
      </w:pPr>
      <w:r>
        <w:rPr>
          <w:lang w:val="en-US" w:eastAsia="en-GB"/>
        </w:rPr>
        <w:t>BASKETBALL</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Pr>
          <w:lang w:eastAsia="en-GB"/>
        </w:rPr>
        <w:t>• If a match is interrupted or postponed and is not continued within 48h after initial kick-off date betting will be void.</w:t>
      </w:r>
    </w:p>
    <w:p w:rsidR="00964FDB" w:rsidRDefault="00964FDB" w:rsidP="00964FDB">
      <w:pPr>
        <w:jc w:val="both"/>
        <w:rPr>
          <w:lang w:eastAsia="en-GB"/>
        </w:rPr>
      </w:pPr>
      <w:r>
        <w:rPr>
          <w:lang w:eastAsia="en-GB"/>
        </w:rPr>
        <w:t>• If odds were offered with an incorrect match time (more than 2 minutes), we reserve the right to void betting.</w:t>
      </w:r>
    </w:p>
    <w:p w:rsidR="00964FDB" w:rsidRDefault="00964FDB" w:rsidP="00964FDB">
      <w:pPr>
        <w:jc w:val="both"/>
        <w:rPr>
          <w:lang w:eastAsia="en-GB"/>
        </w:rPr>
      </w:pPr>
      <w:r>
        <w:rPr>
          <w:lang w:eastAsia="en-GB"/>
        </w:rPr>
        <w:t>• If markets remain open with an incorrect score which has a significant impact on the prices, we reserve the right to void betting.</w:t>
      </w:r>
    </w:p>
    <w:p w:rsidR="00B141AB" w:rsidRDefault="00B141AB" w:rsidP="00B141AB">
      <w:pPr>
        <w:pStyle w:val="Heading3"/>
        <w:rPr>
          <w:lang w:eastAsia="en-GB"/>
        </w:rPr>
      </w:pPr>
      <w:r>
        <w:rPr>
          <w:lang w:eastAsia="en-GB"/>
        </w:rPr>
        <w:t>NAME OF MARKETS AND DESCRIPTION</w:t>
      </w:r>
    </w:p>
    <w:p w:rsidR="00E45727" w:rsidRDefault="00E45727" w:rsidP="00E45727">
      <w:pPr>
        <w:rPr>
          <w:b/>
          <w:lang w:eastAsia="en-GB"/>
        </w:rPr>
      </w:pPr>
      <w:r w:rsidRPr="00E45727">
        <w:rPr>
          <w:b/>
          <w:lang w:eastAsia="en-GB"/>
        </w:rPr>
        <w:t>1. 3way</w:t>
      </w:r>
    </w:p>
    <w:p w:rsidR="000F7AC2" w:rsidRPr="000F7AC2" w:rsidRDefault="00377625" w:rsidP="00E45727">
      <w:pPr>
        <w:rPr>
          <w:lang w:eastAsia="en-GB"/>
        </w:rPr>
      </w:pPr>
      <w:r w:rsidRPr="00377625">
        <w:rPr>
          <w:lang w:eastAsia="en-GB"/>
        </w:rPr>
        <w:t>Home; Draw; Away</w:t>
      </w:r>
    </w:p>
    <w:p w:rsidR="00E45727" w:rsidRPr="00E45727" w:rsidRDefault="00E45727" w:rsidP="00E45727">
      <w:pPr>
        <w:rPr>
          <w:b/>
          <w:lang w:eastAsia="en-GB"/>
        </w:rPr>
      </w:pPr>
      <w:r w:rsidRPr="00E45727">
        <w:rPr>
          <w:b/>
          <w:lang w:eastAsia="en-GB"/>
        </w:rPr>
        <w:t>2. Total</w:t>
      </w:r>
    </w:p>
    <w:p w:rsidR="000F7AC2" w:rsidRPr="000F7AC2" w:rsidRDefault="00377625" w:rsidP="00E45727">
      <w:pPr>
        <w:rPr>
          <w:lang w:eastAsia="en-GB"/>
        </w:rPr>
      </w:pPr>
      <w:r w:rsidRPr="00377625">
        <w:rPr>
          <w:lang w:eastAsia="en-GB"/>
        </w:rPr>
        <w:t>Only points during regular time are considered</w:t>
      </w:r>
    </w:p>
    <w:p w:rsidR="00E45727" w:rsidRDefault="00E45727" w:rsidP="00E45727">
      <w:pPr>
        <w:rPr>
          <w:b/>
          <w:lang w:eastAsia="en-GB"/>
        </w:rPr>
      </w:pPr>
      <w:r w:rsidRPr="00E45727">
        <w:rPr>
          <w:b/>
          <w:lang w:eastAsia="en-GB"/>
        </w:rPr>
        <w:t>3. 2way (Including OT)</w:t>
      </w:r>
    </w:p>
    <w:p w:rsidR="000F7AC2" w:rsidRPr="000F7AC2" w:rsidRDefault="00377625" w:rsidP="00E45727">
      <w:pPr>
        <w:rPr>
          <w:lang w:eastAsia="en-GB"/>
        </w:rPr>
      </w:pPr>
      <w:r w:rsidRPr="00377625">
        <w:rPr>
          <w:lang w:eastAsia="en-GB"/>
        </w:rPr>
        <w:t>Home; Away</w:t>
      </w:r>
    </w:p>
    <w:p w:rsidR="00E45727" w:rsidRDefault="00E45727" w:rsidP="00E45727">
      <w:pPr>
        <w:rPr>
          <w:b/>
          <w:lang w:eastAsia="en-GB"/>
        </w:rPr>
      </w:pPr>
      <w:r w:rsidRPr="00E45727">
        <w:rPr>
          <w:b/>
          <w:lang w:eastAsia="en-GB"/>
        </w:rPr>
        <w:t>4. Total (Including OT)</w:t>
      </w:r>
    </w:p>
    <w:p w:rsidR="000F7AC2" w:rsidRPr="000F7AC2" w:rsidRDefault="00377625" w:rsidP="00E45727">
      <w:pPr>
        <w:rPr>
          <w:lang w:eastAsia="en-GB"/>
        </w:rPr>
      </w:pPr>
      <w:r w:rsidRPr="00377625">
        <w:rPr>
          <w:lang w:eastAsia="en-GB"/>
        </w:rPr>
        <w:t>Over; Under</w:t>
      </w:r>
    </w:p>
    <w:p w:rsidR="00E45727" w:rsidRDefault="00E45727" w:rsidP="00E45727">
      <w:pPr>
        <w:rPr>
          <w:b/>
          <w:lang w:eastAsia="en-GB"/>
        </w:rPr>
      </w:pPr>
      <w:r w:rsidRPr="00E45727">
        <w:rPr>
          <w:b/>
          <w:lang w:eastAsia="en-GB"/>
        </w:rPr>
        <w:t>5. Asian Handicap (only *.5 handicaps)</w:t>
      </w:r>
    </w:p>
    <w:p w:rsidR="000F7AC2" w:rsidRPr="000F7AC2" w:rsidRDefault="00377625" w:rsidP="00E45727">
      <w:pPr>
        <w:rPr>
          <w:lang w:eastAsia="en-GB"/>
        </w:rPr>
      </w:pPr>
      <w:r w:rsidRPr="00377625">
        <w:rPr>
          <w:lang w:eastAsia="en-GB"/>
        </w:rPr>
        <w:t>Handicap markets *.5 (e.g. -2.5/+2.5, 0.5/-0.5 …)</w:t>
      </w:r>
    </w:p>
    <w:p w:rsidR="00E45727" w:rsidRDefault="00E45727" w:rsidP="00E45727">
      <w:pPr>
        <w:rPr>
          <w:b/>
          <w:lang w:eastAsia="en-GB"/>
        </w:rPr>
      </w:pPr>
      <w:r w:rsidRPr="00E45727">
        <w:rPr>
          <w:b/>
          <w:lang w:eastAsia="en-GB"/>
        </w:rPr>
        <w:t>6. Asian Handicap (Including OT) (only *.5 handicaps)</w:t>
      </w:r>
    </w:p>
    <w:p w:rsidR="000F7AC2" w:rsidRPr="000F7AC2" w:rsidRDefault="00377625" w:rsidP="00E45727">
      <w:pPr>
        <w:rPr>
          <w:lang w:eastAsia="en-GB"/>
        </w:rPr>
      </w:pPr>
      <w:r w:rsidRPr="00377625">
        <w:rPr>
          <w:lang w:eastAsia="en-GB"/>
        </w:rPr>
        <w:t>Home; Away</w:t>
      </w:r>
    </w:p>
    <w:p w:rsidR="00E45727" w:rsidRDefault="00E45727" w:rsidP="00E45727">
      <w:pPr>
        <w:rPr>
          <w:b/>
          <w:lang w:eastAsia="en-GB"/>
        </w:rPr>
      </w:pPr>
      <w:r w:rsidRPr="00E45727">
        <w:rPr>
          <w:b/>
          <w:lang w:eastAsia="en-GB"/>
        </w:rPr>
        <w:t>7. Odd/Even (Including OT)</w:t>
      </w:r>
    </w:p>
    <w:p w:rsidR="000F7AC2" w:rsidRPr="000F7AC2" w:rsidRDefault="00377625" w:rsidP="00E45727">
      <w:pPr>
        <w:rPr>
          <w:lang w:eastAsia="en-GB"/>
        </w:rPr>
      </w:pPr>
      <w:r w:rsidRPr="00377625">
        <w:rPr>
          <w:lang w:eastAsia="en-GB"/>
        </w:rPr>
        <w:t>Odd; Even</w:t>
      </w:r>
    </w:p>
    <w:p w:rsidR="00E45727" w:rsidRDefault="00E45727" w:rsidP="00E45727">
      <w:pPr>
        <w:rPr>
          <w:b/>
          <w:lang w:eastAsia="en-GB"/>
        </w:rPr>
      </w:pPr>
      <w:r w:rsidRPr="00E45727">
        <w:rPr>
          <w:b/>
          <w:lang w:eastAsia="en-GB"/>
        </w:rPr>
        <w:t>8. Will there be overtime?</w:t>
      </w:r>
    </w:p>
    <w:p w:rsidR="000F7AC2" w:rsidRPr="000F7AC2" w:rsidRDefault="00377625" w:rsidP="00E45727">
      <w:pPr>
        <w:rPr>
          <w:lang w:eastAsia="en-GB"/>
        </w:rPr>
      </w:pPr>
      <w:r w:rsidRPr="00377625">
        <w:rPr>
          <w:lang w:eastAsia="en-GB"/>
        </w:rPr>
        <w:t>Yes; No</w:t>
      </w:r>
    </w:p>
    <w:p w:rsidR="00E45727" w:rsidRDefault="00E45727" w:rsidP="00E45727">
      <w:pPr>
        <w:rPr>
          <w:b/>
          <w:lang w:eastAsia="en-GB"/>
        </w:rPr>
      </w:pPr>
      <w:r w:rsidRPr="00E45727">
        <w:rPr>
          <w:b/>
          <w:lang w:eastAsia="en-GB"/>
        </w:rPr>
        <w:t xml:space="preserve">9. Who scores </w:t>
      </w:r>
      <w:proofErr w:type="spellStart"/>
      <w:r w:rsidRPr="00E45727">
        <w:rPr>
          <w:b/>
          <w:lang w:eastAsia="en-GB"/>
        </w:rPr>
        <w:t>Xth</w:t>
      </w:r>
      <w:proofErr w:type="spellEnd"/>
      <w:r w:rsidRPr="00E45727">
        <w:rPr>
          <w:b/>
          <w:lang w:eastAsia="en-GB"/>
        </w:rPr>
        <w:t xml:space="preserve"> point?</w:t>
      </w:r>
    </w:p>
    <w:p w:rsidR="00377625" w:rsidRDefault="00377625" w:rsidP="00377625">
      <w:pPr>
        <w:rPr>
          <w:lang w:eastAsia="en-GB"/>
        </w:rPr>
      </w:pPr>
      <w:r>
        <w:rPr>
          <w:lang w:eastAsia="en-GB"/>
        </w:rPr>
        <w:t>a. X in 10, 15, 20, 25 …</w:t>
      </w:r>
    </w:p>
    <w:p w:rsidR="00377625" w:rsidRDefault="00377625" w:rsidP="00377625">
      <w:pPr>
        <w:rPr>
          <w:lang w:eastAsia="en-GB"/>
        </w:rPr>
      </w:pPr>
      <w:r>
        <w:rPr>
          <w:lang w:eastAsia="en-GB"/>
        </w:rPr>
        <w:t xml:space="preserve">b. Which team will score the </w:t>
      </w:r>
      <w:proofErr w:type="spellStart"/>
      <w:r>
        <w:rPr>
          <w:lang w:eastAsia="en-GB"/>
        </w:rPr>
        <w:t>Xth</w:t>
      </w:r>
      <w:proofErr w:type="spellEnd"/>
      <w:r>
        <w:rPr>
          <w:lang w:eastAsia="en-GB"/>
        </w:rPr>
        <w:t xml:space="preserve"> point in the match (e.g. current score 40-28, away team scores 3 points, then away team scores the 70th point).</w:t>
      </w:r>
    </w:p>
    <w:p w:rsidR="000F7AC2" w:rsidRPr="000F7AC2" w:rsidRDefault="00377625" w:rsidP="00377625">
      <w:pPr>
        <w:rPr>
          <w:lang w:eastAsia="en-GB"/>
        </w:rPr>
      </w:pPr>
      <w:r>
        <w:rPr>
          <w:lang w:eastAsia="en-GB"/>
        </w:rPr>
        <w:t xml:space="preserve">c. If a match ends before the </w:t>
      </w:r>
      <w:proofErr w:type="spellStart"/>
      <w:r>
        <w:rPr>
          <w:lang w:eastAsia="en-GB"/>
        </w:rPr>
        <w:t>Xth</w:t>
      </w:r>
      <w:proofErr w:type="spellEnd"/>
      <w:r>
        <w:rPr>
          <w:lang w:eastAsia="en-GB"/>
        </w:rPr>
        <w:t xml:space="preserve"> is reached, this market is considered void (cancelled).</w:t>
      </w:r>
    </w:p>
    <w:p w:rsidR="00E45727" w:rsidRDefault="00E45727" w:rsidP="00E45727">
      <w:pPr>
        <w:rPr>
          <w:b/>
          <w:lang w:eastAsia="en-GB"/>
        </w:rPr>
      </w:pPr>
      <w:r w:rsidRPr="00E45727">
        <w:rPr>
          <w:b/>
          <w:lang w:eastAsia="en-GB"/>
        </w:rPr>
        <w:t>10. Which team wins jump ball?</w:t>
      </w:r>
    </w:p>
    <w:p w:rsidR="000F7AC2" w:rsidRPr="000F7AC2" w:rsidRDefault="001C1806" w:rsidP="00E45727">
      <w:pPr>
        <w:rPr>
          <w:lang w:eastAsia="en-GB"/>
        </w:rPr>
      </w:pPr>
      <w:r w:rsidRPr="001C1806">
        <w:rPr>
          <w:lang w:eastAsia="en-GB"/>
        </w:rPr>
        <w:t>Home; Away</w:t>
      </w:r>
    </w:p>
    <w:p w:rsidR="00E45727" w:rsidRDefault="00E45727" w:rsidP="00E45727">
      <w:pPr>
        <w:rPr>
          <w:b/>
          <w:lang w:eastAsia="en-GB"/>
        </w:rPr>
      </w:pPr>
      <w:r w:rsidRPr="00E45727">
        <w:rPr>
          <w:b/>
          <w:lang w:eastAsia="en-GB"/>
        </w:rPr>
        <w:t>11. Which team will win race to X points?</w:t>
      </w:r>
    </w:p>
    <w:p w:rsidR="00EC66F7" w:rsidRDefault="00EC66F7" w:rsidP="00EC66F7">
      <w:pPr>
        <w:rPr>
          <w:lang w:eastAsia="en-GB"/>
        </w:rPr>
      </w:pPr>
      <w:r>
        <w:rPr>
          <w:lang w:eastAsia="en-GB"/>
        </w:rPr>
        <w:t>a. X in 20, 30, 40 …</w:t>
      </w:r>
    </w:p>
    <w:p w:rsidR="00EC66F7" w:rsidRDefault="00EC66F7" w:rsidP="00EC66F7">
      <w:pPr>
        <w:rPr>
          <w:lang w:eastAsia="en-GB"/>
        </w:rPr>
      </w:pPr>
      <w:r>
        <w:rPr>
          <w:lang w:eastAsia="en-GB"/>
        </w:rPr>
        <w:t>b. Which team will exceed X points first (e.g. current score 20-19, then home team wins race to 20 points).</w:t>
      </w:r>
    </w:p>
    <w:p w:rsidR="000F7AC2" w:rsidRPr="000F7AC2" w:rsidRDefault="00EC66F7" w:rsidP="00EC66F7">
      <w:pPr>
        <w:rPr>
          <w:lang w:eastAsia="en-GB"/>
        </w:rPr>
      </w:pPr>
      <w:r>
        <w:rPr>
          <w:lang w:eastAsia="en-GB"/>
        </w:rPr>
        <w:t>c. If a match ends before any team reaches X points, this market is considered void (cancelled)</w:t>
      </w:r>
    </w:p>
    <w:p w:rsidR="00E45727" w:rsidRDefault="00E45727" w:rsidP="00E45727">
      <w:pPr>
        <w:rPr>
          <w:b/>
          <w:lang w:eastAsia="en-GB"/>
        </w:rPr>
      </w:pPr>
      <w:r w:rsidRPr="00E45727">
        <w:rPr>
          <w:b/>
          <w:lang w:eastAsia="en-GB"/>
        </w:rPr>
        <w:t>12. 1st Half – Draw No Bet</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13. 1st Half – Asian Handicap (only *.5 handicaps)</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14. 1st Half – Total</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15. 1st Half – Odd/Even</w:t>
      </w:r>
    </w:p>
    <w:p w:rsidR="000F7AC2" w:rsidRPr="000F7AC2" w:rsidRDefault="00DD6ADF" w:rsidP="00E45727">
      <w:pPr>
        <w:rPr>
          <w:lang w:eastAsia="en-GB"/>
        </w:rPr>
      </w:pPr>
      <w:r w:rsidRPr="00DD6ADF">
        <w:rPr>
          <w:lang w:eastAsia="en-GB"/>
        </w:rPr>
        <w:t>Only points scored during 1st period and 2nd period are considered</w:t>
      </w:r>
    </w:p>
    <w:p w:rsidR="00E45727" w:rsidRDefault="00E45727" w:rsidP="00E45727">
      <w:pPr>
        <w:rPr>
          <w:b/>
          <w:lang w:eastAsia="en-GB"/>
        </w:rPr>
      </w:pPr>
      <w:r w:rsidRPr="00E45727">
        <w:rPr>
          <w:b/>
          <w:lang w:eastAsia="en-GB"/>
        </w:rPr>
        <w:t>16. 1st Period – Draw No Bet</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17. 1st Period – Total</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18. 1st Period – Asian Handicap (only *.5 handicaps)</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19. 1st Period – Odd/Even</w:t>
      </w:r>
    </w:p>
    <w:p w:rsidR="000F7AC2" w:rsidRPr="000F7AC2" w:rsidRDefault="00DD6ADF" w:rsidP="00E45727">
      <w:pPr>
        <w:rPr>
          <w:lang w:eastAsia="en-GB"/>
        </w:rPr>
      </w:pPr>
      <w:r w:rsidRPr="00DD6ADF">
        <w:rPr>
          <w:lang w:eastAsia="en-GB"/>
        </w:rPr>
        <w:t>Only points scored during 1st period are considered</w:t>
      </w:r>
    </w:p>
    <w:p w:rsidR="00E45727" w:rsidRDefault="00E45727" w:rsidP="00E45727">
      <w:pPr>
        <w:rPr>
          <w:b/>
          <w:lang w:eastAsia="en-GB"/>
        </w:rPr>
      </w:pPr>
      <w:r w:rsidRPr="00E45727">
        <w:rPr>
          <w:b/>
          <w:lang w:eastAsia="en-GB"/>
        </w:rPr>
        <w:t>20. 2nd Period – Draw No Bet</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21. 2nd Period – Total</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22. 2nd Period – Asian Handicap (only *.5 handicaps)</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23. 2nd Period – Odd/Even</w:t>
      </w:r>
    </w:p>
    <w:p w:rsidR="000F7AC2" w:rsidRPr="000F7AC2" w:rsidRDefault="00DD6ADF" w:rsidP="00E45727">
      <w:pPr>
        <w:rPr>
          <w:lang w:eastAsia="en-GB"/>
        </w:rPr>
      </w:pPr>
      <w:r w:rsidRPr="00DD6ADF">
        <w:rPr>
          <w:lang w:eastAsia="en-GB"/>
        </w:rPr>
        <w:t>Only points scored during 2nd period are considered</w:t>
      </w:r>
    </w:p>
    <w:p w:rsidR="00E45727" w:rsidRDefault="00E45727" w:rsidP="00E45727">
      <w:pPr>
        <w:rPr>
          <w:b/>
          <w:lang w:eastAsia="en-GB"/>
        </w:rPr>
      </w:pPr>
      <w:r w:rsidRPr="00E45727">
        <w:rPr>
          <w:b/>
          <w:lang w:eastAsia="en-GB"/>
        </w:rPr>
        <w:t>24. 3rd Period – Draw No Bet</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25. 3rd Period – Total</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26. 3rd Period – Asian Handicap (only *.5 handicaps)</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27. 3rd Period – Odd/Even</w:t>
      </w:r>
    </w:p>
    <w:p w:rsidR="00F00F92" w:rsidRPr="00F00F92" w:rsidRDefault="00DD6ADF" w:rsidP="00E45727">
      <w:pPr>
        <w:rPr>
          <w:lang w:eastAsia="en-GB"/>
        </w:rPr>
      </w:pPr>
      <w:r w:rsidRPr="00DD6ADF">
        <w:rPr>
          <w:lang w:eastAsia="en-GB"/>
        </w:rPr>
        <w:t>Only points scored during 3rd period are considered</w:t>
      </w:r>
    </w:p>
    <w:p w:rsidR="00E45727" w:rsidRDefault="00E45727" w:rsidP="00E45727">
      <w:pPr>
        <w:rPr>
          <w:b/>
          <w:lang w:eastAsia="en-GB"/>
        </w:rPr>
      </w:pPr>
      <w:r w:rsidRPr="00E45727">
        <w:rPr>
          <w:b/>
          <w:lang w:eastAsia="en-GB"/>
        </w:rPr>
        <w:t>28. 4th Period – Draw No Bet</w:t>
      </w:r>
    </w:p>
    <w:p w:rsidR="005457C6" w:rsidRPr="005457C6" w:rsidRDefault="00DD6ADF" w:rsidP="00E45727">
      <w:pPr>
        <w:rPr>
          <w:lang w:eastAsia="en-GB"/>
        </w:rPr>
      </w:pPr>
      <w:r w:rsidRPr="00DD6ADF">
        <w:rPr>
          <w:lang w:eastAsia="en-GB"/>
        </w:rPr>
        <w:t>Only points scored during 4th period are considered</w:t>
      </w:r>
    </w:p>
    <w:p w:rsidR="00E45727" w:rsidRDefault="00E45727" w:rsidP="00E45727">
      <w:pPr>
        <w:rPr>
          <w:b/>
          <w:lang w:eastAsia="en-GB"/>
        </w:rPr>
      </w:pPr>
      <w:r w:rsidRPr="00E45727">
        <w:rPr>
          <w:b/>
          <w:lang w:eastAsia="en-GB"/>
        </w:rPr>
        <w:t>29. 4th Period – Total</w:t>
      </w:r>
    </w:p>
    <w:p w:rsidR="005457C6" w:rsidRPr="005457C6" w:rsidRDefault="00DD6ADF" w:rsidP="00E45727">
      <w:pPr>
        <w:rPr>
          <w:lang w:eastAsia="en-GB"/>
        </w:rPr>
      </w:pPr>
      <w:r w:rsidRPr="00DD6ADF">
        <w:rPr>
          <w:lang w:eastAsia="en-GB"/>
        </w:rPr>
        <w:t>Only points scored during 4th period are considered</w:t>
      </w:r>
    </w:p>
    <w:p w:rsidR="00E45727" w:rsidRDefault="00E45727" w:rsidP="00E45727">
      <w:pPr>
        <w:rPr>
          <w:b/>
          <w:lang w:eastAsia="en-GB"/>
        </w:rPr>
      </w:pPr>
      <w:r w:rsidRPr="00E45727">
        <w:rPr>
          <w:b/>
          <w:lang w:eastAsia="en-GB"/>
        </w:rPr>
        <w:t>30. 4th Period – Asian Handicap (only *.5 handicaps)</w:t>
      </w:r>
    </w:p>
    <w:p w:rsidR="005457C6" w:rsidRPr="005457C6" w:rsidRDefault="00DD6ADF" w:rsidP="00E45727">
      <w:pPr>
        <w:rPr>
          <w:lang w:eastAsia="en-GB"/>
        </w:rPr>
      </w:pPr>
      <w:r w:rsidRPr="00DD6ADF">
        <w:rPr>
          <w:lang w:eastAsia="en-GB"/>
        </w:rPr>
        <w:t>Only points scored during 4th period are considered</w:t>
      </w:r>
    </w:p>
    <w:p w:rsidR="00FC1DB4" w:rsidRDefault="00E45727" w:rsidP="00E45727">
      <w:pPr>
        <w:rPr>
          <w:b/>
          <w:lang w:eastAsia="en-GB"/>
        </w:rPr>
      </w:pPr>
      <w:r w:rsidRPr="00E45727">
        <w:rPr>
          <w:b/>
          <w:lang w:eastAsia="en-GB"/>
        </w:rPr>
        <w:t>31. 4th Period – Odd/Even</w:t>
      </w:r>
    </w:p>
    <w:p w:rsidR="00DD6ADF" w:rsidRDefault="00DD6ADF" w:rsidP="00E45727">
      <w:pPr>
        <w:rPr>
          <w:lang w:eastAsia="en-GB"/>
        </w:rPr>
      </w:pPr>
      <w:r w:rsidRPr="00DD6ADF">
        <w:rPr>
          <w:lang w:eastAsia="en-GB"/>
        </w:rPr>
        <w:t>Only points scored during 4th period are considered</w:t>
      </w:r>
    </w:p>
    <w:p w:rsidR="0082594A" w:rsidRPr="0082594A" w:rsidRDefault="0082594A" w:rsidP="0082594A">
      <w:pPr>
        <w:pStyle w:val="Heading2"/>
        <w:rPr>
          <w:lang w:val="en-US" w:eastAsia="en-GB"/>
        </w:rPr>
      </w:pPr>
      <w:r>
        <w:rPr>
          <w:lang w:val="en-US" w:eastAsia="en-GB"/>
        </w:rPr>
        <w:t>AMERICAN FOOTBALL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2D3BB8">
        <w:rPr>
          <w:lang w:eastAsia="en-GB"/>
        </w:rPr>
        <w:t>• In case of any delay (rain, darkness…) all markets remain unsettled and the trading will be continued as soon as the match continues.</w:t>
      </w:r>
    </w:p>
    <w:p w:rsidR="00964FDB" w:rsidRDefault="00964FDB" w:rsidP="00964FDB">
      <w:pPr>
        <w:jc w:val="both"/>
        <w:rPr>
          <w:lang w:eastAsia="en-GB"/>
        </w:rPr>
      </w:pPr>
      <w:r w:rsidRPr="002D3BB8">
        <w:rPr>
          <w:lang w:eastAsia="en-GB"/>
        </w:rPr>
        <w:t>• Markets do not consider overtime unless otherwise stated.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173EC">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7173EC">
        <w:rPr>
          <w:lang w:eastAsia="en-GB"/>
        </w:rPr>
        <w:t>• If odds were offered with an incorrect match time (more than 89 seconds), we reserve the right to void betting.</w:t>
      </w:r>
    </w:p>
    <w:p w:rsidR="00964FDB" w:rsidRDefault="00964FDB" w:rsidP="00964FDB">
      <w:pPr>
        <w:jc w:val="both"/>
        <w:rPr>
          <w:lang w:eastAsia="en-GB"/>
        </w:rPr>
      </w:pPr>
      <w:r w:rsidRPr="007173EC">
        <w:rPr>
          <w:lang w:eastAsia="en-GB"/>
        </w:rPr>
        <w:t>• If a wrong score is displayed we reserve the right to void betting for this timeframe.</w:t>
      </w:r>
    </w:p>
    <w:p w:rsidR="00964FDB" w:rsidRDefault="00964FDB" w:rsidP="00964FDB">
      <w:pPr>
        <w:jc w:val="both"/>
        <w:rPr>
          <w:lang w:eastAsia="en-GB"/>
        </w:rPr>
      </w:pPr>
      <w:r w:rsidRPr="007173EC">
        <w:rPr>
          <w:lang w:eastAsia="en-GB"/>
        </w:rPr>
        <w:t>• If the teams are displayed incorrectly, we reserve the right to void betting.</w:t>
      </w:r>
    </w:p>
    <w:p w:rsidR="00964FDB" w:rsidRDefault="00964FDB" w:rsidP="00964FDB">
      <w:pPr>
        <w:jc w:val="both"/>
        <w:rPr>
          <w:lang w:eastAsia="en-GB"/>
        </w:rPr>
      </w:pPr>
      <w:r w:rsidRPr="007173EC">
        <w:rPr>
          <w:lang w:eastAsia="en-GB"/>
        </w:rPr>
        <w:t>• In case of abandoned or postponed matches all markets are considered void unless the match continues in the same NFL weekly schedule (Thursday - Wednesday local stadium time).</w:t>
      </w:r>
    </w:p>
    <w:p w:rsidR="007F2F51" w:rsidRDefault="007F2F51" w:rsidP="007F2F51">
      <w:pPr>
        <w:pStyle w:val="Heading3"/>
        <w:rPr>
          <w:lang w:eastAsia="en-GB"/>
        </w:rPr>
      </w:pPr>
      <w:r>
        <w:rPr>
          <w:lang w:eastAsia="en-GB"/>
        </w:rPr>
        <w:t>NAME OF MARKETS AND DESCRIPTION</w:t>
      </w:r>
    </w:p>
    <w:p w:rsidR="00CF13D8" w:rsidRDefault="00CF13D8" w:rsidP="00CF13D8">
      <w:pPr>
        <w:jc w:val="both"/>
        <w:rPr>
          <w:b/>
          <w:lang w:eastAsia="en-GB"/>
        </w:rPr>
      </w:pPr>
      <w:r w:rsidRPr="00CF13D8">
        <w:rPr>
          <w:b/>
          <w:lang w:eastAsia="en-GB"/>
        </w:rPr>
        <w:t>1. 2way (Including OT)</w:t>
      </w:r>
    </w:p>
    <w:p w:rsidR="00C422D1" w:rsidRPr="00C422D1" w:rsidRDefault="00997A49" w:rsidP="00CF13D8">
      <w:pPr>
        <w:jc w:val="both"/>
        <w:rPr>
          <w:lang w:eastAsia="en-GB"/>
        </w:rPr>
      </w:pPr>
      <w:r w:rsidRPr="00997A49">
        <w:rPr>
          <w:lang w:eastAsia="en-GB"/>
        </w:rPr>
        <w:t>Home; Away</w:t>
      </w:r>
    </w:p>
    <w:p w:rsidR="00CF13D8" w:rsidRDefault="00CF13D8" w:rsidP="00CF13D8">
      <w:pPr>
        <w:jc w:val="both"/>
        <w:rPr>
          <w:b/>
          <w:lang w:eastAsia="en-GB"/>
        </w:rPr>
      </w:pPr>
      <w:r w:rsidRPr="00CF13D8">
        <w:rPr>
          <w:b/>
          <w:lang w:eastAsia="en-GB"/>
        </w:rPr>
        <w:t>2. Total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 Handicap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4.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5. Draw No Bet</w:t>
      </w:r>
    </w:p>
    <w:p w:rsidR="00C422D1" w:rsidRPr="00C422D1" w:rsidRDefault="00997A49" w:rsidP="00CF13D8">
      <w:pPr>
        <w:jc w:val="both"/>
        <w:rPr>
          <w:lang w:eastAsia="en-GB"/>
        </w:rPr>
      </w:pPr>
      <w:r w:rsidRPr="00997A49">
        <w:rPr>
          <w:lang w:eastAsia="en-GB"/>
        </w:rPr>
        <w:t>If match ends in a draw after regular time, all bets are considered void</w:t>
      </w:r>
    </w:p>
    <w:p w:rsidR="00CF13D8" w:rsidRDefault="00CF13D8" w:rsidP="00CF13D8">
      <w:pPr>
        <w:jc w:val="both"/>
        <w:rPr>
          <w:b/>
          <w:lang w:eastAsia="en-GB"/>
        </w:rPr>
      </w:pPr>
      <w:r w:rsidRPr="00CF13D8">
        <w:rPr>
          <w:b/>
          <w:lang w:eastAsia="en-GB"/>
        </w:rPr>
        <w:t>6. Double chance (1X - 12 - X2)</w:t>
      </w:r>
    </w:p>
    <w:p w:rsidR="00C422D1" w:rsidRPr="00C422D1" w:rsidRDefault="00997A49" w:rsidP="00CF13D8">
      <w:pPr>
        <w:jc w:val="both"/>
        <w:rPr>
          <w:lang w:eastAsia="en-GB"/>
        </w:rPr>
      </w:pPr>
      <w:r w:rsidRPr="00997A49">
        <w:rPr>
          <w:lang w:eastAsia="en-GB"/>
        </w:rPr>
        <w:t>Home or draw; home or away; draw or away</w:t>
      </w:r>
    </w:p>
    <w:p w:rsidR="00CF13D8" w:rsidRDefault="00CF13D8" w:rsidP="00CF13D8">
      <w:pPr>
        <w:jc w:val="both"/>
        <w:rPr>
          <w:b/>
          <w:lang w:eastAsia="en-GB"/>
        </w:rPr>
      </w:pPr>
      <w:r w:rsidRPr="00CF13D8">
        <w:rPr>
          <w:b/>
          <w:lang w:eastAsia="en-GB"/>
        </w:rPr>
        <w:t>7. Winning margins (Including OT)</w:t>
      </w:r>
    </w:p>
    <w:p w:rsidR="00C422D1" w:rsidRPr="00C422D1" w:rsidRDefault="00997A49" w:rsidP="00CF13D8">
      <w:pPr>
        <w:jc w:val="both"/>
        <w:rPr>
          <w:lang w:eastAsia="en-GB"/>
        </w:rPr>
      </w:pPr>
      <w:r w:rsidRPr="00997A49">
        <w:rPr>
          <w:lang w:eastAsia="en-GB"/>
        </w:rPr>
        <w:t>Positive outcomes considers home wins and negative away wins &lt;-13,-13 till -7,-6 till -1,0,1 till 6,7 till 13,&gt;13</w:t>
      </w:r>
    </w:p>
    <w:p w:rsidR="00CF13D8" w:rsidRDefault="00CF13D8" w:rsidP="00CF13D8">
      <w:pPr>
        <w:jc w:val="both"/>
        <w:rPr>
          <w:b/>
          <w:lang w:eastAsia="en-GB"/>
        </w:rPr>
      </w:pPr>
      <w:r w:rsidRPr="00CF13D8">
        <w:rPr>
          <w:b/>
          <w:lang w:eastAsia="en-GB"/>
        </w:rPr>
        <w:t>8. Which team wins race to X points? (Incl. OT)</w:t>
      </w:r>
    </w:p>
    <w:p w:rsidR="00C422D1" w:rsidRPr="00C422D1" w:rsidRDefault="00997A49" w:rsidP="00CF13D8">
      <w:pPr>
        <w:jc w:val="both"/>
        <w:rPr>
          <w:lang w:eastAsia="en-GB"/>
        </w:rPr>
      </w:pPr>
      <w:r>
        <w:rPr>
          <w:lang w:eastAsia="en-GB"/>
        </w:rPr>
        <w:t>X in 5, 10, 15</w:t>
      </w:r>
      <w:r w:rsidRPr="00997A49">
        <w:rPr>
          <w:lang w:eastAsia="en-GB"/>
        </w:rPr>
        <w:t xml:space="preserve"> ….</w:t>
      </w:r>
    </w:p>
    <w:p w:rsidR="00CF13D8" w:rsidRDefault="00CF13D8" w:rsidP="00CF13D8">
      <w:pPr>
        <w:jc w:val="both"/>
        <w:rPr>
          <w:b/>
          <w:lang w:eastAsia="en-GB"/>
        </w:rPr>
      </w:pPr>
      <w:r w:rsidRPr="00CF13D8">
        <w:rPr>
          <w:b/>
          <w:lang w:eastAsia="en-GB"/>
        </w:rPr>
        <w:t>9. Total home</w:t>
      </w:r>
      <w:r>
        <w:rPr>
          <w:b/>
          <w:lang w:eastAsia="en-GB"/>
        </w:rPr>
        <w:t xml:space="preserve"> </w:t>
      </w:r>
      <w:r w:rsidRPr="00CF13D8">
        <w:rPr>
          <w:b/>
          <w:lang w:eastAsia="en-GB"/>
        </w:rPr>
        <w:t>team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10. Total away</w:t>
      </w:r>
      <w:r>
        <w:rPr>
          <w:b/>
          <w:lang w:eastAsia="en-GB"/>
        </w:rPr>
        <w:t xml:space="preserve"> </w:t>
      </w:r>
      <w:r w:rsidRPr="00CF13D8">
        <w:rPr>
          <w:b/>
          <w:lang w:eastAsia="en-GB"/>
        </w:rPr>
        <w:t>team (Including OT)</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11. Odd/Even (Including OT)</w:t>
      </w:r>
    </w:p>
    <w:p w:rsidR="00C422D1" w:rsidRPr="00C422D1" w:rsidRDefault="00997A49" w:rsidP="00CF13D8">
      <w:pPr>
        <w:jc w:val="both"/>
        <w:rPr>
          <w:lang w:eastAsia="en-GB"/>
        </w:rPr>
      </w:pPr>
      <w:r w:rsidRPr="00997A49">
        <w:rPr>
          <w:lang w:eastAsia="en-GB"/>
        </w:rPr>
        <w:t>Odd; Even</w:t>
      </w:r>
    </w:p>
    <w:p w:rsidR="00CF13D8" w:rsidRDefault="00CF13D8" w:rsidP="00CF13D8">
      <w:pPr>
        <w:jc w:val="both"/>
        <w:rPr>
          <w:b/>
          <w:lang w:eastAsia="en-GB"/>
        </w:rPr>
      </w:pPr>
      <w:r w:rsidRPr="00CF13D8">
        <w:rPr>
          <w:b/>
          <w:lang w:eastAsia="en-GB"/>
        </w:rPr>
        <w:t>12. Next points (team) (Including OT)</w:t>
      </w:r>
    </w:p>
    <w:p w:rsidR="00C422D1" w:rsidRPr="00C422D1" w:rsidRDefault="00997A49" w:rsidP="00CF13D8">
      <w:pPr>
        <w:jc w:val="both"/>
        <w:rPr>
          <w:lang w:eastAsia="en-GB"/>
        </w:rPr>
      </w:pPr>
      <w:r w:rsidRPr="00997A49">
        <w:rPr>
          <w:lang w:eastAsia="en-GB"/>
        </w:rPr>
        <w:t>Home; No point; Away</w:t>
      </w:r>
    </w:p>
    <w:p w:rsidR="00CF13D8" w:rsidRDefault="00CF13D8" w:rsidP="00CF13D8">
      <w:pPr>
        <w:jc w:val="both"/>
        <w:rPr>
          <w:b/>
          <w:lang w:eastAsia="en-GB"/>
        </w:rPr>
      </w:pPr>
      <w:r w:rsidRPr="00CF13D8">
        <w:rPr>
          <w:b/>
          <w:lang w:eastAsia="en-GB"/>
        </w:rPr>
        <w:t>13. Next points (kind) (Including OT)</w:t>
      </w:r>
    </w:p>
    <w:p w:rsidR="00C422D1" w:rsidRPr="00C422D1" w:rsidRDefault="00997A49" w:rsidP="00CF13D8">
      <w:pPr>
        <w:jc w:val="both"/>
        <w:rPr>
          <w:lang w:eastAsia="en-GB"/>
        </w:rPr>
      </w:pPr>
      <w:r w:rsidRPr="00997A49">
        <w:rPr>
          <w:lang w:eastAsia="en-GB"/>
        </w:rPr>
        <w:t>Touchdown, Field goal, Safety, None</w:t>
      </w:r>
    </w:p>
    <w:p w:rsidR="00CF13D8" w:rsidRDefault="00CF13D8" w:rsidP="00CF13D8">
      <w:pPr>
        <w:jc w:val="both"/>
        <w:rPr>
          <w:b/>
          <w:lang w:eastAsia="en-GB"/>
        </w:rPr>
      </w:pPr>
      <w:r w:rsidRPr="00CF13D8">
        <w:rPr>
          <w:b/>
          <w:lang w:eastAsia="en-GB"/>
        </w:rPr>
        <w:t>14. Will there be overtime?</w:t>
      </w:r>
    </w:p>
    <w:p w:rsidR="00C422D1" w:rsidRPr="00C422D1" w:rsidRDefault="00997A49" w:rsidP="00CF13D8">
      <w:pPr>
        <w:jc w:val="both"/>
        <w:rPr>
          <w:lang w:eastAsia="en-GB"/>
        </w:rPr>
      </w:pPr>
      <w:r w:rsidRPr="00997A49">
        <w:rPr>
          <w:lang w:eastAsia="en-GB"/>
        </w:rPr>
        <w:t>Yes; No</w:t>
      </w:r>
    </w:p>
    <w:p w:rsidR="00CF13D8" w:rsidRDefault="00CF13D8" w:rsidP="00CF13D8">
      <w:pPr>
        <w:jc w:val="both"/>
        <w:rPr>
          <w:b/>
          <w:lang w:eastAsia="en-GB"/>
        </w:rPr>
      </w:pPr>
      <w:r w:rsidRPr="00CF13D8">
        <w:rPr>
          <w:b/>
          <w:lang w:eastAsia="en-GB"/>
        </w:rPr>
        <w:t>15. Highest Scoring Half</w:t>
      </w:r>
    </w:p>
    <w:p w:rsidR="00C422D1" w:rsidRPr="00C422D1" w:rsidRDefault="00997A49" w:rsidP="00CF13D8">
      <w:pPr>
        <w:jc w:val="both"/>
        <w:rPr>
          <w:lang w:eastAsia="en-GB"/>
        </w:rPr>
      </w:pPr>
      <w:r w:rsidRPr="00997A49">
        <w:rPr>
          <w:lang w:eastAsia="en-GB"/>
        </w:rPr>
        <w:t>1st, 2nd, Equals</w:t>
      </w:r>
    </w:p>
    <w:p w:rsidR="00CF13D8" w:rsidRDefault="00CF13D8" w:rsidP="00CF13D8">
      <w:pPr>
        <w:jc w:val="both"/>
        <w:rPr>
          <w:b/>
          <w:lang w:eastAsia="en-GB"/>
        </w:rPr>
      </w:pPr>
      <w:r w:rsidRPr="00CF13D8">
        <w:rPr>
          <w:b/>
          <w:lang w:eastAsia="en-GB"/>
        </w:rPr>
        <w:t>16. Halftime/Fulltime</w:t>
      </w:r>
    </w:p>
    <w:p w:rsidR="00C422D1" w:rsidRPr="00C422D1" w:rsidRDefault="00997A49" w:rsidP="00CF13D8">
      <w:pPr>
        <w:jc w:val="both"/>
        <w:rPr>
          <w:lang w:eastAsia="en-GB"/>
        </w:rPr>
      </w:pPr>
      <w:r w:rsidRPr="00997A49">
        <w:rPr>
          <w:lang w:eastAsia="en-GB"/>
        </w:rPr>
        <w:t>D/D;D/H;D/A;H/D;H/H;H/A;A/D;A/H;A/A</w:t>
      </w:r>
    </w:p>
    <w:p w:rsidR="00CF13D8" w:rsidRDefault="00CF13D8" w:rsidP="00CF13D8">
      <w:pPr>
        <w:jc w:val="both"/>
        <w:rPr>
          <w:b/>
          <w:lang w:eastAsia="en-GB"/>
        </w:rPr>
      </w:pPr>
      <w:r w:rsidRPr="00CF13D8">
        <w:rPr>
          <w:b/>
          <w:lang w:eastAsia="en-GB"/>
        </w:rPr>
        <w:t>17. 1st Half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 xml:space="preserve">18. 1st Half </w:t>
      </w:r>
      <w:r w:rsidR="00C422D1">
        <w:rPr>
          <w:b/>
          <w:lang w:eastAsia="en-GB"/>
        </w:rPr>
        <w:t>–</w:t>
      </w:r>
      <w:r w:rsidRPr="00CF13D8">
        <w:rPr>
          <w:b/>
          <w:lang w:eastAsia="en-GB"/>
        </w:rPr>
        <w:t xml:space="preserve"> Handicap</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 xml:space="preserve">19. 1st Half </w:t>
      </w:r>
      <w:r w:rsidR="00C422D1">
        <w:rPr>
          <w:b/>
          <w:lang w:eastAsia="en-GB"/>
        </w:rPr>
        <w:t>–</w:t>
      </w:r>
      <w:r w:rsidRPr="00CF13D8">
        <w:rPr>
          <w:b/>
          <w:lang w:eastAsia="en-GB"/>
        </w:rPr>
        <w:t xml:space="preserve"> Total</w:t>
      </w:r>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20. 1st Half - Draw No Bet</w:t>
      </w:r>
    </w:p>
    <w:p w:rsidR="00C422D1" w:rsidRPr="00C422D1" w:rsidRDefault="00997A49" w:rsidP="00CF13D8">
      <w:pPr>
        <w:jc w:val="both"/>
        <w:rPr>
          <w:lang w:eastAsia="en-GB"/>
        </w:rPr>
      </w:pPr>
      <w:r w:rsidRPr="00997A49">
        <w:rPr>
          <w:lang w:eastAsia="en-GB"/>
        </w:rPr>
        <w:t>If match ends in a draw after 1st half, all bets are considered void</w:t>
      </w:r>
    </w:p>
    <w:p w:rsidR="00CF13D8" w:rsidRDefault="00CF13D8" w:rsidP="00CF13D8">
      <w:pPr>
        <w:jc w:val="both"/>
        <w:rPr>
          <w:b/>
          <w:lang w:eastAsia="en-GB"/>
        </w:rPr>
      </w:pPr>
      <w:r w:rsidRPr="00CF13D8">
        <w:rPr>
          <w:b/>
          <w:lang w:eastAsia="en-GB"/>
        </w:rPr>
        <w:t xml:space="preserve">21. 1st Half - Total </w:t>
      </w:r>
      <w:proofErr w:type="spellStart"/>
      <w:r w:rsidRPr="00CF13D8">
        <w:rPr>
          <w:b/>
          <w:lang w:eastAsia="en-GB"/>
        </w:rPr>
        <w:t>hometeam</w:t>
      </w:r>
      <w:proofErr w:type="spellEnd"/>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 xml:space="preserve">22. 1st Half - Total </w:t>
      </w:r>
      <w:proofErr w:type="spellStart"/>
      <w:r w:rsidRPr="00CF13D8">
        <w:rPr>
          <w:b/>
          <w:lang w:eastAsia="en-GB"/>
        </w:rPr>
        <w:t>awayteam</w:t>
      </w:r>
      <w:proofErr w:type="spellEnd"/>
    </w:p>
    <w:p w:rsidR="00C422D1" w:rsidRPr="00C422D1"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23. 1st Half - Odd/Even</w:t>
      </w:r>
    </w:p>
    <w:p w:rsidR="00C422D1" w:rsidRPr="00C422D1" w:rsidRDefault="00997A49" w:rsidP="00CF13D8">
      <w:pPr>
        <w:jc w:val="both"/>
        <w:rPr>
          <w:lang w:eastAsia="en-GB"/>
        </w:rPr>
      </w:pPr>
      <w:r w:rsidRPr="00997A49">
        <w:rPr>
          <w:lang w:eastAsia="en-GB"/>
        </w:rPr>
        <w:t>Odd; Even</w:t>
      </w:r>
    </w:p>
    <w:p w:rsidR="00CF13D8" w:rsidRDefault="00CF13D8" w:rsidP="00CF13D8">
      <w:pPr>
        <w:jc w:val="both"/>
        <w:rPr>
          <w:b/>
          <w:lang w:eastAsia="en-GB"/>
        </w:rPr>
      </w:pPr>
      <w:r w:rsidRPr="00CF13D8">
        <w:rPr>
          <w:b/>
          <w:lang w:eastAsia="en-GB"/>
        </w:rPr>
        <w:t>24. 1st Half - Next points (team)</w:t>
      </w:r>
    </w:p>
    <w:p w:rsidR="00C422D1" w:rsidRPr="00C422D1" w:rsidRDefault="00997A49" w:rsidP="00CF13D8">
      <w:pPr>
        <w:jc w:val="both"/>
        <w:rPr>
          <w:lang w:eastAsia="en-GB"/>
        </w:rPr>
      </w:pPr>
      <w:r w:rsidRPr="00997A49">
        <w:rPr>
          <w:lang w:eastAsia="en-GB"/>
        </w:rPr>
        <w:t>Home; No point; Away</w:t>
      </w:r>
    </w:p>
    <w:p w:rsidR="00CF13D8" w:rsidRDefault="00CF13D8" w:rsidP="00CF13D8">
      <w:pPr>
        <w:jc w:val="both"/>
        <w:rPr>
          <w:b/>
          <w:lang w:eastAsia="en-GB"/>
        </w:rPr>
      </w:pPr>
      <w:r w:rsidRPr="00CF13D8">
        <w:rPr>
          <w:b/>
          <w:lang w:eastAsia="en-GB"/>
        </w:rPr>
        <w:t>25. Highest Scoring Quarter</w:t>
      </w:r>
    </w:p>
    <w:p w:rsidR="00C422D1" w:rsidRPr="00C422D1" w:rsidRDefault="00997A49" w:rsidP="00CF13D8">
      <w:pPr>
        <w:jc w:val="both"/>
        <w:rPr>
          <w:lang w:eastAsia="en-GB"/>
        </w:rPr>
      </w:pPr>
      <w:r w:rsidRPr="00997A49">
        <w:rPr>
          <w:lang w:eastAsia="en-GB"/>
        </w:rPr>
        <w:t>1st, 2nd, 3rd, 4th, Equals</w:t>
      </w:r>
    </w:p>
    <w:p w:rsidR="00CF13D8" w:rsidRDefault="00CF13D8" w:rsidP="00CF13D8">
      <w:pPr>
        <w:jc w:val="both"/>
        <w:rPr>
          <w:b/>
          <w:lang w:eastAsia="en-GB"/>
        </w:rPr>
      </w:pPr>
      <w:r w:rsidRPr="00CF13D8">
        <w:rPr>
          <w:b/>
          <w:lang w:eastAsia="en-GB"/>
        </w:rPr>
        <w:t>26. 1st Quarter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27. 2nd Quarter – 3way</w:t>
      </w:r>
    </w:p>
    <w:p w:rsidR="00C422D1" w:rsidRPr="00C422D1"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28. 3rd Quarter – 3way</w:t>
      </w:r>
    </w:p>
    <w:p w:rsidR="00DA4BB5" w:rsidRPr="00DA4BB5"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29. 4th Quarter – 3way</w:t>
      </w:r>
    </w:p>
    <w:p w:rsidR="00DA4BB5" w:rsidRPr="00DA4BB5" w:rsidRDefault="00997A49" w:rsidP="00CF13D8">
      <w:pPr>
        <w:jc w:val="both"/>
        <w:rPr>
          <w:lang w:eastAsia="en-GB"/>
        </w:rPr>
      </w:pPr>
      <w:r w:rsidRPr="00997A49">
        <w:rPr>
          <w:lang w:eastAsia="en-GB"/>
        </w:rPr>
        <w:t>Home; Draw; Away</w:t>
      </w:r>
    </w:p>
    <w:p w:rsidR="00CF13D8" w:rsidRDefault="00CF13D8" w:rsidP="00CF13D8">
      <w:pPr>
        <w:jc w:val="both"/>
        <w:rPr>
          <w:b/>
          <w:lang w:eastAsia="en-GB"/>
        </w:rPr>
      </w:pPr>
      <w:r w:rsidRPr="00CF13D8">
        <w:rPr>
          <w:b/>
          <w:lang w:eastAsia="en-GB"/>
        </w:rPr>
        <w:t>30. 1st Quarter – Total</w:t>
      </w:r>
    </w:p>
    <w:p w:rsidR="00DA4BB5" w:rsidRPr="00DA4BB5"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31. 2nd Quarter – Total</w:t>
      </w:r>
    </w:p>
    <w:p w:rsidR="00DA4BB5" w:rsidRPr="00DA4BB5" w:rsidRDefault="00997A49" w:rsidP="00CF13D8">
      <w:pPr>
        <w:jc w:val="both"/>
        <w:rPr>
          <w:lang w:eastAsia="en-GB"/>
        </w:rPr>
      </w:pPr>
      <w:r w:rsidRPr="00997A49">
        <w:rPr>
          <w:lang w:eastAsia="en-GB"/>
        </w:rPr>
        <w:t>Only x.5</w:t>
      </w:r>
    </w:p>
    <w:p w:rsidR="00CF13D8" w:rsidRDefault="00CF13D8" w:rsidP="00CF13D8">
      <w:pPr>
        <w:jc w:val="both"/>
        <w:rPr>
          <w:b/>
          <w:lang w:eastAsia="en-GB"/>
        </w:rPr>
      </w:pPr>
      <w:r w:rsidRPr="00CF13D8">
        <w:rPr>
          <w:b/>
          <w:lang w:eastAsia="en-GB"/>
        </w:rPr>
        <w:t>32. 3rd Quarter – Total</w:t>
      </w:r>
    </w:p>
    <w:p w:rsidR="00DA4BB5" w:rsidRPr="00DA4BB5" w:rsidRDefault="00997A49" w:rsidP="00CF13D8">
      <w:pPr>
        <w:jc w:val="both"/>
        <w:rPr>
          <w:lang w:eastAsia="en-GB"/>
        </w:rPr>
      </w:pPr>
      <w:r w:rsidRPr="00997A49">
        <w:rPr>
          <w:lang w:eastAsia="en-GB"/>
        </w:rPr>
        <w:t>Only x.5</w:t>
      </w:r>
    </w:p>
    <w:p w:rsidR="0082594A" w:rsidRDefault="00CF13D8" w:rsidP="00CF13D8">
      <w:pPr>
        <w:jc w:val="both"/>
        <w:rPr>
          <w:b/>
          <w:lang w:eastAsia="en-GB"/>
        </w:rPr>
      </w:pPr>
      <w:r w:rsidRPr="00CF13D8">
        <w:rPr>
          <w:b/>
          <w:lang w:eastAsia="en-GB"/>
        </w:rPr>
        <w:t>33. 4th Quarter – Total</w:t>
      </w:r>
    </w:p>
    <w:p w:rsidR="00DA4BB5" w:rsidRDefault="00997A49" w:rsidP="00CF13D8">
      <w:pPr>
        <w:jc w:val="both"/>
        <w:rPr>
          <w:lang w:eastAsia="en-GB"/>
        </w:rPr>
      </w:pPr>
      <w:r w:rsidRPr="00997A49">
        <w:rPr>
          <w:lang w:eastAsia="en-GB"/>
        </w:rPr>
        <w:t>Only x.5</w:t>
      </w:r>
    </w:p>
    <w:p w:rsidR="00372EB8" w:rsidRDefault="00372EB8" w:rsidP="00372EB8">
      <w:pPr>
        <w:pStyle w:val="Heading2"/>
        <w:rPr>
          <w:lang w:val="en-US" w:eastAsia="en-GB"/>
        </w:rPr>
      </w:pPr>
      <w:r>
        <w:rPr>
          <w:lang w:val="en-US" w:eastAsia="en-GB"/>
        </w:rPr>
        <w:t>ICE HOCKEY</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CD45D2">
        <w:rPr>
          <w:lang w:eastAsia="en-GB"/>
        </w:rPr>
        <w:t>• All markets (except period, overtime and penalty shootout markets) are considered for regular time only unless it is mentioned in the market.</w:t>
      </w:r>
    </w:p>
    <w:p w:rsidR="00964FDB" w:rsidRDefault="00964FDB" w:rsidP="00964FDB">
      <w:pPr>
        <w:jc w:val="both"/>
        <w:rPr>
          <w:lang w:eastAsia="en-GB"/>
        </w:rPr>
      </w:pPr>
      <w:r w:rsidRPr="00CD45D2">
        <w:rPr>
          <w:lang w:eastAsia="en-GB"/>
        </w:rPr>
        <w:t>• If a match is interrupted and continued within 48h after initial kick-off all open bets will be settled with the final result. Otherwise all undecided bets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8D1FE7">
        <w:rPr>
          <w:lang w:eastAsia="en-GB"/>
        </w:rPr>
        <w:t>• If the market remains open when the following events have already taken place: goals and penalties, we reserve the right to void betting.</w:t>
      </w:r>
    </w:p>
    <w:p w:rsidR="00964FDB" w:rsidRDefault="00964FDB" w:rsidP="00964FDB">
      <w:pPr>
        <w:jc w:val="both"/>
        <w:rPr>
          <w:lang w:eastAsia="en-GB"/>
        </w:rPr>
      </w:pPr>
      <w:r w:rsidRPr="008D1FE7">
        <w:rPr>
          <w:lang w:eastAsia="en-GB"/>
        </w:rPr>
        <w:t>• If odds were offered with an incorrect match time (more than 2 minutes), we reserve the right to void betting.</w:t>
      </w:r>
    </w:p>
    <w:p w:rsidR="00964FDB" w:rsidRDefault="00964FDB" w:rsidP="00964FDB">
      <w:pPr>
        <w:jc w:val="both"/>
        <w:rPr>
          <w:lang w:eastAsia="en-GB"/>
        </w:rPr>
      </w:pPr>
      <w:r w:rsidRPr="008D1FE7">
        <w:rPr>
          <w:lang w:eastAsia="en-GB"/>
        </w:rPr>
        <w:t>• If a wrong score is entered all markets will be cancelled for the time when the incorrect score was displayed.</w:t>
      </w:r>
    </w:p>
    <w:p w:rsidR="00964FDB" w:rsidRDefault="00964FDB" w:rsidP="00964FDB">
      <w:pPr>
        <w:jc w:val="both"/>
        <w:rPr>
          <w:lang w:eastAsia="en-GB"/>
        </w:rPr>
      </w:pPr>
      <w:r w:rsidRPr="008D1FE7">
        <w:rPr>
          <w:lang w:eastAsia="en-GB"/>
        </w:rPr>
        <w:t>• If a match is interrupted or postponed and is not continued within 48h after initial kick-off date betting will be void.</w:t>
      </w:r>
    </w:p>
    <w:p w:rsidR="00493A5D" w:rsidRDefault="00493A5D" w:rsidP="00493A5D">
      <w:pPr>
        <w:pStyle w:val="Heading3"/>
        <w:rPr>
          <w:lang w:eastAsia="en-GB"/>
        </w:rPr>
      </w:pPr>
      <w:r>
        <w:rPr>
          <w:lang w:eastAsia="en-GB"/>
        </w:rPr>
        <w:t>NAME OF MARKETS AND DESCRIPTION</w:t>
      </w:r>
    </w:p>
    <w:p w:rsidR="0040143D" w:rsidRDefault="0040143D" w:rsidP="0040143D">
      <w:pPr>
        <w:rPr>
          <w:b/>
          <w:lang w:eastAsia="en-GB"/>
        </w:rPr>
      </w:pPr>
      <w:r w:rsidRPr="0040143D">
        <w:rPr>
          <w:b/>
          <w:lang w:eastAsia="en-GB"/>
        </w:rPr>
        <w:t>1. 3way</w:t>
      </w:r>
    </w:p>
    <w:p w:rsidR="003222FB" w:rsidRPr="003222FB" w:rsidRDefault="0045436D" w:rsidP="0040143D">
      <w:pPr>
        <w:rPr>
          <w:lang w:eastAsia="en-GB"/>
        </w:rPr>
      </w:pPr>
      <w:r w:rsidRPr="0045436D">
        <w:rPr>
          <w:lang w:eastAsia="en-GB"/>
        </w:rPr>
        <w:t>Home; Draw; Away</w:t>
      </w:r>
    </w:p>
    <w:p w:rsidR="0040143D" w:rsidRDefault="0040143D" w:rsidP="0040143D">
      <w:pPr>
        <w:rPr>
          <w:b/>
          <w:lang w:eastAsia="en-GB"/>
        </w:rPr>
      </w:pPr>
      <w:r w:rsidRPr="0040143D">
        <w:rPr>
          <w:b/>
          <w:lang w:eastAsia="en-GB"/>
        </w:rPr>
        <w:t>2. Total</w:t>
      </w:r>
    </w:p>
    <w:p w:rsidR="003222FB" w:rsidRPr="003222FB" w:rsidRDefault="0045436D" w:rsidP="0040143D">
      <w:pPr>
        <w:rPr>
          <w:lang w:eastAsia="en-GB"/>
        </w:rPr>
      </w:pPr>
      <w:r w:rsidRPr="0045436D">
        <w:rPr>
          <w:lang w:eastAsia="en-GB"/>
        </w:rPr>
        <w:t>Only points during regular time are considered</w:t>
      </w:r>
    </w:p>
    <w:p w:rsidR="0040143D" w:rsidRDefault="0040143D" w:rsidP="0040143D">
      <w:pPr>
        <w:rPr>
          <w:b/>
          <w:lang w:eastAsia="en-GB"/>
        </w:rPr>
      </w:pPr>
      <w:r w:rsidRPr="0040143D">
        <w:rPr>
          <w:b/>
          <w:lang w:eastAsia="en-GB"/>
        </w:rPr>
        <w:t>3. Handicap</w:t>
      </w:r>
    </w:p>
    <w:p w:rsidR="003222FB" w:rsidRPr="003222FB" w:rsidRDefault="0045436D" w:rsidP="0040143D">
      <w:pPr>
        <w:rPr>
          <w:lang w:eastAsia="en-GB"/>
        </w:rPr>
      </w:pPr>
      <w:r w:rsidRPr="0045436D">
        <w:rPr>
          <w:lang w:eastAsia="en-GB"/>
        </w:rPr>
        <w:t>European Handicaps (e.g</w:t>
      </w:r>
      <w:r>
        <w:rPr>
          <w:lang w:eastAsia="en-GB"/>
        </w:rPr>
        <w:t>. Handicap 0:1, Handicap 1:0</w:t>
      </w:r>
      <w:r w:rsidRPr="0045436D">
        <w:rPr>
          <w:lang w:eastAsia="en-GB"/>
        </w:rPr>
        <w:t xml:space="preserve"> …)</w:t>
      </w:r>
    </w:p>
    <w:p w:rsidR="0040143D" w:rsidRDefault="0040143D" w:rsidP="0040143D">
      <w:pPr>
        <w:rPr>
          <w:b/>
          <w:lang w:eastAsia="en-GB"/>
        </w:rPr>
      </w:pPr>
      <w:r w:rsidRPr="0040143D">
        <w:rPr>
          <w:b/>
          <w:lang w:eastAsia="en-GB"/>
        </w:rPr>
        <w:t>4. Draw No Bet</w:t>
      </w:r>
    </w:p>
    <w:p w:rsidR="003222FB" w:rsidRPr="003222FB" w:rsidRDefault="0045436D" w:rsidP="0040143D">
      <w:pPr>
        <w:rPr>
          <w:lang w:eastAsia="en-GB"/>
        </w:rPr>
      </w:pPr>
      <w:r w:rsidRPr="0045436D">
        <w:rPr>
          <w:lang w:eastAsia="en-GB"/>
        </w:rPr>
        <w:t>If match ends in a draw after regular time, all bets are considered void</w:t>
      </w:r>
    </w:p>
    <w:p w:rsidR="0040143D" w:rsidRDefault="0040143D" w:rsidP="0040143D">
      <w:pPr>
        <w:rPr>
          <w:b/>
          <w:lang w:eastAsia="en-GB"/>
        </w:rPr>
      </w:pPr>
      <w:r w:rsidRPr="0040143D">
        <w:rPr>
          <w:b/>
          <w:lang w:eastAsia="en-GB"/>
        </w:rPr>
        <w:t>5. Double chance (1X – 12 – X2)</w:t>
      </w:r>
    </w:p>
    <w:p w:rsidR="003222FB" w:rsidRPr="003222FB" w:rsidRDefault="0045436D" w:rsidP="0040143D">
      <w:pPr>
        <w:rPr>
          <w:lang w:eastAsia="en-GB"/>
        </w:rPr>
      </w:pPr>
      <w:r w:rsidRPr="0045436D">
        <w:rPr>
          <w:lang w:eastAsia="en-GB"/>
        </w:rPr>
        <w:t>Home or draw; home or away; draw or away</w:t>
      </w:r>
    </w:p>
    <w:p w:rsidR="0040143D" w:rsidRDefault="0040143D" w:rsidP="0040143D">
      <w:pPr>
        <w:rPr>
          <w:b/>
          <w:lang w:eastAsia="en-GB"/>
        </w:rPr>
      </w:pPr>
      <w:r w:rsidRPr="0040143D">
        <w:rPr>
          <w:b/>
          <w:lang w:eastAsia="en-GB"/>
        </w:rPr>
        <w:t>6. Next goal</w:t>
      </w:r>
    </w:p>
    <w:p w:rsidR="003222FB" w:rsidRPr="003222FB" w:rsidRDefault="0045436D" w:rsidP="0040143D">
      <w:pPr>
        <w:rPr>
          <w:lang w:eastAsia="en-GB"/>
        </w:rPr>
      </w:pPr>
      <w:r w:rsidRPr="0045436D">
        <w:rPr>
          <w:lang w:eastAsia="en-GB"/>
        </w:rPr>
        <w:t>Who scores the next goal?</w:t>
      </w:r>
    </w:p>
    <w:p w:rsidR="0040143D" w:rsidRDefault="0040143D" w:rsidP="0040143D">
      <w:pPr>
        <w:rPr>
          <w:b/>
          <w:lang w:eastAsia="en-GB"/>
        </w:rPr>
      </w:pPr>
      <w:r w:rsidRPr="0040143D">
        <w:rPr>
          <w:b/>
          <w:lang w:eastAsia="en-GB"/>
        </w:rPr>
        <w:t>7. Who wins the period?</w:t>
      </w:r>
    </w:p>
    <w:p w:rsidR="003222FB" w:rsidRPr="003222FB" w:rsidRDefault="0045436D" w:rsidP="0040143D">
      <w:pPr>
        <w:rPr>
          <w:lang w:eastAsia="en-GB"/>
        </w:rPr>
      </w:pPr>
      <w:r w:rsidRPr="0045436D">
        <w:rPr>
          <w:lang w:eastAsia="en-GB"/>
        </w:rPr>
        <w:t>Who wins the current period?</w:t>
      </w:r>
    </w:p>
    <w:p w:rsidR="0040143D" w:rsidRDefault="0040143D" w:rsidP="0040143D">
      <w:pPr>
        <w:rPr>
          <w:b/>
          <w:lang w:eastAsia="en-GB"/>
        </w:rPr>
      </w:pPr>
      <w:r w:rsidRPr="0040143D">
        <w:rPr>
          <w:b/>
          <w:lang w:eastAsia="en-GB"/>
        </w:rPr>
        <w:t>8. Who wins the rest of the match?</w:t>
      </w:r>
    </w:p>
    <w:p w:rsidR="003222FB" w:rsidRPr="003222FB" w:rsidRDefault="0045436D" w:rsidP="0040143D">
      <w:pPr>
        <w:rPr>
          <w:lang w:eastAsia="en-GB"/>
        </w:rPr>
      </w:pPr>
      <w:r w:rsidRPr="0045436D">
        <w:rPr>
          <w:lang w:eastAsia="en-GB"/>
        </w:rPr>
        <w:t>Which team will score more goals in the remaining time?</w:t>
      </w:r>
    </w:p>
    <w:p w:rsidR="0040143D" w:rsidRDefault="0040143D" w:rsidP="0040143D">
      <w:pPr>
        <w:rPr>
          <w:b/>
          <w:lang w:eastAsia="en-GB"/>
        </w:rPr>
      </w:pPr>
      <w:r w:rsidRPr="0040143D">
        <w:rPr>
          <w:b/>
          <w:lang w:eastAsia="en-GB"/>
        </w:rPr>
        <w:t>9. Goals home</w:t>
      </w:r>
      <w:r>
        <w:rPr>
          <w:b/>
          <w:lang w:eastAsia="en-GB"/>
        </w:rPr>
        <w:t xml:space="preserve"> </w:t>
      </w:r>
      <w:r w:rsidRPr="0040143D">
        <w:rPr>
          <w:b/>
          <w:lang w:eastAsia="en-GB"/>
        </w:rPr>
        <w:t>team</w:t>
      </w:r>
    </w:p>
    <w:p w:rsidR="003222FB" w:rsidRDefault="0045436D" w:rsidP="0040143D">
      <w:pPr>
        <w:rPr>
          <w:lang w:eastAsia="en-GB"/>
        </w:rPr>
      </w:pPr>
      <w:r w:rsidRPr="0045436D">
        <w:rPr>
          <w:lang w:eastAsia="en-GB"/>
        </w:rPr>
        <w:t>a. How many goals will be scored by the home</w:t>
      </w:r>
      <w:r>
        <w:rPr>
          <w:lang w:eastAsia="en-GB"/>
        </w:rPr>
        <w:t xml:space="preserve"> </w:t>
      </w:r>
      <w:r w:rsidRPr="0045436D">
        <w:rPr>
          <w:lang w:eastAsia="en-GB"/>
        </w:rPr>
        <w:t>team</w:t>
      </w:r>
    </w:p>
    <w:p w:rsidR="0045436D" w:rsidRPr="003222FB" w:rsidRDefault="0045436D" w:rsidP="0040143D">
      <w:pPr>
        <w:rPr>
          <w:lang w:eastAsia="en-GB"/>
        </w:rPr>
      </w:pPr>
      <w:r w:rsidRPr="0045436D">
        <w:rPr>
          <w:lang w:eastAsia="en-GB"/>
        </w:rPr>
        <w:t>b. 0, 1, 2, 3+</w:t>
      </w:r>
    </w:p>
    <w:p w:rsidR="0040143D" w:rsidRDefault="0040143D" w:rsidP="0040143D">
      <w:pPr>
        <w:rPr>
          <w:b/>
          <w:lang w:eastAsia="en-GB"/>
        </w:rPr>
      </w:pPr>
      <w:r w:rsidRPr="0040143D">
        <w:rPr>
          <w:b/>
          <w:lang w:eastAsia="en-GB"/>
        </w:rPr>
        <w:t>10. Goals away</w:t>
      </w:r>
      <w:r>
        <w:rPr>
          <w:b/>
          <w:lang w:eastAsia="en-GB"/>
        </w:rPr>
        <w:t xml:space="preserve"> </w:t>
      </w:r>
      <w:r w:rsidRPr="0040143D">
        <w:rPr>
          <w:b/>
          <w:lang w:eastAsia="en-GB"/>
        </w:rPr>
        <w:t>team</w:t>
      </w:r>
    </w:p>
    <w:p w:rsidR="003222FB" w:rsidRDefault="0045436D" w:rsidP="0040143D">
      <w:pPr>
        <w:rPr>
          <w:lang w:eastAsia="en-GB"/>
        </w:rPr>
      </w:pPr>
      <w:r w:rsidRPr="0045436D">
        <w:rPr>
          <w:lang w:eastAsia="en-GB"/>
        </w:rPr>
        <w:t>a. How many goals will be scored by the away</w:t>
      </w:r>
      <w:r>
        <w:rPr>
          <w:lang w:eastAsia="en-GB"/>
        </w:rPr>
        <w:t xml:space="preserve"> </w:t>
      </w:r>
      <w:r w:rsidRPr="0045436D">
        <w:rPr>
          <w:lang w:eastAsia="en-GB"/>
        </w:rPr>
        <w:t>team</w:t>
      </w:r>
    </w:p>
    <w:p w:rsidR="0045436D" w:rsidRPr="003222FB" w:rsidRDefault="0045436D" w:rsidP="0040143D">
      <w:pPr>
        <w:rPr>
          <w:lang w:eastAsia="en-GB"/>
        </w:rPr>
      </w:pPr>
      <w:r w:rsidRPr="0045436D">
        <w:rPr>
          <w:lang w:eastAsia="en-GB"/>
        </w:rPr>
        <w:t>b. 0, 1, 2, 3+</w:t>
      </w:r>
    </w:p>
    <w:p w:rsidR="0040143D" w:rsidRDefault="0040143D" w:rsidP="0040143D">
      <w:pPr>
        <w:rPr>
          <w:b/>
          <w:lang w:eastAsia="en-GB"/>
        </w:rPr>
      </w:pPr>
      <w:r w:rsidRPr="0040143D">
        <w:rPr>
          <w:b/>
          <w:lang w:eastAsia="en-GB"/>
        </w:rPr>
        <w:t>11. Total home</w:t>
      </w:r>
      <w:r>
        <w:rPr>
          <w:b/>
          <w:lang w:eastAsia="en-GB"/>
        </w:rPr>
        <w:t xml:space="preserve"> </w:t>
      </w:r>
      <w:r w:rsidRPr="0040143D">
        <w:rPr>
          <w:b/>
          <w:lang w:eastAsia="en-GB"/>
        </w:rPr>
        <w:t>team</w:t>
      </w:r>
    </w:p>
    <w:p w:rsidR="003222FB" w:rsidRPr="003222FB" w:rsidRDefault="0045436D" w:rsidP="0040143D">
      <w:pPr>
        <w:rPr>
          <w:lang w:eastAsia="en-GB"/>
        </w:rPr>
      </w:pPr>
      <w:r w:rsidRPr="0045436D">
        <w:rPr>
          <w:lang w:eastAsia="en-GB"/>
        </w:rPr>
        <w:t>Total number of goals for home</w:t>
      </w:r>
      <w:r>
        <w:rPr>
          <w:lang w:eastAsia="en-GB"/>
        </w:rPr>
        <w:t xml:space="preserve"> </w:t>
      </w:r>
      <w:r w:rsidRPr="0045436D">
        <w:rPr>
          <w:lang w:eastAsia="en-GB"/>
        </w:rPr>
        <w:t>team in *.5 steps</w:t>
      </w:r>
    </w:p>
    <w:p w:rsidR="0040143D" w:rsidRDefault="0040143D" w:rsidP="0040143D">
      <w:pPr>
        <w:rPr>
          <w:b/>
          <w:lang w:eastAsia="en-GB"/>
        </w:rPr>
      </w:pPr>
      <w:r w:rsidRPr="0040143D">
        <w:rPr>
          <w:b/>
          <w:lang w:eastAsia="en-GB"/>
        </w:rPr>
        <w:t>12. Total away</w:t>
      </w:r>
      <w:r>
        <w:rPr>
          <w:b/>
          <w:lang w:eastAsia="en-GB"/>
        </w:rPr>
        <w:t xml:space="preserve"> </w:t>
      </w:r>
      <w:r w:rsidRPr="0040143D">
        <w:rPr>
          <w:b/>
          <w:lang w:eastAsia="en-GB"/>
        </w:rPr>
        <w:t>team</w:t>
      </w:r>
    </w:p>
    <w:p w:rsidR="003222FB" w:rsidRPr="003222FB" w:rsidRDefault="0045436D" w:rsidP="0040143D">
      <w:pPr>
        <w:rPr>
          <w:lang w:eastAsia="en-GB"/>
        </w:rPr>
      </w:pPr>
      <w:r w:rsidRPr="0045436D">
        <w:rPr>
          <w:lang w:eastAsia="en-GB"/>
        </w:rPr>
        <w:t>Total number of goals for away</w:t>
      </w:r>
      <w:r>
        <w:rPr>
          <w:lang w:eastAsia="en-GB"/>
        </w:rPr>
        <w:t xml:space="preserve"> </w:t>
      </w:r>
      <w:r w:rsidRPr="0045436D">
        <w:rPr>
          <w:lang w:eastAsia="en-GB"/>
        </w:rPr>
        <w:t>team in *.5 steps</w:t>
      </w:r>
    </w:p>
    <w:p w:rsidR="0040143D" w:rsidRDefault="0040143D" w:rsidP="0040143D">
      <w:pPr>
        <w:rPr>
          <w:b/>
          <w:lang w:eastAsia="en-GB"/>
        </w:rPr>
      </w:pPr>
      <w:r w:rsidRPr="0040143D">
        <w:rPr>
          <w:b/>
          <w:lang w:eastAsia="en-GB"/>
        </w:rPr>
        <w:t>13. Odd/Even</w:t>
      </w:r>
    </w:p>
    <w:p w:rsidR="003222FB" w:rsidRPr="003222FB" w:rsidRDefault="0045436D" w:rsidP="0040143D">
      <w:pPr>
        <w:rPr>
          <w:lang w:eastAsia="en-GB"/>
        </w:rPr>
      </w:pPr>
      <w:r w:rsidRPr="0045436D">
        <w:rPr>
          <w:lang w:eastAsia="en-GB"/>
        </w:rPr>
        <w:t>Odd/Even number of goals</w:t>
      </w:r>
    </w:p>
    <w:p w:rsidR="0040143D" w:rsidRDefault="0040143D" w:rsidP="0040143D">
      <w:pPr>
        <w:rPr>
          <w:b/>
          <w:lang w:eastAsia="en-GB"/>
        </w:rPr>
      </w:pPr>
      <w:r w:rsidRPr="0040143D">
        <w:rPr>
          <w:b/>
          <w:lang w:eastAsia="en-GB"/>
        </w:rPr>
        <w:t>14. 1st Period – Total</w:t>
      </w:r>
    </w:p>
    <w:p w:rsidR="003222FB" w:rsidRPr="003222FB" w:rsidRDefault="0045436D" w:rsidP="0040143D">
      <w:pPr>
        <w:rPr>
          <w:lang w:eastAsia="en-GB"/>
        </w:rPr>
      </w:pPr>
      <w:r w:rsidRPr="0045436D">
        <w:rPr>
          <w:lang w:eastAsia="en-GB"/>
        </w:rPr>
        <w:t>Only goals during period 1 are considered</w:t>
      </w:r>
    </w:p>
    <w:p w:rsidR="0040143D" w:rsidRDefault="0040143D" w:rsidP="0040143D">
      <w:pPr>
        <w:rPr>
          <w:b/>
          <w:lang w:eastAsia="en-GB"/>
        </w:rPr>
      </w:pPr>
      <w:r w:rsidRPr="0040143D">
        <w:rPr>
          <w:b/>
          <w:lang w:eastAsia="en-GB"/>
        </w:rPr>
        <w:t>15. Who wins the rest of the 1st Period?</w:t>
      </w:r>
    </w:p>
    <w:p w:rsidR="003222FB" w:rsidRPr="003222FB" w:rsidRDefault="0045436D" w:rsidP="0040143D">
      <w:pPr>
        <w:rPr>
          <w:lang w:eastAsia="en-GB"/>
        </w:rPr>
      </w:pPr>
      <w:r w:rsidRPr="0045436D">
        <w:rPr>
          <w:lang w:eastAsia="en-GB"/>
        </w:rPr>
        <w:t>Only goals during period 1 are considered</w:t>
      </w:r>
    </w:p>
    <w:p w:rsidR="0040143D" w:rsidRDefault="0040143D" w:rsidP="0040143D">
      <w:pPr>
        <w:rPr>
          <w:b/>
          <w:lang w:eastAsia="en-GB"/>
        </w:rPr>
      </w:pPr>
      <w:r w:rsidRPr="0040143D">
        <w:rPr>
          <w:b/>
          <w:lang w:eastAsia="en-GB"/>
        </w:rPr>
        <w:t>16. 2nd Period – Total</w:t>
      </w:r>
    </w:p>
    <w:p w:rsidR="003222FB" w:rsidRPr="003222FB" w:rsidRDefault="0045436D" w:rsidP="0040143D">
      <w:pPr>
        <w:rPr>
          <w:lang w:eastAsia="en-GB"/>
        </w:rPr>
      </w:pPr>
      <w:r w:rsidRPr="0045436D">
        <w:rPr>
          <w:lang w:eastAsia="en-GB"/>
        </w:rPr>
        <w:t>Only goals during period 2 are considered</w:t>
      </w:r>
    </w:p>
    <w:p w:rsidR="0040143D" w:rsidRDefault="0040143D" w:rsidP="0040143D">
      <w:pPr>
        <w:rPr>
          <w:b/>
          <w:lang w:eastAsia="en-GB"/>
        </w:rPr>
      </w:pPr>
      <w:r w:rsidRPr="0040143D">
        <w:rPr>
          <w:b/>
          <w:lang w:eastAsia="en-GB"/>
        </w:rPr>
        <w:t>17. Who wins the rest of the 2nd Period?</w:t>
      </w:r>
    </w:p>
    <w:p w:rsidR="003222FB" w:rsidRPr="003222FB" w:rsidRDefault="0045436D" w:rsidP="0040143D">
      <w:pPr>
        <w:rPr>
          <w:lang w:eastAsia="en-GB"/>
        </w:rPr>
      </w:pPr>
      <w:r w:rsidRPr="0045436D">
        <w:rPr>
          <w:lang w:eastAsia="en-GB"/>
        </w:rPr>
        <w:t>Only goals during period 2 are considered</w:t>
      </w:r>
    </w:p>
    <w:p w:rsidR="0040143D" w:rsidRDefault="0040143D" w:rsidP="0040143D">
      <w:pPr>
        <w:rPr>
          <w:b/>
          <w:lang w:eastAsia="en-GB"/>
        </w:rPr>
      </w:pPr>
      <w:r w:rsidRPr="0040143D">
        <w:rPr>
          <w:b/>
          <w:lang w:eastAsia="en-GB"/>
        </w:rPr>
        <w:t>18. Next goal (OT only!)</w:t>
      </w:r>
    </w:p>
    <w:p w:rsidR="003222FB" w:rsidRPr="003222FB" w:rsidRDefault="0045436D" w:rsidP="0040143D">
      <w:pPr>
        <w:rPr>
          <w:lang w:eastAsia="en-GB"/>
        </w:rPr>
      </w:pPr>
      <w:r w:rsidRPr="0045436D">
        <w:rPr>
          <w:lang w:eastAsia="en-GB"/>
        </w:rPr>
        <w:t>Only goals during overtime are considered</w:t>
      </w:r>
    </w:p>
    <w:p w:rsidR="0040143D" w:rsidRDefault="0040143D" w:rsidP="0040143D">
      <w:pPr>
        <w:rPr>
          <w:b/>
          <w:lang w:eastAsia="en-GB"/>
        </w:rPr>
      </w:pPr>
      <w:r w:rsidRPr="0040143D">
        <w:rPr>
          <w:b/>
          <w:lang w:eastAsia="en-GB"/>
        </w:rPr>
        <w:t>19. Who wins the rest of the match (OT only!)?</w:t>
      </w:r>
    </w:p>
    <w:p w:rsidR="003222FB" w:rsidRPr="003222FB" w:rsidRDefault="0045436D" w:rsidP="0040143D">
      <w:pPr>
        <w:rPr>
          <w:lang w:eastAsia="en-GB"/>
        </w:rPr>
      </w:pPr>
      <w:r w:rsidRPr="0045436D">
        <w:rPr>
          <w:lang w:eastAsia="en-GB"/>
        </w:rPr>
        <w:t>Only goals during overtime are considered</w:t>
      </w:r>
    </w:p>
    <w:p w:rsidR="0040143D" w:rsidRDefault="0040143D" w:rsidP="0040143D">
      <w:pPr>
        <w:rPr>
          <w:b/>
          <w:lang w:eastAsia="en-GB"/>
        </w:rPr>
      </w:pPr>
      <w:r w:rsidRPr="0040143D">
        <w:rPr>
          <w:b/>
          <w:lang w:eastAsia="en-GB"/>
        </w:rPr>
        <w:t>20. Which team will win the penalty shootout?</w:t>
      </w:r>
    </w:p>
    <w:p w:rsidR="003222FB" w:rsidRPr="003222FB" w:rsidRDefault="0045436D" w:rsidP="0040143D">
      <w:pPr>
        <w:rPr>
          <w:lang w:eastAsia="en-GB"/>
        </w:rPr>
      </w:pPr>
      <w:r w:rsidRPr="0045436D">
        <w:rPr>
          <w:lang w:eastAsia="en-GB"/>
        </w:rPr>
        <w:t>Only goals during penalty shootout are considered</w:t>
      </w:r>
    </w:p>
    <w:p w:rsidR="0040143D" w:rsidRDefault="0040143D" w:rsidP="0040143D">
      <w:pPr>
        <w:rPr>
          <w:b/>
          <w:lang w:eastAsia="en-GB"/>
        </w:rPr>
      </w:pPr>
      <w:r w:rsidRPr="0040143D">
        <w:rPr>
          <w:b/>
          <w:lang w:eastAsia="en-GB"/>
        </w:rPr>
        <w:t>21. Which tea</w:t>
      </w:r>
      <w:r w:rsidR="00FB3B19">
        <w:rPr>
          <w:b/>
          <w:lang w:eastAsia="en-GB"/>
        </w:rPr>
        <w:t xml:space="preserve">m will win the match, including </w:t>
      </w:r>
      <w:r w:rsidRPr="0040143D">
        <w:rPr>
          <w:b/>
          <w:lang w:eastAsia="en-GB"/>
        </w:rPr>
        <w:t>overtime and penalties?</w:t>
      </w:r>
    </w:p>
    <w:p w:rsidR="003222FB" w:rsidRPr="003222FB" w:rsidRDefault="0045436D" w:rsidP="0040143D">
      <w:pPr>
        <w:rPr>
          <w:lang w:eastAsia="en-GB"/>
        </w:rPr>
      </w:pPr>
      <w:r w:rsidRPr="0045436D">
        <w:rPr>
          <w:lang w:eastAsia="en-GB"/>
        </w:rPr>
        <w:t>Goals during regular time, overtime and penalty shootout are considered</w:t>
      </w:r>
    </w:p>
    <w:p w:rsidR="00372EB8" w:rsidRDefault="0040143D" w:rsidP="0040143D">
      <w:pPr>
        <w:rPr>
          <w:b/>
          <w:lang w:eastAsia="en-GB"/>
        </w:rPr>
      </w:pPr>
      <w:r w:rsidRPr="0040143D">
        <w:rPr>
          <w:b/>
          <w:lang w:eastAsia="en-GB"/>
        </w:rPr>
        <w:t>22. Correct score flex</w:t>
      </w:r>
    </w:p>
    <w:p w:rsidR="003222FB" w:rsidRPr="003222FB" w:rsidRDefault="0045436D" w:rsidP="0040143D">
      <w:pPr>
        <w:rPr>
          <w:lang w:eastAsia="en-GB"/>
        </w:rPr>
      </w:pPr>
      <w:r w:rsidRPr="0045436D">
        <w:rPr>
          <w:lang w:eastAsia="en-GB"/>
        </w:rPr>
        <w:t>Only the 10 most probable outcomes will be sent as active</w:t>
      </w:r>
    </w:p>
    <w:p w:rsidR="000B279E" w:rsidRDefault="000B279E" w:rsidP="000B279E">
      <w:pPr>
        <w:pStyle w:val="Heading2"/>
        <w:rPr>
          <w:lang w:val="en-US" w:eastAsia="en-GB"/>
        </w:rPr>
      </w:pPr>
      <w:r>
        <w:rPr>
          <w:lang w:val="en-US" w:eastAsia="en-GB"/>
        </w:rPr>
        <w:t>BASEBALL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FC77F2">
        <w:rPr>
          <w:lang w:eastAsia="en-GB"/>
        </w:rPr>
        <w:t xml:space="preserve">• Possible extra innings are not considered in any market except for “Who scores the </w:t>
      </w:r>
      <w:proofErr w:type="spellStart"/>
      <w:r w:rsidRPr="00FC77F2">
        <w:rPr>
          <w:lang w:eastAsia="en-GB"/>
        </w:rPr>
        <w:t>Xth</w:t>
      </w:r>
      <w:proofErr w:type="spellEnd"/>
      <w:r w:rsidRPr="00FC77F2">
        <w:rPr>
          <w:lang w:eastAsia="en-GB"/>
        </w:rPr>
        <w:t xml:space="preserve"> point” and “Which team will win race to X points” or otherwise stated.</w:t>
      </w:r>
    </w:p>
    <w:p w:rsidR="00964FDB" w:rsidRDefault="00964FDB" w:rsidP="00964FDB">
      <w:pPr>
        <w:jc w:val="both"/>
        <w:rPr>
          <w:lang w:eastAsia="en-GB"/>
        </w:rPr>
      </w:pPr>
      <w:r w:rsidRPr="00FC77F2">
        <w:rPr>
          <w:lang w:eastAsia="en-GB"/>
        </w:rPr>
        <w:t>• The names of the markets do not reflect the actual terms used in baseball. Please take note of the following legend for the actual terms used in baseball:</w:t>
      </w:r>
    </w:p>
    <w:p w:rsidR="00964FDB" w:rsidRDefault="00964FDB" w:rsidP="00964FDB">
      <w:pPr>
        <w:jc w:val="both"/>
        <w:rPr>
          <w:b/>
          <w:lang w:eastAsia="en-GB"/>
        </w:rPr>
      </w:pPr>
      <w:r w:rsidRPr="00FF7C02">
        <w:rPr>
          <w:b/>
          <w:lang w:eastAsia="en-GB"/>
        </w:rPr>
        <w:t>NAME OF MARKET TERMS USED IN BASEBALL</w:t>
      </w:r>
    </w:p>
    <w:p w:rsidR="00964FDB" w:rsidRPr="003F12F1" w:rsidRDefault="00964FDB" w:rsidP="00964FDB">
      <w:pPr>
        <w:jc w:val="both"/>
        <w:rPr>
          <w:lang w:eastAsia="en-GB"/>
        </w:rPr>
      </w:pPr>
      <w:r>
        <w:rPr>
          <w:lang w:eastAsia="en-GB"/>
        </w:rPr>
        <w:t>• Period is the same</w:t>
      </w:r>
      <w:r w:rsidRPr="003F12F1">
        <w:rPr>
          <w:lang w:eastAsia="en-GB"/>
        </w:rPr>
        <w:t xml:space="preserve"> as Inning</w:t>
      </w:r>
    </w:p>
    <w:p w:rsidR="00964FDB" w:rsidRPr="003F12F1" w:rsidRDefault="00964FDB" w:rsidP="00964FDB">
      <w:pPr>
        <w:jc w:val="both"/>
        <w:rPr>
          <w:lang w:eastAsia="en-GB"/>
        </w:rPr>
      </w:pPr>
      <w:r w:rsidRPr="003F12F1">
        <w:rPr>
          <w:lang w:eastAsia="en-GB"/>
        </w:rPr>
        <w:t>• Overtime (OT) is the same as Extra Inning</w:t>
      </w:r>
    </w:p>
    <w:p w:rsidR="00964FDB" w:rsidRPr="003F12F1" w:rsidRDefault="00964FDB" w:rsidP="00964FDB">
      <w:pPr>
        <w:jc w:val="both"/>
        <w:rPr>
          <w:lang w:eastAsia="en-GB"/>
        </w:rPr>
      </w:pPr>
      <w:r w:rsidRPr="003F12F1">
        <w:rPr>
          <w:lang w:eastAsia="en-GB"/>
        </w:rPr>
        <w:t>• Points is the same as Runs</w:t>
      </w:r>
    </w:p>
    <w:p w:rsidR="00964FDB" w:rsidRDefault="00964FDB" w:rsidP="00964FDB">
      <w:pPr>
        <w:jc w:val="both"/>
        <w:rPr>
          <w:lang w:eastAsia="en-GB"/>
        </w:rPr>
      </w:pPr>
      <w:r w:rsidRPr="003F12F1">
        <w:rPr>
          <w:lang w:eastAsia="en-GB"/>
        </w:rPr>
        <w:t>• Halftime is the same as Result after 9th half-inning</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2C72B9">
        <w:rPr>
          <w:lang w:eastAsia="en-GB"/>
        </w:rPr>
        <w:t>• All markets will be cleared according the final result after 9 innings (8 ½ innings if home team is leading at this point)</w:t>
      </w:r>
      <w:r>
        <w:rPr>
          <w:lang w:eastAsia="en-GB"/>
        </w:rPr>
        <w:t>.</w:t>
      </w:r>
    </w:p>
    <w:p w:rsidR="00964FDB" w:rsidRDefault="00964FDB" w:rsidP="00964FDB">
      <w:pPr>
        <w:jc w:val="both"/>
        <w:rPr>
          <w:lang w:eastAsia="en-GB"/>
        </w:rPr>
      </w:pPr>
      <w:r w:rsidRPr="00B313F0">
        <w:rPr>
          <w:lang w:eastAsia="en-GB"/>
        </w:rPr>
        <w:t>• In case of a match is interrupted or cancelled and won’t be continued on the same day, all undecided markets are considered void.</w:t>
      </w:r>
    </w:p>
    <w:p w:rsidR="00964FDB" w:rsidRDefault="00964FDB" w:rsidP="00964FDB">
      <w:pPr>
        <w:jc w:val="both"/>
        <w:rPr>
          <w:lang w:eastAsia="en-GB"/>
        </w:rPr>
      </w:pPr>
      <w:r w:rsidRPr="00680058">
        <w:rPr>
          <w:lang w:eastAsia="en-GB"/>
        </w:rPr>
        <w:t>• If markets remain open with an incorrect score or incorrect match status which has a significant impact on the prices, we reserve the right to void betting.</w:t>
      </w:r>
    </w:p>
    <w:p w:rsidR="00AB102F" w:rsidRDefault="00AB102F" w:rsidP="00AB102F">
      <w:pPr>
        <w:pStyle w:val="Heading3"/>
        <w:rPr>
          <w:lang w:eastAsia="en-GB"/>
        </w:rPr>
      </w:pPr>
      <w:r>
        <w:rPr>
          <w:lang w:eastAsia="en-GB"/>
        </w:rPr>
        <w:t>NAME OF MARKETS AND DESCRIPTION</w:t>
      </w:r>
    </w:p>
    <w:p w:rsidR="005B21E6" w:rsidRDefault="005B21E6" w:rsidP="005B21E6">
      <w:pPr>
        <w:jc w:val="both"/>
        <w:rPr>
          <w:b/>
          <w:lang w:eastAsia="en-GB"/>
        </w:rPr>
      </w:pPr>
      <w:r w:rsidRPr="005B21E6">
        <w:rPr>
          <w:b/>
          <w:lang w:eastAsia="en-GB"/>
        </w:rPr>
        <w:t>1. 2way (Including OT)</w:t>
      </w:r>
    </w:p>
    <w:p w:rsidR="00506FF0" w:rsidRPr="00506FF0" w:rsidRDefault="00274D00" w:rsidP="005B21E6">
      <w:pPr>
        <w:jc w:val="both"/>
        <w:rPr>
          <w:lang w:eastAsia="en-GB"/>
        </w:rPr>
      </w:pPr>
      <w:r w:rsidRPr="00274D00">
        <w:rPr>
          <w:lang w:eastAsia="en-GB"/>
        </w:rPr>
        <w:t>Home; Away</w:t>
      </w:r>
    </w:p>
    <w:p w:rsidR="005B21E6" w:rsidRDefault="005B21E6" w:rsidP="005B21E6">
      <w:pPr>
        <w:jc w:val="both"/>
        <w:rPr>
          <w:b/>
          <w:lang w:eastAsia="en-GB"/>
        </w:rPr>
      </w:pPr>
      <w:r w:rsidRPr="005B21E6">
        <w:rPr>
          <w:b/>
          <w:lang w:eastAsia="en-GB"/>
        </w:rPr>
        <w:t>2. Asian handicap (Including OT)</w:t>
      </w:r>
    </w:p>
    <w:p w:rsidR="00506FF0" w:rsidRPr="00506FF0" w:rsidRDefault="00274D00" w:rsidP="005B21E6">
      <w:pPr>
        <w:jc w:val="both"/>
        <w:rPr>
          <w:lang w:eastAsia="en-GB"/>
        </w:rPr>
      </w:pPr>
      <w:r>
        <w:rPr>
          <w:lang w:eastAsia="en-GB"/>
        </w:rPr>
        <w:t>O</w:t>
      </w:r>
      <w:r w:rsidRPr="00274D00">
        <w:rPr>
          <w:lang w:eastAsia="en-GB"/>
        </w:rPr>
        <w:t>nly *.5 hand</w:t>
      </w:r>
      <w:r>
        <w:rPr>
          <w:lang w:eastAsia="en-GB"/>
        </w:rPr>
        <w:t>icaps (e.g. -2.5/+2.5, 0.5/-0.5</w:t>
      </w:r>
      <w:r w:rsidRPr="00274D00">
        <w:rPr>
          <w:lang w:eastAsia="en-GB"/>
        </w:rPr>
        <w:t xml:space="preserve"> …)</w:t>
      </w:r>
    </w:p>
    <w:p w:rsidR="005B21E6" w:rsidRDefault="005B21E6" w:rsidP="005B21E6">
      <w:pPr>
        <w:jc w:val="both"/>
        <w:rPr>
          <w:b/>
          <w:lang w:eastAsia="en-GB"/>
        </w:rPr>
      </w:pPr>
      <w:r w:rsidRPr="005B21E6">
        <w:rPr>
          <w:b/>
          <w:lang w:eastAsia="en-GB"/>
        </w:rPr>
        <w:t>3. Who wins the rest of the match, including overtime?</w:t>
      </w:r>
    </w:p>
    <w:p w:rsidR="00506FF0" w:rsidRPr="00506FF0" w:rsidRDefault="00056CB1" w:rsidP="005B21E6">
      <w:pPr>
        <w:jc w:val="both"/>
        <w:rPr>
          <w:lang w:eastAsia="en-GB"/>
        </w:rPr>
      </w:pPr>
      <w:r w:rsidRPr="00056CB1">
        <w:rPr>
          <w:lang w:eastAsia="en-GB"/>
        </w:rPr>
        <w:t>Home; Draw; Away</w:t>
      </w:r>
    </w:p>
    <w:p w:rsidR="005B21E6" w:rsidRDefault="005B21E6" w:rsidP="005B21E6">
      <w:pPr>
        <w:jc w:val="both"/>
        <w:rPr>
          <w:b/>
          <w:lang w:eastAsia="en-GB"/>
        </w:rPr>
      </w:pPr>
      <w:r w:rsidRPr="005B21E6">
        <w:rPr>
          <w:b/>
          <w:lang w:eastAsia="en-GB"/>
        </w:rPr>
        <w:t>4. Total (Including OT)</w:t>
      </w:r>
    </w:p>
    <w:p w:rsidR="00506FF0" w:rsidRPr="00506FF0" w:rsidRDefault="00056CB1" w:rsidP="005B21E6">
      <w:pPr>
        <w:jc w:val="both"/>
        <w:rPr>
          <w:lang w:eastAsia="en-GB"/>
        </w:rPr>
      </w:pPr>
      <w:r>
        <w:rPr>
          <w:lang w:eastAsia="en-GB"/>
        </w:rPr>
        <w:t>O</w:t>
      </w:r>
      <w:r w:rsidRPr="00056CB1">
        <w:rPr>
          <w:lang w:eastAsia="en-GB"/>
        </w:rPr>
        <w:t>nly *.5 totals</w:t>
      </w:r>
    </w:p>
    <w:p w:rsidR="005B21E6" w:rsidRDefault="005B21E6" w:rsidP="005B21E6">
      <w:pPr>
        <w:jc w:val="both"/>
        <w:rPr>
          <w:b/>
          <w:lang w:eastAsia="en-GB"/>
        </w:rPr>
      </w:pPr>
      <w:r w:rsidRPr="005B21E6">
        <w:rPr>
          <w:b/>
          <w:lang w:eastAsia="en-GB"/>
        </w:rPr>
        <w:t>5. Odd/Even (Including OT)</w:t>
      </w:r>
    </w:p>
    <w:p w:rsidR="00506FF0" w:rsidRPr="00506FF0" w:rsidRDefault="000461C5" w:rsidP="005B21E6">
      <w:pPr>
        <w:jc w:val="both"/>
        <w:rPr>
          <w:lang w:eastAsia="en-GB"/>
        </w:rPr>
      </w:pPr>
      <w:r w:rsidRPr="000461C5">
        <w:rPr>
          <w:lang w:eastAsia="en-GB"/>
        </w:rPr>
        <w:t>Odd/Even number of runs</w:t>
      </w:r>
    </w:p>
    <w:p w:rsidR="005B21E6" w:rsidRDefault="005B21E6" w:rsidP="005B21E6">
      <w:pPr>
        <w:jc w:val="both"/>
        <w:rPr>
          <w:b/>
          <w:lang w:eastAsia="en-GB"/>
        </w:rPr>
      </w:pPr>
      <w:r w:rsidRPr="005B21E6">
        <w:rPr>
          <w:b/>
          <w:lang w:eastAsia="en-GB"/>
        </w:rPr>
        <w:t>6. Winning margins (Including OT)</w:t>
      </w:r>
    </w:p>
    <w:p w:rsidR="00506FF0" w:rsidRPr="00506FF0" w:rsidRDefault="000461C5" w:rsidP="005B21E6">
      <w:pPr>
        <w:jc w:val="both"/>
        <w:rPr>
          <w:lang w:eastAsia="en-GB"/>
        </w:rPr>
      </w:pPr>
      <w:r w:rsidRPr="000461C5">
        <w:rPr>
          <w:lang w:eastAsia="en-GB"/>
        </w:rPr>
        <w:t>Predefined range of goals a team wins by &gt;=+3,+2,+1,-1,-2,&lt;=-3</w:t>
      </w:r>
    </w:p>
    <w:p w:rsidR="005B21E6" w:rsidRDefault="005B21E6" w:rsidP="005B21E6">
      <w:pPr>
        <w:jc w:val="both"/>
        <w:rPr>
          <w:b/>
          <w:lang w:eastAsia="en-GB"/>
        </w:rPr>
      </w:pPr>
      <w:r w:rsidRPr="005B21E6">
        <w:rPr>
          <w:b/>
          <w:lang w:eastAsia="en-GB"/>
        </w:rPr>
        <w:t>7. Which team gets highest score for period</w:t>
      </w:r>
    </w:p>
    <w:p w:rsidR="00506FF0" w:rsidRDefault="000461C5" w:rsidP="005B21E6">
      <w:pPr>
        <w:jc w:val="both"/>
        <w:rPr>
          <w:lang w:eastAsia="en-GB"/>
        </w:rPr>
      </w:pPr>
      <w:r>
        <w:rPr>
          <w:lang w:eastAsia="en-GB"/>
        </w:rPr>
        <w:t xml:space="preserve">a. </w:t>
      </w:r>
      <w:r w:rsidRPr="000461C5">
        <w:rPr>
          <w:lang w:eastAsia="en-GB"/>
        </w:rPr>
        <w:t>Home; Draw; Away</w:t>
      </w:r>
    </w:p>
    <w:p w:rsidR="000461C5" w:rsidRPr="00506FF0" w:rsidRDefault="000461C5" w:rsidP="005B21E6">
      <w:pPr>
        <w:jc w:val="both"/>
        <w:rPr>
          <w:lang w:eastAsia="en-GB"/>
        </w:rPr>
      </w:pPr>
      <w:r>
        <w:rPr>
          <w:lang w:eastAsia="en-GB"/>
        </w:rPr>
        <w:t xml:space="preserve">b. </w:t>
      </w:r>
      <w:r w:rsidRPr="000461C5">
        <w:rPr>
          <w:lang w:eastAsia="en-GB"/>
        </w:rPr>
        <w:t>Which team reaches the highest score in an inning?</w:t>
      </w:r>
    </w:p>
    <w:p w:rsidR="005B21E6" w:rsidRDefault="005B21E6" w:rsidP="005B21E6">
      <w:pPr>
        <w:jc w:val="both"/>
        <w:rPr>
          <w:b/>
          <w:lang w:eastAsia="en-GB"/>
        </w:rPr>
      </w:pPr>
      <w:r w:rsidRPr="005B21E6">
        <w:rPr>
          <w:b/>
          <w:lang w:eastAsia="en-GB"/>
        </w:rPr>
        <w:t>8. Maximum period total score</w:t>
      </w:r>
    </w:p>
    <w:p w:rsidR="00506FF0" w:rsidRDefault="009D11D3" w:rsidP="005B21E6">
      <w:pPr>
        <w:jc w:val="both"/>
        <w:rPr>
          <w:lang w:eastAsia="en-GB"/>
        </w:rPr>
      </w:pPr>
      <w:r>
        <w:rPr>
          <w:lang w:eastAsia="en-GB"/>
        </w:rPr>
        <w:t xml:space="preserve">a. </w:t>
      </w:r>
      <w:r w:rsidRPr="009D11D3">
        <w:rPr>
          <w:lang w:eastAsia="en-GB"/>
        </w:rPr>
        <w:t>0,</w:t>
      </w:r>
      <w:r>
        <w:rPr>
          <w:lang w:eastAsia="en-GB"/>
        </w:rPr>
        <w:t xml:space="preserve"> </w:t>
      </w:r>
      <w:r w:rsidRPr="009D11D3">
        <w:rPr>
          <w:lang w:eastAsia="en-GB"/>
        </w:rPr>
        <w:t>1,</w:t>
      </w:r>
      <w:r>
        <w:rPr>
          <w:lang w:eastAsia="en-GB"/>
        </w:rPr>
        <w:t xml:space="preserve"> </w:t>
      </w:r>
      <w:r w:rsidRPr="009D11D3">
        <w:rPr>
          <w:lang w:eastAsia="en-GB"/>
        </w:rPr>
        <w:t>2,</w:t>
      </w:r>
      <w:r>
        <w:rPr>
          <w:lang w:eastAsia="en-GB"/>
        </w:rPr>
        <w:t xml:space="preserve"> </w:t>
      </w:r>
      <w:r w:rsidRPr="009D11D3">
        <w:rPr>
          <w:lang w:eastAsia="en-GB"/>
        </w:rPr>
        <w:t>3,</w:t>
      </w:r>
      <w:r>
        <w:rPr>
          <w:lang w:eastAsia="en-GB"/>
        </w:rPr>
        <w:t xml:space="preserve"> </w:t>
      </w:r>
      <w:r w:rsidRPr="009D11D3">
        <w:rPr>
          <w:lang w:eastAsia="en-GB"/>
        </w:rPr>
        <w:t>4,</w:t>
      </w:r>
      <w:r>
        <w:rPr>
          <w:lang w:eastAsia="en-GB"/>
        </w:rPr>
        <w:t xml:space="preserve"> </w:t>
      </w:r>
      <w:r w:rsidRPr="009D11D3">
        <w:rPr>
          <w:lang w:eastAsia="en-GB"/>
        </w:rPr>
        <w:t>5+</w:t>
      </w:r>
    </w:p>
    <w:p w:rsidR="009D11D3" w:rsidRPr="00506FF0" w:rsidRDefault="009D11D3" w:rsidP="005B21E6">
      <w:pPr>
        <w:jc w:val="both"/>
        <w:rPr>
          <w:lang w:eastAsia="en-GB"/>
        </w:rPr>
      </w:pPr>
      <w:r>
        <w:rPr>
          <w:lang w:eastAsia="en-GB"/>
        </w:rPr>
        <w:t xml:space="preserve">b. </w:t>
      </w:r>
      <w:r w:rsidRPr="009D11D3">
        <w:rPr>
          <w:lang w:eastAsia="en-GB"/>
        </w:rPr>
        <w:t>What will be the maximum of runs within an inning</w:t>
      </w:r>
    </w:p>
    <w:p w:rsidR="005B21E6" w:rsidRDefault="005B21E6" w:rsidP="005B21E6">
      <w:pPr>
        <w:jc w:val="both"/>
        <w:rPr>
          <w:b/>
          <w:lang w:eastAsia="en-GB"/>
        </w:rPr>
      </w:pPr>
      <w:r w:rsidRPr="005B21E6">
        <w:rPr>
          <w:b/>
          <w:lang w:eastAsia="en-GB"/>
        </w:rPr>
        <w:t xml:space="preserve">9. Who scores </w:t>
      </w:r>
      <w:proofErr w:type="spellStart"/>
      <w:r w:rsidRPr="005B21E6">
        <w:rPr>
          <w:b/>
          <w:lang w:eastAsia="en-GB"/>
        </w:rPr>
        <w:t>Xth</w:t>
      </w:r>
      <w:proofErr w:type="spellEnd"/>
      <w:r w:rsidRPr="005B21E6">
        <w:rPr>
          <w:b/>
          <w:lang w:eastAsia="en-GB"/>
        </w:rPr>
        <w:t xml:space="preserve"> point?</w:t>
      </w:r>
    </w:p>
    <w:p w:rsidR="00A02714" w:rsidRDefault="002F3819" w:rsidP="005B21E6">
      <w:pPr>
        <w:jc w:val="both"/>
        <w:rPr>
          <w:lang w:eastAsia="en-GB"/>
        </w:rPr>
      </w:pPr>
      <w:r>
        <w:rPr>
          <w:lang w:eastAsia="en-GB"/>
        </w:rPr>
        <w:t xml:space="preserve">a. </w:t>
      </w:r>
      <w:r w:rsidRPr="002F3819">
        <w:rPr>
          <w:lang w:eastAsia="en-GB"/>
        </w:rPr>
        <w:t>Home; None; Away</w:t>
      </w:r>
    </w:p>
    <w:p w:rsidR="002F3819" w:rsidRPr="00A02714" w:rsidRDefault="002F3819" w:rsidP="005B21E6">
      <w:pPr>
        <w:jc w:val="both"/>
        <w:rPr>
          <w:lang w:eastAsia="en-GB"/>
        </w:rPr>
      </w:pPr>
      <w:r>
        <w:rPr>
          <w:lang w:eastAsia="en-GB"/>
        </w:rPr>
        <w:t>b. X in 1, 2 …</w:t>
      </w:r>
      <w:r w:rsidRPr="002F3819">
        <w:rPr>
          <w:lang w:eastAsia="en-GB"/>
        </w:rPr>
        <w:t>; possible extra innings are considered for this market</w:t>
      </w:r>
    </w:p>
    <w:p w:rsidR="005B21E6" w:rsidRDefault="005B21E6" w:rsidP="005B21E6">
      <w:pPr>
        <w:jc w:val="both"/>
        <w:rPr>
          <w:b/>
          <w:lang w:eastAsia="en-GB"/>
        </w:rPr>
      </w:pPr>
      <w:r w:rsidRPr="005B21E6">
        <w:rPr>
          <w:b/>
          <w:lang w:eastAsia="en-GB"/>
        </w:rPr>
        <w:t>10. Which team wins race to X points</w:t>
      </w:r>
    </w:p>
    <w:p w:rsidR="00F53373" w:rsidRPr="00F53373" w:rsidRDefault="00951921" w:rsidP="005B21E6">
      <w:pPr>
        <w:jc w:val="both"/>
        <w:rPr>
          <w:lang w:eastAsia="en-GB"/>
        </w:rPr>
      </w:pPr>
      <w:r w:rsidRPr="00951921">
        <w:rPr>
          <w:lang w:eastAsia="en-GB"/>
        </w:rPr>
        <w:t xml:space="preserve">X in 3, 5 and 7; If a set ends before the </w:t>
      </w:r>
      <w:proofErr w:type="spellStart"/>
      <w:r w:rsidRPr="00951921">
        <w:rPr>
          <w:lang w:eastAsia="en-GB"/>
        </w:rPr>
        <w:t>Xth</w:t>
      </w:r>
      <w:proofErr w:type="spellEnd"/>
      <w:r w:rsidRPr="00951921">
        <w:rPr>
          <w:lang w:eastAsia="en-GB"/>
        </w:rPr>
        <w:t xml:space="preserve"> point is reached</w:t>
      </w:r>
      <w:r>
        <w:rPr>
          <w:lang w:eastAsia="en-GB"/>
        </w:rPr>
        <w:t xml:space="preserve"> </w:t>
      </w:r>
      <w:r w:rsidRPr="00951921">
        <w:rPr>
          <w:lang w:eastAsia="en-GB"/>
        </w:rPr>
        <w:t>(incl. extra innings), this market is considered void (cancelled)</w:t>
      </w:r>
    </w:p>
    <w:p w:rsidR="005B21E6" w:rsidRDefault="005B21E6" w:rsidP="005B21E6">
      <w:pPr>
        <w:jc w:val="both"/>
        <w:rPr>
          <w:b/>
          <w:lang w:eastAsia="en-GB"/>
        </w:rPr>
      </w:pPr>
      <w:r w:rsidRPr="005B21E6">
        <w:rPr>
          <w:b/>
          <w:lang w:eastAsia="en-GB"/>
        </w:rPr>
        <w:t>11. Will there be an 18th half-inning (baseball)?</w:t>
      </w:r>
    </w:p>
    <w:p w:rsidR="00F53373" w:rsidRPr="00F53373" w:rsidRDefault="003364DF" w:rsidP="005B21E6">
      <w:pPr>
        <w:jc w:val="both"/>
        <w:rPr>
          <w:lang w:eastAsia="en-GB"/>
        </w:rPr>
      </w:pPr>
      <w:r w:rsidRPr="003364DF">
        <w:rPr>
          <w:lang w:eastAsia="en-GB"/>
        </w:rPr>
        <w:t>Yes; No</w:t>
      </w:r>
    </w:p>
    <w:p w:rsidR="005B21E6" w:rsidRDefault="005B21E6" w:rsidP="005B21E6">
      <w:pPr>
        <w:jc w:val="both"/>
        <w:rPr>
          <w:b/>
          <w:lang w:eastAsia="en-GB"/>
        </w:rPr>
      </w:pPr>
      <w:r w:rsidRPr="005B21E6">
        <w:rPr>
          <w:b/>
          <w:lang w:eastAsia="en-GB"/>
        </w:rPr>
        <w:t>12. Will there be overtime?</w:t>
      </w:r>
    </w:p>
    <w:p w:rsidR="00F53373" w:rsidRPr="00F53373" w:rsidRDefault="003364DF" w:rsidP="005B21E6">
      <w:pPr>
        <w:jc w:val="both"/>
        <w:rPr>
          <w:lang w:eastAsia="en-GB"/>
        </w:rPr>
      </w:pPr>
      <w:r w:rsidRPr="003364DF">
        <w:rPr>
          <w:lang w:eastAsia="en-GB"/>
        </w:rPr>
        <w:t>Yes; No</w:t>
      </w:r>
    </w:p>
    <w:p w:rsidR="005B21E6" w:rsidRDefault="005B21E6" w:rsidP="005B21E6">
      <w:pPr>
        <w:jc w:val="both"/>
        <w:rPr>
          <w:b/>
          <w:lang w:eastAsia="en-GB"/>
        </w:rPr>
      </w:pPr>
      <w:r w:rsidRPr="005B21E6">
        <w:rPr>
          <w:b/>
          <w:lang w:eastAsia="en-GB"/>
        </w:rPr>
        <w:t>13. Which team will lead at halftime?</w:t>
      </w:r>
    </w:p>
    <w:p w:rsidR="00F53373" w:rsidRPr="00F53373" w:rsidRDefault="003364DF" w:rsidP="005B21E6">
      <w:pPr>
        <w:jc w:val="both"/>
        <w:rPr>
          <w:lang w:eastAsia="en-GB"/>
        </w:rPr>
      </w:pPr>
      <w:r w:rsidRPr="003364DF">
        <w:rPr>
          <w:lang w:eastAsia="en-GB"/>
        </w:rPr>
        <w:t>Home; Draw; Away</w:t>
      </w:r>
    </w:p>
    <w:p w:rsidR="005B21E6" w:rsidRDefault="005B21E6" w:rsidP="005B21E6">
      <w:pPr>
        <w:jc w:val="both"/>
        <w:rPr>
          <w:b/>
          <w:lang w:eastAsia="en-GB"/>
        </w:rPr>
      </w:pPr>
      <w:r w:rsidRPr="005B21E6">
        <w:rPr>
          <w:b/>
          <w:lang w:eastAsia="en-GB"/>
        </w:rPr>
        <w:t xml:space="preserve">14. Halftime </w:t>
      </w:r>
      <w:r w:rsidR="00F53373">
        <w:rPr>
          <w:b/>
          <w:lang w:eastAsia="en-GB"/>
        </w:rPr>
        <w:t>–</w:t>
      </w:r>
      <w:r w:rsidRPr="005B21E6">
        <w:rPr>
          <w:b/>
          <w:lang w:eastAsia="en-GB"/>
        </w:rPr>
        <w:t xml:space="preserve"> Total</w:t>
      </w:r>
    </w:p>
    <w:p w:rsidR="00F53373" w:rsidRPr="00F53373" w:rsidRDefault="003364DF" w:rsidP="005B21E6">
      <w:pPr>
        <w:jc w:val="both"/>
        <w:rPr>
          <w:lang w:eastAsia="en-GB"/>
        </w:rPr>
      </w:pPr>
      <w:r>
        <w:rPr>
          <w:lang w:eastAsia="en-GB"/>
        </w:rPr>
        <w:t>O</w:t>
      </w:r>
      <w:r w:rsidRPr="003364DF">
        <w:rPr>
          <w:lang w:eastAsia="en-GB"/>
        </w:rPr>
        <w:t>nly *.5 totals</w:t>
      </w:r>
    </w:p>
    <w:p w:rsidR="005B21E6" w:rsidRDefault="005B21E6" w:rsidP="005B21E6">
      <w:pPr>
        <w:jc w:val="both"/>
        <w:rPr>
          <w:b/>
          <w:lang w:eastAsia="en-GB"/>
        </w:rPr>
      </w:pPr>
      <w:r w:rsidRPr="005B21E6">
        <w:rPr>
          <w:b/>
          <w:lang w:eastAsia="en-GB"/>
        </w:rPr>
        <w:t>15. Who wins the period?</w:t>
      </w:r>
    </w:p>
    <w:p w:rsidR="00F53373" w:rsidRPr="00F53373" w:rsidRDefault="00123A71" w:rsidP="005B21E6">
      <w:pPr>
        <w:jc w:val="both"/>
        <w:rPr>
          <w:lang w:eastAsia="en-GB"/>
        </w:rPr>
      </w:pPr>
      <w:r w:rsidRPr="00123A71">
        <w:rPr>
          <w:lang w:eastAsia="en-GB"/>
        </w:rPr>
        <w:t>Home; Draw; Away</w:t>
      </w:r>
    </w:p>
    <w:p w:rsidR="005B21E6" w:rsidRDefault="005B21E6" w:rsidP="005B21E6">
      <w:pPr>
        <w:jc w:val="both"/>
        <w:rPr>
          <w:b/>
          <w:lang w:eastAsia="en-GB"/>
        </w:rPr>
      </w:pPr>
      <w:r w:rsidRPr="005B21E6">
        <w:rPr>
          <w:b/>
          <w:lang w:eastAsia="en-GB"/>
        </w:rPr>
        <w:t>16. 1st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17. 2nd Period – Total (only *.5 totals</w:t>
      </w:r>
    </w:p>
    <w:p w:rsidR="00F53373" w:rsidRPr="00F53373" w:rsidRDefault="00123A71" w:rsidP="005B21E6">
      <w:pPr>
        <w:jc w:val="both"/>
        <w:rPr>
          <w:lang w:eastAsia="en-GB"/>
        </w:rPr>
      </w:pPr>
      <w:r w:rsidRPr="00123A71">
        <w:rPr>
          <w:lang w:eastAsia="en-GB"/>
        </w:rPr>
        <w:t>E.g. 0.5, 1.5, 2.5, 3.5 …</w:t>
      </w:r>
    </w:p>
    <w:p w:rsidR="005B21E6" w:rsidRDefault="005B21E6" w:rsidP="005B21E6">
      <w:pPr>
        <w:jc w:val="both"/>
        <w:rPr>
          <w:b/>
          <w:lang w:eastAsia="en-GB"/>
        </w:rPr>
      </w:pPr>
      <w:r w:rsidRPr="005B21E6">
        <w:rPr>
          <w:b/>
          <w:lang w:eastAsia="en-GB"/>
        </w:rPr>
        <w:t>18. 3rd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19. 4th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20. 5th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21. 6th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22. 7th Period – Total (only *.5 totals)</w:t>
      </w:r>
    </w:p>
    <w:p w:rsidR="00F53373" w:rsidRPr="00F53373" w:rsidRDefault="00123A71" w:rsidP="005B21E6">
      <w:pPr>
        <w:jc w:val="both"/>
        <w:rPr>
          <w:lang w:eastAsia="en-GB"/>
        </w:rPr>
      </w:pPr>
      <w:r>
        <w:rPr>
          <w:lang w:eastAsia="en-GB"/>
        </w:rPr>
        <w:t>E.g. 0.5, 1.5, 2.5, 3.5</w:t>
      </w:r>
      <w:r w:rsidRPr="00123A71">
        <w:rPr>
          <w:lang w:eastAsia="en-GB"/>
        </w:rPr>
        <w:t xml:space="preserve"> …</w:t>
      </w:r>
    </w:p>
    <w:p w:rsidR="005B21E6" w:rsidRDefault="005B21E6" w:rsidP="005B21E6">
      <w:pPr>
        <w:jc w:val="both"/>
        <w:rPr>
          <w:b/>
          <w:lang w:eastAsia="en-GB"/>
        </w:rPr>
      </w:pPr>
      <w:r w:rsidRPr="005B21E6">
        <w:rPr>
          <w:b/>
          <w:lang w:eastAsia="en-GB"/>
        </w:rPr>
        <w:t>23. 8th Period – Total (only *.5 totals)</w:t>
      </w:r>
    </w:p>
    <w:p w:rsidR="00F53373" w:rsidRPr="00F53373" w:rsidRDefault="00123A71" w:rsidP="005B21E6">
      <w:pPr>
        <w:jc w:val="both"/>
        <w:rPr>
          <w:lang w:eastAsia="en-GB"/>
        </w:rPr>
      </w:pPr>
      <w:r>
        <w:rPr>
          <w:lang w:eastAsia="en-GB"/>
        </w:rPr>
        <w:t>E.g. 0.5, 1.5, 2.5, 3.5</w:t>
      </w:r>
      <w:r w:rsidR="00FE79D7">
        <w:rPr>
          <w:lang w:eastAsia="en-GB"/>
        </w:rPr>
        <w:t xml:space="preserve"> …E.g. 0.5, 1.5, 2.5, 3.5</w:t>
      </w:r>
      <w:r w:rsidRPr="00123A71">
        <w:rPr>
          <w:lang w:eastAsia="en-GB"/>
        </w:rPr>
        <w:t xml:space="preserve"> …</w:t>
      </w:r>
    </w:p>
    <w:p w:rsidR="005B21E6" w:rsidRDefault="005B21E6" w:rsidP="005B21E6">
      <w:pPr>
        <w:jc w:val="both"/>
        <w:rPr>
          <w:b/>
          <w:lang w:eastAsia="en-GB"/>
        </w:rPr>
      </w:pPr>
      <w:r w:rsidRPr="005B21E6">
        <w:rPr>
          <w:b/>
          <w:lang w:eastAsia="en-GB"/>
        </w:rPr>
        <w:t>24. Which team will lead after 5 innings?</w:t>
      </w:r>
    </w:p>
    <w:p w:rsidR="00F53373" w:rsidRPr="00F53373" w:rsidRDefault="00123A71" w:rsidP="005B21E6">
      <w:pPr>
        <w:jc w:val="both"/>
        <w:rPr>
          <w:lang w:eastAsia="en-GB"/>
        </w:rPr>
      </w:pPr>
      <w:r w:rsidRPr="00123A71">
        <w:rPr>
          <w:lang w:eastAsia="en-GB"/>
        </w:rPr>
        <w:t>(Home; draw; away)</w:t>
      </w:r>
    </w:p>
    <w:p w:rsidR="000B279E" w:rsidRDefault="005B21E6" w:rsidP="005B21E6">
      <w:pPr>
        <w:jc w:val="both"/>
        <w:rPr>
          <w:b/>
          <w:lang w:eastAsia="en-GB"/>
        </w:rPr>
      </w:pPr>
      <w:r w:rsidRPr="005B21E6">
        <w:rPr>
          <w:b/>
          <w:lang w:eastAsia="en-GB"/>
        </w:rPr>
        <w:t>25. Total after 5 innings</w:t>
      </w:r>
    </w:p>
    <w:p w:rsidR="00F53373" w:rsidRDefault="00123A71" w:rsidP="005B21E6">
      <w:pPr>
        <w:jc w:val="both"/>
        <w:rPr>
          <w:lang w:eastAsia="en-GB"/>
        </w:rPr>
      </w:pPr>
      <w:r w:rsidRPr="00123A71">
        <w:rPr>
          <w:lang w:eastAsia="en-GB"/>
        </w:rPr>
        <w:t>(Over; under)</w:t>
      </w:r>
    </w:p>
    <w:p w:rsidR="008A1F6E" w:rsidRDefault="008A1F6E" w:rsidP="008A1F6E">
      <w:pPr>
        <w:pStyle w:val="Heading2"/>
        <w:rPr>
          <w:lang w:val="en-US" w:eastAsia="en-GB"/>
        </w:rPr>
      </w:pPr>
      <w:r>
        <w:rPr>
          <w:lang w:val="en-US" w:eastAsia="en-GB"/>
        </w:rPr>
        <w:t>HANDBALL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557DFD">
        <w:rPr>
          <w:lang w:eastAsia="en-GB"/>
        </w:rPr>
        <w:t xml:space="preserve">• All markets (except halftime, first half, who scores the </w:t>
      </w:r>
      <w:proofErr w:type="spellStart"/>
      <w:r w:rsidRPr="00557DFD">
        <w:rPr>
          <w:lang w:eastAsia="en-GB"/>
        </w:rPr>
        <w:t>Xth</w:t>
      </w:r>
      <w:proofErr w:type="spellEnd"/>
      <w:r w:rsidRPr="00557DFD">
        <w:rPr>
          <w:lang w:eastAsia="en-GB"/>
        </w:rPr>
        <w:t xml:space="preserve"> point and which team will win race to X points) are considered for regular time only.</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B17FD">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7B17FD">
        <w:rPr>
          <w:lang w:eastAsia="en-GB"/>
        </w:rPr>
        <w:t>• If odds were offered with an incorrect match time (more than 3 minutes), we reserve the right to void betting.</w:t>
      </w:r>
    </w:p>
    <w:p w:rsidR="00964FDB" w:rsidRDefault="00964FDB" w:rsidP="00964FDB">
      <w:pPr>
        <w:jc w:val="both"/>
        <w:rPr>
          <w:lang w:eastAsia="en-GB"/>
        </w:rPr>
      </w:pPr>
      <w:r w:rsidRPr="007B17FD">
        <w:rPr>
          <w:lang w:eastAsia="en-GB"/>
        </w:rPr>
        <w:t>• If markets remain open with an incorrect score which has a significant impact on the prices, we reserve the right to void betting.</w:t>
      </w:r>
    </w:p>
    <w:p w:rsidR="00114D7E" w:rsidRDefault="00114D7E" w:rsidP="00114D7E">
      <w:pPr>
        <w:pStyle w:val="Heading3"/>
        <w:rPr>
          <w:lang w:eastAsia="en-GB"/>
        </w:rPr>
      </w:pPr>
      <w:r>
        <w:rPr>
          <w:lang w:eastAsia="en-GB"/>
        </w:rPr>
        <w:t>NAME OF MARKETS AND DESCRIPTION</w:t>
      </w:r>
    </w:p>
    <w:p w:rsidR="004D5A15" w:rsidRDefault="004D5A15" w:rsidP="004D5A15">
      <w:pPr>
        <w:jc w:val="both"/>
        <w:rPr>
          <w:b/>
          <w:lang w:eastAsia="en-GB"/>
        </w:rPr>
      </w:pPr>
      <w:r w:rsidRPr="004D5A15">
        <w:rPr>
          <w:b/>
          <w:lang w:eastAsia="en-GB"/>
        </w:rPr>
        <w:t>1. 3way</w:t>
      </w:r>
    </w:p>
    <w:p w:rsidR="006865F7" w:rsidRPr="006865F7" w:rsidRDefault="008C65E9" w:rsidP="004D5A15">
      <w:pPr>
        <w:jc w:val="both"/>
        <w:rPr>
          <w:lang w:eastAsia="en-GB"/>
        </w:rPr>
      </w:pPr>
      <w:r w:rsidRPr="008C65E9">
        <w:rPr>
          <w:lang w:eastAsia="en-GB"/>
        </w:rPr>
        <w:t>Home; Draw; Away</w:t>
      </w:r>
    </w:p>
    <w:p w:rsidR="004D5A15" w:rsidRDefault="004D5A15" w:rsidP="004D5A15">
      <w:pPr>
        <w:jc w:val="both"/>
        <w:rPr>
          <w:b/>
          <w:lang w:eastAsia="en-GB"/>
        </w:rPr>
      </w:pPr>
      <w:r w:rsidRPr="004D5A15">
        <w:rPr>
          <w:b/>
          <w:lang w:eastAsia="en-GB"/>
        </w:rPr>
        <w:t>2. Handicap</w:t>
      </w:r>
    </w:p>
    <w:p w:rsidR="006865F7" w:rsidRPr="006865F7" w:rsidRDefault="008C65E9" w:rsidP="004D5A15">
      <w:pPr>
        <w:jc w:val="both"/>
        <w:rPr>
          <w:lang w:eastAsia="en-GB"/>
        </w:rPr>
      </w:pPr>
      <w:r w:rsidRPr="008C65E9">
        <w:rPr>
          <w:lang w:eastAsia="en-GB"/>
        </w:rPr>
        <w:t>European Handicaps (</w:t>
      </w:r>
      <w:r>
        <w:rPr>
          <w:lang w:eastAsia="en-GB"/>
        </w:rPr>
        <w:t>e.g. Handicap 0:2, Handicap 5:0</w:t>
      </w:r>
      <w:r w:rsidRPr="008C65E9">
        <w:rPr>
          <w:lang w:eastAsia="en-GB"/>
        </w:rPr>
        <w:t xml:space="preserve"> …)</w:t>
      </w:r>
    </w:p>
    <w:p w:rsidR="004D5A15" w:rsidRDefault="004D5A15" w:rsidP="004D5A15">
      <w:pPr>
        <w:jc w:val="both"/>
        <w:rPr>
          <w:b/>
          <w:lang w:eastAsia="en-GB"/>
        </w:rPr>
      </w:pPr>
      <w:r w:rsidRPr="004D5A15">
        <w:rPr>
          <w:b/>
          <w:lang w:eastAsia="en-GB"/>
        </w:rPr>
        <w:t>3. Total</w:t>
      </w:r>
    </w:p>
    <w:p w:rsidR="006865F7" w:rsidRPr="006865F7" w:rsidRDefault="008C65E9" w:rsidP="004D5A15">
      <w:pPr>
        <w:jc w:val="both"/>
        <w:rPr>
          <w:lang w:eastAsia="en-GB"/>
        </w:rPr>
      </w:pPr>
      <w:r w:rsidRPr="008C65E9">
        <w:rPr>
          <w:lang w:eastAsia="en-GB"/>
        </w:rPr>
        <w:t>Only points during regular time are considered</w:t>
      </w:r>
    </w:p>
    <w:p w:rsidR="004D5A15" w:rsidRDefault="004D5A15" w:rsidP="004D5A15">
      <w:pPr>
        <w:jc w:val="both"/>
        <w:rPr>
          <w:b/>
          <w:lang w:eastAsia="en-GB"/>
        </w:rPr>
      </w:pPr>
      <w:r w:rsidRPr="004D5A15">
        <w:rPr>
          <w:b/>
          <w:lang w:eastAsia="en-GB"/>
        </w:rPr>
        <w:t>4. 1st Half – 3way</w:t>
      </w:r>
    </w:p>
    <w:p w:rsidR="006865F7" w:rsidRPr="006865F7" w:rsidRDefault="008C65E9" w:rsidP="004D5A15">
      <w:pPr>
        <w:jc w:val="both"/>
        <w:rPr>
          <w:lang w:eastAsia="en-GB"/>
        </w:rPr>
      </w:pPr>
      <w:r w:rsidRPr="008C65E9">
        <w:rPr>
          <w:lang w:eastAsia="en-GB"/>
        </w:rPr>
        <w:t>Which team will win the 1st half?</w:t>
      </w:r>
    </w:p>
    <w:p w:rsidR="004D5A15" w:rsidRDefault="004D5A15" w:rsidP="004D5A15">
      <w:pPr>
        <w:jc w:val="both"/>
        <w:rPr>
          <w:b/>
          <w:lang w:eastAsia="en-GB"/>
        </w:rPr>
      </w:pPr>
      <w:r w:rsidRPr="004D5A15">
        <w:rPr>
          <w:b/>
          <w:lang w:eastAsia="en-GB"/>
        </w:rPr>
        <w:t>5. 1st Half – Handicap</w:t>
      </w:r>
    </w:p>
    <w:p w:rsidR="006865F7" w:rsidRPr="006865F7" w:rsidRDefault="008C65E9" w:rsidP="004D5A15">
      <w:pPr>
        <w:jc w:val="both"/>
        <w:rPr>
          <w:lang w:eastAsia="en-GB"/>
        </w:rPr>
      </w:pPr>
      <w:r w:rsidRPr="008C65E9">
        <w:rPr>
          <w:lang w:eastAsia="en-GB"/>
        </w:rPr>
        <w:t>European Handicaps for 1st half (e.g. Handicap 0:1, Handicap 1:0, …)</w:t>
      </w:r>
    </w:p>
    <w:p w:rsidR="004D5A15" w:rsidRDefault="004D5A15" w:rsidP="004D5A15">
      <w:pPr>
        <w:jc w:val="both"/>
        <w:rPr>
          <w:b/>
          <w:lang w:eastAsia="en-GB"/>
        </w:rPr>
      </w:pPr>
      <w:r w:rsidRPr="004D5A15">
        <w:rPr>
          <w:b/>
          <w:lang w:eastAsia="en-GB"/>
        </w:rPr>
        <w:t>6. 1st Half – Total (only *.5 totals)</w:t>
      </w:r>
    </w:p>
    <w:p w:rsidR="006865F7" w:rsidRPr="006865F7" w:rsidRDefault="008C65E9" w:rsidP="004D5A15">
      <w:pPr>
        <w:jc w:val="both"/>
        <w:rPr>
          <w:lang w:eastAsia="en-GB"/>
        </w:rPr>
      </w:pPr>
      <w:r w:rsidRPr="008C65E9">
        <w:rPr>
          <w:lang w:eastAsia="en-GB"/>
        </w:rPr>
        <w:t>Only goals scored during 1st half</w:t>
      </w:r>
    </w:p>
    <w:p w:rsidR="004D5A15" w:rsidRDefault="004D5A15" w:rsidP="004D5A15">
      <w:pPr>
        <w:jc w:val="both"/>
        <w:rPr>
          <w:b/>
          <w:lang w:eastAsia="en-GB"/>
        </w:rPr>
      </w:pPr>
      <w:r w:rsidRPr="004D5A15">
        <w:rPr>
          <w:b/>
          <w:lang w:eastAsia="en-GB"/>
        </w:rPr>
        <w:t>7. Asian Handicap (only *.5 handicaps)</w:t>
      </w:r>
    </w:p>
    <w:p w:rsidR="006865F7" w:rsidRPr="006865F7" w:rsidRDefault="008C65E9" w:rsidP="004D5A15">
      <w:pPr>
        <w:jc w:val="both"/>
        <w:rPr>
          <w:lang w:eastAsia="en-GB"/>
        </w:rPr>
      </w:pPr>
      <w:r w:rsidRPr="008C65E9">
        <w:rPr>
          <w:lang w:eastAsia="en-GB"/>
        </w:rPr>
        <w:t>Handicap market</w:t>
      </w:r>
      <w:r>
        <w:rPr>
          <w:lang w:eastAsia="en-GB"/>
        </w:rPr>
        <w:t>s *.5 (e.g. -2.5/+2.5, 0.5/-0.5</w:t>
      </w:r>
      <w:r w:rsidRPr="008C65E9">
        <w:rPr>
          <w:lang w:eastAsia="en-GB"/>
        </w:rPr>
        <w:t xml:space="preserve"> …)</w:t>
      </w:r>
    </w:p>
    <w:p w:rsidR="004D5A15" w:rsidRDefault="004D5A15" w:rsidP="004D5A15">
      <w:pPr>
        <w:jc w:val="both"/>
        <w:rPr>
          <w:b/>
          <w:lang w:eastAsia="en-GB"/>
        </w:rPr>
      </w:pPr>
      <w:r w:rsidRPr="004D5A15">
        <w:rPr>
          <w:b/>
          <w:lang w:eastAsia="en-GB"/>
        </w:rPr>
        <w:t>8. 1st Half – Asian Handicap (only *.5 handicaps)</w:t>
      </w:r>
    </w:p>
    <w:p w:rsidR="006865F7" w:rsidRPr="006865F7" w:rsidRDefault="008C65E9" w:rsidP="004D5A15">
      <w:pPr>
        <w:jc w:val="both"/>
        <w:rPr>
          <w:lang w:eastAsia="en-GB"/>
        </w:rPr>
      </w:pPr>
      <w:r w:rsidRPr="008C65E9">
        <w:rPr>
          <w:lang w:eastAsia="en-GB"/>
        </w:rPr>
        <w:t>Asian Handicap markets for 1st</w:t>
      </w:r>
      <w:r>
        <w:rPr>
          <w:lang w:eastAsia="en-GB"/>
        </w:rPr>
        <w:t xml:space="preserve"> half (e.g. -2.5/+2.5, 0.5/-0.5</w:t>
      </w:r>
      <w:r w:rsidRPr="008C65E9">
        <w:rPr>
          <w:lang w:eastAsia="en-GB"/>
        </w:rPr>
        <w:t xml:space="preserve"> …)</w:t>
      </w:r>
    </w:p>
    <w:p w:rsidR="004D5A15" w:rsidRDefault="004D5A15" w:rsidP="004D5A15">
      <w:pPr>
        <w:jc w:val="both"/>
        <w:rPr>
          <w:b/>
          <w:lang w:eastAsia="en-GB"/>
        </w:rPr>
      </w:pPr>
      <w:r w:rsidRPr="004D5A15">
        <w:rPr>
          <w:b/>
          <w:lang w:eastAsia="en-GB"/>
        </w:rPr>
        <w:t xml:space="preserve">9. Who scores </w:t>
      </w:r>
      <w:proofErr w:type="spellStart"/>
      <w:r w:rsidRPr="004D5A15">
        <w:rPr>
          <w:b/>
          <w:lang w:eastAsia="en-GB"/>
        </w:rPr>
        <w:t>Xth</w:t>
      </w:r>
      <w:proofErr w:type="spellEnd"/>
      <w:r w:rsidRPr="004D5A15">
        <w:rPr>
          <w:b/>
          <w:lang w:eastAsia="en-GB"/>
        </w:rPr>
        <w:t xml:space="preserve"> point?</w:t>
      </w:r>
    </w:p>
    <w:p w:rsidR="006865F7" w:rsidRDefault="008C65E9" w:rsidP="004D5A15">
      <w:pPr>
        <w:jc w:val="both"/>
        <w:rPr>
          <w:lang w:eastAsia="en-GB"/>
        </w:rPr>
      </w:pPr>
      <w:r>
        <w:rPr>
          <w:lang w:eastAsia="en-GB"/>
        </w:rPr>
        <w:t>a. X in 10, 15, 20, 25</w:t>
      </w:r>
      <w:r w:rsidRPr="008C65E9">
        <w:rPr>
          <w:lang w:eastAsia="en-GB"/>
        </w:rPr>
        <w:t xml:space="preserve"> …</w:t>
      </w:r>
    </w:p>
    <w:p w:rsidR="008C65E9" w:rsidRDefault="008C65E9" w:rsidP="004D5A15">
      <w:pPr>
        <w:jc w:val="both"/>
        <w:rPr>
          <w:lang w:eastAsia="en-GB"/>
        </w:rPr>
      </w:pPr>
      <w:r w:rsidRPr="008C65E9">
        <w:rPr>
          <w:lang w:eastAsia="en-GB"/>
        </w:rPr>
        <w:t xml:space="preserve">b. Which team will score the </w:t>
      </w:r>
      <w:proofErr w:type="spellStart"/>
      <w:r w:rsidRPr="008C65E9">
        <w:rPr>
          <w:lang w:eastAsia="en-GB"/>
        </w:rPr>
        <w:t>Xth</w:t>
      </w:r>
      <w:proofErr w:type="spellEnd"/>
      <w:r w:rsidRPr="008C65E9">
        <w:rPr>
          <w:lang w:eastAsia="en-GB"/>
        </w:rPr>
        <w:t xml:space="preserve"> goal in the match</w:t>
      </w:r>
    </w:p>
    <w:p w:rsidR="008C65E9" w:rsidRPr="006865F7" w:rsidRDefault="008C65E9" w:rsidP="004D5A15">
      <w:pPr>
        <w:jc w:val="both"/>
        <w:rPr>
          <w:lang w:eastAsia="en-GB"/>
        </w:rPr>
      </w:pPr>
      <w:r w:rsidRPr="008C65E9">
        <w:rPr>
          <w:lang w:eastAsia="en-GB"/>
        </w:rPr>
        <w:t xml:space="preserve">c. If a match ends before the </w:t>
      </w:r>
      <w:proofErr w:type="spellStart"/>
      <w:r w:rsidRPr="008C65E9">
        <w:rPr>
          <w:lang w:eastAsia="en-GB"/>
        </w:rPr>
        <w:t>Xth</w:t>
      </w:r>
      <w:proofErr w:type="spellEnd"/>
      <w:r w:rsidRPr="008C65E9">
        <w:rPr>
          <w:lang w:eastAsia="en-GB"/>
        </w:rPr>
        <w:t xml:space="preserve"> goal is reached, this market is considered void (cancelled)</w:t>
      </w:r>
    </w:p>
    <w:p w:rsidR="004D5A15" w:rsidRDefault="004D5A15" w:rsidP="004D5A15">
      <w:pPr>
        <w:jc w:val="both"/>
        <w:rPr>
          <w:b/>
          <w:lang w:eastAsia="en-GB"/>
        </w:rPr>
      </w:pPr>
      <w:r w:rsidRPr="004D5A15">
        <w:rPr>
          <w:b/>
          <w:lang w:eastAsia="en-GB"/>
        </w:rPr>
        <w:t>10. Which team will win race to X points?</w:t>
      </w:r>
    </w:p>
    <w:p w:rsidR="006865F7" w:rsidRDefault="008C65E9" w:rsidP="004D5A15">
      <w:pPr>
        <w:jc w:val="both"/>
        <w:rPr>
          <w:lang w:eastAsia="en-GB"/>
        </w:rPr>
      </w:pPr>
      <w:r w:rsidRPr="008C65E9">
        <w:rPr>
          <w:lang w:eastAsia="en-GB"/>
        </w:rPr>
        <w:t xml:space="preserve">a. X in 10, 20, 30, </w:t>
      </w:r>
      <w:r>
        <w:rPr>
          <w:lang w:eastAsia="en-GB"/>
        </w:rPr>
        <w:t>40</w:t>
      </w:r>
      <w:r w:rsidRPr="008C65E9">
        <w:rPr>
          <w:lang w:eastAsia="en-GB"/>
        </w:rPr>
        <w:t xml:space="preserve"> …</w:t>
      </w:r>
    </w:p>
    <w:p w:rsidR="008C65E9" w:rsidRDefault="008C65E9" w:rsidP="004D5A15">
      <w:pPr>
        <w:jc w:val="both"/>
        <w:rPr>
          <w:lang w:eastAsia="en-GB"/>
        </w:rPr>
      </w:pPr>
      <w:r w:rsidRPr="008C65E9">
        <w:rPr>
          <w:lang w:eastAsia="en-GB"/>
        </w:rPr>
        <w:t>b. Which team will exceed X goals first (e.g. current score 20-19, then home</w:t>
      </w:r>
      <w:r>
        <w:rPr>
          <w:lang w:eastAsia="en-GB"/>
        </w:rPr>
        <w:t xml:space="preserve"> </w:t>
      </w:r>
      <w:r w:rsidRPr="008C65E9">
        <w:rPr>
          <w:lang w:eastAsia="en-GB"/>
        </w:rPr>
        <w:t>team wins race to 20 goals)</w:t>
      </w:r>
    </w:p>
    <w:p w:rsidR="008C65E9" w:rsidRPr="006865F7" w:rsidRDefault="008C65E9" w:rsidP="004D5A15">
      <w:pPr>
        <w:jc w:val="both"/>
        <w:rPr>
          <w:lang w:eastAsia="en-GB"/>
        </w:rPr>
      </w:pPr>
      <w:r w:rsidRPr="008C65E9">
        <w:rPr>
          <w:lang w:eastAsia="en-GB"/>
        </w:rPr>
        <w:t>c. If a match ends before any team reaches X goals, this market is considered void (cancelled)</w:t>
      </w:r>
    </w:p>
    <w:p w:rsidR="004D5A15" w:rsidRDefault="004D5A15" w:rsidP="004D5A15">
      <w:pPr>
        <w:jc w:val="both"/>
        <w:rPr>
          <w:b/>
          <w:lang w:eastAsia="en-GB"/>
        </w:rPr>
      </w:pPr>
      <w:r w:rsidRPr="004D5A15">
        <w:rPr>
          <w:b/>
          <w:lang w:eastAsia="en-GB"/>
        </w:rPr>
        <w:t>11. Odd/Even</w:t>
      </w:r>
    </w:p>
    <w:p w:rsidR="006865F7" w:rsidRPr="006865F7" w:rsidRDefault="00344BD5" w:rsidP="004D5A15">
      <w:pPr>
        <w:jc w:val="both"/>
        <w:rPr>
          <w:lang w:eastAsia="en-GB"/>
        </w:rPr>
      </w:pPr>
      <w:r w:rsidRPr="00344BD5">
        <w:rPr>
          <w:lang w:eastAsia="en-GB"/>
        </w:rPr>
        <w:t>Odd/Even number of goals</w:t>
      </w:r>
    </w:p>
    <w:p w:rsidR="004D5A15" w:rsidRDefault="004D5A15" w:rsidP="004D5A15">
      <w:pPr>
        <w:jc w:val="both"/>
        <w:rPr>
          <w:b/>
          <w:lang w:eastAsia="en-GB"/>
        </w:rPr>
      </w:pPr>
      <w:r w:rsidRPr="004D5A15">
        <w:rPr>
          <w:b/>
          <w:lang w:eastAsia="en-GB"/>
        </w:rPr>
        <w:t>12. 1st Half – Odd/Even</w:t>
      </w:r>
    </w:p>
    <w:p w:rsidR="006865F7" w:rsidRPr="006865F7" w:rsidRDefault="00344BD5" w:rsidP="004D5A15">
      <w:pPr>
        <w:jc w:val="both"/>
        <w:rPr>
          <w:lang w:eastAsia="en-GB"/>
        </w:rPr>
      </w:pPr>
      <w:r w:rsidRPr="00344BD5">
        <w:rPr>
          <w:lang w:eastAsia="en-GB"/>
        </w:rPr>
        <w:t>Only goals during 1st half are considered</w:t>
      </w:r>
    </w:p>
    <w:p w:rsidR="008A1F6E" w:rsidRDefault="004D5A15" w:rsidP="004D5A15">
      <w:pPr>
        <w:jc w:val="both"/>
        <w:rPr>
          <w:b/>
          <w:lang w:eastAsia="en-GB"/>
        </w:rPr>
      </w:pPr>
      <w:r w:rsidRPr="004D5A15">
        <w:rPr>
          <w:b/>
          <w:lang w:eastAsia="en-GB"/>
        </w:rPr>
        <w:t>13. Winning margins</w:t>
      </w:r>
    </w:p>
    <w:p w:rsidR="006865F7" w:rsidRDefault="00344BD5" w:rsidP="004D5A15">
      <w:pPr>
        <w:jc w:val="both"/>
        <w:rPr>
          <w:lang w:eastAsia="en-GB"/>
        </w:rPr>
      </w:pPr>
      <w:r w:rsidRPr="00344BD5">
        <w:rPr>
          <w:lang w:eastAsia="en-GB"/>
        </w:rPr>
        <w:t>Predefined range of goals a team wins by (e.g. HT wins by &gt;10, 9-5, 4-1, 0, AT wins by 1-4, 5-10, &gt;10)</w:t>
      </w:r>
    </w:p>
    <w:p w:rsidR="00D2324C" w:rsidRDefault="00D2324C" w:rsidP="00D2324C">
      <w:pPr>
        <w:pStyle w:val="Heading2"/>
        <w:rPr>
          <w:lang w:val="en-US" w:eastAsia="en-GB"/>
        </w:rPr>
      </w:pPr>
      <w:r>
        <w:rPr>
          <w:lang w:val="en-US" w:eastAsia="en-GB"/>
        </w:rPr>
        <w:t>VOLLEYBALL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926159">
        <w:rPr>
          <w:lang w:eastAsia="en-GB"/>
        </w:rPr>
        <w:t>• In the case of a match not being finished all undecided markets are considered void.</w:t>
      </w:r>
    </w:p>
    <w:p w:rsidR="00964FDB" w:rsidRDefault="00964FDB" w:rsidP="00964FDB">
      <w:pPr>
        <w:jc w:val="both"/>
        <w:rPr>
          <w:lang w:eastAsia="en-GB"/>
        </w:rPr>
      </w:pPr>
      <w:r w:rsidRPr="00926159">
        <w:rPr>
          <w:lang w:eastAsia="en-GB"/>
        </w:rPr>
        <w:t>• Golden set is not considered in any of the mentioned markets.</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944D79">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944D79">
        <w:rPr>
          <w:lang w:eastAsia="en-GB"/>
        </w:rPr>
        <w:t>• If markets remain open with an incorrect score which has a significant impact on the prices, we reserve the right to void betting.</w:t>
      </w:r>
    </w:p>
    <w:p w:rsidR="00114D7E" w:rsidRDefault="00114D7E" w:rsidP="00114D7E">
      <w:pPr>
        <w:pStyle w:val="Heading3"/>
        <w:rPr>
          <w:lang w:eastAsia="en-GB"/>
        </w:rPr>
      </w:pPr>
      <w:r>
        <w:rPr>
          <w:lang w:eastAsia="en-GB"/>
        </w:rPr>
        <w:t>NAME OF MARKETS AND DESCRIPTION</w:t>
      </w:r>
    </w:p>
    <w:p w:rsidR="001325AD" w:rsidRDefault="001325AD" w:rsidP="001325AD">
      <w:pPr>
        <w:jc w:val="both"/>
        <w:rPr>
          <w:b/>
          <w:lang w:eastAsia="en-GB"/>
        </w:rPr>
      </w:pPr>
      <w:r w:rsidRPr="001325AD">
        <w:rPr>
          <w:b/>
          <w:lang w:eastAsia="en-GB"/>
        </w:rPr>
        <w:t>1. 2way</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2. Which team will win the set?</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3. Asian Handicap (only *.5 handicaps)</w:t>
      </w:r>
    </w:p>
    <w:p w:rsidR="001325AD" w:rsidRPr="001325AD" w:rsidRDefault="00D11D97" w:rsidP="001325AD">
      <w:pPr>
        <w:jc w:val="both"/>
        <w:rPr>
          <w:lang w:eastAsia="en-GB"/>
        </w:rPr>
      </w:pPr>
      <w:r w:rsidRPr="00D11D97">
        <w:rPr>
          <w:lang w:eastAsia="en-GB"/>
        </w:rPr>
        <w:t>Handicap markets *.5 (e.g. -2.5/+2.5,</w:t>
      </w:r>
      <w:r>
        <w:rPr>
          <w:lang w:eastAsia="en-GB"/>
        </w:rPr>
        <w:t xml:space="preserve"> 0.5/-0.5</w:t>
      </w:r>
      <w:r w:rsidRPr="00D11D97">
        <w:rPr>
          <w:lang w:eastAsia="en-GB"/>
        </w:rPr>
        <w:t xml:space="preserve"> …)</w:t>
      </w:r>
    </w:p>
    <w:p w:rsidR="001325AD" w:rsidRDefault="001325AD" w:rsidP="001325AD">
      <w:pPr>
        <w:jc w:val="both"/>
        <w:rPr>
          <w:b/>
          <w:lang w:eastAsia="en-GB"/>
        </w:rPr>
      </w:pPr>
      <w:r w:rsidRPr="001325AD">
        <w:rPr>
          <w:b/>
          <w:lang w:eastAsia="en-GB"/>
        </w:rPr>
        <w:t>4. 1st Set – Asian Handicap (only *.5 handicaps)</w:t>
      </w:r>
    </w:p>
    <w:p w:rsidR="001325AD" w:rsidRPr="001325AD" w:rsidRDefault="00D11D97" w:rsidP="001325AD">
      <w:pPr>
        <w:jc w:val="both"/>
        <w:rPr>
          <w:lang w:eastAsia="en-GB"/>
        </w:rPr>
      </w:pPr>
      <w:r w:rsidRPr="00D11D97">
        <w:rPr>
          <w:lang w:eastAsia="en-GB"/>
        </w:rPr>
        <w:t>Home; Away</w:t>
      </w:r>
    </w:p>
    <w:p w:rsidR="001325AD" w:rsidRDefault="001325AD" w:rsidP="001325AD">
      <w:pPr>
        <w:jc w:val="both"/>
        <w:rPr>
          <w:b/>
          <w:lang w:eastAsia="en-GB"/>
        </w:rPr>
      </w:pPr>
      <w:r w:rsidRPr="001325AD">
        <w:rPr>
          <w:b/>
          <w:lang w:eastAsia="en-GB"/>
        </w:rPr>
        <w:t>5. 2nd Set – Asian Handicap (only *.5 handicaps)</w:t>
      </w:r>
    </w:p>
    <w:p w:rsidR="001325AD" w:rsidRPr="001325AD" w:rsidRDefault="00D11D97" w:rsidP="001325AD">
      <w:pPr>
        <w:jc w:val="both"/>
        <w:rPr>
          <w:lang w:eastAsia="en-GB"/>
        </w:rPr>
      </w:pPr>
      <w:r w:rsidRPr="00D11D97">
        <w:rPr>
          <w:lang w:eastAsia="en-GB"/>
        </w:rPr>
        <w:t>Asian Handicap markets for 2n</w:t>
      </w:r>
      <w:r>
        <w:rPr>
          <w:lang w:eastAsia="en-GB"/>
        </w:rPr>
        <w:t>d set (e.g. -2.5/+2.5, 0.5/-0.5</w:t>
      </w:r>
      <w:r w:rsidRPr="00D11D97">
        <w:rPr>
          <w:lang w:eastAsia="en-GB"/>
        </w:rPr>
        <w:t xml:space="preserve"> …)</w:t>
      </w:r>
    </w:p>
    <w:p w:rsidR="001325AD" w:rsidRDefault="001325AD" w:rsidP="001325AD">
      <w:pPr>
        <w:jc w:val="both"/>
        <w:rPr>
          <w:b/>
          <w:lang w:eastAsia="en-GB"/>
        </w:rPr>
      </w:pPr>
      <w:r w:rsidRPr="001325AD">
        <w:rPr>
          <w:b/>
          <w:lang w:eastAsia="en-GB"/>
        </w:rPr>
        <w:t>6. 3rd Set – Asian Handicap (only *.5 handicaps)</w:t>
      </w:r>
    </w:p>
    <w:p w:rsidR="001325AD" w:rsidRPr="001325AD" w:rsidRDefault="00D11D97" w:rsidP="001325AD">
      <w:pPr>
        <w:jc w:val="both"/>
        <w:rPr>
          <w:lang w:eastAsia="en-GB"/>
        </w:rPr>
      </w:pPr>
      <w:r w:rsidRPr="00D11D97">
        <w:rPr>
          <w:lang w:eastAsia="en-GB"/>
        </w:rPr>
        <w:t>Asian Handicap markets for 3r</w:t>
      </w:r>
      <w:r>
        <w:rPr>
          <w:lang w:eastAsia="en-GB"/>
        </w:rPr>
        <w:t>d set (e.g. -2.5/+2.5, 0.5/-0.5</w:t>
      </w:r>
      <w:r w:rsidRPr="00D11D97">
        <w:rPr>
          <w:lang w:eastAsia="en-GB"/>
        </w:rPr>
        <w:t xml:space="preserve"> …)</w:t>
      </w:r>
    </w:p>
    <w:p w:rsidR="001325AD" w:rsidRDefault="001325AD" w:rsidP="001325AD">
      <w:pPr>
        <w:jc w:val="both"/>
        <w:rPr>
          <w:b/>
          <w:lang w:eastAsia="en-GB"/>
        </w:rPr>
      </w:pPr>
      <w:r w:rsidRPr="001325AD">
        <w:rPr>
          <w:b/>
          <w:lang w:eastAsia="en-GB"/>
        </w:rPr>
        <w:t>7. 4th Set – Asian Handicap (only *.5 handicaps)</w:t>
      </w:r>
    </w:p>
    <w:p w:rsidR="001325AD" w:rsidRPr="001325AD" w:rsidRDefault="00D11D97" w:rsidP="001325AD">
      <w:pPr>
        <w:jc w:val="both"/>
        <w:rPr>
          <w:lang w:eastAsia="en-GB"/>
        </w:rPr>
      </w:pPr>
      <w:r w:rsidRPr="00D11D97">
        <w:rPr>
          <w:lang w:eastAsia="en-GB"/>
        </w:rPr>
        <w:t>Asian Handicap markets for 4t</w:t>
      </w:r>
      <w:r>
        <w:rPr>
          <w:lang w:eastAsia="en-GB"/>
        </w:rPr>
        <w:t>h set (e.g. -2.5/+2.5, 0.5/-0.5</w:t>
      </w:r>
      <w:r w:rsidRPr="00D11D97">
        <w:rPr>
          <w:lang w:eastAsia="en-GB"/>
        </w:rPr>
        <w:t xml:space="preserve"> …)</w:t>
      </w:r>
    </w:p>
    <w:p w:rsidR="001325AD" w:rsidRDefault="001325AD" w:rsidP="001325AD">
      <w:pPr>
        <w:jc w:val="both"/>
        <w:rPr>
          <w:b/>
          <w:lang w:eastAsia="en-GB"/>
        </w:rPr>
      </w:pPr>
      <w:r w:rsidRPr="001325AD">
        <w:rPr>
          <w:b/>
          <w:lang w:eastAsia="en-GB"/>
        </w:rPr>
        <w:t>8. 5th Set – Asian Handicap (only *.5 handicaps)</w:t>
      </w:r>
    </w:p>
    <w:p w:rsidR="001325AD" w:rsidRPr="001325AD" w:rsidRDefault="00D11D97" w:rsidP="001325AD">
      <w:pPr>
        <w:jc w:val="both"/>
        <w:rPr>
          <w:lang w:eastAsia="en-GB"/>
        </w:rPr>
      </w:pPr>
      <w:r w:rsidRPr="00D11D97">
        <w:rPr>
          <w:lang w:eastAsia="en-GB"/>
        </w:rPr>
        <w:t>Asian Handicap markets for 5th set (</w:t>
      </w:r>
      <w:r>
        <w:rPr>
          <w:lang w:eastAsia="en-GB"/>
        </w:rPr>
        <w:t>e.g. -2.5/+2.5, 0.5/-0.5</w:t>
      </w:r>
      <w:r w:rsidRPr="00D11D97">
        <w:rPr>
          <w:lang w:eastAsia="en-GB"/>
        </w:rPr>
        <w:t xml:space="preserve"> …)</w:t>
      </w:r>
    </w:p>
    <w:p w:rsidR="001325AD" w:rsidRDefault="001325AD" w:rsidP="001325AD">
      <w:pPr>
        <w:jc w:val="both"/>
        <w:rPr>
          <w:b/>
          <w:lang w:eastAsia="en-GB"/>
        </w:rPr>
      </w:pPr>
      <w:r w:rsidRPr="001325AD">
        <w:rPr>
          <w:b/>
          <w:lang w:eastAsia="en-GB"/>
        </w:rPr>
        <w:t>9. 1st Set – Which team will win race to X points?</w:t>
      </w:r>
    </w:p>
    <w:p w:rsidR="001325AD" w:rsidRDefault="000E1D73" w:rsidP="001325AD">
      <w:pPr>
        <w:jc w:val="both"/>
        <w:rPr>
          <w:lang w:eastAsia="en-GB"/>
        </w:rPr>
      </w:pPr>
      <w:r w:rsidRPr="000E1D73">
        <w:rPr>
          <w:lang w:eastAsia="en-GB"/>
        </w:rPr>
        <w:t>a. X in 5, 10, 15, 20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10. 2nd Set – Which team will win race to X points?</w:t>
      </w:r>
    </w:p>
    <w:p w:rsidR="001325AD" w:rsidRDefault="000E1D73" w:rsidP="001325AD">
      <w:pPr>
        <w:jc w:val="both"/>
        <w:rPr>
          <w:lang w:eastAsia="en-GB"/>
        </w:rPr>
      </w:pPr>
      <w:r w:rsidRPr="000E1D73">
        <w:rPr>
          <w:lang w:eastAsia="en-GB"/>
        </w:rPr>
        <w:t>a. X in 5, 10, 15, 20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11. 3rd Set – Which team will win race to X points?</w:t>
      </w:r>
    </w:p>
    <w:p w:rsidR="001325AD" w:rsidRDefault="000E1D73" w:rsidP="001325AD">
      <w:pPr>
        <w:jc w:val="both"/>
        <w:rPr>
          <w:lang w:eastAsia="en-GB"/>
        </w:rPr>
      </w:pPr>
      <w:r w:rsidRPr="000E1D73">
        <w:rPr>
          <w:lang w:eastAsia="en-GB"/>
        </w:rPr>
        <w:t>a. X in 5, 10, 15, 20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12. 4th Set – Which team will win race to X points?</w:t>
      </w:r>
    </w:p>
    <w:p w:rsidR="001325AD" w:rsidRDefault="000E1D73" w:rsidP="001325AD">
      <w:pPr>
        <w:jc w:val="both"/>
        <w:rPr>
          <w:lang w:eastAsia="en-GB"/>
        </w:rPr>
      </w:pPr>
      <w:r w:rsidRPr="000E1D73">
        <w:rPr>
          <w:lang w:eastAsia="en-GB"/>
        </w:rPr>
        <w:t>a. X in 5, 10, 15, 20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13. 5th Set – Which team will win race to X points?</w:t>
      </w:r>
    </w:p>
    <w:p w:rsidR="001325AD" w:rsidRDefault="000E1D73" w:rsidP="001325AD">
      <w:pPr>
        <w:jc w:val="both"/>
        <w:rPr>
          <w:lang w:eastAsia="en-GB"/>
        </w:rPr>
      </w:pPr>
      <w:r w:rsidRPr="000E1D73">
        <w:rPr>
          <w:lang w:eastAsia="en-GB"/>
        </w:rPr>
        <w:t>a. X in 5, 10</w:t>
      </w:r>
    </w:p>
    <w:p w:rsidR="000E1D73" w:rsidRPr="001325AD" w:rsidRDefault="000E1D73" w:rsidP="001325AD">
      <w:pPr>
        <w:jc w:val="both"/>
        <w:rPr>
          <w:lang w:eastAsia="en-GB"/>
        </w:rPr>
      </w:pPr>
      <w:r w:rsidRPr="000E1D73">
        <w:rPr>
          <w:lang w:eastAsia="en-GB"/>
        </w:rPr>
        <w:t>b. Which team will reach X points first?</w:t>
      </w:r>
    </w:p>
    <w:p w:rsidR="001325AD" w:rsidRDefault="001325AD" w:rsidP="001325AD">
      <w:pPr>
        <w:jc w:val="both"/>
        <w:rPr>
          <w:b/>
          <w:lang w:eastAsia="en-GB"/>
        </w:rPr>
      </w:pPr>
      <w:r w:rsidRPr="001325AD">
        <w:rPr>
          <w:b/>
          <w:lang w:eastAsia="en-GB"/>
        </w:rPr>
        <w:t xml:space="preserve">14. 1st Set – Who scores </w:t>
      </w:r>
      <w:proofErr w:type="spellStart"/>
      <w:r w:rsidRPr="001325AD">
        <w:rPr>
          <w:b/>
          <w:lang w:eastAsia="en-GB"/>
        </w:rPr>
        <w:t>Xth</w:t>
      </w:r>
      <w:proofErr w:type="spellEnd"/>
      <w:r w:rsidRPr="001325AD">
        <w:rPr>
          <w:b/>
          <w:lang w:eastAsia="en-GB"/>
        </w:rPr>
        <w:t xml:space="preserve">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w:t>
      </w:r>
      <w:proofErr w:type="spellStart"/>
      <w:r w:rsidRPr="000E1D73">
        <w:rPr>
          <w:lang w:eastAsia="en-GB"/>
        </w:rPr>
        <w:t>Xth</w:t>
      </w:r>
      <w:proofErr w:type="spellEnd"/>
      <w:r w:rsidRPr="000E1D73">
        <w:rPr>
          <w:lang w:eastAsia="en-GB"/>
        </w:rPr>
        <w:t xml:space="preserve"> point in the 1st set</w:t>
      </w:r>
    </w:p>
    <w:p w:rsidR="000E1D73" w:rsidRPr="001325AD" w:rsidRDefault="000E1D73" w:rsidP="001325AD">
      <w:pPr>
        <w:jc w:val="both"/>
        <w:rPr>
          <w:lang w:eastAsia="en-GB"/>
        </w:rPr>
      </w:pPr>
      <w:r w:rsidRPr="000E1D73">
        <w:rPr>
          <w:lang w:eastAsia="en-GB"/>
        </w:rPr>
        <w:t xml:space="preserve">c. If a set ends before the </w:t>
      </w:r>
      <w:proofErr w:type="spellStart"/>
      <w:r w:rsidRPr="000E1D73">
        <w:rPr>
          <w:lang w:eastAsia="en-GB"/>
        </w:rPr>
        <w:t>Xth</w:t>
      </w:r>
      <w:proofErr w:type="spellEnd"/>
      <w:r w:rsidRPr="000E1D73">
        <w:rPr>
          <w:lang w:eastAsia="en-GB"/>
        </w:rPr>
        <w:t xml:space="preserve"> point</w:t>
      </w:r>
      <w:r>
        <w:rPr>
          <w:lang w:eastAsia="en-GB"/>
        </w:rPr>
        <w:t xml:space="preserve"> is reached, this market is con</w:t>
      </w:r>
      <w:r w:rsidRPr="000E1D73">
        <w:rPr>
          <w:lang w:eastAsia="en-GB"/>
        </w:rPr>
        <w:t>sidered void (cancelled)</w:t>
      </w:r>
    </w:p>
    <w:p w:rsidR="001325AD" w:rsidRDefault="001325AD" w:rsidP="001325AD">
      <w:pPr>
        <w:jc w:val="both"/>
        <w:rPr>
          <w:b/>
          <w:lang w:eastAsia="en-GB"/>
        </w:rPr>
      </w:pPr>
      <w:r w:rsidRPr="001325AD">
        <w:rPr>
          <w:b/>
          <w:lang w:eastAsia="en-GB"/>
        </w:rPr>
        <w:t xml:space="preserve">15. 2nd Set – Who scores </w:t>
      </w:r>
      <w:proofErr w:type="spellStart"/>
      <w:r w:rsidRPr="001325AD">
        <w:rPr>
          <w:b/>
          <w:lang w:eastAsia="en-GB"/>
        </w:rPr>
        <w:t>Xth</w:t>
      </w:r>
      <w:proofErr w:type="spellEnd"/>
      <w:r w:rsidRPr="001325AD">
        <w:rPr>
          <w:b/>
          <w:lang w:eastAsia="en-GB"/>
        </w:rPr>
        <w:t xml:space="preserve">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w:t>
      </w:r>
      <w:proofErr w:type="spellStart"/>
      <w:r w:rsidRPr="000E1D73">
        <w:rPr>
          <w:lang w:eastAsia="en-GB"/>
        </w:rPr>
        <w:t>Xth</w:t>
      </w:r>
      <w:proofErr w:type="spellEnd"/>
      <w:r w:rsidRPr="000E1D73">
        <w:rPr>
          <w:lang w:eastAsia="en-GB"/>
        </w:rPr>
        <w:t xml:space="preserve"> point in the 2nd set</w:t>
      </w:r>
    </w:p>
    <w:p w:rsidR="000E1D73" w:rsidRPr="001325AD" w:rsidRDefault="000E1D73" w:rsidP="001325AD">
      <w:pPr>
        <w:jc w:val="both"/>
        <w:rPr>
          <w:lang w:eastAsia="en-GB"/>
        </w:rPr>
      </w:pPr>
      <w:r w:rsidRPr="000E1D73">
        <w:rPr>
          <w:lang w:eastAsia="en-GB"/>
        </w:rPr>
        <w:t xml:space="preserve">c. If a set ends before the </w:t>
      </w:r>
      <w:proofErr w:type="spellStart"/>
      <w:r w:rsidRPr="000E1D73">
        <w:rPr>
          <w:lang w:eastAsia="en-GB"/>
        </w:rPr>
        <w:t>Xth</w:t>
      </w:r>
      <w:proofErr w:type="spellEnd"/>
      <w:r w:rsidRPr="000E1D73">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 xml:space="preserve">16. 3rd Set – Who scores </w:t>
      </w:r>
      <w:proofErr w:type="spellStart"/>
      <w:r w:rsidRPr="001325AD">
        <w:rPr>
          <w:b/>
          <w:lang w:eastAsia="en-GB"/>
        </w:rPr>
        <w:t>Xth</w:t>
      </w:r>
      <w:proofErr w:type="spellEnd"/>
      <w:r w:rsidRPr="001325AD">
        <w:rPr>
          <w:b/>
          <w:lang w:eastAsia="en-GB"/>
        </w:rPr>
        <w:t xml:space="preserve"> point?</w:t>
      </w:r>
    </w:p>
    <w:p w:rsidR="001325AD" w:rsidRDefault="000E1D73" w:rsidP="001325AD">
      <w:pPr>
        <w:jc w:val="both"/>
        <w:rPr>
          <w:lang w:eastAsia="en-GB"/>
        </w:rPr>
      </w:pPr>
      <w:r>
        <w:rPr>
          <w:lang w:eastAsia="en-GB"/>
        </w:rPr>
        <w:t>a. X in 5, 10, 15, 20, 25</w:t>
      </w:r>
      <w:r w:rsidRPr="000E1D73">
        <w:rPr>
          <w:lang w:eastAsia="en-GB"/>
        </w:rPr>
        <w:t xml:space="preserve"> …</w:t>
      </w:r>
    </w:p>
    <w:p w:rsidR="000E1D73" w:rsidRDefault="000E1D73" w:rsidP="001325AD">
      <w:pPr>
        <w:jc w:val="both"/>
        <w:rPr>
          <w:lang w:eastAsia="en-GB"/>
        </w:rPr>
      </w:pPr>
      <w:r w:rsidRPr="000E1D73">
        <w:rPr>
          <w:lang w:eastAsia="en-GB"/>
        </w:rPr>
        <w:t xml:space="preserve">b. Which team will score the </w:t>
      </w:r>
      <w:proofErr w:type="spellStart"/>
      <w:r w:rsidRPr="000E1D73">
        <w:rPr>
          <w:lang w:eastAsia="en-GB"/>
        </w:rPr>
        <w:t>Xth</w:t>
      </w:r>
      <w:proofErr w:type="spellEnd"/>
      <w:r w:rsidRPr="000E1D73">
        <w:rPr>
          <w:lang w:eastAsia="en-GB"/>
        </w:rPr>
        <w:t xml:space="preserve"> point in the 3rd set</w:t>
      </w:r>
    </w:p>
    <w:p w:rsidR="000E1D73" w:rsidRPr="001325AD" w:rsidRDefault="000E1D73" w:rsidP="001325AD">
      <w:pPr>
        <w:jc w:val="both"/>
        <w:rPr>
          <w:lang w:eastAsia="en-GB"/>
        </w:rPr>
      </w:pPr>
      <w:r w:rsidRPr="000E1D73">
        <w:rPr>
          <w:lang w:eastAsia="en-GB"/>
        </w:rPr>
        <w:t xml:space="preserve">c. If a set ends before the </w:t>
      </w:r>
      <w:proofErr w:type="spellStart"/>
      <w:r w:rsidRPr="000E1D73">
        <w:rPr>
          <w:lang w:eastAsia="en-GB"/>
        </w:rPr>
        <w:t>Xth</w:t>
      </w:r>
      <w:proofErr w:type="spellEnd"/>
      <w:r w:rsidRPr="000E1D73">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 xml:space="preserve">17. 4th Set – Who scores </w:t>
      </w:r>
      <w:proofErr w:type="spellStart"/>
      <w:r w:rsidRPr="001325AD">
        <w:rPr>
          <w:b/>
          <w:lang w:eastAsia="en-GB"/>
        </w:rPr>
        <w:t>Xth</w:t>
      </w:r>
      <w:proofErr w:type="spellEnd"/>
      <w:r w:rsidRPr="001325AD">
        <w:rPr>
          <w:b/>
          <w:lang w:eastAsia="en-GB"/>
        </w:rPr>
        <w:t xml:space="preserve"> point?</w:t>
      </w:r>
    </w:p>
    <w:p w:rsidR="001325AD" w:rsidRDefault="000A3E8A" w:rsidP="001325AD">
      <w:pPr>
        <w:jc w:val="both"/>
        <w:rPr>
          <w:lang w:eastAsia="en-GB"/>
        </w:rPr>
      </w:pPr>
      <w:r>
        <w:rPr>
          <w:lang w:eastAsia="en-GB"/>
        </w:rPr>
        <w:t>a. X in 5, 10, 15, 20, 25</w:t>
      </w:r>
      <w:r w:rsidRPr="000A3E8A">
        <w:rPr>
          <w:lang w:eastAsia="en-GB"/>
        </w:rPr>
        <w:t xml:space="preserve"> …</w:t>
      </w:r>
    </w:p>
    <w:p w:rsidR="000A3E8A" w:rsidRDefault="000A3E8A" w:rsidP="001325AD">
      <w:pPr>
        <w:jc w:val="both"/>
        <w:rPr>
          <w:lang w:eastAsia="en-GB"/>
        </w:rPr>
      </w:pPr>
      <w:r w:rsidRPr="000A3E8A">
        <w:rPr>
          <w:lang w:eastAsia="en-GB"/>
        </w:rPr>
        <w:t xml:space="preserve">b. Which team will score the </w:t>
      </w:r>
      <w:proofErr w:type="spellStart"/>
      <w:r w:rsidRPr="000A3E8A">
        <w:rPr>
          <w:lang w:eastAsia="en-GB"/>
        </w:rPr>
        <w:t>Xth</w:t>
      </w:r>
      <w:proofErr w:type="spellEnd"/>
      <w:r w:rsidRPr="000A3E8A">
        <w:rPr>
          <w:lang w:eastAsia="en-GB"/>
        </w:rPr>
        <w:t xml:space="preserve"> point in the 4th set</w:t>
      </w:r>
    </w:p>
    <w:p w:rsidR="000A3E8A" w:rsidRPr="001325AD" w:rsidRDefault="000A3E8A" w:rsidP="001325AD">
      <w:pPr>
        <w:jc w:val="both"/>
        <w:rPr>
          <w:lang w:eastAsia="en-GB"/>
        </w:rPr>
      </w:pPr>
      <w:r w:rsidRPr="000A3E8A">
        <w:rPr>
          <w:lang w:eastAsia="en-GB"/>
        </w:rPr>
        <w:t xml:space="preserve">c. If a set ends before the </w:t>
      </w:r>
      <w:proofErr w:type="spellStart"/>
      <w:r w:rsidRPr="000A3E8A">
        <w:rPr>
          <w:lang w:eastAsia="en-GB"/>
        </w:rPr>
        <w:t>Xth</w:t>
      </w:r>
      <w:proofErr w:type="spellEnd"/>
      <w:r w:rsidRPr="000A3E8A">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 xml:space="preserve">18. 5th Set – Who scores </w:t>
      </w:r>
      <w:proofErr w:type="spellStart"/>
      <w:r w:rsidRPr="001325AD">
        <w:rPr>
          <w:b/>
          <w:lang w:eastAsia="en-GB"/>
        </w:rPr>
        <w:t>Xth</w:t>
      </w:r>
      <w:proofErr w:type="spellEnd"/>
      <w:r w:rsidRPr="001325AD">
        <w:rPr>
          <w:b/>
          <w:lang w:eastAsia="en-GB"/>
        </w:rPr>
        <w:t xml:space="preserve"> point?</w:t>
      </w:r>
    </w:p>
    <w:p w:rsidR="001325AD" w:rsidRDefault="000A3E8A" w:rsidP="001325AD">
      <w:pPr>
        <w:jc w:val="both"/>
        <w:rPr>
          <w:lang w:eastAsia="en-GB"/>
        </w:rPr>
      </w:pPr>
      <w:r w:rsidRPr="000A3E8A">
        <w:rPr>
          <w:lang w:eastAsia="en-GB"/>
        </w:rPr>
        <w:t>a. X in 5, 10, 15, 20</w:t>
      </w:r>
    </w:p>
    <w:p w:rsidR="000A3E8A" w:rsidRDefault="000A3E8A" w:rsidP="001325AD">
      <w:pPr>
        <w:jc w:val="both"/>
        <w:rPr>
          <w:lang w:eastAsia="en-GB"/>
        </w:rPr>
      </w:pPr>
      <w:r w:rsidRPr="000A3E8A">
        <w:rPr>
          <w:lang w:eastAsia="en-GB"/>
        </w:rPr>
        <w:t xml:space="preserve">b. Which team will score the </w:t>
      </w:r>
      <w:proofErr w:type="spellStart"/>
      <w:r w:rsidRPr="000A3E8A">
        <w:rPr>
          <w:lang w:eastAsia="en-GB"/>
        </w:rPr>
        <w:t>Xth</w:t>
      </w:r>
      <w:proofErr w:type="spellEnd"/>
      <w:r w:rsidRPr="000A3E8A">
        <w:rPr>
          <w:lang w:eastAsia="en-GB"/>
        </w:rPr>
        <w:t xml:space="preserve"> point in the 5th set</w:t>
      </w:r>
    </w:p>
    <w:p w:rsidR="000A3E8A" w:rsidRPr="001325AD" w:rsidRDefault="000A3E8A" w:rsidP="001325AD">
      <w:pPr>
        <w:jc w:val="both"/>
        <w:rPr>
          <w:lang w:eastAsia="en-GB"/>
        </w:rPr>
      </w:pPr>
      <w:r w:rsidRPr="000A3E8A">
        <w:rPr>
          <w:lang w:eastAsia="en-GB"/>
        </w:rPr>
        <w:t xml:space="preserve">c. If a set ends before the </w:t>
      </w:r>
      <w:proofErr w:type="spellStart"/>
      <w:r w:rsidRPr="000A3E8A">
        <w:rPr>
          <w:lang w:eastAsia="en-GB"/>
        </w:rPr>
        <w:t>Xth</w:t>
      </w:r>
      <w:proofErr w:type="spellEnd"/>
      <w:r w:rsidRPr="000A3E8A">
        <w:rPr>
          <w:lang w:eastAsia="en-GB"/>
        </w:rPr>
        <w:t xml:space="preserve"> point is reached, this market is considered void (cancelled)</w:t>
      </w:r>
    </w:p>
    <w:p w:rsidR="001325AD" w:rsidRDefault="001325AD" w:rsidP="001325AD">
      <w:pPr>
        <w:jc w:val="both"/>
        <w:rPr>
          <w:b/>
          <w:lang w:eastAsia="en-GB"/>
        </w:rPr>
      </w:pPr>
      <w:r w:rsidRPr="001325AD">
        <w:rPr>
          <w:b/>
          <w:lang w:eastAsia="en-GB"/>
        </w:rPr>
        <w:t>19. Final Result (in sets – best of 5)</w:t>
      </w:r>
    </w:p>
    <w:p w:rsidR="001325AD" w:rsidRPr="001325AD" w:rsidRDefault="005A0DBF" w:rsidP="001325AD">
      <w:pPr>
        <w:jc w:val="both"/>
        <w:rPr>
          <w:lang w:eastAsia="en-GB"/>
        </w:rPr>
      </w:pPr>
      <w:r w:rsidRPr="005A0DBF">
        <w:rPr>
          <w:lang w:eastAsia="en-GB"/>
        </w:rPr>
        <w:t>3:0, 3:1, 3:2, 2:3, 1:3 and 0:3</w:t>
      </w:r>
    </w:p>
    <w:p w:rsidR="001325AD" w:rsidRDefault="001325AD" w:rsidP="001325AD">
      <w:pPr>
        <w:jc w:val="both"/>
        <w:rPr>
          <w:b/>
          <w:lang w:eastAsia="en-GB"/>
        </w:rPr>
      </w:pPr>
      <w:r w:rsidRPr="001325AD">
        <w:rPr>
          <w:b/>
          <w:lang w:eastAsia="en-GB"/>
        </w:rPr>
        <w:t>20. Number of sets (best of 5)</w:t>
      </w:r>
    </w:p>
    <w:p w:rsidR="001325AD" w:rsidRPr="001325AD" w:rsidRDefault="005A0DBF" w:rsidP="001325AD">
      <w:pPr>
        <w:jc w:val="both"/>
        <w:rPr>
          <w:lang w:eastAsia="en-GB"/>
        </w:rPr>
      </w:pPr>
      <w:r w:rsidRPr="005A0DBF">
        <w:rPr>
          <w:lang w:eastAsia="en-GB"/>
        </w:rPr>
        <w:t>3, 4 or 5</w:t>
      </w:r>
    </w:p>
    <w:p w:rsidR="001325AD" w:rsidRDefault="001325AD" w:rsidP="001325AD">
      <w:pPr>
        <w:jc w:val="both"/>
        <w:rPr>
          <w:b/>
          <w:lang w:eastAsia="en-GB"/>
        </w:rPr>
      </w:pPr>
      <w:r w:rsidRPr="001325AD">
        <w:rPr>
          <w:b/>
          <w:lang w:eastAsia="en-GB"/>
        </w:rPr>
        <w:t>21. Total</w:t>
      </w:r>
    </w:p>
    <w:p w:rsidR="001325AD" w:rsidRPr="001325AD" w:rsidRDefault="005A0DBF" w:rsidP="001325AD">
      <w:pPr>
        <w:jc w:val="both"/>
        <w:rPr>
          <w:lang w:eastAsia="en-GB"/>
        </w:rPr>
      </w:pPr>
      <w:r w:rsidRPr="005A0DBF">
        <w:rPr>
          <w:lang w:eastAsia="en-GB"/>
        </w:rPr>
        <w:t>Over; Under</w:t>
      </w:r>
    </w:p>
    <w:p w:rsidR="001325AD" w:rsidRDefault="001325AD" w:rsidP="001325AD">
      <w:pPr>
        <w:jc w:val="both"/>
        <w:rPr>
          <w:b/>
          <w:lang w:eastAsia="en-GB"/>
        </w:rPr>
      </w:pPr>
      <w:r w:rsidRPr="001325AD">
        <w:rPr>
          <w:b/>
          <w:lang w:eastAsia="en-GB"/>
        </w:rPr>
        <w:t>22. 1st Set – Total</w:t>
      </w:r>
    </w:p>
    <w:p w:rsidR="008649CD" w:rsidRPr="008649CD" w:rsidRDefault="005A0DBF" w:rsidP="001325AD">
      <w:pPr>
        <w:jc w:val="both"/>
        <w:rPr>
          <w:lang w:eastAsia="en-GB"/>
        </w:rPr>
      </w:pPr>
      <w:r w:rsidRPr="005A0DBF">
        <w:rPr>
          <w:lang w:eastAsia="en-GB"/>
        </w:rPr>
        <w:t>Only points in 1st set are considered</w:t>
      </w:r>
    </w:p>
    <w:p w:rsidR="001325AD" w:rsidRDefault="001325AD" w:rsidP="001325AD">
      <w:pPr>
        <w:jc w:val="both"/>
        <w:rPr>
          <w:b/>
          <w:lang w:eastAsia="en-GB"/>
        </w:rPr>
      </w:pPr>
      <w:r w:rsidRPr="001325AD">
        <w:rPr>
          <w:b/>
          <w:lang w:eastAsia="en-GB"/>
        </w:rPr>
        <w:t>23. 2nd Set – Total</w:t>
      </w:r>
    </w:p>
    <w:p w:rsidR="008649CD" w:rsidRPr="008649CD" w:rsidRDefault="005A0DBF" w:rsidP="001325AD">
      <w:pPr>
        <w:jc w:val="both"/>
        <w:rPr>
          <w:lang w:eastAsia="en-GB"/>
        </w:rPr>
      </w:pPr>
      <w:r w:rsidRPr="005A0DBF">
        <w:rPr>
          <w:lang w:eastAsia="en-GB"/>
        </w:rPr>
        <w:t>Only points in 2nd set are considered</w:t>
      </w:r>
    </w:p>
    <w:p w:rsidR="001325AD" w:rsidRDefault="001325AD" w:rsidP="001325AD">
      <w:pPr>
        <w:jc w:val="both"/>
        <w:rPr>
          <w:b/>
          <w:lang w:eastAsia="en-GB"/>
        </w:rPr>
      </w:pPr>
      <w:r w:rsidRPr="001325AD">
        <w:rPr>
          <w:b/>
          <w:lang w:eastAsia="en-GB"/>
        </w:rPr>
        <w:t>24. 3rd Set – Total</w:t>
      </w:r>
    </w:p>
    <w:p w:rsidR="008649CD" w:rsidRPr="008649CD" w:rsidRDefault="005A0DBF" w:rsidP="001325AD">
      <w:pPr>
        <w:jc w:val="both"/>
        <w:rPr>
          <w:lang w:eastAsia="en-GB"/>
        </w:rPr>
      </w:pPr>
      <w:r w:rsidRPr="005A0DBF">
        <w:rPr>
          <w:lang w:eastAsia="en-GB"/>
        </w:rPr>
        <w:t>Only points in 3rd set are considered</w:t>
      </w:r>
    </w:p>
    <w:p w:rsidR="001325AD" w:rsidRDefault="001325AD" w:rsidP="001325AD">
      <w:pPr>
        <w:jc w:val="both"/>
        <w:rPr>
          <w:b/>
          <w:lang w:eastAsia="en-GB"/>
        </w:rPr>
      </w:pPr>
      <w:r w:rsidRPr="001325AD">
        <w:rPr>
          <w:b/>
          <w:lang w:eastAsia="en-GB"/>
        </w:rPr>
        <w:t>25. 4th Set – Total</w:t>
      </w:r>
    </w:p>
    <w:p w:rsidR="008649CD" w:rsidRPr="008649CD" w:rsidRDefault="005A0DBF" w:rsidP="001325AD">
      <w:pPr>
        <w:jc w:val="both"/>
        <w:rPr>
          <w:lang w:eastAsia="en-GB"/>
        </w:rPr>
      </w:pPr>
      <w:r w:rsidRPr="005A0DBF">
        <w:rPr>
          <w:lang w:eastAsia="en-GB"/>
        </w:rPr>
        <w:t>Only points in 4th set are considered</w:t>
      </w:r>
    </w:p>
    <w:p w:rsidR="001325AD" w:rsidRDefault="001325AD" w:rsidP="001325AD">
      <w:pPr>
        <w:jc w:val="both"/>
        <w:rPr>
          <w:b/>
          <w:lang w:eastAsia="en-GB"/>
        </w:rPr>
      </w:pPr>
      <w:r w:rsidRPr="001325AD">
        <w:rPr>
          <w:b/>
          <w:lang w:eastAsia="en-GB"/>
        </w:rPr>
        <w:t>26. 5th Set – Total</w:t>
      </w:r>
    </w:p>
    <w:p w:rsidR="008649CD" w:rsidRPr="008649CD" w:rsidRDefault="005A0DBF" w:rsidP="001325AD">
      <w:pPr>
        <w:jc w:val="both"/>
        <w:rPr>
          <w:lang w:eastAsia="en-GB"/>
        </w:rPr>
      </w:pPr>
      <w:r w:rsidRPr="005A0DBF">
        <w:rPr>
          <w:lang w:eastAsia="en-GB"/>
        </w:rPr>
        <w:t>Only points in 5th set are considered</w:t>
      </w:r>
    </w:p>
    <w:p w:rsidR="001325AD" w:rsidRDefault="001325AD" w:rsidP="001325AD">
      <w:pPr>
        <w:jc w:val="both"/>
        <w:rPr>
          <w:b/>
          <w:lang w:eastAsia="en-GB"/>
        </w:rPr>
      </w:pPr>
      <w:r w:rsidRPr="001325AD">
        <w:rPr>
          <w:b/>
          <w:lang w:eastAsia="en-GB"/>
        </w:rPr>
        <w:t>27. 1st Set – Odd/Even</w:t>
      </w:r>
    </w:p>
    <w:p w:rsidR="00DD2F7E" w:rsidRPr="00DD2F7E" w:rsidRDefault="005A0DBF" w:rsidP="001325AD">
      <w:pPr>
        <w:jc w:val="both"/>
        <w:rPr>
          <w:lang w:eastAsia="en-GB"/>
        </w:rPr>
      </w:pPr>
      <w:r w:rsidRPr="005A0DBF">
        <w:rPr>
          <w:lang w:eastAsia="en-GB"/>
        </w:rPr>
        <w:t>Only points of 1st set are considered</w:t>
      </w:r>
    </w:p>
    <w:p w:rsidR="001325AD" w:rsidRDefault="001325AD" w:rsidP="001325AD">
      <w:pPr>
        <w:jc w:val="both"/>
        <w:rPr>
          <w:b/>
          <w:lang w:eastAsia="en-GB"/>
        </w:rPr>
      </w:pPr>
      <w:r w:rsidRPr="001325AD">
        <w:rPr>
          <w:b/>
          <w:lang w:eastAsia="en-GB"/>
        </w:rPr>
        <w:t>28. 2nd Set – Odd/Even</w:t>
      </w:r>
    </w:p>
    <w:p w:rsidR="00DD2F7E" w:rsidRPr="00DD2F7E" w:rsidRDefault="005A0DBF" w:rsidP="001325AD">
      <w:pPr>
        <w:jc w:val="both"/>
        <w:rPr>
          <w:lang w:eastAsia="en-GB"/>
        </w:rPr>
      </w:pPr>
      <w:r w:rsidRPr="005A0DBF">
        <w:rPr>
          <w:lang w:eastAsia="en-GB"/>
        </w:rPr>
        <w:t>Only points of 2nd set are considered</w:t>
      </w:r>
    </w:p>
    <w:p w:rsidR="001325AD" w:rsidRDefault="001325AD" w:rsidP="001325AD">
      <w:pPr>
        <w:jc w:val="both"/>
        <w:rPr>
          <w:b/>
          <w:lang w:eastAsia="en-GB"/>
        </w:rPr>
      </w:pPr>
      <w:r w:rsidRPr="001325AD">
        <w:rPr>
          <w:b/>
          <w:lang w:eastAsia="en-GB"/>
        </w:rPr>
        <w:t>29. 3rd Set – Odd/Even</w:t>
      </w:r>
    </w:p>
    <w:p w:rsidR="00DD2F7E" w:rsidRPr="00DD2F7E" w:rsidRDefault="005A0DBF" w:rsidP="001325AD">
      <w:pPr>
        <w:jc w:val="both"/>
        <w:rPr>
          <w:lang w:eastAsia="en-GB"/>
        </w:rPr>
      </w:pPr>
      <w:r w:rsidRPr="005A0DBF">
        <w:rPr>
          <w:lang w:eastAsia="en-GB"/>
        </w:rPr>
        <w:t>Only points of 3rd set are considered</w:t>
      </w:r>
    </w:p>
    <w:p w:rsidR="001325AD" w:rsidRDefault="001325AD" w:rsidP="001325AD">
      <w:pPr>
        <w:jc w:val="both"/>
        <w:rPr>
          <w:b/>
          <w:lang w:eastAsia="en-GB"/>
        </w:rPr>
      </w:pPr>
      <w:r w:rsidRPr="001325AD">
        <w:rPr>
          <w:b/>
          <w:lang w:eastAsia="en-GB"/>
        </w:rPr>
        <w:t>30. 4th Set – Odd/Even</w:t>
      </w:r>
    </w:p>
    <w:p w:rsidR="00DD2F7E" w:rsidRPr="00DD2F7E" w:rsidRDefault="005A0DBF" w:rsidP="001325AD">
      <w:pPr>
        <w:jc w:val="both"/>
        <w:rPr>
          <w:lang w:eastAsia="en-GB"/>
        </w:rPr>
      </w:pPr>
      <w:r w:rsidRPr="005A0DBF">
        <w:rPr>
          <w:lang w:eastAsia="en-GB"/>
        </w:rPr>
        <w:t>Only points of 4th set are considered</w:t>
      </w:r>
    </w:p>
    <w:p w:rsidR="001325AD" w:rsidRDefault="001325AD" w:rsidP="001325AD">
      <w:pPr>
        <w:jc w:val="both"/>
        <w:rPr>
          <w:b/>
          <w:lang w:eastAsia="en-GB"/>
        </w:rPr>
      </w:pPr>
      <w:r w:rsidRPr="001325AD">
        <w:rPr>
          <w:b/>
          <w:lang w:eastAsia="en-GB"/>
        </w:rPr>
        <w:t>31. 5th Set – Odd/Even</w:t>
      </w:r>
    </w:p>
    <w:p w:rsidR="00DD2F7E" w:rsidRPr="00DD2F7E" w:rsidRDefault="005A0DBF" w:rsidP="001325AD">
      <w:pPr>
        <w:jc w:val="both"/>
        <w:rPr>
          <w:lang w:eastAsia="en-GB"/>
        </w:rPr>
      </w:pPr>
      <w:r w:rsidRPr="005A0DBF">
        <w:rPr>
          <w:lang w:eastAsia="en-GB"/>
        </w:rPr>
        <w:t>Only points of 5th set are considered</w:t>
      </w:r>
    </w:p>
    <w:p w:rsidR="00D2324C" w:rsidRDefault="001325AD" w:rsidP="001325AD">
      <w:pPr>
        <w:jc w:val="both"/>
        <w:rPr>
          <w:b/>
          <w:lang w:eastAsia="en-GB"/>
        </w:rPr>
      </w:pPr>
      <w:r w:rsidRPr="001325AD">
        <w:rPr>
          <w:b/>
          <w:lang w:eastAsia="en-GB"/>
        </w:rPr>
        <w:t>32. How many sets will exceed score limit?</w:t>
      </w:r>
    </w:p>
    <w:p w:rsidR="00DD2F7E" w:rsidRDefault="005A0DBF" w:rsidP="001325AD">
      <w:pPr>
        <w:jc w:val="both"/>
        <w:rPr>
          <w:lang w:eastAsia="en-GB"/>
        </w:rPr>
      </w:pPr>
      <w:r w:rsidRPr="005A0DBF">
        <w:rPr>
          <w:lang w:eastAsia="en-GB"/>
        </w:rPr>
        <w:t>In how many sets at least one team exceeds the 25 (15 in 5th set) points scoring limit</w:t>
      </w:r>
    </w:p>
    <w:p w:rsidR="00362A7D" w:rsidRDefault="00362A7D" w:rsidP="00362A7D">
      <w:pPr>
        <w:pStyle w:val="Heading2"/>
        <w:rPr>
          <w:lang w:val="en-US" w:eastAsia="en-GB"/>
        </w:rPr>
      </w:pPr>
      <w:r>
        <w:rPr>
          <w:lang w:val="en-US" w:eastAsia="en-GB"/>
        </w:rPr>
        <w:t>BEACHVOLLEYBALL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89355F">
        <w:rPr>
          <w:lang w:eastAsia="en-GB"/>
        </w:rPr>
        <w:t>• In the case of a match not being finished, all undecided markets are considered void.</w:t>
      </w:r>
    </w:p>
    <w:p w:rsidR="00964FDB" w:rsidRDefault="00964FDB" w:rsidP="00964FDB">
      <w:pPr>
        <w:jc w:val="both"/>
        <w:rPr>
          <w:lang w:eastAsia="en-GB"/>
        </w:rPr>
      </w:pPr>
      <w:r w:rsidRPr="0089355F">
        <w:rPr>
          <w:lang w:eastAsia="en-GB"/>
        </w:rPr>
        <w:t>• Golden set is not considered in any of the mentioned markets.</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C028D9">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C028D9">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C028D9">
        <w:rPr>
          <w:lang w:eastAsia="en-GB"/>
        </w:rPr>
        <w:t>• If a team retires all undecided markets are considered void.</w:t>
      </w:r>
    </w:p>
    <w:p w:rsidR="00114D7E" w:rsidRDefault="00114D7E" w:rsidP="00114D7E">
      <w:pPr>
        <w:pStyle w:val="Heading3"/>
        <w:rPr>
          <w:lang w:eastAsia="en-GB"/>
        </w:rPr>
      </w:pPr>
      <w:r>
        <w:rPr>
          <w:lang w:eastAsia="en-GB"/>
        </w:rPr>
        <w:t>NAME OF MARKETS AND DESCRIPTION</w:t>
      </w:r>
    </w:p>
    <w:p w:rsidR="009602A6" w:rsidRDefault="009602A6" w:rsidP="009602A6">
      <w:pPr>
        <w:jc w:val="both"/>
        <w:rPr>
          <w:b/>
          <w:lang w:eastAsia="en-GB"/>
        </w:rPr>
      </w:pPr>
      <w:r w:rsidRPr="009602A6">
        <w:rPr>
          <w:b/>
          <w:lang w:eastAsia="en-GB"/>
        </w:rPr>
        <w:t>1. 2way</w:t>
      </w:r>
    </w:p>
    <w:p w:rsidR="008F56B9" w:rsidRPr="008F56B9" w:rsidRDefault="00285964" w:rsidP="009602A6">
      <w:pPr>
        <w:jc w:val="both"/>
        <w:rPr>
          <w:lang w:eastAsia="en-GB"/>
        </w:rPr>
      </w:pPr>
      <w:r w:rsidRPr="00285964">
        <w:rPr>
          <w:lang w:eastAsia="en-GB"/>
        </w:rPr>
        <w:t>Home; Away</w:t>
      </w:r>
    </w:p>
    <w:p w:rsidR="009602A6" w:rsidRDefault="009602A6" w:rsidP="009602A6">
      <w:pPr>
        <w:jc w:val="both"/>
        <w:rPr>
          <w:b/>
          <w:lang w:eastAsia="en-GB"/>
        </w:rPr>
      </w:pPr>
      <w:r w:rsidRPr="009602A6">
        <w:rPr>
          <w:b/>
          <w:lang w:eastAsia="en-GB"/>
        </w:rPr>
        <w:t>2. Which team will win the set?</w:t>
      </w:r>
    </w:p>
    <w:p w:rsidR="008F56B9" w:rsidRPr="008F56B9" w:rsidRDefault="00D12B08" w:rsidP="009602A6">
      <w:pPr>
        <w:jc w:val="both"/>
        <w:rPr>
          <w:lang w:eastAsia="en-GB"/>
        </w:rPr>
      </w:pPr>
      <w:r w:rsidRPr="00D12B08">
        <w:rPr>
          <w:lang w:eastAsia="en-GB"/>
        </w:rPr>
        <w:t>Home; Away</w:t>
      </w:r>
    </w:p>
    <w:p w:rsidR="009602A6" w:rsidRDefault="009602A6" w:rsidP="009602A6">
      <w:pPr>
        <w:jc w:val="both"/>
        <w:rPr>
          <w:b/>
          <w:lang w:eastAsia="en-GB"/>
        </w:rPr>
      </w:pPr>
      <w:r w:rsidRPr="009602A6">
        <w:rPr>
          <w:b/>
          <w:lang w:eastAsia="en-GB"/>
        </w:rPr>
        <w:t>3. Asian Handicap (only *.5 handicaps)</w:t>
      </w:r>
    </w:p>
    <w:p w:rsidR="008F56B9" w:rsidRPr="008F56B9" w:rsidRDefault="00D12B08" w:rsidP="009602A6">
      <w:pPr>
        <w:jc w:val="both"/>
        <w:rPr>
          <w:lang w:eastAsia="en-GB"/>
        </w:rPr>
      </w:pPr>
      <w:r w:rsidRPr="00D12B08">
        <w:rPr>
          <w:lang w:eastAsia="en-GB"/>
        </w:rPr>
        <w:t>Handicap market</w:t>
      </w:r>
      <w:r>
        <w:rPr>
          <w:lang w:eastAsia="en-GB"/>
        </w:rPr>
        <w:t>s *.5 (e.g. -2.5/+2.5, 0.5/-0.5</w:t>
      </w:r>
      <w:r w:rsidRPr="00D12B08">
        <w:rPr>
          <w:lang w:eastAsia="en-GB"/>
        </w:rPr>
        <w:t xml:space="preserve"> …)</w:t>
      </w:r>
    </w:p>
    <w:p w:rsidR="009602A6" w:rsidRDefault="009602A6" w:rsidP="009602A6">
      <w:pPr>
        <w:jc w:val="both"/>
        <w:rPr>
          <w:b/>
          <w:lang w:eastAsia="en-GB"/>
        </w:rPr>
      </w:pPr>
      <w:r w:rsidRPr="009602A6">
        <w:rPr>
          <w:b/>
          <w:lang w:eastAsia="en-GB"/>
        </w:rPr>
        <w:t>4. 1st Set – Asian Handicap (only *.5 handicaps)</w:t>
      </w:r>
    </w:p>
    <w:p w:rsidR="008F56B9" w:rsidRPr="008F56B9" w:rsidRDefault="00D12B08" w:rsidP="009602A6">
      <w:pPr>
        <w:jc w:val="both"/>
        <w:rPr>
          <w:lang w:eastAsia="en-GB"/>
        </w:rPr>
      </w:pPr>
      <w:r w:rsidRPr="00D12B08">
        <w:rPr>
          <w:lang w:eastAsia="en-GB"/>
        </w:rPr>
        <w:t>Asian Handicap markets for 1s</w:t>
      </w:r>
      <w:r>
        <w:rPr>
          <w:lang w:eastAsia="en-GB"/>
        </w:rPr>
        <w:t>t set (e.g. -2.5/+2.5, 0.5/-0.5</w:t>
      </w:r>
      <w:r w:rsidRPr="00D12B08">
        <w:rPr>
          <w:lang w:eastAsia="en-GB"/>
        </w:rPr>
        <w:t xml:space="preserve"> …)</w:t>
      </w:r>
    </w:p>
    <w:p w:rsidR="009602A6" w:rsidRDefault="009602A6" w:rsidP="009602A6">
      <w:pPr>
        <w:jc w:val="both"/>
        <w:rPr>
          <w:b/>
          <w:lang w:eastAsia="en-GB"/>
        </w:rPr>
      </w:pPr>
      <w:r w:rsidRPr="009602A6">
        <w:rPr>
          <w:b/>
          <w:lang w:eastAsia="en-GB"/>
        </w:rPr>
        <w:t>5. 2nd Set – Asian Handicap (only *.5 handicaps)</w:t>
      </w:r>
    </w:p>
    <w:p w:rsidR="008F56B9" w:rsidRPr="008F56B9" w:rsidRDefault="00D12B08" w:rsidP="009602A6">
      <w:pPr>
        <w:jc w:val="both"/>
        <w:rPr>
          <w:lang w:eastAsia="en-GB"/>
        </w:rPr>
      </w:pPr>
      <w:r w:rsidRPr="00D12B08">
        <w:rPr>
          <w:lang w:eastAsia="en-GB"/>
        </w:rPr>
        <w:t>Asian Handicap markets for 2n</w:t>
      </w:r>
      <w:r>
        <w:rPr>
          <w:lang w:eastAsia="en-GB"/>
        </w:rPr>
        <w:t>d set (e.g. -2.5/+2.5, 0.5/-0.5</w:t>
      </w:r>
      <w:r w:rsidRPr="00D12B08">
        <w:rPr>
          <w:lang w:eastAsia="en-GB"/>
        </w:rPr>
        <w:t xml:space="preserve"> …)</w:t>
      </w:r>
    </w:p>
    <w:p w:rsidR="009602A6" w:rsidRDefault="009602A6" w:rsidP="009602A6">
      <w:pPr>
        <w:jc w:val="both"/>
        <w:rPr>
          <w:b/>
          <w:lang w:eastAsia="en-GB"/>
        </w:rPr>
      </w:pPr>
      <w:r w:rsidRPr="009602A6">
        <w:rPr>
          <w:b/>
          <w:lang w:eastAsia="en-GB"/>
        </w:rPr>
        <w:t>6. 3rd Set – Asian Handicap (only *.5 handicaps)</w:t>
      </w:r>
    </w:p>
    <w:p w:rsidR="008F56B9" w:rsidRPr="008F56B9" w:rsidRDefault="00D12B08" w:rsidP="009602A6">
      <w:pPr>
        <w:jc w:val="both"/>
        <w:rPr>
          <w:lang w:eastAsia="en-GB"/>
        </w:rPr>
      </w:pPr>
      <w:r w:rsidRPr="00D12B08">
        <w:rPr>
          <w:lang w:eastAsia="en-GB"/>
        </w:rPr>
        <w:t>Asian Handicap markets for 3r</w:t>
      </w:r>
      <w:r>
        <w:rPr>
          <w:lang w:eastAsia="en-GB"/>
        </w:rPr>
        <w:t>d set (e.g. -2.5/+2.5, 0.5/-0.5</w:t>
      </w:r>
      <w:r w:rsidRPr="00D12B08">
        <w:rPr>
          <w:lang w:eastAsia="en-GB"/>
        </w:rPr>
        <w:t xml:space="preserve"> …)</w:t>
      </w:r>
    </w:p>
    <w:p w:rsidR="009602A6" w:rsidRDefault="009602A6" w:rsidP="009602A6">
      <w:pPr>
        <w:jc w:val="both"/>
        <w:rPr>
          <w:b/>
          <w:lang w:eastAsia="en-GB"/>
        </w:rPr>
      </w:pPr>
      <w:r w:rsidRPr="009602A6">
        <w:rPr>
          <w:b/>
          <w:lang w:eastAsia="en-GB"/>
        </w:rPr>
        <w:t>7. 1st Set – Which team will win race to X points?</w:t>
      </w:r>
    </w:p>
    <w:p w:rsidR="008F56B9" w:rsidRDefault="00D12B08" w:rsidP="009602A6">
      <w:pPr>
        <w:jc w:val="both"/>
        <w:rPr>
          <w:lang w:eastAsia="en-GB"/>
        </w:rPr>
      </w:pPr>
      <w:r w:rsidRPr="00D12B08">
        <w:rPr>
          <w:lang w:eastAsia="en-GB"/>
        </w:rPr>
        <w:t>a. X in 5, 10, 15</w:t>
      </w:r>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8. 2nd Set – Which team will win race to X points?</w:t>
      </w:r>
    </w:p>
    <w:p w:rsidR="008F56B9" w:rsidRDefault="00D12B08" w:rsidP="009602A6">
      <w:pPr>
        <w:jc w:val="both"/>
        <w:rPr>
          <w:lang w:eastAsia="en-GB"/>
        </w:rPr>
      </w:pPr>
      <w:r w:rsidRPr="00D12B08">
        <w:rPr>
          <w:lang w:eastAsia="en-GB"/>
        </w:rPr>
        <w:t>a. X in 5, 10, 15</w:t>
      </w:r>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9. 3rd Set – Which team will win race to X points?</w:t>
      </w:r>
    </w:p>
    <w:p w:rsidR="008F56B9" w:rsidRDefault="00D12B08" w:rsidP="009602A6">
      <w:pPr>
        <w:jc w:val="both"/>
        <w:rPr>
          <w:lang w:eastAsia="en-GB"/>
        </w:rPr>
      </w:pPr>
      <w:r w:rsidRPr="00D12B08">
        <w:rPr>
          <w:lang w:eastAsia="en-GB"/>
        </w:rPr>
        <w:t>a. X in 5, 10</w:t>
      </w:r>
    </w:p>
    <w:p w:rsidR="00D12B08" w:rsidRPr="008F56B9" w:rsidRDefault="00D12B08" w:rsidP="009602A6">
      <w:pPr>
        <w:jc w:val="both"/>
        <w:rPr>
          <w:lang w:eastAsia="en-GB"/>
        </w:rPr>
      </w:pPr>
      <w:r w:rsidRPr="00D12B08">
        <w:rPr>
          <w:lang w:eastAsia="en-GB"/>
        </w:rPr>
        <w:t>b. Which team will reach X points first?</w:t>
      </w:r>
    </w:p>
    <w:p w:rsidR="009602A6" w:rsidRDefault="009602A6" w:rsidP="009602A6">
      <w:pPr>
        <w:jc w:val="both"/>
        <w:rPr>
          <w:b/>
          <w:lang w:eastAsia="en-GB"/>
        </w:rPr>
      </w:pPr>
      <w:r w:rsidRPr="009602A6">
        <w:rPr>
          <w:b/>
          <w:lang w:eastAsia="en-GB"/>
        </w:rPr>
        <w:t xml:space="preserve">10. 1st Set – Who scores </w:t>
      </w:r>
      <w:proofErr w:type="spellStart"/>
      <w:r w:rsidRPr="009602A6">
        <w:rPr>
          <w:b/>
          <w:lang w:eastAsia="en-GB"/>
        </w:rPr>
        <w:t>Xth</w:t>
      </w:r>
      <w:proofErr w:type="spellEnd"/>
      <w:r w:rsidRPr="009602A6">
        <w:rPr>
          <w:b/>
          <w:lang w:eastAsia="en-GB"/>
        </w:rPr>
        <w:t xml:space="preserve"> point?</w:t>
      </w:r>
    </w:p>
    <w:p w:rsidR="008F56B9" w:rsidRDefault="00D12B08" w:rsidP="009602A6">
      <w:pPr>
        <w:jc w:val="both"/>
        <w:rPr>
          <w:lang w:eastAsia="en-GB"/>
        </w:rPr>
      </w:pPr>
      <w:r>
        <w:rPr>
          <w:lang w:eastAsia="en-GB"/>
        </w:rPr>
        <w:t>a. X in 5, 10, 15, 20, 25</w:t>
      </w:r>
      <w:r w:rsidRPr="00D12B08">
        <w:rPr>
          <w:lang w:eastAsia="en-GB"/>
        </w:rPr>
        <w:t xml:space="preserve"> …</w:t>
      </w:r>
    </w:p>
    <w:p w:rsidR="00D12B08" w:rsidRDefault="00D12B08" w:rsidP="009602A6">
      <w:pPr>
        <w:jc w:val="both"/>
        <w:rPr>
          <w:lang w:eastAsia="en-GB"/>
        </w:rPr>
      </w:pPr>
      <w:r w:rsidRPr="00D12B08">
        <w:rPr>
          <w:lang w:eastAsia="en-GB"/>
        </w:rPr>
        <w:t xml:space="preserve">b. Which team will score the </w:t>
      </w:r>
      <w:proofErr w:type="spellStart"/>
      <w:r w:rsidRPr="00D12B08">
        <w:rPr>
          <w:lang w:eastAsia="en-GB"/>
        </w:rPr>
        <w:t>Xth</w:t>
      </w:r>
      <w:proofErr w:type="spellEnd"/>
      <w:r w:rsidRPr="00D12B08">
        <w:rPr>
          <w:lang w:eastAsia="en-GB"/>
        </w:rPr>
        <w:t xml:space="preserve"> point in the 1st set</w:t>
      </w:r>
    </w:p>
    <w:p w:rsidR="00D12B08" w:rsidRPr="008F56B9" w:rsidRDefault="00D12B08" w:rsidP="009602A6">
      <w:pPr>
        <w:jc w:val="both"/>
        <w:rPr>
          <w:lang w:eastAsia="en-GB"/>
        </w:rPr>
      </w:pPr>
      <w:r w:rsidRPr="00D12B08">
        <w:rPr>
          <w:lang w:eastAsia="en-GB"/>
        </w:rPr>
        <w:t xml:space="preserve">c. If a set ends before the </w:t>
      </w:r>
      <w:proofErr w:type="spellStart"/>
      <w:r w:rsidRPr="00D12B08">
        <w:rPr>
          <w:lang w:eastAsia="en-GB"/>
        </w:rPr>
        <w:t>Xth</w:t>
      </w:r>
      <w:proofErr w:type="spellEnd"/>
      <w:r w:rsidRPr="00D12B08">
        <w:rPr>
          <w:lang w:eastAsia="en-GB"/>
        </w:rPr>
        <w:t xml:space="preserve"> point is reached, this market is considered void (cancelled)</w:t>
      </w:r>
    </w:p>
    <w:p w:rsidR="009602A6" w:rsidRDefault="009602A6" w:rsidP="009602A6">
      <w:pPr>
        <w:jc w:val="both"/>
        <w:rPr>
          <w:b/>
          <w:lang w:eastAsia="en-GB"/>
        </w:rPr>
      </w:pPr>
      <w:r w:rsidRPr="009602A6">
        <w:rPr>
          <w:b/>
          <w:lang w:eastAsia="en-GB"/>
        </w:rPr>
        <w:t xml:space="preserve">11. 2nd Set – Who scores </w:t>
      </w:r>
      <w:proofErr w:type="spellStart"/>
      <w:r w:rsidRPr="009602A6">
        <w:rPr>
          <w:b/>
          <w:lang w:eastAsia="en-GB"/>
        </w:rPr>
        <w:t>Xth</w:t>
      </w:r>
      <w:proofErr w:type="spellEnd"/>
      <w:r w:rsidRPr="009602A6">
        <w:rPr>
          <w:b/>
          <w:lang w:eastAsia="en-GB"/>
        </w:rPr>
        <w:t xml:space="preserve"> point?</w:t>
      </w:r>
    </w:p>
    <w:p w:rsidR="008F56B9" w:rsidRDefault="00FF4F62" w:rsidP="009602A6">
      <w:pPr>
        <w:jc w:val="both"/>
        <w:rPr>
          <w:lang w:eastAsia="en-GB"/>
        </w:rPr>
      </w:pPr>
      <w:r>
        <w:rPr>
          <w:lang w:eastAsia="en-GB"/>
        </w:rPr>
        <w:t>a. X in 5, 10, 15, 20, 25</w:t>
      </w:r>
      <w:r w:rsidRPr="00FF4F62">
        <w:rPr>
          <w:lang w:eastAsia="en-GB"/>
        </w:rPr>
        <w:t xml:space="preserve"> …</w:t>
      </w:r>
    </w:p>
    <w:p w:rsidR="00FF4F62" w:rsidRDefault="00FF4F62" w:rsidP="009602A6">
      <w:pPr>
        <w:jc w:val="both"/>
        <w:rPr>
          <w:lang w:eastAsia="en-GB"/>
        </w:rPr>
      </w:pPr>
      <w:r w:rsidRPr="00FF4F62">
        <w:rPr>
          <w:lang w:eastAsia="en-GB"/>
        </w:rPr>
        <w:t xml:space="preserve">b. Which team will score the </w:t>
      </w:r>
      <w:proofErr w:type="spellStart"/>
      <w:r w:rsidRPr="00FF4F62">
        <w:rPr>
          <w:lang w:eastAsia="en-GB"/>
        </w:rPr>
        <w:t>Xth</w:t>
      </w:r>
      <w:proofErr w:type="spellEnd"/>
      <w:r w:rsidRPr="00FF4F62">
        <w:rPr>
          <w:lang w:eastAsia="en-GB"/>
        </w:rPr>
        <w:t xml:space="preserve"> point in the 2nd set</w:t>
      </w:r>
    </w:p>
    <w:p w:rsidR="00FF4F62" w:rsidRPr="008F56B9" w:rsidRDefault="00FF4F62" w:rsidP="009602A6">
      <w:pPr>
        <w:jc w:val="both"/>
        <w:rPr>
          <w:lang w:eastAsia="en-GB"/>
        </w:rPr>
      </w:pPr>
      <w:r w:rsidRPr="00FF4F62">
        <w:rPr>
          <w:lang w:eastAsia="en-GB"/>
        </w:rPr>
        <w:t xml:space="preserve">c. If a set ends before the </w:t>
      </w:r>
      <w:proofErr w:type="spellStart"/>
      <w:r w:rsidRPr="00FF4F62">
        <w:rPr>
          <w:lang w:eastAsia="en-GB"/>
        </w:rPr>
        <w:t>Xth</w:t>
      </w:r>
      <w:proofErr w:type="spellEnd"/>
      <w:r w:rsidRPr="00FF4F62">
        <w:rPr>
          <w:lang w:eastAsia="en-GB"/>
        </w:rPr>
        <w:t xml:space="preserve"> point is reached, this market is considered void (cancelled)</w:t>
      </w:r>
    </w:p>
    <w:p w:rsidR="009602A6" w:rsidRDefault="009602A6" w:rsidP="009602A6">
      <w:pPr>
        <w:jc w:val="both"/>
        <w:rPr>
          <w:b/>
          <w:lang w:eastAsia="en-GB"/>
        </w:rPr>
      </w:pPr>
      <w:r w:rsidRPr="009602A6">
        <w:rPr>
          <w:b/>
          <w:lang w:eastAsia="en-GB"/>
        </w:rPr>
        <w:t xml:space="preserve">12. 3rd Set – Who scores </w:t>
      </w:r>
      <w:proofErr w:type="spellStart"/>
      <w:r w:rsidRPr="009602A6">
        <w:rPr>
          <w:b/>
          <w:lang w:eastAsia="en-GB"/>
        </w:rPr>
        <w:t>Xth</w:t>
      </w:r>
      <w:proofErr w:type="spellEnd"/>
      <w:r w:rsidRPr="009602A6">
        <w:rPr>
          <w:b/>
          <w:lang w:eastAsia="en-GB"/>
        </w:rPr>
        <w:t xml:space="preserve"> point?</w:t>
      </w:r>
    </w:p>
    <w:p w:rsidR="008F56B9" w:rsidRDefault="008E3C6C" w:rsidP="009602A6">
      <w:pPr>
        <w:jc w:val="both"/>
        <w:rPr>
          <w:lang w:eastAsia="en-GB"/>
        </w:rPr>
      </w:pPr>
      <w:r w:rsidRPr="008E3C6C">
        <w:rPr>
          <w:lang w:eastAsia="en-GB"/>
        </w:rPr>
        <w:t>a. X in 5, 10, 15, 20</w:t>
      </w:r>
    </w:p>
    <w:p w:rsidR="008E3C6C" w:rsidRDefault="008E3C6C" w:rsidP="009602A6">
      <w:pPr>
        <w:jc w:val="both"/>
        <w:rPr>
          <w:lang w:eastAsia="en-GB"/>
        </w:rPr>
      </w:pPr>
      <w:r w:rsidRPr="008E3C6C">
        <w:rPr>
          <w:lang w:eastAsia="en-GB"/>
        </w:rPr>
        <w:t xml:space="preserve">b. Which team will score the </w:t>
      </w:r>
      <w:proofErr w:type="spellStart"/>
      <w:r w:rsidRPr="008E3C6C">
        <w:rPr>
          <w:lang w:eastAsia="en-GB"/>
        </w:rPr>
        <w:t>Xth</w:t>
      </w:r>
      <w:proofErr w:type="spellEnd"/>
      <w:r w:rsidRPr="008E3C6C">
        <w:rPr>
          <w:lang w:eastAsia="en-GB"/>
        </w:rPr>
        <w:t xml:space="preserve"> point in the 3rd set</w:t>
      </w:r>
    </w:p>
    <w:p w:rsidR="008E3C6C" w:rsidRPr="008F56B9" w:rsidRDefault="008E3C6C" w:rsidP="009602A6">
      <w:pPr>
        <w:jc w:val="both"/>
        <w:rPr>
          <w:lang w:eastAsia="en-GB"/>
        </w:rPr>
      </w:pPr>
      <w:r w:rsidRPr="008E3C6C">
        <w:rPr>
          <w:lang w:eastAsia="en-GB"/>
        </w:rPr>
        <w:t xml:space="preserve">c. If a set ends before the </w:t>
      </w:r>
      <w:proofErr w:type="spellStart"/>
      <w:r w:rsidRPr="008E3C6C">
        <w:rPr>
          <w:lang w:eastAsia="en-GB"/>
        </w:rPr>
        <w:t>Xth</w:t>
      </w:r>
      <w:proofErr w:type="spellEnd"/>
      <w:r w:rsidRPr="008E3C6C">
        <w:rPr>
          <w:lang w:eastAsia="en-GB"/>
        </w:rPr>
        <w:t xml:space="preserve"> point is reached, this market is considered void (cancelled)</w:t>
      </w:r>
    </w:p>
    <w:p w:rsidR="009602A6" w:rsidRDefault="009602A6" w:rsidP="009602A6">
      <w:pPr>
        <w:jc w:val="both"/>
        <w:rPr>
          <w:b/>
          <w:lang w:eastAsia="en-GB"/>
        </w:rPr>
      </w:pPr>
      <w:r w:rsidRPr="009602A6">
        <w:rPr>
          <w:b/>
          <w:lang w:eastAsia="en-GB"/>
        </w:rPr>
        <w:t>13. Final Result (in sets – best of 3)</w:t>
      </w:r>
    </w:p>
    <w:p w:rsidR="008F56B9" w:rsidRPr="008F56B9" w:rsidRDefault="008E3C6C" w:rsidP="009602A6">
      <w:pPr>
        <w:jc w:val="both"/>
        <w:rPr>
          <w:lang w:eastAsia="en-GB"/>
        </w:rPr>
      </w:pPr>
      <w:r w:rsidRPr="008E3C6C">
        <w:rPr>
          <w:lang w:eastAsia="en-GB"/>
        </w:rPr>
        <w:t>2:0, 2:1, 1:2 and 0:2</w:t>
      </w:r>
    </w:p>
    <w:p w:rsidR="009602A6" w:rsidRDefault="009602A6" w:rsidP="009602A6">
      <w:pPr>
        <w:jc w:val="both"/>
        <w:rPr>
          <w:b/>
          <w:lang w:eastAsia="en-GB"/>
        </w:rPr>
      </w:pPr>
      <w:r w:rsidRPr="009602A6">
        <w:rPr>
          <w:b/>
          <w:lang w:eastAsia="en-GB"/>
        </w:rPr>
        <w:t>14. Number of sets (best of 3)</w:t>
      </w:r>
    </w:p>
    <w:p w:rsidR="008F56B9" w:rsidRPr="008F56B9" w:rsidRDefault="008E3C6C" w:rsidP="009602A6">
      <w:pPr>
        <w:jc w:val="both"/>
        <w:rPr>
          <w:lang w:eastAsia="en-GB"/>
        </w:rPr>
      </w:pPr>
      <w:r w:rsidRPr="008E3C6C">
        <w:rPr>
          <w:lang w:eastAsia="en-GB"/>
        </w:rPr>
        <w:t>2 or 3</w:t>
      </w:r>
    </w:p>
    <w:p w:rsidR="009602A6" w:rsidRDefault="009602A6" w:rsidP="009602A6">
      <w:pPr>
        <w:jc w:val="both"/>
        <w:rPr>
          <w:b/>
          <w:lang w:eastAsia="en-GB"/>
        </w:rPr>
      </w:pPr>
      <w:r w:rsidRPr="009602A6">
        <w:rPr>
          <w:b/>
          <w:lang w:eastAsia="en-GB"/>
        </w:rPr>
        <w:t>15. Total</w:t>
      </w:r>
    </w:p>
    <w:p w:rsidR="008F56B9" w:rsidRPr="008F56B9" w:rsidRDefault="008E3C6C" w:rsidP="009602A6">
      <w:pPr>
        <w:jc w:val="both"/>
        <w:rPr>
          <w:lang w:eastAsia="en-GB"/>
        </w:rPr>
      </w:pPr>
      <w:r w:rsidRPr="008E3C6C">
        <w:rPr>
          <w:lang w:eastAsia="en-GB"/>
        </w:rPr>
        <w:t>Over; Under</w:t>
      </w:r>
    </w:p>
    <w:p w:rsidR="009602A6" w:rsidRDefault="009602A6" w:rsidP="009602A6">
      <w:pPr>
        <w:jc w:val="both"/>
        <w:rPr>
          <w:b/>
          <w:lang w:eastAsia="en-GB"/>
        </w:rPr>
      </w:pPr>
      <w:r w:rsidRPr="009602A6">
        <w:rPr>
          <w:b/>
          <w:lang w:eastAsia="en-GB"/>
        </w:rPr>
        <w:t>16. 1st Set – Total</w:t>
      </w:r>
    </w:p>
    <w:p w:rsidR="008F56B9" w:rsidRPr="008F56B9" w:rsidRDefault="00AA7928" w:rsidP="009602A6">
      <w:pPr>
        <w:jc w:val="both"/>
        <w:rPr>
          <w:lang w:eastAsia="en-GB"/>
        </w:rPr>
      </w:pPr>
      <w:r w:rsidRPr="00AA7928">
        <w:rPr>
          <w:lang w:eastAsia="en-GB"/>
        </w:rPr>
        <w:t>Only points in 1st set are considered</w:t>
      </w:r>
    </w:p>
    <w:p w:rsidR="009602A6" w:rsidRDefault="009602A6" w:rsidP="009602A6">
      <w:pPr>
        <w:jc w:val="both"/>
        <w:rPr>
          <w:b/>
          <w:lang w:eastAsia="en-GB"/>
        </w:rPr>
      </w:pPr>
      <w:r w:rsidRPr="009602A6">
        <w:rPr>
          <w:b/>
          <w:lang w:eastAsia="en-GB"/>
        </w:rPr>
        <w:t>17. 2nd Set – Total</w:t>
      </w:r>
    </w:p>
    <w:p w:rsidR="008F56B9" w:rsidRPr="008F56B9" w:rsidRDefault="00AA7928" w:rsidP="009602A6">
      <w:pPr>
        <w:jc w:val="both"/>
        <w:rPr>
          <w:lang w:eastAsia="en-GB"/>
        </w:rPr>
      </w:pPr>
      <w:r w:rsidRPr="00AA7928">
        <w:rPr>
          <w:lang w:eastAsia="en-GB"/>
        </w:rPr>
        <w:t>Only points in 2nd set are considered</w:t>
      </w:r>
    </w:p>
    <w:p w:rsidR="009602A6" w:rsidRDefault="009602A6" w:rsidP="009602A6">
      <w:pPr>
        <w:jc w:val="both"/>
        <w:rPr>
          <w:b/>
          <w:lang w:eastAsia="en-GB"/>
        </w:rPr>
      </w:pPr>
      <w:r w:rsidRPr="009602A6">
        <w:rPr>
          <w:b/>
          <w:lang w:eastAsia="en-GB"/>
        </w:rPr>
        <w:t>18. 3rd Set – Total</w:t>
      </w:r>
    </w:p>
    <w:p w:rsidR="008F56B9" w:rsidRPr="008F56B9" w:rsidRDefault="00D14937" w:rsidP="009602A6">
      <w:pPr>
        <w:jc w:val="both"/>
        <w:rPr>
          <w:lang w:eastAsia="en-GB"/>
        </w:rPr>
      </w:pPr>
      <w:r>
        <w:rPr>
          <w:lang w:eastAsia="en-GB"/>
        </w:rPr>
        <w:t xml:space="preserve">Only points in </w:t>
      </w:r>
      <w:r w:rsidRPr="00D14937">
        <w:rPr>
          <w:lang w:eastAsia="en-GB"/>
        </w:rPr>
        <w:t>3rd</w:t>
      </w:r>
      <w:r w:rsidR="00AA7928" w:rsidRPr="00AA7928">
        <w:rPr>
          <w:lang w:eastAsia="en-GB"/>
        </w:rPr>
        <w:t xml:space="preserve"> set are considered</w:t>
      </w:r>
    </w:p>
    <w:p w:rsidR="009602A6" w:rsidRDefault="009602A6" w:rsidP="009602A6">
      <w:pPr>
        <w:jc w:val="both"/>
        <w:rPr>
          <w:b/>
          <w:lang w:eastAsia="en-GB"/>
        </w:rPr>
      </w:pPr>
      <w:r w:rsidRPr="009602A6">
        <w:rPr>
          <w:b/>
          <w:lang w:eastAsia="en-GB"/>
        </w:rPr>
        <w:t>19. 1st Set – Odd/Even</w:t>
      </w:r>
    </w:p>
    <w:p w:rsidR="008F56B9" w:rsidRPr="008F56B9" w:rsidRDefault="00AA7928" w:rsidP="009602A6">
      <w:pPr>
        <w:jc w:val="both"/>
        <w:rPr>
          <w:lang w:eastAsia="en-GB"/>
        </w:rPr>
      </w:pPr>
      <w:r w:rsidRPr="00AA7928">
        <w:rPr>
          <w:lang w:eastAsia="en-GB"/>
        </w:rPr>
        <w:t>Only points of 1st set are considered</w:t>
      </w:r>
    </w:p>
    <w:p w:rsidR="009602A6" w:rsidRDefault="009602A6" w:rsidP="009602A6">
      <w:pPr>
        <w:jc w:val="both"/>
        <w:rPr>
          <w:b/>
          <w:lang w:eastAsia="en-GB"/>
        </w:rPr>
      </w:pPr>
      <w:r w:rsidRPr="009602A6">
        <w:rPr>
          <w:b/>
          <w:lang w:eastAsia="en-GB"/>
        </w:rPr>
        <w:t>20. 2nd Set – Odd/Even</w:t>
      </w:r>
    </w:p>
    <w:p w:rsidR="008F56B9" w:rsidRPr="008F56B9" w:rsidRDefault="00AA7928" w:rsidP="009602A6">
      <w:pPr>
        <w:jc w:val="both"/>
        <w:rPr>
          <w:lang w:eastAsia="en-GB"/>
        </w:rPr>
      </w:pPr>
      <w:r w:rsidRPr="00AA7928">
        <w:rPr>
          <w:lang w:eastAsia="en-GB"/>
        </w:rPr>
        <w:t>Only points of 2nd set are considered</w:t>
      </w:r>
    </w:p>
    <w:p w:rsidR="009602A6" w:rsidRDefault="009602A6" w:rsidP="009602A6">
      <w:pPr>
        <w:jc w:val="both"/>
        <w:rPr>
          <w:b/>
          <w:lang w:eastAsia="en-GB"/>
        </w:rPr>
      </w:pPr>
      <w:r w:rsidRPr="009602A6">
        <w:rPr>
          <w:b/>
          <w:lang w:eastAsia="en-GB"/>
        </w:rPr>
        <w:t>21. 3rd Set – Odd/Even</w:t>
      </w:r>
    </w:p>
    <w:p w:rsidR="008F56B9" w:rsidRPr="008F56B9" w:rsidRDefault="00AA7928" w:rsidP="009602A6">
      <w:pPr>
        <w:jc w:val="both"/>
        <w:rPr>
          <w:lang w:eastAsia="en-GB"/>
        </w:rPr>
      </w:pPr>
      <w:r w:rsidRPr="00AA7928">
        <w:rPr>
          <w:lang w:eastAsia="en-GB"/>
        </w:rPr>
        <w:t>Only points of 3rd set are considered</w:t>
      </w:r>
    </w:p>
    <w:p w:rsidR="006839CC" w:rsidRDefault="009602A6" w:rsidP="009602A6">
      <w:pPr>
        <w:jc w:val="both"/>
        <w:rPr>
          <w:b/>
          <w:lang w:eastAsia="en-GB"/>
        </w:rPr>
      </w:pPr>
      <w:r w:rsidRPr="009602A6">
        <w:rPr>
          <w:b/>
          <w:lang w:eastAsia="en-GB"/>
        </w:rPr>
        <w:t>22. How many sets will exceed score limit?</w:t>
      </w:r>
    </w:p>
    <w:p w:rsidR="008F56B9" w:rsidRDefault="00A418E0" w:rsidP="009602A6">
      <w:pPr>
        <w:jc w:val="both"/>
        <w:rPr>
          <w:lang w:eastAsia="en-GB"/>
        </w:rPr>
      </w:pPr>
      <w:r w:rsidRPr="00A418E0">
        <w:rPr>
          <w:lang w:eastAsia="en-GB"/>
        </w:rPr>
        <w:t>In how many sets at least one team exceeds the 21 (15 in 3rd set) points scoring limit</w:t>
      </w:r>
    </w:p>
    <w:p w:rsidR="005E16F1" w:rsidRDefault="00F51ED5" w:rsidP="005E16F1">
      <w:pPr>
        <w:pStyle w:val="Heading2"/>
        <w:rPr>
          <w:lang w:val="en-US" w:eastAsia="en-GB"/>
        </w:rPr>
      </w:pPr>
      <w:r>
        <w:rPr>
          <w:lang w:val="en-US" w:eastAsia="en-GB"/>
        </w:rPr>
        <w:t>FUTSAL</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54700D">
        <w:rPr>
          <w:lang w:eastAsia="en-GB"/>
        </w:rPr>
        <w:t>• All markets (except halftime, first half markets, overtime and penalty shoot-out) are considered for regular time only.</w:t>
      </w:r>
    </w:p>
    <w:p w:rsidR="00964FDB" w:rsidRDefault="00964FDB" w:rsidP="00964FDB">
      <w:pPr>
        <w:jc w:val="both"/>
        <w:rPr>
          <w:lang w:eastAsia="en-GB"/>
        </w:rPr>
      </w:pPr>
      <w:r w:rsidRPr="0054700D">
        <w:rPr>
          <w:lang w:eastAsia="en-GB"/>
        </w:rPr>
        <w:t>• If a match is interrupted and continued within 48h after initial kick-off date, all open bets will be settled with the final result. Otherwise all undecided bets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826DF7">
        <w:rPr>
          <w:lang w:eastAsia="en-GB"/>
        </w:rPr>
        <w:t>• If the market remains open when the following events have already taken place: goals, red or yellow-red cards and penalties, we reserve the right to void betting.</w:t>
      </w:r>
    </w:p>
    <w:p w:rsidR="00964FDB" w:rsidRDefault="00964FDB" w:rsidP="00964FDB">
      <w:pPr>
        <w:jc w:val="both"/>
        <w:rPr>
          <w:lang w:eastAsia="en-GB"/>
        </w:rPr>
      </w:pPr>
      <w:r w:rsidRPr="00826DF7">
        <w:rPr>
          <w:lang w:eastAsia="en-GB"/>
        </w:rPr>
        <w:t>• If the market was opened with a missing or incorrect red card, we reserve the right to void betting.</w:t>
      </w:r>
    </w:p>
    <w:p w:rsidR="00964FDB" w:rsidRDefault="00964FDB" w:rsidP="00964FDB">
      <w:pPr>
        <w:jc w:val="both"/>
        <w:rPr>
          <w:lang w:eastAsia="en-GB"/>
        </w:rPr>
      </w:pPr>
      <w:r w:rsidRPr="00826DF7">
        <w:rPr>
          <w:lang w:eastAsia="en-GB"/>
        </w:rPr>
        <w:t>• If odds were offered with an incorrect match time (more than 2 minutes), we reserve the right to void betting.</w:t>
      </w:r>
    </w:p>
    <w:p w:rsidR="00964FDB" w:rsidRDefault="00964FDB" w:rsidP="00964FDB">
      <w:pPr>
        <w:jc w:val="both"/>
        <w:rPr>
          <w:lang w:eastAsia="en-GB"/>
        </w:rPr>
      </w:pPr>
      <w:r w:rsidRPr="00826DF7">
        <w:rPr>
          <w:lang w:eastAsia="en-GB"/>
        </w:rPr>
        <w:t>• If a wrong score is entered, all markets will be cancelled for the time when the incorrect score was displayed.</w:t>
      </w:r>
    </w:p>
    <w:p w:rsidR="00964FDB" w:rsidRDefault="00964FDB" w:rsidP="00964FDB">
      <w:pPr>
        <w:jc w:val="both"/>
        <w:rPr>
          <w:lang w:eastAsia="en-GB"/>
        </w:rPr>
      </w:pPr>
      <w:r w:rsidRPr="00826DF7">
        <w:rPr>
          <w:lang w:eastAsia="en-GB"/>
        </w:rPr>
        <w:t>• If a match is interrupted or postponed and is not continued within 48 h after initial kick-off date betting will be void.</w:t>
      </w:r>
    </w:p>
    <w:p w:rsidR="00964FDB" w:rsidRDefault="00964FDB" w:rsidP="00964FDB">
      <w:pPr>
        <w:jc w:val="both"/>
        <w:rPr>
          <w:lang w:eastAsia="en-GB"/>
        </w:rPr>
      </w:pPr>
      <w:r w:rsidRPr="00826DF7">
        <w:rPr>
          <w:lang w:eastAsia="en-GB"/>
        </w:rPr>
        <w:t>• If the team names or category are displayed incorrectly, we reserve the right to void betting.</w:t>
      </w:r>
    </w:p>
    <w:p w:rsidR="00114D7E" w:rsidRDefault="00114D7E" w:rsidP="00114D7E">
      <w:pPr>
        <w:pStyle w:val="Heading3"/>
        <w:rPr>
          <w:lang w:eastAsia="en-GB"/>
        </w:rPr>
      </w:pPr>
      <w:r>
        <w:rPr>
          <w:lang w:eastAsia="en-GB"/>
        </w:rPr>
        <w:t>NAME OF MARKETS AND DESCRIPTION</w:t>
      </w:r>
    </w:p>
    <w:p w:rsidR="00637765" w:rsidRDefault="00637765" w:rsidP="00637765">
      <w:pPr>
        <w:jc w:val="both"/>
        <w:rPr>
          <w:b/>
          <w:lang w:eastAsia="en-GB"/>
        </w:rPr>
      </w:pPr>
      <w:r w:rsidRPr="00637765">
        <w:rPr>
          <w:b/>
          <w:lang w:eastAsia="en-GB"/>
        </w:rPr>
        <w:t>1. 3way</w:t>
      </w:r>
    </w:p>
    <w:p w:rsidR="00637765" w:rsidRPr="00637765" w:rsidRDefault="00FC0A18" w:rsidP="00637765">
      <w:pPr>
        <w:jc w:val="both"/>
        <w:rPr>
          <w:lang w:eastAsia="en-GB"/>
        </w:rPr>
      </w:pPr>
      <w:r w:rsidRPr="00FC0A18">
        <w:rPr>
          <w:lang w:eastAsia="en-GB"/>
        </w:rPr>
        <w:t>Which team will win the match (1-X-2) Home; Draw; Away</w:t>
      </w:r>
    </w:p>
    <w:p w:rsidR="00637765" w:rsidRDefault="00637765" w:rsidP="00637765">
      <w:pPr>
        <w:jc w:val="both"/>
        <w:rPr>
          <w:b/>
          <w:lang w:eastAsia="en-GB"/>
        </w:rPr>
      </w:pPr>
      <w:r w:rsidRPr="00637765">
        <w:rPr>
          <w:b/>
          <w:lang w:eastAsia="en-GB"/>
        </w:rPr>
        <w:t>2. Total (only *.5 totals)</w:t>
      </w:r>
    </w:p>
    <w:p w:rsidR="00637765" w:rsidRPr="00637765" w:rsidRDefault="00FC0A18" w:rsidP="00637765">
      <w:pPr>
        <w:jc w:val="both"/>
        <w:rPr>
          <w:lang w:eastAsia="en-GB"/>
        </w:rPr>
      </w:pPr>
      <w:r>
        <w:rPr>
          <w:lang w:eastAsia="en-GB"/>
        </w:rPr>
        <w:t>E.g. 0.5, 1.5, 2.5, 3.5</w:t>
      </w:r>
      <w:r w:rsidRPr="00FC0A18">
        <w:rPr>
          <w:lang w:eastAsia="en-GB"/>
        </w:rPr>
        <w:t xml:space="preserve"> …</w:t>
      </w:r>
    </w:p>
    <w:p w:rsidR="00637765" w:rsidRDefault="00637765" w:rsidP="00637765">
      <w:pPr>
        <w:jc w:val="both"/>
        <w:rPr>
          <w:b/>
          <w:lang w:eastAsia="en-GB"/>
        </w:rPr>
      </w:pPr>
      <w:r w:rsidRPr="00637765">
        <w:rPr>
          <w:b/>
          <w:lang w:eastAsia="en-GB"/>
        </w:rPr>
        <w:t>3. Handicap</w:t>
      </w:r>
    </w:p>
    <w:p w:rsidR="00637765" w:rsidRPr="00637765" w:rsidRDefault="00FC0A18" w:rsidP="00637765">
      <w:pPr>
        <w:jc w:val="both"/>
        <w:rPr>
          <w:lang w:eastAsia="en-GB"/>
        </w:rPr>
      </w:pPr>
      <w:r w:rsidRPr="00FC0A18">
        <w:rPr>
          <w:lang w:eastAsia="en-GB"/>
        </w:rPr>
        <w:t>European Handicaps (e.g. Handicap 0:2, Handicap 5:0, …) 1-X-2</w:t>
      </w:r>
    </w:p>
    <w:p w:rsidR="00637765" w:rsidRDefault="00637765" w:rsidP="00637765">
      <w:pPr>
        <w:jc w:val="both"/>
        <w:rPr>
          <w:b/>
          <w:lang w:eastAsia="en-GB"/>
        </w:rPr>
      </w:pPr>
      <w:r w:rsidRPr="00637765">
        <w:rPr>
          <w:b/>
          <w:lang w:eastAsia="en-GB"/>
        </w:rPr>
        <w:t>4. Asian Total</w:t>
      </w:r>
    </w:p>
    <w:p w:rsidR="00637765" w:rsidRPr="00637765" w:rsidRDefault="00FC0A18" w:rsidP="00637765">
      <w:pPr>
        <w:jc w:val="both"/>
        <w:rPr>
          <w:lang w:eastAsia="en-GB"/>
        </w:rPr>
      </w:pPr>
      <w:r w:rsidRPr="00FC0A18">
        <w:rPr>
          <w:lang w:eastAsia="en-GB"/>
        </w:rPr>
        <w:t>Total spread in full spreads (e.g. 2.00, 3.00, 4.00,)</w:t>
      </w:r>
    </w:p>
    <w:p w:rsidR="00637765" w:rsidRDefault="00637765" w:rsidP="00637765">
      <w:pPr>
        <w:jc w:val="both"/>
        <w:rPr>
          <w:b/>
          <w:lang w:eastAsia="en-GB"/>
        </w:rPr>
      </w:pPr>
      <w:r w:rsidRPr="00637765">
        <w:rPr>
          <w:b/>
          <w:lang w:eastAsia="en-GB"/>
        </w:rPr>
        <w:t>5. Asian Handicap</w:t>
      </w:r>
    </w:p>
    <w:p w:rsidR="00637765" w:rsidRPr="00637765" w:rsidRDefault="00FC0A18" w:rsidP="00637765">
      <w:pPr>
        <w:jc w:val="both"/>
        <w:rPr>
          <w:lang w:eastAsia="en-GB"/>
        </w:rPr>
      </w:pPr>
      <w:r w:rsidRPr="00FC0A18">
        <w:rPr>
          <w:lang w:eastAsia="en-GB"/>
        </w:rPr>
        <w:t>Handicap markets in half and full spreads (e.g. -2.00/+2.00, -2.50/2.50,)</w:t>
      </w:r>
    </w:p>
    <w:p w:rsidR="00637765" w:rsidRDefault="00637765" w:rsidP="00637765">
      <w:pPr>
        <w:jc w:val="both"/>
        <w:rPr>
          <w:b/>
          <w:lang w:eastAsia="en-GB"/>
        </w:rPr>
      </w:pPr>
      <w:r w:rsidRPr="00637765">
        <w:rPr>
          <w:b/>
          <w:lang w:eastAsia="en-GB"/>
        </w:rPr>
        <w:t>6. Draw No Bet</w:t>
      </w:r>
    </w:p>
    <w:p w:rsidR="00637765" w:rsidRDefault="00FC0A18" w:rsidP="00637765">
      <w:pPr>
        <w:jc w:val="both"/>
        <w:rPr>
          <w:lang w:eastAsia="en-GB"/>
        </w:rPr>
      </w:pPr>
      <w:r w:rsidRPr="00FC0A18">
        <w:rPr>
          <w:lang w:eastAsia="en-GB"/>
        </w:rPr>
        <w:t>a. If match ends in a draw after regular time, all bets are considered void</w:t>
      </w:r>
    </w:p>
    <w:p w:rsidR="00FC0A18" w:rsidRPr="00637765" w:rsidRDefault="00FC0A18" w:rsidP="00637765">
      <w:pPr>
        <w:jc w:val="both"/>
        <w:rPr>
          <w:lang w:eastAsia="en-GB"/>
        </w:rPr>
      </w:pPr>
      <w:r w:rsidRPr="00FC0A18">
        <w:rPr>
          <w:lang w:eastAsia="en-GB"/>
        </w:rPr>
        <w:t>b. Same as Asian Handicap 0 (level ball, pick-</w:t>
      </w:r>
      <w:proofErr w:type="spellStart"/>
      <w:r w:rsidRPr="00FC0A18">
        <w:rPr>
          <w:lang w:eastAsia="en-GB"/>
        </w:rPr>
        <w:t>em</w:t>
      </w:r>
      <w:proofErr w:type="spellEnd"/>
      <w:r w:rsidRPr="00FC0A18">
        <w:rPr>
          <w:lang w:eastAsia="en-GB"/>
        </w:rPr>
        <w:t>)</w:t>
      </w:r>
    </w:p>
    <w:p w:rsidR="00637765" w:rsidRDefault="00637765" w:rsidP="00637765">
      <w:pPr>
        <w:jc w:val="both"/>
        <w:rPr>
          <w:b/>
          <w:lang w:eastAsia="en-GB"/>
        </w:rPr>
      </w:pPr>
      <w:r w:rsidRPr="00637765">
        <w:rPr>
          <w:b/>
          <w:lang w:eastAsia="en-GB"/>
        </w:rPr>
        <w:t>7. Who wins the rest of the match?</w:t>
      </w:r>
    </w:p>
    <w:p w:rsidR="00637765" w:rsidRPr="00637765" w:rsidRDefault="00FC0A18" w:rsidP="00637765">
      <w:pPr>
        <w:jc w:val="both"/>
        <w:rPr>
          <w:lang w:eastAsia="en-GB"/>
        </w:rPr>
      </w:pPr>
      <w:r w:rsidRPr="00FC0A18">
        <w:rPr>
          <w:lang w:eastAsia="en-GB"/>
        </w:rPr>
        <w:t>Which team will score more goals in the remaining time</w:t>
      </w:r>
    </w:p>
    <w:p w:rsidR="00637765" w:rsidRDefault="00637765" w:rsidP="00637765">
      <w:pPr>
        <w:jc w:val="both"/>
        <w:rPr>
          <w:b/>
          <w:lang w:eastAsia="en-GB"/>
        </w:rPr>
      </w:pPr>
      <w:r w:rsidRPr="00637765">
        <w:rPr>
          <w:b/>
          <w:lang w:eastAsia="en-GB"/>
        </w:rPr>
        <w:t>8. Next goal</w:t>
      </w:r>
    </w:p>
    <w:p w:rsidR="00637765" w:rsidRPr="00637765" w:rsidRDefault="00FC0A18" w:rsidP="00637765">
      <w:pPr>
        <w:jc w:val="both"/>
        <w:rPr>
          <w:lang w:eastAsia="en-GB"/>
        </w:rPr>
      </w:pPr>
      <w:r>
        <w:rPr>
          <w:lang w:eastAsia="en-GB"/>
        </w:rPr>
        <w:t>Who scores the 1st, 2nd</w:t>
      </w:r>
      <w:r w:rsidRPr="00FC0A18">
        <w:rPr>
          <w:lang w:eastAsia="en-GB"/>
        </w:rPr>
        <w:t xml:space="preserve"> … goal? (1-X (No goal)-2)</w:t>
      </w:r>
    </w:p>
    <w:p w:rsidR="00637765" w:rsidRDefault="00637765" w:rsidP="00637765">
      <w:pPr>
        <w:jc w:val="both"/>
        <w:rPr>
          <w:b/>
          <w:lang w:eastAsia="en-GB"/>
        </w:rPr>
      </w:pPr>
      <w:r w:rsidRPr="00637765">
        <w:rPr>
          <w:b/>
          <w:lang w:eastAsia="en-GB"/>
        </w:rPr>
        <w:t>9. Double chance (1X – 12 – X2)</w:t>
      </w:r>
    </w:p>
    <w:p w:rsidR="00637765" w:rsidRPr="00637765" w:rsidRDefault="00FC0A18" w:rsidP="00637765">
      <w:pPr>
        <w:jc w:val="both"/>
        <w:rPr>
          <w:lang w:eastAsia="en-GB"/>
        </w:rPr>
      </w:pPr>
      <w:r w:rsidRPr="00FC0A18">
        <w:rPr>
          <w:lang w:eastAsia="en-GB"/>
        </w:rPr>
        <w:t>Home or draw; home or away; draw or away</w:t>
      </w:r>
    </w:p>
    <w:p w:rsidR="00637765" w:rsidRDefault="00637765" w:rsidP="00637765">
      <w:pPr>
        <w:jc w:val="both"/>
        <w:rPr>
          <w:b/>
          <w:lang w:eastAsia="en-GB"/>
        </w:rPr>
      </w:pPr>
      <w:r w:rsidRPr="00637765">
        <w:rPr>
          <w:b/>
          <w:lang w:eastAsia="en-GB"/>
        </w:rPr>
        <w:t>10. Goals home</w:t>
      </w:r>
      <w:r>
        <w:rPr>
          <w:b/>
          <w:lang w:eastAsia="en-GB"/>
        </w:rPr>
        <w:t xml:space="preserve"> </w:t>
      </w:r>
      <w:r w:rsidRPr="00637765">
        <w:rPr>
          <w:b/>
          <w:lang w:eastAsia="en-GB"/>
        </w:rPr>
        <w:t>team</w:t>
      </w:r>
    </w:p>
    <w:p w:rsidR="00637765" w:rsidRDefault="00FC0A18" w:rsidP="00637765">
      <w:pPr>
        <w:jc w:val="both"/>
        <w:rPr>
          <w:lang w:eastAsia="en-GB"/>
        </w:rPr>
      </w:pPr>
      <w:r w:rsidRPr="00FC0A18">
        <w:rPr>
          <w:lang w:eastAsia="en-GB"/>
        </w:rPr>
        <w:t>a. How many goals will be scored by the home</w:t>
      </w:r>
      <w:r>
        <w:rPr>
          <w:lang w:eastAsia="en-GB"/>
        </w:rPr>
        <w:t xml:space="preserve"> </w:t>
      </w:r>
      <w:r w:rsidRPr="00FC0A18">
        <w:rPr>
          <w:lang w:eastAsia="en-GB"/>
        </w:rPr>
        <w:t>team</w:t>
      </w:r>
    </w:p>
    <w:p w:rsidR="00FC0A18" w:rsidRPr="00637765" w:rsidRDefault="00FC0A18" w:rsidP="00637765">
      <w:pPr>
        <w:jc w:val="both"/>
        <w:rPr>
          <w:lang w:eastAsia="en-GB"/>
        </w:rPr>
      </w:pPr>
      <w:r w:rsidRPr="00FC0A18">
        <w:rPr>
          <w:lang w:eastAsia="en-GB"/>
        </w:rPr>
        <w:t>b. 0, 1, 2, 3+</w:t>
      </w:r>
    </w:p>
    <w:p w:rsidR="00637765" w:rsidRDefault="00637765" w:rsidP="00637765">
      <w:pPr>
        <w:jc w:val="both"/>
        <w:rPr>
          <w:b/>
          <w:lang w:eastAsia="en-GB"/>
        </w:rPr>
      </w:pPr>
      <w:r w:rsidRPr="00637765">
        <w:rPr>
          <w:b/>
          <w:lang w:eastAsia="en-GB"/>
        </w:rPr>
        <w:t>11. Goals away</w:t>
      </w:r>
      <w:r>
        <w:rPr>
          <w:b/>
          <w:lang w:eastAsia="en-GB"/>
        </w:rPr>
        <w:t xml:space="preserve"> </w:t>
      </w:r>
      <w:r w:rsidRPr="00637765">
        <w:rPr>
          <w:b/>
          <w:lang w:eastAsia="en-GB"/>
        </w:rPr>
        <w:t>team</w:t>
      </w:r>
    </w:p>
    <w:p w:rsidR="00637765" w:rsidRDefault="00FC0A18" w:rsidP="00637765">
      <w:pPr>
        <w:jc w:val="both"/>
        <w:rPr>
          <w:lang w:eastAsia="en-GB"/>
        </w:rPr>
      </w:pPr>
      <w:r w:rsidRPr="00FC0A18">
        <w:rPr>
          <w:lang w:eastAsia="en-GB"/>
        </w:rPr>
        <w:t>a. How many goals will be scored by the away</w:t>
      </w:r>
      <w:r>
        <w:rPr>
          <w:lang w:eastAsia="en-GB"/>
        </w:rPr>
        <w:t xml:space="preserve"> </w:t>
      </w:r>
      <w:r w:rsidRPr="00FC0A18">
        <w:rPr>
          <w:lang w:eastAsia="en-GB"/>
        </w:rPr>
        <w:t>team</w:t>
      </w:r>
    </w:p>
    <w:p w:rsidR="00FC0A18" w:rsidRPr="00637765" w:rsidRDefault="00FC0A18" w:rsidP="00637765">
      <w:pPr>
        <w:jc w:val="both"/>
        <w:rPr>
          <w:lang w:eastAsia="en-GB"/>
        </w:rPr>
      </w:pPr>
      <w:r w:rsidRPr="00FC0A18">
        <w:rPr>
          <w:lang w:eastAsia="en-GB"/>
        </w:rPr>
        <w:t>b. 0, 1, 2, 3+</w:t>
      </w:r>
    </w:p>
    <w:p w:rsidR="00637765" w:rsidRDefault="00637765" w:rsidP="00637765">
      <w:pPr>
        <w:jc w:val="both"/>
        <w:rPr>
          <w:b/>
          <w:lang w:eastAsia="en-GB"/>
        </w:rPr>
      </w:pPr>
      <w:r w:rsidRPr="00637765">
        <w:rPr>
          <w:b/>
          <w:lang w:eastAsia="en-GB"/>
        </w:rPr>
        <w:t>12. Both teams to score?</w:t>
      </w:r>
    </w:p>
    <w:p w:rsidR="00637765" w:rsidRPr="00637765" w:rsidRDefault="00FC0A18" w:rsidP="00637765">
      <w:pPr>
        <w:jc w:val="both"/>
        <w:rPr>
          <w:lang w:eastAsia="en-GB"/>
        </w:rPr>
      </w:pPr>
      <w:r w:rsidRPr="00FC0A18">
        <w:rPr>
          <w:lang w:eastAsia="en-GB"/>
        </w:rPr>
        <w:t>Goal/No Goal; (yes; no)</w:t>
      </w:r>
    </w:p>
    <w:p w:rsidR="00637765" w:rsidRDefault="00637765" w:rsidP="00637765">
      <w:pPr>
        <w:jc w:val="both"/>
        <w:rPr>
          <w:b/>
          <w:lang w:eastAsia="en-GB"/>
        </w:rPr>
      </w:pPr>
      <w:r w:rsidRPr="00637765">
        <w:rPr>
          <w:b/>
          <w:lang w:eastAsia="en-GB"/>
        </w:rPr>
        <w:t>13. Odd/Even</w:t>
      </w:r>
    </w:p>
    <w:p w:rsidR="00637765" w:rsidRPr="00637765" w:rsidRDefault="00A76030" w:rsidP="00637765">
      <w:pPr>
        <w:jc w:val="both"/>
        <w:rPr>
          <w:lang w:eastAsia="en-GB"/>
        </w:rPr>
      </w:pPr>
      <w:r w:rsidRPr="00A76030">
        <w:rPr>
          <w:lang w:eastAsia="en-GB"/>
        </w:rPr>
        <w:t>Odd/Even number of goals</w:t>
      </w:r>
    </w:p>
    <w:p w:rsidR="00637765" w:rsidRDefault="00637765" w:rsidP="00637765">
      <w:pPr>
        <w:jc w:val="both"/>
        <w:rPr>
          <w:b/>
          <w:lang w:eastAsia="en-GB"/>
        </w:rPr>
      </w:pPr>
      <w:r w:rsidRPr="00637765">
        <w:rPr>
          <w:b/>
          <w:lang w:eastAsia="en-GB"/>
        </w:rPr>
        <w:t>14. Correct score flex</w:t>
      </w:r>
    </w:p>
    <w:p w:rsidR="00637765" w:rsidRPr="00637765" w:rsidRDefault="00A76030" w:rsidP="00637765">
      <w:pPr>
        <w:jc w:val="both"/>
        <w:rPr>
          <w:lang w:eastAsia="en-GB"/>
        </w:rPr>
      </w:pPr>
      <w:r w:rsidRPr="00A76030">
        <w:rPr>
          <w:lang w:eastAsia="en-GB"/>
        </w:rPr>
        <w:t>Only the 10 most probable outcomes will be sent as active</w:t>
      </w:r>
    </w:p>
    <w:p w:rsidR="00637765" w:rsidRDefault="00637765" w:rsidP="00637765">
      <w:pPr>
        <w:jc w:val="both"/>
        <w:rPr>
          <w:b/>
          <w:lang w:eastAsia="en-GB"/>
        </w:rPr>
      </w:pPr>
      <w:r w:rsidRPr="00637765">
        <w:rPr>
          <w:b/>
          <w:lang w:eastAsia="en-GB"/>
        </w:rPr>
        <w:t>15. 1st Half – 3way</w:t>
      </w:r>
    </w:p>
    <w:p w:rsidR="00637765" w:rsidRDefault="00A76030" w:rsidP="00637765">
      <w:pPr>
        <w:jc w:val="both"/>
        <w:rPr>
          <w:lang w:eastAsia="en-GB"/>
        </w:rPr>
      </w:pPr>
      <w:r w:rsidRPr="00A76030">
        <w:rPr>
          <w:lang w:eastAsia="en-GB"/>
        </w:rPr>
        <w:t>a. Which team will win the 1st half?</w:t>
      </w:r>
    </w:p>
    <w:p w:rsidR="00A76030" w:rsidRPr="00637765" w:rsidRDefault="00A76030" w:rsidP="00637765">
      <w:pPr>
        <w:jc w:val="both"/>
        <w:rPr>
          <w:lang w:eastAsia="en-GB"/>
        </w:rPr>
      </w:pPr>
      <w:r w:rsidRPr="00A76030">
        <w:rPr>
          <w:lang w:eastAsia="en-GB"/>
        </w:rPr>
        <w:t>b. Halftime 1-X-2</w:t>
      </w:r>
    </w:p>
    <w:p w:rsidR="00637765" w:rsidRDefault="00637765" w:rsidP="00637765">
      <w:pPr>
        <w:jc w:val="both"/>
        <w:rPr>
          <w:b/>
          <w:lang w:eastAsia="en-GB"/>
        </w:rPr>
      </w:pPr>
      <w:r w:rsidRPr="00637765">
        <w:rPr>
          <w:b/>
          <w:lang w:eastAsia="en-GB"/>
        </w:rPr>
        <w:t>16. 1st Half – Total (only *.5 totals)</w:t>
      </w:r>
    </w:p>
    <w:p w:rsidR="00637765" w:rsidRPr="00637765" w:rsidRDefault="00A76030" w:rsidP="00637765">
      <w:pPr>
        <w:jc w:val="both"/>
        <w:rPr>
          <w:lang w:eastAsia="en-GB"/>
        </w:rPr>
      </w:pPr>
      <w:r w:rsidRPr="00A76030">
        <w:rPr>
          <w:lang w:eastAsia="en-GB"/>
        </w:rPr>
        <w:t>Only goals scored during 1st half are considered</w:t>
      </w:r>
    </w:p>
    <w:p w:rsidR="00637765" w:rsidRDefault="00637765" w:rsidP="00637765">
      <w:pPr>
        <w:jc w:val="both"/>
        <w:rPr>
          <w:b/>
          <w:lang w:eastAsia="en-GB"/>
        </w:rPr>
      </w:pPr>
      <w:r w:rsidRPr="00637765">
        <w:rPr>
          <w:b/>
          <w:lang w:eastAsia="en-GB"/>
        </w:rPr>
        <w:t>17. 1st Half – Asian Total</w:t>
      </w:r>
    </w:p>
    <w:p w:rsidR="00637765" w:rsidRPr="00637765" w:rsidRDefault="00A76030" w:rsidP="00637765">
      <w:pPr>
        <w:jc w:val="both"/>
        <w:rPr>
          <w:lang w:eastAsia="en-GB"/>
        </w:rPr>
      </w:pPr>
      <w:r w:rsidRPr="00A76030">
        <w:rPr>
          <w:lang w:eastAsia="en-GB"/>
        </w:rPr>
        <w:t>Total spread in full</w:t>
      </w:r>
      <w:r>
        <w:rPr>
          <w:lang w:eastAsia="en-GB"/>
        </w:rPr>
        <w:t xml:space="preserve"> spreads (e.g. 2.00, 3.00, 4.00</w:t>
      </w:r>
      <w:r w:rsidRPr="00A76030">
        <w:rPr>
          <w:lang w:eastAsia="en-GB"/>
        </w:rPr>
        <w:t xml:space="preserve"> …)</w:t>
      </w:r>
    </w:p>
    <w:p w:rsidR="00637765" w:rsidRDefault="00637765" w:rsidP="00637765">
      <w:pPr>
        <w:jc w:val="both"/>
        <w:rPr>
          <w:b/>
          <w:lang w:eastAsia="en-GB"/>
        </w:rPr>
      </w:pPr>
      <w:r w:rsidRPr="00637765">
        <w:rPr>
          <w:b/>
          <w:lang w:eastAsia="en-GB"/>
        </w:rPr>
        <w:t>18. 1st Half – Asian Handicap</w:t>
      </w:r>
    </w:p>
    <w:p w:rsidR="00637765" w:rsidRPr="00637765" w:rsidRDefault="00A76030" w:rsidP="00637765">
      <w:pPr>
        <w:jc w:val="both"/>
        <w:rPr>
          <w:lang w:eastAsia="en-GB"/>
        </w:rPr>
      </w:pPr>
      <w:r w:rsidRPr="00A76030">
        <w:rPr>
          <w:lang w:eastAsia="en-GB"/>
        </w:rPr>
        <w:t xml:space="preserve">Asian Handicap markets for </w:t>
      </w:r>
      <w:r>
        <w:rPr>
          <w:lang w:eastAsia="en-GB"/>
        </w:rPr>
        <w:t>1st half (e.g. 2.00, 2.50, 3.00</w:t>
      </w:r>
      <w:r w:rsidRPr="00A76030">
        <w:rPr>
          <w:lang w:eastAsia="en-GB"/>
        </w:rPr>
        <w:t xml:space="preserve"> …)</w:t>
      </w:r>
    </w:p>
    <w:p w:rsidR="00637765" w:rsidRDefault="00637765" w:rsidP="00637765">
      <w:pPr>
        <w:jc w:val="both"/>
        <w:rPr>
          <w:b/>
          <w:lang w:eastAsia="en-GB"/>
        </w:rPr>
      </w:pPr>
      <w:r w:rsidRPr="00637765">
        <w:rPr>
          <w:b/>
          <w:lang w:eastAsia="en-GB"/>
        </w:rPr>
        <w:t>19. 1st Half – Who wins the rest of the match?</w:t>
      </w:r>
    </w:p>
    <w:p w:rsidR="00637765" w:rsidRPr="00637765" w:rsidRDefault="00A76030" w:rsidP="00637765">
      <w:pPr>
        <w:jc w:val="both"/>
        <w:rPr>
          <w:lang w:eastAsia="en-GB"/>
        </w:rPr>
      </w:pPr>
      <w:r w:rsidRPr="00A76030">
        <w:rPr>
          <w:lang w:eastAsia="en-GB"/>
        </w:rPr>
        <w:t>Who win the rest of the 1st half?</w:t>
      </w:r>
    </w:p>
    <w:p w:rsidR="00637765" w:rsidRDefault="00637765" w:rsidP="00637765">
      <w:pPr>
        <w:jc w:val="both"/>
        <w:rPr>
          <w:b/>
          <w:lang w:eastAsia="en-GB"/>
        </w:rPr>
      </w:pPr>
      <w:r w:rsidRPr="00637765">
        <w:rPr>
          <w:b/>
          <w:lang w:eastAsia="en-GB"/>
        </w:rPr>
        <w:t>20. 1st Half – Next goal</w:t>
      </w:r>
    </w:p>
    <w:p w:rsidR="00637765" w:rsidRPr="00637765" w:rsidRDefault="00A76030" w:rsidP="00637765">
      <w:pPr>
        <w:jc w:val="both"/>
        <w:rPr>
          <w:lang w:eastAsia="en-GB"/>
        </w:rPr>
      </w:pPr>
      <w:r w:rsidRPr="00A76030">
        <w:rPr>
          <w:lang w:eastAsia="en-GB"/>
        </w:rPr>
        <w:t>Home; no goal; away</w:t>
      </w:r>
    </w:p>
    <w:p w:rsidR="002B5CA2" w:rsidRDefault="00637765" w:rsidP="00637765">
      <w:pPr>
        <w:jc w:val="both"/>
        <w:rPr>
          <w:b/>
          <w:lang w:eastAsia="en-GB"/>
        </w:rPr>
      </w:pPr>
      <w:r w:rsidRPr="00637765">
        <w:rPr>
          <w:b/>
          <w:lang w:eastAsia="en-GB"/>
        </w:rPr>
        <w:t>21. 1st Half – Correct score flex</w:t>
      </w:r>
    </w:p>
    <w:p w:rsidR="00637765" w:rsidRDefault="00A76030" w:rsidP="00637765">
      <w:pPr>
        <w:jc w:val="both"/>
        <w:rPr>
          <w:lang w:eastAsia="en-GB"/>
        </w:rPr>
      </w:pPr>
      <w:r w:rsidRPr="00A76030">
        <w:rPr>
          <w:lang w:eastAsia="en-GB"/>
        </w:rPr>
        <w:t>Similar to Correct score flex</w:t>
      </w:r>
    </w:p>
    <w:p w:rsidR="001F7ABE" w:rsidRDefault="001F7ABE" w:rsidP="001F7ABE">
      <w:pPr>
        <w:pStyle w:val="Heading2"/>
        <w:rPr>
          <w:lang w:val="en-US" w:eastAsia="en-GB"/>
        </w:rPr>
      </w:pPr>
      <w:r>
        <w:rPr>
          <w:lang w:val="en-US" w:eastAsia="en-GB"/>
        </w:rPr>
        <w:t>BADMINTON</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D322F6">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0F319F">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0F319F">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0F319F">
        <w:rPr>
          <w:lang w:eastAsia="en-GB"/>
        </w:rPr>
        <w:t>• If the players/teams are displayed incorrectly, we reserve the right to void betting.</w:t>
      </w:r>
    </w:p>
    <w:p w:rsidR="00964FDB" w:rsidRDefault="00964FDB" w:rsidP="00964FDB">
      <w:pPr>
        <w:jc w:val="both"/>
        <w:rPr>
          <w:lang w:eastAsia="en-GB"/>
        </w:rPr>
      </w:pPr>
      <w:r w:rsidRPr="000F319F">
        <w:rPr>
          <w:lang w:eastAsia="en-GB"/>
        </w:rPr>
        <w:t>• If a player retires all undecided markets are considered void.</w:t>
      </w:r>
    </w:p>
    <w:p w:rsidR="00114D7E" w:rsidRDefault="00114D7E" w:rsidP="00114D7E">
      <w:pPr>
        <w:pStyle w:val="Heading3"/>
        <w:rPr>
          <w:lang w:eastAsia="en-GB"/>
        </w:rPr>
      </w:pPr>
      <w:r>
        <w:rPr>
          <w:lang w:eastAsia="en-GB"/>
        </w:rPr>
        <w:t>NAME OF MARKETS AND DESCRIPTION</w:t>
      </w:r>
    </w:p>
    <w:p w:rsidR="00607EBA" w:rsidRPr="00607EBA" w:rsidRDefault="00607EBA" w:rsidP="00607EBA">
      <w:pPr>
        <w:jc w:val="both"/>
        <w:rPr>
          <w:b/>
          <w:lang w:eastAsia="en-GB"/>
        </w:rPr>
      </w:pPr>
      <w:r w:rsidRPr="00607EBA">
        <w:rPr>
          <w:b/>
          <w:lang w:eastAsia="en-GB"/>
        </w:rPr>
        <w:t>1. Total</w:t>
      </w:r>
    </w:p>
    <w:p w:rsidR="00607EBA" w:rsidRPr="00607EBA" w:rsidRDefault="00D22506" w:rsidP="00607EBA">
      <w:pPr>
        <w:jc w:val="both"/>
        <w:rPr>
          <w:lang w:eastAsia="en-GB"/>
        </w:rPr>
      </w:pPr>
      <w:r w:rsidRPr="00D22506">
        <w:rPr>
          <w:lang w:eastAsia="en-GB"/>
        </w:rPr>
        <w:t>Over; Under</w:t>
      </w:r>
    </w:p>
    <w:p w:rsidR="00607EBA" w:rsidRPr="00607EBA" w:rsidRDefault="00607EBA" w:rsidP="00607EBA">
      <w:pPr>
        <w:jc w:val="both"/>
        <w:rPr>
          <w:b/>
          <w:lang w:eastAsia="en-GB"/>
        </w:rPr>
      </w:pPr>
      <w:r w:rsidRPr="00607EBA">
        <w:rPr>
          <w:b/>
          <w:lang w:eastAsia="en-GB"/>
        </w:rPr>
        <w:t>2. Which player will win the match?</w:t>
      </w:r>
    </w:p>
    <w:p w:rsidR="00607EBA" w:rsidRPr="00607EBA" w:rsidRDefault="00D22506" w:rsidP="00607EBA">
      <w:pPr>
        <w:jc w:val="both"/>
        <w:rPr>
          <w:lang w:eastAsia="en-GB"/>
        </w:rPr>
      </w:pPr>
      <w:r w:rsidRPr="00D22506">
        <w:rPr>
          <w:lang w:eastAsia="en-GB"/>
        </w:rPr>
        <w:t>Home; Away</w:t>
      </w:r>
    </w:p>
    <w:p w:rsidR="00607EBA" w:rsidRPr="00607EBA" w:rsidRDefault="00607EBA" w:rsidP="00607EBA">
      <w:pPr>
        <w:jc w:val="both"/>
        <w:rPr>
          <w:b/>
          <w:lang w:eastAsia="en-GB"/>
        </w:rPr>
      </w:pPr>
      <w:r w:rsidRPr="00607EBA">
        <w:rPr>
          <w:b/>
          <w:lang w:eastAsia="en-GB"/>
        </w:rPr>
        <w:t>3. Which player will win the set?</w:t>
      </w:r>
    </w:p>
    <w:p w:rsidR="00607EBA" w:rsidRPr="00607EBA" w:rsidRDefault="00D22506" w:rsidP="00607EBA">
      <w:pPr>
        <w:jc w:val="both"/>
        <w:rPr>
          <w:lang w:eastAsia="en-GB"/>
        </w:rPr>
      </w:pPr>
      <w:r w:rsidRPr="00D22506">
        <w:rPr>
          <w:lang w:eastAsia="en-GB"/>
        </w:rPr>
        <w:t>Home; Away</w:t>
      </w:r>
    </w:p>
    <w:p w:rsidR="00607EBA" w:rsidRPr="00607EBA" w:rsidRDefault="00607EBA" w:rsidP="00607EBA">
      <w:pPr>
        <w:jc w:val="both"/>
        <w:rPr>
          <w:b/>
          <w:lang w:eastAsia="en-GB"/>
        </w:rPr>
      </w:pPr>
      <w:r w:rsidRPr="00607EBA">
        <w:rPr>
          <w:b/>
          <w:lang w:eastAsia="en-GB"/>
        </w:rPr>
        <w:t>4. Asian Handicap</w:t>
      </w:r>
    </w:p>
    <w:p w:rsidR="00607EBA" w:rsidRPr="00607EBA" w:rsidRDefault="00D22506" w:rsidP="00607EBA">
      <w:pPr>
        <w:jc w:val="both"/>
        <w:rPr>
          <w:lang w:eastAsia="en-GB"/>
        </w:rPr>
      </w:pPr>
      <w:r w:rsidRPr="00D22506">
        <w:rPr>
          <w:lang w:eastAsia="en-GB"/>
        </w:rPr>
        <w:t>Handicap market</w:t>
      </w:r>
      <w:r>
        <w:rPr>
          <w:lang w:eastAsia="en-GB"/>
        </w:rPr>
        <w:t>s *.5 (e.g. -2.5/+2.5, 0.5/-0.5</w:t>
      </w:r>
      <w:r w:rsidRPr="00D22506">
        <w:rPr>
          <w:lang w:eastAsia="en-GB"/>
        </w:rPr>
        <w:t xml:space="preserve"> …)</w:t>
      </w:r>
    </w:p>
    <w:p w:rsidR="00607EBA" w:rsidRPr="00607EBA" w:rsidRDefault="00607EBA" w:rsidP="00607EBA">
      <w:pPr>
        <w:jc w:val="both"/>
        <w:rPr>
          <w:b/>
          <w:lang w:eastAsia="en-GB"/>
        </w:rPr>
      </w:pPr>
      <w:r w:rsidRPr="00607EBA">
        <w:rPr>
          <w:b/>
          <w:lang w:eastAsia="en-GB"/>
        </w:rPr>
        <w:t>5. Asian handicap for first set</w:t>
      </w:r>
    </w:p>
    <w:p w:rsidR="00607EBA" w:rsidRPr="00607EBA" w:rsidRDefault="00D22506" w:rsidP="00607EBA">
      <w:pPr>
        <w:jc w:val="both"/>
        <w:rPr>
          <w:lang w:eastAsia="en-GB"/>
        </w:rPr>
      </w:pPr>
      <w:r w:rsidRPr="00D22506">
        <w:rPr>
          <w:lang w:eastAsia="en-GB"/>
        </w:rPr>
        <w:t>Asian Handicap markets for 1s</w:t>
      </w:r>
      <w:r>
        <w:rPr>
          <w:lang w:eastAsia="en-GB"/>
        </w:rPr>
        <w:t>t set (e.g. -2.5/+2.5, 0.5/-0.5</w:t>
      </w:r>
      <w:r w:rsidRPr="00D22506">
        <w:rPr>
          <w:lang w:eastAsia="en-GB"/>
        </w:rPr>
        <w:t xml:space="preserve"> …)</w:t>
      </w:r>
    </w:p>
    <w:p w:rsidR="00607EBA" w:rsidRPr="00607EBA" w:rsidRDefault="00607EBA" w:rsidP="00607EBA">
      <w:pPr>
        <w:jc w:val="both"/>
        <w:rPr>
          <w:b/>
          <w:lang w:eastAsia="en-GB"/>
        </w:rPr>
      </w:pPr>
      <w:r w:rsidRPr="00607EBA">
        <w:rPr>
          <w:b/>
          <w:lang w:eastAsia="en-GB"/>
        </w:rPr>
        <w:t>6. Asian handicap for second set</w:t>
      </w:r>
    </w:p>
    <w:p w:rsidR="00607EBA" w:rsidRPr="00607EBA" w:rsidRDefault="00D22506" w:rsidP="00607EBA">
      <w:pPr>
        <w:jc w:val="both"/>
        <w:rPr>
          <w:lang w:eastAsia="en-GB"/>
        </w:rPr>
      </w:pPr>
      <w:r w:rsidRPr="00D22506">
        <w:rPr>
          <w:lang w:eastAsia="en-GB"/>
        </w:rPr>
        <w:t>Asian Handicap markets for 2n</w:t>
      </w:r>
      <w:r>
        <w:rPr>
          <w:lang w:eastAsia="en-GB"/>
        </w:rPr>
        <w:t>d set (e.g. -2.5/+2.5, 0.5/-0.5</w:t>
      </w:r>
      <w:r w:rsidRPr="00D22506">
        <w:rPr>
          <w:lang w:eastAsia="en-GB"/>
        </w:rPr>
        <w:t xml:space="preserve"> …)</w:t>
      </w:r>
    </w:p>
    <w:p w:rsidR="00607EBA" w:rsidRPr="00607EBA" w:rsidRDefault="00607EBA" w:rsidP="00607EBA">
      <w:pPr>
        <w:jc w:val="both"/>
        <w:rPr>
          <w:b/>
          <w:lang w:eastAsia="en-GB"/>
        </w:rPr>
      </w:pPr>
      <w:r w:rsidRPr="00607EBA">
        <w:rPr>
          <w:b/>
          <w:lang w:eastAsia="en-GB"/>
        </w:rPr>
        <w:t>7. Asian handicap for third set</w:t>
      </w:r>
    </w:p>
    <w:p w:rsidR="00607EBA" w:rsidRPr="00607EBA" w:rsidRDefault="00D22506" w:rsidP="00607EBA">
      <w:pPr>
        <w:jc w:val="both"/>
        <w:rPr>
          <w:lang w:eastAsia="en-GB"/>
        </w:rPr>
      </w:pPr>
      <w:r w:rsidRPr="00D22506">
        <w:rPr>
          <w:lang w:eastAsia="en-GB"/>
        </w:rPr>
        <w:t>Asian Handicap markets for 3rd set (e.g. -2.5/+2</w:t>
      </w:r>
      <w:r>
        <w:rPr>
          <w:lang w:eastAsia="en-GB"/>
        </w:rPr>
        <w:t>.5, 0.5/-0.5</w:t>
      </w:r>
      <w:r w:rsidRPr="00D22506">
        <w:rPr>
          <w:lang w:eastAsia="en-GB"/>
        </w:rPr>
        <w:t xml:space="preserve"> …)</w:t>
      </w:r>
    </w:p>
    <w:p w:rsidR="00607EBA" w:rsidRPr="00607EBA" w:rsidRDefault="00607EBA" w:rsidP="00607EBA">
      <w:pPr>
        <w:jc w:val="both"/>
        <w:rPr>
          <w:b/>
          <w:lang w:eastAsia="en-GB"/>
        </w:rPr>
      </w:pPr>
      <w:r w:rsidRPr="00607EBA">
        <w:rPr>
          <w:b/>
          <w:lang w:eastAsia="en-GB"/>
        </w:rPr>
        <w:t>8. 1st Set – Which player will win race to X points?</w:t>
      </w:r>
    </w:p>
    <w:p w:rsidR="00607EBA" w:rsidRDefault="00D22506" w:rsidP="00607EBA">
      <w:pPr>
        <w:jc w:val="both"/>
        <w:rPr>
          <w:lang w:eastAsia="en-GB"/>
        </w:rPr>
      </w:pPr>
      <w:r w:rsidRPr="00D22506">
        <w:rPr>
          <w:lang w:eastAsia="en-GB"/>
        </w:rPr>
        <w:t>a. X in 5, 10, 15, 20</w:t>
      </w:r>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9. 2nd Set – Which player will win race to X points?</w:t>
      </w:r>
    </w:p>
    <w:p w:rsidR="00607EBA" w:rsidRDefault="00D22506" w:rsidP="00607EBA">
      <w:pPr>
        <w:jc w:val="both"/>
        <w:rPr>
          <w:lang w:eastAsia="en-GB"/>
        </w:rPr>
      </w:pPr>
      <w:r w:rsidRPr="00D22506">
        <w:rPr>
          <w:lang w:eastAsia="en-GB"/>
        </w:rPr>
        <w:t>a. X in 5, 10, 15, 20</w:t>
      </w:r>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10. 3rd Set – Which player will win race to X points?</w:t>
      </w:r>
    </w:p>
    <w:p w:rsidR="00607EBA" w:rsidRDefault="00D22506" w:rsidP="00607EBA">
      <w:pPr>
        <w:jc w:val="both"/>
        <w:rPr>
          <w:lang w:eastAsia="en-GB"/>
        </w:rPr>
      </w:pPr>
      <w:r w:rsidRPr="00D22506">
        <w:rPr>
          <w:lang w:eastAsia="en-GB"/>
        </w:rPr>
        <w:t>a. X in 5, 10, 15, 20</w:t>
      </w:r>
    </w:p>
    <w:p w:rsidR="00D22506" w:rsidRPr="00607EBA" w:rsidRDefault="00D22506" w:rsidP="00607EBA">
      <w:pPr>
        <w:jc w:val="both"/>
        <w:rPr>
          <w:lang w:eastAsia="en-GB"/>
        </w:rPr>
      </w:pPr>
      <w:r w:rsidRPr="00D22506">
        <w:rPr>
          <w:lang w:eastAsia="en-GB"/>
        </w:rPr>
        <w:t>b. Which team will reach X points first?</w:t>
      </w:r>
    </w:p>
    <w:p w:rsidR="00607EBA" w:rsidRPr="00607EBA" w:rsidRDefault="00607EBA" w:rsidP="00607EBA">
      <w:pPr>
        <w:jc w:val="both"/>
        <w:rPr>
          <w:b/>
          <w:lang w:eastAsia="en-GB"/>
        </w:rPr>
      </w:pPr>
      <w:r w:rsidRPr="00607EBA">
        <w:rPr>
          <w:b/>
          <w:lang w:eastAsia="en-GB"/>
        </w:rPr>
        <w:t xml:space="preserve">11. 1st Set – Who scores </w:t>
      </w:r>
      <w:proofErr w:type="spellStart"/>
      <w:r w:rsidRPr="00607EBA">
        <w:rPr>
          <w:b/>
          <w:lang w:eastAsia="en-GB"/>
        </w:rPr>
        <w:t>Xth</w:t>
      </w:r>
      <w:proofErr w:type="spellEnd"/>
      <w:r w:rsidRPr="00607EBA">
        <w:rPr>
          <w:b/>
          <w:lang w:eastAsia="en-GB"/>
        </w:rPr>
        <w:t xml:space="preserve"> point?</w:t>
      </w:r>
    </w:p>
    <w:p w:rsidR="00607EBA" w:rsidRDefault="00D22506" w:rsidP="00607EBA">
      <w:pPr>
        <w:jc w:val="both"/>
        <w:rPr>
          <w:lang w:eastAsia="en-GB"/>
        </w:rPr>
      </w:pPr>
      <w:r>
        <w:rPr>
          <w:lang w:eastAsia="en-GB"/>
        </w:rPr>
        <w:t>a. X in 5, 10, 15, 20, 25</w:t>
      </w:r>
      <w:r w:rsidRPr="00D22506">
        <w:rPr>
          <w:lang w:eastAsia="en-GB"/>
        </w:rPr>
        <w:t xml:space="preserve"> …</w:t>
      </w:r>
    </w:p>
    <w:p w:rsidR="00D22506" w:rsidRDefault="00D22506" w:rsidP="00607EBA">
      <w:pPr>
        <w:jc w:val="both"/>
        <w:rPr>
          <w:lang w:eastAsia="en-GB"/>
        </w:rPr>
      </w:pPr>
      <w:r w:rsidRPr="00D22506">
        <w:rPr>
          <w:lang w:eastAsia="en-GB"/>
        </w:rPr>
        <w:t xml:space="preserve">b. Which team will score the </w:t>
      </w:r>
      <w:proofErr w:type="spellStart"/>
      <w:r w:rsidRPr="00D22506">
        <w:rPr>
          <w:lang w:eastAsia="en-GB"/>
        </w:rPr>
        <w:t>Xth</w:t>
      </w:r>
      <w:proofErr w:type="spellEnd"/>
      <w:r w:rsidRPr="00D22506">
        <w:rPr>
          <w:lang w:eastAsia="en-GB"/>
        </w:rPr>
        <w:t xml:space="preserve"> point in the 1st set</w:t>
      </w:r>
    </w:p>
    <w:p w:rsidR="00D22506" w:rsidRPr="00607EBA" w:rsidRDefault="00D22506" w:rsidP="00607EBA">
      <w:pPr>
        <w:jc w:val="both"/>
        <w:rPr>
          <w:lang w:eastAsia="en-GB"/>
        </w:rPr>
      </w:pPr>
      <w:r w:rsidRPr="00D22506">
        <w:rPr>
          <w:lang w:eastAsia="en-GB"/>
        </w:rPr>
        <w:t xml:space="preserve">c. If a set ends before the </w:t>
      </w:r>
      <w:proofErr w:type="spellStart"/>
      <w:r w:rsidRPr="00D22506">
        <w:rPr>
          <w:lang w:eastAsia="en-GB"/>
        </w:rPr>
        <w:t>Xth</w:t>
      </w:r>
      <w:proofErr w:type="spellEnd"/>
      <w:r w:rsidRPr="00D22506">
        <w:rPr>
          <w:lang w:eastAsia="en-GB"/>
        </w:rPr>
        <w:t xml:space="preserve"> point is reached, this market is considered void (cancelled)</w:t>
      </w:r>
    </w:p>
    <w:p w:rsidR="00607EBA" w:rsidRPr="00607EBA" w:rsidRDefault="00607EBA" w:rsidP="00607EBA">
      <w:pPr>
        <w:jc w:val="both"/>
        <w:rPr>
          <w:b/>
          <w:lang w:eastAsia="en-GB"/>
        </w:rPr>
      </w:pPr>
      <w:r w:rsidRPr="00607EBA">
        <w:rPr>
          <w:b/>
          <w:lang w:eastAsia="en-GB"/>
        </w:rPr>
        <w:t xml:space="preserve">12. 2nd Set – Who scores </w:t>
      </w:r>
      <w:proofErr w:type="spellStart"/>
      <w:r w:rsidRPr="00607EBA">
        <w:rPr>
          <w:b/>
          <w:lang w:eastAsia="en-GB"/>
        </w:rPr>
        <w:t>Xth</w:t>
      </w:r>
      <w:proofErr w:type="spellEnd"/>
      <w:r w:rsidRPr="00607EBA">
        <w:rPr>
          <w:b/>
          <w:lang w:eastAsia="en-GB"/>
        </w:rPr>
        <w:t xml:space="preserve"> point?</w:t>
      </w:r>
    </w:p>
    <w:p w:rsidR="00607EBA" w:rsidRDefault="00025BF5" w:rsidP="00607EBA">
      <w:pPr>
        <w:jc w:val="both"/>
        <w:rPr>
          <w:lang w:eastAsia="en-GB"/>
        </w:rPr>
      </w:pPr>
      <w:r>
        <w:rPr>
          <w:lang w:eastAsia="en-GB"/>
        </w:rPr>
        <w:t>a. X in 5, 10, 15, 20, 25</w:t>
      </w:r>
      <w:r w:rsidRPr="00025BF5">
        <w:rPr>
          <w:lang w:eastAsia="en-GB"/>
        </w:rPr>
        <w:t xml:space="preserve"> …</w:t>
      </w:r>
    </w:p>
    <w:p w:rsidR="00025BF5" w:rsidRDefault="00025BF5" w:rsidP="00607EBA">
      <w:pPr>
        <w:jc w:val="both"/>
        <w:rPr>
          <w:lang w:eastAsia="en-GB"/>
        </w:rPr>
      </w:pPr>
      <w:r w:rsidRPr="00025BF5">
        <w:rPr>
          <w:lang w:eastAsia="en-GB"/>
        </w:rPr>
        <w:t xml:space="preserve">b. Which team will score the </w:t>
      </w:r>
      <w:proofErr w:type="spellStart"/>
      <w:r w:rsidRPr="00025BF5">
        <w:rPr>
          <w:lang w:eastAsia="en-GB"/>
        </w:rPr>
        <w:t>Xth</w:t>
      </w:r>
      <w:proofErr w:type="spellEnd"/>
      <w:r w:rsidRPr="00025BF5">
        <w:rPr>
          <w:lang w:eastAsia="en-GB"/>
        </w:rPr>
        <w:t xml:space="preserve"> point in the 2nd set</w:t>
      </w:r>
    </w:p>
    <w:p w:rsidR="00025BF5" w:rsidRPr="00607EBA" w:rsidRDefault="00025BF5" w:rsidP="00607EBA">
      <w:pPr>
        <w:jc w:val="both"/>
        <w:rPr>
          <w:lang w:eastAsia="en-GB"/>
        </w:rPr>
      </w:pPr>
      <w:r w:rsidRPr="00025BF5">
        <w:rPr>
          <w:lang w:eastAsia="en-GB"/>
        </w:rPr>
        <w:t xml:space="preserve">c. If a set ends before the </w:t>
      </w:r>
      <w:proofErr w:type="spellStart"/>
      <w:r w:rsidRPr="00025BF5">
        <w:rPr>
          <w:lang w:eastAsia="en-GB"/>
        </w:rPr>
        <w:t>Xth</w:t>
      </w:r>
      <w:proofErr w:type="spellEnd"/>
      <w:r w:rsidRPr="00025BF5">
        <w:rPr>
          <w:lang w:eastAsia="en-GB"/>
        </w:rPr>
        <w:t xml:space="preserve"> point is reached, this market is considered void (cancelled)</w:t>
      </w:r>
    </w:p>
    <w:p w:rsidR="00607EBA" w:rsidRPr="00607EBA" w:rsidRDefault="00607EBA" w:rsidP="00607EBA">
      <w:pPr>
        <w:jc w:val="both"/>
        <w:rPr>
          <w:b/>
          <w:lang w:eastAsia="en-GB"/>
        </w:rPr>
      </w:pPr>
      <w:r w:rsidRPr="00607EBA">
        <w:rPr>
          <w:b/>
          <w:lang w:eastAsia="en-GB"/>
        </w:rPr>
        <w:t xml:space="preserve">13. 3rd Set – Who scores </w:t>
      </w:r>
      <w:proofErr w:type="spellStart"/>
      <w:r w:rsidRPr="00607EBA">
        <w:rPr>
          <w:b/>
          <w:lang w:eastAsia="en-GB"/>
        </w:rPr>
        <w:t>Xth</w:t>
      </w:r>
      <w:proofErr w:type="spellEnd"/>
      <w:r w:rsidRPr="00607EBA">
        <w:rPr>
          <w:b/>
          <w:lang w:eastAsia="en-GB"/>
        </w:rPr>
        <w:t xml:space="preserve"> point?</w:t>
      </w:r>
    </w:p>
    <w:p w:rsidR="00607EBA" w:rsidRDefault="00025BF5" w:rsidP="00607EBA">
      <w:pPr>
        <w:jc w:val="both"/>
        <w:rPr>
          <w:lang w:eastAsia="en-GB"/>
        </w:rPr>
      </w:pPr>
      <w:r w:rsidRPr="00025BF5">
        <w:rPr>
          <w:lang w:eastAsia="en-GB"/>
        </w:rPr>
        <w:t>a. X in 5, 10, 15, 20</w:t>
      </w:r>
    </w:p>
    <w:p w:rsidR="00025BF5" w:rsidRDefault="00025BF5" w:rsidP="00607EBA">
      <w:pPr>
        <w:jc w:val="both"/>
        <w:rPr>
          <w:lang w:eastAsia="en-GB"/>
        </w:rPr>
      </w:pPr>
      <w:r w:rsidRPr="00025BF5">
        <w:rPr>
          <w:lang w:eastAsia="en-GB"/>
        </w:rPr>
        <w:t xml:space="preserve">b. Which team will score the </w:t>
      </w:r>
      <w:proofErr w:type="spellStart"/>
      <w:r w:rsidRPr="00025BF5">
        <w:rPr>
          <w:lang w:eastAsia="en-GB"/>
        </w:rPr>
        <w:t>Xth</w:t>
      </w:r>
      <w:proofErr w:type="spellEnd"/>
      <w:r w:rsidRPr="00025BF5">
        <w:rPr>
          <w:lang w:eastAsia="en-GB"/>
        </w:rPr>
        <w:t xml:space="preserve"> point in the 3rd set</w:t>
      </w:r>
    </w:p>
    <w:p w:rsidR="00025BF5" w:rsidRPr="00607EBA" w:rsidRDefault="00025BF5" w:rsidP="00607EBA">
      <w:pPr>
        <w:jc w:val="both"/>
        <w:rPr>
          <w:lang w:eastAsia="en-GB"/>
        </w:rPr>
      </w:pPr>
      <w:r w:rsidRPr="00025BF5">
        <w:rPr>
          <w:lang w:eastAsia="en-GB"/>
        </w:rPr>
        <w:t xml:space="preserve">c. If a set ends before the </w:t>
      </w:r>
      <w:proofErr w:type="spellStart"/>
      <w:r w:rsidRPr="00025BF5">
        <w:rPr>
          <w:lang w:eastAsia="en-GB"/>
        </w:rPr>
        <w:t>Xth</w:t>
      </w:r>
      <w:proofErr w:type="spellEnd"/>
      <w:r w:rsidRPr="00025BF5">
        <w:rPr>
          <w:lang w:eastAsia="en-GB"/>
        </w:rPr>
        <w:t xml:space="preserve"> point is reached, this market is considered void (cancelled)</w:t>
      </w:r>
    </w:p>
    <w:p w:rsidR="00607EBA" w:rsidRPr="00607EBA" w:rsidRDefault="00607EBA" w:rsidP="00607EBA">
      <w:pPr>
        <w:jc w:val="both"/>
        <w:rPr>
          <w:b/>
          <w:lang w:eastAsia="en-GB"/>
        </w:rPr>
      </w:pPr>
      <w:r w:rsidRPr="00607EBA">
        <w:rPr>
          <w:b/>
          <w:lang w:eastAsia="en-GB"/>
        </w:rPr>
        <w:t>14. How many sets will exceed score limit?</w:t>
      </w:r>
    </w:p>
    <w:p w:rsidR="00607EBA" w:rsidRPr="00607EBA" w:rsidRDefault="001A4565" w:rsidP="00607EBA">
      <w:pPr>
        <w:jc w:val="both"/>
        <w:rPr>
          <w:lang w:eastAsia="en-GB"/>
        </w:rPr>
      </w:pPr>
      <w:r w:rsidRPr="001A4565">
        <w:rPr>
          <w:lang w:eastAsia="en-GB"/>
        </w:rPr>
        <w:t>In how many sets at least one team exceeds the 21 points scoring limit</w:t>
      </w:r>
    </w:p>
    <w:p w:rsidR="00607EBA" w:rsidRPr="00607EBA" w:rsidRDefault="00607EBA" w:rsidP="00607EBA">
      <w:pPr>
        <w:jc w:val="both"/>
        <w:rPr>
          <w:b/>
          <w:lang w:eastAsia="en-GB"/>
        </w:rPr>
      </w:pPr>
      <w:r w:rsidRPr="00607EBA">
        <w:rPr>
          <w:b/>
          <w:lang w:eastAsia="en-GB"/>
        </w:rPr>
        <w:t>15. Final Result (in sets - best of 3)</w:t>
      </w:r>
    </w:p>
    <w:p w:rsidR="00607EBA" w:rsidRPr="00607EBA" w:rsidRDefault="00B75CEB" w:rsidP="00607EBA">
      <w:pPr>
        <w:jc w:val="both"/>
        <w:rPr>
          <w:lang w:eastAsia="en-GB"/>
        </w:rPr>
      </w:pPr>
      <w:r w:rsidRPr="00B75CEB">
        <w:rPr>
          <w:lang w:eastAsia="en-GB"/>
        </w:rPr>
        <w:t>2:0, 2:1, 1:2 and 0:2</w:t>
      </w:r>
    </w:p>
    <w:p w:rsidR="00607EBA" w:rsidRPr="00607EBA" w:rsidRDefault="00607EBA" w:rsidP="00607EBA">
      <w:pPr>
        <w:jc w:val="both"/>
        <w:rPr>
          <w:b/>
          <w:lang w:eastAsia="en-GB"/>
        </w:rPr>
      </w:pPr>
      <w:r w:rsidRPr="00607EBA">
        <w:rPr>
          <w:b/>
          <w:lang w:eastAsia="en-GB"/>
        </w:rPr>
        <w:t>16. Number of sets (best of 3)</w:t>
      </w:r>
    </w:p>
    <w:p w:rsidR="00607EBA" w:rsidRPr="00607EBA" w:rsidRDefault="00B75CEB" w:rsidP="00607EBA">
      <w:pPr>
        <w:jc w:val="both"/>
        <w:rPr>
          <w:lang w:eastAsia="en-GB"/>
        </w:rPr>
      </w:pPr>
      <w:r w:rsidRPr="00B75CEB">
        <w:rPr>
          <w:lang w:eastAsia="en-GB"/>
        </w:rPr>
        <w:t>2 or 3</w:t>
      </w:r>
    </w:p>
    <w:p w:rsidR="00607EBA" w:rsidRPr="00607EBA" w:rsidRDefault="00607EBA" w:rsidP="00607EBA">
      <w:pPr>
        <w:jc w:val="both"/>
        <w:rPr>
          <w:b/>
          <w:lang w:eastAsia="en-GB"/>
        </w:rPr>
      </w:pPr>
      <w:r w:rsidRPr="00607EBA">
        <w:rPr>
          <w:b/>
          <w:lang w:eastAsia="en-GB"/>
        </w:rPr>
        <w:t>17. 1st set – Total</w:t>
      </w:r>
    </w:p>
    <w:p w:rsidR="00607EBA" w:rsidRPr="00607EBA" w:rsidRDefault="00B75CEB" w:rsidP="00607EBA">
      <w:pPr>
        <w:jc w:val="both"/>
        <w:rPr>
          <w:lang w:eastAsia="en-GB"/>
        </w:rPr>
      </w:pPr>
      <w:r w:rsidRPr="00B75CEB">
        <w:rPr>
          <w:lang w:eastAsia="en-GB"/>
        </w:rPr>
        <w:t>Only points in 1st set are considered</w:t>
      </w:r>
    </w:p>
    <w:p w:rsidR="00607EBA" w:rsidRPr="00607EBA" w:rsidRDefault="00607EBA" w:rsidP="00607EBA">
      <w:pPr>
        <w:jc w:val="both"/>
        <w:rPr>
          <w:b/>
          <w:lang w:eastAsia="en-GB"/>
        </w:rPr>
      </w:pPr>
      <w:r w:rsidRPr="00607EBA">
        <w:rPr>
          <w:b/>
          <w:lang w:eastAsia="en-GB"/>
        </w:rPr>
        <w:t>18. 2nd set – Total</w:t>
      </w:r>
    </w:p>
    <w:p w:rsidR="00607EBA" w:rsidRPr="00607EBA" w:rsidRDefault="00B75CEB" w:rsidP="00607EBA">
      <w:pPr>
        <w:jc w:val="both"/>
        <w:rPr>
          <w:lang w:eastAsia="en-GB"/>
        </w:rPr>
      </w:pPr>
      <w:r w:rsidRPr="00B75CEB">
        <w:rPr>
          <w:lang w:eastAsia="en-GB"/>
        </w:rPr>
        <w:t>Only points in 2nd set are considered</w:t>
      </w:r>
    </w:p>
    <w:p w:rsidR="00607EBA" w:rsidRPr="00607EBA" w:rsidRDefault="00607EBA" w:rsidP="00607EBA">
      <w:pPr>
        <w:jc w:val="both"/>
        <w:rPr>
          <w:b/>
          <w:lang w:eastAsia="en-GB"/>
        </w:rPr>
      </w:pPr>
      <w:r w:rsidRPr="00607EBA">
        <w:rPr>
          <w:b/>
          <w:lang w:eastAsia="en-GB"/>
        </w:rPr>
        <w:t>19. 3rd set – Total</w:t>
      </w:r>
    </w:p>
    <w:p w:rsidR="00607EBA" w:rsidRPr="00607EBA" w:rsidRDefault="00B75CEB" w:rsidP="00607EBA">
      <w:pPr>
        <w:jc w:val="both"/>
        <w:rPr>
          <w:lang w:eastAsia="en-GB"/>
        </w:rPr>
      </w:pPr>
      <w:r w:rsidRPr="00B75CEB">
        <w:rPr>
          <w:lang w:eastAsia="en-GB"/>
        </w:rPr>
        <w:t>Only points in 3rd set are considered</w:t>
      </w:r>
    </w:p>
    <w:p w:rsidR="00607EBA" w:rsidRPr="00607EBA" w:rsidRDefault="00607EBA" w:rsidP="00607EBA">
      <w:pPr>
        <w:jc w:val="both"/>
        <w:rPr>
          <w:b/>
          <w:lang w:eastAsia="en-GB"/>
        </w:rPr>
      </w:pPr>
      <w:r w:rsidRPr="00607EBA">
        <w:rPr>
          <w:b/>
          <w:lang w:eastAsia="en-GB"/>
        </w:rPr>
        <w:t>20. 1st set – Odd/Even</w:t>
      </w:r>
    </w:p>
    <w:p w:rsidR="00607EBA" w:rsidRPr="00607EBA" w:rsidRDefault="00B75CEB" w:rsidP="00607EBA">
      <w:pPr>
        <w:jc w:val="both"/>
        <w:rPr>
          <w:lang w:eastAsia="en-GB"/>
        </w:rPr>
      </w:pPr>
      <w:r w:rsidRPr="00B75CEB">
        <w:rPr>
          <w:lang w:eastAsia="en-GB"/>
        </w:rPr>
        <w:t>Only points of 1st set are considered</w:t>
      </w:r>
    </w:p>
    <w:p w:rsidR="00607EBA" w:rsidRPr="00607EBA" w:rsidRDefault="00607EBA" w:rsidP="00607EBA">
      <w:pPr>
        <w:jc w:val="both"/>
        <w:rPr>
          <w:b/>
          <w:lang w:eastAsia="en-GB"/>
        </w:rPr>
      </w:pPr>
      <w:r w:rsidRPr="00607EBA">
        <w:rPr>
          <w:b/>
          <w:lang w:eastAsia="en-GB"/>
        </w:rPr>
        <w:t>21. 2nd set – Odd/Even</w:t>
      </w:r>
    </w:p>
    <w:p w:rsidR="00607EBA" w:rsidRPr="00607EBA" w:rsidRDefault="00B75CEB" w:rsidP="00607EBA">
      <w:pPr>
        <w:jc w:val="both"/>
        <w:rPr>
          <w:lang w:eastAsia="en-GB"/>
        </w:rPr>
      </w:pPr>
      <w:r w:rsidRPr="00B75CEB">
        <w:rPr>
          <w:lang w:eastAsia="en-GB"/>
        </w:rPr>
        <w:t>Only points of 2nd set are considered</w:t>
      </w:r>
    </w:p>
    <w:p w:rsidR="001F7ABE" w:rsidRDefault="00607EBA" w:rsidP="00607EBA">
      <w:pPr>
        <w:jc w:val="both"/>
        <w:rPr>
          <w:b/>
          <w:lang w:eastAsia="en-GB"/>
        </w:rPr>
      </w:pPr>
      <w:r w:rsidRPr="00607EBA">
        <w:rPr>
          <w:b/>
          <w:lang w:eastAsia="en-GB"/>
        </w:rPr>
        <w:t>22. 3rd set – Odd/Even</w:t>
      </w:r>
    </w:p>
    <w:p w:rsidR="00607EBA" w:rsidRDefault="00B75CEB" w:rsidP="00607EBA">
      <w:pPr>
        <w:jc w:val="both"/>
        <w:rPr>
          <w:lang w:eastAsia="en-GB"/>
        </w:rPr>
      </w:pPr>
      <w:r w:rsidRPr="00B75CEB">
        <w:rPr>
          <w:lang w:eastAsia="en-GB"/>
        </w:rPr>
        <w:t>Only points of 3rd set are considered</w:t>
      </w:r>
    </w:p>
    <w:p w:rsidR="00451D16" w:rsidRDefault="00451D16" w:rsidP="00451D16">
      <w:pPr>
        <w:pStyle w:val="Heading2"/>
        <w:rPr>
          <w:lang w:val="en-US" w:eastAsia="en-GB"/>
        </w:rPr>
      </w:pPr>
      <w:r>
        <w:rPr>
          <w:lang w:val="en-US" w:eastAsia="en-GB"/>
        </w:rPr>
        <w:t>RUGBY UNION</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654646">
        <w:rPr>
          <w:lang w:eastAsia="en-GB"/>
        </w:rPr>
        <w:t>• All markets (except halftime, first half markets, overtime and penalty shoot-out) are considered for regular time only.</w:t>
      </w:r>
    </w:p>
    <w:p w:rsidR="00964FDB" w:rsidRDefault="00964FDB" w:rsidP="00964FDB">
      <w:pPr>
        <w:jc w:val="both"/>
        <w:rPr>
          <w:lang w:eastAsia="en-GB"/>
        </w:rPr>
      </w:pPr>
      <w:r w:rsidRPr="00654646">
        <w:rPr>
          <w:lang w:eastAsia="en-GB"/>
        </w:rPr>
        <w:t>• If a match is interrupted and continued within 48h after initial kick-off, all open bets will be settled with the final result. Otherwise all undecided bets are considered void.</w:t>
      </w:r>
    </w:p>
    <w:p w:rsidR="00964FDB" w:rsidRDefault="00964FDB" w:rsidP="00964FDB">
      <w:pPr>
        <w:jc w:val="both"/>
        <w:rPr>
          <w:lang w:eastAsia="en-GB"/>
        </w:rPr>
      </w:pPr>
      <w:r w:rsidRPr="004B01DA">
        <w:rPr>
          <w:lang w:eastAsia="en-GB"/>
        </w:rPr>
        <w:t>• Regular 80 Minutes: Markets are based on the result at the end of a scheduled 80 minutes play unless otherwise stated. This includes any added injury or stoppage time but does not include extra-time, time allocated for a penalty shootout or sudden death</w:t>
      </w:r>
      <w:r>
        <w:rPr>
          <w:lang w:eastAsia="en-GB"/>
        </w:rPr>
        <w:t>.</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71179C">
        <w:rPr>
          <w:lang w:eastAsia="en-GB"/>
        </w:rPr>
        <w:t>• If the market remains open when the following events have already taken place: score changes or red cards, we reserve the right to void betting.</w:t>
      </w:r>
    </w:p>
    <w:p w:rsidR="00964FDB" w:rsidRDefault="00964FDB" w:rsidP="00964FDB">
      <w:pPr>
        <w:jc w:val="both"/>
        <w:rPr>
          <w:lang w:eastAsia="en-GB"/>
        </w:rPr>
      </w:pPr>
      <w:r w:rsidRPr="0071179C">
        <w:rPr>
          <w:lang w:eastAsia="en-GB"/>
        </w:rPr>
        <w:t>• If the market was opened with a missing or incorrect red card, we reserve the right to void betting.</w:t>
      </w:r>
    </w:p>
    <w:p w:rsidR="00964FDB" w:rsidRDefault="00964FDB" w:rsidP="00964FDB">
      <w:pPr>
        <w:jc w:val="both"/>
        <w:rPr>
          <w:lang w:eastAsia="en-GB"/>
        </w:rPr>
      </w:pPr>
      <w:r w:rsidRPr="0071179C">
        <w:rPr>
          <w:lang w:eastAsia="en-GB"/>
        </w:rPr>
        <w:t>• If odds were offered with an incorrect</w:t>
      </w:r>
      <w:r>
        <w:rPr>
          <w:lang w:eastAsia="en-GB"/>
        </w:rPr>
        <w:t xml:space="preserve"> </w:t>
      </w:r>
      <w:r w:rsidRPr="0071179C">
        <w:rPr>
          <w:lang w:eastAsia="en-GB"/>
        </w:rPr>
        <w:t>match time (more than 2 minutes), we reserve the right to void betting.</w:t>
      </w:r>
    </w:p>
    <w:p w:rsidR="00964FDB" w:rsidRDefault="00964FDB" w:rsidP="00964FDB">
      <w:pPr>
        <w:jc w:val="both"/>
        <w:rPr>
          <w:lang w:eastAsia="en-GB"/>
        </w:rPr>
      </w:pPr>
      <w:r w:rsidRPr="00E247B4">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E247B4">
        <w:rPr>
          <w:lang w:eastAsia="en-GB"/>
        </w:rPr>
        <w:t>• If the team names or category are displayed incorrectly, we reserve the right to void betting.</w:t>
      </w:r>
    </w:p>
    <w:p w:rsidR="00532ECC" w:rsidRDefault="00532ECC" w:rsidP="00532ECC">
      <w:pPr>
        <w:pStyle w:val="Heading3"/>
        <w:rPr>
          <w:lang w:eastAsia="en-GB"/>
        </w:rPr>
      </w:pPr>
      <w:r>
        <w:rPr>
          <w:lang w:eastAsia="en-GB"/>
        </w:rPr>
        <w:t>NAME OF MARKETS AND DESCRIPTION</w:t>
      </w:r>
    </w:p>
    <w:p w:rsidR="00475D92" w:rsidRPr="00475D92" w:rsidRDefault="00475D92" w:rsidP="00475D92">
      <w:pPr>
        <w:jc w:val="both"/>
        <w:rPr>
          <w:b/>
          <w:lang w:eastAsia="en-GB"/>
        </w:rPr>
      </w:pPr>
      <w:r w:rsidRPr="00475D92">
        <w:rPr>
          <w:b/>
          <w:lang w:eastAsia="en-GB"/>
        </w:rPr>
        <w:t>1. 3way</w:t>
      </w:r>
    </w:p>
    <w:p w:rsidR="00475D92" w:rsidRPr="008C11B6" w:rsidRDefault="00BA3E9F" w:rsidP="00475D92">
      <w:pPr>
        <w:jc w:val="both"/>
        <w:rPr>
          <w:lang w:eastAsia="en-GB"/>
        </w:rPr>
      </w:pPr>
      <w:r w:rsidRPr="00BA3E9F">
        <w:rPr>
          <w:lang w:eastAsia="en-GB"/>
        </w:rPr>
        <w:t>Home; Draw; Away</w:t>
      </w:r>
    </w:p>
    <w:p w:rsidR="00475D92" w:rsidRPr="00475D92" w:rsidRDefault="00475D92" w:rsidP="00475D92">
      <w:pPr>
        <w:jc w:val="both"/>
        <w:rPr>
          <w:b/>
          <w:lang w:eastAsia="en-GB"/>
        </w:rPr>
      </w:pPr>
      <w:r w:rsidRPr="00475D92">
        <w:rPr>
          <w:b/>
          <w:lang w:eastAsia="en-GB"/>
        </w:rPr>
        <w:t>2. Double Chance (1X – 12 – X2)</w:t>
      </w:r>
    </w:p>
    <w:p w:rsidR="00475D92" w:rsidRPr="008C11B6" w:rsidRDefault="00BA3E9F" w:rsidP="00475D92">
      <w:pPr>
        <w:jc w:val="both"/>
        <w:rPr>
          <w:lang w:eastAsia="en-GB"/>
        </w:rPr>
      </w:pPr>
      <w:r w:rsidRPr="00BA3E9F">
        <w:rPr>
          <w:lang w:eastAsia="en-GB"/>
        </w:rPr>
        <w:t>Home or draw; home or away; draw or away</w:t>
      </w:r>
    </w:p>
    <w:p w:rsidR="00475D92" w:rsidRPr="00475D92" w:rsidRDefault="00475D92" w:rsidP="00475D92">
      <w:pPr>
        <w:jc w:val="both"/>
        <w:rPr>
          <w:b/>
          <w:lang w:eastAsia="en-GB"/>
        </w:rPr>
      </w:pPr>
      <w:r w:rsidRPr="00475D92">
        <w:rPr>
          <w:b/>
          <w:lang w:eastAsia="en-GB"/>
        </w:rPr>
        <w:t>3. Draw no Bet</w:t>
      </w:r>
    </w:p>
    <w:p w:rsidR="00475D92" w:rsidRPr="008C11B6" w:rsidRDefault="00BA3E9F" w:rsidP="00475D92">
      <w:pPr>
        <w:jc w:val="both"/>
        <w:rPr>
          <w:lang w:eastAsia="en-GB"/>
        </w:rPr>
      </w:pPr>
      <w:r w:rsidRPr="00BA3E9F">
        <w:rPr>
          <w:lang w:eastAsia="en-GB"/>
        </w:rPr>
        <w:t>Home; Away</w:t>
      </w:r>
    </w:p>
    <w:p w:rsidR="00475D92" w:rsidRPr="00475D92" w:rsidRDefault="00475D92" w:rsidP="00475D92">
      <w:pPr>
        <w:jc w:val="both"/>
        <w:rPr>
          <w:b/>
          <w:lang w:eastAsia="en-GB"/>
        </w:rPr>
      </w:pPr>
      <w:r w:rsidRPr="00475D92">
        <w:rPr>
          <w:b/>
          <w:lang w:eastAsia="en-GB"/>
        </w:rPr>
        <w:t>4. Who wins the rest of the match?</w:t>
      </w:r>
    </w:p>
    <w:p w:rsidR="00475D92" w:rsidRPr="008C11B6" w:rsidRDefault="00BA3E9F" w:rsidP="00475D92">
      <w:pPr>
        <w:jc w:val="both"/>
        <w:rPr>
          <w:lang w:eastAsia="en-GB"/>
        </w:rPr>
      </w:pPr>
      <w:r w:rsidRPr="00BA3E9F">
        <w:rPr>
          <w:lang w:eastAsia="en-GB"/>
        </w:rPr>
        <w:t>Home; Draw; Away</w:t>
      </w:r>
    </w:p>
    <w:p w:rsidR="00475D92" w:rsidRPr="00475D92" w:rsidRDefault="00475D92" w:rsidP="00475D92">
      <w:pPr>
        <w:jc w:val="both"/>
        <w:rPr>
          <w:b/>
          <w:lang w:eastAsia="en-GB"/>
        </w:rPr>
      </w:pPr>
      <w:r w:rsidRPr="00475D92">
        <w:rPr>
          <w:b/>
          <w:lang w:eastAsia="en-GB"/>
        </w:rPr>
        <w:t>5. Asian Handicap</w:t>
      </w:r>
    </w:p>
    <w:p w:rsidR="00475D92" w:rsidRPr="008C11B6" w:rsidRDefault="00BA3E9F" w:rsidP="00475D92">
      <w:pPr>
        <w:jc w:val="both"/>
        <w:rPr>
          <w:lang w:eastAsia="en-GB"/>
        </w:rPr>
      </w:pPr>
      <w:r w:rsidRPr="00BA3E9F">
        <w:rPr>
          <w:lang w:eastAsia="en-GB"/>
        </w:rPr>
        <w:t>Only x.5</w:t>
      </w:r>
    </w:p>
    <w:p w:rsidR="00475D92" w:rsidRPr="00475D92" w:rsidRDefault="00475D92" w:rsidP="00475D92">
      <w:pPr>
        <w:jc w:val="both"/>
        <w:rPr>
          <w:b/>
          <w:lang w:eastAsia="en-GB"/>
        </w:rPr>
      </w:pPr>
      <w:r w:rsidRPr="00475D92">
        <w:rPr>
          <w:b/>
          <w:lang w:eastAsia="en-GB"/>
        </w:rPr>
        <w:t>6. Winning Margins</w:t>
      </w:r>
    </w:p>
    <w:p w:rsidR="00475D92" w:rsidRPr="008C11B6" w:rsidRDefault="00BA3E9F" w:rsidP="00475D92">
      <w:pPr>
        <w:jc w:val="both"/>
        <w:rPr>
          <w:lang w:eastAsia="en-GB"/>
        </w:rPr>
      </w:pPr>
      <w:r w:rsidRPr="00BA3E9F">
        <w:rPr>
          <w:lang w:eastAsia="en-GB"/>
        </w:rPr>
        <w:t>(&gt;14; 14–8; 7–1; 0; -1– -7; -8– -14;&lt;-14)</w:t>
      </w:r>
    </w:p>
    <w:p w:rsidR="00475D92" w:rsidRPr="00475D92" w:rsidRDefault="00475D92" w:rsidP="00475D92">
      <w:pPr>
        <w:jc w:val="both"/>
        <w:rPr>
          <w:b/>
          <w:lang w:eastAsia="en-GB"/>
        </w:rPr>
      </w:pPr>
      <w:r w:rsidRPr="00475D92">
        <w:rPr>
          <w:b/>
          <w:lang w:eastAsia="en-GB"/>
        </w:rPr>
        <w:t xml:space="preserve">7. </w:t>
      </w:r>
      <w:r w:rsidR="00BA3E9F" w:rsidRPr="00475D92">
        <w:rPr>
          <w:b/>
          <w:lang w:eastAsia="en-GB"/>
        </w:rPr>
        <w:t>Match bet</w:t>
      </w:r>
      <w:r w:rsidRPr="00475D92">
        <w:rPr>
          <w:b/>
          <w:lang w:eastAsia="en-GB"/>
        </w:rPr>
        <w:t xml:space="preserve"> and Totals</w:t>
      </w:r>
    </w:p>
    <w:p w:rsidR="00475D92" w:rsidRPr="008C11B6" w:rsidRDefault="002707F5" w:rsidP="00475D92">
      <w:pPr>
        <w:jc w:val="both"/>
        <w:rPr>
          <w:lang w:eastAsia="en-GB"/>
        </w:rPr>
      </w:pPr>
      <w:r w:rsidRPr="002707F5">
        <w:rPr>
          <w:lang w:eastAsia="en-GB"/>
        </w:rPr>
        <w:t>Combination of 3way and Total x.5 (Home win and under, Home win and over, Draw and under, Draw and over, Away win and under, Away win and over)</w:t>
      </w:r>
    </w:p>
    <w:p w:rsidR="00475D92" w:rsidRPr="00475D92" w:rsidRDefault="00475D92" w:rsidP="00475D92">
      <w:pPr>
        <w:jc w:val="both"/>
        <w:rPr>
          <w:b/>
          <w:lang w:eastAsia="en-GB"/>
        </w:rPr>
      </w:pPr>
      <w:r w:rsidRPr="00475D92">
        <w:rPr>
          <w:b/>
          <w:lang w:eastAsia="en-GB"/>
        </w:rPr>
        <w:t>8. Total</w:t>
      </w:r>
    </w:p>
    <w:p w:rsidR="00475D92" w:rsidRPr="008C11B6" w:rsidRDefault="002707F5" w:rsidP="00475D92">
      <w:pPr>
        <w:jc w:val="both"/>
        <w:rPr>
          <w:lang w:eastAsia="en-GB"/>
        </w:rPr>
      </w:pPr>
      <w:r w:rsidRPr="002707F5">
        <w:rPr>
          <w:lang w:eastAsia="en-GB"/>
        </w:rPr>
        <w:t>Only x.5</w:t>
      </w:r>
    </w:p>
    <w:p w:rsidR="00475D92" w:rsidRPr="00475D92" w:rsidRDefault="00475D92" w:rsidP="00475D92">
      <w:pPr>
        <w:jc w:val="both"/>
        <w:rPr>
          <w:b/>
          <w:lang w:eastAsia="en-GB"/>
        </w:rPr>
      </w:pPr>
      <w:r w:rsidRPr="00475D92">
        <w:rPr>
          <w:b/>
          <w:lang w:eastAsia="en-GB"/>
        </w:rPr>
        <w:t>9. Total Margins</w:t>
      </w:r>
    </w:p>
    <w:p w:rsidR="00475D92" w:rsidRPr="008C11B6" w:rsidRDefault="002707F5" w:rsidP="00475D92">
      <w:pPr>
        <w:jc w:val="both"/>
        <w:rPr>
          <w:lang w:eastAsia="en-GB"/>
        </w:rPr>
      </w:pPr>
      <w:r w:rsidRPr="002707F5">
        <w:rPr>
          <w:lang w:eastAsia="en-GB"/>
        </w:rPr>
        <w:t>(&lt;28; 28–34; 35–41; 42–48; 49–55; 56–62; &gt;62)</w:t>
      </w:r>
    </w:p>
    <w:p w:rsidR="00475D92" w:rsidRPr="00475D92" w:rsidRDefault="00475D92" w:rsidP="00475D92">
      <w:pPr>
        <w:jc w:val="both"/>
        <w:rPr>
          <w:b/>
          <w:lang w:eastAsia="en-GB"/>
        </w:rPr>
      </w:pPr>
      <w:r w:rsidRPr="00475D92">
        <w:rPr>
          <w:b/>
          <w:lang w:eastAsia="en-GB"/>
        </w:rPr>
        <w:t>10. Total away</w:t>
      </w:r>
      <w:r w:rsidR="002707F5">
        <w:rPr>
          <w:b/>
          <w:lang w:eastAsia="en-GB"/>
        </w:rPr>
        <w:t xml:space="preserve"> </w:t>
      </w:r>
      <w:r w:rsidRPr="00475D92">
        <w:rPr>
          <w:b/>
          <w:lang w:eastAsia="en-GB"/>
        </w:rPr>
        <w:t>team</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11. Odd/Even</w:t>
      </w:r>
    </w:p>
    <w:p w:rsidR="00475D92" w:rsidRPr="008C11B6" w:rsidRDefault="00F4778C" w:rsidP="00475D92">
      <w:pPr>
        <w:jc w:val="both"/>
        <w:rPr>
          <w:lang w:eastAsia="en-GB"/>
        </w:rPr>
      </w:pPr>
      <w:r w:rsidRPr="00F4778C">
        <w:rPr>
          <w:lang w:eastAsia="en-GB"/>
        </w:rPr>
        <w:t>Odd; Even</w:t>
      </w:r>
    </w:p>
    <w:p w:rsidR="00475D92" w:rsidRPr="00475D92" w:rsidRDefault="00475D92" w:rsidP="00475D92">
      <w:pPr>
        <w:jc w:val="both"/>
        <w:rPr>
          <w:b/>
          <w:lang w:eastAsia="en-GB"/>
        </w:rPr>
      </w:pPr>
      <w:r w:rsidRPr="00475D92">
        <w:rPr>
          <w:b/>
          <w:lang w:eastAsia="en-GB"/>
        </w:rPr>
        <w:t>12. 1st Half – 3way</w:t>
      </w:r>
    </w:p>
    <w:p w:rsidR="00475D92" w:rsidRPr="008C11B6" w:rsidRDefault="00F4778C" w:rsidP="00475D92">
      <w:pPr>
        <w:jc w:val="both"/>
        <w:rPr>
          <w:lang w:eastAsia="en-GB"/>
        </w:rPr>
      </w:pPr>
      <w:r w:rsidRPr="00F4778C">
        <w:rPr>
          <w:lang w:eastAsia="en-GB"/>
        </w:rPr>
        <w:t>Home; Draw; Away</w:t>
      </w:r>
    </w:p>
    <w:p w:rsidR="00475D92" w:rsidRPr="00475D92" w:rsidRDefault="00475D92" w:rsidP="00475D92">
      <w:pPr>
        <w:jc w:val="both"/>
        <w:rPr>
          <w:b/>
          <w:lang w:eastAsia="en-GB"/>
        </w:rPr>
      </w:pPr>
      <w:r w:rsidRPr="00475D92">
        <w:rPr>
          <w:b/>
          <w:lang w:eastAsia="en-GB"/>
        </w:rPr>
        <w:t>13. 1st Half – Double Chance (1X – 12 – X2)</w:t>
      </w:r>
    </w:p>
    <w:p w:rsidR="00475D92" w:rsidRPr="008C11B6" w:rsidRDefault="00F4778C" w:rsidP="00475D92">
      <w:pPr>
        <w:jc w:val="both"/>
        <w:rPr>
          <w:lang w:eastAsia="en-GB"/>
        </w:rPr>
      </w:pPr>
      <w:r w:rsidRPr="00F4778C">
        <w:rPr>
          <w:lang w:eastAsia="en-GB"/>
        </w:rPr>
        <w:t>Home or draw; home or away; draw or away</w:t>
      </w:r>
    </w:p>
    <w:p w:rsidR="00475D92" w:rsidRPr="00475D92" w:rsidRDefault="00475D92" w:rsidP="00475D92">
      <w:pPr>
        <w:jc w:val="both"/>
        <w:rPr>
          <w:b/>
          <w:lang w:eastAsia="en-GB"/>
        </w:rPr>
      </w:pPr>
      <w:r w:rsidRPr="00475D92">
        <w:rPr>
          <w:b/>
          <w:lang w:eastAsia="en-GB"/>
        </w:rPr>
        <w:t>14. 1st Half – Draw no Bet</w:t>
      </w:r>
    </w:p>
    <w:p w:rsidR="00475D92" w:rsidRPr="008C11B6" w:rsidRDefault="00F4778C" w:rsidP="00475D92">
      <w:pPr>
        <w:jc w:val="both"/>
        <w:rPr>
          <w:lang w:eastAsia="en-GB"/>
        </w:rPr>
      </w:pPr>
      <w:r w:rsidRPr="00F4778C">
        <w:rPr>
          <w:lang w:eastAsia="en-GB"/>
        </w:rPr>
        <w:t>Home; Away</w:t>
      </w:r>
    </w:p>
    <w:p w:rsidR="00475D92" w:rsidRPr="00475D92" w:rsidRDefault="00475D92" w:rsidP="00475D92">
      <w:pPr>
        <w:jc w:val="both"/>
        <w:rPr>
          <w:b/>
          <w:lang w:eastAsia="en-GB"/>
        </w:rPr>
      </w:pPr>
      <w:r w:rsidRPr="00475D92">
        <w:rPr>
          <w:b/>
          <w:lang w:eastAsia="en-GB"/>
        </w:rPr>
        <w:t>15. 1st Half – Who wins the rest of the match?</w:t>
      </w:r>
    </w:p>
    <w:p w:rsidR="00475D92" w:rsidRPr="008C11B6" w:rsidRDefault="00F4778C" w:rsidP="00475D92">
      <w:pPr>
        <w:jc w:val="both"/>
        <w:rPr>
          <w:lang w:eastAsia="en-GB"/>
        </w:rPr>
      </w:pPr>
      <w:r w:rsidRPr="00F4778C">
        <w:rPr>
          <w:lang w:eastAsia="en-GB"/>
        </w:rPr>
        <w:t>Home; Draw; Away</w:t>
      </w:r>
    </w:p>
    <w:p w:rsidR="00475D92" w:rsidRPr="00475D92" w:rsidRDefault="00475D92" w:rsidP="00475D92">
      <w:pPr>
        <w:jc w:val="both"/>
        <w:rPr>
          <w:b/>
          <w:lang w:eastAsia="en-GB"/>
        </w:rPr>
      </w:pPr>
      <w:r w:rsidRPr="00475D92">
        <w:rPr>
          <w:b/>
          <w:lang w:eastAsia="en-GB"/>
        </w:rPr>
        <w:t>16. 1st Half – Asian Handicap</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17. 1st Half – Winning Margins</w:t>
      </w:r>
    </w:p>
    <w:p w:rsidR="00475D92" w:rsidRPr="008C11B6" w:rsidRDefault="00F4778C" w:rsidP="00475D92">
      <w:pPr>
        <w:jc w:val="both"/>
        <w:rPr>
          <w:lang w:eastAsia="en-GB"/>
        </w:rPr>
      </w:pPr>
      <w:r w:rsidRPr="00F4778C">
        <w:rPr>
          <w:lang w:eastAsia="en-GB"/>
        </w:rPr>
        <w:t>(&gt;14; 14–8; 7–1; 0; -1– -7; -8– -14; &lt;-14)</w:t>
      </w:r>
    </w:p>
    <w:p w:rsidR="00475D92" w:rsidRPr="00475D92" w:rsidRDefault="00475D92" w:rsidP="00475D92">
      <w:pPr>
        <w:jc w:val="both"/>
        <w:rPr>
          <w:b/>
          <w:lang w:eastAsia="en-GB"/>
        </w:rPr>
      </w:pPr>
      <w:r w:rsidRPr="00475D92">
        <w:rPr>
          <w:b/>
          <w:lang w:eastAsia="en-GB"/>
        </w:rPr>
        <w:t>18. 1st Half – Total</w:t>
      </w:r>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19. 1st Half – Total Margins</w:t>
      </w:r>
    </w:p>
    <w:p w:rsidR="00475D92" w:rsidRPr="008C11B6" w:rsidRDefault="00F4778C" w:rsidP="00475D92">
      <w:pPr>
        <w:jc w:val="both"/>
        <w:rPr>
          <w:lang w:eastAsia="en-GB"/>
        </w:rPr>
      </w:pPr>
      <w:r w:rsidRPr="00F4778C">
        <w:rPr>
          <w:lang w:eastAsia="en-GB"/>
        </w:rPr>
        <w:t>(&lt;7; 7–13; 14–20; 21–27; 28–34; 35–41; &gt;41)</w:t>
      </w:r>
    </w:p>
    <w:p w:rsidR="00475D92" w:rsidRPr="00475D92" w:rsidRDefault="00475D92" w:rsidP="00475D92">
      <w:pPr>
        <w:jc w:val="both"/>
        <w:rPr>
          <w:b/>
          <w:lang w:eastAsia="en-GB"/>
        </w:rPr>
      </w:pPr>
      <w:r w:rsidRPr="00475D92">
        <w:rPr>
          <w:b/>
          <w:lang w:eastAsia="en-GB"/>
        </w:rPr>
        <w:t xml:space="preserve">20. 1st Half – Total </w:t>
      </w:r>
      <w:proofErr w:type="spellStart"/>
      <w:r w:rsidRPr="00475D92">
        <w:rPr>
          <w:b/>
          <w:lang w:eastAsia="en-GB"/>
        </w:rPr>
        <w:t>hometeam</w:t>
      </w:r>
      <w:proofErr w:type="spellEnd"/>
    </w:p>
    <w:p w:rsidR="00475D92" w:rsidRPr="008C11B6" w:rsidRDefault="00F4778C" w:rsidP="00475D92">
      <w:pPr>
        <w:jc w:val="both"/>
        <w:rPr>
          <w:lang w:eastAsia="en-GB"/>
        </w:rPr>
      </w:pPr>
      <w:r w:rsidRPr="00F4778C">
        <w:rPr>
          <w:lang w:eastAsia="en-GB"/>
        </w:rPr>
        <w:t>Only x.5</w:t>
      </w:r>
    </w:p>
    <w:p w:rsidR="00475D92" w:rsidRPr="00475D92" w:rsidRDefault="00475D92" w:rsidP="00475D92">
      <w:pPr>
        <w:jc w:val="both"/>
        <w:rPr>
          <w:b/>
          <w:lang w:eastAsia="en-GB"/>
        </w:rPr>
      </w:pPr>
      <w:r w:rsidRPr="00475D92">
        <w:rPr>
          <w:b/>
          <w:lang w:eastAsia="en-GB"/>
        </w:rPr>
        <w:t xml:space="preserve">21. 1st Half – Total </w:t>
      </w:r>
      <w:proofErr w:type="spellStart"/>
      <w:r w:rsidRPr="00475D92">
        <w:rPr>
          <w:b/>
          <w:lang w:eastAsia="en-GB"/>
        </w:rPr>
        <w:t>awayteam</w:t>
      </w:r>
      <w:proofErr w:type="spellEnd"/>
    </w:p>
    <w:p w:rsidR="00475D92" w:rsidRPr="008C11B6" w:rsidRDefault="00F4778C" w:rsidP="00475D92">
      <w:pPr>
        <w:jc w:val="both"/>
        <w:rPr>
          <w:lang w:eastAsia="en-GB"/>
        </w:rPr>
      </w:pPr>
      <w:r w:rsidRPr="00F4778C">
        <w:rPr>
          <w:lang w:eastAsia="en-GB"/>
        </w:rPr>
        <w:t>Only x.5</w:t>
      </w:r>
    </w:p>
    <w:p w:rsidR="00451D16" w:rsidRDefault="00475D92" w:rsidP="00475D92">
      <w:pPr>
        <w:jc w:val="both"/>
        <w:rPr>
          <w:b/>
          <w:lang w:eastAsia="en-GB"/>
        </w:rPr>
      </w:pPr>
      <w:r w:rsidRPr="00475D92">
        <w:rPr>
          <w:b/>
          <w:lang w:eastAsia="en-GB"/>
        </w:rPr>
        <w:t>22. 1st Half – Odd/Even</w:t>
      </w:r>
    </w:p>
    <w:p w:rsidR="008C11B6" w:rsidRDefault="00F4778C" w:rsidP="00475D92">
      <w:pPr>
        <w:jc w:val="both"/>
        <w:rPr>
          <w:lang w:eastAsia="en-GB"/>
        </w:rPr>
      </w:pPr>
      <w:r w:rsidRPr="00F4778C">
        <w:rPr>
          <w:lang w:eastAsia="en-GB"/>
        </w:rPr>
        <w:t>Odd; Even</w:t>
      </w:r>
    </w:p>
    <w:p w:rsidR="00595CB9" w:rsidRDefault="00595CB9" w:rsidP="00595CB9">
      <w:pPr>
        <w:pStyle w:val="Heading2"/>
        <w:rPr>
          <w:lang w:val="en-US" w:eastAsia="en-GB"/>
        </w:rPr>
      </w:pPr>
      <w:r>
        <w:rPr>
          <w:lang w:val="en-US" w:eastAsia="en-GB"/>
        </w:rPr>
        <w:t>DARTS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8622C9">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E074F9">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E074F9">
        <w:rPr>
          <w:lang w:eastAsia="en-GB"/>
        </w:rPr>
        <w:t>• If the players/teams are displayed incorrectly, we reserve the right to void betting.</w:t>
      </w:r>
    </w:p>
    <w:p w:rsidR="00964FDB" w:rsidRDefault="00964FDB" w:rsidP="00964FDB">
      <w:pPr>
        <w:jc w:val="both"/>
        <w:rPr>
          <w:lang w:eastAsia="en-GB"/>
        </w:rPr>
      </w:pPr>
      <w:r w:rsidRPr="00E074F9">
        <w:rPr>
          <w:lang w:eastAsia="en-GB"/>
        </w:rPr>
        <w:t>• If a match is not completed all undecided markets are considered void.</w:t>
      </w:r>
    </w:p>
    <w:p w:rsidR="00964FDB" w:rsidRDefault="00964FDB" w:rsidP="00964FDB">
      <w:pPr>
        <w:jc w:val="both"/>
        <w:rPr>
          <w:lang w:eastAsia="en-GB"/>
        </w:rPr>
      </w:pPr>
      <w:r w:rsidRPr="00E074F9">
        <w:rPr>
          <w:lang w:eastAsia="en-GB"/>
        </w:rPr>
        <w:t xml:space="preserve">• </w:t>
      </w:r>
      <w:r>
        <w:rPr>
          <w:lang w:eastAsia="en-GB"/>
        </w:rPr>
        <w:t>Bull’</w:t>
      </w:r>
      <w:r w:rsidRPr="00E074F9">
        <w:rPr>
          <w:lang w:eastAsia="en-GB"/>
        </w:rPr>
        <w:t>s-eye counts as red check out colour</w:t>
      </w:r>
      <w:r>
        <w:rPr>
          <w:lang w:eastAsia="en-GB"/>
        </w:rPr>
        <w:t>.</w:t>
      </w:r>
    </w:p>
    <w:p w:rsidR="00CE4645" w:rsidRDefault="00CE4645" w:rsidP="00CE4645">
      <w:pPr>
        <w:pStyle w:val="Heading3"/>
        <w:rPr>
          <w:lang w:eastAsia="en-GB"/>
        </w:rPr>
      </w:pPr>
      <w:r>
        <w:rPr>
          <w:lang w:eastAsia="en-GB"/>
        </w:rPr>
        <w:t>NAME OF MARKETS AND DESCRIPTION</w:t>
      </w:r>
    </w:p>
    <w:p w:rsidR="00371E0A" w:rsidRPr="00371E0A" w:rsidRDefault="00371E0A" w:rsidP="00371E0A">
      <w:pPr>
        <w:jc w:val="both"/>
        <w:rPr>
          <w:b/>
          <w:lang w:eastAsia="en-GB"/>
        </w:rPr>
      </w:pPr>
      <w:r w:rsidRPr="00371E0A">
        <w:rPr>
          <w:b/>
          <w:lang w:eastAsia="en-GB"/>
        </w:rPr>
        <w:t>1. 3way</w:t>
      </w:r>
    </w:p>
    <w:p w:rsidR="00371E0A" w:rsidRPr="006F4B48" w:rsidRDefault="004554EC" w:rsidP="00371E0A">
      <w:pPr>
        <w:jc w:val="both"/>
        <w:rPr>
          <w:lang w:eastAsia="en-GB"/>
        </w:rPr>
      </w:pPr>
      <w:r w:rsidRPr="004554EC">
        <w:rPr>
          <w:lang w:eastAsia="en-GB"/>
        </w:rPr>
        <w:t>Which team will win the match (1-X-2) Player 1, draw, Player2</w:t>
      </w:r>
    </w:p>
    <w:p w:rsidR="00371E0A" w:rsidRPr="00371E0A" w:rsidRDefault="00371E0A" w:rsidP="00371E0A">
      <w:pPr>
        <w:jc w:val="both"/>
        <w:rPr>
          <w:b/>
          <w:lang w:eastAsia="en-GB"/>
        </w:rPr>
      </w:pPr>
      <w:r w:rsidRPr="00371E0A">
        <w:rPr>
          <w:b/>
          <w:lang w:eastAsia="en-GB"/>
        </w:rPr>
        <w:t>2. Set Handicap</w:t>
      </w:r>
    </w:p>
    <w:p w:rsidR="00371E0A" w:rsidRPr="006F4B48" w:rsidRDefault="004554EC" w:rsidP="00371E0A">
      <w:pPr>
        <w:jc w:val="both"/>
        <w:rPr>
          <w:lang w:eastAsia="en-GB"/>
        </w:rPr>
      </w:pPr>
      <w:r w:rsidRPr="004554EC">
        <w:rPr>
          <w:lang w:eastAsia="en-GB"/>
        </w:rPr>
        <w:t>European Handicaps for sets (e.g. Handicap 0:2, Handicap 5:0, …) 1-X-2</w:t>
      </w:r>
    </w:p>
    <w:p w:rsidR="00371E0A" w:rsidRPr="00371E0A" w:rsidRDefault="00371E0A" w:rsidP="00371E0A">
      <w:pPr>
        <w:jc w:val="both"/>
        <w:rPr>
          <w:b/>
          <w:lang w:eastAsia="en-GB"/>
        </w:rPr>
      </w:pPr>
      <w:r w:rsidRPr="00371E0A">
        <w:rPr>
          <w:b/>
          <w:lang w:eastAsia="en-GB"/>
        </w:rPr>
        <w:t>3. Win rest first set</w:t>
      </w:r>
    </w:p>
    <w:p w:rsidR="00371E0A" w:rsidRPr="006F4B48" w:rsidRDefault="004554EC" w:rsidP="00371E0A">
      <w:pPr>
        <w:jc w:val="both"/>
        <w:rPr>
          <w:lang w:eastAsia="en-GB"/>
        </w:rPr>
      </w:pPr>
      <w:r w:rsidRPr="004554EC">
        <w:rPr>
          <w:lang w:eastAsia="en-GB"/>
        </w:rPr>
        <w:t>Which player will win more remaining legs in 1th set?</w:t>
      </w:r>
    </w:p>
    <w:p w:rsidR="00371E0A" w:rsidRPr="00371E0A" w:rsidRDefault="00371E0A" w:rsidP="00371E0A">
      <w:pPr>
        <w:jc w:val="both"/>
        <w:rPr>
          <w:b/>
          <w:lang w:eastAsia="en-GB"/>
        </w:rPr>
      </w:pPr>
      <w:r w:rsidRPr="00371E0A">
        <w:rPr>
          <w:b/>
          <w:lang w:eastAsia="en-GB"/>
        </w:rPr>
        <w:t>4. Win rest second set</w:t>
      </w:r>
    </w:p>
    <w:p w:rsidR="00371E0A" w:rsidRPr="006F4B48" w:rsidRDefault="004554EC" w:rsidP="00371E0A">
      <w:pPr>
        <w:jc w:val="both"/>
        <w:rPr>
          <w:lang w:eastAsia="en-GB"/>
        </w:rPr>
      </w:pPr>
      <w:r w:rsidRPr="004554EC">
        <w:rPr>
          <w:lang w:eastAsia="en-GB"/>
        </w:rPr>
        <w:t>Which player will win more remaining legs in 2nd set?</w:t>
      </w:r>
    </w:p>
    <w:p w:rsidR="00371E0A" w:rsidRPr="00371E0A" w:rsidRDefault="00371E0A" w:rsidP="00371E0A">
      <w:pPr>
        <w:jc w:val="both"/>
        <w:rPr>
          <w:b/>
          <w:lang w:eastAsia="en-GB"/>
        </w:rPr>
      </w:pPr>
      <w:r w:rsidRPr="00371E0A">
        <w:rPr>
          <w:b/>
          <w:lang w:eastAsia="en-GB"/>
        </w:rPr>
        <w:t>5. Win rest third set</w:t>
      </w:r>
    </w:p>
    <w:p w:rsidR="00371E0A" w:rsidRPr="006F4B48" w:rsidRDefault="004554EC" w:rsidP="00371E0A">
      <w:pPr>
        <w:jc w:val="both"/>
        <w:rPr>
          <w:lang w:eastAsia="en-GB"/>
        </w:rPr>
      </w:pPr>
      <w:r w:rsidRPr="004554EC">
        <w:rPr>
          <w:lang w:eastAsia="en-GB"/>
        </w:rPr>
        <w:t>Which player will win more remaining legs in 3rd set?</w:t>
      </w:r>
    </w:p>
    <w:p w:rsidR="00371E0A" w:rsidRPr="00371E0A" w:rsidRDefault="00371E0A" w:rsidP="00371E0A">
      <w:pPr>
        <w:jc w:val="both"/>
        <w:rPr>
          <w:b/>
          <w:lang w:eastAsia="en-GB"/>
        </w:rPr>
      </w:pPr>
      <w:r w:rsidRPr="00371E0A">
        <w:rPr>
          <w:b/>
          <w:lang w:eastAsia="en-GB"/>
        </w:rPr>
        <w:t>6. Win rest fourth set</w:t>
      </w:r>
    </w:p>
    <w:p w:rsidR="00371E0A" w:rsidRPr="006F4B48" w:rsidRDefault="004554EC" w:rsidP="00371E0A">
      <w:pPr>
        <w:jc w:val="both"/>
        <w:rPr>
          <w:lang w:eastAsia="en-GB"/>
        </w:rPr>
      </w:pPr>
      <w:r w:rsidRPr="004554EC">
        <w:rPr>
          <w:lang w:eastAsia="en-GB"/>
        </w:rPr>
        <w:t>Which player will win more remaining legs in 4th set?</w:t>
      </w:r>
    </w:p>
    <w:p w:rsidR="00371E0A" w:rsidRPr="00371E0A" w:rsidRDefault="00371E0A" w:rsidP="00371E0A">
      <w:pPr>
        <w:jc w:val="both"/>
        <w:rPr>
          <w:b/>
          <w:lang w:eastAsia="en-GB"/>
        </w:rPr>
      </w:pPr>
      <w:r w:rsidRPr="00371E0A">
        <w:rPr>
          <w:b/>
          <w:lang w:eastAsia="en-GB"/>
        </w:rPr>
        <w:t>7. Win rest fifth set</w:t>
      </w:r>
    </w:p>
    <w:p w:rsidR="00371E0A" w:rsidRPr="006F4B48" w:rsidRDefault="004554EC" w:rsidP="00371E0A">
      <w:pPr>
        <w:jc w:val="both"/>
        <w:rPr>
          <w:lang w:eastAsia="en-GB"/>
        </w:rPr>
      </w:pPr>
      <w:r w:rsidRPr="004554EC">
        <w:rPr>
          <w:lang w:eastAsia="en-GB"/>
        </w:rPr>
        <w:t>Which player will win more remaining legs in 5th set?</w:t>
      </w:r>
    </w:p>
    <w:p w:rsidR="00371E0A" w:rsidRPr="00371E0A" w:rsidRDefault="00371E0A" w:rsidP="00371E0A">
      <w:pPr>
        <w:jc w:val="both"/>
        <w:rPr>
          <w:b/>
          <w:lang w:eastAsia="en-GB"/>
        </w:rPr>
      </w:pPr>
      <w:r w:rsidRPr="00371E0A">
        <w:rPr>
          <w:b/>
          <w:lang w:eastAsia="en-GB"/>
        </w:rPr>
        <w:t>8. Win rest sixth set</w:t>
      </w:r>
    </w:p>
    <w:p w:rsidR="00371E0A" w:rsidRPr="006F4B48" w:rsidRDefault="004554EC" w:rsidP="00371E0A">
      <w:pPr>
        <w:jc w:val="both"/>
        <w:rPr>
          <w:lang w:eastAsia="en-GB"/>
        </w:rPr>
      </w:pPr>
      <w:r w:rsidRPr="004554EC">
        <w:rPr>
          <w:lang w:eastAsia="en-GB"/>
        </w:rPr>
        <w:t>Which player will win more remaining legs in 6th set?</w:t>
      </w:r>
    </w:p>
    <w:p w:rsidR="00371E0A" w:rsidRPr="00371E0A" w:rsidRDefault="00371E0A" w:rsidP="00371E0A">
      <w:pPr>
        <w:jc w:val="both"/>
        <w:rPr>
          <w:b/>
          <w:lang w:eastAsia="en-GB"/>
        </w:rPr>
      </w:pPr>
      <w:r w:rsidRPr="00371E0A">
        <w:rPr>
          <w:b/>
          <w:lang w:eastAsia="en-GB"/>
        </w:rPr>
        <w:t>9. Win rest seventh set</w:t>
      </w:r>
    </w:p>
    <w:p w:rsidR="00371E0A" w:rsidRPr="006F4B48" w:rsidRDefault="004554EC" w:rsidP="00371E0A">
      <w:pPr>
        <w:jc w:val="both"/>
        <w:rPr>
          <w:lang w:eastAsia="en-GB"/>
        </w:rPr>
      </w:pPr>
      <w:r w:rsidRPr="004554EC">
        <w:rPr>
          <w:lang w:eastAsia="en-GB"/>
        </w:rPr>
        <w:t>Which player will win more remaining legs in 7th set?</w:t>
      </w:r>
    </w:p>
    <w:p w:rsidR="00371E0A" w:rsidRPr="00371E0A" w:rsidRDefault="00371E0A" w:rsidP="00371E0A">
      <w:pPr>
        <w:jc w:val="both"/>
        <w:rPr>
          <w:b/>
          <w:lang w:eastAsia="en-GB"/>
        </w:rPr>
      </w:pPr>
      <w:r w:rsidRPr="00371E0A">
        <w:rPr>
          <w:b/>
          <w:lang w:eastAsia="en-GB"/>
        </w:rPr>
        <w:t>10. Win rest eighth set</w:t>
      </w:r>
    </w:p>
    <w:p w:rsidR="00371E0A" w:rsidRPr="006F4B48" w:rsidRDefault="004554EC" w:rsidP="00371E0A">
      <w:pPr>
        <w:jc w:val="both"/>
        <w:rPr>
          <w:lang w:eastAsia="en-GB"/>
        </w:rPr>
      </w:pPr>
      <w:r w:rsidRPr="004554EC">
        <w:rPr>
          <w:lang w:eastAsia="en-GB"/>
        </w:rPr>
        <w:t>Which player will win more remaining legs in 8th set?</w:t>
      </w:r>
    </w:p>
    <w:p w:rsidR="00371E0A" w:rsidRPr="00371E0A" w:rsidRDefault="00371E0A" w:rsidP="00371E0A">
      <w:pPr>
        <w:jc w:val="both"/>
        <w:rPr>
          <w:b/>
          <w:lang w:eastAsia="en-GB"/>
        </w:rPr>
      </w:pPr>
      <w:r w:rsidRPr="00371E0A">
        <w:rPr>
          <w:b/>
          <w:lang w:eastAsia="en-GB"/>
        </w:rPr>
        <w:t>11. Win rest ninth set</w:t>
      </w:r>
    </w:p>
    <w:p w:rsidR="00371E0A" w:rsidRPr="006F4B48" w:rsidRDefault="004554EC" w:rsidP="00371E0A">
      <w:pPr>
        <w:jc w:val="both"/>
        <w:rPr>
          <w:lang w:eastAsia="en-GB"/>
        </w:rPr>
      </w:pPr>
      <w:r w:rsidRPr="004554EC">
        <w:rPr>
          <w:lang w:eastAsia="en-GB"/>
        </w:rPr>
        <w:t>Which player will win more remaining legs in 9th set?</w:t>
      </w:r>
    </w:p>
    <w:p w:rsidR="00371E0A" w:rsidRPr="00371E0A" w:rsidRDefault="00371E0A" w:rsidP="00371E0A">
      <w:pPr>
        <w:jc w:val="both"/>
        <w:rPr>
          <w:b/>
          <w:lang w:eastAsia="en-GB"/>
        </w:rPr>
      </w:pPr>
      <w:r w:rsidRPr="00371E0A">
        <w:rPr>
          <w:b/>
          <w:lang w:eastAsia="en-GB"/>
        </w:rPr>
        <w:t>12. Win rest tenth set</w:t>
      </w:r>
    </w:p>
    <w:p w:rsidR="00371E0A" w:rsidRPr="006F4B48" w:rsidRDefault="004554EC" w:rsidP="00371E0A">
      <w:pPr>
        <w:jc w:val="both"/>
        <w:rPr>
          <w:lang w:eastAsia="en-GB"/>
        </w:rPr>
      </w:pPr>
      <w:r w:rsidRPr="004554EC">
        <w:rPr>
          <w:lang w:eastAsia="en-GB"/>
        </w:rPr>
        <w:t>Which player will win more remaining legs in 10th set?</w:t>
      </w:r>
    </w:p>
    <w:p w:rsidR="00371E0A" w:rsidRPr="00371E0A" w:rsidRDefault="00371E0A" w:rsidP="00371E0A">
      <w:pPr>
        <w:jc w:val="both"/>
        <w:rPr>
          <w:b/>
          <w:lang w:eastAsia="en-GB"/>
        </w:rPr>
      </w:pPr>
      <w:r w:rsidRPr="00371E0A">
        <w:rPr>
          <w:b/>
          <w:lang w:eastAsia="en-GB"/>
        </w:rPr>
        <w:t>13. Win rest eleventh set</w:t>
      </w:r>
    </w:p>
    <w:p w:rsidR="00371E0A" w:rsidRPr="006F4B48" w:rsidRDefault="004554EC" w:rsidP="00371E0A">
      <w:pPr>
        <w:jc w:val="both"/>
        <w:rPr>
          <w:lang w:eastAsia="en-GB"/>
        </w:rPr>
      </w:pPr>
      <w:r w:rsidRPr="004554EC">
        <w:rPr>
          <w:lang w:eastAsia="en-GB"/>
        </w:rPr>
        <w:t>Which player will win more remaining legs in 11th set?</w:t>
      </w:r>
    </w:p>
    <w:p w:rsidR="00371E0A" w:rsidRPr="00371E0A" w:rsidRDefault="00371E0A" w:rsidP="00371E0A">
      <w:pPr>
        <w:jc w:val="both"/>
        <w:rPr>
          <w:b/>
          <w:lang w:eastAsia="en-GB"/>
        </w:rPr>
      </w:pPr>
      <w:r w:rsidRPr="00371E0A">
        <w:rPr>
          <w:b/>
          <w:lang w:eastAsia="en-GB"/>
        </w:rPr>
        <w:t>14. Win rest twelfth set</w:t>
      </w:r>
    </w:p>
    <w:p w:rsidR="00371E0A" w:rsidRPr="006F4B48" w:rsidRDefault="004554EC" w:rsidP="00371E0A">
      <w:pPr>
        <w:jc w:val="both"/>
        <w:rPr>
          <w:lang w:eastAsia="en-GB"/>
        </w:rPr>
      </w:pPr>
      <w:r w:rsidRPr="004554EC">
        <w:rPr>
          <w:lang w:eastAsia="en-GB"/>
        </w:rPr>
        <w:t>Which player will win more remaining legs in 12th set?</w:t>
      </w:r>
    </w:p>
    <w:p w:rsidR="00371E0A" w:rsidRPr="00371E0A" w:rsidRDefault="00371E0A" w:rsidP="00371E0A">
      <w:pPr>
        <w:jc w:val="both"/>
        <w:rPr>
          <w:b/>
          <w:lang w:eastAsia="en-GB"/>
        </w:rPr>
      </w:pPr>
      <w:r w:rsidRPr="00371E0A">
        <w:rPr>
          <w:b/>
          <w:lang w:eastAsia="en-GB"/>
        </w:rPr>
        <w:t>15. Win rest thirteenth set</w:t>
      </w:r>
    </w:p>
    <w:p w:rsidR="00371E0A" w:rsidRPr="006F4B48" w:rsidRDefault="004554EC" w:rsidP="00371E0A">
      <w:pPr>
        <w:jc w:val="both"/>
        <w:rPr>
          <w:lang w:eastAsia="en-GB"/>
        </w:rPr>
      </w:pPr>
      <w:r w:rsidRPr="004554EC">
        <w:rPr>
          <w:lang w:eastAsia="en-GB"/>
        </w:rPr>
        <w:t>Which player will win more remaining legs in 13th set?</w:t>
      </w:r>
    </w:p>
    <w:p w:rsidR="00371E0A" w:rsidRPr="00371E0A" w:rsidRDefault="00371E0A" w:rsidP="00371E0A">
      <w:pPr>
        <w:jc w:val="both"/>
        <w:rPr>
          <w:b/>
          <w:lang w:eastAsia="en-GB"/>
        </w:rPr>
      </w:pPr>
      <w:r w:rsidRPr="00371E0A">
        <w:rPr>
          <w:b/>
          <w:lang w:eastAsia="en-GB"/>
        </w:rPr>
        <w:t>16. Which team will win the match?</w:t>
      </w:r>
    </w:p>
    <w:p w:rsidR="00371E0A" w:rsidRPr="006F4B48" w:rsidRDefault="004554EC" w:rsidP="00371E0A">
      <w:pPr>
        <w:jc w:val="both"/>
        <w:rPr>
          <w:lang w:eastAsia="en-GB"/>
        </w:rPr>
      </w:pPr>
      <w:r w:rsidRPr="004554EC">
        <w:rPr>
          <w:lang w:eastAsia="en-GB"/>
        </w:rPr>
        <w:t>Player1; Player2</w:t>
      </w:r>
    </w:p>
    <w:p w:rsidR="00371E0A" w:rsidRPr="00371E0A" w:rsidRDefault="00371E0A" w:rsidP="00371E0A">
      <w:pPr>
        <w:jc w:val="both"/>
        <w:rPr>
          <w:b/>
          <w:lang w:eastAsia="en-GB"/>
        </w:rPr>
      </w:pPr>
      <w:r w:rsidRPr="00371E0A">
        <w:rPr>
          <w:b/>
          <w:lang w:eastAsia="en-GB"/>
        </w:rPr>
        <w:t>17. Which team will win the set?</w:t>
      </w:r>
    </w:p>
    <w:p w:rsidR="00371E0A" w:rsidRPr="006F4B48" w:rsidRDefault="004554EC" w:rsidP="00371E0A">
      <w:pPr>
        <w:jc w:val="both"/>
        <w:rPr>
          <w:lang w:eastAsia="en-GB"/>
        </w:rPr>
      </w:pPr>
      <w:r w:rsidRPr="004554EC">
        <w:rPr>
          <w:lang w:eastAsia="en-GB"/>
        </w:rPr>
        <w:t>Player1; Player2</w:t>
      </w:r>
    </w:p>
    <w:p w:rsidR="00371E0A" w:rsidRPr="00371E0A" w:rsidRDefault="00371E0A" w:rsidP="00371E0A">
      <w:pPr>
        <w:jc w:val="both"/>
        <w:rPr>
          <w:b/>
          <w:lang w:eastAsia="en-GB"/>
        </w:rPr>
      </w:pPr>
      <w:r w:rsidRPr="00371E0A">
        <w:rPr>
          <w:b/>
          <w:lang w:eastAsia="en-GB"/>
        </w:rPr>
        <w:t>18. Asian leg handicap for first set</w:t>
      </w:r>
    </w:p>
    <w:p w:rsidR="00371E0A" w:rsidRPr="006F4B48" w:rsidRDefault="000B6FAC" w:rsidP="00371E0A">
      <w:pPr>
        <w:jc w:val="both"/>
        <w:rPr>
          <w:lang w:eastAsia="en-GB"/>
        </w:rPr>
      </w:pPr>
      <w:r w:rsidRPr="000B6FAC">
        <w:rPr>
          <w:lang w:eastAsia="en-GB"/>
        </w:rPr>
        <w:t>Asian leg handicap for 1st set in half spreads (e.g. -1.5/+1.5, 2.5/-2.5)</w:t>
      </w:r>
    </w:p>
    <w:p w:rsidR="00371E0A" w:rsidRPr="00371E0A" w:rsidRDefault="00371E0A" w:rsidP="00371E0A">
      <w:pPr>
        <w:jc w:val="both"/>
        <w:rPr>
          <w:b/>
          <w:lang w:eastAsia="en-GB"/>
        </w:rPr>
      </w:pPr>
      <w:r w:rsidRPr="00371E0A">
        <w:rPr>
          <w:b/>
          <w:lang w:eastAsia="en-GB"/>
        </w:rPr>
        <w:t>19. Asian leg handicap for second set</w:t>
      </w:r>
    </w:p>
    <w:p w:rsidR="00371E0A" w:rsidRPr="006F4B48" w:rsidRDefault="000B6FAC" w:rsidP="00371E0A">
      <w:pPr>
        <w:jc w:val="both"/>
        <w:rPr>
          <w:lang w:eastAsia="en-GB"/>
        </w:rPr>
      </w:pPr>
      <w:r w:rsidRPr="000B6FAC">
        <w:rPr>
          <w:lang w:eastAsia="en-GB"/>
        </w:rPr>
        <w:t>Asian leg handicap for 2nd set in half spreads (e.g. -1.5/+1.5, 2.5/-2.5)</w:t>
      </w:r>
    </w:p>
    <w:p w:rsidR="00371E0A" w:rsidRPr="00371E0A" w:rsidRDefault="00371E0A" w:rsidP="00371E0A">
      <w:pPr>
        <w:jc w:val="both"/>
        <w:rPr>
          <w:b/>
          <w:lang w:eastAsia="en-GB"/>
        </w:rPr>
      </w:pPr>
      <w:r w:rsidRPr="00371E0A">
        <w:rPr>
          <w:b/>
          <w:lang w:eastAsia="en-GB"/>
        </w:rPr>
        <w:t>20. Asian leg handicap for third set</w:t>
      </w:r>
    </w:p>
    <w:p w:rsidR="00371E0A" w:rsidRPr="006F4B48" w:rsidRDefault="000B6FAC" w:rsidP="00371E0A">
      <w:pPr>
        <w:jc w:val="both"/>
        <w:rPr>
          <w:lang w:eastAsia="en-GB"/>
        </w:rPr>
      </w:pPr>
      <w:r w:rsidRPr="000B6FAC">
        <w:rPr>
          <w:lang w:eastAsia="en-GB"/>
        </w:rPr>
        <w:t>Asian leg handicap for 3rd set in half spreads (e.g. -1.5/+1.5, 2.5/-2.5)</w:t>
      </w:r>
    </w:p>
    <w:p w:rsidR="00371E0A" w:rsidRPr="00371E0A" w:rsidRDefault="00371E0A" w:rsidP="00371E0A">
      <w:pPr>
        <w:jc w:val="both"/>
        <w:rPr>
          <w:b/>
          <w:lang w:eastAsia="en-GB"/>
        </w:rPr>
      </w:pPr>
      <w:r w:rsidRPr="00371E0A">
        <w:rPr>
          <w:b/>
          <w:lang w:eastAsia="en-GB"/>
        </w:rPr>
        <w:t>21. Asian leg handicap for fourth set</w:t>
      </w:r>
    </w:p>
    <w:p w:rsidR="00371E0A" w:rsidRPr="006F4B48" w:rsidRDefault="000B6FAC" w:rsidP="00371E0A">
      <w:pPr>
        <w:jc w:val="both"/>
        <w:rPr>
          <w:lang w:eastAsia="en-GB"/>
        </w:rPr>
      </w:pPr>
      <w:r w:rsidRPr="000B6FAC">
        <w:rPr>
          <w:lang w:eastAsia="en-GB"/>
        </w:rPr>
        <w:t>Asian leg handicap for 4th set in half spreads (e.g. -1.5/+1.5, 2.5/-2.5)</w:t>
      </w:r>
    </w:p>
    <w:p w:rsidR="00371E0A" w:rsidRPr="00371E0A" w:rsidRDefault="00371E0A" w:rsidP="00371E0A">
      <w:pPr>
        <w:jc w:val="both"/>
        <w:rPr>
          <w:b/>
          <w:lang w:eastAsia="en-GB"/>
        </w:rPr>
      </w:pPr>
      <w:r w:rsidRPr="00371E0A">
        <w:rPr>
          <w:b/>
          <w:lang w:eastAsia="en-GB"/>
        </w:rPr>
        <w:t>22. Asian leg handicap for fifth set</w:t>
      </w:r>
    </w:p>
    <w:p w:rsidR="00371E0A" w:rsidRPr="006F4B48" w:rsidRDefault="000B6FAC" w:rsidP="00371E0A">
      <w:pPr>
        <w:jc w:val="both"/>
        <w:rPr>
          <w:lang w:eastAsia="en-GB"/>
        </w:rPr>
      </w:pPr>
      <w:r w:rsidRPr="000B6FAC">
        <w:rPr>
          <w:lang w:eastAsia="en-GB"/>
        </w:rPr>
        <w:t>Asian leg handicap for 5th set in half spreads (e.g. -1.5/+1.5, 2.5/-2.5)</w:t>
      </w:r>
    </w:p>
    <w:p w:rsidR="00371E0A" w:rsidRPr="00371E0A" w:rsidRDefault="00371E0A" w:rsidP="00371E0A">
      <w:pPr>
        <w:jc w:val="both"/>
        <w:rPr>
          <w:b/>
          <w:lang w:eastAsia="en-GB"/>
        </w:rPr>
      </w:pPr>
      <w:r w:rsidRPr="00371E0A">
        <w:rPr>
          <w:b/>
          <w:lang w:eastAsia="en-GB"/>
        </w:rPr>
        <w:t>23. Asian leg handicap for sixth set</w:t>
      </w:r>
    </w:p>
    <w:p w:rsidR="00371E0A" w:rsidRPr="006F4B48" w:rsidRDefault="000B6FAC" w:rsidP="00371E0A">
      <w:pPr>
        <w:jc w:val="both"/>
        <w:rPr>
          <w:lang w:eastAsia="en-GB"/>
        </w:rPr>
      </w:pPr>
      <w:r w:rsidRPr="000B6FAC">
        <w:rPr>
          <w:lang w:eastAsia="en-GB"/>
        </w:rPr>
        <w:t>Asian leg handicap for 6th set in half spreads (e.g. -1.5/+1.5, 2.5/-2.5)</w:t>
      </w:r>
    </w:p>
    <w:p w:rsidR="00371E0A" w:rsidRPr="00371E0A" w:rsidRDefault="00371E0A" w:rsidP="00371E0A">
      <w:pPr>
        <w:jc w:val="both"/>
        <w:rPr>
          <w:b/>
          <w:lang w:eastAsia="en-GB"/>
        </w:rPr>
      </w:pPr>
      <w:r w:rsidRPr="00371E0A">
        <w:rPr>
          <w:b/>
          <w:lang w:eastAsia="en-GB"/>
        </w:rPr>
        <w:t>24. Asian leg handicap for seventh set</w:t>
      </w:r>
    </w:p>
    <w:p w:rsidR="00371E0A" w:rsidRPr="006F4B48" w:rsidRDefault="000B6FAC" w:rsidP="00371E0A">
      <w:pPr>
        <w:jc w:val="both"/>
        <w:rPr>
          <w:lang w:eastAsia="en-GB"/>
        </w:rPr>
      </w:pPr>
      <w:r w:rsidRPr="000B6FAC">
        <w:rPr>
          <w:lang w:eastAsia="en-GB"/>
        </w:rPr>
        <w:t>Asian leg handicap for 7th set in half spreads (e.g. -1.5/+1.5, 2.5/-2.5)</w:t>
      </w:r>
    </w:p>
    <w:p w:rsidR="00371E0A" w:rsidRPr="00371E0A" w:rsidRDefault="00371E0A" w:rsidP="00371E0A">
      <w:pPr>
        <w:jc w:val="both"/>
        <w:rPr>
          <w:b/>
          <w:lang w:eastAsia="en-GB"/>
        </w:rPr>
      </w:pPr>
      <w:r w:rsidRPr="00371E0A">
        <w:rPr>
          <w:b/>
          <w:lang w:eastAsia="en-GB"/>
        </w:rPr>
        <w:t>25. Asian leg handicap for eighth set</w:t>
      </w:r>
    </w:p>
    <w:p w:rsidR="00371E0A" w:rsidRPr="006F4B48" w:rsidRDefault="000B6FAC" w:rsidP="00371E0A">
      <w:pPr>
        <w:jc w:val="both"/>
        <w:rPr>
          <w:lang w:eastAsia="en-GB"/>
        </w:rPr>
      </w:pPr>
      <w:r w:rsidRPr="000B6FAC">
        <w:rPr>
          <w:lang w:eastAsia="en-GB"/>
        </w:rPr>
        <w:t>Asian leg handicap for 8th set in half spreads (e.g. -1.5/+1.5, 2.5/-2.5)</w:t>
      </w:r>
    </w:p>
    <w:p w:rsidR="00371E0A" w:rsidRPr="00371E0A" w:rsidRDefault="00371E0A" w:rsidP="00371E0A">
      <w:pPr>
        <w:jc w:val="both"/>
        <w:rPr>
          <w:b/>
          <w:lang w:eastAsia="en-GB"/>
        </w:rPr>
      </w:pPr>
      <w:r w:rsidRPr="00371E0A">
        <w:rPr>
          <w:b/>
          <w:lang w:eastAsia="en-GB"/>
        </w:rPr>
        <w:t>26. Asian leg handicap for ninth set</w:t>
      </w:r>
    </w:p>
    <w:p w:rsidR="00371E0A" w:rsidRPr="006F4B48" w:rsidRDefault="000B6FAC" w:rsidP="00371E0A">
      <w:pPr>
        <w:jc w:val="both"/>
        <w:rPr>
          <w:lang w:eastAsia="en-GB"/>
        </w:rPr>
      </w:pPr>
      <w:r w:rsidRPr="000B6FAC">
        <w:rPr>
          <w:lang w:eastAsia="en-GB"/>
        </w:rPr>
        <w:t>Asian leg handicap for 9th set in half spreads (e.g. -1.5/+1.5, 2.5/-2.5)</w:t>
      </w:r>
    </w:p>
    <w:p w:rsidR="00371E0A" w:rsidRPr="00371E0A" w:rsidRDefault="00371E0A" w:rsidP="00371E0A">
      <w:pPr>
        <w:jc w:val="both"/>
        <w:rPr>
          <w:b/>
          <w:lang w:eastAsia="en-GB"/>
        </w:rPr>
      </w:pPr>
      <w:r w:rsidRPr="00371E0A">
        <w:rPr>
          <w:b/>
          <w:lang w:eastAsia="en-GB"/>
        </w:rPr>
        <w:t>27. Asian leg handicap for tenth set</w:t>
      </w:r>
    </w:p>
    <w:p w:rsidR="00371E0A" w:rsidRPr="006F4B48" w:rsidRDefault="000B6FAC" w:rsidP="00371E0A">
      <w:pPr>
        <w:jc w:val="both"/>
        <w:rPr>
          <w:lang w:eastAsia="en-GB"/>
        </w:rPr>
      </w:pPr>
      <w:r w:rsidRPr="000B6FAC">
        <w:rPr>
          <w:lang w:eastAsia="en-GB"/>
        </w:rPr>
        <w:t>Asian leg handicap for 10th set in half spreads (e.g. -1.5/+1.5, 2.5/-2.5)</w:t>
      </w:r>
    </w:p>
    <w:p w:rsidR="00371E0A" w:rsidRPr="00371E0A" w:rsidRDefault="00371E0A" w:rsidP="00371E0A">
      <w:pPr>
        <w:jc w:val="both"/>
        <w:rPr>
          <w:b/>
          <w:lang w:eastAsia="en-GB"/>
        </w:rPr>
      </w:pPr>
      <w:r w:rsidRPr="00371E0A">
        <w:rPr>
          <w:b/>
          <w:lang w:eastAsia="en-GB"/>
        </w:rPr>
        <w:t>28. Asian leg handicap for eleventh set</w:t>
      </w:r>
    </w:p>
    <w:p w:rsidR="00371E0A" w:rsidRPr="006F4B48" w:rsidRDefault="000B6FAC" w:rsidP="00371E0A">
      <w:pPr>
        <w:jc w:val="both"/>
        <w:rPr>
          <w:lang w:eastAsia="en-GB"/>
        </w:rPr>
      </w:pPr>
      <w:r w:rsidRPr="000B6FAC">
        <w:rPr>
          <w:lang w:eastAsia="en-GB"/>
        </w:rPr>
        <w:t>Asian leg handicap for 11th set in half spreads (e.g. -1.5/+1.5, 2.5/-2.5)</w:t>
      </w:r>
    </w:p>
    <w:p w:rsidR="00371E0A" w:rsidRPr="00371E0A" w:rsidRDefault="00371E0A" w:rsidP="00371E0A">
      <w:pPr>
        <w:jc w:val="both"/>
        <w:rPr>
          <w:b/>
          <w:lang w:eastAsia="en-GB"/>
        </w:rPr>
      </w:pPr>
      <w:r w:rsidRPr="00371E0A">
        <w:rPr>
          <w:b/>
          <w:lang w:eastAsia="en-GB"/>
        </w:rPr>
        <w:t>29. Asian leg handicap for twelfth set</w:t>
      </w:r>
    </w:p>
    <w:p w:rsidR="00371E0A" w:rsidRPr="006F4B48" w:rsidRDefault="000B6FAC" w:rsidP="00371E0A">
      <w:pPr>
        <w:jc w:val="both"/>
        <w:rPr>
          <w:lang w:eastAsia="en-GB"/>
        </w:rPr>
      </w:pPr>
      <w:r w:rsidRPr="000B6FAC">
        <w:rPr>
          <w:lang w:eastAsia="en-GB"/>
        </w:rPr>
        <w:t>Asian leg handicap for 12th set in half spreads (e.g. -1.5/+1.5, 2.5/-2.5)</w:t>
      </w:r>
    </w:p>
    <w:p w:rsidR="00371E0A" w:rsidRPr="00371E0A" w:rsidRDefault="00371E0A" w:rsidP="00371E0A">
      <w:pPr>
        <w:jc w:val="both"/>
        <w:rPr>
          <w:b/>
          <w:lang w:eastAsia="en-GB"/>
        </w:rPr>
      </w:pPr>
      <w:r w:rsidRPr="00371E0A">
        <w:rPr>
          <w:b/>
          <w:lang w:eastAsia="en-GB"/>
        </w:rPr>
        <w:t>30. Asian leg handicap for thirteenth set</w:t>
      </w:r>
    </w:p>
    <w:p w:rsidR="00371E0A" w:rsidRPr="006F4B48" w:rsidRDefault="000B6FAC" w:rsidP="00371E0A">
      <w:pPr>
        <w:jc w:val="both"/>
        <w:rPr>
          <w:lang w:eastAsia="en-GB"/>
        </w:rPr>
      </w:pPr>
      <w:r w:rsidRPr="000B6FAC">
        <w:rPr>
          <w:lang w:eastAsia="en-GB"/>
        </w:rPr>
        <w:t>Asian leg handicap for 13th set in half spreads (e.g. -1.5/+1.5, 2.5/-2.5)</w:t>
      </w:r>
    </w:p>
    <w:p w:rsidR="00371E0A" w:rsidRPr="00371E0A" w:rsidRDefault="00371E0A" w:rsidP="00371E0A">
      <w:pPr>
        <w:jc w:val="both"/>
        <w:rPr>
          <w:b/>
          <w:lang w:eastAsia="en-GB"/>
        </w:rPr>
      </w:pPr>
      <w:r w:rsidRPr="00371E0A">
        <w:rPr>
          <w:b/>
          <w:lang w:eastAsia="en-GB"/>
        </w:rPr>
        <w:t xml:space="preserve">31. Who wins </w:t>
      </w:r>
      <w:proofErr w:type="spellStart"/>
      <w:r w:rsidRPr="00371E0A">
        <w:rPr>
          <w:b/>
          <w:lang w:eastAsia="en-GB"/>
        </w:rPr>
        <w:t>Xth</w:t>
      </w:r>
      <w:proofErr w:type="spellEnd"/>
      <w:r w:rsidRPr="00371E0A">
        <w:rPr>
          <w:b/>
          <w:lang w:eastAsia="en-GB"/>
        </w:rPr>
        <w:t xml:space="preserve"> leg first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32. Who wins </w:t>
      </w:r>
      <w:proofErr w:type="spellStart"/>
      <w:r w:rsidRPr="00371E0A">
        <w:rPr>
          <w:b/>
          <w:lang w:eastAsia="en-GB"/>
        </w:rPr>
        <w:t>Xth</w:t>
      </w:r>
      <w:proofErr w:type="spellEnd"/>
      <w:r w:rsidRPr="00371E0A">
        <w:rPr>
          <w:b/>
          <w:lang w:eastAsia="en-GB"/>
        </w:rPr>
        <w:t xml:space="preserve"> leg second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33. Who wins </w:t>
      </w:r>
      <w:proofErr w:type="spellStart"/>
      <w:r w:rsidRPr="00371E0A">
        <w:rPr>
          <w:b/>
          <w:lang w:eastAsia="en-GB"/>
        </w:rPr>
        <w:t>Xth</w:t>
      </w:r>
      <w:proofErr w:type="spellEnd"/>
      <w:r w:rsidRPr="00371E0A">
        <w:rPr>
          <w:b/>
          <w:lang w:eastAsia="en-GB"/>
        </w:rPr>
        <w:t xml:space="preserve"> leg third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34. Who wins </w:t>
      </w:r>
      <w:proofErr w:type="spellStart"/>
      <w:r w:rsidRPr="00371E0A">
        <w:rPr>
          <w:b/>
          <w:lang w:eastAsia="en-GB"/>
        </w:rPr>
        <w:t>Xth</w:t>
      </w:r>
      <w:proofErr w:type="spellEnd"/>
      <w:r w:rsidRPr="00371E0A">
        <w:rPr>
          <w:b/>
          <w:lang w:eastAsia="en-GB"/>
        </w:rPr>
        <w:t xml:space="preserve"> leg fourth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35. Who wins </w:t>
      </w:r>
      <w:proofErr w:type="spellStart"/>
      <w:r w:rsidRPr="00371E0A">
        <w:rPr>
          <w:b/>
          <w:lang w:eastAsia="en-GB"/>
        </w:rPr>
        <w:t>Xth</w:t>
      </w:r>
      <w:proofErr w:type="spellEnd"/>
      <w:r w:rsidRPr="00371E0A">
        <w:rPr>
          <w:b/>
          <w:lang w:eastAsia="en-GB"/>
        </w:rPr>
        <w:t xml:space="preserve"> leg fifth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36. Who wins </w:t>
      </w:r>
      <w:proofErr w:type="spellStart"/>
      <w:r w:rsidRPr="00371E0A">
        <w:rPr>
          <w:b/>
          <w:lang w:eastAsia="en-GB"/>
        </w:rPr>
        <w:t>Xth</w:t>
      </w:r>
      <w:proofErr w:type="spellEnd"/>
      <w:r w:rsidRPr="00371E0A">
        <w:rPr>
          <w:b/>
          <w:lang w:eastAsia="en-GB"/>
        </w:rPr>
        <w:t xml:space="preserve"> leg sixth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37. Who wins </w:t>
      </w:r>
      <w:proofErr w:type="spellStart"/>
      <w:r w:rsidRPr="00371E0A">
        <w:rPr>
          <w:b/>
          <w:lang w:eastAsia="en-GB"/>
        </w:rPr>
        <w:t>Xth</w:t>
      </w:r>
      <w:proofErr w:type="spellEnd"/>
      <w:r w:rsidRPr="00371E0A">
        <w:rPr>
          <w:b/>
          <w:lang w:eastAsia="en-GB"/>
        </w:rPr>
        <w:t xml:space="preserve"> leg seventh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38. Who wins </w:t>
      </w:r>
      <w:proofErr w:type="spellStart"/>
      <w:r w:rsidRPr="00371E0A">
        <w:rPr>
          <w:b/>
          <w:lang w:eastAsia="en-GB"/>
        </w:rPr>
        <w:t>Xth</w:t>
      </w:r>
      <w:proofErr w:type="spellEnd"/>
      <w:r w:rsidRPr="00371E0A">
        <w:rPr>
          <w:b/>
          <w:lang w:eastAsia="en-GB"/>
        </w:rPr>
        <w:t xml:space="preserve"> leg eighth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39. Who wins </w:t>
      </w:r>
      <w:proofErr w:type="spellStart"/>
      <w:r w:rsidRPr="00371E0A">
        <w:rPr>
          <w:b/>
          <w:lang w:eastAsia="en-GB"/>
        </w:rPr>
        <w:t>Xth</w:t>
      </w:r>
      <w:proofErr w:type="spellEnd"/>
      <w:r w:rsidRPr="00371E0A">
        <w:rPr>
          <w:b/>
          <w:lang w:eastAsia="en-GB"/>
        </w:rPr>
        <w:t xml:space="preserve"> leg ninth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40. Who wins </w:t>
      </w:r>
      <w:proofErr w:type="spellStart"/>
      <w:r w:rsidRPr="00371E0A">
        <w:rPr>
          <w:b/>
          <w:lang w:eastAsia="en-GB"/>
        </w:rPr>
        <w:t>Xth</w:t>
      </w:r>
      <w:proofErr w:type="spellEnd"/>
      <w:r w:rsidRPr="00371E0A">
        <w:rPr>
          <w:b/>
          <w:lang w:eastAsia="en-GB"/>
        </w:rPr>
        <w:t xml:space="preserve"> leg tenth set</w:t>
      </w:r>
    </w:p>
    <w:p w:rsidR="00371E0A" w:rsidRPr="006F4B48" w:rsidRDefault="00E871C0" w:rsidP="00371E0A">
      <w:pPr>
        <w:jc w:val="both"/>
        <w:rPr>
          <w:lang w:eastAsia="en-GB"/>
        </w:rPr>
      </w:pPr>
      <w:r w:rsidRPr="00E871C0">
        <w:rPr>
          <w:lang w:eastAsia="en-GB"/>
        </w:rPr>
        <w:t>Player1; Player2</w:t>
      </w:r>
    </w:p>
    <w:p w:rsidR="00371E0A" w:rsidRPr="00371E0A" w:rsidRDefault="00371E0A" w:rsidP="00371E0A">
      <w:pPr>
        <w:jc w:val="both"/>
        <w:rPr>
          <w:b/>
          <w:lang w:eastAsia="en-GB"/>
        </w:rPr>
      </w:pPr>
      <w:r w:rsidRPr="00371E0A">
        <w:rPr>
          <w:b/>
          <w:lang w:eastAsia="en-GB"/>
        </w:rPr>
        <w:t xml:space="preserve">41. Who wins </w:t>
      </w:r>
      <w:proofErr w:type="spellStart"/>
      <w:r w:rsidRPr="00371E0A">
        <w:rPr>
          <w:b/>
          <w:lang w:eastAsia="en-GB"/>
        </w:rPr>
        <w:t>Xth</w:t>
      </w:r>
      <w:proofErr w:type="spellEnd"/>
      <w:r w:rsidRPr="00371E0A">
        <w:rPr>
          <w:b/>
          <w:lang w:eastAsia="en-GB"/>
        </w:rPr>
        <w:t xml:space="preserve"> leg eleventh set</w:t>
      </w:r>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 xml:space="preserve">42. Who wins </w:t>
      </w:r>
      <w:proofErr w:type="spellStart"/>
      <w:r w:rsidRPr="00371E0A">
        <w:rPr>
          <w:b/>
          <w:lang w:eastAsia="en-GB"/>
        </w:rPr>
        <w:t>Xth</w:t>
      </w:r>
      <w:proofErr w:type="spellEnd"/>
      <w:r w:rsidRPr="00371E0A">
        <w:rPr>
          <w:b/>
          <w:lang w:eastAsia="en-GB"/>
        </w:rPr>
        <w:t xml:space="preserve"> leg twelfth set</w:t>
      </w:r>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 xml:space="preserve">43. Who wins </w:t>
      </w:r>
      <w:proofErr w:type="spellStart"/>
      <w:r w:rsidRPr="00371E0A">
        <w:rPr>
          <w:b/>
          <w:lang w:eastAsia="en-GB"/>
        </w:rPr>
        <w:t>Xth</w:t>
      </w:r>
      <w:proofErr w:type="spellEnd"/>
      <w:r w:rsidRPr="00371E0A">
        <w:rPr>
          <w:b/>
          <w:lang w:eastAsia="en-GB"/>
        </w:rPr>
        <w:t xml:space="preserve"> leg thirteenth set</w:t>
      </w:r>
    </w:p>
    <w:p w:rsidR="00371E0A" w:rsidRPr="006F4B48" w:rsidRDefault="00B240DB" w:rsidP="00371E0A">
      <w:pPr>
        <w:jc w:val="both"/>
        <w:rPr>
          <w:lang w:eastAsia="en-GB"/>
        </w:rPr>
      </w:pPr>
      <w:r w:rsidRPr="00B240DB">
        <w:rPr>
          <w:lang w:eastAsia="en-GB"/>
        </w:rPr>
        <w:t>Player1; Player2</w:t>
      </w:r>
    </w:p>
    <w:p w:rsidR="00371E0A" w:rsidRPr="00371E0A" w:rsidRDefault="00371E0A" w:rsidP="00371E0A">
      <w:pPr>
        <w:jc w:val="both"/>
        <w:rPr>
          <w:b/>
          <w:lang w:eastAsia="en-GB"/>
        </w:rPr>
      </w:pPr>
      <w:r w:rsidRPr="00371E0A">
        <w:rPr>
          <w:b/>
          <w:lang w:eastAsia="en-GB"/>
        </w:rPr>
        <w:t>44. Asian Set handicap</w:t>
      </w:r>
    </w:p>
    <w:p w:rsidR="00371E0A" w:rsidRPr="006F4B48" w:rsidRDefault="00B240DB" w:rsidP="00371E0A">
      <w:pPr>
        <w:jc w:val="both"/>
        <w:rPr>
          <w:lang w:eastAsia="en-GB"/>
        </w:rPr>
      </w:pPr>
      <w:r w:rsidRPr="00B240DB">
        <w:rPr>
          <w:lang w:eastAsia="en-GB"/>
        </w:rPr>
        <w:t>Asian handicap for sets in half spreads (e.g. -1.5/+1.5, 2.5/-2.5); Player 1 - Player 2</w:t>
      </w:r>
    </w:p>
    <w:p w:rsidR="00371E0A" w:rsidRPr="00371E0A" w:rsidRDefault="00371E0A" w:rsidP="00371E0A">
      <w:pPr>
        <w:jc w:val="both"/>
        <w:rPr>
          <w:b/>
          <w:lang w:eastAsia="en-GB"/>
        </w:rPr>
      </w:pPr>
      <w:r w:rsidRPr="00371E0A">
        <w:rPr>
          <w:b/>
          <w:lang w:eastAsia="en-GB"/>
        </w:rPr>
        <w:t>45. Correct score in sets</w:t>
      </w:r>
    </w:p>
    <w:p w:rsidR="00371E0A" w:rsidRPr="006F4B48" w:rsidRDefault="00B240DB" w:rsidP="00371E0A">
      <w:pPr>
        <w:jc w:val="both"/>
        <w:rPr>
          <w:lang w:eastAsia="en-GB"/>
        </w:rPr>
      </w:pPr>
      <w:r w:rsidRPr="00B240DB">
        <w:rPr>
          <w:lang w:eastAsia="en-GB"/>
        </w:rPr>
        <w:t>Correct score in sets (only outcomes which are possible will be sent as active)</w:t>
      </w:r>
    </w:p>
    <w:p w:rsidR="00371E0A" w:rsidRPr="00371E0A" w:rsidRDefault="00371E0A" w:rsidP="00371E0A">
      <w:pPr>
        <w:jc w:val="both"/>
        <w:rPr>
          <w:b/>
          <w:lang w:eastAsia="en-GB"/>
        </w:rPr>
      </w:pPr>
      <w:r w:rsidRPr="00371E0A">
        <w:rPr>
          <w:b/>
          <w:lang w:eastAsia="en-GB"/>
        </w:rPr>
        <w:t>46. Correct score in legs in set</w:t>
      </w:r>
    </w:p>
    <w:p w:rsidR="00371E0A" w:rsidRPr="006F4B48" w:rsidRDefault="00B240DB" w:rsidP="00371E0A">
      <w:pPr>
        <w:jc w:val="both"/>
        <w:rPr>
          <w:lang w:eastAsia="en-GB"/>
        </w:rPr>
      </w:pPr>
      <w:r w:rsidRPr="00B240DB">
        <w:rPr>
          <w:lang w:eastAsia="en-GB"/>
        </w:rPr>
        <w:t>Correct score in legs (only outcomes which are possible will be sent as active)</w:t>
      </w:r>
    </w:p>
    <w:p w:rsidR="00371E0A" w:rsidRPr="00371E0A" w:rsidRDefault="00371E0A" w:rsidP="00371E0A">
      <w:pPr>
        <w:jc w:val="both"/>
        <w:rPr>
          <w:b/>
          <w:lang w:eastAsia="en-GB"/>
        </w:rPr>
      </w:pPr>
      <w:r w:rsidRPr="00371E0A">
        <w:rPr>
          <w:b/>
          <w:lang w:eastAsia="en-GB"/>
        </w:rPr>
        <w:t>47. Total legs for first set</w:t>
      </w:r>
    </w:p>
    <w:p w:rsidR="00371E0A" w:rsidRPr="006F4B48" w:rsidRDefault="00B240DB" w:rsidP="00371E0A">
      <w:pPr>
        <w:jc w:val="both"/>
        <w:rPr>
          <w:lang w:eastAsia="en-GB"/>
        </w:rPr>
      </w:pPr>
      <w:r w:rsidRPr="00B240DB">
        <w:rPr>
          <w:lang w:eastAsia="en-GB"/>
        </w:rPr>
        <w:t>Only legs in 1st set are considered</w:t>
      </w:r>
    </w:p>
    <w:p w:rsidR="00371E0A" w:rsidRPr="00371E0A" w:rsidRDefault="00371E0A" w:rsidP="00371E0A">
      <w:pPr>
        <w:jc w:val="both"/>
        <w:rPr>
          <w:b/>
          <w:lang w:eastAsia="en-GB"/>
        </w:rPr>
      </w:pPr>
      <w:r w:rsidRPr="00371E0A">
        <w:rPr>
          <w:b/>
          <w:lang w:eastAsia="en-GB"/>
        </w:rPr>
        <w:t>48. Total legs for second set</w:t>
      </w:r>
    </w:p>
    <w:p w:rsidR="00371E0A" w:rsidRPr="006F4B48" w:rsidRDefault="00B240DB" w:rsidP="00371E0A">
      <w:pPr>
        <w:jc w:val="both"/>
        <w:rPr>
          <w:lang w:eastAsia="en-GB"/>
        </w:rPr>
      </w:pPr>
      <w:r w:rsidRPr="00B240DB">
        <w:rPr>
          <w:lang w:eastAsia="en-GB"/>
        </w:rPr>
        <w:t>Only legs in 2nd set are considered</w:t>
      </w:r>
    </w:p>
    <w:p w:rsidR="00371E0A" w:rsidRPr="00371E0A" w:rsidRDefault="00371E0A" w:rsidP="00371E0A">
      <w:pPr>
        <w:jc w:val="both"/>
        <w:rPr>
          <w:b/>
          <w:lang w:eastAsia="en-GB"/>
        </w:rPr>
      </w:pPr>
      <w:r w:rsidRPr="00371E0A">
        <w:rPr>
          <w:b/>
          <w:lang w:eastAsia="en-GB"/>
        </w:rPr>
        <w:t>49. Total legs for third set</w:t>
      </w:r>
    </w:p>
    <w:p w:rsidR="00371E0A" w:rsidRPr="006F4B48" w:rsidRDefault="00B240DB" w:rsidP="00371E0A">
      <w:pPr>
        <w:jc w:val="both"/>
        <w:rPr>
          <w:lang w:eastAsia="en-GB"/>
        </w:rPr>
      </w:pPr>
      <w:r w:rsidRPr="00B240DB">
        <w:rPr>
          <w:lang w:eastAsia="en-GB"/>
        </w:rPr>
        <w:t>Only legs in 3rd set are considered</w:t>
      </w:r>
    </w:p>
    <w:p w:rsidR="00371E0A" w:rsidRPr="00371E0A" w:rsidRDefault="00371E0A" w:rsidP="00371E0A">
      <w:pPr>
        <w:jc w:val="both"/>
        <w:rPr>
          <w:b/>
          <w:lang w:eastAsia="en-GB"/>
        </w:rPr>
      </w:pPr>
      <w:r w:rsidRPr="00371E0A">
        <w:rPr>
          <w:b/>
          <w:lang w:eastAsia="en-GB"/>
        </w:rPr>
        <w:t>50. Total legs for fourth set</w:t>
      </w:r>
    </w:p>
    <w:p w:rsidR="00371E0A" w:rsidRPr="006F4B48" w:rsidRDefault="00B240DB" w:rsidP="00371E0A">
      <w:pPr>
        <w:jc w:val="both"/>
        <w:rPr>
          <w:lang w:eastAsia="en-GB"/>
        </w:rPr>
      </w:pPr>
      <w:r w:rsidRPr="00B240DB">
        <w:rPr>
          <w:lang w:eastAsia="en-GB"/>
        </w:rPr>
        <w:t>Only legs in 4th set are considered</w:t>
      </w:r>
    </w:p>
    <w:p w:rsidR="00371E0A" w:rsidRPr="00371E0A" w:rsidRDefault="00371E0A" w:rsidP="00371E0A">
      <w:pPr>
        <w:jc w:val="both"/>
        <w:rPr>
          <w:b/>
          <w:lang w:eastAsia="en-GB"/>
        </w:rPr>
      </w:pPr>
      <w:r w:rsidRPr="00371E0A">
        <w:rPr>
          <w:b/>
          <w:lang w:eastAsia="en-GB"/>
        </w:rPr>
        <w:t>51. Total legs for fifth set</w:t>
      </w:r>
    </w:p>
    <w:p w:rsidR="00371E0A" w:rsidRPr="006F4B48" w:rsidRDefault="00B240DB" w:rsidP="00371E0A">
      <w:pPr>
        <w:jc w:val="both"/>
        <w:rPr>
          <w:lang w:eastAsia="en-GB"/>
        </w:rPr>
      </w:pPr>
      <w:r w:rsidRPr="00B240DB">
        <w:rPr>
          <w:lang w:eastAsia="en-GB"/>
        </w:rPr>
        <w:t>Only legs in 5th set are considered</w:t>
      </w:r>
    </w:p>
    <w:p w:rsidR="00371E0A" w:rsidRPr="00371E0A" w:rsidRDefault="00371E0A" w:rsidP="00371E0A">
      <w:pPr>
        <w:jc w:val="both"/>
        <w:rPr>
          <w:b/>
          <w:lang w:eastAsia="en-GB"/>
        </w:rPr>
      </w:pPr>
      <w:r w:rsidRPr="00371E0A">
        <w:rPr>
          <w:b/>
          <w:lang w:eastAsia="en-GB"/>
        </w:rPr>
        <w:t>52. Total legs for sixth set</w:t>
      </w:r>
    </w:p>
    <w:p w:rsidR="00371E0A" w:rsidRPr="006F4B48" w:rsidRDefault="00B240DB" w:rsidP="00371E0A">
      <w:pPr>
        <w:jc w:val="both"/>
        <w:rPr>
          <w:lang w:eastAsia="en-GB"/>
        </w:rPr>
      </w:pPr>
      <w:r w:rsidRPr="00B240DB">
        <w:rPr>
          <w:lang w:eastAsia="en-GB"/>
        </w:rPr>
        <w:t>Only legs in 6th set are considered</w:t>
      </w:r>
    </w:p>
    <w:p w:rsidR="00371E0A" w:rsidRPr="00371E0A" w:rsidRDefault="00371E0A" w:rsidP="00371E0A">
      <w:pPr>
        <w:jc w:val="both"/>
        <w:rPr>
          <w:b/>
          <w:lang w:eastAsia="en-GB"/>
        </w:rPr>
      </w:pPr>
      <w:r w:rsidRPr="00371E0A">
        <w:rPr>
          <w:b/>
          <w:lang w:eastAsia="en-GB"/>
        </w:rPr>
        <w:t>53. Total legs for seventh set</w:t>
      </w:r>
    </w:p>
    <w:p w:rsidR="00371E0A" w:rsidRPr="006F4B48" w:rsidRDefault="00B240DB" w:rsidP="00371E0A">
      <w:pPr>
        <w:jc w:val="both"/>
        <w:rPr>
          <w:lang w:eastAsia="en-GB"/>
        </w:rPr>
      </w:pPr>
      <w:r w:rsidRPr="00B240DB">
        <w:rPr>
          <w:lang w:eastAsia="en-GB"/>
        </w:rPr>
        <w:t>Only legs in 7th set are considered</w:t>
      </w:r>
    </w:p>
    <w:p w:rsidR="00371E0A" w:rsidRPr="00371E0A" w:rsidRDefault="00371E0A" w:rsidP="00371E0A">
      <w:pPr>
        <w:jc w:val="both"/>
        <w:rPr>
          <w:b/>
          <w:lang w:eastAsia="en-GB"/>
        </w:rPr>
      </w:pPr>
      <w:r w:rsidRPr="00371E0A">
        <w:rPr>
          <w:b/>
          <w:lang w:eastAsia="en-GB"/>
        </w:rPr>
        <w:t>54. Total legs for eighth set</w:t>
      </w:r>
    </w:p>
    <w:p w:rsidR="00371E0A" w:rsidRPr="006F4B48" w:rsidRDefault="00B240DB" w:rsidP="00371E0A">
      <w:pPr>
        <w:jc w:val="both"/>
        <w:rPr>
          <w:lang w:eastAsia="en-GB"/>
        </w:rPr>
      </w:pPr>
      <w:r w:rsidRPr="00B240DB">
        <w:rPr>
          <w:lang w:eastAsia="en-GB"/>
        </w:rPr>
        <w:t>Only legs in 8th set are considered</w:t>
      </w:r>
    </w:p>
    <w:p w:rsidR="00371E0A" w:rsidRPr="00371E0A" w:rsidRDefault="00371E0A" w:rsidP="00371E0A">
      <w:pPr>
        <w:jc w:val="both"/>
        <w:rPr>
          <w:b/>
          <w:lang w:eastAsia="en-GB"/>
        </w:rPr>
      </w:pPr>
      <w:r w:rsidRPr="00371E0A">
        <w:rPr>
          <w:b/>
          <w:lang w:eastAsia="en-GB"/>
        </w:rPr>
        <w:t>55. Total legs for ninth set</w:t>
      </w:r>
    </w:p>
    <w:p w:rsidR="00371E0A" w:rsidRPr="006F4B48" w:rsidRDefault="00B240DB" w:rsidP="00371E0A">
      <w:pPr>
        <w:jc w:val="both"/>
        <w:rPr>
          <w:lang w:eastAsia="en-GB"/>
        </w:rPr>
      </w:pPr>
      <w:r w:rsidRPr="00B240DB">
        <w:rPr>
          <w:lang w:eastAsia="en-GB"/>
        </w:rPr>
        <w:t>Only legs in 9th set are considered</w:t>
      </w:r>
    </w:p>
    <w:p w:rsidR="00371E0A" w:rsidRPr="00371E0A" w:rsidRDefault="00371E0A" w:rsidP="00371E0A">
      <w:pPr>
        <w:jc w:val="both"/>
        <w:rPr>
          <w:b/>
          <w:lang w:eastAsia="en-GB"/>
        </w:rPr>
      </w:pPr>
      <w:r w:rsidRPr="00371E0A">
        <w:rPr>
          <w:b/>
          <w:lang w:eastAsia="en-GB"/>
        </w:rPr>
        <w:t>56. Total legs for tenth set</w:t>
      </w:r>
    </w:p>
    <w:p w:rsidR="00371E0A" w:rsidRPr="006F4B48" w:rsidRDefault="00B240DB" w:rsidP="00371E0A">
      <w:pPr>
        <w:jc w:val="both"/>
        <w:rPr>
          <w:lang w:eastAsia="en-GB"/>
        </w:rPr>
      </w:pPr>
      <w:r w:rsidRPr="00B240DB">
        <w:rPr>
          <w:lang w:eastAsia="en-GB"/>
        </w:rPr>
        <w:t>Only legs in 10th set are considered</w:t>
      </w:r>
    </w:p>
    <w:p w:rsidR="00371E0A" w:rsidRPr="00371E0A" w:rsidRDefault="00371E0A" w:rsidP="00371E0A">
      <w:pPr>
        <w:jc w:val="both"/>
        <w:rPr>
          <w:b/>
          <w:lang w:eastAsia="en-GB"/>
        </w:rPr>
      </w:pPr>
      <w:r w:rsidRPr="00371E0A">
        <w:rPr>
          <w:b/>
          <w:lang w:eastAsia="en-GB"/>
        </w:rPr>
        <w:t>57. Total legs for eleventh set</w:t>
      </w:r>
    </w:p>
    <w:p w:rsidR="00371E0A" w:rsidRPr="006F4B48" w:rsidRDefault="00B240DB" w:rsidP="00371E0A">
      <w:pPr>
        <w:jc w:val="both"/>
        <w:rPr>
          <w:lang w:eastAsia="en-GB"/>
        </w:rPr>
      </w:pPr>
      <w:r w:rsidRPr="00B240DB">
        <w:rPr>
          <w:lang w:eastAsia="en-GB"/>
        </w:rPr>
        <w:t>Only legs in 11th set are considered</w:t>
      </w:r>
    </w:p>
    <w:p w:rsidR="00371E0A" w:rsidRPr="00371E0A" w:rsidRDefault="00371E0A" w:rsidP="00371E0A">
      <w:pPr>
        <w:jc w:val="both"/>
        <w:rPr>
          <w:b/>
          <w:lang w:eastAsia="en-GB"/>
        </w:rPr>
      </w:pPr>
      <w:r w:rsidRPr="00371E0A">
        <w:rPr>
          <w:b/>
          <w:lang w:eastAsia="en-GB"/>
        </w:rPr>
        <w:t>58. Total legs for twelfth set</w:t>
      </w:r>
    </w:p>
    <w:p w:rsidR="00371E0A" w:rsidRPr="006F4B48" w:rsidRDefault="00B240DB" w:rsidP="00371E0A">
      <w:pPr>
        <w:jc w:val="both"/>
        <w:rPr>
          <w:lang w:eastAsia="en-GB"/>
        </w:rPr>
      </w:pPr>
      <w:r w:rsidRPr="00B240DB">
        <w:rPr>
          <w:lang w:eastAsia="en-GB"/>
        </w:rPr>
        <w:t>Only legs in 12th set are considered</w:t>
      </w:r>
    </w:p>
    <w:p w:rsidR="00371E0A" w:rsidRPr="00371E0A" w:rsidRDefault="00371E0A" w:rsidP="00371E0A">
      <w:pPr>
        <w:jc w:val="both"/>
        <w:rPr>
          <w:b/>
          <w:lang w:eastAsia="en-GB"/>
        </w:rPr>
      </w:pPr>
      <w:r w:rsidRPr="00371E0A">
        <w:rPr>
          <w:b/>
          <w:lang w:eastAsia="en-GB"/>
        </w:rPr>
        <w:t>59. Total legs for thirteenth set</w:t>
      </w:r>
    </w:p>
    <w:p w:rsidR="00371E0A" w:rsidRPr="006F4B48" w:rsidRDefault="00B240DB" w:rsidP="00371E0A">
      <w:pPr>
        <w:jc w:val="both"/>
        <w:rPr>
          <w:lang w:eastAsia="en-GB"/>
        </w:rPr>
      </w:pPr>
      <w:r w:rsidRPr="00B240DB">
        <w:rPr>
          <w:lang w:eastAsia="en-GB"/>
        </w:rPr>
        <w:t>Only legs in 13thset are considered</w:t>
      </w:r>
    </w:p>
    <w:p w:rsidR="00595CB9" w:rsidRDefault="00371E0A" w:rsidP="00371E0A">
      <w:pPr>
        <w:jc w:val="both"/>
        <w:rPr>
          <w:b/>
          <w:lang w:eastAsia="en-GB"/>
        </w:rPr>
      </w:pPr>
      <w:r w:rsidRPr="00371E0A">
        <w:rPr>
          <w:b/>
          <w:lang w:eastAsia="en-GB"/>
        </w:rPr>
        <w:t>60. Total sets</w:t>
      </w:r>
    </w:p>
    <w:p w:rsidR="006F4B48" w:rsidRDefault="00B240DB" w:rsidP="00371E0A">
      <w:pPr>
        <w:jc w:val="both"/>
        <w:rPr>
          <w:lang w:eastAsia="en-GB"/>
        </w:rPr>
      </w:pPr>
      <w:r w:rsidRPr="00B240DB">
        <w:rPr>
          <w:lang w:eastAsia="en-GB"/>
        </w:rPr>
        <w:t>Only x.5 totals</w:t>
      </w:r>
    </w:p>
    <w:p w:rsidR="00532A58" w:rsidRDefault="00532A58" w:rsidP="00532A58">
      <w:pPr>
        <w:pStyle w:val="Heading2"/>
        <w:rPr>
          <w:lang w:val="en-US" w:eastAsia="en-GB"/>
        </w:rPr>
      </w:pPr>
      <w:r>
        <w:rPr>
          <w:lang w:val="en-US" w:eastAsia="en-GB"/>
        </w:rPr>
        <w:t>SNOOKER</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10668B">
        <w:rPr>
          <w:lang w:eastAsia="en-GB"/>
        </w:rPr>
        <w:t>• In the case of a retirement of a player or disqualification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562068">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562068">
        <w:rPr>
          <w:lang w:eastAsia="en-GB"/>
        </w:rPr>
        <w:t>• If the players/teams are displayed incorrectly, we reserve the right to void betting.</w:t>
      </w:r>
    </w:p>
    <w:p w:rsidR="00964FDB" w:rsidRDefault="00964FDB" w:rsidP="00964FDB">
      <w:pPr>
        <w:jc w:val="both"/>
        <w:rPr>
          <w:lang w:eastAsia="en-GB"/>
        </w:rPr>
      </w:pPr>
      <w:r w:rsidRPr="00562068">
        <w:rPr>
          <w:lang w:eastAsia="en-GB"/>
        </w:rPr>
        <w:t>• If a match is not completed all undecided markets are considered void.</w:t>
      </w:r>
    </w:p>
    <w:p w:rsidR="00373EC3" w:rsidRDefault="00373EC3" w:rsidP="00373EC3">
      <w:pPr>
        <w:pStyle w:val="Heading3"/>
        <w:rPr>
          <w:lang w:eastAsia="en-GB"/>
        </w:rPr>
      </w:pPr>
      <w:r>
        <w:rPr>
          <w:lang w:eastAsia="en-GB"/>
        </w:rPr>
        <w:t>NAME OF MARKETS AND DESCRIPTION</w:t>
      </w:r>
    </w:p>
    <w:p w:rsidR="004F4D71" w:rsidRPr="004F4D71" w:rsidRDefault="004F4D71" w:rsidP="004F4D71">
      <w:pPr>
        <w:jc w:val="both"/>
        <w:rPr>
          <w:b/>
          <w:lang w:eastAsia="en-GB"/>
        </w:rPr>
      </w:pPr>
      <w:r w:rsidRPr="004F4D71">
        <w:rPr>
          <w:b/>
          <w:lang w:eastAsia="en-GB"/>
        </w:rPr>
        <w:t>1. Which team will win the match?</w:t>
      </w:r>
    </w:p>
    <w:p w:rsidR="004F4D71" w:rsidRPr="00DA5345" w:rsidRDefault="00BA55B2" w:rsidP="004F4D71">
      <w:pPr>
        <w:jc w:val="both"/>
        <w:rPr>
          <w:lang w:eastAsia="en-GB"/>
        </w:rPr>
      </w:pPr>
      <w:r w:rsidRPr="00BA55B2">
        <w:rPr>
          <w:lang w:eastAsia="en-GB"/>
        </w:rPr>
        <w:t>Player 1; Player 2</w:t>
      </w:r>
    </w:p>
    <w:p w:rsidR="004F4D71" w:rsidRPr="004F4D71" w:rsidRDefault="004F4D71" w:rsidP="004F4D71">
      <w:pPr>
        <w:jc w:val="both"/>
        <w:rPr>
          <w:b/>
          <w:lang w:eastAsia="en-GB"/>
        </w:rPr>
      </w:pPr>
      <w:r w:rsidRPr="004F4D71">
        <w:rPr>
          <w:b/>
          <w:lang w:eastAsia="en-GB"/>
        </w:rPr>
        <w:t>2. Who will win frame x?</w:t>
      </w:r>
    </w:p>
    <w:p w:rsidR="004F4D71" w:rsidRPr="00DA5345" w:rsidRDefault="00BA55B2" w:rsidP="004F4D71">
      <w:pPr>
        <w:jc w:val="both"/>
        <w:rPr>
          <w:lang w:eastAsia="en-GB"/>
        </w:rPr>
      </w:pPr>
      <w:r w:rsidRPr="00BA55B2">
        <w:rPr>
          <w:lang w:eastAsia="en-GB"/>
        </w:rPr>
        <w:t>Player 1; Player 2</w:t>
      </w:r>
    </w:p>
    <w:p w:rsidR="004F4D71" w:rsidRPr="004F4D71" w:rsidRDefault="004F4D71" w:rsidP="004F4D71">
      <w:pPr>
        <w:jc w:val="both"/>
        <w:rPr>
          <w:b/>
          <w:lang w:eastAsia="en-GB"/>
        </w:rPr>
      </w:pPr>
      <w:r w:rsidRPr="004F4D71">
        <w:rPr>
          <w:b/>
          <w:lang w:eastAsia="en-GB"/>
        </w:rPr>
        <w:t>3. Asian frame handicap</w:t>
      </w:r>
    </w:p>
    <w:p w:rsidR="004F4D71" w:rsidRPr="00DA5345" w:rsidRDefault="00BA55B2" w:rsidP="004F4D71">
      <w:pPr>
        <w:jc w:val="both"/>
        <w:rPr>
          <w:lang w:eastAsia="en-GB"/>
        </w:rPr>
      </w:pPr>
      <w:r w:rsidRPr="00BA55B2">
        <w:rPr>
          <w:lang w:eastAsia="en-GB"/>
        </w:rPr>
        <w:t>Asian frame handicap in half spreads (e.g. -1.5/+1.5, -2.5/+2.5)</w:t>
      </w:r>
    </w:p>
    <w:p w:rsidR="004F4D71" w:rsidRPr="004F4D71" w:rsidRDefault="004F4D71" w:rsidP="004F4D71">
      <w:pPr>
        <w:jc w:val="both"/>
        <w:rPr>
          <w:b/>
          <w:lang w:eastAsia="en-GB"/>
        </w:rPr>
      </w:pPr>
      <w:r w:rsidRPr="004F4D71">
        <w:rPr>
          <w:b/>
          <w:lang w:eastAsia="en-GB"/>
        </w:rPr>
        <w:t>4. Total frames</w:t>
      </w:r>
    </w:p>
    <w:p w:rsidR="004F4D71" w:rsidRPr="00DA5345" w:rsidRDefault="00BA55B2" w:rsidP="004F4D71">
      <w:pPr>
        <w:jc w:val="both"/>
        <w:rPr>
          <w:lang w:eastAsia="en-GB"/>
        </w:rPr>
      </w:pPr>
      <w:r>
        <w:rPr>
          <w:lang w:eastAsia="en-GB"/>
        </w:rPr>
        <w:t>O</w:t>
      </w:r>
      <w:r w:rsidRPr="00BA55B2">
        <w:rPr>
          <w:lang w:eastAsia="en-GB"/>
        </w:rPr>
        <w:t>ver; under</w:t>
      </w:r>
    </w:p>
    <w:p w:rsidR="004F4D71" w:rsidRPr="004F4D71" w:rsidRDefault="004F4D71" w:rsidP="004F4D71">
      <w:pPr>
        <w:jc w:val="both"/>
        <w:rPr>
          <w:b/>
          <w:lang w:eastAsia="en-GB"/>
        </w:rPr>
      </w:pPr>
      <w:r w:rsidRPr="004F4D71">
        <w:rPr>
          <w:b/>
          <w:lang w:eastAsia="en-GB"/>
        </w:rPr>
        <w:t>5. Who wins the rest of the match?</w:t>
      </w:r>
    </w:p>
    <w:p w:rsidR="004F4D71" w:rsidRPr="00DA5345" w:rsidRDefault="00A80010" w:rsidP="004F4D71">
      <w:pPr>
        <w:jc w:val="both"/>
        <w:rPr>
          <w:lang w:eastAsia="en-GB"/>
        </w:rPr>
      </w:pPr>
      <w:r w:rsidRPr="00A80010">
        <w:rPr>
          <w:lang w:eastAsia="en-GB"/>
        </w:rPr>
        <w:t>Player 1; Player 2</w:t>
      </w:r>
    </w:p>
    <w:p w:rsidR="00795288" w:rsidRDefault="004F4D71" w:rsidP="004F4D71">
      <w:pPr>
        <w:jc w:val="both"/>
        <w:rPr>
          <w:b/>
          <w:lang w:eastAsia="en-GB"/>
        </w:rPr>
      </w:pPr>
      <w:r w:rsidRPr="004F4D71">
        <w:rPr>
          <w:b/>
          <w:lang w:eastAsia="en-GB"/>
        </w:rPr>
        <w:t>6. Correct score</w:t>
      </w:r>
    </w:p>
    <w:p w:rsidR="00DA5345" w:rsidRDefault="00A80010" w:rsidP="004F4D71">
      <w:pPr>
        <w:jc w:val="both"/>
        <w:rPr>
          <w:lang w:eastAsia="en-GB"/>
        </w:rPr>
      </w:pPr>
      <w:r w:rsidRPr="00A80010">
        <w:rPr>
          <w:lang w:eastAsia="en-GB"/>
        </w:rPr>
        <w:t>Correct score in frames (only outcomes which are possible will be sent as active)</w:t>
      </w:r>
    </w:p>
    <w:p w:rsidR="002C1CAD" w:rsidRDefault="00D94C21" w:rsidP="002C1CAD">
      <w:pPr>
        <w:pStyle w:val="Heading2"/>
        <w:rPr>
          <w:lang w:val="en-US" w:eastAsia="en-GB"/>
        </w:rPr>
      </w:pPr>
      <w:r>
        <w:rPr>
          <w:lang w:val="en-US" w:eastAsia="en-GB"/>
        </w:rPr>
        <w:t>TABLE TENNIS</w:t>
      </w:r>
    </w:p>
    <w:p w:rsidR="00964FDB" w:rsidRDefault="00964FDB" w:rsidP="00964FDB">
      <w:pPr>
        <w:pStyle w:val="Heading3"/>
        <w:rPr>
          <w:lang w:eastAsia="en-GB"/>
        </w:rPr>
      </w:pPr>
      <w:r>
        <w:rPr>
          <w:lang w:eastAsia="en-GB"/>
        </w:rPr>
        <w:t>IMPORTANT</w:t>
      </w:r>
    </w:p>
    <w:p w:rsidR="00964FDB" w:rsidRDefault="00964FDB" w:rsidP="00964FDB">
      <w:pPr>
        <w:jc w:val="both"/>
        <w:rPr>
          <w:lang w:eastAsia="en-GB"/>
        </w:rPr>
      </w:pPr>
      <w:r w:rsidRPr="00255B39">
        <w:rPr>
          <w:lang w:eastAsia="en-GB"/>
        </w:rPr>
        <w:t>• In the case of a match not being finished all undecided markets are considered void.</w:t>
      </w:r>
    </w:p>
    <w:p w:rsidR="00964FDB" w:rsidRDefault="00964FDB" w:rsidP="00964FDB">
      <w:pPr>
        <w:pStyle w:val="Heading3"/>
        <w:rPr>
          <w:lang w:eastAsia="en-GB"/>
        </w:rPr>
      </w:pPr>
      <w:r>
        <w:rPr>
          <w:lang w:eastAsia="en-GB"/>
        </w:rPr>
        <w:t>SETTLEMENT AND CANCELLATION RULES</w:t>
      </w:r>
    </w:p>
    <w:p w:rsidR="00964FDB" w:rsidRDefault="00964FDB" w:rsidP="00964FDB">
      <w:pPr>
        <w:jc w:val="both"/>
        <w:rPr>
          <w:lang w:eastAsia="en-GB"/>
        </w:rPr>
      </w:pPr>
      <w:r w:rsidRPr="005417DC">
        <w:rPr>
          <w:lang w:eastAsia="en-GB"/>
        </w:rPr>
        <w:t>• If a match is interrupted or postponed and is not continued within 48h after initial kick-off date, betting will be void.</w:t>
      </w:r>
    </w:p>
    <w:p w:rsidR="00964FDB" w:rsidRDefault="00964FDB" w:rsidP="00964FDB">
      <w:pPr>
        <w:jc w:val="both"/>
        <w:rPr>
          <w:lang w:eastAsia="en-GB"/>
        </w:rPr>
      </w:pPr>
      <w:r w:rsidRPr="005417DC">
        <w:rPr>
          <w:lang w:eastAsia="en-GB"/>
        </w:rPr>
        <w:t>• If markets remain open with an incorrect score which has a significant impact on the prices, we reserve the right to void betting.</w:t>
      </w:r>
    </w:p>
    <w:p w:rsidR="00964FDB" w:rsidRDefault="00964FDB" w:rsidP="00964FDB">
      <w:pPr>
        <w:jc w:val="both"/>
        <w:rPr>
          <w:lang w:eastAsia="en-GB"/>
        </w:rPr>
      </w:pPr>
      <w:r w:rsidRPr="005417DC">
        <w:rPr>
          <w:lang w:eastAsia="en-GB"/>
        </w:rPr>
        <w:t>• If the players/teams are displayed incorrectly, we reserve the right to void betting.</w:t>
      </w:r>
    </w:p>
    <w:p w:rsidR="00964FDB" w:rsidRDefault="00964FDB" w:rsidP="00964FDB">
      <w:pPr>
        <w:jc w:val="both"/>
        <w:rPr>
          <w:lang w:eastAsia="en-GB"/>
        </w:rPr>
      </w:pPr>
      <w:r w:rsidRPr="005417DC">
        <w:rPr>
          <w:lang w:eastAsia="en-GB"/>
        </w:rPr>
        <w:t>• If a player retires all undecided markets are considered void.</w:t>
      </w:r>
    </w:p>
    <w:p w:rsidR="00061B8D" w:rsidRDefault="00061B8D" w:rsidP="00061B8D">
      <w:pPr>
        <w:pStyle w:val="Heading3"/>
        <w:rPr>
          <w:lang w:eastAsia="en-GB"/>
        </w:rPr>
      </w:pPr>
      <w:r>
        <w:rPr>
          <w:lang w:eastAsia="en-GB"/>
        </w:rPr>
        <w:t>NAME OF MARKETS AND DESCRIPTION</w:t>
      </w:r>
    </w:p>
    <w:p w:rsidR="006325B4" w:rsidRPr="006325B4" w:rsidRDefault="006325B4" w:rsidP="006325B4">
      <w:pPr>
        <w:jc w:val="both"/>
        <w:rPr>
          <w:b/>
          <w:lang w:eastAsia="en-GB"/>
        </w:rPr>
      </w:pPr>
      <w:r w:rsidRPr="006325B4">
        <w:rPr>
          <w:b/>
          <w:lang w:eastAsia="en-GB"/>
        </w:rPr>
        <w:t>1. Total</w:t>
      </w:r>
    </w:p>
    <w:p w:rsidR="006325B4" w:rsidRPr="006325B4" w:rsidRDefault="005C68CF" w:rsidP="006325B4">
      <w:pPr>
        <w:jc w:val="both"/>
        <w:rPr>
          <w:lang w:eastAsia="en-GB"/>
        </w:rPr>
      </w:pPr>
      <w:r w:rsidRPr="005C68CF">
        <w:rPr>
          <w:lang w:eastAsia="en-GB"/>
        </w:rPr>
        <w:t>Over; Under</w:t>
      </w:r>
    </w:p>
    <w:p w:rsidR="006325B4" w:rsidRPr="006325B4" w:rsidRDefault="006325B4" w:rsidP="006325B4">
      <w:pPr>
        <w:jc w:val="both"/>
        <w:rPr>
          <w:b/>
          <w:lang w:eastAsia="en-GB"/>
        </w:rPr>
      </w:pPr>
      <w:r w:rsidRPr="006325B4">
        <w:rPr>
          <w:b/>
          <w:lang w:eastAsia="en-GB"/>
        </w:rPr>
        <w:t>2. Which player will win the match?</w:t>
      </w:r>
    </w:p>
    <w:p w:rsidR="006325B4" w:rsidRPr="006325B4" w:rsidRDefault="005C68CF" w:rsidP="006325B4">
      <w:pPr>
        <w:jc w:val="both"/>
        <w:rPr>
          <w:lang w:eastAsia="en-GB"/>
        </w:rPr>
      </w:pPr>
      <w:r w:rsidRPr="005C68CF">
        <w:rPr>
          <w:lang w:eastAsia="en-GB"/>
        </w:rPr>
        <w:t>Home; Away</w:t>
      </w:r>
    </w:p>
    <w:p w:rsidR="006325B4" w:rsidRPr="006325B4" w:rsidRDefault="006325B4" w:rsidP="006325B4">
      <w:pPr>
        <w:jc w:val="both"/>
        <w:rPr>
          <w:b/>
          <w:lang w:eastAsia="en-GB"/>
        </w:rPr>
      </w:pPr>
      <w:r w:rsidRPr="006325B4">
        <w:rPr>
          <w:b/>
          <w:lang w:eastAsia="en-GB"/>
        </w:rPr>
        <w:t>3. Which player will win the set?</w:t>
      </w:r>
    </w:p>
    <w:p w:rsidR="006325B4" w:rsidRPr="006325B4" w:rsidRDefault="005C68CF" w:rsidP="006325B4">
      <w:pPr>
        <w:jc w:val="both"/>
        <w:rPr>
          <w:lang w:eastAsia="en-GB"/>
        </w:rPr>
      </w:pPr>
      <w:r w:rsidRPr="005C68CF">
        <w:rPr>
          <w:lang w:eastAsia="en-GB"/>
        </w:rPr>
        <w:t>Home; Away</w:t>
      </w:r>
    </w:p>
    <w:p w:rsidR="006325B4" w:rsidRPr="006325B4" w:rsidRDefault="006325B4" w:rsidP="006325B4">
      <w:pPr>
        <w:jc w:val="both"/>
        <w:rPr>
          <w:b/>
          <w:lang w:eastAsia="en-GB"/>
        </w:rPr>
      </w:pPr>
      <w:r w:rsidRPr="006325B4">
        <w:rPr>
          <w:b/>
          <w:lang w:eastAsia="en-GB"/>
        </w:rPr>
        <w:t>4. Asian Handicap</w:t>
      </w:r>
    </w:p>
    <w:p w:rsidR="006325B4" w:rsidRPr="006325B4" w:rsidRDefault="005C68CF" w:rsidP="006325B4">
      <w:pPr>
        <w:jc w:val="both"/>
        <w:rPr>
          <w:lang w:eastAsia="en-GB"/>
        </w:rPr>
      </w:pPr>
      <w:r w:rsidRPr="005C68CF">
        <w:rPr>
          <w:lang w:eastAsia="en-GB"/>
        </w:rPr>
        <w:t>Handicap markets *.5 (e.g. -2.5/+2</w:t>
      </w:r>
      <w:r>
        <w:rPr>
          <w:lang w:eastAsia="en-GB"/>
        </w:rPr>
        <w:t>.5, 0.5/-0.5</w:t>
      </w:r>
      <w:r w:rsidRPr="005C68CF">
        <w:rPr>
          <w:lang w:eastAsia="en-GB"/>
        </w:rPr>
        <w:t xml:space="preserve"> …)</w:t>
      </w:r>
    </w:p>
    <w:p w:rsidR="006325B4" w:rsidRPr="006325B4" w:rsidRDefault="006325B4" w:rsidP="006325B4">
      <w:pPr>
        <w:jc w:val="both"/>
        <w:rPr>
          <w:b/>
          <w:lang w:eastAsia="en-GB"/>
        </w:rPr>
      </w:pPr>
      <w:r w:rsidRPr="006325B4">
        <w:rPr>
          <w:b/>
          <w:lang w:eastAsia="en-GB"/>
        </w:rPr>
        <w:t>5. Asian handicap for first set</w:t>
      </w:r>
    </w:p>
    <w:p w:rsidR="006325B4" w:rsidRPr="006325B4" w:rsidRDefault="009D1021" w:rsidP="006325B4">
      <w:pPr>
        <w:jc w:val="both"/>
        <w:rPr>
          <w:lang w:eastAsia="en-GB"/>
        </w:rPr>
      </w:pPr>
      <w:r w:rsidRPr="009D1021">
        <w:rPr>
          <w:lang w:eastAsia="en-GB"/>
        </w:rPr>
        <w:t>Asian Handicap markets for 1s</w:t>
      </w:r>
      <w:r>
        <w:rPr>
          <w:lang w:eastAsia="en-GB"/>
        </w:rPr>
        <w:t>t set (e.g. -2.5/+2.5, 0.5/-0.5</w:t>
      </w:r>
      <w:r w:rsidRPr="009D1021">
        <w:rPr>
          <w:lang w:eastAsia="en-GB"/>
        </w:rPr>
        <w:t xml:space="preserve"> …)</w:t>
      </w:r>
    </w:p>
    <w:p w:rsidR="006325B4" w:rsidRPr="006325B4" w:rsidRDefault="006325B4" w:rsidP="006325B4">
      <w:pPr>
        <w:jc w:val="both"/>
        <w:rPr>
          <w:b/>
          <w:lang w:eastAsia="en-GB"/>
        </w:rPr>
      </w:pPr>
      <w:r w:rsidRPr="006325B4">
        <w:rPr>
          <w:b/>
          <w:lang w:eastAsia="en-GB"/>
        </w:rPr>
        <w:t>6. Asian handicap for second set</w:t>
      </w:r>
    </w:p>
    <w:p w:rsidR="006325B4" w:rsidRPr="006325B4" w:rsidRDefault="009D1021" w:rsidP="006325B4">
      <w:pPr>
        <w:jc w:val="both"/>
        <w:rPr>
          <w:lang w:eastAsia="en-GB"/>
        </w:rPr>
      </w:pPr>
      <w:r w:rsidRPr="009D1021">
        <w:rPr>
          <w:lang w:eastAsia="en-GB"/>
        </w:rPr>
        <w:t>Asian Handicap markets for 2n</w:t>
      </w:r>
      <w:r>
        <w:rPr>
          <w:lang w:eastAsia="en-GB"/>
        </w:rPr>
        <w:t>d set (e.g. -2.5/+2.5, 0.5/-0.5</w:t>
      </w:r>
      <w:r w:rsidRPr="009D1021">
        <w:rPr>
          <w:lang w:eastAsia="en-GB"/>
        </w:rPr>
        <w:t xml:space="preserve"> …)</w:t>
      </w:r>
    </w:p>
    <w:p w:rsidR="006325B4" w:rsidRPr="006325B4" w:rsidRDefault="006325B4" w:rsidP="006325B4">
      <w:pPr>
        <w:jc w:val="both"/>
        <w:rPr>
          <w:b/>
          <w:lang w:eastAsia="en-GB"/>
        </w:rPr>
      </w:pPr>
      <w:r w:rsidRPr="006325B4">
        <w:rPr>
          <w:b/>
          <w:lang w:eastAsia="en-GB"/>
        </w:rPr>
        <w:t>7. Asian handicap for third set</w:t>
      </w:r>
    </w:p>
    <w:p w:rsidR="006325B4" w:rsidRPr="006325B4" w:rsidRDefault="009D1021" w:rsidP="006325B4">
      <w:pPr>
        <w:jc w:val="both"/>
        <w:rPr>
          <w:lang w:eastAsia="en-GB"/>
        </w:rPr>
      </w:pPr>
      <w:r w:rsidRPr="009D1021">
        <w:rPr>
          <w:lang w:eastAsia="en-GB"/>
        </w:rPr>
        <w:t>Asian Handicap markets for 3r</w:t>
      </w:r>
      <w:r>
        <w:rPr>
          <w:lang w:eastAsia="en-GB"/>
        </w:rPr>
        <w:t>d set (e.g. -2.5/+2.5, 0.5/-0.5</w:t>
      </w:r>
      <w:r w:rsidRPr="009D1021">
        <w:rPr>
          <w:lang w:eastAsia="en-GB"/>
        </w:rPr>
        <w:t xml:space="preserve"> …)</w:t>
      </w:r>
    </w:p>
    <w:p w:rsidR="006325B4" w:rsidRPr="006325B4" w:rsidRDefault="006325B4" w:rsidP="006325B4">
      <w:pPr>
        <w:jc w:val="both"/>
        <w:rPr>
          <w:b/>
          <w:lang w:eastAsia="en-GB"/>
        </w:rPr>
      </w:pPr>
      <w:r w:rsidRPr="006325B4">
        <w:rPr>
          <w:b/>
          <w:lang w:eastAsia="en-GB"/>
        </w:rPr>
        <w:t>8. Asian handicap for fourth set</w:t>
      </w:r>
    </w:p>
    <w:p w:rsidR="006325B4" w:rsidRPr="006325B4" w:rsidRDefault="009D1021" w:rsidP="006325B4">
      <w:pPr>
        <w:jc w:val="both"/>
        <w:rPr>
          <w:lang w:eastAsia="en-GB"/>
        </w:rPr>
      </w:pPr>
      <w:r w:rsidRPr="009D1021">
        <w:rPr>
          <w:lang w:eastAsia="en-GB"/>
        </w:rPr>
        <w:t>Asian Handicap markets for 4th set (e.g. -2.</w:t>
      </w:r>
      <w:r>
        <w:rPr>
          <w:lang w:eastAsia="en-GB"/>
        </w:rPr>
        <w:t>5/+2.5, 0.5/-0.5</w:t>
      </w:r>
      <w:r w:rsidRPr="009D1021">
        <w:rPr>
          <w:lang w:eastAsia="en-GB"/>
        </w:rPr>
        <w:t xml:space="preserve"> …)</w:t>
      </w:r>
    </w:p>
    <w:p w:rsidR="006325B4" w:rsidRPr="006325B4" w:rsidRDefault="006325B4" w:rsidP="006325B4">
      <w:pPr>
        <w:jc w:val="both"/>
        <w:rPr>
          <w:b/>
          <w:lang w:eastAsia="en-GB"/>
        </w:rPr>
      </w:pPr>
      <w:r w:rsidRPr="006325B4">
        <w:rPr>
          <w:b/>
          <w:lang w:eastAsia="en-GB"/>
        </w:rPr>
        <w:t>9. Asian handicap for fifth set</w:t>
      </w:r>
    </w:p>
    <w:p w:rsidR="006325B4" w:rsidRPr="006325B4" w:rsidRDefault="009D1021" w:rsidP="006325B4">
      <w:pPr>
        <w:jc w:val="both"/>
        <w:rPr>
          <w:lang w:eastAsia="en-GB"/>
        </w:rPr>
      </w:pPr>
      <w:r w:rsidRPr="009D1021">
        <w:rPr>
          <w:lang w:eastAsia="en-GB"/>
        </w:rPr>
        <w:t>Asian Handicap markets for 5t</w:t>
      </w:r>
      <w:r>
        <w:rPr>
          <w:lang w:eastAsia="en-GB"/>
        </w:rPr>
        <w:t>h set (e.g. -2.5/+2.5, 0.5/-0.5</w:t>
      </w:r>
      <w:r w:rsidRPr="009D1021">
        <w:rPr>
          <w:lang w:eastAsia="en-GB"/>
        </w:rPr>
        <w:t xml:space="preserve"> …)</w:t>
      </w:r>
    </w:p>
    <w:p w:rsidR="006325B4" w:rsidRPr="006325B4" w:rsidRDefault="006325B4" w:rsidP="006325B4">
      <w:pPr>
        <w:jc w:val="both"/>
        <w:rPr>
          <w:b/>
          <w:lang w:eastAsia="en-GB"/>
        </w:rPr>
      </w:pPr>
      <w:r w:rsidRPr="006325B4">
        <w:rPr>
          <w:b/>
          <w:lang w:eastAsia="en-GB"/>
        </w:rPr>
        <w:t>10. Asian handicap for sixth set</w:t>
      </w:r>
    </w:p>
    <w:p w:rsidR="006325B4" w:rsidRPr="006325B4" w:rsidRDefault="009D1021" w:rsidP="006325B4">
      <w:pPr>
        <w:jc w:val="both"/>
        <w:rPr>
          <w:lang w:eastAsia="en-GB"/>
        </w:rPr>
      </w:pPr>
      <w:r w:rsidRPr="009D1021">
        <w:rPr>
          <w:lang w:eastAsia="en-GB"/>
        </w:rPr>
        <w:t>Asian Handicap markets for 6t</w:t>
      </w:r>
      <w:r>
        <w:rPr>
          <w:lang w:eastAsia="en-GB"/>
        </w:rPr>
        <w:t>h set (e.g. -2.5/+2.5, 0.5/-0.5</w:t>
      </w:r>
      <w:r w:rsidRPr="009D1021">
        <w:rPr>
          <w:lang w:eastAsia="en-GB"/>
        </w:rPr>
        <w:t xml:space="preserve"> …)</w:t>
      </w:r>
    </w:p>
    <w:p w:rsidR="006325B4" w:rsidRPr="006325B4" w:rsidRDefault="006325B4" w:rsidP="006325B4">
      <w:pPr>
        <w:jc w:val="both"/>
        <w:rPr>
          <w:b/>
          <w:lang w:eastAsia="en-GB"/>
        </w:rPr>
      </w:pPr>
      <w:r w:rsidRPr="006325B4">
        <w:rPr>
          <w:b/>
          <w:lang w:eastAsia="en-GB"/>
        </w:rPr>
        <w:t>11. Asian handicap for seventh set</w:t>
      </w:r>
    </w:p>
    <w:p w:rsidR="006325B4" w:rsidRPr="006325B4" w:rsidRDefault="009D1021" w:rsidP="006325B4">
      <w:pPr>
        <w:jc w:val="both"/>
        <w:rPr>
          <w:lang w:eastAsia="en-GB"/>
        </w:rPr>
      </w:pPr>
      <w:r w:rsidRPr="009D1021">
        <w:rPr>
          <w:lang w:eastAsia="en-GB"/>
        </w:rPr>
        <w:t>Asian Handicap markets for 7t</w:t>
      </w:r>
      <w:r>
        <w:rPr>
          <w:lang w:eastAsia="en-GB"/>
        </w:rPr>
        <w:t>h set (e.g. -2.5/+2.5, 0.5/-0.5</w:t>
      </w:r>
      <w:r w:rsidRPr="009D1021">
        <w:rPr>
          <w:lang w:eastAsia="en-GB"/>
        </w:rPr>
        <w:t xml:space="preserve"> …)</w:t>
      </w:r>
    </w:p>
    <w:p w:rsidR="006325B4" w:rsidRPr="006325B4" w:rsidRDefault="006325B4" w:rsidP="006325B4">
      <w:pPr>
        <w:jc w:val="both"/>
        <w:rPr>
          <w:b/>
          <w:lang w:eastAsia="en-GB"/>
        </w:rPr>
      </w:pPr>
      <w:r w:rsidRPr="006325B4">
        <w:rPr>
          <w:b/>
          <w:lang w:eastAsia="en-GB"/>
        </w:rPr>
        <w:t>12. 1st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13. 2nd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14. 3rd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15. 4th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16. 5th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17. 6th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18. 7th Set – Which player will win race to X points?</w:t>
      </w:r>
    </w:p>
    <w:p w:rsidR="006325B4" w:rsidRDefault="00781038" w:rsidP="006325B4">
      <w:pPr>
        <w:jc w:val="both"/>
        <w:rPr>
          <w:lang w:eastAsia="en-GB"/>
        </w:rPr>
      </w:pPr>
      <w:r w:rsidRPr="00781038">
        <w:rPr>
          <w:lang w:eastAsia="en-GB"/>
        </w:rPr>
        <w:t>a. X in 3, 5, 7, 9</w:t>
      </w:r>
    </w:p>
    <w:p w:rsidR="00781038" w:rsidRPr="006325B4" w:rsidRDefault="00781038" w:rsidP="006325B4">
      <w:pPr>
        <w:jc w:val="both"/>
        <w:rPr>
          <w:lang w:eastAsia="en-GB"/>
        </w:rPr>
      </w:pPr>
      <w:r w:rsidRPr="00781038">
        <w:rPr>
          <w:lang w:eastAsia="en-GB"/>
        </w:rPr>
        <w:t>b. Which team will reach X points first?</w:t>
      </w:r>
    </w:p>
    <w:p w:rsidR="006325B4" w:rsidRPr="006325B4" w:rsidRDefault="006325B4" w:rsidP="006325B4">
      <w:pPr>
        <w:jc w:val="both"/>
        <w:rPr>
          <w:b/>
          <w:lang w:eastAsia="en-GB"/>
        </w:rPr>
      </w:pPr>
      <w:r w:rsidRPr="006325B4">
        <w:rPr>
          <w:b/>
          <w:lang w:eastAsia="en-GB"/>
        </w:rPr>
        <w:t xml:space="preserve">19. 1st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a. X in 5, 10, 15, 20</w:t>
      </w:r>
    </w:p>
    <w:p w:rsidR="00781038" w:rsidRDefault="00781038" w:rsidP="006325B4">
      <w:pPr>
        <w:jc w:val="both"/>
        <w:rPr>
          <w:lang w:eastAsia="en-GB"/>
        </w:rPr>
      </w:pPr>
      <w:r w:rsidRPr="00781038">
        <w:rPr>
          <w:lang w:eastAsia="en-GB"/>
        </w:rPr>
        <w:t xml:space="preserve">b. Which team will score the </w:t>
      </w:r>
      <w:proofErr w:type="spellStart"/>
      <w:r w:rsidRPr="00781038">
        <w:rPr>
          <w:lang w:eastAsia="en-GB"/>
        </w:rPr>
        <w:t>Xth</w:t>
      </w:r>
      <w:proofErr w:type="spellEnd"/>
      <w:r w:rsidRPr="00781038">
        <w:rPr>
          <w:lang w:eastAsia="en-GB"/>
        </w:rPr>
        <w:t xml:space="preserve"> point in the 1st set</w:t>
      </w:r>
    </w:p>
    <w:p w:rsidR="00781038" w:rsidRPr="006325B4" w:rsidRDefault="00781038" w:rsidP="006325B4">
      <w:pPr>
        <w:jc w:val="both"/>
        <w:rPr>
          <w:lang w:eastAsia="en-GB"/>
        </w:rPr>
      </w:pPr>
      <w:r w:rsidRPr="00781038">
        <w:rPr>
          <w:lang w:eastAsia="en-GB"/>
        </w:rPr>
        <w:t xml:space="preserve">c. If a set ends before the </w:t>
      </w:r>
      <w:proofErr w:type="spellStart"/>
      <w:r w:rsidRPr="00781038">
        <w:rPr>
          <w:lang w:eastAsia="en-GB"/>
        </w:rPr>
        <w:t>Xth</w:t>
      </w:r>
      <w:proofErr w:type="spellEnd"/>
      <w:r w:rsidRPr="00781038">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20. 2nd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a. X in 5, 10, 15, 20</w:t>
      </w:r>
    </w:p>
    <w:p w:rsidR="00781038" w:rsidRDefault="00781038" w:rsidP="006325B4">
      <w:pPr>
        <w:jc w:val="both"/>
        <w:rPr>
          <w:lang w:eastAsia="en-GB"/>
        </w:rPr>
      </w:pPr>
      <w:r w:rsidRPr="00781038">
        <w:rPr>
          <w:lang w:eastAsia="en-GB"/>
        </w:rPr>
        <w:t xml:space="preserve">b. Which team will score the </w:t>
      </w:r>
      <w:proofErr w:type="spellStart"/>
      <w:r w:rsidRPr="00781038">
        <w:rPr>
          <w:lang w:eastAsia="en-GB"/>
        </w:rPr>
        <w:t>Xth</w:t>
      </w:r>
      <w:proofErr w:type="spellEnd"/>
      <w:r w:rsidRPr="00781038">
        <w:rPr>
          <w:lang w:eastAsia="en-GB"/>
        </w:rPr>
        <w:t xml:space="preserve"> point in the 2nd set</w:t>
      </w:r>
    </w:p>
    <w:p w:rsidR="00781038" w:rsidRPr="006325B4" w:rsidRDefault="00781038" w:rsidP="006325B4">
      <w:pPr>
        <w:jc w:val="both"/>
        <w:rPr>
          <w:lang w:eastAsia="en-GB"/>
        </w:rPr>
      </w:pPr>
      <w:r w:rsidRPr="00781038">
        <w:rPr>
          <w:lang w:eastAsia="en-GB"/>
        </w:rPr>
        <w:t xml:space="preserve">c. If a set ends before the </w:t>
      </w:r>
      <w:proofErr w:type="spellStart"/>
      <w:r w:rsidRPr="00781038">
        <w:rPr>
          <w:lang w:eastAsia="en-GB"/>
        </w:rPr>
        <w:t>Xth</w:t>
      </w:r>
      <w:proofErr w:type="spellEnd"/>
      <w:r w:rsidRPr="00781038">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21. 3rd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a. X in 5, 10, 15, 20</w:t>
      </w:r>
    </w:p>
    <w:p w:rsidR="00781038" w:rsidRDefault="00781038" w:rsidP="006325B4">
      <w:pPr>
        <w:jc w:val="both"/>
        <w:rPr>
          <w:lang w:eastAsia="en-GB"/>
        </w:rPr>
      </w:pPr>
      <w:r w:rsidRPr="00781038">
        <w:rPr>
          <w:lang w:eastAsia="en-GB"/>
        </w:rPr>
        <w:t xml:space="preserve">b. Which team will score the </w:t>
      </w:r>
      <w:proofErr w:type="spellStart"/>
      <w:r w:rsidRPr="00781038">
        <w:rPr>
          <w:lang w:eastAsia="en-GB"/>
        </w:rPr>
        <w:t>Xth</w:t>
      </w:r>
      <w:proofErr w:type="spellEnd"/>
      <w:r w:rsidRPr="00781038">
        <w:rPr>
          <w:lang w:eastAsia="en-GB"/>
        </w:rPr>
        <w:t xml:space="preserve"> point in the 3rd set</w:t>
      </w:r>
    </w:p>
    <w:p w:rsidR="00781038" w:rsidRPr="006325B4" w:rsidRDefault="00781038" w:rsidP="006325B4">
      <w:pPr>
        <w:jc w:val="both"/>
        <w:rPr>
          <w:lang w:eastAsia="en-GB"/>
        </w:rPr>
      </w:pPr>
      <w:r w:rsidRPr="00781038">
        <w:rPr>
          <w:lang w:eastAsia="en-GB"/>
        </w:rPr>
        <w:t xml:space="preserve">c. If a set ends before the </w:t>
      </w:r>
      <w:proofErr w:type="spellStart"/>
      <w:r w:rsidRPr="00781038">
        <w:rPr>
          <w:lang w:eastAsia="en-GB"/>
        </w:rPr>
        <w:t>Xth</w:t>
      </w:r>
      <w:proofErr w:type="spellEnd"/>
      <w:r w:rsidRPr="00781038">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22. 4th Set – Who scores </w:t>
      </w:r>
      <w:proofErr w:type="spellStart"/>
      <w:r w:rsidRPr="006325B4">
        <w:rPr>
          <w:b/>
          <w:lang w:eastAsia="en-GB"/>
        </w:rPr>
        <w:t>Xth</w:t>
      </w:r>
      <w:proofErr w:type="spellEnd"/>
      <w:r w:rsidRPr="006325B4">
        <w:rPr>
          <w:b/>
          <w:lang w:eastAsia="en-GB"/>
        </w:rPr>
        <w:t xml:space="preserve"> point?</w:t>
      </w:r>
    </w:p>
    <w:p w:rsidR="006325B4" w:rsidRDefault="00781038" w:rsidP="006325B4">
      <w:pPr>
        <w:jc w:val="both"/>
        <w:rPr>
          <w:lang w:eastAsia="en-GB"/>
        </w:rPr>
      </w:pPr>
      <w:r w:rsidRPr="00781038">
        <w:rPr>
          <w:lang w:eastAsia="en-GB"/>
        </w:rPr>
        <w:t>a. X in 5, 10, 15, 20</w:t>
      </w:r>
    </w:p>
    <w:p w:rsidR="00781038"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4th set</w:t>
      </w:r>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23. 5th Set – Who scores </w:t>
      </w:r>
      <w:proofErr w:type="spellStart"/>
      <w:r w:rsidRPr="006325B4">
        <w:rPr>
          <w:b/>
          <w:lang w:eastAsia="en-GB"/>
        </w:rPr>
        <w:t>Xth</w:t>
      </w:r>
      <w:proofErr w:type="spellEnd"/>
      <w:r w:rsidRPr="006325B4">
        <w:rPr>
          <w:b/>
          <w:lang w:eastAsia="en-GB"/>
        </w:rPr>
        <w:t xml:space="preserve"> point?</w:t>
      </w:r>
    </w:p>
    <w:p w:rsidR="006325B4" w:rsidRDefault="00FE11E7" w:rsidP="006325B4">
      <w:pPr>
        <w:jc w:val="both"/>
        <w:rPr>
          <w:lang w:eastAsia="en-GB"/>
        </w:rPr>
      </w:pPr>
      <w:r w:rsidRPr="00FE11E7">
        <w:rPr>
          <w:lang w:eastAsia="en-GB"/>
        </w:rPr>
        <w:t>a. X in 5, 10, 15, 20</w:t>
      </w:r>
    </w:p>
    <w:p w:rsidR="00FE11E7"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5th set</w:t>
      </w:r>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24. 6th Set – Who scores </w:t>
      </w:r>
      <w:proofErr w:type="spellStart"/>
      <w:r w:rsidRPr="006325B4">
        <w:rPr>
          <w:b/>
          <w:lang w:eastAsia="en-GB"/>
        </w:rPr>
        <w:t>Xth</w:t>
      </w:r>
      <w:proofErr w:type="spellEnd"/>
      <w:r w:rsidRPr="006325B4">
        <w:rPr>
          <w:b/>
          <w:lang w:eastAsia="en-GB"/>
        </w:rPr>
        <w:t xml:space="preserve"> point?</w:t>
      </w:r>
    </w:p>
    <w:p w:rsidR="006325B4" w:rsidRDefault="00FE11E7" w:rsidP="006325B4">
      <w:pPr>
        <w:jc w:val="both"/>
        <w:rPr>
          <w:lang w:eastAsia="en-GB"/>
        </w:rPr>
      </w:pPr>
      <w:r w:rsidRPr="00FE11E7">
        <w:rPr>
          <w:lang w:eastAsia="en-GB"/>
        </w:rPr>
        <w:t>a. X in 5, 10, 15, 20</w:t>
      </w:r>
    </w:p>
    <w:p w:rsidR="00FE11E7"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6th set</w:t>
      </w:r>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 xml:space="preserve">25. 7th Set – Who scores </w:t>
      </w:r>
      <w:proofErr w:type="spellStart"/>
      <w:r w:rsidRPr="006325B4">
        <w:rPr>
          <w:b/>
          <w:lang w:eastAsia="en-GB"/>
        </w:rPr>
        <w:t>Xth</w:t>
      </w:r>
      <w:proofErr w:type="spellEnd"/>
      <w:r w:rsidRPr="006325B4">
        <w:rPr>
          <w:b/>
          <w:lang w:eastAsia="en-GB"/>
        </w:rPr>
        <w:t xml:space="preserve"> point?</w:t>
      </w:r>
    </w:p>
    <w:p w:rsidR="006325B4" w:rsidRDefault="00FE11E7" w:rsidP="006325B4">
      <w:pPr>
        <w:jc w:val="both"/>
        <w:rPr>
          <w:lang w:eastAsia="en-GB"/>
        </w:rPr>
      </w:pPr>
      <w:r w:rsidRPr="00FE11E7">
        <w:rPr>
          <w:lang w:eastAsia="en-GB"/>
        </w:rPr>
        <w:t>a. X in 5, 10, 15, 20</w:t>
      </w:r>
    </w:p>
    <w:p w:rsidR="00FE11E7" w:rsidRDefault="00FE11E7" w:rsidP="006325B4">
      <w:pPr>
        <w:jc w:val="both"/>
        <w:rPr>
          <w:lang w:eastAsia="en-GB"/>
        </w:rPr>
      </w:pPr>
      <w:r w:rsidRPr="00FE11E7">
        <w:rPr>
          <w:lang w:eastAsia="en-GB"/>
        </w:rPr>
        <w:t xml:space="preserve">b. Which team will score the </w:t>
      </w:r>
      <w:proofErr w:type="spellStart"/>
      <w:r w:rsidRPr="00FE11E7">
        <w:rPr>
          <w:lang w:eastAsia="en-GB"/>
        </w:rPr>
        <w:t>Xth</w:t>
      </w:r>
      <w:proofErr w:type="spellEnd"/>
      <w:r w:rsidRPr="00FE11E7">
        <w:rPr>
          <w:lang w:eastAsia="en-GB"/>
        </w:rPr>
        <w:t xml:space="preserve"> point in the 7th set</w:t>
      </w:r>
    </w:p>
    <w:p w:rsidR="00FE11E7" w:rsidRPr="006325B4" w:rsidRDefault="00FE11E7" w:rsidP="006325B4">
      <w:pPr>
        <w:jc w:val="both"/>
        <w:rPr>
          <w:lang w:eastAsia="en-GB"/>
        </w:rPr>
      </w:pPr>
      <w:r w:rsidRPr="00FE11E7">
        <w:rPr>
          <w:lang w:eastAsia="en-GB"/>
        </w:rPr>
        <w:t xml:space="preserve">c. If a set ends before the </w:t>
      </w:r>
      <w:proofErr w:type="spellStart"/>
      <w:r w:rsidRPr="00FE11E7">
        <w:rPr>
          <w:lang w:eastAsia="en-GB"/>
        </w:rPr>
        <w:t>Xth</w:t>
      </w:r>
      <w:proofErr w:type="spellEnd"/>
      <w:r w:rsidRPr="00FE11E7">
        <w:rPr>
          <w:lang w:eastAsia="en-GB"/>
        </w:rPr>
        <w:t xml:space="preserve"> point is reached, this market is considered void (cancelled)</w:t>
      </w:r>
    </w:p>
    <w:p w:rsidR="006325B4" w:rsidRPr="006325B4" w:rsidRDefault="006325B4" w:rsidP="006325B4">
      <w:pPr>
        <w:jc w:val="both"/>
        <w:rPr>
          <w:b/>
          <w:lang w:eastAsia="en-GB"/>
        </w:rPr>
      </w:pPr>
      <w:r w:rsidRPr="006325B4">
        <w:rPr>
          <w:b/>
          <w:lang w:eastAsia="en-GB"/>
        </w:rPr>
        <w:t>26. How many sets will exceed score limit? (in sets – best of 5)</w:t>
      </w:r>
    </w:p>
    <w:p w:rsidR="006325B4" w:rsidRPr="005927AC" w:rsidRDefault="00FE11E7" w:rsidP="006325B4">
      <w:pPr>
        <w:jc w:val="both"/>
        <w:rPr>
          <w:lang w:eastAsia="en-GB"/>
        </w:rPr>
      </w:pPr>
      <w:r w:rsidRPr="00FE11E7">
        <w:rPr>
          <w:lang w:eastAsia="en-GB"/>
        </w:rPr>
        <w:t>In how many sets at least one team exceeds the 11 points scoring limit</w:t>
      </w:r>
    </w:p>
    <w:p w:rsidR="006325B4" w:rsidRPr="006325B4" w:rsidRDefault="006325B4" w:rsidP="006325B4">
      <w:pPr>
        <w:jc w:val="both"/>
        <w:rPr>
          <w:b/>
          <w:lang w:eastAsia="en-GB"/>
        </w:rPr>
      </w:pPr>
      <w:r w:rsidRPr="006325B4">
        <w:rPr>
          <w:b/>
          <w:lang w:eastAsia="en-GB"/>
        </w:rPr>
        <w:t>27. How many sets will exceed score limit? (in sets – best of 7)</w:t>
      </w:r>
    </w:p>
    <w:p w:rsidR="006325B4" w:rsidRPr="005927AC" w:rsidRDefault="00CC30B6" w:rsidP="006325B4">
      <w:pPr>
        <w:jc w:val="both"/>
        <w:rPr>
          <w:lang w:eastAsia="en-GB"/>
        </w:rPr>
      </w:pPr>
      <w:r w:rsidRPr="00CC30B6">
        <w:rPr>
          <w:lang w:eastAsia="en-GB"/>
        </w:rPr>
        <w:t>In how many sets at least one team exceeds the 11 points scoring limit</w:t>
      </w:r>
    </w:p>
    <w:p w:rsidR="006325B4" w:rsidRPr="006325B4" w:rsidRDefault="006325B4" w:rsidP="006325B4">
      <w:pPr>
        <w:jc w:val="both"/>
        <w:rPr>
          <w:b/>
          <w:lang w:eastAsia="en-GB"/>
        </w:rPr>
      </w:pPr>
      <w:r w:rsidRPr="006325B4">
        <w:rPr>
          <w:b/>
          <w:lang w:eastAsia="en-GB"/>
        </w:rPr>
        <w:t>28. Final Result (in sets - best of 5)</w:t>
      </w:r>
    </w:p>
    <w:p w:rsidR="006325B4" w:rsidRPr="005927AC" w:rsidRDefault="00CC30B6" w:rsidP="006325B4">
      <w:pPr>
        <w:jc w:val="both"/>
        <w:rPr>
          <w:lang w:eastAsia="en-GB"/>
        </w:rPr>
      </w:pPr>
      <w:r w:rsidRPr="00CC30B6">
        <w:rPr>
          <w:lang w:eastAsia="en-GB"/>
        </w:rPr>
        <w:t>3:2, 3:1, 3:0, 0:3, 1:3, 2:3</w:t>
      </w:r>
    </w:p>
    <w:p w:rsidR="006325B4" w:rsidRPr="006325B4" w:rsidRDefault="006325B4" w:rsidP="006325B4">
      <w:pPr>
        <w:jc w:val="both"/>
        <w:rPr>
          <w:b/>
          <w:lang w:eastAsia="en-GB"/>
        </w:rPr>
      </w:pPr>
      <w:r w:rsidRPr="006325B4">
        <w:rPr>
          <w:b/>
          <w:lang w:eastAsia="en-GB"/>
        </w:rPr>
        <w:t>29. Final Result (in sets - best of 7)</w:t>
      </w:r>
    </w:p>
    <w:p w:rsidR="006325B4" w:rsidRPr="005927AC" w:rsidRDefault="00CC30B6" w:rsidP="006325B4">
      <w:pPr>
        <w:jc w:val="both"/>
        <w:rPr>
          <w:lang w:eastAsia="en-GB"/>
        </w:rPr>
      </w:pPr>
      <w:r w:rsidRPr="00CC30B6">
        <w:rPr>
          <w:lang w:eastAsia="en-GB"/>
        </w:rPr>
        <w:t>4:3, 4:2, 4:1, 4:0, 0:4, 1:4, 2:4, 3:4</w:t>
      </w:r>
    </w:p>
    <w:p w:rsidR="006325B4" w:rsidRPr="006325B4" w:rsidRDefault="006325B4" w:rsidP="006325B4">
      <w:pPr>
        <w:jc w:val="both"/>
        <w:rPr>
          <w:b/>
          <w:lang w:eastAsia="en-GB"/>
        </w:rPr>
      </w:pPr>
      <w:r w:rsidRPr="006325B4">
        <w:rPr>
          <w:b/>
          <w:lang w:eastAsia="en-GB"/>
        </w:rPr>
        <w:t>30. Number of sets (best of 5)</w:t>
      </w:r>
    </w:p>
    <w:p w:rsidR="006325B4" w:rsidRPr="005927AC" w:rsidRDefault="00CC30B6" w:rsidP="006325B4">
      <w:pPr>
        <w:jc w:val="both"/>
        <w:rPr>
          <w:lang w:eastAsia="en-GB"/>
        </w:rPr>
      </w:pPr>
      <w:r w:rsidRPr="00CC30B6">
        <w:rPr>
          <w:lang w:eastAsia="en-GB"/>
        </w:rPr>
        <w:t>3, 4 or 5</w:t>
      </w:r>
    </w:p>
    <w:p w:rsidR="006325B4" w:rsidRPr="006325B4" w:rsidRDefault="006325B4" w:rsidP="006325B4">
      <w:pPr>
        <w:jc w:val="both"/>
        <w:rPr>
          <w:b/>
          <w:lang w:eastAsia="en-GB"/>
        </w:rPr>
      </w:pPr>
      <w:r w:rsidRPr="006325B4">
        <w:rPr>
          <w:b/>
          <w:lang w:eastAsia="en-GB"/>
        </w:rPr>
        <w:t>31. Number of sets (best of 7)</w:t>
      </w:r>
    </w:p>
    <w:p w:rsidR="006325B4" w:rsidRPr="005927AC" w:rsidRDefault="00CC30B6" w:rsidP="006325B4">
      <w:pPr>
        <w:jc w:val="both"/>
        <w:rPr>
          <w:lang w:eastAsia="en-GB"/>
        </w:rPr>
      </w:pPr>
      <w:r w:rsidRPr="00CC30B6">
        <w:rPr>
          <w:lang w:eastAsia="en-GB"/>
        </w:rPr>
        <w:t>4, 5, 6 or 7</w:t>
      </w:r>
    </w:p>
    <w:p w:rsidR="006325B4" w:rsidRPr="006325B4" w:rsidRDefault="006325B4" w:rsidP="006325B4">
      <w:pPr>
        <w:jc w:val="both"/>
        <w:rPr>
          <w:b/>
          <w:lang w:eastAsia="en-GB"/>
        </w:rPr>
      </w:pPr>
      <w:r w:rsidRPr="006325B4">
        <w:rPr>
          <w:b/>
          <w:lang w:eastAsia="en-GB"/>
        </w:rPr>
        <w:t>32. 1st set – Total</w:t>
      </w:r>
    </w:p>
    <w:p w:rsidR="006325B4" w:rsidRPr="005927AC" w:rsidRDefault="006D1294" w:rsidP="006325B4">
      <w:pPr>
        <w:jc w:val="both"/>
        <w:rPr>
          <w:lang w:eastAsia="en-GB"/>
        </w:rPr>
      </w:pPr>
      <w:r w:rsidRPr="006D1294">
        <w:rPr>
          <w:lang w:eastAsia="en-GB"/>
        </w:rPr>
        <w:t>Only points in 1st set are considered</w:t>
      </w:r>
    </w:p>
    <w:p w:rsidR="006325B4" w:rsidRPr="006325B4" w:rsidRDefault="006325B4" w:rsidP="006325B4">
      <w:pPr>
        <w:jc w:val="both"/>
        <w:rPr>
          <w:b/>
          <w:lang w:eastAsia="en-GB"/>
        </w:rPr>
      </w:pPr>
      <w:r w:rsidRPr="006325B4">
        <w:rPr>
          <w:b/>
          <w:lang w:eastAsia="en-GB"/>
        </w:rPr>
        <w:t>33. 2nd set – Total</w:t>
      </w:r>
    </w:p>
    <w:p w:rsidR="006325B4" w:rsidRPr="005927AC" w:rsidRDefault="006D1294" w:rsidP="006325B4">
      <w:pPr>
        <w:jc w:val="both"/>
        <w:rPr>
          <w:lang w:eastAsia="en-GB"/>
        </w:rPr>
      </w:pPr>
      <w:r w:rsidRPr="006D1294">
        <w:rPr>
          <w:lang w:eastAsia="en-GB"/>
        </w:rPr>
        <w:t>Only points in 2nd set are considered</w:t>
      </w:r>
    </w:p>
    <w:p w:rsidR="006325B4" w:rsidRPr="006325B4" w:rsidRDefault="006325B4" w:rsidP="006325B4">
      <w:pPr>
        <w:jc w:val="both"/>
        <w:rPr>
          <w:b/>
          <w:lang w:eastAsia="en-GB"/>
        </w:rPr>
      </w:pPr>
      <w:r w:rsidRPr="006325B4">
        <w:rPr>
          <w:b/>
          <w:lang w:eastAsia="en-GB"/>
        </w:rPr>
        <w:t>34. 3rd set – Total</w:t>
      </w:r>
    </w:p>
    <w:p w:rsidR="006325B4" w:rsidRPr="005927AC" w:rsidRDefault="006D1294" w:rsidP="006325B4">
      <w:pPr>
        <w:jc w:val="both"/>
        <w:rPr>
          <w:lang w:eastAsia="en-GB"/>
        </w:rPr>
      </w:pPr>
      <w:r w:rsidRPr="006D1294">
        <w:rPr>
          <w:lang w:eastAsia="en-GB"/>
        </w:rPr>
        <w:t>Only points in 3rd set are considered</w:t>
      </w:r>
    </w:p>
    <w:p w:rsidR="006325B4" w:rsidRPr="006325B4" w:rsidRDefault="006325B4" w:rsidP="006325B4">
      <w:pPr>
        <w:jc w:val="both"/>
        <w:rPr>
          <w:b/>
          <w:lang w:eastAsia="en-GB"/>
        </w:rPr>
      </w:pPr>
      <w:r w:rsidRPr="006325B4">
        <w:rPr>
          <w:b/>
          <w:lang w:eastAsia="en-GB"/>
        </w:rPr>
        <w:t>35. 4th set – Total</w:t>
      </w:r>
    </w:p>
    <w:p w:rsidR="006325B4" w:rsidRPr="005927AC" w:rsidRDefault="006D1294" w:rsidP="006325B4">
      <w:pPr>
        <w:jc w:val="both"/>
        <w:rPr>
          <w:lang w:eastAsia="en-GB"/>
        </w:rPr>
      </w:pPr>
      <w:r w:rsidRPr="006D1294">
        <w:rPr>
          <w:lang w:eastAsia="en-GB"/>
        </w:rPr>
        <w:t>Only points in 4th set are considered</w:t>
      </w:r>
    </w:p>
    <w:p w:rsidR="006325B4" w:rsidRPr="006325B4" w:rsidRDefault="006325B4" w:rsidP="006325B4">
      <w:pPr>
        <w:jc w:val="both"/>
        <w:rPr>
          <w:b/>
          <w:lang w:eastAsia="en-GB"/>
        </w:rPr>
      </w:pPr>
      <w:r w:rsidRPr="006325B4">
        <w:rPr>
          <w:b/>
          <w:lang w:eastAsia="en-GB"/>
        </w:rPr>
        <w:t>36. 5th set – Total</w:t>
      </w:r>
    </w:p>
    <w:p w:rsidR="006325B4" w:rsidRPr="005927AC" w:rsidRDefault="006D1294" w:rsidP="006325B4">
      <w:pPr>
        <w:jc w:val="both"/>
        <w:rPr>
          <w:lang w:eastAsia="en-GB"/>
        </w:rPr>
      </w:pPr>
      <w:r>
        <w:rPr>
          <w:lang w:eastAsia="en-GB"/>
        </w:rPr>
        <w:t>Only points in 5</w:t>
      </w:r>
      <w:r w:rsidRPr="006D1294">
        <w:rPr>
          <w:lang w:eastAsia="en-GB"/>
        </w:rPr>
        <w:t>th set are considered</w:t>
      </w:r>
    </w:p>
    <w:p w:rsidR="006325B4" w:rsidRPr="006325B4" w:rsidRDefault="006325B4" w:rsidP="006325B4">
      <w:pPr>
        <w:jc w:val="both"/>
        <w:rPr>
          <w:b/>
          <w:lang w:eastAsia="en-GB"/>
        </w:rPr>
      </w:pPr>
      <w:r w:rsidRPr="006325B4">
        <w:rPr>
          <w:b/>
          <w:lang w:eastAsia="en-GB"/>
        </w:rPr>
        <w:t>37. 6th set – Total</w:t>
      </w:r>
    </w:p>
    <w:p w:rsidR="006325B4" w:rsidRPr="005927AC" w:rsidRDefault="006D1294" w:rsidP="006325B4">
      <w:pPr>
        <w:jc w:val="both"/>
        <w:rPr>
          <w:lang w:eastAsia="en-GB"/>
        </w:rPr>
      </w:pPr>
      <w:r w:rsidRPr="006D1294">
        <w:rPr>
          <w:lang w:eastAsia="en-GB"/>
        </w:rPr>
        <w:t xml:space="preserve">Only points in </w:t>
      </w:r>
      <w:r>
        <w:rPr>
          <w:lang w:eastAsia="en-GB"/>
        </w:rPr>
        <w:t>6</w:t>
      </w:r>
      <w:r w:rsidRPr="006D1294">
        <w:rPr>
          <w:lang w:eastAsia="en-GB"/>
        </w:rPr>
        <w:t>th set are considered</w:t>
      </w:r>
    </w:p>
    <w:p w:rsidR="006325B4" w:rsidRPr="006325B4" w:rsidRDefault="006325B4" w:rsidP="006325B4">
      <w:pPr>
        <w:jc w:val="both"/>
        <w:rPr>
          <w:b/>
          <w:lang w:eastAsia="en-GB"/>
        </w:rPr>
      </w:pPr>
      <w:r w:rsidRPr="006325B4">
        <w:rPr>
          <w:b/>
          <w:lang w:eastAsia="en-GB"/>
        </w:rPr>
        <w:t>38. 7th set – Total</w:t>
      </w:r>
    </w:p>
    <w:p w:rsidR="006325B4" w:rsidRPr="005927AC" w:rsidRDefault="006D1294" w:rsidP="006325B4">
      <w:pPr>
        <w:jc w:val="both"/>
        <w:rPr>
          <w:lang w:eastAsia="en-GB"/>
        </w:rPr>
      </w:pPr>
      <w:r w:rsidRPr="006D1294">
        <w:rPr>
          <w:lang w:eastAsia="en-GB"/>
        </w:rPr>
        <w:t xml:space="preserve">Only points in </w:t>
      </w:r>
      <w:r>
        <w:rPr>
          <w:lang w:eastAsia="en-GB"/>
        </w:rPr>
        <w:t>7</w:t>
      </w:r>
      <w:r w:rsidRPr="006D1294">
        <w:rPr>
          <w:lang w:eastAsia="en-GB"/>
        </w:rPr>
        <w:t>th set are considered</w:t>
      </w:r>
    </w:p>
    <w:p w:rsidR="006325B4" w:rsidRPr="006325B4" w:rsidRDefault="006325B4" w:rsidP="006325B4">
      <w:pPr>
        <w:jc w:val="both"/>
        <w:rPr>
          <w:b/>
          <w:lang w:eastAsia="en-GB"/>
        </w:rPr>
      </w:pPr>
      <w:r w:rsidRPr="006325B4">
        <w:rPr>
          <w:b/>
          <w:lang w:eastAsia="en-GB"/>
        </w:rPr>
        <w:t>39. 1st set – Odd/Even</w:t>
      </w:r>
    </w:p>
    <w:p w:rsidR="006D1294" w:rsidRPr="005927AC" w:rsidRDefault="006D1294" w:rsidP="006D1294">
      <w:pPr>
        <w:jc w:val="both"/>
        <w:rPr>
          <w:lang w:eastAsia="en-GB"/>
        </w:rPr>
      </w:pPr>
      <w:r w:rsidRPr="006D1294">
        <w:rPr>
          <w:lang w:eastAsia="en-GB"/>
        </w:rPr>
        <w:t>Only points in 1st set are considered</w:t>
      </w:r>
    </w:p>
    <w:p w:rsidR="006325B4" w:rsidRPr="006325B4" w:rsidRDefault="006325B4" w:rsidP="006325B4">
      <w:pPr>
        <w:jc w:val="both"/>
        <w:rPr>
          <w:b/>
          <w:lang w:eastAsia="en-GB"/>
        </w:rPr>
      </w:pPr>
      <w:r w:rsidRPr="006325B4">
        <w:rPr>
          <w:b/>
          <w:lang w:eastAsia="en-GB"/>
        </w:rPr>
        <w:t>40. 2nd set – Odd/Even</w:t>
      </w:r>
    </w:p>
    <w:p w:rsidR="006D1294" w:rsidRPr="005927AC" w:rsidRDefault="006D1294" w:rsidP="006D1294">
      <w:pPr>
        <w:jc w:val="both"/>
        <w:rPr>
          <w:lang w:eastAsia="en-GB"/>
        </w:rPr>
      </w:pPr>
      <w:r w:rsidRPr="006D1294">
        <w:rPr>
          <w:lang w:eastAsia="en-GB"/>
        </w:rPr>
        <w:t>Only points in 2nd set are considered</w:t>
      </w:r>
    </w:p>
    <w:p w:rsidR="006325B4" w:rsidRPr="006325B4" w:rsidRDefault="006325B4" w:rsidP="006325B4">
      <w:pPr>
        <w:jc w:val="both"/>
        <w:rPr>
          <w:b/>
          <w:lang w:eastAsia="en-GB"/>
        </w:rPr>
      </w:pPr>
      <w:r w:rsidRPr="006325B4">
        <w:rPr>
          <w:b/>
          <w:lang w:eastAsia="en-GB"/>
        </w:rPr>
        <w:t>41. 3rd set – Odd/Even</w:t>
      </w:r>
    </w:p>
    <w:p w:rsidR="006D1294" w:rsidRPr="005927AC" w:rsidRDefault="006D1294" w:rsidP="006D1294">
      <w:pPr>
        <w:jc w:val="both"/>
        <w:rPr>
          <w:lang w:eastAsia="en-GB"/>
        </w:rPr>
      </w:pPr>
      <w:r w:rsidRPr="006D1294">
        <w:rPr>
          <w:lang w:eastAsia="en-GB"/>
        </w:rPr>
        <w:t>Only points in 3rd set are considered</w:t>
      </w:r>
    </w:p>
    <w:p w:rsidR="006325B4" w:rsidRPr="006325B4" w:rsidRDefault="006325B4" w:rsidP="006325B4">
      <w:pPr>
        <w:jc w:val="both"/>
        <w:rPr>
          <w:b/>
          <w:lang w:eastAsia="en-GB"/>
        </w:rPr>
      </w:pPr>
      <w:r w:rsidRPr="006325B4">
        <w:rPr>
          <w:b/>
          <w:lang w:eastAsia="en-GB"/>
        </w:rPr>
        <w:t>42. 4th set – Odd/Even</w:t>
      </w:r>
    </w:p>
    <w:p w:rsidR="006D1294" w:rsidRPr="005927AC" w:rsidRDefault="006D1294" w:rsidP="006D1294">
      <w:pPr>
        <w:jc w:val="both"/>
        <w:rPr>
          <w:lang w:eastAsia="en-GB"/>
        </w:rPr>
      </w:pPr>
      <w:r w:rsidRPr="006D1294">
        <w:rPr>
          <w:lang w:eastAsia="en-GB"/>
        </w:rPr>
        <w:t>Only points in 4th set are considered</w:t>
      </w:r>
    </w:p>
    <w:p w:rsidR="006325B4" w:rsidRPr="006325B4" w:rsidRDefault="006325B4" w:rsidP="006325B4">
      <w:pPr>
        <w:jc w:val="both"/>
        <w:rPr>
          <w:b/>
          <w:lang w:eastAsia="en-GB"/>
        </w:rPr>
      </w:pPr>
      <w:r w:rsidRPr="006325B4">
        <w:rPr>
          <w:b/>
          <w:lang w:eastAsia="en-GB"/>
        </w:rPr>
        <w:t>43. 5th set – Odd/Even</w:t>
      </w:r>
    </w:p>
    <w:p w:rsidR="006D1294" w:rsidRPr="005927AC" w:rsidRDefault="006D1294" w:rsidP="006D1294">
      <w:pPr>
        <w:jc w:val="both"/>
        <w:rPr>
          <w:lang w:eastAsia="en-GB"/>
        </w:rPr>
      </w:pPr>
      <w:r>
        <w:rPr>
          <w:lang w:eastAsia="en-GB"/>
        </w:rPr>
        <w:t>Only points in 5</w:t>
      </w:r>
      <w:r w:rsidRPr="006D1294">
        <w:rPr>
          <w:lang w:eastAsia="en-GB"/>
        </w:rPr>
        <w:t>th set are considered</w:t>
      </w:r>
    </w:p>
    <w:p w:rsidR="006325B4" w:rsidRPr="006325B4" w:rsidRDefault="006325B4" w:rsidP="006325B4">
      <w:pPr>
        <w:jc w:val="both"/>
        <w:rPr>
          <w:b/>
          <w:lang w:eastAsia="en-GB"/>
        </w:rPr>
      </w:pPr>
      <w:r w:rsidRPr="006325B4">
        <w:rPr>
          <w:b/>
          <w:lang w:eastAsia="en-GB"/>
        </w:rPr>
        <w:t>44. 6th set – Odd/Even</w:t>
      </w:r>
    </w:p>
    <w:p w:rsidR="006D1294" w:rsidRPr="005927AC" w:rsidRDefault="006D1294" w:rsidP="006D1294">
      <w:pPr>
        <w:jc w:val="both"/>
        <w:rPr>
          <w:lang w:eastAsia="en-GB"/>
        </w:rPr>
      </w:pPr>
      <w:r w:rsidRPr="006D1294">
        <w:rPr>
          <w:lang w:eastAsia="en-GB"/>
        </w:rPr>
        <w:t xml:space="preserve">Only points in </w:t>
      </w:r>
      <w:r>
        <w:rPr>
          <w:lang w:eastAsia="en-GB"/>
        </w:rPr>
        <w:t>6</w:t>
      </w:r>
      <w:r w:rsidRPr="006D1294">
        <w:rPr>
          <w:lang w:eastAsia="en-GB"/>
        </w:rPr>
        <w:t>th set are considered</w:t>
      </w:r>
    </w:p>
    <w:p w:rsidR="008C2FFD" w:rsidRDefault="006325B4" w:rsidP="006325B4">
      <w:pPr>
        <w:jc w:val="both"/>
        <w:rPr>
          <w:b/>
          <w:lang w:eastAsia="en-GB"/>
        </w:rPr>
      </w:pPr>
      <w:r w:rsidRPr="006325B4">
        <w:rPr>
          <w:b/>
          <w:lang w:eastAsia="en-GB"/>
        </w:rPr>
        <w:t>45. 7th set – Odd/Even</w:t>
      </w:r>
    </w:p>
    <w:p w:rsidR="006D1294" w:rsidRDefault="006D1294" w:rsidP="006D1294">
      <w:pPr>
        <w:jc w:val="both"/>
        <w:rPr>
          <w:lang w:eastAsia="en-GB"/>
        </w:rPr>
      </w:pPr>
      <w:r w:rsidRPr="006D1294">
        <w:rPr>
          <w:lang w:eastAsia="en-GB"/>
        </w:rPr>
        <w:t xml:space="preserve">Only points in </w:t>
      </w:r>
      <w:r>
        <w:rPr>
          <w:lang w:eastAsia="en-GB"/>
        </w:rPr>
        <w:t>7</w:t>
      </w:r>
      <w:r w:rsidRPr="006D1294">
        <w:rPr>
          <w:lang w:eastAsia="en-GB"/>
        </w:rPr>
        <w:t>th set are considered</w:t>
      </w:r>
    </w:p>
    <w:p w:rsidR="0040346E" w:rsidRDefault="0040346E" w:rsidP="0040346E">
      <w:pPr>
        <w:pStyle w:val="Heading2"/>
        <w:rPr>
          <w:lang w:val="en-US" w:eastAsia="en-GB"/>
        </w:rPr>
      </w:pPr>
      <w:r>
        <w:rPr>
          <w:lang w:val="en-US" w:eastAsia="en-GB"/>
        </w:rPr>
        <w:t>CRICKET</w:t>
      </w:r>
    </w:p>
    <w:p w:rsidR="0040346E" w:rsidRDefault="0040346E" w:rsidP="0040346E">
      <w:pPr>
        <w:pStyle w:val="Heading3"/>
        <w:rPr>
          <w:lang w:eastAsia="en-GB"/>
        </w:rPr>
      </w:pPr>
      <w:r>
        <w:rPr>
          <w:lang w:eastAsia="en-GB"/>
        </w:rPr>
        <w:t>IMPORTANT</w:t>
      </w:r>
    </w:p>
    <w:p w:rsidR="0040346E" w:rsidRDefault="0040346E" w:rsidP="0040346E">
      <w:pPr>
        <w:rPr>
          <w:lang w:val="en-US" w:eastAsia="en-GB"/>
        </w:rPr>
      </w:pPr>
      <w:r>
        <w:rPr>
          <w:lang w:val="en-US" w:eastAsia="en-GB"/>
        </w:rPr>
        <w:t>• All markets do not consider super overs unless otherwise mentioned</w:t>
      </w:r>
    </w:p>
    <w:p w:rsidR="0040346E" w:rsidRDefault="0040346E" w:rsidP="0040346E">
      <w:pPr>
        <w:rPr>
          <w:lang w:val="en-US" w:eastAsia="en-GB"/>
        </w:rPr>
      </w:pPr>
      <w:r>
        <w:rPr>
          <w:lang w:val="en-US" w:eastAsia="en-GB"/>
        </w:rPr>
        <w:t>• Penalty runs are not considered in any over or delivery market (markets for multiple overs are not considered for this rule)</w:t>
      </w:r>
    </w:p>
    <w:p w:rsidR="0040346E" w:rsidRDefault="0040346E" w:rsidP="0040346E">
      <w:pPr>
        <w:rPr>
          <w:lang w:val="en-US" w:eastAsia="en-GB"/>
        </w:rPr>
      </w:pPr>
      <w:r>
        <w:rPr>
          <w:lang w:val="en-US" w:eastAsia="en-GB"/>
        </w:rPr>
        <w:t>• Twenty 20: all scheduled overs must be played for undecided markets to be settled unless the innings has reached its natural conclusion</w:t>
      </w:r>
    </w:p>
    <w:p w:rsidR="0040346E" w:rsidRDefault="0040346E" w:rsidP="0040346E">
      <w:pPr>
        <w:pStyle w:val="Heading3"/>
        <w:rPr>
          <w:lang w:eastAsia="en-GB"/>
        </w:rPr>
      </w:pPr>
      <w:r>
        <w:rPr>
          <w:lang w:eastAsia="en-GB"/>
        </w:rPr>
        <w:t>SETTLEMENT AND CANCELLATION RULES</w:t>
      </w:r>
    </w:p>
    <w:p w:rsidR="0040346E" w:rsidRDefault="0040346E" w:rsidP="0040346E">
      <w:pPr>
        <w:rPr>
          <w:lang w:val="en-US" w:eastAsia="en-GB"/>
        </w:rPr>
      </w:pPr>
      <w:r>
        <w:rPr>
          <w:lang w:val="en-US" w:eastAsia="en-GB"/>
        </w:rPr>
        <w:t>• If a match is cancelled before any play has taken place, then all markets are considered void unless the match is replayed within 48 hours of its initial starting time</w:t>
      </w:r>
    </w:p>
    <w:p w:rsidR="0040346E" w:rsidRDefault="0040346E" w:rsidP="0040346E">
      <w:pPr>
        <w:rPr>
          <w:lang w:val="en-US" w:eastAsia="en-GB"/>
        </w:rPr>
      </w:pPr>
      <w:r>
        <w:rPr>
          <w:lang w:val="en-US" w:eastAsia="en-GB"/>
        </w:rPr>
        <w:t>• If the match is tied and the official competition rules do not determine a winner; or if the competition rules determine the winner by a coin toss or drawing of lots, then all undecided markets are considered void</w:t>
      </w:r>
    </w:p>
    <w:p w:rsidR="0040346E" w:rsidRDefault="0040346E" w:rsidP="0040346E">
      <w:pPr>
        <w:rPr>
          <w:lang w:val="en-US" w:eastAsia="en-GB"/>
        </w:rPr>
      </w:pPr>
      <w:r>
        <w:rPr>
          <w:lang w:val="en-US" w:eastAsia="en-GB"/>
        </w:rPr>
        <w:t>• In the event of an over not being completed, all undecided markets on this specific over are considered void unless the innings has reached its natural conclusion e.g. declaration, team all out, etc.</w:t>
      </w:r>
    </w:p>
    <w:p w:rsidR="0040346E" w:rsidRDefault="0040346E" w:rsidP="0040346E">
      <w:pPr>
        <w:rPr>
          <w:lang w:val="en-US" w:eastAsia="en-GB"/>
        </w:rPr>
      </w:pPr>
      <w:r>
        <w:rPr>
          <w:lang w:val="en-US" w:eastAsia="en-GB"/>
        </w:rPr>
        <w:t>• If markets remain open with an incorrect score which has a significant impact on the prices, we reserve the right to void betting</w:t>
      </w:r>
    </w:p>
    <w:p w:rsidR="0040346E" w:rsidRDefault="0040346E" w:rsidP="0040346E">
      <w:pPr>
        <w:pStyle w:val="Heading3"/>
        <w:rPr>
          <w:lang w:eastAsia="en-GB"/>
        </w:rPr>
      </w:pPr>
      <w:r>
        <w:rPr>
          <w:lang w:eastAsia="en-GB"/>
        </w:rPr>
        <w:t>NAME OF MARKETS AND DESCRIPTION</w:t>
      </w:r>
    </w:p>
    <w:p w:rsidR="0040346E" w:rsidRDefault="0040346E" w:rsidP="0040346E">
      <w:pPr>
        <w:rPr>
          <w:b/>
          <w:lang w:val="en-US" w:eastAsia="en-GB"/>
        </w:rPr>
      </w:pPr>
      <w:r>
        <w:rPr>
          <w:b/>
          <w:lang w:val="en-US" w:eastAsia="en-GB"/>
        </w:rPr>
        <w:t>1. Match winner, including super over</w:t>
      </w:r>
    </w:p>
    <w:p w:rsidR="0040346E" w:rsidRDefault="0040346E" w:rsidP="0040346E">
      <w:pPr>
        <w:rPr>
          <w:lang w:val="en-US" w:eastAsia="en-GB"/>
        </w:rPr>
      </w:pPr>
      <w:r>
        <w:rPr>
          <w:lang w:val="en-US" w:eastAsia="en-GB"/>
        </w:rPr>
        <w:t>(team 1; team 2)</w:t>
      </w:r>
    </w:p>
    <w:p w:rsidR="0040346E" w:rsidRDefault="0040346E" w:rsidP="0040346E">
      <w:pPr>
        <w:rPr>
          <w:b/>
          <w:lang w:val="en-US" w:eastAsia="en-GB"/>
        </w:rPr>
      </w:pPr>
      <w:r>
        <w:rPr>
          <w:b/>
          <w:lang w:val="en-US" w:eastAsia="en-GB"/>
        </w:rPr>
        <w:t>2. Total runs</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3. Total runs </w:t>
      </w:r>
      <w:proofErr w:type="spellStart"/>
      <w:r>
        <w:rPr>
          <w:b/>
          <w:lang w:val="en-US" w:eastAsia="en-GB"/>
        </w:rPr>
        <w:t>hometeam</w:t>
      </w:r>
      <w:proofErr w:type="spellEnd"/>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4. Total runs </w:t>
      </w:r>
      <w:proofErr w:type="spellStart"/>
      <w:r>
        <w:rPr>
          <w:b/>
          <w:lang w:val="en-US" w:eastAsia="en-GB"/>
        </w:rPr>
        <w:t>awayteam</w:t>
      </w:r>
      <w:proofErr w:type="spellEnd"/>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5. Runs </w:t>
      </w:r>
      <w:proofErr w:type="spellStart"/>
      <w:r>
        <w:rPr>
          <w:b/>
          <w:lang w:val="en-US" w:eastAsia="en-GB"/>
        </w:rPr>
        <w:t>hometeam</w:t>
      </w:r>
      <w:proofErr w:type="spellEnd"/>
    </w:p>
    <w:p w:rsidR="0040346E" w:rsidRDefault="0040346E" w:rsidP="0040346E">
      <w:pPr>
        <w:rPr>
          <w:lang w:val="en-US" w:eastAsia="en-GB"/>
        </w:rPr>
      </w:pPr>
      <w:r>
        <w:rPr>
          <w:lang w:val="en-US" w:eastAsia="en-GB"/>
        </w:rPr>
        <w:t>(I:1; 1:2; I:3; I:4; I:5; I:6; I:7; I:8; I:9;)</w:t>
      </w:r>
    </w:p>
    <w:p w:rsidR="0040346E" w:rsidRDefault="0040346E" w:rsidP="0040346E">
      <w:pPr>
        <w:rPr>
          <w:b/>
          <w:lang w:val="en-US" w:eastAsia="en-GB"/>
        </w:rPr>
      </w:pPr>
      <w:r>
        <w:rPr>
          <w:b/>
          <w:lang w:val="en-US" w:eastAsia="en-GB"/>
        </w:rPr>
        <w:t xml:space="preserve">6. Runs </w:t>
      </w:r>
      <w:proofErr w:type="spellStart"/>
      <w:r>
        <w:rPr>
          <w:b/>
          <w:lang w:val="en-US" w:eastAsia="en-GB"/>
        </w:rPr>
        <w:t>awayteam</w:t>
      </w:r>
      <w:proofErr w:type="spellEnd"/>
    </w:p>
    <w:p w:rsidR="0040346E" w:rsidRDefault="0040346E" w:rsidP="0040346E">
      <w:pPr>
        <w:rPr>
          <w:lang w:val="en-US" w:eastAsia="en-GB"/>
        </w:rPr>
      </w:pPr>
      <w:r>
        <w:rPr>
          <w:lang w:val="en-US" w:eastAsia="en-GB"/>
        </w:rPr>
        <w:t>(I:1; 1:2; I:3; I:4; I:5; I:6; I:7; I:8; I:9;)</w:t>
      </w:r>
    </w:p>
    <w:p w:rsidR="0040346E" w:rsidRDefault="0040346E" w:rsidP="0040346E">
      <w:pPr>
        <w:rPr>
          <w:b/>
          <w:lang w:val="en-US" w:eastAsia="en-GB"/>
        </w:rPr>
      </w:pPr>
      <w:r>
        <w:rPr>
          <w:b/>
          <w:lang w:val="en-US" w:eastAsia="en-GB"/>
        </w:rPr>
        <w:t>7. Odd/Even number of runs</w:t>
      </w:r>
    </w:p>
    <w:p w:rsidR="0040346E" w:rsidRDefault="0040346E" w:rsidP="0040346E">
      <w:pPr>
        <w:rPr>
          <w:lang w:val="en-US" w:eastAsia="en-GB"/>
        </w:rPr>
      </w:pPr>
      <w:r>
        <w:rPr>
          <w:lang w:val="en-US" w:eastAsia="en-GB"/>
        </w:rPr>
        <w:t>(odd; even)</w:t>
      </w:r>
    </w:p>
    <w:p w:rsidR="0040346E" w:rsidRDefault="0040346E" w:rsidP="0040346E">
      <w:pPr>
        <w:rPr>
          <w:b/>
          <w:lang w:val="en-US" w:eastAsia="en-GB"/>
        </w:rPr>
      </w:pPr>
      <w:r>
        <w:rPr>
          <w:b/>
          <w:lang w:val="en-US" w:eastAsia="en-GB"/>
        </w:rPr>
        <w:t>8. Number of runs in highest scoring over?</w:t>
      </w:r>
    </w:p>
    <w:p w:rsidR="0040346E" w:rsidRDefault="0040346E" w:rsidP="0040346E">
      <w:pPr>
        <w:rPr>
          <w:lang w:val="en-US" w:eastAsia="en-GB"/>
        </w:rPr>
      </w:pPr>
      <w:r>
        <w:rPr>
          <w:lang w:val="en-US" w:eastAsia="en-GB"/>
        </w:rPr>
        <w:t>(I:1; 1:2; I:3; I:4; I:5; I:6)</w:t>
      </w:r>
    </w:p>
    <w:p w:rsidR="0040346E" w:rsidRDefault="0040346E" w:rsidP="0040346E">
      <w:pPr>
        <w:rPr>
          <w:b/>
          <w:lang w:val="en-US" w:eastAsia="en-GB"/>
        </w:rPr>
      </w:pPr>
      <w:r>
        <w:rPr>
          <w:b/>
          <w:lang w:val="en-US" w:eastAsia="en-GB"/>
        </w:rPr>
        <w:t>9. Which will have the highest scoring over?</w:t>
      </w:r>
    </w:p>
    <w:p w:rsidR="0040346E" w:rsidRDefault="0040346E" w:rsidP="0040346E">
      <w:pPr>
        <w:rPr>
          <w:lang w:val="en-US" w:eastAsia="en-GB"/>
        </w:rPr>
      </w:pPr>
      <w:r>
        <w:rPr>
          <w:lang w:val="en-US" w:eastAsia="en-GB"/>
        </w:rPr>
        <w:t>(team 1; draw; team 2)</w:t>
      </w:r>
    </w:p>
    <w:p w:rsidR="0040346E" w:rsidRDefault="0040346E" w:rsidP="0040346E">
      <w:pPr>
        <w:rPr>
          <w:b/>
          <w:lang w:val="en-US" w:eastAsia="en-GB"/>
        </w:rPr>
      </w:pPr>
      <w:r>
        <w:rPr>
          <w:b/>
          <w:lang w:val="en-US" w:eastAsia="en-GB"/>
        </w:rPr>
        <w:t xml:space="preserve">10. Will there be a </w:t>
      </w:r>
      <w:proofErr w:type="spellStart"/>
      <w:r>
        <w:rPr>
          <w:b/>
          <w:lang w:val="en-US" w:eastAsia="en-GB"/>
        </w:rPr>
        <w:t>superover</w:t>
      </w:r>
      <w:proofErr w:type="spellEnd"/>
      <w:r>
        <w:rPr>
          <w:b/>
          <w:lang w:val="en-US" w:eastAsia="en-GB"/>
        </w:rPr>
        <w:t>?</w:t>
      </w:r>
    </w:p>
    <w:p w:rsidR="0040346E" w:rsidRDefault="0040346E" w:rsidP="0040346E">
      <w:pPr>
        <w:rPr>
          <w:lang w:val="en-US" w:eastAsia="en-GB"/>
        </w:rPr>
      </w:pPr>
      <w:r>
        <w:rPr>
          <w:lang w:val="en-US" w:eastAsia="en-GB"/>
        </w:rPr>
        <w:t>(yes; no)</w:t>
      </w:r>
    </w:p>
    <w:p w:rsidR="0040346E" w:rsidRDefault="0040346E" w:rsidP="0040346E">
      <w:pPr>
        <w:rPr>
          <w:b/>
          <w:lang w:val="en-US" w:eastAsia="en-GB"/>
        </w:rPr>
      </w:pPr>
      <w:r>
        <w:rPr>
          <w:b/>
          <w:lang w:val="en-US" w:eastAsia="en-GB"/>
        </w:rPr>
        <w:t>11. Which team will lead after x overs</w:t>
      </w:r>
    </w:p>
    <w:p w:rsidR="0040346E" w:rsidRDefault="0040346E" w:rsidP="0040346E">
      <w:pPr>
        <w:rPr>
          <w:lang w:val="en-US" w:eastAsia="en-GB"/>
        </w:rPr>
      </w:pPr>
      <w:r>
        <w:rPr>
          <w:lang w:val="en-US" w:eastAsia="en-GB"/>
        </w:rPr>
        <w:t>(team 1; draw; team 2)</w:t>
      </w:r>
    </w:p>
    <w:p w:rsidR="0040346E" w:rsidRDefault="0040346E" w:rsidP="0040346E">
      <w:pPr>
        <w:rPr>
          <w:b/>
          <w:lang w:val="en-US" w:eastAsia="en-GB"/>
        </w:rPr>
      </w:pPr>
      <w:r>
        <w:rPr>
          <w:b/>
          <w:lang w:val="en-US" w:eastAsia="en-GB"/>
        </w:rPr>
        <w:t xml:space="preserve">12. Total runs </w:t>
      </w:r>
      <w:proofErr w:type="spellStart"/>
      <w:r>
        <w:rPr>
          <w:b/>
          <w:lang w:val="en-US" w:eastAsia="en-GB"/>
        </w:rPr>
        <w:t>hometeam</w:t>
      </w:r>
      <w:proofErr w:type="spellEnd"/>
      <w:r>
        <w:rPr>
          <w:b/>
          <w:lang w:val="en-US" w:eastAsia="en-GB"/>
        </w:rPr>
        <w:t xml:space="preserve"> after x overs</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13. Total runs </w:t>
      </w:r>
      <w:proofErr w:type="spellStart"/>
      <w:r>
        <w:rPr>
          <w:b/>
          <w:lang w:val="en-US" w:eastAsia="en-GB"/>
        </w:rPr>
        <w:t>awayteam</w:t>
      </w:r>
      <w:proofErr w:type="spellEnd"/>
      <w:r>
        <w:rPr>
          <w:b/>
          <w:lang w:val="en-US" w:eastAsia="en-GB"/>
        </w:rPr>
        <w:t xml:space="preserve"> after x overs</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14. Runs </w:t>
      </w:r>
      <w:proofErr w:type="spellStart"/>
      <w:r>
        <w:rPr>
          <w:b/>
          <w:lang w:val="en-US" w:eastAsia="en-GB"/>
        </w:rPr>
        <w:t>hometeam</w:t>
      </w:r>
      <w:proofErr w:type="spellEnd"/>
      <w:r>
        <w:rPr>
          <w:b/>
          <w:lang w:val="en-US" w:eastAsia="en-GB"/>
        </w:rPr>
        <w:t xml:space="preserve"> after x overs</w:t>
      </w:r>
    </w:p>
    <w:p w:rsidR="0040346E" w:rsidRDefault="0040346E" w:rsidP="0040346E">
      <w:pPr>
        <w:rPr>
          <w:lang w:val="en-US" w:eastAsia="en-GB"/>
        </w:rPr>
      </w:pPr>
      <w:r>
        <w:rPr>
          <w:lang w:val="en-US" w:eastAsia="en-GB"/>
        </w:rPr>
        <w:t>(I:1; 1:2; I:3; I:4; I:5; I:6; I:7; I:8; I:9;)</w:t>
      </w:r>
    </w:p>
    <w:p w:rsidR="0040346E" w:rsidRDefault="0040346E" w:rsidP="0040346E">
      <w:pPr>
        <w:rPr>
          <w:b/>
          <w:lang w:val="en-US" w:eastAsia="en-GB"/>
        </w:rPr>
      </w:pPr>
      <w:r>
        <w:rPr>
          <w:b/>
          <w:lang w:val="en-US" w:eastAsia="en-GB"/>
        </w:rPr>
        <w:t xml:space="preserve">15. Runs </w:t>
      </w:r>
      <w:proofErr w:type="spellStart"/>
      <w:r>
        <w:rPr>
          <w:b/>
          <w:lang w:val="en-US" w:eastAsia="en-GB"/>
        </w:rPr>
        <w:t>awayteam</w:t>
      </w:r>
      <w:proofErr w:type="spellEnd"/>
      <w:r>
        <w:rPr>
          <w:b/>
          <w:lang w:val="en-US" w:eastAsia="en-GB"/>
        </w:rPr>
        <w:t xml:space="preserve"> after x overs</w:t>
      </w:r>
    </w:p>
    <w:p w:rsidR="0040346E" w:rsidRDefault="0040346E" w:rsidP="0040346E">
      <w:pPr>
        <w:rPr>
          <w:lang w:val="en-US" w:eastAsia="en-GB"/>
        </w:rPr>
      </w:pPr>
      <w:r>
        <w:rPr>
          <w:lang w:val="en-US" w:eastAsia="en-GB"/>
        </w:rPr>
        <w:t>(I:1; 1:2; I:3; I:4; I:5; I:6; I:7; I:8; I:9;)</w:t>
      </w:r>
    </w:p>
    <w:p w:rsidR="0040346E" w:rsidRDefault="0040346E" w:rsidP="0040346E">
      <w:pPr>
        <w:rPr>
          <w:b/>
          <w:lang w:val="en-US" w:eastAsia="en-GB"/>
        </w:rPr>
      </w:pPr>
      <w:r>
        <w:rPr>
          <w:b/>
          <w:lang w:val="en-US" w:eastAsia="en-GB"/>
        </w:rPr>
        <w:t xml:space="preserve">16. Total runs </w:t>
      </w:r>
      <w:proofErr w:type="spellStart"/>
      <w:r>
        <w:rPr>
          <w:b/>
          <w:lang w:val="en-US" w:eastAsia="en-GB"/>
        </w:rPr>
        <w:t>hometeam</w:t>
      </w:r>
      <w:proofErr w:type="spellEnd"/>
      <w:r>
        <w:rPr>
          <w:b/>
          <w:lang w:val="en-US" w:eastAsia="en-GB"/>
        </w:rPr>
        <w:t xml:space="preserve"> for over x in innings x</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17. Total runs </w:t>
      </w:r>
      <w:proofErr w:type="spellStart"/>
      <w:r>
        <w:rPr>
          <w:b/>
          <w:lang w:val="en-US" w:eastAsia="en-GB"/>
        </w:rPr>
        <w:t>awayteam</w:t>
      </w:r>
      <w:proofErr w:type="spellEnd"/>
      <w:r>
        <w:rPr>
          <w:b/>
          <w:lang w:val="en-US" w:eastAsia="en-GB"/>
        </w:rPr>
        <w:t xml:space="preserve"> for over x in innings x</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18. Odd/Even number of runs </w:t>
      </w:r>
      <w:proofErr w:type="spellStart"/>
      <w:r>
        <w:rPr>
          <w:b/>
          <w:lang w:val="en-US" w:eastAsia="en-GB"/>
        </w:rPr>
        <w:t>hometeam</w:t>
      </w:r>
      <w:proofErr w:type="spellEnd"/>
      <w:r>
        <w:rPr>
          <w:b/>
          <w:lang w:val="en-US" w:eastAsia="en-GB"/>
        </w:rPr>
        <w:t xml:space="preserve"> for over x in innings x</w:t>
      </w:r>
    </w:p>
    <w:p w:rsidR="0040346E" w:rsidRDefault="0040346E" w:rsidP="0040346E">
      <w:pPr>
        <w:rPr>
          <w:lang w:val="en-US" w:eastAsia="en-GB"/>
        </w:rPr>
      </w:pPr>
      <w:r>
        <w:rPr>
          <w:lang w:val="en-US" w:eastAsia="en-GB"/>
        </w:rPr>
        <w:t>(odd; even)</w:t>
      </w:r>
    </w:p>
    <w:p w:rsidR="0040346E" w:rsidRDefault="0040346E" w:rsidP="0040346E">
      <w:pPr>
        <w:rPr>
          <w:b/>
          <w:lang w:val="en-US" w:eastAsia="en-GB"/>
        </w:rPr>
      </w:pPr>
      <w:r>
        <w:rPr>
          <w:b/>
          <w:lang w:val="en-US" w:eastAsia="en-GB"/>
        </w:rPr>
        <w:t xml:space="preserve">19. Odd/Even number of runs </w:t>
      </w:r>
      <w:proofErr w:type="spellStart"/>
      <w:r>
        <w:rPr>
          <w:b/>
          <w:lang w:val="en-US" w:eastAsia="en-GB"/>
        </w:rPr>
        <w:t>awayteam</w:t>
      </w:r>
      <w:proofErr w:type="spellEnd"/>
      <w:r>
        <w:rPr>
          <w:b/>
          <w:lang w:val="en-US" w:eastAsia="en-GB"/>
        </w:rPr>
        <w:t xml:space="preserve"> for over x in innings x</w:t>
      </w:r>
    </w:p>
    <w:p w:rsidR="0040346E" w:rsidRDefault="0040346E" w:rsidP="0040346E">
      <w:pPr>
        <w:rPr>
          <w:lang w:val="en-US" w:eastAsia="en-GB"/>
        </w:rPr>
      </w:pPr>
      <w:r>
        <w:rPr>
          <w:lang w:val="en-US" w:eastAsia="en-GB"/>
        </w:rPr>
        <w:t>(odd; even)</w:t>
      </w:r>
    </w:p>
    <w:p w:rsidR="0040346E" w:rsidRDefault="0040346E" w:rsidP="0040346E">
      <w:pPr>
        <w:rPr>
          <w:b/>
          <w:lang w:val="en-US" w:eastAsia="en-GB"/>
        </w:rPr>
      </w:pPr>
      <w:r>
        <w:rPr>
          <w:b/>
          <w:lang w:val="en-US" w:eastAsia="en-GB"/>
        </w:rPr>
        <w:t xml:space="preserve">20. Total runs </w:t>
      </w:r>
      <w:proofErr w:type="spellStart"/>
      <w:r>
        <w:rPr>
          <w:b/>
          <w:lang w:val="en-US" w:eastAsia="en-GB"/>
        </w:rPr>
        <w:t>hometeam</w:t>
      </w:r>
      <w:proofErr w:type="spellEnd"/>
      <w:r>
        <w:rPr>
          <w:b/>
          <w:lang w:val="en-US" w:eastAsia="en-GB"/>
        </w:rPr>
        <w:t xml:space="preserve"> in delivery x of over x in innings x</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 xml:space="preserve">21. Total runs </w:t>
      </w:r>
      <w:proofErr w:type="spellStart"/>
      <w:r>
        <w:rPr>
          <w:b/>
          <w:lang w:val="en-US" w:eastAsia="en-GB"/>
        </w:rPr>
        <w:t>awayteam</w:t>
      </w:r>
      <w:proofErr w:type="spellEnd"/>
      <w:r>
        <w:rPr>
          <w:b/>
          <w:lang w:val="en-US" w:eastAsia="en-GB"/>
        </w:rPr>
        <w:t xml:space="preserve"> in delivery x of over x in innings x</w:t>
      </w:r>
    </w:p>
    <w:p w:rsidR="0040346E" w:rsidRDefault="0040346E" w:rsidP="0040346E">
      <w:pPr>
        <w:rPr>
          <w:lang w:val="en-US" w:eastAsia="en-GB"/>
        </w:rPr>
      </w:pPr>
      <w:r>
        <w:rPr>
          <w:lang w:val="en-US" w:eastAsia="en-GB"/>
        </w:rPr>
        <w:t>(over; under)</w:t>
      </w:r>
    </w:p>
    <w:p w:rsidR="0040346E" w:rsidRDefault="0040346E" w:rsidP="0040346E">
      <w:pPr>
        <w:rPr>
          <w:b/>
          <w:lang w:val="en-US" w:eastAsia="en-GB"/>
        </w:rPr>
      </w:pPr>
      <w:r>
        <w:rPr>
          <w:b/>
          <w:lang w:val="en-US" w:eastAsia="en-GB"/>
        </w:rPr>
        <w:t>22. Next dismissal</w:t>
      </w:r>
    </w:p>
    <w:p w:rsidR="0040346E" w:rsidRDefault="0040346E" w:rsidP="0040346E">
      <w:pPr>
        <w:rPr>
          <w:lang w:val="en-US" w:eastAsia="en-GB"/>
        </w:rPr>
      </w:pPr>
      <w:r>
        <w:rPr>
          <w:lang w:val="en-US" w:eastAsia="en-GB"/>
        </w:rPr>
        <w:t>(caught; bowled; LBW; Run out; Stumped and others)</w:t>
      </w:r>
    </w:p>
    <w:p w:rsidR="0040346E" w:rsidRDefault="0040346E" w:rsidP="0040346E">
      <w:pPr>
        <w:rPr>
          <w:b/>
          <w:lang w:val="en-US" w:eastAsia="en-GB"/>
        </w:rPr>
      </w:pPr>
      <w:r>
        <w:rPr>
          <w:b/>
          <w:lang w:val="en-US" w:eastAsia="en-GB"/>
        </w:rPr>
        <w:t>23. Next dismissal (caught / not caught)</w:t>
      </w:r>
    </w:p>
    <w:p w:rsidR="008C3D8B" w:rsidRPr="0040346E" w:rsidRDefault="0040346E" w:rsidP="0040346E">
      <w:pPr>
        <w:rPr>
          <w:lang w:val="en-US" w:eastAsia="en-GB"/>
        </w:rPr>
      </w:pPr>
      <w:r>
        <w:rPr>
          <w:lang w:val="en-US" w:eastAsia="en-GB"/>
        </w:rPr>
        <w:t>(caught; not caught)</w:t>
      </w:r>
    </w:p>
    <w:sectPr w:rsidR="008C3D8B" w:rsidRPr="0040346E"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61E" w:rsidRDefault="00EE361E" w:rsidP="00A642E4">
      <w:r>
        <w:separator/>
      </w:r>
    </w:p>
  </w:endnote>
  <w:endnote w:type="continuationSeparator" w:id="0">
    <w:p w:rsidR="00EE361E" w:rsidRDefault="00EE361E"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38" w:rsidRDefault="00781038" w:rsidP="00A642E4">
    <w:pPr>
      <w:tabs>
        <w:tab w:val="left" w:pos="2625"/>
      </w:tabs>
    </w:pPr>
    <w:r>
      <w:rPr>
        <w:noProof/>
        <w:lang w:val="en-US"/>
      </w:rPr>
      <w:drawing>
        <wp:anchor distT="0" distB="0" distL="114300" distR="114300" simplePos="0" relativeHeight="251661312" behindDoc="0" locked="0" layoutInCell="1" allowOverlap="1" wp14:anchorId="59A6E3FB" wp14:editId="7284FF2E">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781038" w:rsidTr="00861D17">
      <w:tc>
        <w:tcPr>
          <w:tcW w:w="5038" w:type="dxa"/>
          <w:shd w:val="clear" w:color="auto" w:fill="auto"/>
          <w:tcMar>
            <w:top w:w="0" w:type="dxa"/>
            <w:left w:w="108" w:type="dxa"/>
            <w:bottom w:w="0" w:type="dxa"/>
            <w:right w:w="108" w:type="dxa"/>
          </w:tcMar>
        </w:tcPr>
        <w:p w:rsidR="00781038" w:rsidRDefault="00781038"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964FDB">
            <w:rPr>
              <w:rFonts w:ascii="Arial" w:hAnsi="Arial" w:cs="Arial"/>
              <w:b/>
              <w:bCs/>
              <w:noProof/>
              <w:color w:val="CFD1D2"/>
              <w:spacing w:val="60"/>
            </w:rPr>
            <w:t>2</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781038" w:rsidRDefault="00781038" w:rsidP="00861D17">
          <w:pPr>
            <w:pStyle w:val="Footer"/>
            <w:rPr>
              <w:rFonts w:ascii="Arial" w:hAnsi="Arial" w:cs="Arial"/>
              <w:color w:val="CFD1D2"/>
              <w:spacing w:val="60"/>
            </w:rPr>
          </w:pPr>
        </w:p>
      </w:tc>
    </w:tr>
  </w:tbl>
  <w:p w:rsidR="00781038" w:rsidRDefault="00781038"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61E" w:rsidRDefault="00EE361E" w:rsidP="00A642E4">
      <w:r>
        <w:separator/>
      </w:r>
    </w:p>
  </w:footnote>
  <w:footnote w:type="continuationSeparator" w:id="0">
    <w:p w:rsidR="00EE361E" w:rsidRDefault="00EE361E"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038" w:rsidRDefault="00781038"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7EA0502E" wp14:editId="6730E3FA">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EFB"/>
    <w:multiLevelType w:val="hybridMultilevel"/>
    <w:tmpl w:val="0FF45904"/>
    <w:lvl w:ilvl="0" w:tplc="F1F28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E7AE8"/>
    <w:multiLevelType w:val="hybridMultilevel"/>
    <w:tmpl w:val="ADA2C5AC"/>
    <w:lvl w:ilvl="0" w:tplc="35C6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AB4BC0"/>
    <w:multiLevelType w:val="hybridMultilevel"/>
    <w:tmpl w:val="D12E733C"/>
    <w:lvl w:ilvl="0" w:tplc="5A748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802BB5"/>
    <w:multiLevelType w:val="hybridMultilevel"/>
    <w:tmpl w:val="A010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70DE3"/>
    <w:multiLevelType w:val="hybridMultilevel"/>
    <w:tmpl w:val="FA68F4F4"/>
    <w:lvl w:ilvl="0" w:tplc="B3FA0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06609"/>
    <w:multiLevelType w:val="hybridMultilevel"/>
    <w:tmpl w:val="150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E6C73"/>
    <w:multiLevelType w:val="hybridMultilevel"/>
    <w:tmpl w:val="518486E8"/>
    <w:lvl w:ilvl="0" w:tplc="1B3E6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E26949"/>
    <w:multiLevelType w:val="hybridMultilevel"/>
    <w:tmpl w:val="E31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E6E82"/>
    <w:multiLevelType w:val="hybridMultilevel"/>
    <w:tmpl w:val="E9006B6C"/>
    <w:lvl w:ilvl="0" w:tplc="B6C89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5E6712"/>
    <w:multiLevelType w:val="hybridMultilevel"/>
    <w:tmpl w:val="091232E8"/>
    <w:lvl w:ilvl="0" w:tplc="E3F82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B60E02"/>
    <w:multiLevelType w:val="hybridMultilevel"/>
    <w:tmpl w:val="0E8C6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336C86"/>
    <w:multiLevelType w:val="hybridMultilevel"/>
    <w:tmpl w:val="4066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80DCC"/>
    <w:multiLevelType w:val="hybridMultilevel"/>
    <w:tmpl w:val="FA564964"/>
    <w:lvl w:ilvl="0" w:tplc="5ED0E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DE7E80"/>
    <w:multiLevelType w:val="hybridMultilevel"/>
    <w:tmpl w:val="E53E0C80"/>
    <w:lvl w:ilvl="0" w:tplc="AAAAA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6D18A0"/>
    <w:multiLevelType w:val="hybridMultilevel"/>
    <w:tmpl w:val="C23E3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3117C"/>
    <w:multiLevelType w:val="hybridMultilevel"/>
    <w:tmpl w:val="FC6A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E73DA6"/>
    <w:multiLevelType w:val="hybridMultilevel"/>
    <w:tmpl w:val="326E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5F7360"/>
    <w:multiLevelType w:val="hybridMultilevel"/>
    <w:tmpl w:val="3216F7CC"/>
    <w:lvl w:ilvl="0" w:tplc="9D122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863DF5"/>
    <w:multiLevelType w:val="hybridMultilevel"/>
    <w:tmpl w:val="FDA2F2F8"/>
    <w:lvl w:ilvl="0" w:tplc="FE84B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557424"/>
    <w:multiLevelType w:val="hybridMultilevel"/>
    <w:tmpl w:val="A35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71755"/>
    <w:multiLevelType w:val="hybridMultilevel"/>
    <w:tmpl w:val="898E7D32"/>
    <w:lvl w:ilvl="0" w:tplc="8F368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94B7D88"/>
    <w:multiLevelType w:val="hybridMultilevel"/>
    <w:tmpl w:val="3034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3C10E2"/>
    <w:multiLevelType w:val="hybridMultilevel"/>
    <w:tmpl w:val="00CE5A50"/>
    <w:lvl w:ilvl="0" w:tplc="F3AEE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6"/>
  </w:num>
  <w:num w:numId="3">
    <w:abstractNumId w:val="0"/>
  </w:num>
  <w:num w:numId="4">
    <w:abstractNumId w:val="22"/>
  </w:num>
  <w:num w:numId="5">
    <w:abstractNumId w:val="20"/>
  </w:num>
  <w:num w:numId="6">
    <w:abstractNumId w:val="2"/>
  </w:num>
  <w:num w:numId="7">
    <w:abstractNumId w:val="13"/>
  </w:num>
  <w:num w:numId="8">
    <w:abstractNumId w:val="8"/>
  </w:num>
  <w:num w:numId="9">
    <w:abstractNumId w:val="6"/>
  </w:num>
  <w:num w:numId="10">
    <w:abstractNumId w:val="9"/>
  </w:num>
  <w:num w:numId="11">
    <w:abstractNumId w:val="1"/>
  </w:num>
  <w:num w:numId="12">
    <w:abstractNumId w:val="4"/>
  </w:num>
  <w:num w:numId="13">
    <w:abstractNumId w:val="18"/>
  </w:num>
  <w:num w:numId="14">
    <w:abstractNumId w:val="17"/>
  </w:num>
  <w:num w:numId="15">
    <w:abstractNumId w:val="12"/>
  </w:num>
  <w:num w:numId="16">
    <w:abstractNumId w:val="11"/>
  </w:num>
  <w:num w:numId="17">
    <w:abstractNumId w:val="21"/>
  </w:num>
  <w:num w:numId="18">
    <w:abstractNumId w:val="19"/>
  </w:num>
  <w:num w:numId="19">
    <w:abstractNumId w:val="15"/>
  </w:num>
  <w:num w:numId="20">
    <w:abstractNumId w:val="5"/>
  </w:num>
  <w:num w:numId="21">
    <w:abstractNumId w:val="7"/>
  </w:num>
  <w:num w:numId="22">
    <w:abstractNumId w:val="14"/>
  </w:num>
  <w:num w:numId="2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25E1"/>
    <w:rsid w:val="0000303E"/>
    <w:rsid w:val="000100CE"/>
    <w:rsid w:val="00010D08"/>
    <w:rsid w:val="000157AB"/>
    <w:rsid w:val="00015AFE"/>
    <w:rsid w:val="0001671D"/>
    <w:rsid w:val="000169F1"/>
    <w:rsid w:val="00020E0B"/>
    <w:rsid w:val="00024DB7"/>
    <w:rsid w:val="00025BF5"/>
    <w:rsid w:val="00030364"/>
    <w:rsid w:val="00030C6B"/>
    <w:rsid w:val="000338E8"/>
    <w:rsid w:val="00035778"/>
    <w:rsid w:val="00045A98"/>
    <w:rsid w:val="000461C5"/>
    <w:rsid w:val="000478BE"/>
    <w:rsid w:val="000536FA"/>
    <w:rsid w:val="00054955"/>
    <w:rsid w:val="00056415"/>
    <w:rsid w:val="0005698D"/>
    <w:rsid w:val="00056CB1"/>
    <w:rsid w:val="00061616"/>
    <w:rsid w:val="00061B8D"/>
    <w:rsid w:val="0006209A"/>
    <w:rsid w:val="00064527"/>
    <w:rsid w:val="0007281B"/>
    <w:rsid w:val="00081035"/>
    <w:rsid w:val="00081350"/>
    <w:rsid w:val="0008398B"/>
    <w:rsid w:val="00097478"/>
    <w:rsid w:val="000A3E8A"/>
    <w:rsid w:val="000A581E"/>
    <w:rsid w:val="000A7D2D"/>
    <w:rsid w:val="000B279E"/>
    <w:rsid w:val="000B2A09"/>
    <w:rsid w:val="000B6FAC"/>
    <w:rsid w:val="000B70B1"/>
    <w:rsid w:val="000C0A57"/>
    <w:rsid w:val="000C3739"/>
    <w:rsid w:val="000C3C6F"/>
    <w:rsid w:val="000C588D"/>
    <w:rsid w:val="000D64BF"/>
    <w:rsid w:val="000E1D73"/>
    <w:rsid w:val="000F0774"/>
    <w:rsid w:val="000F319F"/>
    <w:rsid w:val="000F7857"/>
    <w:rsid w:val="000F7AC2"/>
    <w:rsid w:val="0010326F"/>
    <w:rsid w:val="0010668B"/>
    <w:rsid w:val="00107769"/>
    <w:rsid w:val="00114D7E"/>
    <w:rsid w:val="001151AB"/>
    <w:rsid w:val="001162DD"/>
    <w:rsid w:val="00123A71"/>
    <w:rsid w:val="00125343"/>
    <w:rsid w:val="00127252"/>
    <w:rsid w:val="0012754E"/>
    <w:rsid w:val="001325AD"/>
    <w:rsid w:val="00132F09"/>
    <w:rsid w:val="00141B35"/>
    <w:rsid w:val="00144D4E"/>
    <w:rsid w:val="00150F1A"/>
    <w:rsid w:val="001515B7"/>
    <w:rsid w:val="001531F4"/>
    <w:rsid w:val="00160A5F"/>
    <w:rsid w:val="00163191"/>
    <w:rsid w:val="001644AF"/>
    <w:rsid w:val="001649E5"/>
    <w:rsid w:val="001714AE"/>
    <w:rsid w:val="0017333C"/>
    <w:rsid w:val="00182726"/>
    <w:rsid w:val="00182B0A"/>
    <w:rsid w:val="00184F04"/>
    <w:rsid w:val="00187CA8"/>
    <w:rsid w:val="00191B43"/>
    <w:rsid w:val="001A4565"/>
    <w:rsid w:val="001B2DE7"/>
    <w:rsid w:val="001B2FDD"/>
    <w:rsid w:val="001C1806"/>
    <w:rsid w:val="001C53EF"/>
    <w:rsid w:val="001C7FB0"/>
    <w:rsid w:val="001D6599"/>
    <w:rsid w:val="001E6136"/>
    <w:rsid w:val="001E7DB0"/>
    <w:rsid w:val="001F09F0"/>
    <w:rsid w:val="001F7ABE"/>
    <w:rsid w:val="00201EB9"/>
    <w:rsid w:val="00211ADA"/>
    <w:rsid w:val="00217296"/>
    <w:rsid w:val="002239B5"/>
    <w:rsid w:val="00224E3E"/>
    <w:rsid w:val="00234727"/>
    <w:rsid w:val="00251CA3"/>
    <w:rsid w:val="00255B39"/>
    <w:rsid w:val="002570A4"/>
    <w:rsid w:val="00262A9F"/>
    <w:rsid w:val="002707F5"/>
    <w:rsid w:val="00270B4A"/>
    <w:rsid w:val="002736D7"/>
    <w:rsid w:val="002737F4"/>
    <w:rsid w:val="00274D00"/>
    <w:rsid w:val="00277C67"/>
    <w:rsid w:val="0028200B"/>
    <w:rsid w:val="0028335A"/>
    <w:rsid w:val="00283D63"/>
    <w:rsid w:val="0028511B"/>
    <w:rsid w:val="00285964"/>
    <w:rsid w:val="002872DA"/>
    <w:rsid w:val="00291FEA"/>
    <w:rsid w:val="00293160"/>
    <w:rsid w:val="002A553C"/>
    <w:rsid w:val="002B5CA2"/>
    <w:rsid w:val="002B6005"/>
    <w:rsid w:val="002B6575"/>
    <w:rsid w:val="002C144B"/>
    <w:rsid w:val="002C1CAD"/>
    <w:rsid w:val="002C72B9"/>
    <w:rsid w:val="002D3BB8"/>
    <w:rsid w:val="002E25AB"/>
    <w:rsid w:val="002F3819"/>
    <w:rsid w:val="002F4445"/>
    <w:rsid w:val="0030028F"/>
    <w:rsid w:val="003150B9"/>
    <w:rsid w:val="003152F6"/>
    <w:rsid w:val="00317917"/>
    <w:rsid w:val="003222FB"/>
    <w:rsid w:val="00326A73"/>
    <w:rsid w:val="00327AFD"/>
    <w:rsid w:val="00331A88"/>
    <w:rsid w:val="003364DF"/>
    <w:rsid w:val="00344BD5"/>
    <w:rsid w:val="00344FC3"/>
    <w:rsid w:val="003555C1"/>
    <w:rsid w:val="003558DE"/>
    <w:rsid w:val="003563CE"/>
    <w:rsid w:val="00362A7D"/>
    <w:rsid w:val="003642B3"/>
    <w:rsid w:val="0036751C"/>
    <w:rsid w:val="00371E0A"/>
    <w:rsid w:val="00372EB8"/>
    <w:rsid w:val="00373EC3"/>
    <w:rsid w:val="003766F1"/>
    <w:rsid w:val="00377625"/>
    <w:rsid w:val="00381C8B"/>
    <w:rsid w:val="00382E58"/>
    <w:rsid w:val="003A3E0A"/>
    <w:rsid w:val="003A4527"/>
    <w:rsid w:val="003A7982"/>
    <w:rsid w:val="003B30C3"/>
    <w:rsid w:val="003B61E2"/>
    <w:rsid w:val="003C03AE"/>
    <w:rsid w:val="003C0C10"/>
    <w:rsid w:val="003C465F"/>
    <w:rsid w:val="003C5D86"/>
    <w:rsid w:val="003C6C18"/>
    <w:rsid w:val="003E6074"/>
    <w:rsid w:val="003F0A7B"/>
    <w:rsid w:val="003F12F1"/>
    <w:rsid w:val="0040143D"/>
    <w:rsid w:val="0040346E"/>
    <w:rsid w:val="004039C8"/>
    <w:rsid w:val="00404C00"/>
    <w:rsid w:val="0040549B"/>
    <w:rsid w:val="00411CA3"/>
    <w:rsid w:val="00414C9F"/>
    <w:rsid w:val="004162D1"/>
    <w:rsid w:val="00426A60"/>
    <w:rsid w:val="00434727"/>
    <w:rsid w:val="004355B5"/>
    <w:rsid w:val="004364E2"/>
    <w:rsid w:val="00442257"/>
    <w:rsid w:val="00442DC9"/>
    <w:rsid w:val="00444ED3"/>
    <w:rsid w:val="00451D16"/>
    <w:rsid w:val="0045436D"/>
    <w:rsid w:val="004554EC"/>
    <w:rsid w:val="00455C31"/>
    <w:rsid w:val="00460B6E"/>
    <w:rsid w:val="00461A8A"/>
    <w:rsid w:val="0046332B"/>
    <w:rsid w:val="00472345"/>
    <w:rsid w:val="00475901"/>
    <w:rsid w:val="00475D92"/>
    <w:rsid w:val="00483038"/>
    <w:rsid w:val="00484E7C"/>
    <w:rsid w:val="00490CD4"/>
    <w:rsid w:val="0049145E"/>
    <w:rsid w:val="00493A5D"/>
    <w:rsid w:val="004963E2"/>
    <w:rsid w:val="004973C2"/>
    <w:rsid w:val="004A3A7A"/>
    <w:rsid w:val="004A3FA9"/>
    <w:rsid w:val="004A5075"/>
    <w:rsid w:val="004B01DA"/>
    <w:rsid w:val="004B5689"/>
    <w:rsid w:val="004D08F4"/>
    <w:rsid w:val="004D3FC0"/>
    <w:rsid w:val="004D5A15"/>
    <w:rsid w:val="004D64EB"/>
    <w:rsid w:val="004E127E"/>
    <w:rsid w:val="004E3787"/>
    <w:rsid w:val="004E54E6"/>
    <w:rsid w:val="004F0ADF"/>
    <w:rsid w:val="004F4D71"/>
    <w:rsid w:val="004F65B6"/>
    <w:rsid w:val="005049B4"/>
    <w:rsid w:val="00506FF0"/>
    <w:rsid w:val="00516A47"/>
    <w:rsid w:val="00520744"/>
    <w:rsid w:val="0052146F"/>
    <w:rsid w:val="005318ED"/>
    <w:rsid w:val="00531C2B"/>
    <w:rsid w:val="00532A58"/>
    <w:rsid w:val="00532ECC"/>
    <w:rsid w:val="00541088"/>
    <w:rsid w:val="005417DC"/>
    <w:rsid w:val="00544953"/>
    <w:rsid w:val="005457C6"/>
    <w:rsid w:val="0054700D"/>
    <w:rsid w:val="005569BD"/>
    <w:rsid w:val="00557DFD"/>
    <w:rsid w:val="00562068"/>
    <w:rsid w:val="00571C13"/>
    <w:rsid w:val="005927AC"/>
    <w:rsid w:val="00592FFD"/>
    <w:rsid w:val="005935CE"/>
    <w:rsid w:val="00595CB9"/>
    <w:rsid w:val="005968C3"/>
    <w:rsid w:val="00596DFB"/>
    <w:rsid w:val="005970CD"/>
    <w:rsid w:val="005A077B"/>
    <w:rsid w:val="005A0DBF"/>
    <w:rsid w:val="005A1DDE"/>
    <w:rsid w:val="005A2CA7"/>
    <w:rsid w:val="005A2EB1"/>
    <w:rsid w:val="005A38DF"/>
    <w:rsid w:val="005A4F8B"/>
    <w:rsid w:val="005A5256"/>
    <w:rsid w:val="005A6DC3"/>
    <w:rsid w:val="005B04A2"/>
    <w:rsid w:val="005B1378"/>
    <w:rsid w:val="005B21E6"/>
    <w:rsid w:val="005B72AA"/>
    <w:rsid w:val="005C1AFE"/>
    <w:rsid w:val="005C2377"/>
    <w:rsid w:val="005C4145"/>
    <w:rsid w:val="005C68CF"/>
    <w:rsid w:val="005D0175"/>
    <w:rsid w:val="005D726D"/>
    <w:rsid w:val="005E16F1"/>
    <w:rsid w:val="005E7C0F"/>
    <w:rsid w:val="005F0687"/>
    <w:rsid w:val="005F16DB"/>
    <w:rsid w:val="005F1747"/>
    <w:rsid w:val="005F5197"/>
    <w:rsid w:val="005F54F4"/>
    <w:rsid w:val="00600106"/>
    <w:rsid w:val="006009DB"/>
    <w:rsid w:val="00601D49"/>
    <w:rsid w:val="00601E7C"/>
    <w:rsid w:val="00604826"/>
    <w:rsid w:val="00607EBA"/>
    <w:rsid w:val="0061129C"/>
    <w:rsid w:val="00615928"/>
    <w:rsid w:val="00617721"/>
    <w:rsid w:val="0062519F"/>
    <w:rsid w:val="006325B4"/>
    <w:rsid w:val="0063424A"/>
    <w:rsid w:val="00637765"/>
    <w:rsid w:val="00646953"/>
    <w:rsid w:val="00654646"/>
    <w:rsid w:val="006569F6"/>
    <w:rsid w:val="00661131"/>
    <w:rsid w:val="006623C5"/>
    <w:rsid w:val="00671E97"/>
    <w:rsid w:val="006739CB"/>
    <w:rsid w:val="0067617B"/>
    <w:rsid w:val="00680058"/>
    <w:rsid w:val="006839CC"/>
    <w:rsid w:val="006865F7"/>
    <w:rsid w:val="0068720B"/>
    <w:rsid w:val="006A036E"/>
    <w:rsid w:val="006A06CE"/>
    <w:rsid w:val="006B0B88"/>
    <w:rsid w:val="006B284F"/>
    <w:rsid w:val="006C6CA9"/>
    <w:rsid w:val="006D1294"/>
    <w:rsid w:val="006D730C"/>
    <w:rsid w:val="006E4F2E"/>
    <w:rsid w:val="006E526B"/>
    <w:rsid w:val="006E6B5A"/>
    <w:rsid w:val="006E7349"/>
    <w:rsid w:val="006F06CE"/>
    <w:rsid w:val="006F1BBD"/>
    <w:rsid w:val="006F4B48"/>
    <w:rsid w:val="00701171"/>
    <w:rsid w:val="0070132C"/>
    <w:rsid w:val="0070223B"/>
    <w:rsid w:val="00702699"/>
    <w:rsid w:val="00702790"/>
    <w:rsid w:val="00707C41"/>
    <w:rsid w:val="00710B9A"/>
    <w:rsid w:val="0071179C"/>
    <w:rsid w:val="007158F3"/>
    <w:rsid w:val="007165F4"/>
    <w:rsid w:val="007173EC"/>
    <w:rsid w:val="00720D78"/>
    <w:rsid w:val="00722030"/>
    <w:rsid w:val="00723416"/>
    <w:rsid w:val="00724444"/>
    <w:rsid w:val="00725CBD"/>
    <w:rsid w:val="00730E7F"/>
    <w:rsid w:val="007427B0"/>
    <w:rsid w:val="00742C66"/>
    <w:rsid w:val="00752102"/>
    <w:rsid w:val="00754202"/>
    <w:rsid w:val="00764094"/>
    <w:rsid w:val="007651A9"/>
    <w:rsid w:val="007652D6"/>
    <w:rsid w:val="007658D1"/>
    <w:rsid w:val="007664D2"/>
    <w:rsid w:val="00781038"/>
    <w:rsid w:val="00782BCE"/>
    <w:rsid w:val="00792E78"/>
    <w:rsid w:val="007939BE"/>
    <w:rsid w:val="00795288"/>
    <w:rsid w:val="007A1D8C"/>
    <w:rsid w:val="007A4761"/>
    <w:rsid w:val="007A5DEC"/>
    <w:rsid w:val="007B1409"/>
    <w:rsid w:val="007B17FD"/>
    <w:rsid w:val="007C3553"/>
    <w:rsid w:val="007C55F1"/>
    <w:rsid w:val="007C6299"/>
    <w:rsid w:val="007C640C"/>
    <w:rsid w:val="007D175F"/>
    <w:rsid w:val="007D51DC"/>
    <w:rsid w:val="007D559F"/>
    <w:rsid w:val="007D621B"/>
    <w:rsid w:val="007E2E82"/>
    <w:rsid w:val="007E4288"/>
    <w:rsid w:val="007E55E0"/>
    <w:rsid w:val="007E5D12"/>
    <w:rsid w:val="007F03AD"/>
    <w:rsid w:val="007F2F51"/>
    <w:rsid w:val="00807ED6"/>
    <w:rsid w:val="00815AA2"/>
    <w:rsid w:val="0082270B"/>
    <w:rsid w:val="0082594A"/>
    <w:rsid w:val="00826DF7"/>
    <w:rsid w:val="00832F00"/>
    <w:rsid w:val="00833DB2"/>
    <w:rsid w:val="008346D9"/>
    <w:rsid w:val="00835B4A"/>
    <w:rsid w:val="00837C36"/>
    <w:rsid w:val="00837F4A"/>
    <w:rsid w:val="00841A13"/>
    <w:rsid w:val="00842A2E"/>
    <w:rsid w:val="008437A2"/>
    <w:rsid w:val="008450B3"/>
    <w:rsid w:val="00846D30"/>
    <w:rsid w:val="00850950"/>
    <w:rsid w:val="00851985"/>
    <w:rsid w:val="00854C1B"/>
    <w:rsid w:val="00855B19"/>
    <w:rsid w:val="00861D17"/>
    <w:rsid w:val="008622C9"/>
    <w:rsid w:val="008626E6"/>
    <w:rsid w:val="008649CD"/>
    <w:rsid w:val="00865920"/>
    <w:rsid w:val="00866D34"/>
    <w:rsid w:val="008670C3"/>
    <w:rsid w:val="0086757F"/>
    <w:rsid w:val="0087169E"/>
    <w:rsid w:val="00872BEB"/>
    <w:rsid w:val="00874D92"/>
    <w:rsid w:val="00874F67"/>
    <w:rsid w:val="008819BD"/>
    <w:rsid w:val="008854FE"/>
    <w:rsid w:val="008929C7"/>
    <w:rsid w:val="0089355F"/>
    <w:rsid w:val="008A1F6E"/>
    <w:rsid w:val="008A5403"/>
    <w:rsid w:val="008A7941"/>
    <w:rsid w:val="008B1829"/>
    <w:rsid w:val="008B28DE"/>
    <w:rsid w:val="008B2B78"/>
    <w:rsid w:val="008B3706"/>
    <w:rsid w:val="008B7C00"/>
    <w:rsid w:val="008C11B6"/>
    <w:rsid w:val="008C1CE5"/>
    <w:rsid w:val="008C2FFD"/>
    <w:rsid w:val="008C3D8B"/>
    <w:rsid w:val="008C65E9"/>
    <w:rsid w:val="008D0384"/>
    <w:rsid w:val="008D0646"/>
    <w:rsid w:val="008D1FE7"/>
    <w:rsid w:val="008D3011"/>
    <w:rsid w:val="008D47EA"/>
    <w:rsid w:val="008E12F9"/>
    <w:rsid w:val="008E3C6C"/>
    <w:rsid w:val="008F56B9"/>
    <w:rsid w:val="0090492B"/>
    <w:rsid w:val="009056CB"/>
    <w:rsid w:val="009101C4"/>
    <w:rsid w:val="0091057A"/>
    <w:rsid w:val="009217C6"/>
    <w:rsid w:val="00926159"/>
    <w:rsid w:val="00933013"/>
    <w:rsid w:val="009331A9"/>
    <w:rsid w:val="00933A6C"/>
    <w:rsid w:val="0093429F"/>
    <w:rsid w:val="00937438"/>
    <w:rsid w:val="00941430"/>
    <w:rsid w:val="009437B1"/>
    <w:rsid w:val="0094483C"/>
    <w:rsid w:val="00944D79"/>
    <w:rsid w:val="00945033"/>
    <w:rsid w:val="00945537"/>
    <w:rsid w:val="00951921"/>
    <w:rsid w:val="009540A3"/>
    <w:rsid w:val="00954537"/>
    <w:rsid w:val="00960011"/>
    <w:rsid w:val="009602A6"/>
    <w:rsid w:val="00962FDE"/>
    <w:rsid w:val="00964FDB"/>
    <w:rsid w:val="009670F1"/>
    <w:rsid w:val="00970FEE"/>
    <w:rsid w:val="00973FA1"/>
    <w:rsid w:val="00984146"/>
    <w:rsid w:val="0098440B"/>
    <w:rsid w:val="009845B9"/>
    <w:rsid w:val="00984BBE"/>
    <w:rsid w:val="00997A49"/>
    <w:rsid w:val="009A0F36"/>
    <w:rsid w:val="009A258B"/>
    <w:rsid w:val="009A2CE1"/>
    <w:rsid w:val="009A5024"/>
    <w:rsid w:val="009B12DB"/>
    <w:rsid w:val="009B2BF8"/>
    <w:rsid w:val="009D0E63"/>
    <w:rsid w:val="009D1021"/>
    <w:rsid w:val="009D11D3"/>
    <w:rsid w:val="009D1359"/>
    <w:rsid w:val="009D3204"/>
    <w:rsid w:val="009D46F0"/>
    <w:rsid w:val="009D47A3"/>
    <w:rsid w:val="009E0BFA"/>
    <w:rsid w:val="009E2B54"/>
    <w:rsid w:val="009E3886"/>
    <w:rsid w:val="009F2163"/>
    <w:rsid w:val="009F6A26"/>
    <w:rsid w:val="009F7077"/>
    <w:rsid w:val="00A0201E"/>
    <w:rsid w:val="00A02714"/>
    <w:rsid w:val="00A07A51"/>
    <w:rsid w:val="00A10B4A"/>
    <w:rsid w:val="00A15EBE"/>
    <w:rsid w:val="00A167B2"/>
    <w:rsid w:val="00A2076A"/>
    <w:rsid w:val="00A24712"/>
    <w:rsid w:val="00A25B8E"/>
    <w:rsid w:val="00A31154"/>
    <w:rsid w:val="00A35431"/>
    <w:rsid w:val="00A40322"/>
    <w:rsid w:val="00A418E0"/>
    <w:rsid w:val="00A4213D"/>
    <w:rsid w:val="00A54A97"/>
    <w:rsid w:val="00A56462"/>
    <w:rsid w:val="00A642E4"/>
    <w:rsid w:val="00A66380"/>
    <w:rsid w:val="00A67BBE"/>
    <w:rsid w:val="00A749B5"/>
    <w:rsid w:val="00A76030"/>
    <w:rsid w:val="00A80010"/>
    <w:rsid w:val="00A80CFB"/>
    <w:rsid w:val="00A80ED8"/>
    <w:rsid w:val="00A83798"/>
    <w:rsid w:val="00A83A75"/>
    <w:rsid w:val="00A86868"/>
    <w:rsid w:val="00A92818"/>
    <w:rsid w:val="00A92A2C"/>
    <w:rsid w:val="00A92DB5"/>
    <w:rsid w:val="00A94D7B"/>
    <w:rsid w:val="00A94F47"/>
    <w:rsid w:val="00AA032F"/>
    <w:rsid w:val="00AA21F1"/>
    <w:rsid w:val="00AA5B43"/>
    <w:rsid w:val="00AA7928"/>
    <w:rsid w:val="00AB0E01"/>
    <w:rsid w:val="00AB102F"/>
    <w:rsid w:val="00AB293F"/>
    <w:rsid w:val="00AB3BAD"/>
    <w:rsid w:val="00AB3BDE"/>
    <w:rsid w:val="00AB6FFA"/>
    <w:rsid w:val="00AC1460"/>
    <w:rsid w:val="00AC3ED0"/>
    <w:rsid w:val="00AC7416"/>
    <w:rsid w:val="00AD1D0A"/>
    <w:rsid w:val="00AD3647"/>
    <w:rsid w:val="00AD6AF6"/>
    <w:rsid w:val="00AD7A95"/>
    <w:rsid w:val="00AE1346"/>
    <w:rsid w:val="00AE36B0"/>
    <w:rsid w:val="00AF2253"/>
    <w:rsid w:val="00B01F28"/>
    <w:rsid w:val="00B033AF"/>
    <w:rsid w:val="00B07246"/>
    <w:rsid w:val="00B141AB"/>
    <w:rsid w:val="00B240DB"/>
    <w:rsid w:val="00B30E15"/>
    <w:rsid w:val="00B313F0"/>
    <w:rsid w:val="00B3280E"/>
    <w:rsid w:val="00B37F1F"/>
    <w:rsid w:val="00B454B4"/>
    <w:rsid w:val="00B46239"/>
    <w:rsid w:val="00B508FC"/>
    <w:rsid w:val="00B51C1E"/>
    <w:rsid w:val="00B53544"/>
    <w:rsid w:val="00B5775F"/>
    <w:rsid w:val="00B60145"/>
    <w:rsid w:val="00B6267B"/>
    <w:rsid w:val="00B645DA"/>
    <w:rsid w:val="00B65488"/>
    <w:rsid w:val="00B66F85"/>
    <w:rsid w:val="00B72CC2"/>
    <w:rsid w:val="00B73CB1"/>
    <w:rsid w:val="00B75CEB"/>
    <w:rsid w:val="00B77818"/>
    <w:rsid w:val="00B82C74"/>
    <w:rsid w:val="00B85C27"/>
    <w:rsid w:val="00B933EF"/>
    <w:rsid w:val="00BA1A8C"/>
    <w:rsid w:val="00BA3E9F"/>
    <w:rsid w:val="00BA55B2"/>
    <w:rsid w:val="00BA77FA"/>
    <w:rsid w:val="00BB6B15"/>
    <w:rsid w:val="00BC2607"/>
    <w:rsid w:val="00BC48E4"/>
    <w:rsid w:val="00BD461D"/>
    <w:rsid w:val="00BE0286"/>
    <w:rsid w:val="00BE58A4"/>
    <w:rsid w:val="00BE7137"/>
    <w:rsid w:val="00BE7C9D"/>
    <w:rsid w:val="00BF1BF5"/>
    <w:rsid w:val="00BF1D1B"/>
    <w:rsid w:val="00BF3037"/>
    <w:rsid w:val="00BF40F3"/>
    <w:rsid w:val="00C028D9"/>
    <w:rsid w:val="00C0484F"/>
    <w:rsid w:val="00C14311"/>
    <w:rsid w:val="00C2214E"/>
    <w:rsid w:val="00C25827"/>
    <w:rsid w:val="00C36E6D"/>
    <w:rsid w:val="00C422D1"/>
    <w:rsid w:val="00C54505"/>
    <w:rsid w:val="00C572BF"/>
    <w:rsid w:val="00C6141F"/>
    <w:rsid w:val="00C744E4"/>
    <w:rsid w:val="00C75884"/>
    <w:rsid w:val="00C77A17"/>
    <w:rsid w:val="00C834CD"/>
    <w:rsid w:val="00C90FA6"/>
    <w:rsid w:val="00C9735C"/>
    <w:rsid w:val="00CB0E79"/>
    <w:rsid w:val="00CB0F9B"/>
    <w:rsid w:val="00CB6028"/>
    <w:rsid w:val="00CC30B6"/>
    <w:rsid w:val="00CC7385"/>
    <w:rsid w:val="00CD062D"/>
    <w:rsid w:val="00CD45D2"/>
    <w:rsid w:val="00CD47A7"/>
    <w:rsid w:val="00CD5F79"/>
    <w:rsid w:val="00CE4645"/>
    <w:rsid w:val="00CF13D8"/>
    <w:rsid w:val="00CF3C13"/>
    <w:rsid w:val="00CF5614"/>
    <w:rsid w:val="00D0505A"/>
    <w:rsid w:val="00D0593D"/>
    <w:rsid w:val="00D102AB"/>
    <w:rsid w:val="00D11D97"/>
    <w:rsid w:val="00D12B08"/>
    <w:rsid w:val="00D13A1E"/>
    <w:rsid w:val="00D13CDB"/>
    <w:rsid w:val="00D14937"/>
    <w:rsid w:val="00D213DF"/>
    <w:rsid w:val="00D22506"/>
    <w:rsid w:val="00D2324C"/>
    <w:rsid w:val="00D23D75"/>
    <w:rsid w:val="00D247E2"/>
    <w:rsid w:val="00D322F6"/>
    <w:rsid w:val="00D40ADE"/>
    <w:rsid w:val="00D51A45"/>
    <w:rsid w:val="00D56C51"/>
    <w:rsid w:val="00D5736D"/>
    <w:rsid w:val="00D62AA4"/>
    <w:rsid w:val="00D638E2"/>
    <w:rsid w:val="00D64406"/>
    <w:rsid w:val="00D827AC"/>
    <w:rsid w:val="00D9454F"/>
    <w:rsid w:val="00D94C21"/>
    <w:rsid w:val="00D962ED"/>
    <w:rsid w:val="00DA4BB5"/>
    <w:rsid w:val="00DA5345"/>
    <w:rsid w:val="00DB134F"/>
    <w:rsid w:val="00DB3D1D"/>
    <w:rsid w:val="00DB6FE3"/>
    <w:rsid w:val="00DB7385"/>
    <w:rsid w:val="00DC43C4"/>
    <w:rsid w:val="00DC7180"/>
    <w:rsid w:val="00DC7DC5"/>
    <w:rsid w:val="00DD207C"/>
    <w:rsid w:val="00DD209A"/>
    <w:rsid w:val="00DD2F7E"/>
    <w:rsid w:val="00DD3ED2"/>
    <w:rsid w:val="00DD5365"/>
    <w:rsid w:val="00DD6ADF"/>
    <w:rsid w:val="00DD6B2D"/>
    <w:rsid w:val="00DE1DD9"/>
    <w:rsid w:val="00DF2843"/>
    <w:rsid w:val="00DF4F28"/>
    <w:rsid w:val="00DF5667"/>
    <w:rsid w:val="00DF6AE7"/>
    <w:rsid w:val="00DF7395"/>
    <w:rsid w:val="00E03EB7"/>
    <w:rsid w:val="00E05B01"/>
    <w:rsid w:val="00E06768"/>
    <w:rsid w:val="00E06B2D"/>
    <w:rsid w:val="00E074F9"/>
    <w:rsid w:val="00E15F6A"/>
    <w:rsid w:val="00E247B4"/>
    <w:rsid w:val="00E24A35"/>
    <w:rsid w:val="00E25A30"/>
    <w:rsid w:val="00E34818"/>
    <w:rsid w:val="00E353A6"/>
    <w:rsid w:val="00E36DB3"/>
    <w:rsid w:val="00E3774B"/>
    <w:rsid w:val="00E403F6"/>
    <w:rsid w:val="00E45727"/>
    <w:rsid w:val="00E56C97"/>
    <w:rsid w:val="00E60FB4"/>
    <w:rsid w:val="00E665C2"/>
    <w:rsid w:val="00E67BD0"/>
    <w:rsid w:val="00E71DF3"/>
    <w:rsid w:val="00E71E1F"/>
    <w:rsid w:val="00E73D2F"/>
    <w:rsid w:val="00E74C7F"/>
    <w:rsid w:val="00E74D29"/>
    <w:rsid w:val="00E871C0"/>
    <w:rsid w:val="00E94121"/>
    <w:rsid w:val="00E97A5B"/>
    <w:rsid w:val="00EA0267"/>
    <w:rsid w:val="00EA210B"/>
    <w:rsid w:val="00EA765F"/>
    <w:rsid w:val="00EB5A8E"/>
    <w:rsid w:val="00EB707F"/>
    <w:rsid w:val="00EC1006"/>
    <w:rsid w:val="00EC2FCD"/>
    <w:rsid w:val="00EC4D2A"/>
    <w:rsid w:val="00EC66F7"/>
    <w:rsid w:val="00ED3599"/>
    <w:rsid w:val="00ED6652"/>
    <w:rsid w:val="00ED7820"/>
    <w:rsid w:val="00EE0AB1"/>
    <w:rsid w:val="00EE361E"/>
    <w:rsid w:val="00EE3672"/>
    <w:rsid w:val="00EE42B8"/>
    <w:rsid w:val="00EE5E5C"/>
    <w:rsid w:val="00F00F92"/>
    <w:rsid w:val="00F0137E"/>
    <w:rsid w:val="00F15D48"/>
    <w:rsid w:val="00F23173"/>
    <w:rsid w:val="00F2396A"/>
    <w:rsid w:val="00F42752"/>
    <w:rsid w:val="00F42E5F"/>
    <w:rsid w:val="00F44327"/>
    <w:rsid w:val="00F46E59"/>
    <w:rsid w:val="00F46EC6"/>
    <w:rsid w:val="00F4778C"/>
    <w:rsid w:val="00F51ED5"/>
    <w:rsid w:val="00F53373"/>
    <w:rsid w:val="00F53A19"/>
    <w:rsid w:val="00F54215"/>
    <w:rsid w:val="00F5596C"/>
    <w:rsid w:val="00F63F76"/>
    <w:rsid w:val="00F6531C"/>
    <w:rsid w:val="00F7141B"/>
    <w:rsid w:val="00F72BA5"/>
    <w:rsid w:val="00F80E10"/>
    <w:rsid w:val="00F828D6"/>
    <w:rsid w:val="00F87A1E"/>
    <w:rsid w:val="00F91785"/>
    <w:rsid w:val="00F92F68"/>
    <w:rsid w:val="00F96972"/>
    <w:rsid w:val="00F9717D"/>
    <w:rsid w:val="00FA01B2"/>
    <w:rsid w:val="00FB1810"/>
    <w:rsid w:val="00FB3B19"/>
    <w:rsid w:val="00FB5577"/>
    <w:rsid w:val="00FC0A18"/>
    <w:rsid w:val="00FC1DB4"/>
    <w:rsid w:val="00FC3526"/>
    <w:rsid w:val="00FC501F"/>
    <w:rsid w:val="00FC6DF1"/>
    <w:rsid w:val="00FC77F2"/>
    <w:rsid w:val="00FD0C60"/>
    <w:rsid w:val="00FD5DDB"/>
    <w:rsid w:val="00FE0D89"/>
    <w:rsid w:val="00FE11E7"/>
    <w:rsid w:val="00FE59EE"/>
    <w:rsid w:val="00FE6354"/>
    <w:rsid w:val="00FE79D7"/>
    <w:rsid w:val="00FF3B2B"/>
    <w:rsid w:val="00FF4F62"/>
    <w:rsid w:val="00FF58AB"/>
    <w:rsid w:val="00FF6F29"/>
    <w:rsid w:val="00FF7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147">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40FDA-974D-43A2-951A-CEDFAD11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1509</TotalTime>
  <Pages>16</Pages>
  <Words>8628</Words>
  <Characters>49180</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414</cp:revision>
  <dcterms:created xsi:type="dcterms:W3CDTF">2014-03-24T12:36:00Z</dcterms:created>
  <dcterms:modified xsi:type="dcterms:W3CDTF">2015-01-27T06:57:00Z</dcterms:modified>
</cp:coreProperties>
</file>