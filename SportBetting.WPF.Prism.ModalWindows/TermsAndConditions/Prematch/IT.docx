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D17" w:rsidRPr="0065782E" w:rsidRDefault="00887D15" w:rsidP="00861D17">
      <w:pPr>
        <w:pStyle w:val="Title"/>
        <w:rPr>
          <w:lang w:val="it-IT" w:eastAsia="en-GB"/>
        </w:rPr>
      </w:pPr>
      <w:r w:rsidRPr="0065782E">
        <w:rPr>
          <w:lang w:val="it-IT" w:eastAsia="en-GB"/>
        </w:rPr>
        <w:t>Regole Scommesse</w:t>
      </w:r>
      <w:r w:rsidR="005F54F4" w:rsidRPr="0065782E">
        <w:rPr>
          <w:lang w:val="it-IT" w:eastAsia="en-GB"/>
        </w:rPr>
        <w:t xml:space="preserve"> (Pre-Match)</w:t>
      </w:r>
      <w:bookmarkStart w:id="0" w:name="_GoBack"/>
      <w:bookmarkEnd w:id="0"/>
    </w:p>
    <w:p w:rsidR="00835B4A" w:rsidRPr="0065782E" w:rsidRDefault="00F42C48" w:rsidP="009D1359">
      <w:pPr>
        <w:pStyle w:val="Heading1"/>
        <w:rPr>
          <w:lang w:val="it-IT" w:eastAsia="en-GB"/>
        </w:rPr>
      </w:pPr>
      <w:r w:rsidRPr="0065782E">
        <w:rPr>
          <w:lang w:val="it-IT" w:eastAsia="en-GB"/>
        </w:rPr>
        <w:t>REGOLE GENERALI</w:t>
      </w:r>
    </w:p>
    <w:p w:rsidR="00F42C48" w:rsidRPr="0065782E" w:rsidRDefault="00F42C48" w:rsidP="00F42C48">
      <w:pPr>
        <w:rPr>
          <w:lang w:val="it-IT" w:eastAsia="en-GB"/>
        </w:rPr>
      </w:pPr>
      <w:r w:rsidRPr="0065782E">
        <w:rPr>
          <w:lang w:val="it-IT" w:eastAsia="en-GB"/>
        </w:rPr>
        <w:t>Le regole generali del betting elencate qui di seguito sono soggette a modifiche in qualsiasi momento a nostra esclusiva discrezione.</w:t>
      </w:r>
    </w:p>
    <w:p w:rsidR="00F42C48" w:rsidRPr="0065782E" w:rsidRDefault="00F42C48" w:rsidP="00460B6E">
      <w:pPr>
        <w:rPr>
          <w:lang w:val="it-IT" w:eastAsia="en-GB"/>
        </w:rPr>
      </w:pPr>
    </w:p>
    <w:p w:rsidR="009D46F0" w:rsidRPr="0065782E" w:rsidRDefault="00F42C48" w:rsidP="00460B6E">
      <w:pPr>
        <w:rPr>
          <w:b/>
          <w:lang w:val="it-IT" w:eastAsia="en-GB"/>
        </w:rPr>
      </w:pPr>
      <w:r w:rsidRPr="0065782E">
        <w:rPr>
          <w:b/>
          <w:lang w:val="it-IT" w:eastAsia="en-GB"/>
        </w:rPr>
        <w:t xml:space="preserve">Esistono eccezioni o variazioni a queste regole per alcuni sport e scommesse. Il cliente deve quindi consultare </w:t>
      </w:r>
      <w:r w:rsidR="006C2F5F" w:rsidRPr="0065782E">
        <w:rPr>
          <w:b/>
          <w:lang w:val="it-IT" w:eastAsia="en-GB"/>
        </w:rPr>
        <w:t xml:space="preserve">sempre le regole specifiche di ogni sport, potete trovare sotto </w:t>
      </w:r>
      <w:r w:rsidR="006C2F5F" w:rsidRPr="0065782E">
        <w:rPr>
          <w:b/>
          <w:i/>
          <w:lang w:val="it-IT" w:eastAsia="en-GB"/>
        </w:rPr>
        <w:t>Regole Speciali</w:t>
      </w:r>
      <w:r w:rsidR="00B22A99">
        <w:rPr>
          <w:b/>
          <w:lang w:val="it-IT" w:eastAsia="en-GB"/>
        </w:rPr>
        <w:t xml:space="preserve"> </w:t>
      </w:r>
      <w:r w:rsidR="006C2F5F" w:rsidRPr="0065782E">
        <w:rPr>
          <w:b/>
          <w:lang w:val="it-IT" w:eastAsia="en-GB"/>
        </w:rPr>
        <w:t>le regole specifiche per ogni sport che avranno la precedenza sulle regole generali.</w:t>
      </w:r>
      <w:r w:rsidR="00861D17" w:rsidRPr="0065782E">
        <w:rPr>
          <w:b/>
          <w:lang w:val="it-IT" w:eastAsia="en-GB"/>
        </w:rPr>
        <w:br/>
      </w:r>
    </w:p>
    <w:p w:rsidR="006C2F5F" w:rsidRPr="0065782E" w:rsidRDefault="006C2F5F" w:rsidP="009D46F0">
      <w:pPr>
        <w:rPr>
          <w:bCs/>
          <w:lang w:val="it-IT" w:eastAsia="en-GB"/>
        </w:rPr>
      </w:pPr>
      <w:r w:rsidRPr="0065782E">
        <w:rPr>
          <w:bCs/>
          <w:lang w:val="it-IT" w:eastAsia="en-GB"/>
        </w:rPr>
        <w:t>Qualora</w:t>
      </w:r>
      <w:r w:rsidR="00113979" w:rsidRPr="0065782E">
        <w:rPr>
          <w:bCs/>
          <w:lang w:val="it-IT" w:eastAsia="en-GB"/>
        </w:rPr>
        <w:t xml:space="preserve"> qualsiasi questione non sia coperta da queste regole, </w:t>
      </w:r>
      <w:r w:rsidR="00504EBC">
        <w:rPr>
          <w:bCs/>
          <w:lang w:val="it-IT" w:eastAsia="en-GB"/>
        </w:rPr>
        <w:t>JED-sports</w:t>
      </w:r>
      <w:r w:rsidR="00113979" w:rsidRPr="0065782E">
        <w:rPr>
          <w:bCs/>
          <w:lang w:val="it-IT" w:eastAsia="en-GB"/>
        </w:rPr>
        <w:t xml:space="preserve"> si riserva il diritto di prendere una decisione su base individuale e secondo giustizia.</w:t>
      </w:r>
    </w:p>
    <w:p w:rsidR="006C2F5F" w:rsidRPr="0065782E" w:rsidRDefault="006C2F5F" w:rsidP="009D46F0">
      <w:pPr>
        <w:rPr>
          <w:bCs/>
          <w:lang w:val="it-IT" w:eastAsia="en-GB"/>
        </w:rPr>
      </w:pPr>
    </w:p>
    <w:p w:rsidR="001E6136" w:rsidRPr="0065782E" w:rsidRDefault="00113979" w:rsidP="0030028F">
      <w:pPr>
        <w:pStyle w:val="Heading4"/>
        <w:ind w:left="720" w:hanging="720"/>
        <w:rPr>
          <w:rStyle w:val="Heading4Char"/>
          <w:b/>
          <w:bCs/>
          <w:iCs/>
          <w:lang w:val="it-IT"/>
        </w:rPr>
      </w:pPr>
      <w:r w:rsidRPr="0065782E">
        <w:rPr>
          <w:rStyle w:val="Heading4Char"/>
          <w:b/>
          <w:bCs/>
          <w:iCs/>
          <w:lang w:val="it-IT"/>
        </w:rPr>
        <w:t>Autorità Finale</w:t>
      </w:r>
    </w:p>
    <w:p w:rsidR="005A7640" w:rsidRPr="0065782E" w:rsidRDefault="00504EBC" w:rsidP="005A7640">
      <w:pPr>
        <w:rPr>
          <w:lang w:val="it-IT"/>
        </w:rPr>
      </w:pPr>
      <w:r>
        <w:rPr>
          <w:lang w:val="it-IT"/>
        </w:rPr>
        <w:t>JED-sports</w:t>
      </w:r>
      <w:r w:rsidR="005A7640" w:rsidRPr="0065782E">
        <w:rPr>
          <w:lang w:val="it-IT"/>
        </w:rPr>
        <w:t xml:space="preserve"> ricorda che </w:t>
      </w:r>
      <w:r w:rsidR="00BD3628" w:rsidRPr="0065782E">
        <w:rPr>
          <w:lang w:val="it-IT"/>
        </w:rPr>
        <w:t xml:space="preserve">sarà l'autorità finale </w:t>
      </w:r>
      <w:r w:rsidR="00524AAC" w:rsidRPr="0065782E">
        <w:rPr>
          <w:lang w:val="it-IT"/>
        </w:rPr>
        <w:t xml:space="preserve">a determinare la validità e i termini di ogni scommessa effettuata e le circostanze in cui è stata fatta.  </w:t>
      </w:r>
    </w:p>
    <w:p w:rsidR="00113979" w:rsidRPr="0065782E" w:rsidRDefault="00113979" w:rsidP="00113979">
      <w:pPr>
        <w:rPr>
          <w:lang w:val="it-IT"/>
        </w:rPr>
      </w:pPr>
    </w:p>
    <w:p w:rsidR="001E6136" w:rsidRPr="00744583" w:rsidRDefault="00524AAC" w:rsidP="001E6136">
      <w:pPr>
        <w:pStyle w:val="Heading4"/>
        <w:rPr>
          <w:lang w:val="it-IT" w:eastAsia="en-GB"/>
        </w:rPr>
      </w:pPr>
      <w:r w:rsidRPr="00744583">
        <w:rPr>
          <w:lang w:val="it-IT" w:eastAsia="en-GB"/>
        </w:rPr>
        <w:t xml:space="preserve">Scadenza </w:t>
      </w:r>
      <w:r w:rsidR="00EF3BB1" w:rsidRPr="00744583">
        <w:rPr>
          <w:lang w:val="it-IT" w:eastAsia="en-GB"/>
        </w:rPr>
        <w:t>Scommesse</w:t>
      </w:r>
    </w:p>
    <w:p w:rsidR="0004775C" w:rsidRPr="0065782E" w:rsidRDefault="00FF1B6C" w:rsidP="0004775C">
      <w:pPr>
        <w:rPr>
          <w:lang w:val="it-IT" w:eastAsia="en-GB"/>
        </w:rPr>
      </w:pPr>
      <w:r w:rsidRPr="0065782E">
        <w:rPr>
          <w:lang w:val="it-IT" w:eastAsia="en-GB"/>
        </w:rPr>
        <w:t xml:space="preserve">Le scommesse pre-match possono essere effettuate </w:t>
      </w:r>
      <w:r w:rsidR="00DF63C4" w:rsidRPr="0065782E">
        <w:rPr>
          <w:lang w:val="it-IT" w:eastAsia="en-GB"/>
        </w:rPr>
        <w:t xml:space="preserve">fino al momento indicato, che può anche non corrispondere all'orario di inizio dell'evento. </w:t>
      </w:r>
      <w:r w:rsidR="00504EBC">
        <w:rPr>
          <w:lang w:val="it-IT" w:eastAsia="en-GB"/>
        </w:rPr>
        <w:t>JED-sports</w:t>
      </w:r>
      <w:r w:rsidR="00DF63C4" w:rsidRPr="0065782E">
        <w:rPr>
          <w:lang w:val="it-IT" w:eastAsia="en-GB"/>
        </w:rPr>
        <w:t xml:space="preserve"> si riserva il diritto di annullare qualsiasi scommessa pi</w:t>
      </w:r>
      <w:r w:rsidR="002A5E67">
        <w:rPr>
          <w:lang w:val="it-IT" w:eastAsia="en-GB"/>
        </w:rPr>
        <w:t>azzata dopo la scadenza indicata</w:t>
      </w:r>
      <w:r w:rsidR="00DF63C4" w:rsidRPr="0065782E">
        <w:rPr>
          <w:lang w:val="it-IT" w:eastAsia="en-GB"/>
        </w:rPr>
        <w:t xml:space="preserve">, inclusi gli errori di </w:t>
      </w:r>
      <w:r w:rsidR="0065782E">
        <w:rPr>
          <w:lang w:val="it-IT" w:eastAsia="en-GB"/>
        </w:rPr>
        <w:t>data</w:t>
      </w:r>
      <w:r w:rsidR="002A5E67">
        <w:rPr>
          <w:lang w:val="it-IT" w:eastAsia="en-GB"/>
        </w:rPr>
        <w:t>,</w:t>
      </w:r>
      <w:r w:rsidR="0065782E">
        <w:rPr>
          <w:lang w:val="it-IT" w:eastAsia="en-GB"/>
        </w:rPr>
        <w:t xml:space="preserve"> </w:t>
      </w:r>
      <w:r w:rsidR="00EF3BB1" w:rsidRPr="0065782E">
        <w:rPr>
          <w:lang w:val="it-IT" w:eastAsia="en-GB"/>
        </w:rPr>
        <w:t xml:space="preserve">o </w:t>
      </w:r>
      <w:r w:rsidR="0065782E">
        <w:rPr>
          <w:lang w:val="it-IT" w:eastAsia="en-GB"/>
        </w:rPr>
        <w:t xml:space="preserve">in caso </w:t>
      </w:r>
      <w:r w:rsidR="00EF3BB1" w:rsidRPr="0065782E">
        <w:rPr>
          <w:lang w:val="it-IT" w:eastAsia="en-GB"/>
        </w:rPr>
        <w:t>di cambio di orario.</w:t>
      </w:r>
    </w:p>
    <w:p w:rsidR="00EF3BB1" w:rsidRPr="0065782E" w:rsidRDefault="00EF3BB1" w:rsidP="001E6136">
      <w:pPr>
        <w:rPr>
          <w:lang w:val="it-IT"/>
        </w:rPr>
      </w:pPr>
      <w:r w:rsidRPr="0065782E">
        <w:rPr>
          <w:lang w:val="it-IT"/>
        </w:rPr>
        <w:t>Se una scommessa, per qualsiasi ragione, sarà effettuata dopo l'inizio dell'evento, sarà annullata.</w:t>
      </w:r>
    </w:p>
    <w:p w:rsidR="00EF3BB1" w:rsidRPr="0065782E" w:rsidRDefault="00EF3BB1" w:rsidP="001E6136">
      <w:pPr>
        <w:rPr>
          <w:lang w:val="it-IT"/>
        </w:rPr>
      </w:pPr>
    </w:p>
    <w:p w:rsidR="001E6136" w:rsidRPr="001E6136" w:rsidRDefault="001E6136" w:rsidP="001E6136">
      <w:pPr>
        <w:pStyle w:val="Heading4"/>
      </w:pPr>
      <w:r w:rsidRPr="0065782E">
        <w:t>Market Listing</w:t>
      </w:r>
    </w:p>
    <w:p w:rsidR="00EC318D" w:rsidRPr="0065782E" w:rsidRDefault="00EC318D" w:rsidP="001E6136">
      <w:pPr>
        <w:pStyle w:val="ListParagraph"/>
        <w:numPr>
          <w:ilvl w:val="0"/>
          <w:numId w:val="42"/>
        </w:numPr>
        <w:rPr>
          <w:lang w:val="it-IT" w:eastAsia="en-GB"/>
        </w:rPr>
      </w:pPr>
      <w:r w:rsidRPr="0065782E">
        <w:rPr>
          <w:lang w:val="it-IT" w:eastAsia="en-GB"/>
        </w:rPr>
        <w:t>La squadra di casa appare sul lato sinistro, mentre quella ospite si trova sul lato destro, salvo diversa indicazione</w:t>
      </w:r>
      <w:r w:rsidR="00E8317A">
        <w:rPr>
          <w:lang w:val="it-IT" w:eastAsia="en-GB"/>
        </w:rPr>
        <w:t>.</w:t>
      </w:r>
    </w:p>
    <w:p w:rsidR="00EC318D" w:rsidRPr="0065782E" w:rsidRDefault="00EC318D" w:rsidP="00EC318D">
      <w:pPr>
        <w:pStyle w:val="ListParagraph"/>
        <w:numPr>
          <w:ilvl w:val="0"/>
          <w:numId w:val="42"/>
        </w:numPr>
        <w:rPr>
          <w:lang w:val="it-IT" w:eastAsia="en-GB"/>
        </w:rPr>
      </w:pPr>
      <w:r w:rsidRPr="0065782E">
        <w:rPr>
          <w:lang w:val="it-IT" w:eastAsia="en-GB"/>
        </w:rPr>
        <w:t>Nel caso in cui una partita si giochi su campo neutro</w:t>
      </w:r>
      <w:r w:rsidR="00644C69">
        <w:rPr>
          <w:lang w:val="it-IT" w:eastAsia="en-GB"/>
        </w:rPr>
        <w:t>,</w:t>
      </w:r>
      <w:r w:rsidRPr="0065782E">
        <w:rPr>
          <w:lang w:val="it-IT" w:eastAsia="en-GB"/>
        </w:rPr>
        <w:t xml:space="preserve"> o quando non c'è una squadra di casa dichiarata</w:t>
      </w:r>
      <w:r w:rsidR="004E5A01" w:rsidRPr="0065782E">
        <w:rPr>
          <w:lang w:val="it-IT" w:eastAsia="en-GB"/>
        </w:rPr>
        <w:t>, la squadra elencata per prima (sulla sinistra) viene designata squadra di casa ai fini delle scommesse e la squadra elencata per seconda (sulla destra) viene designate squadra ospite ai fini delle scommesse.</w:t>
      </w:r>
    </w:p>
    <w:p w:rsidR="004E5A01" w:rsidRPr="0065782E" w:rsidRDefault="004E5A01" w:rsidP="004E5A01">
      <w:pPr>
        <w:pStyle w:val="ListParagraph"/>
        <w:numPr>
          <w:ilvl w:val="0"/>
          <w:numId w:val="42"/>
        </w:numPr>
        <w:rPr>
          <w:lang w:val="it-IT" w:eastAsia="en-GB"/>
        </w:rPr>
      </w:pPr>
      <w:r w:rsidRPr="0065782E">
        <w:rPr>
          <w:lang w:val="it-IT" w:eastAsia="en-GB"/>
        </w:rPr>
        <w:t xml:space="preserve">Nel caso in cui un evento sia giocato in un campo differente da quello elencato, tutte le scommesse sull'evento saranno considerate nulle, a meno che le </w:t>
      </w:r>
      <w:r w:rsidRPr="0065782E">
        <w:rPr>
          <w:i/>
          <w:lang w:val="it-IT" w:eastAsia="en-GB"/>
        </w:rPr>
        <w:t>Regole Speciali</w:t>
      </w:r>
      <w:r w:rsidRPr="0065782E">
        <w:rPr>
          <w:lang w:val="it-IT" w:eastAsia="en-GB"/>
        </w:rPr>
        <w:t xml:space="preserve"> per lo speci</w:t>
      </w:r>
      <w:r w:rsidR="00B22A99">
        <w:rPr>
          <w:lang w:val="it-IT" w:eastAsia="en-GB"/>
        </w:rPr>
        <w:t>fi</w:t>
      </w:r>
      <w:r w:rsidRPr="0065782E">
        <w:rPr>
          <w:lang w:val="it-IT" w:eastAsia="en-GB"/>
        </w:rPr>
        <w:t>co sport non dicano altrimenti.</w:t>
      </w:r>
    </w:p>
    <w:p w:rsidR="001E6136" w:rsidRPr="0065782E" w:rsidRDefault="001E6136" w:rsidP="001E6136">
      <w:pPr>
        <w:rPr>
          <w:lang w:val="it-IT" w:eastAsia="en-GB"/>
        </w:rPr>
      </w:pPr>
    </w:p>
    <w:p w:rsidR="001E6136" w:rsidRPr="0065782E" w:rsidRDefault="004E5A01" w:rsidP="001E6136">
      <w:pPr>
        <w:pStyle w:val="Heading4"/>
        <w:rPr>
          <w:lang w:val="it-IT" w:eastAsia="en-GB"/>
        </w:rPr>
      </w:pPr>
      <w:r w:rsidRPr="0065782E">
        <w:rPr>
          <w:lang w:val="it-IT" w:eastAsia="en-GB"/>
        </w:rPr>
        <w:t>Cambio Quota/Ora</w:t>
      </w:r>
    </w:p>
    <w:p w:rsidR="00534F58" w:rsidRPr="0065782E" w:rsidRDefault="00504EBC" w:rsidP="001E6136">
      <w:pPr>
        <w:rPr>
          <w:lang w:val="it-IT" w:eastAsia="en-GB"/>
        </w:rPr>
      </w:pPr>
      <w:r>
        <w:rPr>
          <w:lang w:val="it-IT" w:eastAsia="en-GB"/>
        </w:rPr>
        <w:t>JED-sports</w:t>
      </w:r>
      <w:r w:rsidR="001E6136" w:rsidRPr="0065782E">
        <w:rPr>
          <w:lang w:val="it-IT" w:eastAsia="en-GB"/>
        </w:rPr>
        <w:t xml:space="preserve"> </w:t>
      </w:r>
      <w:r w:rsidR="00534F58" w:rsidRPr="0065782E">
        <w:rPr>
          <w:lang w:val="it-IT" w:eastAsia="en-GB"/>
        </w:rPr>
        <w:t xml:space="preserve">si riserva il diritto di modificare le quote </w:t>
      </w:r>
      <w:r w:rsidR="00534F58" w:rsidRPr="0065782E">
        <w:rPr>
          <w:i/>
          <w:lang w:val="it-IT" w:eastAsia="en-GB"/>
        </w:rPr>
        <w:t>(Odds)</w:t>
      </w:r>
      <w:r w:rsidR="00534F58" w:rsidRPr="0065782E">
        <w:rPr>
          <w:lang w:val="it-IT" w:eastAsia="en-GB"/>
        </w:rPr>
        <w:t xml:space="preserve"> offerte in qualsiasi momento, </w:t>
      </w:r>
      <w:r w:rsidR="0065782E">
        <w:rPr>
          <w:lang w:val="it-IT" w:eastAsia="en-GB"/>
        </w:rPr>
        <w:t>nonché</w:t>
      </w:r>
      <w:r w:rsidR="00534F58" w:rsidRPr="0065782E">
        <w:rPr>
          <w:lang w:val="it-IT" w:eastAsia="en-GB"/>
        </w:rPr>
        <w:t xml:space="preserve"> di sospendere o chiudere le scommesse su eventi prima dell'ora d'inizio prevista.</w:t>
      </w:r>
    </w:p>
    <w:p w:rsidR="00534F58" w:rsidRPr="0065782E" w:rsidRDefault="00534F58" w:rsidP="001E6136">
      <w:pPr>
        <w:rPr>
          <w:lang w:val="it-IT" w:eastAsia="en-GB"/>
        </w:rPr>
      </w:pPr>
    </w:p>
    <w:p w:rsidR="001E6136" w:rsidRPr="00744583" w:rsidRDefault="00534F58" w:rsidP="001E6136">
      <w:pPr>
        <w:pStyle w:val="Heading4"/>
        <w:rPr>
          <w:lang w:val="it-IT" w:eastAsia="en-GB"/>
        </w:rPr>
      </w:pPr>
      <w:r w:rsidRPr="00744583">
        <w:rPr>
          <w:lang w:val="it-IT" w:eastAsia="en-GB"/>
        </w:rPr>
        <w:t>Errori nei Dati</w:t>
      </w:r>
    </w:p>
    <w:p w:rsidR="00F53126" w:rsidRPr="0065782E" w:rsidRDefault="00504EBC" w:rsidP="001E6136">
      <w:pPr>
        <w:rPr>
          <w:lang w:val="it-IT" w:eastAsia="en-GB"/>
        </w:rPr>
      </w:pPr>
      <w:r>
        <w:rPr>
          <w:lang w:val="it-IT" w:eastAsia="en-GB"/>
        </w:rPr>
        <w:t>JED-sports</w:t>
      </w:r>
      <w:r w:rsidR="001E6136" w:rsidRPr="0065782E">
        <w:rPr>
          <w:lang w:val="it-IT" w:eastAsia="en-GB"/>
        </w:rPr>
        <w:t xml:space="preserve"> </w:t>
      </w:r>
      <w:r w:rsidR="00F53126" w:rsidRPr="0065782E">
        <w:rPr>
          <w:lang w:val="it-IT" w:eastAsia="en-GB"/>
        </w:rPr>
        <w:t xml:space="preserve">si riserva il diritto di rifiutarsi di accettare qualsiasi scommessa senza preavviso, giustificazione o compensazione. </w:t>
      </w:r>
      <w:r>
        <w:rPr>
          <w:lang w:val="it-IT" w:eastAsia="en-GB"/>
        </w:rPr>
        <w:t>JED-sports</w:t>
      </w:r>
      <w:r w:rsidR="00F53126" w:rsidRPr="0065782E">
        <w:rPr>
          <w:lang w:val="it-IT" w:eastAsia="en-GB"/>
        </w:rPr>
        <w:t xml:space="preserve"> non deve essere in alcun modo ritenuta responsabile di digitazione, trasmissione, visualizzazione, pubblicazione di informazioni riguardanti le scommesse o errori nelle quote. Se una scommessa pre-match viene accettata per errore, </w:t>
      </w:r>
      <w:r>
        <w:rPr>
          <w:lang w:val="it-IT" w:eastAsia="en-GB"/>
        </w:rPr>
        <w:t>JED-sports</w:t>
      </w:r>
      <w:r w:rsidR="00F53126" w:rsidRPr="0065782E">
        <w:rPr>
          <w:lang w:val="it-IT" w:eastAsia="en-GB"/>
        </w:rPr>
        <w:t xml:space="preserve"> si riserva il diritto di annullare la scommessa laddove ci siano errori evidenti riguardanti l'</w:t>
      </w:r>
      <w:r w:rsidR="0065782E">
        <w:rPr>
          <w:lang w:val="it-IT" w:eastAsia="en-GB"/>
        </w:rPr>
        <w:t>inserimento di quote e/o ri</w:t>
      </w:r>
      <w:r w:rsidR="00F53126" w:rsidRPr="0065782E">
        <w:rPr>
          <w:lang w:val="it-IT" w:eastAsia="en-GB"/>
        </w:rPr>
        <w:t>sultati, es. l'inversione di squadre, quote, risultati, ecc.</w:t>
      </w:r>
    </w:p>
    <w:p w:rsidR="00F53126" w:rsidRPr="0065782E" w:rsidRDefault="00F53126" w:rsidP="001E6136">
      <w:pPr>
        <w:rPr>
          <w:lang w:val="it-IT" w:eastAsia="en-GB"/>
        </w:rPr>
      </w:pPr>
    </w:p>
    <w:p w:rsidR="001E6136" w:rsidRPr="000F6CDB" w:rsidRDefault="002B0FED" w:rsidP="001E6136">
      <w:pPr>
        <w:pStyle w:val="Heading4"/>
        <w:rPr>
          <w:lang w:val="it-IT"/>
        </w:rPr>
      </w:pPr>
      <w:r w:rsidRPr="000F6CDB">
        <w:rPr>
          <w:lang w:val="it-IT"/>
        </w:rPr>
        <w:t>Errori Tecnici</w:t>
      </w:r>
    </w:p>
    <w:p w:rsidR="002B0FED" w:rsidRPr="0065782E" w:rsidRDefault="00504EBC" w:rsidP="001E6136">
      <w:pPr>
        <w:rPr>
          <w:lang w:val="it-IT" w:eastAsia="en-GB"/>
        </w:rPr>
      </w:pPr>
      <w:r>
        <w:rPr>
          <w:lang w:val="it-IT" w:eastAsia="en-GB"/>
        </w:rPr>
        <w:t>JED-sports</w:t>
      </w:r>
      <w:r w:rsidR="001E6136" w:rsidRPr="0065782E">
        <w:rPr>
          <w:lang w:val="it-IT" w:eastAsia="en-GB"/>
        </w:rPr>
        <w:t xml:space="preserve"> </w:t>
      </w:r>
      <w:r w:rsidR="002B0FED" w:rsidRPr="0065782E">
        <w:rPr>
          <w:lang w:val="it-IT" w:eastAsia="en-GB"/>
        </w:rPr>
        <w:t xml:space="preserve">si riserva il diritto di sospendere le </w:t>
      </w:r>
      <w:r w:rsidR="00484A48" w:rsidRPr="0065782E">
        <w:rPr>
          <w:lang w:val="it-IT" w:eastAsia="en-GB"/>
        </w:rPr>
        <w:t xml:space="preserve">scommesse durante un evento a causa di una trasmissione fallita o di altri problemi tecnici o se vi è il sospetto di frode. </w:t>
      </w:r>
      <w:r>
        <w:rPr>
          <w:lang w:val="it-IT" w:eastAsia="en-GB"/>
        </w:rPr>
        <w:t>JED-sports</w:t>
      </w:r>
      <w:r w:rsidR="00484A48" w:rsidRPr="0065782E">
        <w:rPr>
          <w:lang w:val="it-IT" w:eastAsia="en-GB"/>
        </w:rPr>
        <w:t xml:space="preserve"> si riserva il diritto di annullare le scommesse, anche successivamente, se tale scommessa è stata vinta dal cliente in seguito a un guasto o a un errore tecnico, comprensivo, ma non limitato, al solo errore o guasto nella trasmissione.</w:t>
      </w:r>
      <w:r w:rsidR="000338E5" w:rsidRPr="0065782E">
        <w:rPr>
          <w:lang w:val="it-IT" w:eastAsia="en-GB"/>
        </w:rPr>
        <w:t xml:space="preserve"> In tal caso la puntata sarà rimborsata. Tuttavia, </w:t>
      </w:r>
      <w:r>
        <w:rPr>
          <w:lang w:val="it-IT" w:eastAsia="en-GB"/>
        </w:rPr>
        <w:t>JED-sports</w:t>
      </w:r>
      <w:r w:rsidR="000338E5" w:rsidRPr="0065782E">
        <w:rPr>
          <w:lang w:val="it-IT" w:eastAsia="en-GB"/>
        </w:rPr>
        <w:t xml:space="preserve"> si riserva il diritto di ritenere il cliente responsabile di qualsiasi dan</w:t>
      </w:r>
      <w:r w:rsidR="00EE4DD1" w:rsidRPr="0065782E">
        <w:rPr>
          <w:lang w:val="it-IT" w:eastAsia="en-GB"/>
        </w:rPr>
        <w:t xml:space="preserve">no provocato contro essa o subito da </w:t>
      </w:r>
      <w:r w:rsidR="000338E5" w:rsidRPr="0065782E">
        <w:rPr>
          <w:lang w:val="it-IT" w:eastAsia="en-GB"/>
        </w:rPr>
        <w:t>essa, nel caso in cui il cliente si approfitti consapevolmente di un errore tecnico o amministrativo al momento di fare e/o ricevere pagamenti.</w:t>
      </w:r>
    </w:p>
    <w:p w:rsidR="002B0FED" w:rsidRPr="0065782E" w:rsidRDefault="002B0FED" w:rsidP="001E6136">
      <w:pPr>
        <w:rPr>
          <w:lang w:val="it-IT" w:eastAsia="en-GB"/>
        </w:rPr>
      </w:pPr>
    </w:p>
    <w:p w:rsidR="001E6136" w:rsidRPr="0065782E" w:rsidRDefault="001F2FAC" w:rsidP="001E6136">
      <w:pPr>
        <w:pStyle w:val="Heading4"/>
        <w:rPr>
          <w:lang w:val="it-IT" w:eastAsia="en-GB"/>
        </w:rPr>
      </w:pPr>
      <w:r w:rsidRPr="0065782E">
        <w:rPr>
          <w:lang w:val="it-IT" w:eastAsia="en-GB"/>
        </w:rPr>
        <w:t>Sospensioni</w:t>
      </w:r>
      <w:r w:rsidR="001E6136" w:rsidRPr="0065782E">
        <w:rPr>
          <w:lang w:val="it-IT" w:eastAsia="en-GB"/>
        </w:rPr>
        <w:t xml:space="preserve">, </w:t>
      </w:r>
      <w:r w:rsidR="00EE4DD1" w:rsidRPr="0065782E">
        <w:rPr>
          <w:lang w:val="it-IT" w:eastAsia="en-GB"/>
        </w:rPr>
        <w:t>Cancellazioni e Rinvii</w:t>
      </w:r>
    </w:p>
    <w:p w:rsidR="00EE4DD1" w:rsidRPr="0065782E" w:rsidRDefault="003E38F6" w:rsidP="00EE4DD1">
      <w:pPr>
        <w:rPr>
          <w:lang w:val="it-IT" w:eastAsia="en-GB"/>
        </w:rPr>
      </w:pPr>
      <w:r w:rsidRPr="0065782E">
        <w:rPr>
          <w:lang w:val="it-IT" w:eastAsia="en-GB"/>
        </w:rPr>
        <w:t xml:space="preserve">Se non diversamente indicato nelle </w:t>
      </w:r>
      <w:r w:rsidRPr="0065782E">
        <w:rPr>
          <w:i/>
          <w:lang w:val="it-IT" w:eastAsia="en-GB"/>
        </w:rPr>
        <w:t>Regole Speciali</w:t>
      </w:r>
      <w:r w:rsidRPr="0065782E">
        <w:rPr>
          <w:lang w:val="it-IT" w:eastAsia="en-GB"/>
        </w:rPr>
        <w:t xml:space="preserve"> </w:t>
      </w:r>
      <w:r w:rsidR="001F2FAC" w:rsidRPr="0065782E">
        <w:rPr>
          <w:lang w:val="it-IT" w:eastAsia="en-GB"/>
        </w:rPr>
        <w:t>dello specifico sport:</w:t>
      </w:r>
    </w:p>
    <w:p w:rsidR="001F2FAC" w:rsidRPr="0065782E" w:rsidRDefault="001F2FAC" w:rsidP="001E6136">
      <w:pPr>
        <w:pStyle w:val="ListParagraph"/>
        <w:numPr>
          <w:ilvl w:val="0"/>
          <w:numId w:val="41"/>
        </w:numPr>
        <w:rPr>
          <w:lang w:val="it-IT" w:eastAsia="en-GB"/>
        </w:rPr>
      </w:pPr>
      <w:r w:rsidRPr="0065782E">
        <w:rPr>
          <w:lang w:val="it-IT" w:eastAsia="en-GB"/>
        </w:rPr>
        <w:t>Qualsiasi partita, evento o co</w:t>
      </w:r>
      <w:r w:rsidR="00334301" w:rsidRPr="0065782E">
        <w:rPr>
          <w:lang w:val="it-IT" w:eastAsia="en-GB"/>
        </w:rPr>
        <w:t xml:space="preserve">mpetizione che </w:t>
      </w:r>
      <w:r w:rsidR="0065782E">
        <w:rPr>
          <w:lang w:val="it-IT" w:eastAsia="en-GB"/>
        </w:rPr>
        <w:t>venga</w:t>
      </w:r>
      <w:r w:rsidR="00334301" w:rsidRPr="0065782E">
        <w:rPr>
          <w:lang w:val="it-IT" w:eastAsia="en-GB"/>
        </w:rPr>
        <w:t xml:space="preserve"> sospesa o cancellata prima della fine dei tempi regolamentari, es. 90 minuti per il calcio, sarà considerat</w:t>
      </w:r>
      <w:r w:rsidR="0065782E">
        <w:rPr>
          <w:lang w:val="it-IT" w:eastAsia="en-GB"/>
        </w:rPr>
        <w:t>a</w:t>
      </w:r>
      <w:r w:rsidR="00334301" w:rsidRPr="0065782E">
        <w:rPr>
          <w:lang w:val="it-IT" w:eastAsia="en-GB"/>
        </w:rPr>
        <w:t xml:space="preserve"> nulla</w:t>
      </w:r>
      <w:r w:rsidR="00E8317A">
        <w:rPr>
          <w:lang w:val="it-IT" w:eastAsia="en-GB"/>
        </w:rPr>
        <w:t>.</w:t>
      </w:r>
    </w:p>
    <w:p w:rsidR="001E6136" w:rsidRPr="006F341B" w:rsidRDefault="00334301" w:rsidP="003F380D">
      <w:pPr>
        <w:pStyle w:val="ListParagraph"/>
        <w:numPr>
          <w:ilvl w:val="0"/>
          <w:numId w:val="41"/>
        </w:numPr>
        <w:rPr>
          <w:lang w:val="it-IT" w:eastAsia="en-GB"/>
        </w:rPr>
      </w:pPr>
      <w:r w:rsidRPr="006F341B">
        <w:rPr>
          <w:lang w:val="it-IT" w:eastAsia="en-GB"/>
        </w:rPr>
        <w:t xml:space="preserve">Qualsiasi partita, evento o competizione che </w:t>
      </w:r>
      <w:r w:rsidR="0065782E" w:rsidRPr="006F341B">
        <w:rPr>
          <w:lang w:val="it-IT" w:eastAsia="en-GB"/>
        </w:rPr>
        <w:t>venga</w:t>
      </w:r>
      <w:r w:rsidRPr="006F341B">
        <w:rPr>
          <w:lang w:val="it-IT" w:eastAsia="en-GB"/>
        </w:rPr>
        <w:t xml:space="preserve"> </w:t>
      </w:r>
      <w:r w:rsidR="00E42B29" w:rsidRPr="006F341B">
        <w:rPr>
          <w:lang w:val="it-IT" w:eastAsia="en-GB"/>
        </w:rPr>
        <w:t>ritardata o rinviata, sarà</w:t>
      </w:r>
      <w:r w:rsidR="0065782E" w:rsidRPr="006F341B">
        <w:rPr>
          <w:lang w:val="it-IT" w:eastAsia="en-GB"/>
        </w:rPr>
        <w:t xml:space="preserve"> considerata</w:t>
      </w:r>
      <w:r w:rsidR="00E42B29" w:rsidRPr="006F341B">
        <w:rPr>
          <w:lang w:val="it-IT" w:eastAsia="en-GB"/>
        </w:rPr>
        <w:t xml:space="preserve"> nulla</w:t>
      </w:r>
      <w:r w:rsidR="00E8317A">
        <w:rPr>
          <w:lang w:val="it-IT" w:eastAsia="en-GB"/>
        </w:rPr>
        <w:t>.</w:t>
      </w:r>
    </w:p>
    <w:p w:rsidR="001E6136" w:rsidRPr="0065782E" w:rsidRDefault="001E6136" w:rsidP="00DF5667">
      <w:pPr>
        <w:rPr>
          <w:lang w:val="it-IT" w:eastAsia="en-GB"/>
        </w:rPr>
      </w:pPr>
    </w:p>
    <w:p w:rsidR="00CB6028" w:rsidRPr="00744583" w:rsidRDefault="0042023B" w:rsidP="00CB6028">
      <w:pPr>
        <w:pStyle w:val="Heading4"/>
        <w:rPr>
          <w:rStyle w:val="Heading4Char"/>
          <w:b/>
          <w:bCs/>
          <w:iCs/>
          <w:lang w:val="it-IT"/>
        </w:rPr>
      </w:pPr>
      <w:r w:rsidRPr="00744583">
        <w:rPr>
          <w:rStyle w:val="Heading4Char"/>
          <w:b/>
          <w:bCs/>
          <w:iCs/>
          <w:lang w:val="it-IT"/>
        </w:rPr>
        <w:t xml:space="preserve">Scommesse sul Vincitore Finale </w:t>
      </w:r>
    </w:p>
    <w:p w:rsidR="00CB6028" w:rsidRPr="0065782E" w:rsidRDefault="00E42B29" w:rsidP="00CB6028">
      <w:pPr>
        <w:rPr>
          <w:lang w:val="it-IT" w:eastAsia="en-GB"/>
        </w:rPr>
      </w:pPr>
      <w:r w:rsidRPr="0065782E">
        <w:rPr>
          <w:lang w:val="it-IT" w:eastAsia="en-GB"/>
        </w:rPr>
        <w:t xml:space="preserve">Le scommesse sul Vincitore Finale </w:t>
      </w:r>
      <w:r w:rsidR="002D7B85" w:rsidRPr="0065782E">
        <w:rPr>
          <w:lang w:val="it-IT" w:eastAsia="en-GB"/>
        </w:rPr>
        <w:t xml:space="preserve">saranno considerate </w:t>
      </w:r>
      <w:r w:rsidR="005F1747" w:rsidRPr="0065782E">
        <w:rPr>
          <w:i/>
          <w:lang w:val="it-IT" w:eastAsia="en-GB"/>
        </w:rPr>
        <w:t>All In Run Or Not</w:t>
      </w:r>
      <w:r w:rsidR="00861D17" w:rsidRPr="0065782E">
        <w:rPr>
          <w:lang w:val="it-IT" w:eastAsia="en-GB"/>
        </w:rPr>
        <w:t xml:space="preserve"> </w:t>
      </w:r>
      <w:r w:rsidR="002D7B85" w:rsidRPr="0065782E">
        <w:rPr>
          <w:lang w:val="it-IT" w:eastAsia="en-GB"/>
        </w:rPr>
        <w:t xml:space="preserve">e pertanto saranno considerate perse se la formazione selezionata non prenderà parte all'evento. </w:t>
      </w:r>
      <w:r w:rsidR="00FC052B" w:rsidRPr="0065782E">
        <w:rPr>
          <w:lang w:val="it-IT" w:eastAsia="en-GB"/>
        </w:rPr>
        <w:t>Sarà applicata</w:t>
      </w:r>
      <w:r w:rsidR="002D7B85" w:rsidRPr="0065782E">
        <w:rPr>
          <w:lang w:val="it-IT" w:eastAsia="en-GB"/>
        </w:rPr>
        <w:t xml:space="preserve"> </w:t>
      </w:r>
      <w:r w:rsidR="00FC052B" w:rsidRPr="0065782E">
        <w:rPr>
          <w:lang w:val="it-IT" w:eastAsia="en-GB"/>
        </w:rPr>
        <w:t xml:space="preserve">la </w:t>
      </w:r>
      <w:r w:rsidR="00861D17" w:rsidRPr="0065782E">
        <w:rPr>
          <w:i/>
          <w:lang w:val="it-IT" w:eastAsia="en-GB"/>
        </w:rPr>
        <w:t xml:space="preserve">Dead </w:t>
      </w:r>
      <w:r w:rsidR="005F1747" w:rsidRPr="0065782E">
        <w:rPr>
          <w:i/>
          <w:lang w:val="it-IT" w:eastAsia="en-GB"/>
        </w:rPr>
        <w:t>H</w:t>
      </w:r>
      <w:r w:rsidR="00861D17" w:rsidRPr="0065782E">
        <w:rPr>
          <w:i/>
          <w:lang w:val="it-IT" w:eastAsia="en-GB"/>
        </w:rPr>
        <w:t>eat</w:t>
      </w:r>
      <w:r w:rsidR="00FC052B" w:rsidRPr="0065782E">
        <w:rPr>
          <w:lang w:val="it-IT" w:eastAsia="en-GB"/>
        </w:rPr>
        <w:t xml:space="preserve"> rule (Regola dell'ex-aequo)</w:t>
      </w:r>
      <w:r w:rsidR="00531492" w:rsidRPr="0065782E">
        <w:rPr>
          <w:lang w:val="it-IT" w:eastAsia="en-GB"/>
        </w:rPr>
        <w:t>.</w:t>
      </w:r>
      <w:r w:rsidR="00861D17" w:rsidRPr="0065782E">
        <w:rPr>
          <w:lang w:val="it-IT" w:eastAsia="en-GB"/>
        </w:rPr>
        <w:br/>
      </w:r>
    </w:p>
    <w:p w:rsidR="001E6136" w:rsidRPr="0065782E" w:rsidRDefault="00872A5A" w:rsidP="001E6136">
      <w:pPr>
        <w:pStyle w:val="Heading4"/>
        <w:rPr>
          <w:lang w:val="it-IT"/>
        </w:rPr>
      </w:pPr>
      <w:r w:rsidRPr="0065782E">
        <w:rPr>
          <w:lang w:val="it-IT"/>
        </w:rPr>
        <w:t>Scommesse C</w:t>
      </w:r>
      <w:r w:rsidR="0042023B" w:rsidRPr="0065782E">
        <w:rPr>
          <w:lang w:val="it-IT"/>
        </w:rPr>
        <w:t>orrelate</w:t>
      </w:r>
    </w:p>
    <w:p w:rsidR="00531492" w:rsidRPr="0065782E" w:rsidRDefault="00531492" w:rsidP="001E6136">
      <w:pPr>
        <w:rPr>
          <w:lang w:val="it-IT" w:eastAsia="en-GB"/>
        </w:rPr>
      </w:pPr>
      <w:r w:rsidRPr="0065782E">
        <w:rPr>
          <w:lang w:val="it-IT" w:eastAsia="en-GB"/>
        </w:rPr>
        <w:t>Una</w:t>
      </w:r>
      <w:r w:rsidR="001E6136" w:rsidRPr="0065782E">
        <w:rPr>
          <w:lang w:val="it-IT" w:eastAsia="en-GB"/>
        </w:rPr>
        <w:t xml:space="preserve"> </w:t>
      </w:r>
      <w:r w:rsidR="00D12B6B" w:rsidRPr="0065782E">
        <w:rPr>
          <w:lang w:val="it-IT" w:eastAsia="en-GB"/>
        </w:rPr>
        <w:t>Scommessa Correlata</w:t>
      </w:r>
      <w:r w:rsidR="001E6136" w:rsidRPr="0065782E">
        <w:rPr>
          <w:lang w:val="it-IT" w:eastAsia="en-GB"/>
        </w:rPr>
        <w:t xml:space="preserve"> </w:t>
      </w:r>
      <w:r w:rsidRPr="0065782E">
        <w:rPr>
          <w:lang w:val="it-IT" w:eastAsia="en-GB"/>
        </w:rPr>
        <w:t xml:space="preserve">è una scommessa multipla dove il risultato di una selezione può contribuire al risultato di </w:t>
      </w:r>
      <w:r w:rsidR="0055470F" w:rsidRPr="0065782E">
        <w:rPr>
          <w:lang w:val="it-IT" w:eastAsia="en-GB"/>
        </w:rPr>
        <w:t>un'</w:t>
      </w:r>
      <w:r w:rsidR="006701A3" w:rsidRPr="0065782E">
        <w:rPr>
          <w:lang w:val="it-IT" w:eastAsia="en-GB"/>
        </w:rPr>
        <w:t>altra selezione, es. u</w:t>
      </w:r>
      <w:r w:rsidR="0055470F" w:rsidRPr="0065782E">
        <w:rPr>
          <w:lang w:val="it-IT" w:eastAsia="en-GB"/>
        </w:rPr>
        <w:t xml:space="preserve">na </w:t>
      </w:r>
      <w:r w:rsidR="003E40B1" w:rsidRPr="0065782E">
        <w:rPr>
          <w:lang w:val="it-IT" w:eastAsia="en-GB"/>
        </w:rPr>
        <w:t xml:space="preserve">doppia scommessa comprendente Roger Federer </w:t>
      </w:r>
      <w:r w:rsidR="006701A3" w:rsidRPr="0065782E">
        <w:rPr>
          <w:lang w:val="it-IT" w:eastAsia="en-GB"/>
        </w:rPr>
        <w:t xml:space="preserve">che vincerà la </w:t>
      </w:r>
      <w:r w:rsidR="006701A3" w:rsidRPr="0065782E">
        <w:rPr>
          <w:i/>
          <w:lang w:val="it-IT" w:eastAsia="en-GB"/>
        </w:rPr>
        <w:t>Semifinale degli US</w:t>
      </w:r>
      <w:r w:rsidR="003E40B1" w:rsidRPr="0065782E">
        <w:rPr>
          <w:i/>
          <w:lang w:val="it-IT" w:eastAsia="en-GB"/>
        </w:rPr>
        <w:t xml:space="preserve"> Open</w:t>
      </w:r>
      <w:r w:rsidR="003E40B1" w:rsidRPr="0065782E">
        <w:rPr>
          <w:lang w:val="it-IT" w:eastAsia="en-GB"/>
        </w:rPr>
        <w:t xml:space="preserve"> combinata con la scommessa che </w:t>
      </w:r>
      <w:r w:rsidR="00985097" w:rsidRPr="0065782E">
        <w:rPr>
          <w:lang w:val="it-IT" w:eastAsia="en-GB"/>
        </w:rPr>
        <w:t xml:space="preserve">Roger Federer </w:t>
      </w:r>
      <w:r w:rsidR="006701A3" w:rsidRPr="0065782E">
        <w:rPr>
          <w:lang w:val="it-IT" w:eastAsia="en-GB"/>
        </w:rPr>
        <w:t xml:space="preserve">sarà il vincitore finale degli </w:t>
      </w:r>
      <w:r w:rsidR="006701A3" w:rsidRPr="0065782E">
        <w:rPr>
          <w:i/>
          <w:lang w:val="it-IT" w:eastAsia="en-GB"/>
        </w:rPr>
        <w:t>US Open</w:t>
      </w:r>
      <w:r w:rsidR="006701A3" w:rsidRPr="0065782E">
        <w:rPr>
          <w:lang w:val="it-IT" w:eastAsia="en-GB"/>
        </w:rPr>
        <w:t>.</w:t>
      </w:r>
    </w:p>
    <w:p w:rsidR="00531492" w:rsidRPr="0065782E" w:rsidRDefault="00531492" w:rsidP="001E6136">
      <w:pPr>
        <w:rPr>
          <w:lang w:val="it-IT" w:eastAsia="en-GB"/>
        </w:rPr>
      </w:pPr>
    </w:p>
    <w:p w:rsidR="0042023B" w:rsidRPr="0065782E" w:rsidRDefault="00504EBC" w:rsidP="00FF6F29">
      <w:pPr>
        <w:pStyle w:val="ListParagraph"/>
        <w:numPr>
          <w:ilvl w:val="0"/>
          <w:numId w:val="43"/>
        </w:numPr>
        <w:rPr>
          <w:lang w:val="it-IT" w:eastAsia="en-GB"/>
        </w:rPr>
      </w:pPr>
      <w:r>
        <w:rPr>
          <w:lang w:val="it-IT" w:eastAsia="en-GB"/>
        </w:rPr>
        <w:t>JED-sports</w:t>
      </w:r>
      <w:r w:rsidR="001E6136" w:rsidRPr="0065782E">
        <w:rPr>
          <w:lang w:val="it-IT" w:eastAsia="en-GB"/>
        </w:rPr>
        <w:t xml:space="preserve"> </w:t>
      </w:r>
      <w:r w:rsidR="0042023B" w:rsidRPr="0065782E">
        <w:rPr>
          <w:lang w:val="it-IT" w:eastAsia="en-GB"/>
        </w:rPr>
        <w:t xml:space="preserve">si riserva il diritto di determinare quale scommessa </w:t>
      </w:r>
      <w:r w:rsidR="00D12B6B" w:rsidRPr="0065782E">
        <w:rPr>
          <w:lang w:val="it-IT" w:eastAsia="en-GB"/>
        </w:rPr>
        <w:t>sia da considerarsi una scommessa correlata</w:t>
      </w:r>
      <w:r w:rsidR="0065782E">
        <w:rPr>
          <w:lang w:val="it-IT" w:eastAsia="en-GB"/>
        </w:rPr>
        <w:t>.</w:t>
      </w:r>
    </w:p>
    <w:p w:rsidR="00D12B6B" w:rsidRPr="0065782E" w:rsidRDefault="00504EBC" w:rsidP="00FF6F29">
      <w:pPr>
        <w:pStyle w:val="ListParagraph"/>
        <w:numPr>
          <w:ilvl w:val="0"/>
          <w:numId w:val="43"/>
        </w:numPr>
        <w:rPr>
          <w:lang w:val="it-IT" w:eastAsia="en-GB"/>
        </w:rPr>
      </w:pPr>
      <w:r>
        <w:rPr>
          <w:lang w:val="it-IT" w:eastAsia="en-GB"/>
        </w:rPr>
        <w:t>JED-sports</w:t>
      </w:r>
      <w:r w:rsidR="00D12B6B" w:rsidRPr="0065782E">
        <w:rPr>
          <w:lang w:val="it-IT" w:eastAsia="en-GB"/>
        </w:rPr>
        <w:t xml:space="preserve"> non accetta scommesse multiple che siano correlate e si riserva </w:t>
      </w:r>
      <w:r w:rsidR="00051876" w:rsidRPr="0065782E">
        <w:rPr>
          <w:lang w:val="it-IT" w:eastAsia="en-GB"/>
        </w:rPr>
        <w:t xml:space="preserve">il diritto di annullare, a sua discrezione, scommesse multiple </w:t>
      </w:r>
      <w:r w:rsidR="00B66D81" w:rsidRPr="0065782E">
        <w:rPr>
          <w:lang w:val="it-IT" w:eastAsia="en-GB"/>
        </w:rPr>
        <w:t xml:space="preserve">piazzate su scommesse correlate. Combinazioni con scommesse correlate saranno automaticamente bloccate </w:t>
      </w:r>
      <w:r w:rsidR="0065782E">
        <w:rPr>
          <w:lang w:val="it-IT" w:eastAsia="en-GB"/>
        </w:rPr>
        <w:t xml:space="preserve">e </w:t>
      </w:r>
      <w:r w:rsidR="00B66D81" w:rsidRPr="0065782E">
        <w:rPr>
          <w:lang w:val="it-IT" w:eastAsia="en-GB"/>
        </w:rPr>
        <w:t xml:space="preserve">non sarà possibile piazzare scommesse multiple durante l'effettuazione di una puntata regolare. Nei casi in cui una scommessa correlata sia accettata per errore, </w:t>
      </w:r>
      <w:r>
        <w:rPr>
          <w:lang w:val="it-IT" w:eastAsia="en-GB"/>
        </w:rPr>
        <w:t>JED-sports</w:t>
      </w:r>
      <w:r w:rsidR="00B66D81" w:rsidRPr="0065782E">
        <w:rPr>
          <w:lang w:val="it-IT" w:eastAsia="en-GB"/>
        </w:rPr>
        <w:t xml:space="preserve"> annullerà completamente</w:t>
      </w:r>
      <w:r w:rsidR="00A97F63" w:rsidRPr="0065782E">
        <w:rPr>
          <w:lang w:val="it-IT" w:eastAsia="en-GB"/>
        </w:rPr>
        <w:t xml:space="preserve"> le scommesse multiple piazzate e rimborserà la puntata del cliente.</w:t>
      </w:r>
    </w:p>
    <w:p w:rsidR="00051876" w:rsidRPr="0065782E" w:rsidRDefault="00A97F63" w:rsidP="00FF6F29">
      <w:pPr>
        <w:pStyle w:val="ListParagraph"/>
        <w:numPr>
          <w:ilvl w:val="0"/>
          <w:numId w:val="43"/>
        </w:numPr>
        <w:rPr>
          <w:lang w:val="it-IT" w:eastAsia="en-GB"/>
        </w:rPr>
      </w:pPr>
      <w:r w:rsidRPr="0065782E">
        <w:rPr>
          <w:lang w:val="it-IT" w:eastAsia="en-GB"/>
        </w:rPr>
        <w:t xml:space="preserve">In alcuni casi, </w:t>
      </w:r>
      <w:r w:rsidR="00504EBC">
        <w:rPr>
          <w:lang w:val="it-IT" w:eastAsia="en-GB"/>
        </w:rPr>
        <w:t>JED-sports</w:t>
      </w:r>
      <w:r w:rsidRPr="0065782E">
        <w:rPr>
          <w:lang w:val="it-IT" w:eastAsia="en-GB"/>
        </w:rPr>
        <w:t xml:space="preserve"> renderà disponibili combinazioni di scommesse correlate su cui potranno scommettere i clienti</w:t>
      </w:r>
      <w:r w:rsidR="007311FA" w:rsidRPr="0065782E">
        <w:rPr>
          <w:lang w:val="it-IT" w:eastAsia="en-GB"/>
        </w:rPr>
        <w:t>;</w:t>
      </w:r>
      <w:r w:rsidRPr="0065782E">
        <w:rPr>
          <w:lang w:val="it-IT" w:eastAsia="en-GB"/>
        </w:rPr>
        <w:t xml:space="preserve"> es. Mario Balotelli sarà il </w:t>
      </w:r>
      <w:r w:rsidRPr="0065782E">
        <w:rPr>
          <w:i/>
          <w:lang w:val="it-IT" w:eastAsia="en-GB"/>
        </w:rPr>
        <w:t>Miglior Marcatore dei Mondiali</w:t>
      </w:r>
      <w:r w:rsidRPr="0065782E">
        <w:rPr>
          <w:lang w:val="it-IT" w:eastAsia="en-GB"/>
        </w:rPr>
        <w:t xml:space="preserve"> e l'Italia sarà la </w:t>
      </w:r>
      <w:r w:rsidRPr="0065782E">
        <w:rPr>
          <w:i/>
          <w:lang w:val="it-IT" w:eastAsia="en-GB"/>
        </w:rPr>
        <w:t>Vincitrice dei Mondiali</w:t>
      </w:r>
      <w:r w:rsidR="00E8317A">
        <w:rPr>
          <w:i/>
          <w:lang w:val="it-IT" w:eastAsia="en-GB"/>
        </w:rPr>
        <w:t>.</w:t>
      </w:r>
    </w:p>
    <w:p w:rsidR="00FF6F29" w:rsidRPr="0065782E" w:rsidRDefault="00FF6F29" w:rsidP="00FF6F29">
      <w:pPr>
        <w:rPr>
          <w:lang w:val="it-IT" w:eastAsia="en-GB"/>
        </w:rPr>
      </w:pPr>
    </w:p>
    <w:p w:rsidR="00CB6028" w:rsidRPr="0065782E" w:rsidRDefault="0005698D" w:rsidP="00CB6028">
      <w:pPr>
        <w:pStyle w:val="Heading4"/>
        <w:rPr>
          <w:lang w:val="it-IT" w:eastAsia="en-GB"/>
        </w:rPr>
      </w:pPr>
      <w:r w:rsidRPr="0065782E">
        <w:rPr>
          <w:lang w:val="it-IT" w:eastAsia="en-GB"/>
        </w:rPr>
        <w:t>Dead Heat Rule</w:t>
      </w:r>
      <w:r w:rsidR="00D12B6B" w:rsidRPr="0065782E">
        <w:rPr>
          <w:lang w:val="it-IT" w:eastAsia="en-GB"/>
        </w:rPr>
        <w:t xml:space="preserve"> (Regola dell'ex-aequo)</w:t>
      </w:r>
    </w:p>
    <w:p w:rsidR="00077D57" w:rsidRPr="0065782E" w:rsidRDefault="00077D57" w:rsidP="00077D57">
      <w:pPr>
        <w:rPr>
          <w:lang w:val="it-IT" w:eastAsia="en-GB"/>
        </w:rPr>
      </w:pPr>
      <w:r w:rsidRPr="0065782E">
        <w:rPr>
          <w:lang w:val="it-IT" w:eastAsia="en-GB"/>
        </w:rPr>
        <w:t xml:space="preserve">Nel caso in cui almeno due concorrenti siano dichiarati vincitori (una </w:t>
      </w:r>
      <w:r w:rsidRPr="0065782E">
        <w:rPr>
          <w:i/>
          <w:lang w:val="it-IT" w:eastAsia="en-GB"/>
        </w:rPr>
        <w:t>Dead Heat- Regola dell'</w:t>
      </w:r>
      <w:r w:rsidR="0065782E">
        <w:rPr>
          <w:i/>
          <w:lang w:val="it-IT" w:eastAsia="en-GB"/>
        </w:rPr>
        <w:t>ex-aequo</w:t>
      </w:r>
      <w:r w:rsidRPr="0065782E">
        <w:rPr>
          <w:lang w:val="it-IT" w:eastAsia="en-GB"/>
        </w:rPr>
        <w:t xml:space="preserve">), il numero </w:t>
      </w:r>
      <w:r w:rsidR="001223DE" w:rsidRPr="0065782E">
        <w:rPr>
          <w:lang w:val="it-IT" w:eastAsia="en-GB"/>
        </w:rPr>
        <w:t>delle rimanenti puntate da pagare, una volta che</w:t>
      </w:r>
      <w:r w:rsidR="00702D38">
        <w:rPr>
          <w:lang w:val="it-IT" w:eastAsia="en-GB"/>
        </w:rPr>
        <w:t xml:space="preserve"> siano chiari i vincitori, saranno </w:t>
      </w:r>
      <w:r w:rsidR="008627DC" w:rsidRPr="0065782E">
        <w:rPr>
          <w:lang w:val="it-IT" w:eastAsia="en-GB"/>
        </w:rPr>
        <w:t>rego</w:t>
      </w:r>
      <w:r w:rsidR="001223DE" w:rsidRPr="0065782E">
        <w:rPr>
          <w:lang w:val="it-IT" w:eastAsia="en-GB"/>
        </w:rPr>
        <w:t xml:space="preserve">late dividendo il numero di giocatori che condividono il piazzamento. Le </w:t>
      </w:r>
      <w:r w:rsidR="006877E7" w:rsidRPr="0065782E">
        <w:rPr>
          <w:lang w:val="it-IT" w:eastAsia="en-GB"/>
        </w:rPr>
        <w:t xml:space="preserve">scommesse selezionate </w:t>
      </w:r>
      <w:r w:rsidR="003F380D">
        <w:rPr>
          <w:lang w:val="it-IT" w:eastAsia="en-GB"/>
        </w:rPr>
        <w:t>devono</w:t>
      </w:r>
      <w:r w:rsidR="001223DE" w:rsidRPr="0065782E">
        <w:rPr>
          <w:lang w:val="it-IT" w:eastAsia="en-GB"/>
        </w:rPr>
        <w:t xml:space="preserve"> essere moltiplicate per questo numero.</w:t>
      </w:r>
    </w:p>
    <w:p w:rsidR="001223DE" w:rsidRPr="0065782E" w:rsidRDefault="001223DE" w:rsidP="00077D57">
      <w:pPr>
        <w:rPr>
          <w:lang w:val="it-IT" w:eastAsia="en-GB"/>
        </w:rPr>
      </w:pPr>
    </w:p>
    <w:p w:rsidR="001223DE" w:rsidRPr="0065782E" w:rsidRDefault="001223DE" w:rsidP="0005698D">
      <w:pPr>
        <w:rPr>
          <w:lang w:val="it-IT" w:eastAsia="en-GB"/>
        </w:rPr>
      </w:pPr>
      <w:r w:rsidRPr="0065782E">
        <w:rPr>
          <w:lang w:val="it-IT" w:eastAsia="en-GB"/>
        </w:rPr>
        <w:lastRenderedPageBreak/>
        <w:t>es</w:t>
      </w:r>
      <w:r w:rsidR="00861D17" w:rsidRPr="0065782E">
        <w:rPr>
          <w:lang w:val="it-IT" w:eastAsia="en-GB"/>
        </w:rPr>
        <w:t>.</w:t>
      </w:r>
      <w:r w:rsidR="00CB6028" w:rsidRPr="0065782E">
        <w:rPr>
          <w:lang w:val="it-IT" w:eastAsia="en-GB"/>
        </w:rPr>
        <w:t xml:space="preserve"> </w:t>
      </w:r>
      <w:r w:rsidR="008627DC" w:rsidRPr="0065782E">
        <w:rPr>
          <w:lang w:val="it-IT" w:eastAsia="en-GB"/>
        </w:rPr>
        <w:t xml:space="preserve">In una competizione con 5 puntate da pagare, vengono determinati i migliori due giocatori, mentre </w:t>
      </w:r>
      <w:r w:rsidR="00006F99" w:rsidRPr="0065782E">
        <w:rPr>
          <w:lang w:val="it-IT" w:eastAsia="en-GB"/>
        </w:rPr>
        <w:t>q</w:t>
      </w:r>
      <w:r w:rsidR="0000663D" w:rsidRPr="0065782E">
        <w:rPr>
          <w:lang w:val="it-IT" w:eastAsia="en-GB"/>
        </w:rPr>
        <w:t xml:space="preserve">uattro giocatori si </w:t>
      </w:r>
      <w:r w:rsidR="00006F99" w:rsidRPr="0065782E">
        <w:rPr>
          <w:lang w:val="it-IT" w:eastAsia="en-GB"/>
        </w:rPr>
        <w:t>dividono il terzo posto. Poich</w:t>
      </w:r>
      <w:r w:rsidR="0065782E">
        <w:rPr>
          <w:lang w:val="it-IT" w:eastAsia="en-GB"/>
        </w:rPr>
        <w:t>é</w:t>
      </w:r>
      <w:r w:rsidR="00006F99" w:rsidRPr="0065782E">
        <w:rPr>
          <w:lang w:val="it-IT" w:eastAsia="en-GB"/>
        </w:rPr>
        <w:t xml:space="preserve"> ci sono solo 3 pagamenti </w:t>
      </w:r>
      <w:r w:rsidR="006877E7" w:rsidRPr="0065782E">
        <w:rPr>
          <w:lang w:val="it-IT" w:eastAsia="en-GB"/>
        </w:rPr>
        <w:t>rimanenti disponibili per questi quattro</w:t>
      </w:r>
      <w:r w:rsidR="003F380D">
        <w:rPr>
          <w:lang w:val="it-IT" w:eastAsia="en-GB"/>
        </w:rPr>
        <w:t xml:space="preserve"> giocatori, le scommesse effettuate</w:t>
      </w:r>
      <w:r w:rsidR="006877E7" w:rsidRPr="0065782E">
        <w:rPr>
          <w:lang w:val="it-IT" w:eastAsia="en-GB"/>
        </w:rPr>
        <w:t xml:space="preserve"> da ogni giocatore devono essere moltiplicate per 0.75.</w:t>
      </w:r>
    </w:p>
    <w:p w:rsidR="001223DE" w:rsidRPr="0065782E" w:rsidRDefault="001223DE" w:rsidP="0005698D">
      <w:pPr>
        <w:rPr>
          <w:lang w:val="it-IT" w:eastAsia="en-GB"/>
        </w:rPr>
      </w:pPr>
    </w:p>
    <w:p w:rsidR="008A5403" w:rsidRPr="0065782E" w:rsidRDefault="007311FA" w:rsidP="008A5403">
      <w:pPr>
        <w:pStyle w:val="Heading4"/>
        <w:rPr>
          <w:lang w:val="it-IT" w:eastAsia="en-GB"/>
        </w:rPr>
      </w:pPr>
      <w:r w:rsidRPr="0065782E">
        <w:rPr>
          <w:lang w:val="it-IT" w:eastAsia="en-GB"/>
        </w:rPr>
        <w:t xml:space="preserve">Regola del Pareggio </w:t>
      </w:r>
      <w:r w:rsidR="005F1747" w:rsidRPr="0065782E">
        <w:rPr>
          <w:lang w:val="it-IT" w:eastAsia="en-GB"/>
        </w:rPr>
        <w:t>(</w:t>
      </w:r>
      <w:r w:rsidRPr="0065782E">
        <w:rPr>
          <w:lang w:val="it-IT" w:eastAsia="en-GB"/>
        </w:rPr>
        <w:t>Scommesse 2-way</w:t>
      </w:r>
      <w:r w:rsidR="005F1747" w:rsidRPr="0065782E">
        <w:rPr>
          <w:lang w:val="it-IT" w:eastAsia="en-GB"/>
        </w:rPr>
        <w:t>)</w:t>
      </w:r>
    </w:p>
    <w:p w:rsidR="00E6549D" w:rsidRPr="0065782E" w:rsidRDefault="00DD397E" w:rsidP="00E6549D">
      <w:pPr>
        <w:rPr>
          <w:lang w:val="it-IT" w:eastAsia="en-GB"/>
        </w:rPr>
      </w:pPr>
      <w:r>
        <w:rPr>
          <w:lang w:val="it-IT" w:eastAsia="en-GB"/>
        </w:rPr>
        <w:t>Nel caso in cui</w:t>
      </w:r>
      <w:r w:rsidR="003F380D">
        <w:rPr>
          <w:lang w:val="it-IT" w:eastAsia="en-GB"/>
        </w:rPr>
        <w:t xml:space="preserve"> </w:t>
      </w:r>
      <w:r w:rsidR="00E6549D" w:rsidRPr="0065782E">
        <w:rPr>
          <w:lang w:val="it-IT" w:eastAsia="en-GB"/>
        </w:rPr>
        <w:t xml:space="preserve">una scommessa </w:t>
      </w:r>
      <w:r w:rsidR="00F71127">
        <w:rPr>
          <w:lang w:val="it-IT" w:eastAsia="en-GB"/>
        </w:rPr>
        <w:t xml:space="preserve">a due concorrenti finisca in </w:t>
      </w:r>
      <w:r w:rsidR="00E6549D" w:rsidRPr="0065782E">
        <w:rPr>
          <w:lang w:val="it-IT" w:eastAsia="en-GB"/>
        </w:rPr>
        <w:t xml:space="preserve">pareggio o </w:t>
      </w:r>
      <w:r>
        <w:rPr>
          <w:lang w:val="it-IT" w:eastAsia="en-GB"/>
        </w:rPr>
        <w:t xml:space="preserve">nessun prezzo sia offerto per </w:t>
      </w:r>
      <w:r w:rsidR="00E6549D" w:rsidRPr="0065782E">
        <w:rPr>
          <w:lang w:val="it-IT" w:eastAsia="en-GB"/>
        </w:rPr>
        <w:t xml:space="preserve">il numero esatto di gol indicati, punti o </w:t>
      </w:r>
      <w:r w:rsidR="000F4B95" w:rsidRPr="0065782E">
        <w:rPr>
          <w:lang w:val="it-IT" w:eastAsia="en-GB"/>
        </w:rPr>
        <w:t xml:space="preserve">run, il risultato è un </w:t>
      </w:r>
      <w:r w:rsidR="000F4B95" w:rsidRPr="0065782E">
        <w:rPr>
          <w:i/>
          <w:lang w:val="it-IT" w:eastAsia="en-GB"/>
        </w:rPr>
        <w:t>Pareggio</w:t>
      </w:r>
      <w:r w:rsidR="000F4B95" w:rsidRPr="0065782E">
        <w:rPr>
          <w:lang w:val="it-IT" w:eastAsia="en-GB"/>
        </w:rPr>
        <w:t>. In</w:t>
      </w:r>
      <w:r w:rsidR="0065782E">
        <w:rPr>
          <w:lang w:val="it-IT" w:eastAsia="en-GB"/>
        </w:rPr>
        <w:t xml:space="preserve"> questa situazione vengo</w:t>
      </w:r>
      <w:r>
        <w:rPr>
          <w:lang w:val="it-IT" w:eastAsia="en-GB"/>
        </w:rPr>
        <w:t>no rimborsate</w:t>
      </w:r>
      <w:r w:rsidR="00362171" w:rsidRPr="0065782E">
        <w:rPr>
          <w:lang w:val="it-IT" w:eastAsia="en-GB"/>
        </w:rPr>
        <w:t xml:space="preserve"> le puntate delle singole scommesse, </w:t>
      </w:r>
      <w:r w:rsidR="00754743" w:rsidRPr="0065782E">
        <w:rPr>
          <w:lang w:val="it-IT" w:eastAsia="en-GB"/>
        </w:rPr>
        <w:t>e per le scommesse multiple la selezione viene considerat</w:t>
      </w:r>
      <w:r w:rsidR="005E035E" w:rsidRPr="0065782E">
        <w:rPr>
          <w:lang w:val="it-IT" w:eastAsia="en-GB"/>
        </w:rPr>
        <w:t xml:space="preserve">a non-runner e </w:t>
      </w:r>
      <w:r w:rsidR="00B84162" w:rsidRPr="0065782E">
        <w:rPr>
          <w:lang w:val="it-IT" w:eastAsia="en-GB"/>
        </w:rPr>
        <w:t>le scommesse saranno saldate</w:t>
      </w:r>
      <w:r w:rsidR="005E035E" w:rsidRPr="0065782E">
        <w:rPr>
          <w:lang w:val="it-IT" w:eastAsia="en-GB"/>
        </w:rPr>
        <w:t xml:space="preserve"> </w:t>
      </w:r>
      <w:r w:rsidR="003800E9" w:rsidRPr="0065782E">
        <w:rPr>
          <w:lang w:val="it-IT" w:eastAsia="en-GB"/>
        </w:rPr>
        <w:t>nelle selezioni in sospeso.</w:t>
      </w:r>
    </w:p>
    <w:p w:rsidR="00E6549D" w:rsidRPr="0065782E" w:rsidRDefault="00E6549D" w:rsidP="00E6549D">
      <w:pPr>
        <w:rPr>
          <w:lang w:val="it-IT" w:eastAsia="en-GB"/>
        </w:rPr>
      </w:pPr>
    </w:p>
    <w:p w:rsidR="0005698D" w:rsidRPr="0065782E" w:rsidRDefault="007311FA" w:rsidP="0005698D">
      <w:pPr>
        <w:pStyle w:val="Heading4"/>
        <w:rPr>
          <w:lang w:val="it-IT" w:eastAsia="en-GB"/>
        </w:rPr>
      </w:pPr>
      <w:r w:rsidRPr="0065782E">
        <w:rPr>
          <w:lang w:val="it-IT" w:eastAsia="en-GB"/>
        </w:rPr>
        <w:t>Testa a testa</w:t>
      </w:r>
      <w:r w:rsidR="0005698D" w:rsidRPr="0065782E">
        <w:rPr>
          <w:lang w:val="it-IT" w:eastAsia="en-GB"/>
        </w:rPr>
        <w:t xml:space="preserve"> &amp; </w:t>
      </w:r>
      <w:r w:rsidRPr="0065782E">
        <w:rPr>
          <w:lang w:val="it-IT" w:eastAsia="en-GB"/>
        </w:rPr>
        <w:t>Scommesse 3-way</w:t>
      </w:r>
    </w:p>
    <w:p w:rsidR="003800E9" w:rsidRPr="0065782E" w:rsidRDefault="003800E9" w:rsidP="003800E9">
      <w:pPr>
        <w:rPr>
          <w:lang w:val="it-IT" w:eastAsia="en-GB"/>
        </w:rPr>
      </w:pPr>
      <w:r w:rsidRPr="0065782E">
        <w:rPr>
          <w:lang w:val="it-IT" w:eastAsia="en-GB"/>
        </w:rPr>
        <w:t xml:space="preserve">Se non diversamente indicato nelle </w:t>
      </w:r>
      <w:r w:rsidRPr="0065782E">
        <w:rPr>
          <w:i/>
          <w:lang w:val="it-IT" w:eastAsia="en-GB"/>
        </w:rPr>
        <w:t>Regole Speciali</w:t>
      </w:r>
      <w:r w:rsidRPr="0065782E">
        <w:rPr>
          <w:lang w:val="it-IT" w:eastAsia="en-GB"/>
        </w:rPr>
        <w:t xml:space="preserve"> di uno sport specifico:</w:t>
      </w:r>
    </w:p>
    <w:p w:rsidR="003800E9" w:rsidRPr="0065782E" w:rsidRDefault="003800E9" w:rsidP="003800E9">
      <w:pPr>
        <w:rPr>
          <w:lang w:val="it-IT" w:eastAsia="en-GB"/>
        </w:rPr>
      </w:pPr>
    </w:p>
    <w:p w:rsidR="003800E9" w:rsidRPr="0065782E" w:rsidRDefault="003800E9" w:rsidP="003800E9">
      <w:pPr>
        <w:pStyle w:val="ListParagraph"/>
        <w:numPr>
          <w:ilvl w:val="0"/>
          <w:numId w:val="40"/>
        </w:numPr>
        <w:rPr>
          <w:lang w:val="it-IT"/>
        </w:rPr>
      </w:pPr>
      <w:r w:rsidRPr="0065782E">
        <w:rPr>
          <w:lang w:val="it-IT"/>
        </w:rPr>
        <w:t xml:space="preserve">Almeno un concorrente deve completare l'evento </w:t>
      </w:r>
      <w:r w:rsidR="00352647" w:rsidRPr="0065782E">
        <w:rPr>
          <w:lang w:val="it-IT"/>
        </w:rPr>
        <w:t>o tutte le scommesse saranno considerate nulle</w:t>
      </w:r>
      <w:r w:rsidR="0065782E">
        <w:rPr>
          <w:lang w:val="it-IT"/>
        </w:rPr>
        <w:t>.</w:t>
      </w:r>
    </w:p>
    <w:p w:rsidR="003800E9" w:rsidRPr="0065782E" w:rsidRDefault="00352647" w:rsidP="00352647">
      <w:pPr>
        <w:pStyle w:val="ListParagraph"/>
        <w:numPr>
          <w:ilvl w:val="0"/>
          <w:numId w:val="40"/>
        </w:numPr>
        <w:rPr>
          <w:lang w:val="it-IT"/>
        </w:rPr>
      </w:pPr>
      <w:r w:rsidRPr="0065782E">
        <w:rPr>
          <w:lang w:val="it-IT"/>
        </w:rPr>
        <w:t>Se uno, o più</w:t>
      </w:r>
      <w:r w:rsidR="0065782E">
        <w:rPr>
          <w:lang w:val="it-IT"/>
        </w:rPr>
        <w:t>,</w:t>
      </w:r>
      <w:r w:rsidRPr="0065782E">
        <w:rPr>
          <w:lang w:val="it-IT"/>
        </w:rPr>
        <w:t xml:space="preserve"> concorrenti, non iniziano l'evento, tutte le scommesse sono considerate nulle.</w:t>
      </w:r>
    </w:p>
    <w:p w:rsidR="00352647" w:rsidRPr="0065782E" w:rsidRDefault="00352647" w:rsidP="003800E9">
      <w:pPr>
        <w:pStyle w:val="ListParagraph"/>
        <w:numPr>
          <w:ilvl w:val="0"/>
          <w:numId w:val="40"/>
        </w:numPr>
        <w:rPr>
          <w:lang w:val="it-IT"/>
        </w:rPr>
      </w:pPr>
      <w:r w:rsidRPr="0065782E">
        <w:rPr>
          <w:lang w:val="it-IT"/>
        </w:rPr>
        <w:t xml:space="preserve">Se </w:t>
      </w:r>
      <w:r w:rsidR="0026350E" w:rsidRPr="0065782E">
        <w:rPr>
          <w:lang w:val="it-IT"/>
        </w:rPr>
        <w:t>tutti i concorrenti sono squalificati, o esclusi, tutte le scommesse sono da considerarsi nulle</w:t>
      </w:r>
      <w:r w:rsidR="0065782E">
        <w:rPr>
          <w:lang w:val="it-IT"/>
        </w:rPr>
        <w:t>.</w:t>
      </w:r>
    </w:p>
    <w:p w:rsidR="00352647" w:rsidRPr="0065782E" w:rsidRDefault="00D6227F" w:rsidP="0025213A">
      <w:pPr>
        <w:pStyle w:val="ListParagraph"/>
        <w:numPr>
          <w:ilvl w:val="0"/>
          <w:numId w:val="40"/>
        </w:numPr>
        <w:rPr>
          <w:lang w:val="it-IT"/>
        </w:rPr>
      </w:pPr>
      <w:r w:rsidRPr="0065782E">
        <w:rPr>
          <w:lang w:val="it-IT"/>
        </w:rPr>
        <w:t xml:space="preserve">Se entrambi i </w:t>
      </w:r>
      <w:r w:rsidR="0025213A" w:rsidRPr="0065782E">
        <w:rPr>
          <w:lang w:val="it-IT"/>
        </w:rPr>
        <w:t>concorrenti in un testa a testa ottengono lo stesso risultato ed è offerta la scommessa no draw, tutte le scommesse sono considerate nulle.</w:t>
      </w:r>
    </w:p>
    <w:p w:rsidR="0025213A" w:rsidRPr="0065782E" w:rsidRDefault="002526D6" w:rsidP="009C3D0A">
      <w:pPr>
        <w:pStyle w:val="ListParagraph"/>
        <w:numPr>
          <w:ilvl w:val="0"/>
          <w:numId w:val="40"/>
        </w:numPr>
        <w:rPr>
          <w:lang w:val="it-IT" w:eastAsia="en-GB"/>
        </w:rPr>
      </w:pPr>
      <w:r w:rsidRPr="0065782E">
        <w:rPr>
          <w:lang w:val="it-IT" w:eastAsia="en-GB"/>
        </w:rPr>
        <w:t xml:space="preserve">Alla presenza di </w:t>
      </w:r>
      <w:r w:rsidR="0025213A" w:rsidRPr="0065782E">
        <w:rPr>
          <w:lang w:val="it-IT" w:eastAsia="en-GB"/>
        </w:rPr>
        <w:t xml:space="preserve">3, o più concorrenti, </w:t>
      </w:r>
      <w:r w:rsidRPr="0065782E">
        <w:rPr>
          <w:lang w:val="it-IT" w:eastAsia="en-GB"/>
        </w:rPr>
        <w:t xml:space="preserve">dove 2 concorrenti o più, </w:t>
      </w:r>
      <w:r w:rsidR="009C3D0A" w:rsidRPr="0065782E">
        <w:rPr>
          <w:lang w:val="it-IT" w:eastAsia="en-GB"/>
        </w:rPr>
        <w:t>ottengono lo stesso risultato, sarà applicata la dead hate rule (regola dell'ex-aequo)</w:t>
      </w:r>
      <w:r w:rsidR="0065782E">
        <w:rPr>
          <w:lang w:val="it-IT" w:eastAsia="en-GB"/>
        </w:rPr>
        <w:t>.</w:t>
      </w:r>
    </w:p>
    <w:p w:rsidR="009C3D0A" w:rsidRPr="0065782E" w:rsidRDefault="009C3D0A" w:rsidP="0005698D">
      <w:pPr>
        <w:rPr>
          <w:lang w:val="it-IT" w:eastAsia="en-GB"/>
        </w:rPr>
      </w:pPr>
    </w:p>
    <w:p w:rsidR="00FF6F29" w:rsidRPr="0065782E" w:rsidRDefault="00051876" w:rsidP="00FF6F29">
      <w:pPr>
        <w:pStyle w:val="Heading4"/>
        <w:rPr>
          <w:lang w:val="it-IT" w:eastAsia="en-GB"/>
        </w:rPr>
      </w:pPr>
      <w:r w:rsidRPr="0065782E">
        <w:rPr>
          <w:lang w:val="it-IT" w:eastAsia="en-GB"/>
        </w:rPr>
        <w:t>Multiple</w:t>
      </w:r>
    </w:p>
    <w:p w:rsidR="00A019A0" w:rsidRPr="0065782E" w:rsidRDefault="00A019A0" w:rsidP="00A019A0">
      <w:pPr>
        <w:rPr>
          <w:lang w:val="it-IT" w:eastAsia="en-GB"/>
        </w:rPr>
      </w:pPr>
      <w:r w:rsidRPr="0065782E">
        <w:rPr>
          <w:lang w:val="it-IT" w:eastAsia="en-GB"/>
        </w:rPr>
        <w:t>Nel caso in cui una scommessa multipla includa una non-runner o una selezione nulla, la scommessa sarà saldata considerando le rimanenti selezioni. Le quote di una selezione considerata nulla saranno settate a 1.00.</w:t>
      </w:r>
    </w:p>
    <w:p w:rsidR="00FF6F29" w:rsidRPr="0065782E" w:rsidRDefault="00FF6F29" w:rsidP="00FF6F29">
      <w:pPr>
        <w:rPr>
          <w:lang w:val="it-IT" w:eastAsia="en-GB"/>
        </w:rPr>
      </w:pPr>
    </w:p>
    <w:p w:rsidR="008A5403" w:rsidRPr="0065782E" w:rsidRDefault="00607D9A" w:rsidP="008A5403">
      <w:pPr>
        <w:pStyle w:val="Heading4"/>
        <w:rPr>
          <w:lang w:val="it-IT" w:eastAsia="en-GB"/>
        </w:rPr>
      </w:pPr>
      <w:r w:rsidRPr="0065782E">
        <w:rPr>
          <w:lang w:val="it-IT" w:eastAsia="en-GB"/>
        </w:rPr>
        <w:t>Risultati</w:t>
      </w:r>
    </w:p>
    <w:p w:rsidR="009C3D0A" w:rsidRPr="0065782E" w:rsidRDefault="009C3D0A" w:rsidP="009C3D0A">
      <w:pPr>
        <w:rPr>
          <w:lang w:val="it-IT" w:eastAsia="en-GB"/>
        </w:rPr>
      </w:pPr>
      <w:r w:rsidRPr="0065782E">
        <w:rPr>
          <w:lang w:val="it-IT" w:eastAsia="en-GB"/>
        </w:rPr>
        <w:t>Tutte le scommesse saranno saldate con le quote offerte quando è stata piazzata la scommessa.</w:t>
      </w:r>
    </w:p>
    <w:p w:rsidR="00FF6F29" w:rsidRPr="0065782E" w:rsidRDefault="00FF6F29" w:rsidP="00FF6F29">
      <w:pPr>
        <w:rPr>
          <w:lang w:val="it-IT"/>
        </w:rPr>
      </w:pPr>
    </w:p>
    <w:p w:rsidR="00FF6F29" w:rsidRPr="0065782E" w:rsidRDefault="00FF6F29" w:rsidP="00FF6F29">
      <w:pPr>
        <w:rPr>
          <w:lang w:val="it-IT"/>
        </w:rPr>
      </w:pPr>
    </w:p>
    <w:p w:rsidR="00FF6F29" w:rsidRDefault="00FF6F29" w:rsidP="00FF6F29">
      <w:pPr>
        <w:rPr>
          <w:lang w:val="it-IT"/>
        </w:rPr>
      </w:pPr>
    </w:p>
    <w:p w:rsidR="000F6CDB" w:rsidRDefault="000F6CDB" w:rsidP="00FF6F29">
      <w:pPr>
        <w:rPr>
          <w:lang w:val="it-IT"/>
        </w:rPr>
      </w:pPr>
    </w:p>
    <w:p w:rsidR="000F6CDB" w:rsidRDefault="000F6CDB" w:rsidP="00FF6F29">
      <w:pPr>
        <w:rPr>
          <w:lang w:val="it-IT"/>
        </w:rPr>
      </w:pPr>
    </w:p>
    <w:p w:rsidR="000F6CDB" w:rsidRDefault="000F6CDB" w:rsidP="00FF6F29">
      <w:pPr>
        <w:rPr>
          <w:lang w:val="it-IT"/>
        </w:rPr>
      </w:pPr>
    </w:p>
    <w:p w:rsidR="000F6CDB" w:rsidRDefault="000F6CDB" w:rsidP="00FF6F29">
      <w:pPr>
        <w:rPr>
          <w:lang w:val="it-IT"/>
        </w:rPr>
      </w:pPr>
    </w:p>
    <w:p w:rsidR="000F6CDB" w:rsidRDefault="000F6CDB" w:rsidP="00FF6F29">
      <w:pPr>
        <w:rPr>
          <w:lang w:val="it-IT"/>
        </w:rPr>
      </w:pPr>
    </w:p>
    <w:p w:rsidR="000F6CDB" w:rsidRDefault="000F6CDB" w:rsidP="00FF6F29">
      <w:pPr>
        <w:rPr>
          <w:lang w:val="it-IT"/>
        </w:rPr>
      </w:pPr>
    </w:p>
    <w:p w:rsidR="000F6CDB" w:rsidRDefault="000F6CDB" w:rsidP="00FF6F29">
      <w:pPr>
        <w:rPr>
          <w:lang w:val="it-IT"/>
        </w:rPr>
      </w:pPr>
    </w:p>
    <w:p w:rsidR="00F71127" w:rsidRDefault="00F71127" w:rsidP="00FF6F29">
      <w:pPr>
        <w:rPr>
          <w:lang w:val="it-IT"/>
        </w:rPr>
      </w:pPr>
    </w:p>
    <w:p w:rsidR="000F6CDB" w:rsidRPr="0065782E" w:rsidRDefault="000F6CDB" w:rsidP="00FF6F29">
      <w:pPr>
        <w:rPr>
          <w:lang w:val="it-IT"/>
        </w:rPr>
      </w:pPr>
    </w:p>
    <w:p w:rsidR="00FF6F29" w:rsidRPr="0065782E" w:rsidRDefault="00FF6F29" w:rsidP="00FF6F29">
      <w:pPr>
        <w:rPr>
          <w:lang w:val="it-IT"/>
        </w:rPr>
      </w:pPr>
    </w:p>
    <w:p w:rsidR="00484E7C" w:rsidRPr="0065782E" w:rsidRDefault="005D64FC" w:rsidP="00484E7C">
      <w:pPr>
        <w:pStyle w:val="Heading1"/>
        <w:rPr>
          <w:lang w:val="it-IT"/>
        </w:rPr>
      </w:pPr>
      <w:r w:rsidRPr="0065782E">
        <w:rPr>
          <w:lang w:val="it-IT"/>
        </w:rPr>
        <w:lastRenderedPageBreak/>
        <w:t>REGOLE SPECIALI</w:t>
      </w:r>
    </w:p>
    <w:p w:rsidR="001D6AF4" w:rsidRPr="0065782E" w:rsidRDefault="001D6AF4" w:rsidP="001D6AF4">
      <w:pPr>
        <w:rPr>
          <w:lang w:val="it-IT"/>
        </w:rPr>
      </w:pPr>
    </w:p>
    <w:p w:rsidR="001D6AF4" w:rsidRPr="0065782E" w:rsidRDefault="001D6AF4" w:rsidP="001D6AF4">
      <w:pPr>
        <w:rPr>
          <w:lang w:val="it-IT"/>
        </w:rPr>
      </w:pPr>
      <w:r w:rsidRPr="0065782E">
        <w:rPr>
          <w:lang w:val="it-IT"/>
        </w:rPr>
        <w:t xml:space="preserve">Qui di seguito trovate le </w:t>
      </w:r>
      <w:r w:rsidRPr="0065782E">
        <w:rPr>
          <w:i/>
          <w:lang w:val="it-IT"/>
        </w:rPr>
        <w:t xml:space="preserve">Regole Speciali </w:t>
      </w:r>
      <w:r w:rsidRPr="0065782E">
        <w:rPr>
          <w:lang w:val="it-IT"/>
        </w:rPr>
        <w:t>per ogni sport.</w:t>
      </w:r>
    </w:p>
    <w:p w:rsidR="001D6AF4" w:rsidRPr="0065782E" w:rsidRDefault="001D6AF4" w:rsidP="001D6AF4">
      <w:pPr>
        <w:rPr>
          <w:lang w:val="it-IT"/>
        </w:rPr>
      </w:pPr>
      <w:r w:rsidRPr="0065782E">
        <w:rPr>
          <w:lang w:val="it-IT"/>
        </w:rPr>
        <w:t xml:space="preserve">Oltre alle seguenti Regole Speciali, saranno applicate le </w:t>
      </w:r>
      <w:r w:rsidRPr="0065782E">
        <w:rPr>
          <w:i/>
          <w:lang w:val="it-IT"/>
        </w:rPr>
        <w:t xml:space="preserve">Regole Generali, </w:t>
      </w:r>
      <w:r w:rsidRPr="0065782E">
        <w:rPr>
          <w:lang w:val="it-IT"/>
        </w:rPr>
        <w:t xml:space="preserve">tuttavia le Regole Speciali avranno la precedenza sulle </w:t>
      </w:r>
      <w:r w:rsidRPr="0065782E">
        <w:rPr>
          <w:i/>
          <w:lang w:val="it-IT"/>
        </w:rPr>
        <w:t>Regole Generali.</w:t>
      </w:r>
    </w:p>
    <w:p w:rsidR="00835B4A" w:rsidRPr="00744583" w:rsidRDefault="005D64FC" w:rsidP="00484E7C">
      <w:pPr>
        <w:pStyle w:val="Heading2"/>
        <w:rPr>
          <w:lang w:val="it-IT" w:eastAsia="en-GB"/>
        </w:rPr>
      </w:pPr>
      <w:r w:rsidRPr="00744583">
        <w:rPr>
          <w:lang w:val="it-IT" w:eastAsia="en-GB"/>
        </w:rPr>
        <w:t>CALCIO</w:t>
      </w:r>
    </w:p>
    <w:p w:rsidR="001D6AF4" w:rsidRPr="0065782E" w:rsidRDefault="001D6AF4" w:rsidP="001D6AF4">
      <w:pPr>
        <w:rPr>
          <w:lang w:val="it-IT" w:eastAsia="en-GB"/>
        </w:rPr>
      </w:pPr>
      <w:r w:rsidRPr="0065782E">
        <w:rPr>
          <w:lang w:val="it-IT" w:eastAsia="en-GB"/>
        </w:rPr>
        <w:t xml:space="preserve">Tutte le </w:t>
      </w:r>
      <w:r w:rsidR="002175F3" w:rsidRPr="0065782E">
        <w:rPr>
          <w:lang w:val="it-IT" w:eastAsia="en-GB"/>
        </w:rPr>
        <w:t>scommesse su un match si basano sui risultati alla fi</w:t>
      </w:r>
      <w:r w:rsidR="00A521A1" w:rsidRPr="0065782E">
        <w:rPr>
          <w:lang w:val="it-IT" w:eastAsia="en-GB"/>
        </w:rPr>
        <w:t xml:space="preserve">ne dei 90 minuti di gioco, salvo diverse indicazioni. Ciò include i minuti di recupero, o interruzioni, ma </w:t>
      </w:r>
      <w:r w:rsidR="00A521A1" w:rsidRPr="0065782E">
        <w:rPr>
          <w:b/>
          <w:lang w:val="it-IT" w:eastAsia="en-GB"/>
        </w:rPr>
        <w:t xml:space="preserve">non include i supplementari, </w:t>
      </w:r>
      <w:r w:rsidR="00A521A1" w:rsidRPr="0065782E">
        <w:rPr>
          <w:lang w:val="it-IT" w:eastAsia="en-GB"/>
        </w:rPr>
        <w:t>calci di rigore o golden goal.</w:t>
      </w:r>
    </w:p>
    <w:p w:rsidR="001D6AF4" w:rsidRPr="0065782E" w:rsidRDefault="001D6AF4" w:rsidP="001D6AF4">
      <w:pPr>
        <w:rPr>
          <w:lang w:val="it-IT" w:eastAsia="en-GB"/>
        </w:rPr>
      </w:pPr>
    </w:p>
    <w:p w:rsidR="00DE7E63" w:rsidRPr="0065782E" w:rsidRDefault="007D6AE8" w:rsidP="001D6AF4">
      <w:pPr>
        <w:rPr>
          <w:lang w:val="it-IT" w:eastAsia="en-GB"/>
        </w:rPr>
      </w:pPr>
      <w:r>
        <w:rPr>
          <w:lang w:val="it-IT" w:eastAsia="en-GB"/>
        </w:rPr>
        <w:t xml:space="preserve">Se la durata prevista di </w:t>
      </w:r>
      <w:r w:rsidR="00DE7E63" w:rsidRPr="0065782E">
        <w:rPr>
          <w:lang w:val="it-IT" w:eastAsia="en-GB"/>
        </w:rPr>
        <w:t>una partita di calcio è</w:t>
      </w:r>
      <w:r w:rsidR="0065782E">
        <w:rPr>
          <w:lang w:val="it-IT" w:eastAsia="en-GB"/>
        </w:rPr>
        <w:t xml:space="preserve"> diversa</w:t>
      </w:r>
      <w:r w:rsidR="00DE7E63" w:rsidRPr="0065782E">
        <w:rPr>
          <w:lang w:val="it-IT" w:eastAsia="en-GB"/>
        </w:rPr>
        <w:t xml:space="preserve"> da 90 minuti</w:t>
      </w:r>
      <w:r w:rsidR="00E036A0" w:rsidRPr="0065782E">
        <w:rPr>
          <w:lang w:val="it-IT" w:eastAsia="en-GB"/>
        </w:rPr>
        <w:t>, saranno impiegate le stesse regole. Per esempio, una partita da 80 minuti include anche minuti di recupero e interruzioni, ma non supplementari</w:t>
      </w:r>
      <w:r w:rsidR="00B956DC" w:rsidRPr="0065782E">
        <w:rPr>
          <w:lang w:val="it-IT" w:eastAsia="en-GB"/>
        </w:rPr>
        <w:t>, o rigori, salvo diverse indicazioni.</w:t>
      </w:r>
    </w:p>
    <w:p w:rsidR="00723416" w:rsidRPr="0065782E" w:rsidRDefault="00723416" w:rsidP="00484E7C">
      <w:pPr>
        <w:rPr>
          <w:lang w:val="it-IT" w:eastAsia="en-GB"/>
        </w:rPr>
      </w:pPr>
    </w:p>
    <w:p w:rsidR="00B033AF" w:rsidRPr="0065782E" w:rsidRDefault="009B6DDB" w:rsidP="00484E7C">
      <w:pPr>
        <w:rPr>
          <w:lang w:val="it-IT" w:eastAsia="en-GB"/>
        </w:rPr>
      </w:pPr>
      <w:r w:rsidRPr="0065782E">
        <w:rPr>
          <w:lang w:val="it-IT" w:eastAsia="en-GB"/>
        </w:rPr>
        <w:t>Scom</w:t>
      </w:r>
      <w:r w:rsidR="00821382" w:rsidRPr="0065782E">
        <w:rPr>
          <w:lang w:val="it-IT" w:eastAsia="en-GB"/>
        </w:rPr>
        <w:t xml:space="preserve">messe </w:t>
      </w:r>
      <w:r w:rsidR="0065782E">
        <w:rPr>
          <w:lang w:val="it-IT" w:eastAsia="en-GB"/>
        </w:rPr>
        <w:t>correlate saranno annullate a de</w:t>
      </w:r>
      <w:r w:rsidR="00821382" w:rsidRPr="0065782E">
        <w:rPr>
          <w:lang w:val="it-IT" w:eastAsia="en-GB"/>
        </w:rPr>
        <w:t xml:space="preserve">scrizione di </w:t>
      </w:r>
      <w:r w:rsidR="00504EBC">
        <w:rPr>
          <w:lang w:val="it-IT" w:eastAsia="en-GB"/>
        </w:rPr>
        <w:t>JED-sports</w:t>
      </w:r>
      <w:r w:rsidR="00E8317A">
        <w:rPr>
          <w:lang w:val="it-IT" w:eastAsia="en-GB"/>
        </w:rPr>
        <w:t>.</w:t>
      </w:r>
    </w:p>
    <w:p w:rsidR="00F5596C" w:rsidRDefault="00CB2CEC" w:rsidP="00484E7C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9B6DDB" w:rsidRPr="0065782E" w:rsidRDefault="009B6DDB" w:rsidP="00A80ED8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65782E">
        <w:rPr>
          <w:lang w:val="it-IT" w:eastAsia="en-GB"/>
        </w:rPr>
        <w:t>Ogni match interrotto prima del completamento dei 90 minuti sar</w:t>
      </w:r>
      <w:r w:rsidR="00C541B4" w:rsidRPr="0065782E">
        <w:rPr>
          <w:lang w:val="it-IT" w:eastAsia="en-GB"/>
        </w:rPr>
        <w:t>à considerate nullo</w:t>
      </w:r>
      <w:r w:rsidR="0065782E">
        <w:rPr>
          <w:lang w:val="it-IT" w:eastAsia="en-GB"/>
        </w:rPr>
        <w:t>.</w:t>
      </w:r>
    </w:p>
    <w:p w:rsidR="00C541B4" w:rsidRPr="0065782E" w:rsidRDefault="00510975" w:rsidP="00484E7C">
      <w:pPr>
        <w:pStyle w:val="ListParagraph"/>
        <w:numPr>
          <w:ilvl w:val="0"/>
          <w:numId w:val="33"/>
        </w:numPr>
        <w:rPr>
          <w:lang w:val="it-IT" w:eastAsia="en-GB"/>
        </w:rPr>
      </w:pPr>
      <w:r>
        <w:rPr>
          <w:lang w:val="it-IT" w:eastAsia="en-GB"/>
        </w:rPr>
        <w:t>Una partita</w:t>
      </w:r>
      <w:r w:rsidR="00C541B4" w:rsidRPr="0065782E">
        <w:rPr>
          <w:lang w:val="it-IT" w:eastAsia="en-GB"/>
        </w:rPr>
        <w:t xml:space="preserve"> non giocat</w:t>
      </w:r>
      <w:r>
        <w:rPr>
          <w:lang w:val="it-IT" w:eastAsia="en-GB"/>
        </w:rPr>
        <w:t>a o rinviata</w:t>
      </w:r>
      <w:r w:rsidR="00C541B4" w:rsidRPr="0065782E">
        <w:rPr>
          <w:lang w:val="it-IT" w:eastAsia="en-GB"/>
        </w:rPr>
        <w:t xml:space="preserve"> sarà considerat</w:t>
      </w:r>
      <w:r>
        <w:rPr>
          <w:lang w:val="it-IT" w:eastAsia="en-GB"/>
        </w:rPr>
        <w:t>a</w:t>
      </w:r>
      <w:r w:rsidR="0065782E">
        <w:rPr>
          <w:lang w:val="it-IT" w:eastAsia="en-GB"/>
        </w:rPr>
        <w:t xml:space="preserve"> </w:t>
      </w:r>
      <w:r>
        <w:rPr>
          <w:lang w:val="it-IT" w:eastAsia="en-GB"/>
        </w:rPr>
        <w:t>nulla</w:t>
      </w:r>
      <w:r w:rsidR="0065782E">
        <w:rPr>
          <w:lang w:val="it-IT" w:eastAsia="en-GB"/>
        </w:rPr>
        <w:t>,</w:t>
      </w:r>
      <w:r w:rsidR="00C541B4" w:rsidRPr="0065782E">
        <w:rPr>
          <w:lang w:val="it-IT" w:eastAsia="en-GB"/>
        </w:rPr>
        <w:t xml:space="preserve"> a meno che non venga </w:t>
      </w:r>
      <w:r w:rsidR="007D6AE8">
        <w:rPr>
          <w:lang w:val="it-IT" w:eastAsia="en-GB"/>
        </w:rPr>
        <w:t>ri</w:t>
      </w:r>
      <w:r>
        <w:rPr>
          <w:lang w:val="it-IT" w:eastAsia="en-GB"/>
        </w:rPr>
        <w:t xml:space="preserve">giocata </w:t>
      </w:r>
      <w:r w:rsidR="00C541B4" w:rsidRPr="0065782E">
        <w:rPr>
          <w:lang w:val="it-IT" w:eastAsia="en-GB"/>
        </w:rPr>
        <w:t>entro 48 ore dall'orario d'inizio previsto</w:t>
      </w:r>
      <w:r w:rsidR="0065782E">
        <w:rPr>
          <w:lang w:val="it-IT" w:eastAsia="en-GB"/>
        </w:rPr>
        <w:t>.</w:t>
      </w:r>
    </w:p>
    <w:p w:rsidR="002736D7" w:rsidRDefault="00821382" w:rsidP="00484E7C">
      <w:pPr>
        <w:pStyle w:val="Heading3"/>
        <w:rPr>
          <w:lang w:eastAsia="en-GB"/>
        </w:rPr>
      </w:pPr>
      <w:r>
        <w:rPr>
          <w:lang w:eastAsia="en-GB"/>
        </w:rPr>
        <w:t xml:space="preserve">Match Non Giocati ma Quotati </w:t>
      </w:r>
    </w:p>
    <w:p w:rsidR="00580BA8" w:rsidRPr="0065782E" w:rsidRDefault="00F60498" w:rsidP="00484E7C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 xml:space="preserve">Se viene cambiato lo stadio in cui si gioca il match quando le scommesse sono già piazzate, la squadra </w:t>
      </w:r>
      <w:r w:rsidR="00ED5B9B" w:rsidRPr="0065782E">
        <w:rPr>
          <w:lang w:val="it-IT" w:eastAsia="en-GB"/>
        </w:rPr>
        <w:t xml:space="preserve">di casa sarà quella </w:t>
      </w:r>
      <w:r w:rsidR="00D225D2" w:rsidRPr="0065782E">
        <w:rPr>
          <w:lang w:val="it-IT" w:eastAsia="en-GB"/>
        </w:rPr>
        <w:t>designata inizialmente come formazione di casa</w:t>
      </w:r>
      <w:r w:rsidR="0065782E">
        <w:rPr>
          <w:lang w:val="it-IT" w:eastAsia="en-GB"/>
        </w:rPr>
        <w:t>.</w:t>
      </w:r>
    </w:p>
    <w:p w:rsidR="00D225D2" w:rsidRPr="0065782E" w:rsidRDefault="00D225D2" w:rsidP="00484E7C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 xml:space="preserve">Se la squadra di casa e quella ospite di un match quotato sono invertite, le scommesse </w:t>
      </w:r>
      <w:r w:rsidR="008D7EA1" w:rsidRPr="0065782E">
        <w:rPr>
          <w:lang w:val="it-IT" w:eastAsia="en-GB"/>
        </w:rPr>
        <w:t>piazzate in base alla quotazione originale saranno annullate</w:t>
      </w:r>
      <w:r w:rsidR="0065782E">
        <w:rPr>
          <w:lang w:val="it-IT" w:eastAsia="en-GB"/>
        </w:rPr>
        <w:t>.</w:t>
      </w:r>
    </w:p>
    <w:p w:rsidR="008D7EA1" w:rsidRPr="0065782E" w:rsidRDefault="002F5D8E" w:rsidP="00484E7C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>Per le partite giocate in campo neutro (laddove indicato o non), tutte le scommesse saranno valide indipendentemente da quale squadra sia indicata come squadra di casa</w:t>
      </w:r>
      <w:r w:rsidR="0065782E">
        <w:rPr>
          <w:lang w:val="it-IT" w:eastAsia="en-GB"/>
        </w:rPr>
        <w:t>.</w:t>
      </w:r>
    </w:p>
    <w:p w:rsidR="00D225D2" w:rsidRPr="0065782E" w:rsidRDefault="002F5D8E" w:rsidP="002F5D8E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>Una partita giocata prima del calcio d'inizio indicato può essere inclusa nella/e scommessa/e a patto che la/e scommessa/e sia stata piazzata prima del calcio d'inizio riveduto</w:t>
      </w:r>
      <w:r w:rsidR="0065782E">
        <w:rPr>
          <w:lang w:val="it-IT" w:eastAsia="en-GB"/>
        </w:rPr>
        <w:t>.</w:t>
      </w:r>
    </w:p>
    <w:p w:rsidR="002F5D8E" w:rsidRPr="0065782E" w:rsidRDefault="0065782E" w:rsidP="001F402E">
      <w:pPr>
        <w:pStyle w:val="ListParagraph"/>
        <w:numPr>
          <w:ilvl w:val="0"/>
          <w:numId w:val="29"/>
        </w:numPr>
        <w:rPr>
          <w:lang w:val="it-IT" w:eastAsia="en-GB"/>
        </w:rPr>
      </w:pPr>
      <w:r>
        <w:rPr>
          <w:lang w:val="it-IT" w:eastAsia="en-GB"/>
        </w:rPr>
        <w:t xml:space="preserve">Se una fonte </w:t>
      </w:r>
      <w:r w:rsidR="00F63301" w:rsidRPr="0065782E">
        <w:rPr>
          <w:lang w:val="it-IT" w:eastAsia="en-GB"/>
        </w:rPr>
        <w:t xml:space="preserve">ufficiale dei match </w:t>
      </w:r>
      <w:r w:rsidR="001F402E" w:rsidRPr="0065782E">
        <w:rPr>
          <w:lang w:val="it-IT" w:eastAsia="en-GB"/>
        </w:rPr>
        <w:t>contiene de</w:t>
      </w:r>
      <w:r>
        <w:rPr>
          <w:lang w:val="it-IT" w:eastAsia="en-GB"/>
        </w:rPr>
        <w:t>ttagli su una squadra differente</w:t>
      </w:r>
      <w:r w:rsidR="001F402E" w:rsidRPr="0065782E">
        <w:rPr>
          <w:lang w:val="it-IT" w:eastAsia="en-GB"/>
        </w:rPr>
        <w:t xml:space="preserve"> da quelli forniti da </w:t>
      </w:r>
      <w:r w:rsidR="00504EBC">
        <w:rPr>
          <w:lang w:val="it-IT" w:eastAsia="en-GB"/>
        </w:rPr>
        <w:t>JED-sports</w:t>
      </w:r>
      <w:r w:rsidR="001F402E" w:rsidRPr="0065782E">
        <w:rPr>
          <w:lang w:val="it-IT" w:eastAsia="en-GB"/>
        </w:rPr>
        <w:t xml:space="preserve">, tutte le scommesse saranno annullate, es. specifiche sul nome di una squadra come </w:t>
      </w:r>
      <w:r>
        <w:rPr>
          <w:lang w:val="it-IT" w:eastAsia="en-GB"/>
        </w:rPr>
        <w:t xml:space="preserve">nel </w:t>
      </w:r>
      <w:r w:rsidR="001F402E" w:rsidRPr="0065782E">
        <w:rPr>
          <w:lang w:val="it-IT" w:eastAsia="en-GB"/>
        </w:rPr>
        <w:t xml:space="preserve">caso di una formazione </w:t>
      </w:r>
      <w:r w:rsidR="001F402E" w:rsidRPr="0065782E">
        <w:rPr>
          <w:i/>
          <w:lang w:val="it-IT" w:eastAsia="en-GB"/>
        </w:rPr>
        <w:t>Riserve</w:t>
      </w:r>
      <w:r w:rsidR="001F402E" w:rsidRPr="0065782E">
        <w:rPr>
          <w:lang w:val="it-IT" w:eastAsia="en-GB"/>
        </w:rPr>
        <w:t xml:space="preserve">, specifiche sulla squadra riguardanti l'età come </w:t>
      </w:r>
      <w:r w:rsidR="001F402E" w:rsidRPr="0065782E">
        <w:rPr>
          <w:i/>
          <w:lang w:val="it-IT" w:eastAsia="en-GB"/>
        </w:rPr>
        <w:t>U18</w:t>
      </w:r>
      <w:r w:rsidR="001F402E" w:rsidRPr="0065782E">
        <w:rPr>
          <w:lang w:val="it-IT" w:eastAsia="en-GB"/>
        </w:rPr>
        <w:t xml:space="preserve">, specifiche sulla squadra riguardanti </w:t>
      </w:r>
      <w:r w:rsidR="001659C9" w:rsidRPr="0065782E">
        <w:rPr>
          <w:lang w:val="it-IT" w:eastAsia="en-GB"/>
        </w:rPr>
        <w:t xml:space="preserve">il genere, come </w:t>
      </w:r>
      <w:r w:rsidR="001659C9" w:rsidRPr="0065782E">
        <w:rPr>
          <w:i/>
          <w:lang w:val="it-IT" w:eastAsia="en-GB"/>
        </w:rPr>
        <w:t>Femminile</w:t>
      </w:r>
      <w:r w:rsidR="001659C9" w:rsidRPr="0065782E">
        <w:rPr>
          <w:lang w:val="it-IT" w:eastAsia="en-GB"/>
        </w:rPr>
        <w:t>, ecc.</w:t>
      </w:r>
    </w:p>
    <w:p w:rsidR="002F5D8E" w:rsidRPr="0065782E" w:rsidRDefault="001659C9" w:rsidP="00484E7C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>In tutti gli altri casi le scommesse sono val</w:t>
      </w:r>
      <w:r w:rsidR="00835251" w:rsidRPr="0065782E">
        <w:rPr>
          <w:lang w:val="it-IT" w:eastAsia="en-GB"/>
        </w:rPr>
        <w:t>ide</w:t>
      </w:r>
      <w:r w:rsidRPr="0065782E">
        <w:rPr>
          <w:lang w:val="it-IT" w:eastAsia="en-GB"/>
        </w:rPr>
        <w:t xml:space="preserve"> compresi </w:t>
      </w:r>
      <w:r w:rsidR="00835251" w:rsidRPr="0065782E">
        <w:rPr>
          <w:lang w:val="it-IT" w:eastAsia="en-GB"/>
        </w:rPr>
        <w:t>i</w:t>
      </w:r>
      <w:r w:rsidRPr="0065782E">
        <w:rPr>
          <w:lang w:val="it-IT" w:eastAsia="en-GB"/>
        </w:rPr>
        <w:t xml:space="preserve"> casi in cui </w:t>
      </w:r>
      <w:r w:rsidR="00504EBC">
        <w:rPr>
          <w:lang w:val="it-IT" w:eastAsia="en-GB"/>
        </w:rPr>
        <w:t>JED-sports</w:t>
      </w:r>
      <w:r w:rsidRPr="0065782E">
        <w:rPr>
          <w:lang w:val="it-IT" w:eastAsia="en-GB"/>
        </w:rPr>
        <w:t xml:space="preserve"> quota una squadra senza specificare il termine 'XI' nel nome</w:t>
      </w:r>
      <w:r w:rsidR="00E8317A">
        <w:rPr>
          <w:lang w:val="it-IT" w:eastAsia="en-GB"/>
        </w:rPr>
        <w:t>.</w:t>
      </w:r>
    </w:p>
    <w:p w:rsidR="00B033AF" w:rsidRDefault="00E83997" w:rsidP="00484E7C">
      <w:pPr>
        <w:pStyle w:val="Heading3"/>
        <w:rPr>
          <w:lang w:eastAsia="en-GB"/>
        </w:rPr>
      </w:pPr>
      <w:r w:rsidRPr="0065782E">
        <w:rPr>
          <w:lang w:eastAsia="en-GB"/>
        </w:rPr>
        <w:t xml:space="preserve">Scommesse </w:t>
      </w:r>
      <w:r w:rsidR="00B033AF" w:rsidRPr="0065782E">
        <w:rPr>
          <w:lang w:eastAsia="en-GB"/>
        </w:rPr>
        <w:t xml:space="preserve">Time </w:t>
      </w:r>
      <w:r w:rsidR="00F54215" w:rsidRPr="0065782E">
        <w:rPr>
          <w:lang w:eastAsia="en-GB"/>
        </w:rPr>
        <w:t>Frame</w:t>
      </w:r>
      <w:r w:rsidR="00F54215">
        <w:rPr>
          <w:lang w:eastAsia="en-GB"/>
        </w:rPr>
        <w:t xml:space="preserve"> </w:t>
      </w:r>
    </w:p>
    <w:p w:rsidR="00F54215" w:rsidRPr="0065782E" w:rsidRDefault="008736C7" w:rsidP="008736C7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>I t</w:t>
      </w:r>
      <w:r w:rsidR="00F54215" w:rsidRPr="0065782E">
        <w:rPr>
          <w:lang w:val="it-IT" w:eastAsia="en-GB"/>
        </w:rPr>
        <w:t xml:space="preserve">ime frames </w:t>
      </w:r>
      <w:r w:rsidRPr="0065782E">
        <w:rPr>
          <w:lang w:val="it-IT" w:eastAsia="en-GB"/>
        </w:rPr>
        <w:t>sono così definiti</w:t>
      </w:r>
      <w:r w:rsidR="00F54215" w:rsidRPr="0065782E">
        <w:rPr>
          <w:lang w:val="it-IT" w:eastAsia="en-GB"/>
        </w:rPr>
        <w:t>:</w:t>
      </w:r>
    </w:p>
    <w:p w:rsidR="00B85C27" w:rsidRPr="0065782E" w:rsidRDefault="008736C7" w:rsidP="00484E7C">
      <w:pPr>
        <w:pStyle w:val="ListParagraph"/>
        <w:numPr>
          <w:ilvl w:val="1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>1-10 minuti vanno da 0:00 a 9:59, 11-20 minuti vanno da 10:00 a 19:59, ecc.</w:t>
      </w:r>
    </w:p>
    <w:p w:rsidR="00F54215" w:rsidRPr="0065782E" w:rsidRDefault="00701171" w:rsidP="00484E7C">
      <w:pPr>
        <w:pStyle w:val="ListParagraph"/>
        <w:numPr>
          <w:ilvl w:val="1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>1-1</w:t>
      </w:r>
      <w:r w:rsidR="00B85C27" w:rsidRPr="0065782E">
        <w:rPr>
          <w:lang w:val="it-IT" w:eastAsia="en-GB"/>
        </w:rPr>
        <w:t xml:space="preserve">5 </w:t>
      </w:r>
      <w:r w:rsidR="008736C7" w:rsidRPr="0065782E">
        <w:rPr>
          <w:lang w:val="it-IT" w:eastAsia="en-GB"/>
        </w:rPr>
        <w:t>minuti vanno da 00:00 a</w:t>
      </w:r>
      <w:r w:rsidR="00455C31" w:rsidRPr="0065782E">
        <w:rPr>
          <w:lang w:val="it-IT" w:eastAsia="en-GB"/>
        </w:rPr>
        <w:t>14</w:t>
      </w:r>
      <w:r w:rsidR="00F54215" w:rsidRPr="0065782E">
        <w:rPr>
          <w:lang w:val="it-IT" w:eastAsia="en-GB"/>
        </w:rPr>
        <w:t>:59</w:t>
      </w:r>
      <w:r w:rsidR="00B85C27" w:rsidRPr="0065782E">
        <w:rPr>
          <w:lang w:val="it-IT" w:eastAsia="en-GB"/>
        </w:rPr>
        <w:t xml:space="preserve">, 16-30 </w:t>
      </w:r>
      <w:r w:rsidR="008736C7" w:rsidRPr="0065782E">
        <w:rPr>
          <w:lang w:val="it-IT" w:eastAsia="en-GB"/>
        </w:rPr>
        <w:t xml:space="preserve">minuti vanno da 15:00 a </w:t>
      </w:r>
      <w:r w:rsidR="00B85C27" w:rsidRPr="0065782E">
        <w:rPr>
          <w:lang w:val="it-IT" w:eastAsia="en-GB"/>
        </w:rPr>
        <w:t>29:</w:t>
      </w:r>
      <w:r w:rsidR="008736C7" w:rsidRPr="0065782E">
        <w:rPr>
          <w:lang w:val="it-IT" w:eastAsia="en-GB"/>
        </w:rPr>
        <w:t>59, ec</w:t>
      </w:r>
      <w:r w:rsidR="00B85C27" w:rsidRPr="0065782E">
        <w:rPr>
          <w:lang w:val="it-IT" w:eastAsia="en-GB"/>
        </w:rPr>
        <w:t>c.</w:t>
      </w:r>
    </w:p>
    <w:p w:rsidR="00701171" w:rsidRPr="0065782E" w:rsidRDefault="00070A17" w:rsidP="00484E7C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>I periodi di tempo</w:t>
      </w:r>
      <w:r w:rsidR="000169F1" w:rsidRPr="0065782E">
        <w:rPr>
          <w:lang w:val="it-IT" w:eastAsia="en-GB"/>
        </w:rPr>
        <w:t xml:space="preserve"> 31</w:t>
      </w:r>
      <w:r w:rsidR="00701171" w:rsidRPr="0065782E">
        <w:rPr>
          <w:lang w:val="it-IT" w:eastAsia="en-GB"/>
        </w:rPr>
        <w:t>-</w:t>
      </w:r>
      <w:r w:rsidR="000169F1" w:rsidRPr="0065782E">
        <w:rPr>
          <w:lang w:val="it-IT" w:eastAsia="en-GB"/>
        </w:rPr>
        <w:t>45</w:t>
      </w:r>
      <w:r w:rsidR="00271414" w:rsidRPr="0065782E">
        <w:rPr>
          <w:lang w:val="it-IT" w:eastAsia="en-GB"/>
        </w:rPr>
        <w:t xml:space="preserve"> e</w:t>
      </w:r>
      <w:r w:rsidR="000169F1" w:rsidRPr="0065782E">
        <w:rPr>
          <w:lang w:val="it-IT" w:eastAsia="en-GB"/>
        </w:rPr>
        <w:t xml:space="preserve"> 76</w:t>
      </w:r>
      <w:r w:rsidR="00701171" w:rsidRPr="0065782E">
        <w:rPr>
          <w:lang w:val="it-IT" w:eastAsia="en-GB"/>
        </w:rPr>
        <w:t xml:space="preserve">-90 </w:t>
      </w:r>
      <w:r w:rsidR="00271414" w:rsidRPr="0065782E">
        <w:rPr>
          <w:lang w:val="it-IT" w:eastAsia="en-GB"/>
        </w:rPr>
        <w:t>includono anche i minuti di recupero</w:t>
      </w:r>
      <w:r w:rsidR="0065782E">
        <w:rPr>
          <w:lang w:val="it-IT" w:eastAsia="en-GB"/>
        </w:rPr>
        <w:t>.</w:t>
      </w:r>
    </w:p>
    <w:p w:rsidR="00271414" w:rsidRPr="0065782E" w:rsidRDefault="00C54B03" w:rsidP="00C54B03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>Gli e</w:t>
      </w:r>
      <w:r w:rsidR="00271414" w:rsidRPr="0065782E">
        <w:rPr>
          <w:lang w:val="it-IT" w:eastAsia="en-GB"/>
        </w:rPr>
        <w:t xml:space="preserve">venti </w:t>
      </w:r>
      <w:r w:rsidRPr="0065782E">
        <w:rPr>
          <w:lang w:val="it-IT" w:eastAsia="en-GB"/>
        </w:rPr>
        <w:t xml:space="preserve">vengono </w:t>
      </w:r>
      <w:r w:rsidR="00271414" w:rsidRPr="0065782E">
        <w:rPr>
          <w:lang w:val="it-IT" w:eastAsia="en-GB"/>
        </w:rPr>
        <w:t xml:space="preserve">contati solo nel periodo in cui </w:t>
      </w:r>
      <w:r w:rsidRPr="0065782E">
        <w:rPr>
          <w:lang w:val="it-IT" w:eastAsia="en-GB"/>
        </w:rPr>
        <w:t xml:space="preserve">avvengono, non in quello in cui sono assegnati, es. un corner </w:t>
      </w:r>
      <w:r w:rsidRPr="0065782E">
        <w:rPr>
          <w:i/>
          <w:lang w:val="it-IT" w:eastAsia="en-GB"/>
        </w:rPr>
        <w:t>assegnato</w:t>
      </w:r>
      <w:r w:rsidRPr="0065782E">
        <w:rPr>
          <w:lang w:val="it-IT" w:eastAsia="en-GB"/>
        </w:rPr>
        <w:t xml:space="preserve"> prima del 16esimo, ma </w:t>
      </w:r>
      <w:r w:rsidRPr="0065782E">
        <w:rPr>
          <w:i/>
          <w:lang w:val="it-IT" w:eastAsia="en-GB"/>
        </w:rPr>
        <w:t>calciato</w:t>
      </w:r>
      <w:r w:rsidRPr="0065782E">
        <w:rPr>
          <w:lang w:val="it-IT" w:eastAsia="en-GB"/>
        </w:rPr>
        <w:t xml:space="preserve"> dopo il 16esimo viene considerato in quest'ultima categoria</w:t>
      </w:r>
      <w:r w:rsidR="0065782E">
        <w:rPr>
          <w:lang w:val="it-IT" w:eastAsia="en-GB"/>
        </w:rPr>
        <w:t>.</w:t>
      </w:r>
    </w:p>
    <w:p w:rsidR="00AC3ED0" w:rsidRDefault="00070A17" w:rsidP="00AC3ED0">
      <w:pPr>
        <w:pStyle w:val="Heading3"/>
        <w:rPr>
          <w:rStyle w:val="Heading3Char"/>
          <w:b/>
          <w:bCs/>
        </w:rPr>
      </w:pPr>
      <w:r>
        <w:rPr>
          <w:rStyle w:val="Heading3Char"/>
          <w:b/>
          <w:bCs/>
        </w:rPr>
        <w:lastRenderedPageBreak/>
        <w:t>Scommesse Vincitore Finale</w:t>
      </w:r>
    </w:p>
    <w:p w:rsidR="00AC3ED0" w:rsidRPr="0065782E" w:rsidRDefault="0076622D" w:rsidP="00A10B4A">
      <w:pPr>
        <w:pStyle w:val="ListParagraph"/>
        <w:numPr>
          <w:ilvl w:val="0"/>
          <w:numId w:val="39"/>
        </w:numPr>
        <w:rPr>
          <w:lang w:val="it-IT" w:eastAsia="en-GB"/>
        </w:rPr>
      </w:pPr>
      <w:r w:rsidRPr="0065782E">
        <w:rPr>
          <w:lang w:val="it-IT" w:eastAsia="en-GB"/>
        </w:rPr>
        <w:t>Le scommesse saranno valide</w:t>
      </w:r>
      <w:r w:rsidR="00695372" w:rsidRPr="0065782E">
        <w:rPr>
          <w:lang w:val="it-IT" w:eastAsia="en-GB"/>
        </w:rPr>
        <w:t xml:space="preserve"> per qu</w:t>
      </w:r>
      <w:r w:rsidR="0065782E">
        <w:rPr>
          <w:lang w:val="it-IT" w:eastAsia="en-GB"/>
        </w:rPr>
        <w:t>alsiasi squadra che non completi</w:t>
      </w:r>
      <w:r w:rsidR="00695372" w:rsidRPr="0065782E">
        <w:rPr>
          <w:lang w:val="it-IT" w:eastAsia="en-GB"/>
        </w:rPr>
        <w:t xml:space="preserve"> tutti i suoi incontri</w:t>
      </w:r>
      <w:r w:rsidR="0065782E">
        <w:rPr>
          <w:lang w:val="it-IT" w:eastAsia="en-GB"/>
        </w:rPr>
        <w:t>.</w:t>
      </w:r>
    </w:p>
    <w:p w:rsidR="00695372" w:rsidRPr="0065782E" w:rsidRDefault="00695372" w:rsidP="00FC36B4">
      <w:pPr>
        <w:pStyle w:val="ListParagraph"/>
        <w:numPr>
          <w:ilvl w:val="0"/>
          <w:numId w:val="39"/>
        </w:numPr>
        <w:rPr>
          <w:lang w:val="it-IT" w:eastAsia="en-GB"/>
        </w:rPr>
      </w:pPr>
      <w:r w:rsidRPr="0065782E">
        <w:rPr>
          <w:lang w:val="it-IT" w:eastAsia="en-GB"/>
        </w:rPr>
        <w:t xml:space="preserve">Le scommesse sul vincitore finale di un campionato, gruppo, giocatori o </w:t>
      </w:r>
      <w:r w:rsidR="00F9283B" w:rsidRPr="0065782E">
        <w:rPr>
          <w:lang w:val="it-IT" w:eastAsia="en-GB"/>
        </w:rPr>
        <w:t>competizioni riguardanti la posizion</w:t>
      </w:r>
      <w:r w:rsidR="00B87347" w:rsidRPr="0065782E">
        <w:rPr>
          <w:lang w:val="it-IT" w:eastAsia="en-GB"/>
        </w:rPr>
        <w:t>e finale, fase di eliminazione o classifica di squadre o giocatori saranno determinat</w:t>
      </w:r>
      <w:r w:rsidR="007D6AE8">
        <w:rPr>
          <w:lang w:val="it-IT" w:eastAsia="en-GB"/>
        </w:rPr>
        <w:t xml:space="preserve">e </w:t>
      </w:r>
      <w:r w:rsidR="0065782E">
        <w:rPr>
          <w:lang w:val="it-IT" w:eastAsia="en-GB"/>
        </w:rPr>
        <w:t>al termine del programma delle</w:t>
      </w:r>
      <w:r w:rsidR="00B87347" w:rsidRPr="0065782E">
        <w:rPr>
          <w:lang w:val="it-IT" w:eastAsia="en-GB"/>
        </w:rPr>
        <w:t xml:space="preserve"> gare previst</w:t>
      </w:r>
      <w:r w:rsidR="0065782E">
        <w:rPr>
          <w:lang w:val="it-IT" w:eastAsia="en-GB"/>
        </w:rPr>
        <w:t>e</w:t>
      </w:r>
      <w:r w:rsidR="00B87347">
        <w:rPr>
          <w:rStyle w:val="FootnoteReference"/>
          <w:lang w:eastAsia="en-GB"/>
        </w:rPr>
        <w:footnoteReference w:id="1"/>
      </w:r>
      <w:r w:rsidR="0065782E" w:rsidRPr="0065782E">
        <w:rPr>
          <w:lang w:val="it-IT" w:eastAsia="en-GB"/>
        </w:rPr>
        <w:t>.</w:t>
      </w:r>
    </w:p>
    <w:p w:rsidR="00086FB7" w:rsidRPr="0065782E" w:rsidRDefault="00086FB7" w:rsidP="00531D66">
      <w:pPr>
        <w:pStyle w:val="ListParagraph"/>
        <w:numPr>
          <w:ilvl w:val="0"/>
          <w:numId w:val="39"/>
        </w:numPr>
        <w:rPr>
          <w:lang w:val="it-IT" w:eastAsia="en-GB"/>
        </w:rPr>
      </w:pPr>
      <w:r w:rsidRPr="0065782E">
        <w:rPr>
          <w:lang w:val="it-IT" w:eastAsia="en-GB"/>
        </w:rPr>
        <w:t xml:space="preserve">Per i campionati Sudamericani, dove vengono giocati i playoff per determinare il vincitore del campionato, </w:t>
      </w:r>
      <w:r w:rsidR="00531D66" w:rsidRPr="0065782E">
        <w:rPr>
          <w:lang w:val="it-IT" w:eastAsia="en-GB"/>
        </w:rPr>
        <w:t>stilando una classifica a punti, il vincitore sarà il vincitore dei playoff</w:t>
      </w:r>
      <w:r w:rsidR="0065782E">
        <w:rPr>
          <w:lang w:val="it-IT" w:eastAsia="en-GB"/>
        </w:rPr>
        <w:t>.</w:t>
      </w:r>
    </w:p>
    <w:p w:rsidR="00086FB7" w:rsidRPr="0065782E" w:rsidRDefault="00531D66" w:rsidP="00FC36B4">
      <w:pPr>
        <w:pStyle w:val="ListParagraph"/>
        <w:numPr>
          <w:ilvl w:val="0"/>
          <w:numId w:val="39"/>
        </w:numPr>
        <w:rPr>
          <w:lang w:val="it-IT" w:eastAsia="en-GB"/>
        </w:rPr>
      </w:pPr>
      <w:r w:rsidRPr="0065782E">
        <w:rPr>
          <w:lang w:val="it-IT" w:eastAsia="en-GB"/>
        </w:rPr>
        <w:t xml:space="preserve">Non </w:t>
      </w:r>
      <w:r w:rsidR="0065782E" w:rsidRPr="0065782E">
        <w:rPr>
          <w:lang w:val="it-IT" w:eastAsia="en-GB"/>
        </w:rPr>
        <w:t xml:space="preserve">verranno considerate i playoff o successivi eventi </w:t>
      </w:r>
      <w:r w:rsidR="0065782E">
        <w:rPr>
          <w:lang w:val="it-IT" w:eastAsia="en-GB"/>
        </w:rPr>
        <w:t>nella rispettiva competizione.</w:t>
      </w:r>
    </w:p>
    <w:p w:rsidR="00A83A75" w:rsidRPr="008D012C" w:rsidRDefault="00F3358C" w:rsidP="00484E7C">
      <w:pPr>
        <w:pStyle w:val="Heading3"/>
        <w:rPr>
          <w:rStyle w:val="Heading3Char"/>
          <w:b/>
          <w:bCs/>
          <w:lang w:val="it-IT"/>
        </w:rPr>
      </w:pPr>
      <w:r>
        <w:rPr>
          <w:rStyle w:val="Heading3Char"/>
          <w:b/>
          <w:bCs/>
          <w:lang w:val="it-IT"/>
        </w:rPr>
        <w:t>Mercati</w:t>
      </w:r>
      <w:r w:rsidR="009D3EDD" w:rsidRPr="008D012C">
        <w:rPr>
          <w:rStyle w:val="Heading3Char"/>
          <w:b/>
          <w:bCs/>
          <w:lang w:val="it-IT"/>
        </w:rPr>
        <w:t xml:space="preserve"> Principali</w:t>
      </w:r>
    </w:p>
    <w:p w:rsidR="00E24A35" w:rsidRPr="008D012C" w:rsidRDefault="007158F3" w:rsidP="00484E7C">
      <w:pPr>
        <w:pStyle w:val="Heading4"/>
        <w:rPr>
          <w:b w:val="0"/>
          <w:lang w:val="it-IT"/>
        </w:rPr>
      </w:pPr>
      <w:r w:rsidRPr="008D012C">
        <w:rPr>
          <w:lang w:val="it-IT"/>
        </w:rPr>
        <w:t>1X2</w:t>
      </w:r>
      <w:r w:rsidR="009540A3" w:rsidRPr="008D012C">
        <w:rPr>
          <w:rStyle w:val="Heading4Char"/>
          <w:lang w:val="it-IT"/>
        </w:rPr>
        <w:t xml:space="preserve"> </w:t>
      </w:r>
      <w:r w:rsidR="009540A3" w:rsidRPr="008D012C">
        <w:rPr>
          <w:rStyle w:val="SubtleEmphasis"/>
          <w:lang w:val="it-IT"/>
        </w:rPr>
        <w:t>(3</w:t>
      </w:r>
      <w:r w:rsidRPr="008D012C">
        <w:rPr>
          <w:rStyle w:val="SubtleEmphasis"/>
          <w:lang w:val="it-IT"/>
        </w:rPr>
        <w:t>-</w:t>
      </w:r>
      <w:r w:rsidR="009540A3" w:rsidRPr="008D012C">
        <w:rPr>
          <w:rStyle w:val="SubtleEmphasis"/>
          <w:lang w:val="it-IT"/>
        </w:rPr>
        <w:t>way)</w:t>
      </w:r>
    </w:p>
    <w:p w:rsidR="00AE1346" w:rsidRPr="0065782E" w:rsidRDefault="0065782E" w:rsidP="00484E7C">
      <w:pPr>
        <w:rPr>
          <w:lang w:val="it-IT" w:eastAsia="en-GB"/>
        </w:rPr>
      </w:pPr>
      <w:r w:rsidRPr="0065782E">
        <w:rPr>
          <w:lang w:val="it-IT" w:eastAsia="en-GB"/>
        </w:rPr>
        <w:t>Previsione del risultato della partita</w:t>
      </w:r>
      <w:r w:rsidR="00AE1346" w:rsidRPr="0065782E">
        <w:rPr>
          <w:lang w:val="it-IT" w:eastAsia="en-GB"/>
        </w:rPr>
        <w:t>.</w:t>
      </w:r>
    </w:p>
    <w:p w:rsidR="00E24A35" w:rsidRPr="00744583" w:rsidRDefault="00EA156F" w:rsidP="00484E7C">
      <w:pPr>
        <w:pStyle w:val="Heading4"/>
        <w:rPr>
          <w:rStyle w:val="Heading3Char"/>
          <w:b/>
          <w:lang w:val="it-IT"/>
        </w:rPr>
      </w:pPr>
      <w:r w:rsidRPr="00744583">
        <w:rPr>
          <w:lang w:val="it-IT"/>
        </w:rPr>
        <w:t>Doppia</w:t>
      </w:r>
      <w:r w:rsidR="00E24A35" w:rsidRPr="00744583">
        <w:rPr>
          <w:lang w:val="it-IT"/>
        </w:rPr>
        <w:t xml:space="preserve"> Chance</w:t>
      </w:r>
      <w:r w:rsidR="009540A3" w:rsidRPr="00744583">
        <w:rPr>
          <w:rStyle w:val="Heading4Char"/>
          <w:lang w:val="it-IT"/>
        </w:rPr>
        <w:t xml:space="preserve"> </w:t>
      </w:r>
      <w:r w:rsidR="009540A3" w:rsidRPr="00744583">
        <w:rPr>
          <w:rStyle w:val="SubtleEmphasis"/>
          <w:lang w:val="it-IT"/>
        </w:rPr>
        <w:t>(3</w:t>
      </w:r>
      <w:r w:rsidR="007158F3" w:rsidRPr="00744583">
        <w:rPr>
          <w:rStyle w:val="SubtleEmphasis"/>
          <w:lang w:val="it-IT"/>
        </w:rPr>
        <w:t>-</w:t>
      </w:r>
      <w:r w:rsidR="009540A3" w:rsidRPr="00744583">
        <w:rPr>
          <w:rStyle w:val="SubtleEmphasis"/>
          <w:lang w:val="it-IT"/>
        </w:rPr>
        <w:t>way)</w:t>
      </w:r>
    </w:p>
    <w:p w:rsidR="006E526B" w:rsidRPr="003D7EF8" w:rsidRDefault="0065782E" w:rsidP="006E526B">
      <w:pPr>
        <w:rPr>
          <w:lang w:val="it-IT"/>
        </w:rPr>
      </w:pPr>
      <w:r w:rsidRPr="003D7EF8">
        <w:rPr>
          <w:lang w:val="it-IT" w:eastAsia="en-GB"/>
        </w:rPr>
        <w:t xml:space="preserve">Scommessa su due </w:t>
      </w:r>
      <w:r w:rsidR="007D6AE8">
        <w:rPr>
          <w:lang w:val="it-IT" w:eastAsia="en-GB"/>
        </w:rPr>
        <w:t xml:space="preserve">dei </w:t>
      </w:r>
      <w:r w:rsidRPr="003D7EF8">
        <w:rPr>
          <w:lang w:val="it-IT" w:eastAsia="en-GB"/>
        </w:rPr>
        <w:t>tre possibili risultati di una partita</w:t>
      </w:r>
      <w:r w:rsidR="00344FC3" w:rsidRPr="003D7EF8">
        <w:rPr>
          <w:lang w:val="it-IT" w:eastAsia="en-GB"/>
        </w:rPr>
        <w:t xml:space="preserve">: </w:t>
      </w:r>
      <w:r w:rsidR="00AE1346" w:rsidRPr="003D7EF8">
        <w:rPr>
          <w:lang w:val="it-IT" w:eastAsia="en-GB"/>
        </w:rPr>
        <w:br/>
      </w:r>
      <w:r w:rsidR="006E526B" w:rsidRPr="003D7EF8">
        <w:rPr>
          <w:lang w:val="it-IT"/>
        </w:rPr>
        <w:t>1X</w:t>
      </w:r>
      <w:r w:rsidR="006E526B" w:rsidRPr="003D7EF8">
        <w:rPr>
          <w:lang w:val="it-IT"/>
        </w:rPr>
        <w:tab/>
      </w:r>
      <w:r w:rsidR="006E526B" w:rsidRPr="003D7EF8">
        <w:rPr>
          <w:lang w:val="it-IT"/>
        </w:rPr>
        <w:tab/>
      </w:r>
      <w:r w:rsidR="003D7EF8" w:rsidRPr="003D7EF8">
        <w:rPr>
          <w:lang w:val="it-IT"/>
        </w:rPr>
        <w:t>Vincente in caso di vi</w:t>
      </w:r>
      <w:r w:rsidR="003D7EF8">
        <w:rPr>
          <w:lang w:val="it-IT"/>
        </w:rPr>
        <w:t>t</w:t>
      </w:r>
      <w:r w:rsidR="003D7EF8" w:rsidRPr="003D7EF8">
        <w:rPr>
          <w:lang w:val="it-IT"/>
        </w:rPr>
        <w:t>toria della squadra di casa o di pareggio</w:t>
      </w:r>
      <w:r w:rsidR="003D7EF8">
        <w:rPr>
          <w:lang w:val="it-IT"/>
        </w:rPr>
        <w:t>.</w:t>
      </w:r>
      <w:r w:rsidR="006E526B" w:rsidRPr="003D7EF8">
        <w:rPr>
          <w:lang w:val="it-IT"/>
        </w:rPr>
        <w:br/>
        <w:t>12</w:t>
      </w:r>
      <w:r w:rsidR="006E526B" w:rsidRPr="003D7EF8">
        <w:rPr>
          <w:lang w:val="it-IT"/>
        </w:rPr>
        <w:tab/>
      </w:r>
      <w:r w:rsidR="006E526B" w:rsidRPr="003D7EF8">
        <w:rPr>
          <w:lang w:val="it-IT"/>
        </w:rPr>
        <w:tab/>
      </w:r>
      <w:r w:rsidR="003D7EF8">
        <w:rPr>
          <w:lang w:val="it-IT"/>
        </w:rPr>
        <w:t>Vincente in caso di vittoria della squadra di casa o della squadra ospite.</w:t>
      </w:r>
    </w:p>
    <w:p w:rsidR="006E526B" w:rsidRPr="003D7EF8" w:rsidRDefault="006E526B" w:rsidP="006E526B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 w:rsidR="003D7EF8" w:rsidRPr="003D7EF8">
        <w:rPr>
          <w:lang w:val="it-IT"/>
        </w:rPr>
        <w:t xml:space="preserve">Vincente in caso di pareggio o </w:t>
      </w:r>
      <w:r w:rsidR="003D7EF8">
        <w:rPr>
          <w:lang w:val="it-IT"/>
        </w:rPr>
        <w:t xml:space="preserve">vittoria </w:t>
      </w:r>
      <w:r w:rsidR="003D7EF8" w:rsidRPr="003D7EF8">
        <w:rPr>
          <w:lang w:val="it-IT"/>
        </w:rPr>
        <w:t>della squadra ospite.</w:t>
      </w:r>
    </w:p>
    <w:p w:rsidR="00E24A35" w:rsidRPr="00744583" w:rsidRDefault="003D7EF8" w:rsidP="006E526B">
      <w:pPr>
        <w:rPr>
          <w:rStyle w:val="Heading3Char"/>
          <w:b w:val="0"/>
          <w:lang w:val="it-IT"/>
        </w:rPr>
      </w:pPr>
      <w:r w:rsidRPr="00744583">
        <w:rPr>
          <w:rStyle w:val="Heading4Char"/>
          <w:lang w:val="it-IT"/>
        </w:rPr>
        <w:t xml:space="preserve">Vincente, pareggio escluso </w:t>
      </w:r>
      <w:r w:rsidR="009540A3" w:rsidRPr="00744583">
        <w:rPr>
          <w:rStyle w:val="SubtleEmphasis"/>
          <w:lang w:val="it-IT"/>
        </w:rPr>
        <w:t>(2</w:t>
      </w:r>
      <w:r w:rsidR="007158F3" w:rsidRPr="00744583">
        <w:rPr>
          <w:rStyle w:val="SubtleEmphasis"/>
          <w:lang w:val="it-IT"/>
        </w:rPr>
        <w:t>-</w:t>
      </w:r>
      <w:r w:rsidR="009540A3" w:rsidRPr="00744583">
        <w:rPr>
          <w:rStyle w:val="SubtleEmphasis"/>
          <w:lang w:val="it-IT"/>
        </w:rPr>
        <w:t>way)</w:t>
      </w:r>
    </w:p>
    <w:p w:rsidR="00030C6B" w:rsidRPr="003D7EF8" w:rsidRDefault="003D7EF8" w:rsidP="00B53544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quale squadra vincerà la partita. </w:t>
      </w:r>
      <w:r w:rsidRPr="003D7EF8">
        <w:rPr>
          <w:lang w:val="it-IT" w:eastAsia="en-GB"/>
        </w:rPr>
        <w:t>Scommesse nulle in caso di pareggio</w:t>
      </w:r>
      <w:r w:rsidR="00030C6B" w:rsidRPr="003D7EF8">
        <w:rPr>
          <w:lang w:val="it-IT" w:eastAsia="en-GB"/>
        </w:rPr>
        <w:t>.</w:t>
      </w:r>
    </w:p>
    <w:p w:rsidR="00B6267B" w:rsidRPr="008D012C" w:rsidRDefault="00B6267B" w:rsidP="00484E7C">
      <w:pPr>
        <w:pStyle w:val="Heading4"/>
        <w:rPr>
          <w:rStyle w:val="SubtleEmphasis"/>
          <w:i w:val="0"/>
          <w:lang w:val="it-IT"/>
        </w:rPr>
      </w:pPr>
      <w:r w:rsidRPr="008D012C">
        <w:rPr>
          <w:lang w:val="it-IT"/>
        </w:rPr>
        <w:t xml:space="preserve">Handicap </w:t>
      </w:r>
      <w:r w:rsidR="00EA156F" w:rsidRPr="008D012C">
        <w:rPr>
          <w:lang w:val="it-IT"/>
        </w:rPr>
        <w:t xml:space="preserve">Europeo </w:t>
      </w:r>
      <w:r w:rsidRPr="008D012C">
        <w:rPr>
          <w:lang w:val="it-IT"/>
        </w:rPr>
        <w:t>(</w:t>
      </w:r>
      <w:r w:rsidR="00081035" w:rsidRPr="008D012C">
        <w:rPr>
          <w:lang w:val="it-IT"/>
        </w:rPr>
        <w:t>1 gol</w:t>
      </w:r>
      <w:r w:rsidRPr="008D012C">
        <w:rPr>
          <w:lang w:val="it-IT"/>
        </w:rPr>
        <w:t>)</w:t>
      </w:r>
      <w:r w:rsidR="009540A3" w:rsidRPr="008D012C">
        <w:rPr>
          <w:rStyle w:val="Heading4Char"/>
          <w:lang w:val="it-IT"/>
        </w:rPr>
        <w:t xml:space="preserve"> </w:t>
      </w:r>
      <w:r w:rsidR="009540A3" w:rsidRPr="008D012C">
        <w:rPr>
          <w:rStyle w:val="SubtleEmphasis"/>
          <w:lang w:val="it-IT"/>
        </w:rPr>
        <w:t>(3</w:t>
      </w:r>
      <w:r w:rsidR="007158F3" w:rsidRPr="008D012C">
        <w:rPr>
          <w:rStyle w:val="SubtleEmphasis"/>
          <w:lang w:val="it-IT"/>
        </w:rPr>
        <w:t>-</w:t>
      </w:r>
      <w:r w:rsidR="009540A3" w:rsidRPr="008D012C">
        <w:rPr>
          <w:rStyle w:val="SubtleEmphasis"/>
          <w:lang w:val="it-IT"/>
        </w:rPr>
        <w:t>way)</w:t>
      </w:r>
    </w:p>
    <w:p w:rsidR="008D0646" w:rsidRPr="003D7EF8" w:rsidRDefault="003D7EF8" w:rsidP="008D0646">
      <w:pPr>
        <w:rPr>
          <w:lang w:val="it-IT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="008D0646" w:rsidRPr="003D7EF8">
        <w:rPr>
          <w:lang w:val="it-IT" w:eastAsia="en-GB"/>
        </w:rPr>
        <w:t>.</w:t>
      </w:r>
    </w:p>
    <w:p w:rsidR="00B6267B" w:rsidRPr="003D7EF8" w:rsidRDefault="003D7EF8" w:rsidP="00484E7C">
      <w:pPr>
        <w:rPr>
          <w:lang w:val="it-IT" w:eastAsia="en-GB"/>
        </w:rPr>
      </w:pPr>
      <w:r w:rsidRPr="003D7EF8">
        <w:rPr>
          <w:lang w:val="it-IT" w:eastAsia="en-GB"/>
        </w:rPr>
        <w:t>es</w:t>
      </w:r>
      <w:r w:rsidR="00B6267B" w:rsidRPr="003D7EF8">
        <w:rPr>
          <w:lang w:val="it-IT" w:eastAsia="en-GB"/>
        </w:rPr>
        <w:t xml:space="preserve">. </w:t>
      </w:r>
      <w:r w:rsidR="00B6267B" w:rsidRPr="003D7EF8">
        <w:rPr>
          <w:bCs/>
          <w:lang w:val="it-IT" w:eastAsia="en-GB"/>
        </w:rPr>
        <w:t xml:space="preserve">Bayern </w:t>
      </w:r>
      <w:r w:rsidRPr="003D7EF8">
        <w:rPr>
          <w:bCs/>
          <w:lang w:val="it-IT" w:eastAsia="en-GB"/>
        </w:rPr>
        <w:t xml:space="preserve">Monaco </w:t>
      </w:r>
      <w:r w:rsidR="00B6267B" w:rsidRPr="003D7EF8">
        <w:rPr>
          <w:bCs/>
          <w:lang w:val="it-IT" w:eastAsia="en-GB"/>
        </w:rPr>
        <w:t>(-1)</w:t>
      </w:r>
      <w:r w:rsidR="00B6267B" w:rsidRPr="003D7EF8">
        <w:rPr>
          <w:iCs/>
          <w:lang w:val="it-IT" w:eastAsia="en-GB"/>
        </w:rPr>
        <w:t xml:space="preserve">, </w:t>
      </w:r>
      <w:r w:rsidRPr="003D7EF8">
        <w:rPr>
          <w:bCs/>
          <w:lang w:val="it-IT" w:eastAsia="en-GB"/>
        </w:rPr>
        <w:t xml:space="preserve">Pareggio </w:t>
      </w:r>
      <w:r w:rsidR="00B6267B" w:rsidRPr="003D7EF8">
        <w:rPr>
          <w:bCs/>
          <w:lang w:val="it-IT" w:eastAsia="en-GB"/>
        </w:rPr>
        <w:t xml:space="preserve">(Bayern </w:t>
      </w:r>
      <w:r w:rsidRPr="003D7EF8">
        <w:rPr>
          <w:bCs/>
          <w:lang w:val="it-IT" w:eastAsia="en-GB"/>
        </w:rPr>
        <w:t xml:space="preserve">Monaco </w:t>
      </w:r>
      <w:r w:rsidR="00A167B2" w:rsidRPr="003D7EF8">
        <w:rPr>
          <w:bCs/>
          <w:lang w:val="it-IT" w:eastAsia="en-GB"/>
        </w:rPr>
        <w:t>-1)</w:t>
      </w:r>
      <w:r w:rsidR="00B6267B" w:rsidRPr="003D7EF8">
        <w:rPr>
          <w:lang w:val="it-IT" w:eastAsia="en-GB"/>
        </w:rPr>
        <w:t xml:space="preserve">, </w:t>
      </w:r>
      <w:r w:rsidR="00B6267B" w:rsidRPr="003D7EF8">
        <w:rPr>
          <w:bCs/>
          <w:lang w:val="it-IT" w:eastAsia="en-GB"/>
        </w:rPr>
        <w:t>Borussia Dortmund +1</w:t>
      </w:r>
      <w:r w:rsidR="008D0646" w:rsidRPr="003D7EF8">
        <w:rPr>
          <w:lang w:val="it-IT" w:eastAsia="en-GB"/>
        </w:rPr>
        <w:t xml:space="preserve">, </w:t>
      </w:r>
      <w:r w:rsidRPr="003D7EF8">
        <w:rPr>
          <w:bCs/>
          <w:lang w:val="it-IT" w:eastAsia="en-GB"/>
        </w:rPr>
        <w:t xml:space="preserve">si </w:t>
      </w:r>
      <w:r>
        <w:rPr>
          <w:bCs/>
          <w:lang w:val="it-IT" w:eastAsia="en-GB"/>
        </w:rPr>
        <w:t xml:space="preserve">calcola </w:t>
      </w:r>
      <w:r w:rsidRPr="003D7EF8">
        <w:rPr>
          <w:bCs/>
          <w:lang w:val="it-IT" w:eastAsia="en-GB"/>
        </w:rPr>
        <w:t>in questo modo</w:t>
      </w:r>
      <w:r w:rsidR="007E2E82" w:rsidRPr="003D7EF8">
        <w:rPr>
          <w:bCs/>
          <w:lang w:val="it-IT" w:eastAsia="en-GB"/>
        </w:rPr>
        <w:t xml:space="preserve">: </w:t>
      </w:r>
      <w:r w:rsidR="00B6267B" w:rsidRPr="003D7EF8">
        <w:rPr>
          <w:lang w:val="it-IT" w:eastAsia="en-GB"/>
        </w:rPr>
        <w:br/>
      </w:r>
      <w:r w:rsidR="00081035" w:rsidRPr="003D7EF8">
        <w:rPr>
          <w:lang w:val="it-IT" w:eastAsia="en-GB"/>
        </w:rPr>
        <w:t>1</w:t>
      </w:r>
      <w:r w:rsidR="00081035" w:rsidRPr="003D7EF8">
        <w:rPr>
          <w:lang w:val="it-IT" w:eastAsia="en-GB"/>
        </w:rPr>
        <w:tab/>
      </w:r>
      <w:r w:rsidRPr="003D7EF8">
        <w:rPr>
          <w:lang w:val="it-IT" w:eastAsia="en-GB"/>
        </w:rPr>
        <w:t xml:space="preserve">il </w:t>
      </w:r>
      <w:r w:rsidR="00081035" w:rsidRPr="003D7EF8">
        <w:rPr>
          <w:lang w:val="it-IT" w:eastAsia="en-GB"/>
        </w:rPr>
        <w:t xml:space="preserve">Bayern </w:t>
      </w:r>
      <w:r w:rsidRPr="003D7EF8">
        <w:rPr>
          <w:lang w:val="it-IT" w:eastAsia="en-GB"/>
        </w:rPr>
        <w:t xml:space="preserve">Monaco </w:t>
      </w:r>
      <w:r>
        <w:rPr>
          <w:lang w:val="it-IT" w:eastAsia="en-GB"/>
        </w:rPr>
        <w:t xml:space="preserve">deve vincere con uno scarto di </w:t>
      </w:r>
      <w:r w:rsidR="00081035" w:rsidRPr="003D7EF8">
        <w:rPr>
          <w:lang w:val="it-IT" w:eastAsia="en-GB"/>
        </w:rPr>
        <w:t xml:space="preserve">2 </w:t>
      </w:r>
      <w:r>
        <w:rPr>
          <w:lang w:val="it-IT" w:eastAsia="en-GB"/>
        </w:rPr>
        <w:t>gol o più.</w:t>
      </w:r>
    </w:p>
    <w:p w:rsidR="00081035" w:rsidRPr="003D7EF8" w:rsidRDefault="00081035" w:rsidP="00484E7C">
      <w:pPr>
        <w:rPr>
          <w:lang w:val="it-IT" w:eastAsia="en-GB"/>
        </w:rPr>
      </w:pPr>
      <w:r w:rsidRPr="003D7EF8">
        <w:rPr>
          <w:lang w:val="it-IT" w:eastAsia="en-GB"/>
        </w:rPr>
        <w:t>X</w:t>
      </w:r>
      <w:r w:rsidRPr="003D7EF8">
        <w:rPr>
          <w:lang w:val="it-IT" w:eastAsia="en-GB"/>
        </w:rPr>
        <w:tab/>
      </w:r>
      <w:r w:rsidR="003D7EF8" w:rsidRPr="003D7EF8">
        <w:rPr>
          <w:lang w:val="it-IT" w:eastAsia="en-GB"/>
        </w:rPr>
        <w:t xml:space="preserve">il </w:t>
      </w:r>
      <w:r w:rsidRPr="003D7EF8">
        <w:rPr>
          <w:lang w:val="it-IT" w:eastAsia="en-GB"/>
        </w:rPr>
        <w:t xml:space="preserve">Bayern </w:t>
      </w:r>
      <w:r w:rsidR="003D7EF8" w:rsidRPr="003D7EF8">
        <w:rPr>
          <w:lang w:val="it-IT" w:eastAsia="en-GB"/>
        </w:rPr>
        <w:t>Monaco deve vincere con uno scarto esatto di un gol</w:t>
      </w:r>
      <w:r w:rsidR="003D7EF8">
        <w:rPr>
          <w:lang w:val="it-IT" w:eastAsia="en-GB"/>
        </w:rPr>
        <w:t>.</w:t>
      </w:r>
    </w:p>
    <w:p w:rsidR="00081035" w:rsidRPr="003D7EF8" w:rsidRDefault="00081035" w:rsidP="00484E7C">
      <w:pPr>
        <w:rPr>
          <w:lang w:val="it-IT" w:eastAsia="en-GB"/>
        </w:rPr>
      </w:pPr>
      <w:r w:rsidRPr="003D7EF8">
        <w:rPr>
          <w:lang w:val="it-IT" w:eastAsia="en-GB"/>
        </w:rPr>
        <w:t>2</w:t>
      </w:r>
      <w:r w:rsidRPr="003D7EF8">
        <w:rPr>
          <w:lang w:val="it-IT" w:eastAsia="en-GB"/>
        </w:rPr>
        <w:tab/>
      </w:r>
      <w:r w:rsidR="003D7EF8" w:rsidRPr="003D7EF8">
        <w:rPr>
          <w:lang w:val="it-IT" w:eastAsia="en-GB"/>
        </w:rPr>
        <w:t xml:space="preserve">il </w:t>
      </w:r>
      <w:r w:rsidRPr="003D7EF8">
        <w:rPr>
          <w:lang w:val="it-IT" w:eastAsia="en-GB"/>
        </w:rPr>
        <w:t xml:space="preserve">Borussia Dortmund </w:t>
      </w:r>
      <w:r w:rsidR="003D7EF8" w:rsidRPr="003D7EF8">
        <w:rPr>
          <w:lang w:val="it-IT" w:eastAsia="en-GB"/>
        </w:rPr>
        <w:t>non deve perdere.</w:t>
      </w:r>
    </w:p>
    <w:p w:rsidR="00B6267B" w:rsidRPr="008D012C" w:rsidRDefault="00B6267B" w:rsidP="00484E7C">
      <w:pPr>
        <w:pStyle w:val="Heading4"/>
        <w:rPr>
          <w:rStyle w:val="SubtleEmphasis"/>
          <w:lang w:val="it-IT"/>
        </w:rPr>
      </w:pPr>
      <w:r w:rsidRPr="008D012C">
        <w:rPr>
          <w:lang w:val="it-IT"/>
        </w:rPr>
        <w:t>Handicap</w:t>
      </w:r>
      <w:r w:rsidR="00EA156F" w:rsidRPr="008D012C">
        <w:rPr>
          <w:lang w:val="it-IT"/>
        </w:rPr>
        <w:t xml:space="preserve"> Europeo</w:t>
      </w:r>
      <w:r w:rsidRPr="008D012C">
        <w:rPr>
          <w:lang w:val="it-IT"/>
        </w:rPr>
        <w:t xml:space="preserve"> (2</w:t>
      </w:r>
      <w:r w:rsidR="00081035" w:rsidRPr="008D012C">
        <w:rPr>
          <w:lang w:val="it-IT"/>
        </w:rPr>
        <w:t xml:space="preserve"> go</w:t>
      </w:r>
      <w:r w:rsidR="00EA156F" w:rsidRPr="008D012C">
        <w:rPr>
          <w:lang w:val="it-IT"/>
        </w:rPr>
        <w:t>l</w:t>
      </w:r>
      <w:r w:rsidRPr="008D012C">
        <w:rPr>
          <w:lang w:val="it-IT"/>
        </w:rPr>
        <w:t>)</w:t>
      </w:r>
      <w:r w:rsidR="009540A3" w:rsidRPr="008D012C">
        <w:rPr>
          <w:rStyle w:val="Heading4Char"/>
          <w:lang w:val="it-IT"/>
        </w:rPr>
        <w:t xml:space="preserve"> </w:t>
      </w:r>
      <w:r w:rsidR="009540A3" w:rsidRPr="008D012C">
        <w:rPr>
          <w:rStyle w:val="SubtleEmphasis"/>
          <w:lang w:val="it-IT"/>
        </w:rPr>
        <w:t>(3</w:t>
      </w:r>
      <w:r w:rsidR="007158F3" w:rsidRPr="008D012C">
        <w:rPr>
          <w:rStyle w:val="SubtleEmphasis"/>
          <w:lang w:val="it-IT"/>
        </w:rPr>
        <w:t>-</w:t>
      </w:r>
      <w:r w:rsidR="009540A3" w:rsidRPr="008D012C">
        <w:rPr>
          <w:rStyle w:val="SubtleEmphasis"/>
          <w:lang w:val="it-IT"/>
        </w:rPr>
        <w:t>way)</w:t>
      </w:r>
    </w:p>
    <w:p w:rsidR="008D0646" w:rsidRPr="003D7EF8" w:rsidRDefault="003D7EF8" w:rsidP="008D0646">
      <w:pPr>
        <w:rPr>
          <w:lang w:val="it-IT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applicato.</w:t>
      </w:r>
    </w:p>
    <w:p w:rsidR="00081035" w:rsidRPr="003D7EF8" w:rsidRDefault="003D7EF8" w:rsidP="00484E7C">
      <w:pPr>
        <w:rPr>
          <w:bCs/>
          <w:lang w:val="it-IT" w:eastAsia="en-GB"/>
        </w:rPr>
      </w:pPr>
      <w:r w:rsidRPr="003D7EF8">
        <w:rPr>
          <w:lang w:val="it-IT" w:eastAsia="en-GB"/>
        </w:rPr>
        <w:t>es</w:t>
      </w:r>
      <w:r w:rsidR="00FB1810" w:rsidRPr="003D7EF8">
        <w:rPr>
          <w:lang w:val="it-IT" w:eastAsia="en-GB"/>
        </w:rPr>
        <w:t xml:space="preserve">. </w:t>
      </w:r>
      <w:r w:rsidR="00FB1810" w:rsidRPr="003D7EF8">
        <w:rPr>
          <w:bCs/>
          <w:lang w:val="it-IT" w:eastAsia="en-GB"/>
        </w:rPr>
        <w:t xml:space="preserve">Bayern </w:t>
      </w:r>
      <w:r w:rsidRPr="003D7EF8">
        <w:rPr>
          <w:bCs/>
          <w:lang w:val="it-IT" w:eastAsia="en-GB"/>
        </w:rPr>
        <w:t xml:space="preserve">Monaco </w:t>
      </w:r>
      <w:r w:rsidR="00FB1810" w:rsidRPr="003D7EF8">
        <w:rPr>
          <w:bCs/>
          <w:lang w:val="it-IT" w:eastAsia="en-GB"/>
        </w:rPr>
        <w:t>(-2)</w:t>
      </w:r>
      <w:r w:rsidR="00FB1810" w:rsidRPr="003D7EF8">
        <w:rPr>
          <w:iCs/>
          <w:lang w:val="it-IT" w:eastAsia="en-GB"/>
        </w:rPr>
        <w:t xml:space="preserve">, </w:t>
      </w:r>
      <w:r w:rsidRPr="003D7EF8">
        <w:rPr>
          <w:bCs/>
          <w:lang w:val="it-IT" w:eastAsia="en-GB"/>
        </w:rPr>
        <w:t xml:space="preserve">Pareggio </w:t>
      </w:r>
      <w:r w:rsidR="00FB1810" w:rsidRPr="003D7EF8">
        <w:rPr>
          <w:bCs/>
          <w:lang w:val="it-IT" w:eastAsia="en-GB"/>
        </w:rPr>
        <w:t xml:space="preserve">(Bayern </w:t>
      </w:r>
      <w:r w:rsidRPr="003D7EF8">
        <w:rPr>
          <w:bCs/>
          <w:lang w:val="it-IT" w:eastAsia="en-GB"/>
        </w:rPr>
        <w:t xml:space="preserve">Monaco </w:t>
      </w:r>
      <w:r w:rsidR="00FB1810" w:rsidRPr="003D7EF8">
        <w:rPr>
          <w:bCs/>
          <w:lang w:val="it-IT" w:eastAsia="en-GB"/>
        </w:rPr>
        <w:t>-2</w:t>
      </w:r>
      <w:r w:rsidR="00A167B2" w:rsidRPr="003D7EF8">
        <w:rPr>
          <w:bCs/>
          <w:lang w:val="it-IT" w:eastAsia="en-GB"/>
        </w:rPr>
        <w:t>)</w:t>
      </w:r>
      <w:r w:rsidR="00FB1810" w:rsidRPr="003D7EF8">
        <w:rPr>
          <w:lang w:val="it-IT" w:eastAsia="en-GB"/>
        </w:rPr>
        <w:t xml:space="preserve">, </w:t>
      </w:r>
      <w:r w:rsidR="00FB1810" w:rsidRPr="003D7EF8">
        <w:rPr>
          <w:bCs/>
          <w:lang w:val="it-IT" w:eastAsia="en-GB"/>
        </w:rPr>
        <w:t>Borussia Dortmund +2</w:t>
      </w:r>
      <w:r w:rsidR="008D0646" w:rsidRPr="003D7EF8">
        <w:rPr>
          <w:bCs/>
          <w:lang w:val="it-IT" w:eastAsia="en-GB"/>
        </w:rPr>
        <w:t xml:space="preserve">, </w:t>
      </w:r>
      <w:r w:rsidRPr="003D7EF8">
        <w:rPr>
          <w:bCs/>
          <w:lang w:val="it-IT" w:eastAsia="en-GB"/>
        </w:rPr>
        <w:t>si calcola in questo modo</w:t>
      </w:r>
      <w:r w:rsidR="008D0646" w:rsidRPr="003D7EF8">
        <w:rPr>
          <w:bCs/>
          <w:lang w:val="it-IT" w:eastAsia="en-GB"/>
        </w:rPr>
        <w:t>:</w:t>
      </w:r>
    </w:p>
    <w:p w:rsidR="00081035" w:rsidRPr="003D7EF8" w:rsidRDefault="00081035" w:rsidP="00484E7C">
      <w:pPr>
        <w:rPr>
          <w:lang w:val="it-IT" w:eastAsia="en-GB"/>
        </w:rPr>
      </w:pPr>
      <w:r w:rsidRPr="003D7EF8">
        <w:rPr>
          <w:lang w:val="it-IT" w:eastAsia="en-GB"/>
        </w:rPr>
        <w:t>1</w:t>
      </w:r>
      <w:r w:rsidRPr="003D7EF8">
        <w:rPr>
          <w:lang w:val="it-IT" w:eastAsia="en-GB"/>
        </w:rPr>
        <w:tab/>
      </w:r>
      <w:r w:rsidR="003D7EF8" w:rsidRPr="003D7EF8">
        <w:rPr>
          <w:lang w:val="it-IT" w:eastAsia="en-GB"/>
        </w:rPr>
        <w:t xml:space="preserve">il </w:t>
      </w:r>
      <w:r w:rsidRPr="003D7EF8">
        <w:rPr>
          <w:lang w:val="it-IT" w:eastAsia="en-GB"/>
        </w:rPr>
        <w:t xml:space="preserve">Bayern </w:t>
      </w:r>
      <w:r w:rsidR="003D7EF8" w:rsidRPr="003D7EF8">
        <w:rPr>
          <w:lang w:val="it-IT" w:eastAsia="en-GB"/>
        </w:rPr>
        <w:t xml:space="preserve">Monaco deve vincere con uno scarto di </w:t>
      </w:r>
      <w:r w:rsidRPr="003D7EF8">
        <w:rPr>
          <w:lang w:val="it-IT" w:eastAsia="en-GB"/>
        </w:rPr>
        <w:t xml:space="preserve">3 </w:t>
      </w:r>
      <w:r w:rsidR="003D7EF8">
        <w:rPr>
          <w:lang w:val="it-IT" w:eastAsia="en-GB"/>
        </w:rPr>
        <w:t>gol o più.</w:t>
      </w:r>
    </w:p>
    <w:p w:rsidR="00081035" w:rsidRPr="003D7EF8" w:rsidRDefault="00081035" w:rsidP="00484E7C">
      <w:pPr>
        <w:rPr>
          <w:lang w:val="it-IT" w:eastAsia="en-GB"/>
        </w:rPr>
      </w:pPr>
      <w:r w:rsidRPr="003D7EF8">
        <w:rPr>
          <w:lang w:val="it-IT" w:eastAsia="en-GB"/>
        </w:rPr>
        <w:t>X</w:t>
      </w:r>
      <w:r w:rsidRPr="003D7EF8">
        <w:rPr>
          <w:lang w:val="it-IT" w:eastAsia="en-GB"/>
        </w:rPr>
        <w:tab/>
      </w:r>
      <w:r w:rsidR="003D7EF8" w:rsidRPr="003D7EF8">
        <w:rPr>
          <w:lang w:val="it-IT" w:eastAsia="en-GB"/>
        </w:rPr>
        <w:t xml:space="preserve">il </w:t>
      </w:r>
      <w:r w:rsidRPr="003D7EF8">
        <w:rPr>
          <w:lang w:val="it-IT" w:eastAsia="en-GB"/>
        </w:rPr>
        <w:t xml:space="preserve">Bayern </w:t>
      </w:r>
      <w:r w:rsidR="003D7EF8" w:rsidRPr="003D7EF8">
        <w:rPr>
          <w:lang w:val="it-IT" w:eastAsia="en-GB"/>
        </w:rPr>
        <w:t>Monaco deve vincere con uno scarto esatto di 2 gol</w:t>
      </w:r>
      <w:r w:rsidR="003D7EF8">
        <w:rPr>
          <w:lang w:val="it-IT" w:eastAsia="en-GB"/>
        </w:rPr>
        <w:t>.</w:t>
      </w:r>
    </w:p>
    <w:p w:rsidR="00081035" w:rsidRPr="003D7EF8" w:rsidRDefault="00081035" w:rsidP="00484E7C">
      <w:pPr>
        <w:rPr>
          <w:lang w:val="it-IT" w:eastAsia="en-GB"/>
        </w:rPr>
      </w:pPr>
      <w:r w:rsidRPr="003D7EF8">
        <w:rPr>
          <w:lang w:val="it-IT" w:eastAsia="en-GB"/>
        </w:rPr>
        <w:t>2</w:t>
      </w:r>
      <w:r w:rsidRPr="003D7EF8">
        <w:rPr>
          <w:lang w:val="it-IT" w:eastAsia="en-GB"/>
        </w:rPr>
        <w:tab/>
      </w:r>
      <w:r w:rsidR="003D7EF8" w:rsidRPr="003D7EF8">
        <w:rPr>
          <w:lang w:val="it-IT" w:eastAsia="en-GB"/>
        </w:rPr>
        <w:t xml:space="preserve">il </w:t>
      </w:r>
      <w:r w:rsidRPr="003D7EF8">
        <w:rPr>
          <w:lang w:val="it-IT" w:eastAsia="en-GB"/>
        </w:rPr>
        <w:t xml:space="preserve">Borussia Dortmund </w:t>
      </w:r>
      <w:r w:rsidR="003D7EF8" w:rsidRPr="003D7EF8">
        <w:rPr>
          <w:lang w:val="it-IT" w:eastAsia="en-GB"/>
        </w:rPr>
        <w:t>non deve perdere con uno scarto maggiore di un gol</w:t>
      </w:r>
      <w:r w:rsidR="003D7EF8">
        <w:rPr>
          <w:lang w:val="it-IT" w:eastAsia="en-GB"/>
        </w:rPr>
        <w:t>.</w:t>
      </w:r>
    </w:p>
    <w:p w:rsidR="00081035" w:rsidRPr="008D012C" w:rsidRDefault="00081035" w:rsidP="00484E7C">
      <w:pPr>
        <w:pStyle w:val="Heading4"/>
        <w:rPr>
          <w:rStyle w:val="Heading3Char"/>
          <w:b/>
          <w:lang w:val="it-IT"/>
        </w:rPr>
      </w:pPr>
      <w:r w:rsidRPr="008D012C">
        <w:rPr>
          <w:lang w:val="it-IT"/>
        </w:rPr>
        <w:t>Handicap</w:t>
      </w:r>
      <w:r w:rsidR="00EA156F" w:rsidRPr="008D012C">
        <w:rPr>
          <w:lang w:val="it-IT"/>
        </w:rPr>
        <w:t xml:space="preserve"> Asiatico</w:t>
      </w:r>
      <w:r w:rsidR="009540A3" w:rsidRPr="008D012C">
        <w:rPr>
          <w:rStyle w:val="SubtleEmphasis"/>
          <w:lang w:val="it-IT"/>
        </w:rPr>
        <w:t xml:space="preserve"> (2</w:t>
      </w:r>
      <w:r w:rsidR="007158F3" w:rsidRPr="008D012C">
        <w:rPr>
          <w:rStyle w:val="SubtleEmphasis"/>
          <w:lang w:val="it-IT"/>
        </w:rPr>
        <w:t>-</w:t>
      </w:r>
      <w:r w:rsidR="009540A3" w:rsidRPr="008D012C">
        <w:rPr>
          <w:rStyle w:val="SubtleEmphasis"/>
          <w:lang w:val="it-IT"/>
        </w:rPr>
        <w:t>way)</w:t>
      </w:r>
    </w:p>
    <w:p w:rsidR="00837C36" w:rsidRPr="003D7EF8" w:rsidRDefault="003D7EF8" w:rsidP="00484E7C">
      <w:pPr>
        <w:rPr>
          <w:lang w:val="it-IT" w:eastAsia="en-GB"/>
        </w:rPr>
      </w:pPr>
      <w:r w:rsidRPr="003D7EF8">
        <w:rPr>
          <w:lang w:val="it-IT" w:eastAsia="en-GB"/>
        </w:rPr>
        <w:t>Le scommesse sono calcolate in base al risultato finale con la logica seguente</w:t>
      </w:r>
      <w:r w:rsidR="00752102" w:rsidRPr="003D7EF8">
        <w:rPr>
          <w:lang w:val="it-IT" w:eastAsia="en-GB"/>
        </w:rPr>
        <w:t>:</w:t>
      </w:r>
    </w:p>
    <w:p w:rsidR="00837C36" w:rsidRPr="003D7EF8" w:rsidRDefault="00601E7C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3D7EF8">
        <w:rPr>
          <w:i/>
          <w:lang w:val="it-IT"/>
        </w:rPr>
        <w:t>Handicap Line</w:t>
      </w:r>
      <w:r w:rsidR="003D7EF8" w:rsidRPr="003D7EF8">
        <w:rPr>
          <w:i/>
          <w:lang w:val="it-IT"/>
        </w:rPr>
        <w:t>a</w:t>
      </w:r>
      <w:r w:rsidRPr="003D7EF8">
        <w:rPr>
          <w:i/>
          <w:lang w:val="it-IT"/>
        </w:rPr>
        <w:t xml:space="preserve"> 0</w:t>
      </w:r>
      <w:r w:rsidR="00837C36" w:rsidRPr="003D7EF8">
        <w:rPr>
          <w:lang w:val="it-IT" w:eastAsia="en-GB"/>
        </w:rPr>
        <w:br/>
      </w:r>
      <w:r w:rsidR="003D7EF8" w:rsidRPr="003D7EF8">
        <w:rPr>
          <w:lang w:val="it-IT" w:eastAsia="en-GB"/>
        </w:rPr>
        <w:t>Se una squadra vince con un margine indicato come da tabella</w:t>
      </w:r>
      <w:r w:rsidR="00837C36" w:rsidRPr="003D7EF8">
        <w:rPr>
          <w:lang w:val="it-IT" w:eastAsia="en-GB"/>
        </w:rPr>
        <w:t xml:space="preserve">. </w:t>
      </w:r>
      <w:r w:rsidR="003D7EF8">
        <w:rPr>
          <w:lang w:val="it-IT" w:eastAsia="en-GB"/>
        </w:rPr>
        <w:t>Nel caso di pareggio tutte le scommesse non vengono considerate</w:t>
      </w:r>
      <w:r w:rsidR="00837C36" w:rsidRPr="003D7EF8">
        <w:rPr>
          <w:lang w:val="it-IT" w:eastAsia="en-GB"/>
        </w:rPr>
        <w:t>.</w:t>
      </w:r>
    </w:p>
    <w:p w:rsidR="00837C36" w:rsidRPr="003D7EF8" w:rsidRDefault="00837C36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3D7EF8">
        <w:rPr>
          <w:bCs/>
          <w:i/>
          <w:lang w:val="it-IT" w:eastAsia="en-GB"/>
        </w:rPr>
        <w:t>Handicap Line</w:t>
      </w:r>
      <w:r w:rsidR="003D7EF8" w:rsidRPr="003D7EF8">
        <w:rPr>
          <w:bCs/>
          <w:i/>
          <w:lang w:val="it-IT" w:eastAsia="en-GB"/>
        </w:rPr>
        <w:t>a</w:t>
      </w:r>
      <w:r w:rsidRPr="003D7EF8">
        <w:rPr>
          <w:bCs/>
          <w:i/>
          <w:lang w:val="it-IT" w:eastAsia="en-GB"/>
        </w:rPr>
        <w:t xml:space="preserve"> 0.</w:t>
      </w:r>
      <w:r w:rsidR="00601E7C" w:rsidRPr="003D7EF8">
        <w:rPr>
          <w:bCs/>
          <w:i/>
          <w:lang w:val="it-IT" w:eastAsia="en-GB"/>
        </w:rPr>
        <w:t>25</w:t>
      </w:r>
      <w:r w:rsidRPr="003D7EF8">
        <w:rPr>
          <w:lang w:val="it-IT" w:eastAsia="en-GB"/>
        </w:rPr>
        <w:br/>
      </w:r>
      <w:r w:rsidR="003D7EF8" w:rsidRPr="003D7EF8">
        <w:rPr>
          <w:lang w:val="it-IT" w:eastAsia="en-GB"/>
        </w:rPr>
        <w:t xml:space="preserve">Se la squadra a cui viene dato un margine di </w:t>
      </w:r>
      <w:r w:rsidRPr="003D7EF8">
        <w:rPr>
          <w:lang w:val="it-IT" w:eastAsia="en-GB"/>
        </w:rPr>
        <w:t>0.</w:t>
      </w:r>
      <w:r w:rsidR="00601E7C" w:rsidRPr="003D7EF8">
        <w:rPr>
          <w:lang w:val="it-IT" w:eastAsia="en-GB"/>
        </w:rPr>
        <w:t>2</w:t>
      </w:r>
      <w:r w:rsidRPr="003D7EF8">
        <w:rPr>
          <w:lang w:val="it-IT" w:eastAsia="en-GB"/>
        </w:rPr>
        <w:t>5:</w:t>
      </w:r>
    </w:p>
    <w:p w:rsidR="00601E7C" w:rsidRPr="003D7EF8" w:rsidRDefault="003D7EF8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3D7EF8">
        <w:rPr>
          <w:lang w:val="it-IT" w:eastAsia="en-GB"/>
        </w:rPr>
        <w:t>Vince</w:t>
      </w:r>
      <w:r w:rsidR="00601E7C" w:rsidRPr="003D7EF8">
        <w:rPr>
          <w:lang w:val="it-IT" w:eastAsia="en-GB"/>
        </w:rPr>
        <w:tab/>
      </w:r>
      <w:r w:rsidR="00601E7C" w:rsidRPr="003D7EF8">
        <w:rPr>
          <w:lang w:val="it-IT" w:eastAsia="en-GB"/>
        </w:rPr>
        <w:tab/>
      </w:r>
      <w:r w:rsidR="00601E7C" w:rsidRPr="003D7EF8">
        <w:rPr>
          <w:lang w:val="it-IT" w:eastAsia="en-GB"/>
        </w:rPr>
        <w:tab/>
      </w:r>
      <w:r w:rsidRPr="003D7EF8">
        <w:rPr>
          <w:lang w:val="it-IT" w:eastAsia="en-GB"/>
        </w:rPr>
        <w:t>Tutte le scommesse di questa selezione sono vincenti.</w:t>
      </w:r>
    </w:p>
    <w:p w:rsidR="00837C36" w:rsidRPr="003D7EF8" w:rsidRDefault="003D7EF8" w:rsidP="003D7EF8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3D7EF8">
        <w:rPr>
          <w:lang w:val="it-IT" w:eastAsia="en-GB"/>
        </w:rPr>
        <w:t>Pareggia</w:t>
      </w:r>
      <w:r w:rsidR="00601E7C" w:rsidRPr="003D7EF8">
        <w:rPr>
          <w:lang w:val="it-IT" w:eastAsia="en-GB"/>
        </w:rPr>
        <w:tab/>
      </w:r>
      <w:r w:rsidR="00601E7C" w:rsidRPr="003D7EF8">
        <w:rPr>
          <w:lang w:val="it-IT" w:eastAsia="en-GB"/>
        </w:rPr>
        <w:tab/>
      </w:r>
      <w:r w:rsidRPr="003D7EF8">
        <w:rPr>
          <w:lang w:val="it-IT" w:eastAsia="en-GB"/>
        </w:rPr>
        <w:t xml:space="preserve">Metà della puntata non viene </w:t>
      </w:r>
      <w:r w:rsidR="00FC36B4">
        <w:rPr>
          <w:lang w:val="it-IT" w:eastAsia="en-GB"/>
        </w:rPr>
        <w:t>considerata</w:t>
      </w:r>
      <w:r w:rsidRPr="003D7EF8">
        <w:rPr>
          <w:lang w:val="it-IT" w:eastAsia="en-GB"/>
        </w:rPr>
        <w:t>, l’</w:t>
      </w:r>
      <w:r>
        <w:rPr>
          <w:lang w:val="it-IT" w:eastAsia="en-GB"/>
        </w:rPr>
        <w:t xml:space="preserve">altra metà è considerata </w:t>
      </w:r>
      <w:r w:rsidRPr="003D7EF8">
        <w:rPr>
          <w:lang w:val="it-IT" w:eastAsia="en-GB"/>
        </w:rPr>
        <w:t>perdente</w:t>
      </w:r>
      <w:r>
        <w:rPr>
          <w:lang w:val="it-IT" w:eastAsia="en-GB"/>
        </w:rPr>
        <w:t>.</w:t>
      </w:r>
    </w:p>
    <w:p w:rsidR="00601E7C" w:rsidRPr="00FC36B4" w:rsidRDefault="00FC36B4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FC36B4">
        <w:rPr>
          <w:lang w:val="it-IT" w:eastAsia="en-GB"/>
        </w:rPr>
        <w:t>Perde</w:t>
      </w:r>
      <w:r w:rsidR="00601E7C" w:rsidRPr="00FC36B4">
        <w:rPr>
          <w:lang w:val="it-IT" w:eastAsia="en-GB"/>
        </w:rPr>
        <w:tab/>
      </w:r>
      <w:r w:rsidR="00601E7C" w:rsidRPr="00FC36B4">
        <w:rPr>
          <w:lang w:val="it-IT" w:eastAsia="en-GB"/>
        </w:rPr>
        <w:tab/>
      </w:r>
      <w:r w:rsidR="00601E7C" w:rsidRPr="00FC36B4">
        <w:rPr>
          <w:lang w:val="it-IT" w:eastAsia="en-GB"/>
        </w:rPr>
        <w:tab/>
      </w:r>
      <w:r w:rsidRPr="00FC36B4">
        <w:rPr>
          <w:lang w:val="it-IT" w:eastAsia="en-GB"/>
        </w:rPr>
        <w:t>Tutte le scommesse di questa selezione sono perdenti.</w:t>
      </w:r>
    </w:p>
    <w:p w:rsidR="00601E7C" w:rsidRPr="00FC36B4" w:rsidRDefault="00FC36B4" w:rsidP="00484E7C">
      <w:pPr>
        <w:ind w:firstLine="720"/>
        <w:rPr>
          <w:lang w:val="it-IT" w:eastAsia="en-GB"/>
        </w:rPr>
      </w:pPr>
      <w:r>
        <w:rPr>
          <w:lang w:val="it-IT" w:eastAsia="en-GB"/>
        </w:rPr>
        <w:lastRenderedPageBreak/>
        <w:t xml:space="preserve">Se la squadra che riceve un margine di </w:t>
      </w:r>
      <w:r w:rsidR="00601E7C" w:rsidRPr="00FC36B4">
        <w:rPr>
          <w:lang w:val="it-IT" w:eastAsia="en-GB"/>
        </w:rPr>
        <w:t>0.25:</w:t>
      </w:r>
    </w:p>
    <w:p w:rsidR="00601E7C" w:rsidRPr="00FC36B4" w:rsidRDefault="00FC36B4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FC36B4">
        <w:rPr>
          <w:lang w:val="it-IT" w:eastAsia="en-GB"/>
        </w:rPr>
        <w:t>Perde</w:t>
      </w:r>
      <w:r w:rsidR="00601E7C" w:rsidRPr="00FC36B4">
        <w:rPr>
          <w:lang w:val="it-IT" w:eastAsia="en-GB"/>
        </w:rPr>
        <w:tab/>
      </w:r>
      <w:r w:rsidR="00601E7C" w:rsidRPr="00FC36B4">
        <w:rPr>
          <w:lang w:val="it-IT" w:eastAsia="en-GB"/>
        </w:rPr>
        <w:tab/>
      </w:r>
      <w:r w:rsidR="00601E7C" w:rsidRPr="00FC36B4">
        <w:rPr>
          <w:lang w:val="it-IT" w:eastAsia="en-GB"/>
        </w:rPr>
        <w:tab/>
      </w:r>
      <w:r w:rsidRPr="00FC36B4">
        <w:rPr>
          <w:lang w:val="it-IT" w:eastAsia="en-GB"/>
        </w:rPr>
        <w:t>Tutte le scommesse di questa selezione sono vincenti</w:t>
      </w:r>
      <w:r>
        <w:rPr>
          <w:lang w:val="it-IT" w:eastAsia="en-GB"/>
        </w:rPr>
        <w:t>.</w:t>
      </w:r>
    </w:p>
    <w:p w:rsidR="00601E7C" w:rsidRPr="008D012C" w:rsidRDefault="00FC36B4" w:rsidP="00FC36B4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FC36B4">
        <w:rPr>
          <w:lang w:val="it-IT" w:eastAsia="en-GB"/>
        </w:rPr>
        <w:t>Pareggia</w:t>
      </w:r>
      <w:r w:rsidR="00601E7C" w:rsidRPr="00FC36B4">
        <w:rPr>
          <w:lang w:val="it-IT" w:eastAsia="en-GB"/>
        </w:rPr>
        <w:tab/>
      </w:r>
      <w:r w:rsidR="00601E7C" w:rsidRPr="00FC36B4">
        <w:rPr>
          <w:lang w:val="it-IT" w:eastAsia="en-GB"/>
        </w:rPr>
        <w:tab/>
      </w:r>
      <w:r w:rsidRPr="00FC36B4">
        <w:rPr>
          <w:lang w:val="it-IT" w:eastAsia="en-GB"/>
        </w:rPr>
        <w:t xml:space="preserve">Metà della puntata è calcolata al prezzo della selezione </w:t>
      </w:r>
      <w:r w:rsidR="000F6CDB">
        <w:rPr>
          <w:lang w:val="it-IT" w:eastAsia="en-GB"/>
        </w:rPr>
        <w:t xml:space="preserve">               </w:t>
      </w:r>
      <w:r w:rsidRPr="00FC36B4">
        <w:rPr>
          <w:lang w:val="it-IT" w:eastAsia="en-GB"/>
        </w:rPr>
        <w:t>scelta, l’altra metà non viene considerata.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Perde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perdenti</w:t>
      </w:r>
      <w:r>
        <w:rPr>
          <w:lang w:val="it-IT" w:eastAsia="en-GB"/>
        </w:rPr>
        <w:t>.</w:t>
      </w:r>
    </w:p>
    <w:p w:rsidR="00601E7C" w:rsidRPr="008D012C" w:rsidRDefault="00601E7C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8D012C">
        <w:rPr>
          <w:bCs/>
          <w:i/>
          <w:lang w:val="it-IT" w:eastAsia="en-GB"/>
        </w:rPr>
        <w:t>Handicap Line</w:t>
      </w:r>
      <w:r w:rsidR="008D012C" w:rsidRPr="008D012C">
        <w:rPr>
          <w:bCs/>
          <w:i/>
          <w:lang w:val="it-IT" w:eastAsia="en-GB"/>
        </w:rPr>
        <w:t>a</w:t>
      </w:r>
      <w:r w:rsidRPr="008D012C">
        <w:rPr>
          <w:bCs/>
          <w:i/>
          <w:lang w:val="it-IT" w:eastAsia="en-GB"/>
        </w:rPr>
        <w:t xml:space="preserve"> 0.5</w:t>
      </w:r>
      <w:r w:rsidRPr="008D012C">
        <w:rPr>
          <w:lang w:val="it-IT" w:eastAsia="en-GB"/>
        </w:rPr>
        <w:br/>
      </w:r>
      <w:r w:rsidR="008D012C" w:rsidRPr="008D012C">
        <w:rPr>
          <w:lang w:val="it-IT" w:eastAsia="en-GB"/>
        </w:rPr>
        <w:t xml:space="preserve">Se la squadra a cui viene dato un margine di </w:t>
      </w:r>
      <w:r w:rsidRPr="008D012C">
        <w:rPr>
          <w:lang w:val="it-IT" w:eastAsia="en-GB"/>
        </w:rPr>
        <w:t>0.5: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Vince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vincenti.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8D012C">
        <w:rPr>
          <w:lang w:val="it-IT" w:eastAsia="en-GB"/>
        </w:rPr>
        <w:t>Pareggia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perdenti</w:t>
      </w:r>
      <w:r>
        <w:rPr>
          <w:lang w:val="it-IT" w:eastAsia="en-GB"/>
        </w:rPr>
        <w:t>.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Perde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perdenti</w:t>
      </w:r>
      <w:r>
        <w:rPr>
          <w:lang w:val="it-IT" w:eastAsia="en-GB"/>
        </w:rPr>
        <w:t>.</w:t>
      </w:r>
    </w:p>
    <w:p w:rsidR="00601E7C" w:rsidRPr="008D012C" w:rsidRDefault="008D012C" w:rsidP="00484E7C">
      <w:pPr>
        <w:ind w:firstLine="720"/>
        <w:rPr>
          <w:lang w:val="it-IT" w:eastAsia="en-GB"/>
        </w:rPr>
      </w:pPr>
      <w:r>
        <w:rPr>
          <w:lang w:val="it-IT" w:eastAsia="en-GB"/>
        </w:rPr>
        <w:t xml:space="preserve">Se la squadra che riceve un margine di </w:t>
      </w:r>
      <w:r w:rsidR="00601E7C" w:rsidRPr="008D012C">
        <w:rPr>
          <w:lang w:val="it-IT" w:eastAsia="en-GB"/>
        </w:rPr>
        <w:t>0.5: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Vince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vincenti.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8D012C">
        <w:rPr>
          <w:lang w:val="it-IT" w:eastAsia="en-GB"/>
        </w:rPr>
        <w:t>Pareggia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vincenti.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Perde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 xml:space="preserve">Tutte le scommesse di questa selezione sono </w:t>
      </w:r>
      <w:r>
        <w:rPr>
          <w:lang w:val="it-IT" w:eastAsia="en-GB"/>
        </w:rPr>
        <w:t>perdenti</w:t>
      </w:r>
      <w:r w:rsidRPr="008D012C">
        <w:rPr>
          <w:lang w:val="it-IT" w:eastAsia="en-GB"/>
        </w:rPr>
        <w:t>.</w:t>
      </w:r>
    </w:p>
    <w:p w:rsidR="00601E7C" w:rsidRPr="008D012C" w:rsidRDefault="00601E7C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8D012C">
        <w:rPr>
          <w:bCs/>
          <w:i/>
          <w:lang w:val="it-IT" w:eastAsia="en-GB"/>
        </w:rPr>
        <w:t>Handicap Line</w:t>
      </w:r>
      <w:r w:rsidR="008D012C" w:rsidRPr="008D012C">
        <w:rPr>
          <w:bCs/>
          <w:i/>
          <w:lang w:val="it-IT" w:eastAsia="en-GB"/>
        </w:rPr>
        <w:t>a</w:t>
      </w:r>
      <w:r w:rsidRPr="008D012C">
        <w:rPr>
          <w:bCs/>
          <w:i/>
          <w:lang w:val="it-IT" w:eastAsia="en-GB"/>
        </w:rPr>
        <w:t xml:space="preserve"> 0.75</w:t>
      </w:r>
      <w:r w:rsidRPr="008D012C">
        <w:rPr>
          <w:lang w:val="it-IT" w:eastAsia="en-GB"/>
        </w:rPr>
        <w:br/>
      </w:r>
      <w:r w:rsidR="008D012C" w:rsidRPr="008D012C">
        <w:rPr>
          <w:lang w:val="it-IT" w:eastAsia="en-GB"/>
        </w:rPr>
        <w:t xml:space="preserve">Se la squadra a cui viene </w:t>
      </w:r>
      <w:r w:rsidR="008D012C" w:rsidRPr="008D012C">
        <w:rPr>
          <w:i/>
          <w:lang w:val="it-IT" w:eastAsia="en-GB"/>
        </w:rPr>
        <w:t>dato</w:t>
      </w:r>
      <w:r w:rsidR="008D012C" w:rsidRPr="008D012C">
        <w:rPr>
          <w:lang w:val="it-IT" w:eastAsia="en-GB"/>
        </w:rPr>
        <w:t xml:space="preserve"> un margine di </w:t>
      </w:r>
      <w:r w:rsidRPr="008D012C">
        <w:rPr>
          <w:lang w:val="it-IT" w:eastAsia="en-GB"/>
        </w:rPr>
        <w:t>0.75: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/>
        </w:rPr>
        <w:t xml:space="preserve">Vince </w:t>
      </w:r>
      <w:r>
        <w:rPr>
          <w:lang w:val="it-IT"/>
        </w:rPr>
        <w:t xml:space="preserve">di </w:t>
      </w:r>
      <w:r w:rsidR="00854C1B" w:rsidRPr="008D012C">
        <w:rPr>
          <w:lang w:val="it-IT"/>
        </w:rPr>
        <w:t>≥2</w:t>
      </w:r>
      <w:r w:rsidR="00601E7C" w:rsidRPr="008D012C">
        <w:rPr>
          <w:lang w:val="it-IT"/>
        </w:rPr>
        <w:t xml:space="preserve"> </w:t>
      </w:r>
      <w:r w:rsidRPr="008D012C">
        <w:rPr>
          <w:lang w:val="it-IT"/>
        </w:rPr>
        <w:t xml:space="preserve">gol </w:t>
      </w:r>
      <w:r w:rsidR="00601E7C" w:rsidRPr="008D012C">
        <w:rPr>
          <w:lang w:val="it-IT"/>
        </w:rPr>
        <w:tab/>
      </w:r>
      <w:r>
        <w:rPr>
          <w:lang w:val="it-IT"/>
        </w:rPr>
        <w:tab/>
      </w:r>
      <w:r w:rsidRPr="008D012C">
        <w:rPr>
          <w:lang w:val="it-IT" w:eastAsia="en-GB"/>
        </w:rPr>
        <w:t>Tutte le scommesse di questa selezione sono vincenti.</w:t>
      </w:r>
    </w:p>
    <w:p w:rsidR="008D012C" w:rsidRPr="008D012C" w:rsidRDefault="008D012C" w:rsidP="008D012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8D012C">
        <w:rPr>
          <w:lang w:val="it-IT" w:eastAsia="en-GB"/>
        </w:rPr>
        <w:t xml:space="preserve">Vince di </w:t>
      </w:r>
      <w:r w:rsidR="00601E7C" w:rsidRPr="008D012C">
        <w:rPr>
          <w:lang w:val="it-IT" w:eastAsia="en-GB"/>
        </w:rPr>
        <w:t xml:space="preserve">1 </w:t>
      </w:r>
      <w:r w:rsidRPr="008D012C">
        <w:rPr>
          <w:lang w:val="it-IT" w:eastAsia="en-GB"/>
        </w:rPr>
        <w:t>gol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FC36B4">
        <w:rPr>
          <w:lang w:val="it-IT" w:eastAsia="en-GB"/>
        </w:rPr>
        <w:t>Metà della puntata è calcolata al prezzo della selezione scelta, l’altra metà non viene considerata.</w:t>
      </w:r>
    </w:p>
    <w:p w:rsidR="00601E7C" w:rsidRPr="008D012C" w:rsidRDefault="008D012C" w:rsidP="008D012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8D012C">
        <w:rPr>
          <w:lang w:val="it-IT" w:eastAsia="en-GB"/>
        </w:rPr>
        <w:t>Pareggia o Perde</w:t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 xml:space="preserve">Tutte le scommesse di questa selezione sono </w:t>
      </w:r>
      <w:r>
        <w:rPr>
          <w:lang w:val="it-IT" w:eastAsia="en-GB"/>
        </w:rPr>
        <w:t>perdenti</w:t>
      </w:r>
      <w:r w:rsidRPr="008D012C">
        <w:rPr>
          <w:lang w:val="it-IT" w:eastAsia="en-GB"/>
        </w:rPr>
        <w:t>.</w:t>
      </w:r>
    </w:p>
    <w:p w:rsidR="00601E7C" w:rsidRPr="008D012C" w:rsidRDefault="008D012C" w:rsidP="00484E7C">
      <w:pPr>
        <w:ind w:firstLine="720"/>
        <w:rPr>
          <w:lang w:val="it-IT" w:eastAsia="en-GB"/>
        </w:rPr>
      </w:pPr>
      <w:r>
        <w:rPr>
          <w:lang w:val="it-IT" w:eastAsia="en-GB"/>
        </w:rPr>
        <w:t xml:space="preserve">Se la squadra che </w:t>
      </w:r>
      <w:r w:rsidRPr="008D012C">
        <w:rPr>
          <w:i/>
          <w:lang w:val="it-IT" w:eastAsia="en-GB"/>
        </w:rPr>
        <w:t>riceve</w:t>
      </w:r>
      <w:r>
        <w:rPr>
          <w:lang w:val="it-IT" w:eastAsia="en-GB"/>
        </w:rPr>
        <w:t xml:space="preserve"> un margine di </w:t>
      </w:r>
      <w:r w:rsidR="00601E7C" w:rsidRPr="008D012C">
        <w:rPr>
          <w:lang w:val="it-IT" w:eastAsia="en-GB"/>
        </w:rPr>
        <w:t>0.75: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Vince o Pareggia</w:t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vincenti.</w:t>
      </w:r>
    </w:p>
    <w:p w:rsidR="00601E7C" w:rsidRPr="008D012C" w:rsidRDefault="008D012C" w:rsidP="008D012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8D012C">
        <w:rPr>
          <w:lang w:val="it-IT" w:eastAsia="en-GB"/>
        </w:rPr>
        <w:t>Perde di 1 gol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3D7EF8">
        <w:rPr>
          <w:lang w:val="it-IT" w:eastAsia="en-GB"/>
        </w:rPr>
        <w:t xml:space="preserve">Metà della puntata non viene </w:t>
      </w:r>
      <w:r>
        <w:rPr>
          <w:lang w:val="it-IT" w:eastAsia="en-GB"/>
        </w:rPr>
        <w:t>considerata</w:t>
      </w:r>
      <w:r w:rsidRPr="003D7EF8">
        <w:rPr>
          <w:lang w:val="it-IT" w:eastAsia="en-GB"/>
        </w:rPr>
        <w:t>, l’</w:t>
      </w:r>
      <w:r>
        <w:rPr>
          <w:lang w:val="it-IT" w:eastAsia="en-GB"/>
        </w:rPr>
        <w:t xml:space="preserve">altra metà è considerata </w:t>
      </w:r>
      <w:r w:rsidRPr="003D7EF8">
        <w:rPr>
          <w:lang w:val="it-IT" w:eastAsia="en-GB"/>
        </w:rPr>
        <w:t>perdente</w:t>
      </w:r>
      <w:r>
        <w:rPr>
          <w:lang w:val="it-IT" w:eastAsia="en-GB"/>
        </w:rPr>
        <w:t>.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 xml:space="preserve">Perde di </w:t>
      </w:r>
      <w:r w:rsidR="00854C1B" w:rsidRPr="008D012C">
        <w:rPr>
          <w:lang w:val="it-IT"/>
        </w:rPr>
        <w:t xml:space="preserve">≥2 </w:t>
      </w:r>
      <w:r w:rsidRPr="008D012C">
        <w:rPr>
          <w:lang w:val="it-IT" w:eastAsia="en-GB"/>
        </w:rPr>
        <w:t xml:space="preserve">gol </w:t>
      </w:r>
      <w:r w:rsidR="00601E7C" w:rsidRPr="008D012C">
        <w:rPr>
          <w:lang w:val="it-IT" w:eastAsia="en-GB"/>
        </w:rPr>
        <w:tab/>
      </w:r>
      <w:r>
        <w:rPr>
          <w:lang w:val="it-IT" w:eastAsia="en-GB"/>
        </w:rPr>
        <w:tab/>
      </w:r>
      <w:r w:rsidRPr="008D012C">
        <w:rPr>
          <w:lang w:val="it-IT" w:eastAsia="en-GB"/>
        </w:rPr>
        <w:t xml:space="preserve">Tutte le scommesse di questa selezione sono </w:t>
      </w:r>
      <w:r>
        <w:rPr>
          <w:lang w:val="it-IT" w:eastAsia="en-GB"/>
        </w:rPr>
        <w:t>perdenti</w:t>
      </w:r>
      <w:r w:rsidRPr="008D012C">
        <w:rPr>
          <w:lang w:val="it-IT" w:eastAsia="en-GB"/>
        </w:rPr>
        <w:t>.</w:t>
      </w:r>
    </w:p>
    <w:p w:rsidR="00752102" w:rsidRPr="008D012C" w:rsidRDefault="00752102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8D012C">
        <w:rPr>
          <w:bCs/>
          <w:i/>
          <w:lang w:val="it-IT" w:eastAsia="en-GB"/>
        </w:rPr>
        <w:t>Handicap Line</w:t>
      </w:r>
      <w:r w:rsidR="008D012C" w:rsidRPr="008D012C">
        <w:rPr>
          <w:bCs/>
          <w:i/>
          <w:lang w:val="it-IT" w:eastAsia="en-GB"/>
        </w:rPr>
        <w:t>a</w:t>
      </w:r>
      <w:r w:rsidRPr="008D012C">
        <w:rPr>
          <w:bCs/>
          <w:i/>
          <w:lang w:val="it-IT" w:eastAsia="en-GB"/>
        </w:rPr>
        <w:t xml:space="preserve"> 1.0</w:t>
      </w:r>
      <w:r w:rsidRPr="008D012C">
        <w:rPr>
          <w:lang w:val="it-IT" w:eastAsia="en-GB"/>
        </w:rPr>
        <w:br/>
      </w:r>
      <w:r w:rsidR="008D012C" w:rsidRPr="008D012C">
        <w:rPr>
          <w:lang w:val="it-IT" w:eastAsia="en-GB"/>
        </w:rPr>
        <w:t xml:space="preserve">Se la squadra a cui viene </w:t>
      </w:r>
      <w:r w:rsidR="008D012C" w:rsidRPr="008D012C">
        <w:rPr>
          <w:i/>
          <w:lang w:val="it-IT" w:eastAsia="en-GB"/>
        </w:rPr>
        <w:t>dato</w:t>
      </w:r>
      <w:r w:rsidR="008D012C" w:rsidRPr="008D012C">
        <w:rPr>
          <w:lang w:val="it-IT" w:eastAsia="en-GB"/>
        </w:rPr>
        <w:t xml:space="preserve"> un margine di </w:t>
      </w:r>
      <w:r w:rsidRPr="008D012C">
        <w:rPr>
          <w:lang w:val="it-IT" w:eastAsia="en-GB"/>
        </w:rPr>
        <w:t>1.0:</w:t>
      </w:r>
    </w:p>
    <w:p w:rsidR="00752102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 xml:space="preserve">Vince di </w:t>
      </w:r>
      <w:r w:rsidR="00854C1B" w:rsidRPr="008D012C">
        <w:rPr>
          <w:lang w:val="it-IT"/>
        </w:rPr>
        <w:t>≥2</w:t>
      </w:r>
      <w:r w:rsidRPr="008D012C">
        <w:rPr>
          <w:lang w:val="it-IT" w:eastAsia="en-GB"/>
        </w:rPr>
        <w:t xml:space="preserve"> gol</w:t>
      </w:r>
      <w:r w:rsidR="00752102" w:rsidRPr="008D012C">
        <w:rPr>
          <w:lang w:val="it-IT" w:eastAsia="en-GB"/>
        </w:rPr>
        <w:tab/>
      </w:r>
      <w:r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vincenti.</w:t>
      </w:r>
    </w:p>
    <w:p w:rsidR="00752102" w:rsidRPr="008D012C" w:rsidRDefault="008D012C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8D012C">
        <w:rPr>
          <w:lang w:val="it-IT" w:eastAsia="en-GB"/>
        </w:rPr>
        <w:t>Vince di 1 gol</w:t>
      </w:r>
      <w:r w:rsidR="00752102" w:rsidRPr="008D012C">
        <w:rPr>
          <w:lang w:val="it-IT" w:eastAsia="en-GB"/>
        </w:rPr>
        <w:tab/>
      </w:r>
      <w:r w:rsidR="00752102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nulle e rimborsate</w:t>
      </w:r>
      <w:r w:rsidR="00E8317A">
        <w:rPr>
          <w:lang w:val="it-IT" w:eastAsia="en-GB"/>
        </w:rPr>
        <w:t>.</w:t>
      </w:r>
    </w:p>
    <w:p w:rsidR="00752102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Pareggia o Perde</w:t>
      </w:r>
      <w:r w:rsidR="00752102" w:rsidRPr="008D012C">
        <w:rPr>
          <w:lang w:val="it-IT" w:eastAsia="en-GB"/>
        </w:rPr>
        <w:tab/>
      </w:r>
      <w:r w:rsidRPr="008D012C">
        <w:rPr>
          <w:lang w:val="it-IT" w:eastAsia="en-GB"/>
        </w:rPr>
        <w:t xml:space="preserve">Tutte le scommesse di questa selezione sono </w:t>
      </w:r>
      <w:r>
        <w:rPr>
          <w:lang w:val="it-IT" w:eastAsia="en-GB"/>
        </w:rPr>
        <w:t>perdenti</w:t>
      </w:r>
      <w:r w:rsidRPr="008D012C">
        <w:rPr>
          <w:lang w:val="it-IT" w:eastAsia="en-GB"/>
        </w:rPr>
        <w:t>.</w:t>
      </w:r>
    </w:p>
    <w:p w:rsidR="00752102" w:rsidRPr="008D012C" w:rsidRDefault="008D012C" w:rsidP="00484E7C">
      <w:pPr>
        <w:ind w:firstLine="720"/>
        <w:rPr>
          <w:lang w:val="it-IT" w:eastAsia="en-GB"/>
        </w:rPr>
      </w:pPr>
      <w:r>
        <w:rPr>
          <w:lang w:val="it-IT" w:eastAsia="en-GB"/>
        </w:rPr>
        <w:t xml:space="preserve">Se la squadra che </w:t>
      </w:r>
      <w:r w:rsidRPr="008D012C">
        <w:rPr>
          <w:i/>
          <w:lang w:val="it-IT" w:eastAsia="en-GB"/>
        </w:rPr>
        <w:t>riceve</w:t>
      </w:r>
      <w:r>
        <w:rPr>
          <w:lang w:val="it-IT" w:eastAsia="en-GB"/>
        </w:rPr>
        <w:t xml:space="preserve"> un margine di </w:t>
      </w:r>
      <w:r w:rsidR="00752102" w:rsidRPr="008D012C">
        <w:rPr>
          <w:lang w:val="it-IT" w:eastAsia="en-GB"/>
        </w:rPr>
        <w:t>1.0:</w:t>
      </w:r>
    </w:p>
    <w:p w:rsidR="00752102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Vince o Pareggia</w:t>
      </w:r>
      <w:r w:rsidR="00752102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vincenti.</w:t>
      </w:r>
    </w:p>
    <w:p w:rsidR="00752102" w:rsidRPr="008D012C" w:rsidRDefault="008D012C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>
        <w:rPr>
          <w:lang w:val="it-IT" w:eastAsia="en-GB"/>
        </w:rPr>
        <w:t xml:space="preserve">Perde di </w:t>
      </w:r>
      <w:r w:rsidR="00752102" w:rsidRPr="008D012C">
        <w:rPr>
          <w:lang w:val="it-IT" w:eastAsia="en-GB"/>
        </w:rPr>
        <w:t xml:space="preserve">1 </w:t>
      </w:r>
      <w:r>
        <w:rPr>
          <w:lang w:val="it-IT" w:eastAsia="en-GB"/>
        </w:rPr>
        <w:t>gol</w:t>
      </w:r>
      <w:r w:rsidR="00752102" w:rsidRPr="008D012C">
        <w:rPr>
          <w:lang w:val="it-IT" w:eastAsia="en-GB"/>
        </w:rPr>
        <w:tab/>
      </w:r>
      <w:r w:rsidR="00752102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nulle e rimborsate</w:t>
      </w:r>
      <w:r w:rsidR="00E8317A">
        <w:rPr>
          <w:lang w:val="it-IT" w:eastAsia="en-GB"/>
        </w:rPr>
        <w:t>.</w:t>
      </w:r>
    </w:p>
    <w:p w:rsidR="00081035" w:rsidRPr="008D012C" w:rsidRDefault="008D012C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8D012C">
        <w:rPr>
          <w:lang w:val="it-IT" w:eastAsia="en-GB"/>
        </w:rPr>
        <w:t xml:space="preserve">Perde di </w:t>
      </w:r>
      <w:r w:rsidR="00854C1B" w:rsidRPr="008D012C">
        <w:rPr>
          <w:lang w:val="it-IT"/>
        </w:rPr>
        <w:t xml:space="preserve">≥2 </w:t>
      </w:r>
      <w:r w:rsidRPr="008D012C">
        <w:rPr>
          <w:lang w:val="it-IT" w:eastAsia="en-GB"/>
        </w:rPr>
        <w:t>gol</w:t>
      </w:r>
      <w:r w:rsidR="00752102" w:rsidRPr="008D012C">
        <w:rPr>
          <w:lang w:val="it-IT" w:eastAsia="en-GB"/>
        </w:rPr>
        <w:tab/>
      </w:r>
      <w:r>
        <w:rPr>
          <w:lang w:val="it-IT" w:eastAsia="en-GB"/>
        </w:rPr>
        <w:tab/>
      </w:r>
      <w:r w:rsidRPr="008D012C">
        <w:rPr>
          <w:lang w:val="it-IT" w:eastAsia="en-GB"/>
        </w:rPr>
        <w:t xml:space="preserve">Tutte le scommesse di questa selezione sono </w:t>
      </w:r>
      <w:r>
        <w:rPr>
          <w:lang w:val="it-IT" w:eastAsia="en-GB"/>
        </w:rPr>
        <w:t>perdenti</w:t>
      </w:r>
      <w:r w:rsidRPr="008D012C">
        <w:rPr>
          <w:lang w:val="it-IT" w:eastAsia="en-GB"/>
        </w:rPr>
        <w:t>.</w:t>
      </w:r>
    </w:p>
    <w:p w:rsidR="009540A3" w:rsidRPr="008854FE" w:rsidRDefault="000F6CDB" w:rsidP="00484E7C">
      <w:pPr>
        <w:pStyle w:val="Heading4"/>
        <w:rPr>
          <w:rStyle w:val="Heading3Char"/>
          <w:b/>
        </w:rPr>
      </w:pPr>
      <w:r>
        <w:t>Margini di Vittoria</w:t>
      </w:r>
      <w:r w:rsidR="009540A3" w:rsidRPr="00723416">
        <w:rPr>
          <w:rStyle w:val="Heading4Char"/>
        </w:rPr>
        <w:t xml:space="preserve"> </w:t>
      </w:r>
      <w:r w:rsidR="009540A3" w:rsidRPr="00D23D75">
        <w:rPr>
          <w:rStyle w:val="SubtleEmphasis"/>
        </w:rPr>
        <w:t>(7</w:t>
      </w:r>
      <w:r w:rsidR="007158F3" w:rsidRPr="00D23D75">
        <w:rPr>
          <w:rStyle w:val="SubtleEmphasis"/>
        </w:rPr>
        <w:t>-</w:t>
      </w:r>
      <w:r w:rsidR="009540A3" w:rsidRPr="00D23D75">
        <w:rPr>
          <w:rStyle w:val="SubtleEmphasis"/>
        </w:rPr>
        <w:t>way)</w:t>
      </w:r>
    </w:p>
    <w:p w:rsidR="009540A3" w:rsidRPr="00744583" w:rsidRDefault="00A31FDF" w:rsidP="00484E7C">
      <w:pPr>
        <w:rPr>
          <w:lang w:val="it-IT" w:eastAsia="en-GB"/>
        </w:rPr>
      </w:pPr>
      <w:r>
        <w:rPr>
          <w:lang w:val="it-IT" w:eastAsia="en-GB"/>
        </w:rPr>
        <w:t xml:space="preserve">Previsione sul </w:t>
      </w:r>
      <w:r w:rsidR="000F6CDB" w:rsidRPr="00744583">
        <w:rPr>
          <w:lang w:val="it-IT" w:eastAsia="en-GB"/>
        </w:rPr>
        <w:t>margine di vittoria della squadra di casa, della squadra in trasferta, o che la partita finirà in pareggio</w:t>
      </w:r>
      <w:r w:rsidR="00E8317A">
        <w:rPr>
          <w:lang w:val="it-IT" w:eastAsia="en-GB"/>
        </w:rPr>
        <w:t>.</w:t>
      </w:r>
    </w:p>
    <w:p w:rsidR="00081035" w:rsidRPr="00744583" w:rsidRDefault="00081035" w:rsidP="00484E7C">
      <w:pPr>
        <w:pStyle w:val="Heading4"/>
        <w:rPr>
          <w:rStyle w:val="Heading3Char"/>
          <w:b/>
          <w:lang w:val="it-IT"/>
        </w:rPr>
      </w:pPr>
      <w:r w:rsidRPr="00744583">
        <w:rPr>
          <w:lang w:val="it-IT"/>
        </w:rPr>
        <w:t>Matchflow</w:t>
      </w:r>
      <w:r w:rsidR="009540A3" w:rsidRPr="00744583">
        <w:rPr>
          <w:rStyle w:val="Heading4Char"/>
          <w:lang w:val="it-IT"/>
        </w:rPr>
        <w:t xml:space="preserve"> </w:t>
      </w:r>
      <w:r w:rsidR="009540A3" w:rsidRPr="00744583">
        <w:rPr>
          <w:rStyle w:val="SubtleEmphasis"/>
          <w:lang w:val="it-IT"/>
        </w:rPr>
        <w:t>(7</w:t>
      </w:r>
      <w:r w:rsidR="007158F3" w:rsidRPr="00744583">
        <w:rPr>
          <w:rStyle w:val="SubtleEmphasis"/>
          <w:lang w:val="it-IT"/>
        </w:rPr>
        <w:t>-</w:t>
      </w:r>
      <w:r w:rsidR="009540A3" w:rsidRPr="00744583">
        <w:rPr>
          <w:rStyle w:val="SubtleEmphasis"/>
          <w:lang w:val="it-IT"/>
        </w:rPr>
        <w:t>way)</w:t>
      </w:r>
    </w:p>
    <w:p w:rsidR="00081035" w:rsidRPr="00744583" w:rsidRDefault="00A31FDF" w:rsidP="00484E7C">
      <w:pPr>
        <w:rPr>
          <w:lang w:val="it-IT" w:eastAsia="en-GB"/>
        </w:rPr>
      </w:pPr>
      <w:r>
        <w:rPr>
          <w:lang w:val="it-IT" w:eastAsia="en-GB"/>
        </w:rPr>
        <w:t xml:space="preserve">Previsione sulla </w:t>
      </w:r>
      <w:r w:rsidR="000F6CDB" w:rsidRPr="00744583">
        <w:rPr>
          <w:lang w:val="it-IT" w:eastAsia="en-GB"/>
        </w:rPr>
        <w:t>prima squadra che segnerà e quella che vincerà la partita</w:t>
      </w:r>
      <w:r w:rsidR="00E8317A">
        <w:rPr>
          <w:lang w:val="it-IT" w:eastAsia="en-GB"/>
        </w:rPr>
        <w:t>.</w:t>
      </w:r>
    </w:p>
    <w:p w:rsidR="00E24A35" w:rsidRPr="00744583" w:rsidRDefault="00D47826" w:rsidP="00484E7C">
      <w:pPr>
        <w:pStyle w:val="Heading4"/>
        <w:rPr>
          <w:lang w:val="it-IT" w:eastAsia="en-GB"/>
        </w:rPr>
      </w:pPr>
      <w:r w:rsidRPr="00744583">
        <w:rPr>
          <w:lang w:val="it-IT"/>
        </w:rPr>
        <w:t>Prima squadra che segna</w:t>
      </w:r>
      <w:r w:rsidR="009540A3" w:rsidRPr="00744583">
        <w:rPr>
          <w:rStyle w:val="SubtleEmphasis"/>
          <w:lang w:val="it-IT"/>
        </w:rPr>
        <w:t xml:space="preserve"> (3</w:t>
      </w:r>
      <w:r w:rsidR="007158F3" w:rsidRPr="00744583">
        <w:rPr>
          <w:rStyle w:val="SubtleEmphasis"/>
          <w:lang w:val="it-IT"/>
        </w:rPr>
        <w:t>-</w:t>
      </w:r>
      <w:r w:rsidR="009540A3" w:rsidRPr="00744583">
        <w:rPr>
          <w:rStyle w:val="SubtleEmphasis"/>
          <w:lang w:val="it-IT"/>
        </w:rPr>
        <w:t>way)</w:t>
      </w:r>
    </w:p>
    <w:p w:rsidR="00E24A35" w:rsidRPr="00744583" w:rsidRDefault="00DC3C2D" w:rsidP="00484E7C">
      <w:pPr>
        <w:rPr>
          <w:lang w:val="it-IT" w:eastAsia="en-GB"/>
        </w:rPr>
      </w:pPr>
      <w:r w:rsidRPr="00744583">
        <w:rPr>
          <w:lang w:val="it-IT" w:eastAsia="en-GB"/>
        </w:rPr>
        <w:t xml:space="preserve">Bisogna pronosticare quale squadra segnerà il primo gol della partita. </w:t>
      </w:r>
      <w:r w:rsidR="00FB0C53" w:rsidRPr="00744583">
        <w:rPr>
          <w:lang w:val="it-IT" w:eastAsia="en-GB"/>
        </w:rPr>
        <w:t>Gli autogol sono assegnati alla squadra che ne beneficia</w:t>
      </w:r>
      <w:r w:rsidR="00E8317A">
        <w:rPr>
          <w:lang w:val="it-IT" w:eastAsia="en-GB"/>
        </w:rPr>
        <w:t>.</w:t>
      </w:r>
    </w:p>
    <w:p w:rsidR="00E24A35" w:rsidRPr="00744583" w:rsidRDefault="00D47826" w:rsidP="00484E7C">
      <w:pPr>
        <w:pStyle w:val="Heading4"/>
        <w:rPr>
          <w:lang w:val="it-IT" w:eastAsia="en-GB"/>
        </w:rPr>
      </w:pPr>
      <w:r w:rsidRPr="00744583">
        <w:rPr>
          <w:lang w:val="it-IT"/>
        </w:rPr>
        <w:t>Ultima squadra che segna</w:t>
      </w:r>
      <w:r w:rsidR="009540A3" w:rsidRPr="00744583">
        <w:rPr>
          <w:rStyle w:val="Heading4Char"/>
          <w:lang w:val="it-IT"/>
        </w:rPr>
        <w:t xml:space="preserve"> </w:t>
      </w:r>
      <w:r w:rsidR="009540A3" w:rsidRPr="00744583">
        <w:rPr>
          <w:rStyle w:val="SubtleEmphasis"/>
          <w:lang w:val="it-IT"/>
        </w:rPr>
        <w:t>(3</w:t>
      </w:r>
      <w:r w:rsidR="007158F3" w:rsidRPr="00744583">
        <w:rPr>
          <w:rStyle w:val="SubtleEmphasis"/>
          <w:lang w:val="it-IT"/>
        </w:rPr>
        <w:t>-</w:t>
      </w:r>
      <w:r w:rsidR="009540A3" w:rsidRPr="00744583">
        <w:rPr>
          <w:rStyle w:val="SubtleEmphasis"/>
          <w:lang w:val="it-IT"/>
        </w:rPr>
        <w:t>way)</w:t>
      </w:r>
    </w:p>
    <w:p w:rsidR="009540A3" w:rsidRPr="00744583" w:rsidRDefault="00D47826" w:rsidP="00484E7C">
      <w:pPr>
        <w:rPr>
          <w:lang w:val="it-IT" w:eastAsia="en-GB"/>
        </w:rPr>
      </w:pPr>
      <w:r w:rsidRPr="00744583">
        <w:rPr>
          <w:lang w:val="it-IT" w:eastAsia="en-GB"/>
        </w:rPr>
        <w:t>Bisogna pronosticare quale squadra segnerà l'ultimo gol della partita. Gli autogol sono assegnati alla squadra che ne beneficia</w:t>
      </w:r>
      <w:r w:rsidR="007158F3" w:rsidRPr="00744583">
        <w:rPr>
          <w:lang w:val="it-IT" w:eastAsia="en-GB"/>
        </w:rPr>
        <w:t>.</w:t>
      </w:r>
      <w:r w:rsidR="009540A3" w:rsidRPr="00744583">
        <w:rPr>
          <w:lang w:val="it-IT" w:eastAsia="en-GB"/>
        </w:rPr>
        <w:t xml:space="preserve"> </w:t>
      </w:r>
      <w:r w:rsidRPr="00744583">
        <w:rPr>
          <w:lang w:val="it-IT" w:eastAsia="en-GB"/>
        </w:rPr>
        <w:t xml:space="preserve">Entrambi </w:t>
      </w:r>
      <w:r w:rsidR="009B1C00">
        <w:rPr>
          <w:lang w:val="it-IT" w:eastAsia="en-GB"/>
        </w:rPr>
        <w:t>i</w:t>
      </w:r>
      <w:r w:rsidR="00662846">
        <w:rPr>
          <w:lang w:val="it-IT" w:eastAsia="en-GB"/>
        </w:rPr>
        <w:t xml:space="preserve"> tempi devono essere conclusi</w:t>
      </w:r>
      <w:r w:rsidRPr="00744583">
        <w:rPr>
          <w:lang w:val="it-IT" w:eastAsia="en-GB"/>
        </w:rPr>
        <w:t xml:space="preserve"> per </w:t>
      </w:r>
      <w:r w:rsidR="00A97F6F">
        <w:rPr>
          <w:lang w:val="it-IT" w:eastAsia="en-GB"/>
        </w:rPr>
        <w:t xml:space="preserve">validare la </w:t>
      </w:r>
      <w:r w:rsidRPr="00744583">
        <w:rPr>
          <w:lang w:val="it-IT" w:eastAsia="en-GB"/>
        </w:rPr>
        <w:t>scommessa</w:t>
      </w:r>
      <w:r w:rsidR="00E8317A">
        <w:rPr>
          <w:lang w:val="it-IT" w:eastAsia="en-GB"/>
        </w:rPr>
        <w:t>.</w:t>
      </w:r>
    </w:p>
    <w:p w:rsidR="00E24A35" w:rsidRPr="00744583" w:rsidRDefault="00353F01" w:rsidP="00D23D75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lastRenderedPageBreak/>
        <w:t>1</w:t>
      </w:r>
      <w:r w:rsidR="00D47826" w:rsidRPr="00744583">
        <w:rPr>
          <w:lang w:val="it-IT"/>
        </w:rPr>
        <w:t>o Tempo</w:t>
      </w:r>
      <w:r w:rsidR="00E24A35" w:rsidRPr="00744583">
        <w:rPr>
          <w:lang w:val="it-IT"/>
        </w:rPr>
        <w:t xml:space="preserve"> – </w:t>
      </w:r>
      <w:r w:rsidR="007158F3" w:rsidRPr="00744583">
        <w:rPr>
          <w:lang w:val="it-IT"/>
        </w:rPr>
        <w:t xml:space="preserve">1X2 </w:t>
      </w:r>
      <w:r w:rsidR="007158F3" w:rsidRPr="00744583">
        <w:rPr>
          <w:rStyle w:val="SubtleEmphasis"/>
          <w:lang w:val="it-IT"/>
        </w:rPr>
        <w:t>(3-way)</w:t>
      </w:r>
    </w:p>
    <w:p w:rsidR="00E24A35" w:rsidRPr="00744583" w:rsidRDefault="00D47826" w:rsidP="00484E7C">
      <w:pPr>
        <w:rPr>
          <w:lang w:val="it-IT" w:eastAsia="en-GB"/>
        </w:rPr>
      </w:pPr>
      <w:r>
        <w:rPr>
          <w:lang w:val="it-IT" w:eastAsia="en-GB"/>
        </w:rPr>
        <w:t>Previsione del risultato del primo tempo</w:t>
      </w:r>
      <w:r w:rsidR="00426A60" w:rsidRPr="00744583">
        <w:rPr>
          <w:lang w:val="it-IT" w:eastAsia="en-GB"/>
        </w:rPr>
        <w:t>.</w:t>
      </w:r>
    </w:p>
    <w:p w:rsidR="00E24A35" w:rsidRPr="00744583" w:rsidRDefault="00353F01" w:rsidP="00484E7C">
      <w:pPr>
        <w:pStyle w:val="Heading4"/>
        <w:rPr>
          <w:rStyle w:val="SubtleEmphasis"/>
          <w:lang w:val="it-IT"/>
        </w:rPr>
      </w:pPr>
      <w:r>
        <w:rPr>
          <w:lang w:val="it-IT"/>
        </w:rPr>
        <w:t>1</w:t>
      </w:r>
      <w:r w:rsidR="00D47826" w:rsidRPr="00744583">
        <w:rPr>
          <w:lang w:val="it-IT"/>
        </w:rPr>
        <w:t>o Tempo – Doppia</w:t>
      </w:r>
      <w:r w:rsidR="00E24A35" w:rsidRPr="00744583">
        <w:rPr>
          <w:lang w:val="it-IT"/>
        </w:rPr>
        <w:t xml:space="preserve"> Chance</w:t>
      </w:r>
      <w:r w:rsidR="007158F3" w:rsidRPr="00744583">
        <w:rPr>
          <w:lang w:val="it-IT"/>
        </w:rPr>
        <w:t xml:space="preserve"> </w:t>
      </w:r>
      <w:r w:rsidR="007158F3" w:rsidRPr="00744583">
        <w:rPr>
          <w:rStyle w:val="SubtleEmphasis"/>
          <w:lang w:val="it-IT"/>
        </w:rPr>
        <w:t>(3-way)</w:t>
      </w:r>
    </w:p>
    <w:p w:rsidR="00FB0C53" w:rsidRPr="003D7EF8" w:rsidRDefault="00FB0C53" w:rsidP="00FB0C53">
      <w:pPr>
        <w:rPr>
          <w:lang w:val="it-IT"/>
        </w:rPr>
      </w:pPr>
      <w:r w:rsidRPr="003D7EF8">
        <w:rPr>
          <w:lang w:val="it-IT" w:eastAsia="en-GB"/>
        </w:rPr>
        <w:t>Scommessa s</w:t>
      </w:r>
      <w:r>
        <w:rPr>
          <w:lang w:val="it-IT" w:eastAsia="en-GB"/>
        </w:rPr>
        <w:t xml:space="preserve">u due </w:t>
      </w:r>
      <w:r w:rsidR="00F716B9">
        <w:rPr>
          <w:lang w:val="it-IT" w:eastAsia="en-GB"/>
        </w:rPr>
        <w:t xml:space="preserve">dei </w:t>
      </w:r>
      <w:r>
        <w:rPr>
          <w:lang w:val="it-IT" w:eastAsia="en-GB"/>
        </w:rPr>
        <w:t>tre possibili risultati del primo tempo</w:t>
      </w:r>
      <w:r w:rsidRPr="003D7EF8">
        <w:rPr>
          <w:lang w:val="it-IT" w:eastAsia="en-GB"/>
        </w:rPr>
        <w:t xml:space="preserve">: </w:t>
      </w:r>
      <w:r w:rsidRPr="003D7EF8">
        <w:rPr>
          <w:lang w:val="it-IT" w:eastAsia="en-GB"/>
        </w:rPr>
        <w:br/>
      </w:r>
      <w:r w:rsidRPr="003D7EF8">
        <w:rPr>
          <w:lang w:val="it-IT"/>
        </w:rPr>
        <w:t>1X</w:t>
      </w:r>
      <w:r w:rsidRPr="003D7EF8">
        <w:rPr>
          <w:lang w:val="it-IT"/>
        </w:rPr>
        <w:tab/>
      </w:r>
      <w:r w:rsidRPr="003D7EF8">
        <w:rPr>
          <w:lang w:val="it-IT"/>
        </w:rPr>
        <w:tab/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 w:rsidR="00353F01">
        <w:rPr>
          <w:lang w:val="it-IT"/>
        </w:rPr>
        <w:t xml:space="preserve"> alla fine del 1</w:t>
      </w:r>
      <w:r>
        <w:rPr>
          <w:lang w:val="it-IT"/>
        </w:rPr>
        <w:t>o tempo.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</w:t>
      </w:r>
      <w:r w:rsidR="00353F01">
        <w:rPr>
          <w:lang w:val="it-IT"/>
        </w:rPr>
        <w:t>e alla fine del 1</w:t>
      </w:r>
      <w:r>
        <w:rPr>
          <w:lang w:val="it-IT"/>
        </w:rPr>
        <w:t>o tempo</w:t>
      </w:r>
      <w:r w:rsidR="00E8317A">
        <w:rPr>
          <w:lang w:val="it-IT"/>
        </w:rPr>
        <w:t>.</w:t>
      </w:r>
    </w:p>
    <w:p w:rsidR="00FB0C53" w:rsidRPr="003D7EF8" w:rsidRDefault="00FB0C53" w:rsidP="00FB0C53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  <w:t xml:space="preserve">Vincente in caso di pareggio o </w:t>
      </w:r>
      <w:r>
        <w:rPr>
          <w:lang w:val="it-IT"/>
        </w:rPr>
        <w:t>vittoria della</w:t>
      </w:r>
      <w:r w:rsidR="00353F01">
        <w:rPr>
          <w:lang w:val="it-IT"/>
        </w:rPr>
        <w:t xml:space="preserve"> squadra ospite alla fine del 1</w:t>
      </w:r>
      <w:r>
        <w:rPr>
          <w:lang w:val="it-IT"/>
        </w:rPr>
        <w:t>o tempo</w:t>
      </w:r>
      <w:r w:rsidR="00E8317A">
        <w:rPr>
          <w:lang w:val="it-IT"/>
        </w:rPr>
        <w:t>.</w:t>
      </w:r>
    </w:p>
    <w:p w:rsidR="00E24A35" w:rsidRPr="00744583" w:rsidRDefault="00353F01" w:rsidP="00484E7C">
      <w:pPr>
        <w:pStyle w:val="Heading4"/>
        <w:rPr>
          <w:lang w:val="it-IT" w:eastAsia="en-GB"/>
        </w:rPr>
      </w:pPr>
      <w:r>
        <w:rPr>
          <w:lang w:val="it-IT"/>
        </w:rPr>
        <w:t>1</w:t>
      </w:r>
      <w:r w:rsidR="00D47826" w:rsidRPr="00744583">
        <w:rPr>
          <w:lang w:val="it-IT"/>
        </w:rPr>
        <w:t>o Tempo</w:t>
      </w:r>
      <w:r w:rsidR="00D006D7" w:rsidRPr="00744583">
        <w:rPr>
          <w:lang w:val="it-IT"/>
        </w:rPr>
        <w:t xml:space="preserve"> – Vincente, pareggio escluso</w:t>
      </w:r>
      <w:r w:rsidR="007158F3" w:rsidRPr="00744583">
        <w:rPr>
          <w:lang w:val="it-IT"/>
        </w:rPr>
        <w:t xml:space="preserve"> </w:t>
      </w:r>
      <w:r w:rsidR="007158F3" w:rsidRPr="00744583">
        <w:rPr>
          <w:rStyle w:val="SubtleEmphasis"/>
          <w:lang w:val="it-IT"/>
        </w:rPr>
        <w:t>(2-way)</w:t>
      </w:r>
    </w:p>
    <w:p w:rsidR="00D006D7" w:rsidRPr="003D7EF8" w:rsidRDefault="00D006D7" w:rsidP="00D006D7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</w:t>
      </w:r>
      <w:r>
        <w:rPr>
          <w:lang w:val="it-IT" w:eastAsia="en-GB"/>
        </w:rPr>
        <w:t>quale squadra vincerà il primo tempo</w:t>
      </w:r>
      <w:r w:rsidRPr="008D012C">
        <w:rPr>
          <w:lang w:val="it-IT" w:eastAsia="en-GB"/>
        </w:rPr>
        <w:t xml:space="preserve">. </w:t>
      </w:r>
      <w:r w:rsidRPr="003D7EF8">
        <w:rPr>
          <w:lang w:val="it-IT" w:eastAsia="en-GB"/>
        </w:rPr>
        <w:t>Scommesse nulle in caso di pareggio.</w:t>
      </w:r>
    </w:p>
    <w:p w:rsidR="00E24A35" w:rsidRPr="00744583" w:rsidRDefault="00353F01" w:rsidP="00484E7C">
      <w:pPr>
        <w:pStyle w:val="Heading4"/>
        <w:rPr>
          <w:rStyle w:val="SubtleEmphasis"/>
          <w:lang w:val="it-IT"/>
        </w:rPr>
      </w:pPr>
      <w:r>
        <w:rPr>
          <w:lang w:val="it-IT"/>
        </w:rPr>
        <w:t>1</w:t>
      </w:r>
      <w:r w:rsidR="00D47826" w:rsidRPr="00744583">
        <w:rPr>
          <w:lang w:val="it-IT"/>
        </w:rPr>
        <w:t xml:space="preserve">o Tempo – Handicap Asiatico </w:t>
      </w:r>
      <w:r w:rsidR="007158F3" w:rsidRPr="00744583">
        <w:rPr>
          <w:rStyle w:val="SubtleEmphasis"/>
          <w:lang w:val="it-IT"/>
        </w:rPr>
        <w:t>(2-way)</w:t>
      </w:r>
    </w:p>
    <w:p w:rsidR="003F342E" w:rsidRPr="003F342E" w:rsidRDefault="00771A31" w:rsidP="00771A31">
      <w:pPr>
        <w:rPr>
          <w:i/>
          <w:lang w:val="it-IT" w:eastAsia="en-GB"/>
        </w:rPr>
      </w:pPr>
      <w:r w:rsidRPr="003D7EF8">
        <w:rPr>
          <w:lang w:val="it-IT" w:eastAsia="en-GB"/>
        </w:rPr>
        <w:t>Le scommesse sono calcolate in b</w:t>
      </w:r>
      <w:r>
        <w:rPr>
          <w:lang w:val="it-IT" w:eastAsia="en-GB"/>
        </w:rPr>
        <w:t>ase al risultato del primo tem</w:t>
      </w:r>
      <w:r w:rsidR="008A2501">
        <w:rPr>
          <w:lang w:val="it-IT" w:eastAsia="en-GB"/>
        </w:rPr>
        <w:t>p</w:t>
      </w:r>
      <w:r>
        <w:rPr>
          <w:lang w:val="it-IT" w:eastAsia="en-GB"/>
        </w:rPr>
        <w:t xml:space="preserve">o come definito </w:t>
      </w:r>
      <w:r w:rsidRPr="003F342E">
        <w:rPr>
          <w:i/>
          <w:lang w:val="it-IT" w:eastAsia="en-GB"/>
        </w:rPr>
        <w:t>nell</w:t>
      </w:r>
      <w:r w:rsidR="003F342E" w:rsidRPr="003F342E">
        <w:rPr>
          <w:i/>
          <w:lang w:val="it-IT" w:eastAsia="en-GB"/>
        </w:rPr>
        <w:t>'Handicap Asiatico</w:t>
      </w:r>
      <w:r w:rsidR="00E8317A">
        <w:rPr>
          <w:i/>
          <w:lang w:val="it-IT" w:eastAsia="en-GB"/>
        </w:rPr>
        <w:t>.</w:t>
      </w:r>
    </w:p>
    <w:p w:rsidR="00E24A35" w:rsidRPr="002F6682" w:rsidRDefault="004866D7" w:rsidP="00484E7C">
      <w:pPr>
        <w:pStyle w:val="Heading4"/>
        <w:rPr>
          <w:rStyle w:val="SubtleEmphasis"/>
          <w:lang w:val="it-IT"/>
        </w:rPr>
      </w:pPr>
      <w:r>
        <w:rPr>
          <w:lang w:val="it-IT"/>
        </w:rPr>
        <w:t>1o Tempo</w:t>
      </w:r>
      <w:r w:rsidR="00FB0C53" w:rsidRPr="002F6682">
        <w:rPr>
          <w:lang w:val="it-IT"/>
        </w:rPr>
        <w:t>/Fine match</w:t>
      </w:r>
      <w:r w:rsidR="007158F3" w:rsidRPr="002F6682">
        <w:rPr>
          <w:lang w:val="it-IT"/>
        </w:rPr>
        <w:t xml:space="preserve"> </w:t>
      </w:r>
      <w:r w:rsidR="007158F3" w:rsidRPr="002F6682">
        <w:rPr>
          <w:rStyle w:val="SubtleEmphasis"/>
          <w:lang w:val="it-IT"/>
        </w:rPr>
        <w:t>(9-way)</w:t>
      </w:r>
    </w:p>
    <w:p w:rsidR="003F342E" w:rsidRPr="00744583" w:rsidRDefault="003F342E" w:rsidP="003F342E">
      <w:pPr>
        <w:rPr>
          <w:lang w:val="it-IT"/>
        </w:rPr>
      </w:pPr>
      <w:r w:rsidRPr="00744583">
        <w:rPr>
          <w:lang w:val="it-IT" w:eastAsia="en-GB"/>
        </w:rPr>
        <w:t xml:space="preserve">Previsione del risultato della partita </w:t>
      </w:r>
      <w:r w:rsidR="004866D7">
        <w:rPr>
          <w:lang w:val="it-IT" w:eastAsia="en-GB"/>
        </w:rPr>
        <w:t xml:space="preserve">alla fine del primo tempo </w:t>
      </w:r>
      <w:r w:rsidRPr="00744583">
        <w:rPr>
          <w:lang w:val="it-IT" w:eastAsia="en-GB"/>
        </w:rPr>
        <w:t xml:space="preserve">e alla fine </w:t>
      </w:r>
      <w:r w:rsidR="004866D7">
        <w:rPr>
          <w:lang w:val="it-IT" w:eastAsia="en-GB"/>
        </w:rPr>
        <w:t>della partita</w:t>
      </w:r>
      <w:r w:rsidRPr="00744583">
        <w:rPr>
          <w:lang w:val="it-IT" w:eastAsia="en-GB"/>
        </w:rPr>
        <w:t>.</w:t>
      </w:r>
    </w:p>
    <w:p w:rsidR="00E24A35" w:rsidRPr="00744583" w:rsidRDefault="004866D7" w:rsidP="00D23D75">
      <w:pPr>
        <w:pStyle w:val="Heading4"/>
        <w:rPr>
          <w:rStyle w:val="Heading3Char"/>
          <w:b/>
          <w:bCs/>
          <w:color w:val="000000" w:themeColor="text1"/>
          <w:sz w:val="22"/>
          <w:lang w:val="it-IT"/>
        </w:rPr>
      </w:pPr>
      <w:r>
        <w:rPr>
          <w:lang w:val="it-IT"/>
        </w:rPr>
        <w:t>2</w:t>
      </w:r>
      <w:r w:rsidR="003F342E" w:rsidRPr="00744583">
        <w:rPr>
          <w:lang w:val="it-IT"/>
        </w:rPr>
        <w:t>o Tempo</w:t>
      </w:r>
      <w:r w:rsidR="00E24A35" w:rsidRPr="00744583">
        <w:rPr>
          <w:lang w:val="it-IT"/>
        </w:rPr>
        <w:t xml:space="preserve"> – </w:t>
      </w:r>
      <w:r w:rsidR="007158F3" w:rsidRPr="00744583">
        <w:rPr>
          <w:lang w:val="it-IT"/>
        </w:rPr>
        <w:t xml:space="preserve">1X2 </w:t>
      </w:r>
      <w:r w:rsidR="007158F3" w:rsidRPr="00744583">
        <w:rPr>
          <w:rStyle w:val="SubtleEmphasis"/>
          <w:lang w:val="it-IT"/>
        </w:rPr>
        <w:t>(3-way)</w:t>
      </w:r>
    </w:p>
    <w:p w:rsidR="003F342E" w:rsidRPr="00744583" w:rsidRDefault="003F342E" w:rsidP="003F342E">
      <w:pPr>
        <w:rPr>
          <w:lang w:val="it-IT" w:eastAsia="en-GB"/>
        </w:rPr>
      </w:pPr>
      <w:r>
        <w:rPr>
          <w:lang w:val="it-IT" w:eastAsia="en-GB"/>
        </w:rPr>
        <w:t>Previsione del risultato del secondo tempo</w:t>
      </w:r>
      <w:r w:rsidRPr="00744583">
        <w:rPr>
          <w:lang w:val="it-IT" w:eastAsia="en-GB"/>
        </w:rPr>
        <w:t>.</w:t>
      </w:r>
    </w:p>
    <w:p w:rsidR="00E24A35" w:rsidRPr="00353F01" w:rsidRDefault="004866D7" w:rsidP="00484E7C">
      <w:pPr>
        <w:pStyle w:val="Heading4"/>
        <w:rPr>
          <w:rStyle w:val="Heading3Char"/>
          <w:b/>
          <w:lang w:val="it-IT"/>
        </w:rPr>
      </w:pPr>
      <w:r w:rsidRPr="00353F01">
        <w:rPr>
          <w:lang w:val="it-IT"/>
        </w:rPr>
        <w:t>2</w:t>
      </w:r>
      <w:r w:rsidR="003F342E" w:rsidRPr="00353F01">
        <w:rPr>
          <w:lang w:val="it-IT"/>
        </w:rPr>
        <w:t xml:space="preserve">o Tempo – </w:t>
      </w:r>
      <w:r w:rsidR="00E24A35" w:rsidRPr="00353F01">
        <w:rPr>
          <w:lang w:val="it-IT"/>
        </w:rPr>
        <w:t>Handicap</w:t>
      </w:r>
      <w:r w:rsidR="007158F3" w:rsidRPr="00353F01">
        <w:rPr>
          <w:lang w:val="it-IT"/>
        </w:rPr>
        <w:t xml:space="preserve"> </w:t>
      </w:r>
      <w:r w:rsidR="003F342E" w:rsidRPr="00353F01">
        <w:rPr>
          <w:lang w:val="it-IT"/>
        </w:rPr>
        <w:t>Asiatico</w:t>
      </w:r>
      <w:r w:rsidR="007158F3" w:rsidRPr="00353F01">
        <w:rPr>
          <w:rStyle w:val="SubtleEmphasis"/>
          <w:lang w:val="it-IT"/>
        </w:rPr>
        <w:t>(2-way)</w:t>
      </w:r>
    </w:p>
    <w:p w:rsidR="008A2501" w:rsidRPr="003F342E" w:rsidRDefault="008A2501" w:rsidP="008A2501">
      <w:pPr>
        <w:rPr>
          <w:i/>
          <w:lang w:val="it-IT" w:eastAsia="en-GB"/>
        </w:rPr>
      </w:pPr>
      <w:r w:rsidRPr="003D7EF8">
        <w:rPr>
          <w:lang w:val="it-IT" w:eastAsia="en-GB"/>
        </w:rPr>
        <w:t>Le scommesse sono calcolate in b</w:t>
      </w:r>
      <w:r>
        <w:rPr>
          <w:lang w:val="it-IT" w:eastAsia="en-GB"/>
        </w:rPr>
        <w:t xml:space="preserve">ase al risultato del secondo tempo come definito </w:t>
      </w:r>
      <w:r w:rsidRPr="003F342E">
        <w:rPr>
          <w:i/>
          <w:lang w:val="it-IT" w:eastAsia="en-GB"/>
        </w:rPr>
        <w:t>nell'Handicap Asiatico</w:t>
      </w:r>
      <w:r w:rsidR="00E8317A">
        <w:rPr>
          <w:i/>
          <w:lang w:val="it-IT" w:eastAsia="en-GB"/>
        </w:rPr>
        <w:t>.</w:t>
      </w:r>
    </w:p>
    <w:p w:rsidR="00E24A35" w:rsidRPr="00744583" w:rsidRDefault="008A2501" w:rsidP="00484E7C">
      <w:pPr>
        <w:pStyle w:val="Heading4"/>
        <w:rPr>
          <w:rStyle w:val="Heading3Char"/>
          <w:b/>
          <w:lang w:val="it-IT"/>
        </w:rPr>
      </w:pPr>
      <w:r w:rsidRPr="00744583">
        <w:rPr>
          <w:lang w:val="it-IT"/>
        </w:rPr>
        <w:t>Primi 10 Minuti</w:t>
      </w:r>
      <w:r w:rsidR="00AE1346" w:rsidRPr="00744583">
        <w:rPr>
          <w:lang w:val="it-IT"/>
        </w:rPr>
        <w:t xml:space="preserve"> – 1X2 </w:t>
      </w:r>
      <w:r w:rsidR="00AE1346" w:rsidRPr="00744583">
        <w:rPr>
          <w:rStyle w:val="SubtleEmphasis"/>
          <w:lang w:val="it-IT"/>
        </w:rPr>
        <w:t>(3-way)</w:t>
      </w:r>
    </w:p>
    <w:p w:rsidR="008A2501" w:rsidRPr="00744583" w:rsidRDefault="008A2501" w:rsidP="00484E7C">
      <w:pPr>
        <w:rPr>
          <w:lang w:val="it-IT" w:eastAsia="en-GB"/>
        </w:rPr>
      </w:pPr>
      <w:r w:rsidRPr="00744583">
        <w:rPr>
          <w:lang w:val="it-IT" w:eastAsia="en-GB"/>
        </w:rPr>
        <w:t>Previsione del risultato alla fine dei primi 10 minuti di gioco</w:t>
      </w:r>
      <w:r w:rsidR="00E8317A">
        <w:rPr>
          <w:lang w:val="it-IT" w:eastAsia="en-GB"/>
        </w:rPr>
        <w:t>.</w:t>
      </w:r>
    </w:p>
    <w:p w:rsidR="00E24A35" w:rsidRDefault="006D1E28" w:rsidP="00484E7C">
      <w:pPr>
        <w:pStyle w:val="Heading4"/>
        <w:rPr>
          <w:rStyle w:val="SubtleEmphasis"/>
        </w:rPr>
      </w:pPr>
      <w:r w:rsidRPr="00744583">
        <w:rPr>
          <w:lang w:val="it-IT"/>
        </w:rPr>
        <w:t>La squadra di casa vince entramb</w:t>
      </w:r>
      <w:r w:rsidR="008A2501" w:rsidRPr="00744583">
        <w:rPr>
          <w:lang w:val="it-IT"/>
        </w:rPr>
        <w:t>i i tempi</w:t>
      </w:r>
      <w:r w:rsidR="004F65B6" w:rsidRPr="00744583">
        <w:rPr>
          <w:lang w:val="it-IT"/>
        </w:rPr>
        <w:t>?</w:t>
      </w:r>
      <w:r w:rsidR="00AE1346" w:rsidRPr="00744583">
        <w:rPr>
          <w:lang w:val="it-IT"/>
        </w:rPr>
        <w:t xml:space="preserve"> </w:t>
      </w:r>
      <w:r w:rsidR="00AE1346" w:rsidRPr="00D23D75">
        <w:rPr>
          <w:rStyle w:val="SubtleEmphasis"/>
        </w:rPr>
        <w:t>(2-way)</w:t>
      </w:r>
    </w:p>
    <w:p w:rsidR="006D1E28" w:rsidRPr="00744583" w:rsidRDefault="006D1E28" w:rsidP="006D1E28">
      <w:pPr>
        <w:rPr>
          <w:lang w:val="it-IT"/>
        </w:rPr>
      </w:pPr>
      <w:r w:rsidRPr="00744583">
        <w:rPr>
          <w:lang w:val="it-IT"/>
        </w:rPr>
        <w:t xml:space="preserve">Scommessa sulla </w:t>
      </w:r>
      <w:r w:rsidR="000D1208" w:rsidRPr="00744583">
        <w:rPr>
          <w:lang w:val="it-IT"/>
        </w:rPr>
        <w:t>squadra di casa che segna più gol di quella ospite nel primo e secondo tempo</w:t>
      </w:r>
      <w:r w:rsidR="00E8317A">
        <w:rPr>
          <w:lang w:val="it-IT"/>
        </w:rPr>
        <w:t>.</w:t>
      </w:r>
    </w:p>
    <w:p w:rsidR="00E24A35" w:rsidRDefault="00515044" w:rsidP="00484E7C">
      <w:pPr>
        <w:pStyle w:val="Heading4"/>
        <w:rPr>
          <w:rStyle w:val="SubtleEmphasis"/>
        </w:rPr>
      </w:pPr>
      <w:r w:rsidRPr="00744583">
        <w:rPr>
          <w:lang w:val="it-IT"/>
        </w:rPr>
        <w:t>La squadra di casa vince almeno un tempo</w:t>
      </w:r>
      <w:r w:rsidR="004F65B6" w:rsidRPr="00744583">
        <w:rPr>
          <w:lang w:val="it-IT"/>
        </w:rPr>
        <w:t>?</w:t>
      </w:r>
      <w:r w:rsidR="00AE1346" w:rsidRPr="00744583">
        <w:rPr>
          <w:lang w:val="it-IT"/>
        </w:rPr>
        <w:t xml:space="preserve"> </w:t>
      </w:r>
      <w:r w:rsidR="00AE1346" w:rsidRPr="00D23D75">
        <w:rPr>
          <w:rStyle w:val="SubtleEmphasis"/>
        </w:rPr>
        <w:t>(2-way)</w:t>
      </w:r>
    </w:p>
    <w:p w:rsidR="000D1208" w:rsidRPr="00744583" w:rsidRDefault="000D1208" w:rsidP="000D1208">
      <w:pPr>
        <w:rPr>
          <w:lang w:val="it-IT"/>
        </w:rPr>
      </w:pPr>
      <w:r w:rsidRPr="00744583">
        <w:rPr>
          <w:lang w:val="it-IT"/>
        </w:rPr>
        <w:t>Scommessa sulla squadra di casa che segna più gol di quella ospite nel primo o nel secondo tempo</w:t>
      </w:r>
      <w:r w:rsidR="00E8317A">
        <w:rPr>
          <w:lang w:val="it-IT"/>
        </w:rPr>
        <w:t>.</w:t>
      </w:r>
    </w:p>
    <w:p w:rsidR="004F65B6" w:rsidRPr="008854FE" w:rsidRDefault="006D1E28" w:rsidP="00484E7C">
      <w:pPr>
        <w:pStyle w:val="Heading4"/>
        <w:rPr>
          <w:rStyle w:val="Heading3Char"/>
          <w:b/>
        </w:rPr>
      </w:pPr>
      <w:r w:rsidRPr="00744583">
        <w:rPr>
          <w:lang w:val="it-IT"/>
        </w:rPr>
        <w:t>La squadra ospite vince entrambi i tempi</w:t>
      </w:r>
      <w:r w:rsidR="004F65B6" w:rsidRPr="00744583">
        <w:rPr>
          <w:lang w:val="it-IT"/>
        </w:rPr>
        <w:t>?</w:t>
      </w:r>
      <w:r w:rsidR="00AE1346" w:rsidRPr="00744583">
        <w:rPr>
          <w:lang w:val="it-IT"/>
        </w:rPr>
        <w:t xml:space="preserve"> </w:t>
      </w:r>
      <w:r w:rsidR="00AE1346" w:rsidRPr="00D23D75">
        <w:rPr>
          <w:rStyle w:val="SubtleEmphasis"/>
        </w:rPr>
        <w:t>(2-way)</w:t>
      </w:r>
    </w:p>
    <w:p w:rsidR="000D1208" w:rsidRPr="00744583" w:rsidRDefault="000D1208" w:rsidP="000D1208">
      <w:pPr>
        <w:rPr>
          <w:lang w:val="it-IT"/>
        </w:rPr>
      </w:pPr>
      <w:r w:rsidRPr="00744583">
        <w:rPr>
          <w:lang w:val="it-IT"/>
        </w:rPr>
        <w:t>Scommessa sulla squadra ospite che segna più gol di quella di casa nel primo e secondo tempo</w:t>
      </w:r>
      <w:r w:rsidR="00E8317A">
        <w:rPr>
          <w:lang w:val="it-IT"/>
        </w:rPr>
        <w:t>.</w:t>
      </w:r>
    </w:p>
    <w:p w:rsidR="004F65B6" w:rsidRDefault="006D1E28" w:rsidP="00484E7C">
      <w:pPr>
        <w:pStyle w:val="Heading4"/>
        <w:rPr>
          <w:lang w:eastAsia="en-GB"/>
        </w:rPr>
      </w:pPr>
      <w:r w:rsidRPr="00744583">
        <w:rPr>
          <w:lang w:val="it-IT"/>
        </w:rPr>
        <w:t>La squadra ospite vince almeno un tempo</w:t>
      </w:r>
      <w:r w:rsidR="004F65B6" w:rsidRPr="00744583">
        <w:rPr>
          <w:lang w:val="it-IT"/>
        </w:rPr>
        <w:t>?</w:t>
      </w:r>
      <w:r w:rsidR="00AE1346" w:rsidRPr="00744583">
        <w:rPr>
          <w:lang w:val="it-IT"/>
        </w:rPr>
        <w:t xml:space="preserve"> </w:t>
      </w:r>
      <w:r w:rsidR="00AE1346" w:rsidRPr="00D23D75">
        <w:rPr>
          <w:rStyle w:val="SubtleEmphasis"/>
        </w:rPr>
        <w:t>(2-way)</w:t>
      </w:r>
    </w:p>
    <w:p w:rsidR="004F65B6" w:rsidRPr="00744583" w:rsidRDefault="000D1208" w:rsidP="00484E7C">
      <w:pPr>
        <w:rPr>
          <w:lang w:val="it-IT"/>
        </w:rPr>
      </w:pPr>
      <w:r w:rsidRPr="00744583">
        <w:rPr>
          <w:lang w:val="it-IT"/>
        </w:rPr>
        <w:t>Scommessa sulla squadra ospite che segna più gol di quella di casa nel primo o nel secondo tempo</w:t>
      </w:r>
      <w:r w:rsidR="00E8317A">
        <w:rPr>
          <w:lang w:val="it-IT"/>
        </w:rPr>
        <w:t>.</w:t>
      </w:r>
    </w:p>
    <w:p w:rsidR="00E24A35" w:rsidRDefault="006D1E28" w:rsidP="00484E7C">
      <w:pPr>
        <w:pStyle w:val="Heading4"/>
        <w:rPr>
          <w:rStyle w:val="SubtleEmphasis"/>
        </w:rPr>
      </w:pPr>
      <w:r w:rsidRPr="00744583">
        <w:rPr>
          <w:lang w:val="it-IT"/>
        </w:rPr>
        <w:t>Come sar</w:t>
      </w:r>
      <w:r>
        <w:rPr>
          <w:lang w:val="it-IT" w:eastAsia="en-GB"/>
        </w:rPr>
        <w:t>à deciso il match</w:t>
      </w:r>
      <w:r w:rsidR="004F65B6" w:rsidRPr="00744583">
        <w:rPr>
          <w:lang w:val="it-IT"/>
        </w:rPr>
        <w:t>?</w:t>
      </w:r>
      <w:r w:rsidR="00AE1346" w:rsidRPr="00744583">
        <w:rPr>
          <w:lang w:val="it-IT"/>
        </w:rPr>
        <w:t xml:space="preserve"> </w:t>
      </w:r>
      <w:r w:rsidR="00AE1346" w:rsidRPr="00D23D75">
        <w:rPr>
          <w:rStyle w:val="SubtleEmphasis"/>
        </w:rPr>
        <w:t>(6-way)</w:t>
      </w:r>
    </w:p>
    <w:p w:rsidR="000D1208" w:rsidRPr="00744583" w:rsidRDefault="000D1208" w:rsidP="000D1208">
      <w:pPr>
        <w:rPr>
          <w:lang w:val="it-IT"/>
        </w:rPr>
      </w:pPr>
      <w:r w:rsidRPr="00744583">
        <w:rPr>
          <w:lang w:val="it-IT"/>
        </w:rPr>
        <w:t>Scommessa su quale squadra e come vincerà il match, es. la squadra di casa vincerà ai supplementari.</w:t>
      </w:r>
      <w:r w:rsidRPr="00744583">
        <w:rPr>
          <w:lang w:val="it-IT"/>
        </w:rPr>
        <w:br/>
        <w:t xml:space="preserve">Questa scommessa si applica ai 90 minuti di gioco, </w:t>
      </w:r>
      <w:r w:rsidRPr="00744583">
        <w:rPr>
          <w:b/>
          <w:lang w:val="it-IT"/>
        </w:rPr>
        <w:t>inclusi supplementari e rigori.</w:t>
      </w:r>
    </w:p>
    <w:p w:rsidR="00E24A35" w:rsidRPr="002F6682" w:rsidRDefault="00D47826" w:rsidP="00D23D75">
      <w:pPr>
        <w:pStyle w:val="Heading3"/>
        <w:rPr>
          <w:lang w:val="it-IT"/>
        </w:rPr>
      </w:pPr>
      <w:r w:rsidRPr="002F6682">
        <w:rPr>
          <w:lang w:val="it-IT"/>
        </w:rPr>
        <w:t>Scommesse sui Gol</w:t>
      </w:r>
    </w:p>
    <w:p w:rsidR="00132F09" w:rsidRPr="00744583" w:rsidRDefault="00744583" w:rsidP="00484E7C">
      <w:pPr>
        <w:rPr>
          <w:lang w:val="it-IT" w:eastAsia="en-GB"/>
        </w:rPr>
      </w:pPr>
      <w:r w:rsidRPr="00744583">
        <w:rPr>
          <w:lang w:val="it-IT" w:eastAsia="en-GB"/>
        </w:rPr>
        <w:t>Gli autogol contano per tutti i mercati elencati qui sotto e per i mercati di squadra relativi alla squadra a cui si attribuisce il gol</w:t>
      </w:r>
      <w:r w:rsidR="00AA21F1" w:rsidRPr="00744583">
        <w:rPr>
          <w:lang w:val="it-IT" w:eastAsia="en-GB"/>
        </w:rPr>
        <w:t>.</w:t>
      </w:r>
    </w:p>
    <w:p w:rsidR="00E24A35" w:rsidRPr="00744583" w:rsidRDefault="00744583" w:rsidP="00484E7C">
      <w:pPr>
        <w:pStyle w:val="Heading4"/>
        <w:rPr>
          <w:lang w:val="it-IT" w:eastAsia="en-GB"/>
        </w:rPr>
      </w:pPr>
      <w:r w:rsidRPr="00744583">
        <w:rPr>
          <w:lang w:val="it-IT"/>
        </w:rPr>
        <w:t>Gol totali</w:t>
      </w:r>
      <w:r>
        <w:rPr>
          <w:lang w:val="it-IT"/>
        </w:rPr>
        <w:t xml:space="preserve"> </w:t>
      </w:r>
      <w:r w:rsidR="00BA1A8C" w:rsidRPr="00744583">
        <w:rPr>
          <w:rStyle w:val="SubtleEmphasis"/>
          <w:lang w:val="it-IT"/>
        </w:rPr>
        <w:t>(2-way)</w:t>
      </w:r>
    </w:p>
    <w:p w:rsidR="000B2A09" w:rsidRPr="00744583" w:rsidRDefault="00744583" w:rsidP="000B2A09">
      <w:pPr>
        <w:rPr>
          <w:lang w:val="it-IT" w:eastAsia="en-GB"/>
        </w:rPr>
      </w:pPr>
      <w:r w:rsidRPr="00744583">
        <w:rPr>
          <w:lang w:val="it-IT" w:eastAsia="en-GB"/>
        </w:rPr>
        <w:t xml:space="preserve">Previsione del numero totale di gol segnati </w:t>
      </w:r>
      <w:r w:rsidR="00142FFF">
        <w:rPr>
          <w:lang w:val="it-IT" w:eastAsia="en-GB"/>
        </w:rPr>
        <w:t>n</w:t>
      </w:r>
      <w:r w:rsidRPr="00744583">
        <w:rPr>
          <w:lang w:val="it-IT" w:eastAsia="en-GB"/>
        </w:rPr>
        <w:t>ella partita</w:t>
      </w:r>
      <w:r w:rsidR="000B2A09" w:rsidRPr="00744583">
        <w:rPr>
          <w:lang w:val="it-IT" w:eastAsia="en-GB"/>
        </w:rPr>
        <w:t>.</w:t>
      </w:r>
    </w:p>
    <w:p w:rsidR="008E12F9" w:rsidRPr="002F6682" w:rsidRDefault="00744583" w:rsidP="00484E7C">
      <w:pPr>
        <w:pStyle w:val="Heading4"/>
        <w:rPr>
          <w:lang w:val="it-IT" w:eastAsia="en-GB"/>
        </w:rPr>
      </w:pPr>
      <w:r w:rsidRPr="002F6682">
        <w:rPr>
          <w:lang w:val="it-IT"/>
        </w:rPr>
        <w:t xml:space="preserve">Totali Asiatici </w:t>
      </w:r>
      <w:r w:rsidR="00BA1A8C" w:rsidRPr="002F6682">
        <w:rPr>
          <w:rStyle w:val="SubtleEmphasis"/>
          <w:lang w:val="it-IT"/>
        </w:rPr>
        <w:t>(2-way)</w:t>
      </w:r>
    </w:p>
    <w:p w:rsidR="006009DB" w:rsidRPr="00744583" w:rsidRDefault="00744583" w:rsidP="00484E7C">
      <w:pPr>
        <w:rPr>
          <w:lang w:val="it-IT" w:eastAsia="en-GB"/>
        </w:rPr>
      </w:pPr>
      <w:r w:rsidRPr="00744583">
        <w:rPr>
          <w:lang w:val="it-IT" w:eastAsia="en-GB"/>
        </w:rPr>
        <w:t xml:space="preserve">Scommesse calcolate </w:t>
      </w:r>
      <w:r w:rsidR="00142FFF">
        <w:rPr>
          <w:lang w:val="it-IT" w:eastAsia="en-GB"/>
        </w:rPr>
        <w:t>in base al risultato finale utili</w:t>
      </w:r>
      <w:r w:rsidRPr="00744583">
        <w:rPr>
          <w:lang w:val="it-IT" w:eastAsia="en-GB"/>
        </w:rPr>
        <w:t>zzando la seguente logica</w:t>
      </w:r>
      <w:r w:rsidR="006009DB" w:rsidRPr="00744583">
        <w:rPr>
          <w:lang w:val="it-IT" w:eastAsia="en-GB"/>
        </w:rPr>
        <w:t>:</w:t>
      </w:r>
    </w:p>
    <w:p w:rsidR="0008398B" w:rsidRPr="00744583" w:rsidRDefault="00744583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744583">
        <w:rPr>
          <w:i/>
          <w:lang w:val="it-IT"/>
        </w:rPr>
        <w:t xml:space="preserve">Linea gol </w:t>
      </w:r>
      <w:r w:rsidR="006009DB" w:rsidRPr="00744583">
        <w:rPr>
          <w:i/>
          <w:lang w:val="it-IT"/>
        </w:rPr>
        <w:t>2.0</w:t>
      </w:r>
      <w:r w:rsidR="006009DB" w:rsidRPr="00744583">
        <w:rPr>
          <w:lang w:val="it-IT" w:eastAsia="en-GB"/>
        </w:rPr>
        <w:br/>
      </w: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>meno di</w:t>
      </w:r>
      <w:r w:rsidRPr="00744583">
        <w:rPr>
          <w:lang w:val="it-IT" w:eastAsia="en-GB"/>
        </w:rPr>
        <w:t xml:space="preserve"> </w:t>
      </w:r>
      <w:r w:rsidR="0008398B" w:rsidRPr="00744583">
        <w:rPr>
          <w:lang w:val="it-IT" w:eastAsia="en-GB"/>
        </w:rPr>
        <w:t>2</w:t>
      </w:r>
      <w:r w:rsidR="00287E82">
        <w:rPr>
          <w:lang w:val="it-IT" w:eastAsia="en-GB"/>
        </w:rPr>
        <w:t xml:space="preserve"> 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&lt;2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>Tutte le scommesse di questa selezione sono vincenti</w:t>
      </w:r>
      <w:r w:rsidR="00744583">
        <w:rPr>
          <w:lang w:val="it-IT" w:eastAsia="en-GB"/>
        </w:rPr>
        <w:t>.</w:t>
      </w:r>
    </w:p>
    <w:p w:rsidR="0008398B" w:rsidRPr="00744583" w:rsidRDefault="0008398B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lastRenderedPageBreak/>
        <w:t xml:space="preserve">2 </w:t>
      </w:r>
      <w:r w:rsidR="00744583">
        <w:rPr>
          <w:lang w:val="it-IT" w:eastAsia="en-GB"/>
        </w:rPr>
        <w:t>gol</w:t>
      </w:r>
      <w:r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</w:t>
      </w:r>
      <w:r w:rsidR="00744583">
        <w:rPr>
          <w:lang w:val="it-IT" w:eastAsia="en-GB"/>
        </w:rPr>
        <w:t>non sono considerate.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&gt;2</w:t>
      </w:r>
      <w:r w:rsidR="0008398B" w:rsidRPr="00744583">
        <w:rPr>
          <w:lang w:val="it-IT" w:eastAsia="en-GB"/>
        </w:rPr>
        <w:t xml:space="preserve"> </w:t>
      </w:r>
      <w:r w:rsidR="00744583">
        <w:rPr>
          <w:lang w:val="it-IT" w:eastAsia="en-GB"/>
        </w:rPr>
        <w:t xml:space="preserve">gol </w:t>
      </w:r>
      <w:r w:rsidR="00744583" w:rsidRPr="00744583">
        <w:rPr>
          <w:lang w:val="it-IT" w:eastAsia="en-GB"/>
        </w:rPr>
        <w:t>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744583" w:rsidP="00484E7C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 xml:space="preserve">più di </w:t>
      </w:r>
      <w:r w:rsidR="0008398B" w:rsidRPr="00744583">
        <w:rPr>
          <w:lang w:val="it-IT" w:eastAsia="en-GB"/>
        </w:rPr>
        <w:t xml:space="preserve">2 </w:t>
      </w:r>
      <w:r>
        <w:rPr>
          <w:lang w:val="it-IT" w:eastAsia="en-GB"/>
        </w:rPr>
        <w:t>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 xml:space="preserve">&lt;2 </w:t>
      </w:r>
      <w:r w:rsidR="00744583">
        <w:rPr>
          <w:lang w:val="it-IT" w:eastAsia="en-GB"/>
        </w:rPr>
        <w:t xml:space="preserve">gol </w:t>
      </w:r>
      <w:r w:rsidR="00744583" w:rsidRPr="00744583">
        <w:rPr>
          <w:lang w:val="it-IT" w:eastAsia="en-GB"/>
        </w:rPr>
        <w:t>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08398B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</w:t>
      </w:r>
      <w:r w:rsidR="00744583">
        <w:rPr>
          <w:lang w:val="it-IT" w:eastAsia="en-GB"/>
        </w:rPr>
        <w:t>non sono considerate.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 xml:space="preserve">&gt;2 </w:t>
      </w:r>
      <w:r w:rsidR="00744583" w:rsidRPr="00744583">
        <w:rPr>
          <w:lang w:val="it-IT" w:eastAsia="en-GB"/>
        </w:rPr>
        <w:t>gol 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>Tutte le scommesse di questa selezione sono vincenti</w:t>
      </w:r>
      <w:r w:rsidR="00744583">
        <w:rPr>
          <w:lang w:val="it-IT" w:eastAsia="en-GB"/>
        </w:rPr>
        <w:t>.</w:t>
      </w:r>
    </w:p>
    <w:p w:rsidR="0008398B" w:rsidRPr="00744583" w:rsidRDefault="00744583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744583">
        <w:rPr>
          <w:i/>
          <w:lang w:val="it-IT"/>
        </w:rPr>
        <w:t xml:space="preserve">Linea gol </w:t>
      </w:r>
      <w:r w:rsidR="006009DB" w:rsidRPr="00744583">
        <w:rPr>
          <w:i/>
          <w:lang w:val="it-IT"/>
        </w:rPr>
        <w:t>2.25</w:t>
      </w:r>
      <w:r w:rsidR="006009DB" w:rsidRPr="00744583">
        <w:rPr>
          <w:lang w:val="it-IT" w:eastAsia="en-GB"/>
        </w:rPr>
        <w:br/>
      </w:r>
      <w:r w:rsidRPr="00744583">
        <w:rPr>
          <w:lang w:val="it-IT" w:eastAsia="en-GB"/>
        </w:rPr>
        <w:t xml:space="preserve">Scommesse su </w:t>
      </w:r>
      <w:r>
        <w:rPr>
          <w:i/>
          <w:lang w:val="it-IT" w:eastAsia="en-GB"/>
        </w:rPr>
        <w:t xml:space="preserve">meno di </w:t>
      </w:r>
      <w:r w:rsidR="0008398B" w:rsidRPr="00744583">
        <w:rPr>
          <w:lang w:val="it-IT" w:eastAsia="en-GB"/>
        </w:rPr>
        <w:t xml:space="preserve">2.25 </w:t>
      </w:r>
      <w:r>
        <w:rPr>
          <w:lang w:val="it-IT" w:eastAsia="en-GB"/>
        </w:rPr>
        <w:t>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 xml:space="preserve">&lt;2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>Tutte le scommesse di questa selezione sono vincenti</w:t>
      </w:r>
      <w:r w:rsidR="00744583">
        <w:rPr>
          <w:lang w:val="it-IT" w:eastAsia="en-GB"/>
        </w:rPr>
        <w:t>.</w:t>
      </w:r>
    </w:p>
    <w:p w:rsidR="0008398B" w:rsidRPr="00744583" w:rsidRDefault="0008398B" w:rsidP="00744583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FC36B4">
        <w:rPr>
          <w:lang w:val="it-IT" w:eastAsia="en-GB"/>
        </w:rPr>
        <w:t>Metà della puntata è calcolata al prezzo della selezione scelta, l’altra metà non viene considerata.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&gt;2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744583" w:rsidP="00484E7C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>più di</w:t>
      </w:r>
      <w:r w:rsidRPr="00744583">
        <w:rPr>
          <w:lang w:val="it-IT" w:eastAsia="en-GB"/>
        </w:rPr>
        <w:t xml:space="preserve"> </w:t>
      </w:r>
      <w:r w:rsidR="0008398B" w:rsidRPr="00744583">
        <w:rPr>
          <w:lang w:val="it-IT" w:eastAsia="en-GB"/>
        </w:rPr>
        <w:t xml:space="preserve">2.25 </w:t>
      </w:r>
      <w:r>
        <w:rPr>
          <w:lang w:val="it-IT" w:eastAsia="en-GB"/>
        </w:rPr>
        <w:t>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&lt;2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08398B" w:rsidP="00744583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3D7EF8">
        <w:rPr>
          <w:lang w:val="it-IT" w:eastAsia="en-GB"/>
        </w:rPr>
        <w:t xml:space="preserve">Metà della puntata non viene </w:t>
      </w:r>
      <w:r w:rsidR="00744583">
        <w:rPr>
          <w:lang w:val="it-IT" w:eastAsia="en-GB"/>
        </w:rPr>
        <w:t>considerata</w:t>
      </w:r>
      <w:r w:rsidR="00744583" w:rsidRPr="003D7EF8">
        <w:rPr>
          <w:lang w:val="it-IT" w:eastAsia="en-GB"/>
        </w:rPr>
        <w:t>, l’</w:t>
      </w:r>
      <w:r w:rsidR="00744583">
        <w:rPr>
          <w:lang w:val="it-IT" w:eastAsia="en-GB"/>
        </w:rPr>
        <w:t xml:space="preserve">altra metà è considerata </w:t>
      </w:r>
      <w:r w:rsidR="00744583" w:rsidRPr="003D7EF8">
        <w:rPr>
          <w:lang w:val="it-IT" w:eastAsia="en-GB"/>
        </w:rPr>
        <w:t>perdente</w:t>
      </w:r>
      <w:r w:rsidR="00744583">
        <w:rPr>
          <w:lang w:val="it-IT" w:eastAsia="en-GB"/>
        </w:rPr>
        <w:t>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&gt;2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vincenti.</w:t>
      </w:r>
    </w:p>
    <w:p w:rsidR="0008398B" w:rsidRPr="00744583" w:rsidRDefault="00744583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744583">
        <w:rPr>
          <w:i/>
          <w:lang w:val="it-IT"/>
        </w:rPr>
        <w:t xml:space="preserve">Linea gol </w:t>
      </w:r>
      <w:r w:rsidR="006009DB" w:rsidRPr="00744583">
        <w:rPr>
          <w:i/>
          <w:lang w:val="it-IT"/>
        </w:rPr>
        <w:t>2.5</w:t>
      </w:r>
      <w:r w:rsidR="006009DB" w:rsidRPr="00744583">
        <w:rPr>
          <w:lang w:val="it-IT" w:eastAsia="en-GB"/>
        </w:rPr>
        <w:br/>
      </w:r>
      <w:r w:rsidRPr="00744583">
        <w:rPr>
          <w:lang w:val="it-IT" w:eastAsia="en-GB"/>
        </w:rPr>
        <w:t xml:space="preserve">Scommesse su </w:t>
      </w:r>
      <w:r>
        <w:rPr>
          <w:i/>
          <w:lang w:val="it-IT" w:eastAsia="en-GB"/>
        </w:rPr>
        <w:t xml:space="preserve">meno di </w:t>
      </w:r>
      <w:r w:rsidR="0008398B" w:rsidRPr="00744583">
        <w:rPr>
          <w:lang w:val="it-IT" w:eastAsia="en-GB"/>
        </w:rPr>
        <w:t xml:space="preserve">2.5 </w:t>
      </w:r>
      <w:r>
        <w:rPr>
          <w:lang w:val="it-IT" w:eastAsia="en-GB"/>
        </w:rPr>
        <w:t>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/>
        </w:rPr>
        <w:t xml:space="preserve">≤ </w:t>
      </w:r>
      <w:r w:rsidRPr="00744583">
        <w:rPr>
          <w:lang w:val="it-IT" w:eastAsia="en-GB"/>
        </w:rPr>
        <w:t>2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08398B"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vincenti.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&gt;2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744583" w:rsidP="00484E7C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 xml:space="preserve">più di </w:t>
      </w:r>
      <w:r w:rsidR="0008398B" w:rsidRPr="00744583">
        <w:rPr>
          <w:lang w:val="it-IT" w:eastAsia="en-GB"/>
        </w:rPr>
        <w:t xml:space="preserve">2.5 </w:t>
      </w:r>
      <w:r>
        <w:rPr>
          <w:lang w:val="it-IT" w:eastAsia="en-GB"/>
        </w:rPr>
        <w:t>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/>
        </w:rPr>
        <w:t xml:space="preserve">≤ </w:t>
      </w: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&gt;2</w:t>
      </w:r>
      <w:r w:rsidR="00744583" w:rsidRPr="00744583">
        <w:rPr>
          <w:lang w:val="it-IT" w:eastAsia="en-GB"/>
        </w:rPr>
        <w:t xml:space="preserve"> gol 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vincenti.</w:t>
      </w:r>
    </w:p>
    <w:p w:rsidR="0008398B" w:rsidRPr="00744583" w:rsidRDefault="00744583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744583">
        <w:rPr>
          <w:i/>
          <w:lang w:val="it-IT"/>
        </w:rPr>
        <w:t xml:space="preserve">Linea gol </w:t>
      </w:r>
      <w:r w:rsidR="006009DB" w:rsidRPr="00744583">
        <w:rPr>
          <w:i/>
          <w:lang w:val="it-IT"/>
        </w:rPr>
        <w:t>2.75</w:t>
      </w:r>
      <w:r w:rsidR="006009DB" w:rsidRPr="00744583">
        <w:rPr>
          <w:lang w:val="it-IT" w:eastAsia="en-GB"/>
        </w:rPr>
        <w:br/>
      </w:r>
      <w:r w:rsidRPr="00744583">
        <w:rPr>
          <w:lang w:val="it-IT" w:eastAsia="en-GB"/>
        </w:rPr>
        <w:t xml:space="preserve">Scommesse su </w:t>
      </w:r>
      <w:r>
        <w:rPr>
          <w:i/>
          <w:lang w:val="it-IT" w:eastAsia="en-GB"/>
        </w:rPr>
        <w:t xml:space="preserve">meno di </w:t>
      </w:r>
      <w:r w:rsidR="0008398B" w:rsidRPr="00744583">
        <w:rPr>
          <w:lang w:val="it-IT" w:eastAsia="en-GB"/>
        </w:rPr>
        <w:t xml:space="preserve">2.75 </w:t>
      </w:r>
      <w:r>
        <w:rPr>
          <w:lang w:val="it-IT" w:eastAsia="en-GB"/>
        </w:rPr>
        <w:t>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/>
        </w:rPr>
        <w:t xml:space="preserve">≤ </w:t>
      </w: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vincenti.</w:t>
      </w:r>
    </w:p>
    <w:p w:rsidR="0008398B" w:rsidRPr="00744583" w:rsidRDefault="0008398B" w:rsidP="00744583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 xml:space="preserve">3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3D7EF8">
        <w:rPr>
          <w:lang w:val="it-IT" w:eastAsia="en-GB"/>
        </w:rPr>
        <w:t xml:space="preserve">Metà della puntata non viene </w:t>
      </w:r>
      <w:r w:rsidR="00744583">
        <w:rPr>
          <w:lang w:val="it-IT" w:eastAsia="en-GB"/>
        </w:rPr>
        <w:t>considerata</w:t>
      </w:r>
      <w:r w:rsidR="00744583" w:rsidRPr="003D7EF8">
        <w:rPr>
          <w:lang w:val="it-IT" w:eastAsia="en-GB"/>
        </w:rPr>
        <w:t>, l’</w:t>
      </w:r>
      <w:r w:rsidR="00744583">
        <w:rPr>
          <w:lang w:val="it-IT" w:eastAsia="en-GB"/>
        </w:rPr>
        <w:t xml:space="preserve">altra metà è </w:t>
      </w:r>
      <w:r w:rsidR="00620F06">
        <w:rPr>
          <w:lang w:val="it-IT" w:eastAsia="en-GB"/>
        </w:rPr>
        <w:t xml:space="preserve">    </w:t>
      </w:r>
      <w:r w:rsidR="00744583">
        <w:rPr>
          <w:lang w:val="it-IT" w:eastAsia="en-GB"/>
        </w:rPr>
        <w:t xml:space="preserve">considerata </w:t>
      </w:r>
      <w:r w:rsidR="00744583" w:rsidRPr="003D7EF8">
        <w:rPr>
          <w:lang w:val="it-IT" w:eastAsia="en-GB"/>
        </w:rPr>
        <w:t>perdente</w:t>
      </w:r>
      <w:r w:rsidR="00744583">
        <w:rPr>
          <w:lang w:val="it-IT" w:eastAsia="en-GB"/>
        </w:rPr>
        <w:t>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>&gt;3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744583" w:rsidP="00484E7C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 xml:space="preserve">più di </w:t>
      </w:r>
      <w:r w:rsidR="0008398B" w:rsidRPr="00744583">
        <w:rPr>
          <w:lang w:val="it-IT" w:eastAsia="en-GB"/>
        </w:rPr>
        <w:t xml:space="preserve">2.75 </w:t>
      </w:r>
      <w:r>
        <w:rPr>
          <w:lang w:val="it-IT" w:eastAsia="en-GB"/>
        </w:rPr>
        <w:t>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/>
        </w:rPr>
        <w:t xml:space="preserve">≤ </w:t>
      </w: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08398B" w:rsidP="00744583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 xml:space="preserve">3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FC36B4">
        <w:rPr>
          <w:lang w:val="it-IT" w:eastAsia="en-GB"/>
        </w:rPr>
        <w:t>Metà della puntata è calcolata al prezzo della selezione scelta, l’altra metà non viene considerata.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&gt;3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vincenti.</w:t>
      </w:r>
    </w:p>
    <w:p w:rsidR="0052146F" w:rsidRPr="00744583" w:rsidRDefault="00744583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744583">
        <w:rPr>
          <w:i/>
          <w:lang w:val="it-IT"/>
        </w:rPr>
        <w:t xml:space="preserve">Linea gol </w:t>
      </w:r>
      <w:r w:rsidR="006009DB" w:rsidRPr="00744583">
        <w:rPr>
          <w:i/>
          <w:lang w:val="it-IT"/>
        </w:rPr>
        <w:t>3.0</w:t>
      </w:r>
      <w:r w:rsidR="006009DB" w:rsidRPr="00744583">
        <w:rPr>
          <w:lang w:val="it-IT" w:eastAsia="en-GB"/>
        </w:rPr>
        <w:br/>
      </w:r>
      <w:r w:rsidRPr="00744583">
        <w:rPr>
          <w:lang w:val="it-IT" w:eastAsia="en-GB"/>
        </w:rPr>
        <w:t xml:space="preserve">Scommesse su </w:t>
      </w:r>
      <w:r>
        <w:rPr>
          <w:i/>
          <w:lang w:val="it-IT" w:eastAsia="en-GB"/>
        </w:rPr>
        <w:t xml:space="preserve">meno di </w:t>
      </w:r>
      <w:r w:rsidR="0052146F" w:rsidRPr="00744583">
        <w:rPr>
          <w:lang w:val="it-IT" w:eastAsia="en-GB"/>
        </w:rPr>
        <w:t xml:space="preserve">3 </w:t>
      </w:r>
      <w:r>
        <w:rPr>
          <w:lang w:val="it-IT" w:eastAsia="en-GB"/>
        </w:rPr>
        <w:t>gol</w:t>
      </w:r>
      <w:r w:rsidR="0052146F" w:rsidRPr="00744583">
        <w:rPr>
          <w:lang w:val="it-IT" w:eastAsia="en-GB"/>
        </w:rPr>
        <w:t>:</w:t>
      </w:r>
    </w:p>
    <w:p w:rsidR="0052146F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/>
        </w:rPr>
        <w:t xml:space="preserve">≤ </w:t>
      </w: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vincenti.</w:t>
      </w:r>
    </w:p>
    <w:p w:rsidR="0052146F" w:rsidRPr="00744583" w:rsidRDefault="0052146F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 xml:space="preserve">3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</w:t>
      </w:r>
      <w:r w:rsidR="00744583">
        <w:rPr>
          <w:lang w:val="it-IT" w:eastAsia="en-GB"/>
        </w:rPr>
        <w:t>non sono considerate.</w:t>
      </w:r>
    </w:p>
    <w:p w:rsidR="0052146F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&gt;3</w:t>
      </w:r>
      <w:r w:rsidR="0052146F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52146F" w:rsidRPr="00744583">
        <w:rPr>
          <w:lang w:val="it-IT" w:eastAsia="en-GB"/>
        </w:rPr>
        <w:tab/>
      </w:r>
      <w:r w:rsidR="0052146F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52146F" w:rsidRPr="00744583" w:rsidRDefault="00744583" w:rsidP="00484E7C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 xml:space="preserve">più di </w:t>
      </w:r>
      <w:r w:rsidR="0052146F" w:rsidRPr="00744583">
        <w:rPr>
          <w:lang w:val="it-IT" w:eastAsia="en-GB"/>
        </w:rPr>
        <w:t xml:space="preserve">3 </w:t>
      </w:r>
      <w:r>
        <w:rPr>
          <w:lang w:val="it-IT" w:eastAsia="en-GB"/>
        </w:rPr>
        <w:t>gol</w:t>
      </w:r>
      <w:r w:rsidR="0052146F" w:rsidRPr="00744583">
        <w:rPr>
          <w:lang w:val="it-IT" w:eastAsia="en-GB"/>
        </w:rPr>
        <w:t>:</w:t>
      </w:r>
    </w:p>
    <w:p w:rsidR="0052146F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/>
        </w:rPr>
        <w:t xml:space="preserve">≤ </w:t>
      </w: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="0052146F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52146F" w:rsidRPr="00744583" w:rsidRDefault="0052146F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 xml:space="preserve">3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</w:t>
      </w:r>
      <w:r w:rsidR="00744583">
        <w:rPr>
          <w:lang w:val="it-IT" w:eastAsia="en-GB"/>
        </w:rPr>
        <w:t>non sono considerate.</w:t>
      </w:r>
    </w:p>
    <w:p w:rsidR="006009D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&gt;3</w:t>
      </w:r>
      <w:r w:rsidR="0052146F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52146F" w:rsidRPr="00744583">
        <w:rPr>
          <w:lang w:val="it-IT" w:eastAsia="en-GB"/>
        </w:rPr>
        <w:tab/>
      </w:r>
      <w:r w:rsidR="0052146F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vincenti.</w:t>
      </w:r>
    </w:p>
    <w:p w:rsidR="00E24A35" w:rsidRPr="00744583" w:rsidRDefault="00744583" w:rsidP="00484E7C">
      <w:pPr>
        <w:pStyle w:val="Heading4"/>
        <w:rPr>
          <w:lang w:val="it-IT" w:eastAsia="en-GB"/>
        </w:rPr>
      </w:pPr>
      <w:r w:rsidRPr="00744583">
        <w:rPr>
          <w:lang w:val="it-IT"/>
        </w:rPr>
        <w:lastRenderedPageBreak/>
        <w:t xml:space="preserve">Gol totali </w:t>
      </w:r>
      <w:r w:rsidR="004F65B6" w:rsidRPr="00744583">
        <w:rPr>
          <w:lang w:val="it-IT"/>
        </w:rPr>
        <w:t>(</w:t>
      </w:r>
      <w:r w:rsidRPr="00744583">
        <w:rPr>
          <w:lang w:val="it-IT"/>
        </w:rPr>
        <w:t>esatti</w:t>
      </w:r>
      <w:r w:rsidR="004F65B6" w:rsidRPr="00744583">
        <w:rPr>
          <w:lang w:val="it-IT"/>
        </w:rPr>
        <w:t>)</w:t>
      </w:r>
      <w:r w:rsidR="00BA1A8C" w:rsidRPr="00744583">
        <w:rPr>
          <w:rStyle w:val="SubtleEmphasis"/>
          <w:lang w:val="it-IT"/>
        </w:rPr>
        <w:t xml:space="preserve"> (7-way)</w:t>
      </w:r>
    </w:p>
    <w:p w:rsidR="00E24A35" w:rsidRPr="00744583" w:rsidRDefault="00744583" w:rsidP="00484E7C">
      <w:pPr>
        <w:rPr>
          <w:lang w:val="it-IT" w:eastAsia="en-GB"/>
        </w:rPr>
      </w:pPr>
      <w:r w:rsidRPr="00744583">
        <w:rPr>
          <w:lang w:val="it-IT" w:eastAsia="en-GB"/>
        </w:rPr>
        <w:t>Previsione sul numero totale di gol segnati nella partita</w:t>
      </w:r>
      <w:r w:rsidR="00855B19" w:rsidRPr="00744583">
        <w:rPr>
          <w:lang w:val="it-IT" w:eastAsia="en-GB"/>
        </w:rPr>
        <w:t>.</w:t>
      </w:r>
    </w:p>
    <w:p w:rsidR="00A2076A" w:rsidRPr="008854FE" w:rsidRDefault="008956FD" w:rsidP="00484E7C">
      <w:pPr>
        <w:pStyle w:val="Heading4"/>
        <w:rPr>
          <w:lang w:eastAsia="en-GB"/>
        </w:rPr>
      </w:pPr>
      <w:r>
        <w:t xml:space="preserve">Gol totali </w:t>
      </w:r>
      <w:r w:rsidR="00A2076A" w:rsidRPr="00D23D75">
        <w:t>(</w:t>
      </w:r>
      <w:r>
        <w:t>accumulati</w:t>
      </w:r>
      <w:r w:rsidR="00A2076A" w:rsidRPr="00D23D75">
        <w:t>)</w:t>
      </w:r>
      <w:r w:rsidR="00BA1A8C" w:rsidRPr="00723416">
        <w:rPr>
          <w:rStyle w:val="Heading4Char"/>
        </w:rPr>
        <w:t xml:space="preserve"> </w:t>
      </w:r>
      <w:r w:rsidR="00BA1A8C" w:rsidRPr="00D23D75">
        <w:rPr>
          <w:rStyle w:val="SubtleEmphasis"/>
        </w:rPr>
        <w:t>(4-way)</w:t>
      </w:r>
    </w:p>
    <w:p w:rsidR="00A2076A" w:rsidRPr="008956FD" w:rsidRDefault="008956FD" w:rsidP="00484E7C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</w:t>
      </w:r>
      <w:r w:rsidR="00107769" w:rsidRPr="008956FD">
        <w:rPr>
          <w:lang w:val="it-IT" w:eastAsia="en-GB"/>
        </w:rPr>
        <w:t xml:space="preserve">range </w:t>
      </w:r>
      <w:r w:rsidRPr="008956FD">
        <w:rPr>
          <w:lang w:val="it-IT" w:eastAsia="en-GB"/>
        </w:rPr>
        <w:t>contenente il numero totale di gol segnati nella partita</w:t>
      </w:r>
      <w:r w:rsidR="00107769" w:rsidRPr="008956FD">
        <w:rPr>
          <w:lang w:val="it-IT" w:eastAsia="en-GB"/>
        </w:rPr>
        <w:t>.</w:t>
      </w:r>
    </w:p>
    <w:p w:rsidR="00E73D2F" w:rsidRPr="008956FD" w:rsidRDefault="0052146F" w:rsidP="00484E7C">
      <w:pPr>
        <w:pStyle w:val="Heading4"/>
        <w:rPr>
          <w:bCs w:val="0"/>
          <w:lang w:val="it-IT"/>
        </w:rPr>
      </w:pPr>
      <w:r w:rsidRPr="008956FD">
        <w:rPr>
          <w:lang w:val="it-IT"/>
        </w:rPr>
        <w:t>1</w:t>
      </w:r>
      <w:r w:rsidR="008956FD" w:rsidRPr="008956FD">
        <w:rPr>
          <w:lang w:val="it-IT"/>
        </w:rPr>
        <w:t xml:space="preserve">o Tempo </w:t>
      </w:r>
      <w:r w:rsidR="00E73D2F" w:rsidRPr="008956FD">
        <w:rPr>
          <w:lang w:val="it-IT"/>
        </w:rPr>
        <w:t xml:space="preserve">– </w:t>
      </w:r>
      <w:r w:rsidR="008956FD" w:rsidRPr="008956FD">
        <w:rPr>
          <w:lang w:val="it-IT"/>
        </w:rPr>
        <w:t xml:space="preserve">Gol </w:t>
      </w:r>
      <w:r w:rsidR="008956FD">
        <w:rPr>
          <w:lang w:val="it-IT"/>
        </w:rPr>
        <w:t>T</w:t>
      </w:r>
      <w:r w:rsidR="008956FD" w:rsidRPr="008956FD">
        <w:rPr>
          <w:lang w:val="it-IT"/>
        </w:rPr>
        <w:t xml:space="preserve">otali </w:t>
      </w:r>
      <w:r w:rsidR="00BA1A8C" w:rsidRPr="008956FD">
        <w:rPr>
          <w:rStyle w:val="SubtleEmphasis"/>
          <w:lang w:val="it-IT"/>
        </w:rPr>
        <w:t>(2-way)</w:t>
      </w:r>
    </w:p>
    <w:p w:rsidR="000B2A09" w:rsidRPr="008956FD" w:rsidRDefault="008956FD" w:rsidP="000B2A09">
      <w:pPr>
        <w:rPr>
          <w:lang w:val="it-IT" w:eastAsia="en-GB"/>
        </w:rPr>
      </w:pPr>
      <w:r w:rsidRPr="00744583">
        <w:rPr>
          <w:lang w:val="it-IT" w:eastAsia="en-GB"/>
        </w:rPr>
        <w:t xml:space="preserve">Previsione sul numero totale di gol segnati </w:t>
      </w:r>
      <w:r>
        <w:rPr>
          <w:lang w:val="it-IT" w:eastAsia="en-GB"/>
        </w:rPr>
        <w:t>nel primo tempo</w:t>
      </w:r>
      <w:r w:rsidRPr="00744583">
        <w:rPr>
          <w:lang w:val="it-IT" w:eastAsia="en-GB"/>
        </w:rPr>
        <w:t>.</w:t>
      </w:r>
    </w:p>
    <w:p w:rsidR="00E73D2F" w:rsidRPr="008956FD" w:rsidRDefault="00E73D2F" w:rsidP="00484E7C">
      <w:pPr>
        <w:pStyle w:val="Heading4"/>
        <w:rPr>
          <w:bCs w:val="0"/>
          <w:lang w:val="it-IT"/>
        </w:rPr>
      </w:pPr>
      <w:r w:rsidRPr="008956FD">
        <w:rPr>
          <w:lang w:val="it-IT"/>
        </w:rPr>
        <w:t>1</w:t>
      </w:r>
      <w:r w:rsidR="008956FD" w:rsidRPr="008956FD">
        <w:rPr>
          <w:lang w:val="it-IT"/>
        </w:rPr>
        <w:t xml:space="preserve">o Tempo </w:t>
      </w:r>
      <w:r w:rsidRPr="008956FD">
        <w:rPr>
          <w:lang w:val="it-IT"/>
        </w:rPr>
        <w:t xml:space="preserve">– </w:t>
      </w:r>
      <w:r w:rsidR="008956FD" w:rsidRPr="008956FD">
        <w:rPr>
          <w:lang w:val="it-IT"/>
        </w:rPr>
        <w:t xml:space="preserve">Totali Asiatici </w:t>
      </w:r>
      <w:r w:rsidR="00BA1A8C" w:rsidRPr="008956FD">
        <w:rPr>
          <w:rStyle w:val="SubtleEmphasis"/>
          <w:lang w:val="it-IT"/>
        </w:rPr>
        <w:t>(2-way)</w:t>
      </w:r>
    </w:p>
    <w:p w:rsidR="0052146F" w:rsidRPr="008956FD" w:rsidRDefault="008956FD" w:rsidP="00484E7C">
      <w:pPr>
        <w:rPr>
          <w:lang w:val="it-IT" w:eastAsia="en-GB"/>
        </w:rPr>
      </w:pPr>
      <w:r>
        <w:rPr>
          <w:lang w:val="it-IT" w:eastAsia="en-GB"/>
        </w:rPr>
        <w:t xml:space="preserve">Scommesse calcolate secondo i risultati del primo tempo definiti nei </w:t>
      </w:r>
      <w:r>
        <w:rPr>
          <w:i/>
          <w:lang w:val="it-IT"/>
        </w:rPr>
        <w:t>Totali Asiatici</w:t>
      </w:r>
      <w:r w:rsidR="0052146F" w:rsidRPr="008956FD">
        <w:rPr>
          <w:lang w:val="it-IT" w:eastAsia="en-GB"/>
        </w:rPr>
        <w:t>.</w:t>
      </w:r>
    </w:p>
    <w:p w:rsidR="00E73D2F" w:rsidRPr="008956FD" w:rsidRDefault="008956FD" w:rsidP="00484E7C">
      <w:pPr>
        <w:pStyle w:val="Heading4"/>
        <w:rPr>
          <w:bCs w:val="0"/>
          <w:lang w:val="it-IT"/>
        </w:rPr>
      </w:pPr>
      <w:r w:rsidRPr="008956FD">
        <w:rPr>
          <w:lang w:val="it-IT"/>
        </w:rPr>
        <w:t xml:space="preserve">1o Tempo </w:t>
      </w:r>
      <w:r w:rsidR="00E73D2F" w:rsidRPr="008956FD">
        <w:rPr>
          <w:lang w:val="it-IT"/>
        </w:rPr>
        <w:t xml:space="preserve">– </w:t>
      </w:r>
      <w:r w:rsidRPr="008956FD">
        <w:rPr>
          <w:lang w:val="it-IT"/>
        </w:rPr>
        <w:t xml:space="preserve">Gol Totali </w:t>
      </w:r>
      <w:r w:rsidR="00E73D2F" w:rsidRPr="008956FD">
        <w:rPr>
          <w:lang w:val="it-IT"/>
        </w:rPr>
        <w:t>(</w:t>
      </w:r>
      <w:r w:rsidRPr="008956FD">
        <w:rPr>
          <w:lang w:val="it-IT"/>
        </w:rPr>
        <w:t>accumulati</w:t>
      </w:r>
      <w:r w:rsidR="00E73D2F" w:rsidRPr="008956FD">
        <w:rPr>
          <w:lang w:val="it-IT"/>
        </w:rPr>
        <w:t>)</w:t>
      </w:r>
      <w:r w:rsidR="00BA1A8C" w:rsidRPr="008956FD">
        <w:rPr>
          <w:rStyle w:val="Heading4Char"/>
          <w:lang w:val="it-IT"/>
        </w:rPr>
        <w:t xml:space="preserve"> </w:t>
      </w:r>
      <w:r w:rsidR="00BA1A8C" w:rsidRPr="008956FD">
        <w:rPr>
          <w:rStyle w:val="SubtleEmphasis"/>
          <w:lang w:val="it-IT"/>
        </w:rPr>
        <w:t>(3-way)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totale di gol segnati </w:t>
      </w:r>
      <w:r>
        <w:rPr>
          <w:lang w:val="it-IT" w:eastAsia="en-GB"/>
        </w:rPr>
        <w:t>nel primo tempo</w:t>
      </w:r>
      <w:r w:rsidRPr="008956FD">
        <w:rPr>
          <w:lang w:val="it-IT" w:eastAsia="en-GB"/>
        </w:rPr>
        <w:t>.</w:t>
      </w:r>
    </w:p>
    <w:p w:rsidR="008956FD" w:rsidRPr="008956FD" w:rsidRDefault="008956FD" w:rsidP="008956FD">
      <w:pPr>
        <w:pStyle w:val="Heading4"/>
        <w:rPr>
          <w:bCs w:val="0"/>
          <w:lang w:val="it-IT"/>
        </w:rPr>
      </w:pPr>
      <w:r>
        <w:rPr>
          <w:lang w:val="it-IT"/>
        </w:rPr>
        <w:t>2</w:t>
      </w:r>
      <w:r w:rsidRPr="008956FD">
        <w:rPr>
          <w:lang w:val="it-IT"/>
        </w:rPr>
        <w:t xml:space="preserve">o Tempo – Gol </w:t>
      </w:r>
      <w:r>
        <w:rPr>
          <w:lang w:val="it-IT"/>
        </w:rPr>
        <w:t>T</w:t>
      </w:r>
      <w:r w:rsidRPr="008956FD">
        <w:rPr>
          <w:lang w:val="it-IT"/>
        </w:rPr>
        <w:t xml:space="preserve">otali </w:t>
      </w:r>
      <w:r w:rsidRPr="008956FD">
        <w:rPr>
          <w:rStyle w:val="SubtleEmphasis"/>
          <w:lang w:val="it-IT"/>
        </w:rPr>
        <w:t>(2-way)</w:t>
      </w:r>
    </w:p>
    <w:p w:rsidR="008956FD" w:rsidRPr="008956FD" w:rsidRDefault="008956FD" w:rsidP="008956FD">
      <w:pPr>
        <w:rPr>
          <w:lang w:val="it-IT" w:eastAsia="en-GB"/>
        </w:rPr>
      </w:pPr>
      <w:r w:rsidRPr="00744583">
        <w:rPr>
          <w:lang w:val="it-IT" w:eastAsia="en-GB"/>
        </w:rPr>
        <w:t xml:space="preserve">Previsione sul numero totale di gol segnati </w:t>
      </w:r>
      <w:r>
        <w:rPr>
          <w:lang w:val="it-IT" w:eastAsia="en-GB"/>
        </w:rPr>
        <w:t>nel secondo tempo</w:t>
      </w:r>
      <w:r w:rsidRPr="00744583">
        <w:rPr>
          <w:lang w:val="it-IT" w:eastAsia="en-GB"/>
        </w:rPr>
        <w:t>.</w:t>
      </w:r>
    </w:p>
    <w:p w:rsidR="008956FD" w:rsidRPr="008956FD" w:rsidRDefault="008956FD" w:rsidP="008956FD">
      <w:pPr>
        <w:pStyle w:val="Heading4"/>
        <w:rPr>
          <w:bCs w:val="0"/>
          <w:lang w:val="it-IT"/>
        </w:rPr>
      </w:pPr>
      <w:r>
        <w:rPr>
          <w:lang w:val="it-IT"/>
        </w:rPr>
        <w:t>2</w:t>
      </w:r>
      <w:r w:rsidRPr="008956FD">
        <w:rPr>
          <w:lang w:val="it-IT"/>
        </w:rPr>
        <w:t xml:space="preserve">o Tempo – Totali Asiatici </w:t>
      </w:r>
      <w:r w:rsidRPr="008956FD">
        <w:rPr>
          <w:rStyle w:val="SubtleEmphasis"/>
          <w:lang w:val="it-IT"/>
        </w:rPr>
        <w:t>(2-way)</w:t>
      </w:r>
    </w:p>
    <w:p w:rsidR="008956FD" w:rsidRPr="008956FD" w:rsidRDefault="008956FD" w:rsidP="008956FD">
      <w:pPr>
        <w:rPr>
          <w:lang w:val="it-IT" w:eastAsia="en-GB"/>
        </w:rPr>
      </w:pPr>
      <w:r>
        <w:rPr>
          <w:lang w:val="it-IT" w:eastAsia="en-GB"/>
        </w:rPr>
        <w:t xml:space="preserve">Scommesse calcolate secondo i risultati del secondo tempo definiti nei </w:t>
      </w:r>
      <w:r>
        <w:rPr>
          <w:i/>
          <w:lang w:val="it-IT"/>
        </w:rPr>
        <w:t>Totali Asiatici</w:t>
      </w:r>
      <w:r w:rsidRPr="008956FD">
        <w:rPr>
          <w:lang w:val="it-IT" w:eastAsia="en-GB"/>
        </w:rPr>
        <w:t>.</w:t>
      </w:r>
    </w:p>
    <w:p w:rsidR="008956FD" w:rsidRPr="008956FD" w:rsidRDefault="008956FD" w:rsidP="008956FD">
      <w:pPr>
        <w:pStyle w:val="Heading4"/>
        <w:rPr>
          <w:bCs w:val="0"/>
          <w:lang w:val="it-IT"/>
        </w:rPr>
      </w:pPr>
      <w:r>
        <w:rPr>
          <w:lang w:val="it-IT"/>
        </w:rPr>
        <w:t>2</w:t>
      </w:r>
      <w:r w:rsidRPr="008956FD">
        <w:rPr>
          <w:lang w:val="it-IT"/>
        </w:rPr>
        <w:t>o Tempo – Gol Totali (accumulati)</w:t>
      </w:r>
      <w:r w:rsidRPr="008956FD">
        <w:rPr>
          <w:rStyle w:val="Heading4Char"/>
          <w:lang w:val="it-IT"/>
        </w:rPr>
        <w:t xml:space="preserve"> </w:t>
      </w:r>
      <w:r w:rsidRPr="008956FD">
        <w:rPr>
          <w:rStyle w:val="SubtleEmphasis"/>
          <w:lang w:val="it-IT"/>
        </w:rPr>
        <w:t>(3-way)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totale di gol segnati </w:t>
      </w:r>
      <w:r>
        <w:rPr>
          <w:lang w:val="it-IT" w:eastAsia="en-GB"/>
        </w:rPr>
        <w:t>nel secondo tempo</w:t>
      </w:r>
      <w:r w:rsidRPr="008956FD">
        <w:rPr>
          <w:lang w:val="it-IT" w:eastAsia="en-GB"/>
        </w:rPr>
        <w:t>.</w:t>
      </w:r>
    </w:p>
    <w:p w:rsidR="00132F09" w:rsidRPr="002F6682" w:rsidRDefault="008956FD" w:rsidP="00484E7C">
      <w:pPr>
        <w:pStyle w:val="Heading4"/>
        <w:rPr>
          <w:bCs w:val="0"/>
          <w:lang w:val="it-IT"/>
        </w:rPr>
      </w:pPr>
      <w:r w:rsidRPr="008956FD">
        <w:rPr>
          <w:lang w:val="it-IT"/>
        </w:rPr>
        <w:t xml:space="preserve">Entrambi i tempi </w:t>
      </w:r>
      <w:r w:rsidR="00132F09" w:rsidRPr="008956FD">
        <w:rPr>
          <w:lang w:val="it-IT"/>
        </w:rPr>
        <w:t xml:space="preserve">Over 1.5 </w:t>
      </w:r>
      <w:r>
        <w:rPr>
          <w:lang w:val="it-IT"/>
        </w:rPr>
        <w:t>gol</w:t>
      </w:r>
      <w:r w:rsidR="00132F09" w:rsidRPr="008956FD">
        <w:rPr>
          <w:lang w:val="it-IT"/>
        </w:rPr>
        <w:t>?</w:t>
      </w:r>
      <w:r w:rsidR="00BA1A8C" w:rsidRPr="008956FD">
        <w:rPr>
          <w:rStyle w:val="SubtleEmphasis"/>
          <w:lang w:val="it-IT"/>
        </w:rPr>
        <w:t xml:space="preserve"> </w:t>
      </w:r>
      <w:r w:rsidR="00BA1A8C" w:rsidRPr="002F6682">
        <w:rPr>
          <w:rStyle w:val="SubtleEmphasis"/>
          <w:lang w:val="it-IT"/>
        </w:rPr>
        <w:t>(2-way)</w:t>
      </w:r>
    </w:p>
    <w:p w:rsidR="00132F09" w:rsidRPr="008956FD" w:rsidRDefault="008956FD" w:rsidP="00484E7C">
      <w:pPr>
        <w:rPr>
          <w:lang w:val="it-IT" w:eastAsia="en-GB"/>
        </w:rPr>
      </w:pPr>
      <w:r w:rsidRPr="008956FD">
        <w:rPr>
          <w:lang w:val="it-IT" w:eastAsia="en-GB"/>
        </w:rPr>
        <w:t>Previsione se ci saranno più di un gol in entrambi i tempi o no</w:t>
      </w:r>
      <w:r w:rsidR="00855B19" w:rsidRPr="008956FD">
        <w:rPr>
          <w:lang w:val="it-IT" w:eastAsia="en-GB"/>
        </w:rPr>
        <w:t>.</w:t>
      </w:r>
    </w:p>
    <w:p w:rsidR="008956FD" w:rsidRPr="002F6682" w:rsidRDefault="008956FD" w:rsidP="008956FD">
      <w:pPr>
        <w:pStyle w:val="Heading4"/>
        <w:rPr>
          <w:bCs w:val="0"/>
          <w:lang w:val="it-IT"/>
        </w:rPr>
      </w:pPr>
      <w:r w:rsidRPr="008956FD">
        <w:rPr>
          <w:lang w:val="it-IT"/>
        </w:rPr>
        <w:t xml:space="preserve">Entrambi i tempi </w:t>
      </w:r>
      <w:r>
        <w:rPr>
          <w:lang w:val="it-IT"/>
        </w:rPr>
        <w:t xml:space="preserve">Under </w:t>
      </w:r>
      <w:r w:rsidRPr="008956FD">
        <w:rPr>
          <w:lang w:val="it-IT"/>
        </w:rPr>
        <w:t xml:space="preserve">1.5 </w:t>
      </w:r>
      <w:r>
        <w:rPr>
          <w:lang w:val="it-IT"/>
        </w:rPr>
        <w:t>gol</w:t>
      </w:r>
      <w:r w:rsidRPr="008956FD">
        <w:rPr>
          <w:lang w:val="it-IT"/>
        </w:rPr>
        <w:t>?</w:t>
      </w:r>
      <w:r w:rsidRPr="008956FD">
        <w:rPr>
          <w:rStyle w:val="SubtleEmphasis"/>
          <w:lang w:val="it-IT"/>
        </w:rPr>
        <w:t xml:space="preserve"> </w:t>
      </w:r>
      <w:r w:rsidRPr="002F6682">
        <w:rPr>
          <w:rStyle w:val="SubtleEmphasis"/>
          <w:lang w:val="it-IT"/>
        </w:rPr>
        <w:t>(2-way)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se ci saranno </w:t>
      </w:r>
      <w:r>
        <w:rPr>
          <w:lang w:val="it-IT" w:eastAsia="en-GB"/>
        </w:rPr>
        <w:t xml:space="preserve">meno </w:t>
      </w:r>
      <w:r w:rsidRPr="008956FD">
        <w:rPr>
          <w:lang w:val="it-IT" w:eastAsia="en-GB"/>
        </w:rPr>
        <w:t>di un gol in entrambi i tempi o no.</w:t>
      </w:r>
    </w:p>
    <w:p w:rsidR="00132F09" w:rsidRPr="00E73D2F" w:rsidRDefault="008956FD" w:rsidP="00484E7C">
      <w:pPr>
        <w:pStyle w:val="Heading4"/>
        <w:rPr>
          <w:bCs w:val="0"/>
        </w:rPr>
      </w:pPr>
      <w:r w:rsidRPr="008956FD">
        <w:rPr>
          <w:lang w:val="it-IT"/>
        </w:rPr>
        <w:t>Ci sarà un Gol nei Supplementari</w:t>
      </w:r>
      <w:r w:rsidR="00132F09" w:rsidRPr="008956FD">
        <w:rPr>
          <w:lang w:val="it-IT"/>
        </w:rPr>
        <w:t>?</w:t>
      </w:r>
      <w:r w:rsidR="00BA1A8C" w:rsidRPr="008956FD">
        <w:rPr>
          <w:rStyle w:val="Heading4Char"/>
          <w:lang w:val="it-IT"/>
        </w:rPr>
        <w:t xml:space="preserve"> </w:t>
      </w:r>
      <w:r w:rsidR="00BA1A8C" w:rsidRPr="00D23D75">
        <w:rPr>
          <w:rStyle w:val="SubtleEmphasis"/>
        </w:rPr>
        <w:t>(2-way)</w:t>
      </w:r>
    </w:p>
    <w:p w:rsidR="00132F09" w:rsidRPr="008956FD" w:rsidRDefault="008956FD" w:rsidP="00484E7C">
      <w:pPr>
        <w:rPr>
          <w:lang w:val="it-IT" w:eastAsia="en-GB"/>
        </w:rPr>
      </w:pPr>
      <w:r w:rsidRPr="008956FD">
        <w:rPr>
          <w:lang w:val="it-IT" w:eastAsia="en-GB"/>
        </w:rPr>
        <w:t>Previsione se ci saranno i tempi supplementari più almeno un gol segnato nei supplementari o meno</w:t>
      </w:r>
      <w:r w:rsidR="00855B19" w:rsidRPr="008956FD">
        <w:rPr>
          <w:lang w:val="it-IT" w:eastAsia="en-GB"/>
        </w:rPr>
        <w:t>.</w:t>
      </w:r>
    </w:p>
    <w:p w:rsidR="00132F09" w:rsidRPr="008956FD" w:rsidRDefault="008956FD" w:rsidP="00484E7C">
      <w:pPr>
        <w:pStyle w:val="Heading4"/>
        <w:rPr>
          <w:lang w:val="it-IT" w:eastAsia="en-GB"/>
        </w:rPr>
      </w:pPr>
      <w:r w:rsidRPr="008956FD">
        <w:rPr>
          <w:lang w:val="it-IT"/>
        </w:rPr>
        <w:t xml:space="preserve">Gol Squadra di Casa </w:t>
      </w:r>
      <w:r w:rsidR="00BA1A8C" w:rsidRPr="008956FD">
        <w:rPr>
          <w:rStyle w:val="SubtleEmphasis"/>
          <w:lang w:val="it-IT"/>
        </w:rPr>
        <w:t>(4-way)</w:t>
      </w:r>
    </w:p>
    <w:p w:rsidR="008956FD" w:rsidRPr="008956FD" w:rsidRDefault="008956FD" w:rsidP="008956FD">
      <w:pPr>
        <w:rPr>
          <w:lang w:val="it-IT" w:eastAsia="en-GB"/>
        </w:rPr>
      </w:pPr>
      <w:r w:rsidRPr="00744583">
        <w:rPr>
          <w:lang w:val="it-IT" w:eastAsia="en-GB"/>
        </w:rPr>
        <w:t xml:space="preserve">Previsione sul numero totale di gol segnati </w:t>
      </w:r>
      <w:r>
        <w:rPr>
          <w:lang w:val="it-IT" w:eastAsia="en-GB"/>
        </w:rPr>
        <w:t>dalla squadra di casa</w:t>
      </w:r>
      <w:r w:rsidRPr="00744583">
        <w:rPr>
          <w:lang w:val="it-IT" w:eastAsia="en-GB"/>
        </w:rPr>
        <w:t>.</w:t>
      </w:r>
    </w:p>
    <w:p w:rsidR="008956FD" w:rsidRPr="008956FD" w:rsidRDefault="008956FD" w:rsidP="008956FD">
      <w:pPr>
        <w:pStyle w:val="Heading4"/>
        <w:rPr>
          <w:lang w:val="it-IT" w:eastAsia="en-GB"/>
        </w:rPr>
      </w:pPr>
      <w:r w:rsidRPr="008956FD">
        <w:rPr>
          <w:lang w:val="it-IT"/>
        </w:rPr>
        <w:t xml:space="preserve">Gol Squadra </w:t>
      </w:r>
      <w:r>
        <w:rPr>
          <w:lang w:val="it-IT"/>
        </w:rPr>
        <w:t xml:space="preserve">Ospite </w:t>
      </w:r>
      <w:r w:rsidRPr="008956FD">
        <w:rPr>
          <w:rStyle w:val="SubtleEmphasis"/>
          <w:lang w:val="it-IT"/>
        </w:rPr>
        <w:t>(4-way)</w:t>
      </w:r>
    </w:p>
    <w:p w:rsidR="008956FD" w:rsidRPr="008956FD" w:rsidRDefault="008956FD" w:rsidP="008956FD">
      <w:pPr>
        <w:rPr>
          <w:lang w:val="it-IT" w:eastAsia="en-GB"/>
        </w:rPr>
      </w:pPr>
      <w:r w:rsidRPr="00744583">
        <w:rPr>
          <w:lang w:val="it-IT" w:eastAsia="en-GB"/>
        </w:rPr>
        <w:t xml:space="preserve">Previsione sul numero totale di gol segnati </w:t>
      </w:r>
      <w:r>
        <w:rPr>
          <w:lang w:val="it-IT" w:eastAsia="en-GB"/>
        </w:rPr>
        <w:t>dalla squadra ospite</w:t>
      </w:r>
      <w:r w:rsidRPr="00744583">
        <w:rPr>
          <w:lang w:val="it-IT" w:eastAsia="en-GB"/>
        </w:rPr>
        <w:t>.</w:t>
      </w:r>
    </w:p>
    <w:p w:rsidR="00132F09" w:rsidRPr="002F6682" w:rsidRDefault="008956FD" w:rsidP="00484E7C">
      <w:pPr>
        <w:pStyle w:val="Heading4"/>
        <w:rPr>
          <w:rStyle w:val="Heading3Char"/>
          <w:b/>
          <w:lang w:val="it-IT"/>
        </w:rPr>
      </w:pPr>
      <w:r w:rsidRPr="002F6682">
        <w:rPr>
          <w:lang w:val="it-IT"/>
        </w:rPr>
        <w:t>Segnano entrambe le squadre</w:t>
      </w:r>
      <w:r w:rsidR="00132F09" w:rsidRPr="002F6682">
        <w:rPr>
          <w:lang w:val="it-IT"/>
        </w:rPr>
        <w:t>?</w:t>
      </w:r>
      <w:r w:rsidR="00BA1A8C" w:rsidRPr="002F6682">
        <w:rPr>
          <w:rStyle w:val="SubtleEmphasis"/>
          <w:lang w:val="it-IT"/>
        </w:rPr>
        <w:t xml:space="preserve"> (2-way)</w:t>
      </w:r>
    </w:p>
    <w:p w:rsidR="00132F09" w:rsidRPr="008956FD" w:rsidRDefault="008956FD" w:rsidP="00484E7C">
      <w:pPr>
        <w:rPr>
          <w:lang w:val="it-IT" w:eastAsia="en-GB"/>
        </w:rPr>
      </w:pPr>
      <w:r w:rsidRPr="008956FD">
        <w:rPr>
          <w:lang w:val="it-IT" w:eastAsia="en-GB"/>
        </w:rPr>
        <w:t>Scommessa se entrambe le squadre segneranno durante la partita o no</w:t>
      </w:r>
      <w:r w:rsidR="00326A73" w:rsidRPr="008956FD">
        <w:rPr>
          <w:lang w:val="it-IT" w:eastAsia="en-GB"/>
        </w:rPr>
        <w:t>:</w:t>
      </w:r>
    </w:p>
    <w:p w:rsidR="00132F09" w:rsidRPr="008956FD" w:rsidRDefault="008956FD" w:rsidP="00484E7C">
      <w:pPr>
        <w:rPr>
          <w:lang w:val="it-IT" w:eastAsia="en-GB"/>
        </w:rPr>
      </w:pPr>
      <w:r w:rsidRPr="008956FD">
        <w:rPr>
          <w:lang w:val="it-IT" w:eastAsia="en-GB"/>
        </w:rPr>
        <w:t>Sì</w:t>
      </w:r>
      <w:r w:rsidR="00326A73" w:rsidRPr="008956FD">
        <w:rPr>
          <w:lang w:val="it-IT" w:eastAsia="en-GB"/>
        </w:rPr>
        <w:tab/>
      </w:r>
      <w:r w:rsidR="00326A73" w:rsidRPr="008956FD">
        <w:rPr>
          <w:lang w:val="it-IT" w:eastAsia="en-GB"/>
        </w:rPr>
        <w:tab/>
      </w:r>
      <w:r w:rsidRPr="008956FD">
        <w:rPr>
          <w:lang w:val="it-IT" w:eastAsia="en-GB"/>
        </w:rPr>
        <w:t>Entrambe le squadre devono segnare almeno un gol ciascuna durante la partita</w:t>
      </w:r>
      <w:r>
        <w:rPr>
          <w:lang w:val="it-IT" w:eastAsia="en-GB"/>
        </w:rPr>
        <w:t>.</w:t>
      </w:r>
    </w:p>
    <w:p w:rsidR="00132F09" w:rsidRPr="008956FD" w:rsidRDefault="00326A73" w:rsidP="00484E7C">
      <w:pPr>
        <w:rPr>
          <w:lang w:val="it-IT" w:eastAsia="en-GB"/>
        </w:rPr>
      </w:pPr>
      <w:r w:rsidRPr="008956FD">
        <w:rPr>
          <w:lang w:val="it-IT" w:eastAsia="en-GB"/>
        </w:rPr>
        <w:t>No</w:t>
      </w:r>
      <w:r w:rsidR="00ED3599"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</w:r>
      <w:r w:rsidR="008956FD" w:rsidRPr="008956FD">
        <w:rPr>
          <w:lang w:val="it-IT" w:eastAsia="en-GB"/>
        </w:rPr>
        <w:t>Una delle due squadre, o entrambe, non segnano durante la partita</w:t>
      </w:r>
      <w:r w:rsidR="008956FD">
        <w:rPr>
          <w:lang w:val="it-IT" w:eastAsia="en-GB"/>
        </w:rPr>
        <w:t>.</w:t>
      </w:r>
    </w:p>
    <w:p w:rsidR="00531C2B" w:rsidRPr="002F6682" w:rsidRDefault="008956FD" w:rsidP="00484E7C">
      <w:pPr>
        <w:pStyle w:val="Heading4"/>
        <w:rPr>
          <w:bCs w:val="0"/>
          <w:lang w:val="it-IT"/>
        </w:rPr>
      </w:pPr>
      <w:r w:rsidRPr="008956FD">
        <w:rPr>
          <w:lang w:val="it-IT"/>
        </w:rPr>
        <w:t xml:space="preserve">1o Tempo </w:t>
      </w:r>
      <w:r w:rsidR="00531C2B" w:rsidRPr="008956FD">
        <w:rPr>
          <w:lang w:val="it-IT"/>
        </w:rPr>
        <w:t xml:space="preserve">– </w:t>
      </w:r>
      <w:r w:rsidRPr="008956FD">
        <w:rPr>
          <w:lang w:val="it-IT"/>
        </w:rPr>
        <w:t>Segnano entrambe le squadre</w:t>
      </w:r>
      <w:r w:rsidR="00531C2B" w:rsidRPr="008956FD">
        <w:rPr>
          <w:lang w:val="it-IT"/>
        </w:rPr>
        <w:t>?</w:t>
      </w:r>
      <w:r w:rsidR="00BA1A8C" w:rsidRPr="008956FD">
        <w:rPr>
          <w:rStyle w:val="SubtleEmphasis"/>
          <w:lang w:val="it-IT"/>
        </w:rPr>
        <w:t xml:space="preserve"> </w:t>
      </w:r>
      <w:r w:rsidR="00BA1A8C" w:rsidRPr="002F6682">
        <w:rPr>
          <w:rStyle w:val="SubtleEmphasis"/>
          <w:lang w:val="it-IT"/>
        </w:rPr>
        <w:t>(2-way)</w:t>
      </w:r>
    </w:p>
    <w:p w:rsidR="00132F09" w:rsidRPr="008956FD" w:rsidRDefault="008956FD" w:rsidP="00484E7C">
      <w:pPr>
        <w:rPr>
          <w:lang w:val="it-IT" w:eastAsia="en-GB"/>
        </w:rPr>
      </w:pPr>
      <w:r w:rsidRPr="008956FD">
        <w:rPr>
          <w:lang w:val="it-IT" w:eastAsia="en-GB"/>
        </w:rPr>
        <w:t xml:space="preserve">Scommessa se entrambe le squadre segneranno durante </w:t>
      </w:r>
      <w:r>
        <w:rPr>
          <w:lang w:val="it-IT" w:eastAsia="en-GB"/>
        </w:rPr>
        <w:t>il primo tempo</w:t>
      </w:r>
      <w:r w:rsidRPr="008956FD">
        <w:rPr>
          <w:lang w:val="it-IT" w:eastAsia="en-GB"/>
        </w:rPr>
        <w:t>: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>Sì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Entrambe le squadre devono segnare almeno un gol ciascuna durante </w:t>
      </w:r>
      <w:r>
        <w:rPr>
          <w:lang w:val="it-IT" w:eastAsia="en-GB"/>
        </w:rPr>
        <w:t>il primo tempo.</w:t>
      </w:r>
    </w:p>
    <w:p w:rsidR="00132F09" w:rsidRPr="008956FD" w:rsidRDefault="00132F09" w:rsidP="00484E7C">
      <w:pPr>
        <w:rPr>
          <w:lang w:val="it-IT" w:eastAsia="en-GB"/>
        </w:rPr>
      </w:pPr>
      <w:r w:rsidRPr="008956FD">
        <w:rPr>
          <w:lang w:val="it-IT" w:eastAsia="en-GB"/>
        </w:rPr>
        <w:t>No</w:t>
      </w:r>
      <w:r w:rsidR="00326A73" w:rsidRPr="008956FD">
        <w:rPr>
          <w:lang w:val="it-IT" w:eastAsia="en-GB"/>
        </w:rPr>
        <w:tab/>
      </w:r>
      <w:r w:rsidR="00326A73" w:rsidRPr="008956FD">
        <w:rPr>
          <w:lang w:val="it-IT" w:eastAsia="en-GB"/>
        </w:rPr>
        <w:tab/>
      </w:r>
      <w:r w:rsidR="008956FD" w:rsidRPr="008956FD">
        <w:rPr>
          <w:lang w:val="it-IT" w:eastAsia="en-GB"/>
        </w:rPr>
        <w:t xml:space="preserve">Una delle due squadre, o entrambe, non segnano durante </w:t>
      </w:r>
      <w:r w:rsidR="008956FD">
        <w:rPr>
          <w:lang w:val="it-IT" w:eastAsia="en-GB"/>
        </w:rPr>
        <w:t>il primo tempo.</w:t>
      </w:r>
    </w:p>
    <w:p w:rsidR="00132F09" w:rsidRPr="008956FD" w:rsidRDefault="008956FD" w:rsidP="00484E7C">
      <w:pPr>
        <w:rPr>
          <w:lang w:val="it-IT" w:eastAsia="en-GB"/>
        </w:rPr>
      </w:pPr>
      <w:r w:rsidRPr="008956FD">
        <w:rPr>
          <w:lang w:val="it-IT" w:eastAsia="en-GB"/>
        </w:rPr>
        <w:t xml:space="preserve">La scommessa si applica ai canonici </w:t>
      </w:r>
      <w:r w:rsidR="00132F09" w:rsidRPr="008956FD">
        <w:rPr>
          <w:lang w:val="it-IT" w:eastAsia="en-GB"/>
        </w:rPr>
        <w:t xml:space="preserve">45 </w:t>
      </w:r>
      <w:r w:rsidRPr="008956FD">
        <w:rPr>
          <w:lang w:val="it-IT" w:eastAsia="en-GB"/>
        </w:rPr>
        <w:t xml:space="preserve">minuti di </w:t>
      </w:r>
      <w:r w:rsidR="00523DEE">
        <w:rPr>
          <w:lang w:val="it-IT" w:eastAsia="en-GB"/>
        </w:rPr>
        <w:t>g</w:t>
      </w:r>
      <w:r w:rsidRPr="008956FD">
        <w:rPr>
          <w:lang w:val="it-IT" w:eastAsia="en-GB"/>
        </w:rPr>
        <w:t>ioco per tempo</w:t>
      </w:r>
      <w:r w:rsidR="00132F09" w:rsidRPr="008956FD">
        <w:rPr>
          <w:lang w:val="it-IT" w:eastAsia="en-GB"/>
        </w:rPr>
        <w:t xml:space="preserve">, </w:t>
      </w:r>
      <w:r>
        <w:rPr>
          <w:lang w:val="it-IT" w:eastAsia="en-GB"/>
        </w:rPr>
        <w:t>inclusi i minuti di recupero</w:t>
      </w:r>
      <w:r w:rsidR="00132F09" w:rsidRPr="008956FD">
        <w:rPr>
          <w:lang w:val="it-IT" w:eastAsia="en-GB"/>
        </w:rPr>
        <w:t>.</w:t>
      </w:r>
    </w:p>
    <w:p w:rsidR="008956FD" w:rsidRPr="002F6682" w:rsidRDefault="008956FD" w:rsidP="008956FD">
      <w:pPr>
        <w:pStyle w:val="Heading4"/>
        <w:rPr>
          <w:bCs w:val="0"/>
          <w:lang w:val="it-IT"/>
        </w:rPr>
      </w:pPr>
      <w:r>
        <w:rPr>
          <w:lang w:val="it-IT"/>
        </w:rPr>
        <w:t>2</w:t>
      </w:r>
      <w:r w:rsidRPr="008956FD">
        <w:rPr>
          <w:lang w:val="it-IT"/>
        </w:rPr>
        <w:t>o Tempo – Segnano entrambe le squadre?</w:t>
      </w:r>
      <w:r w:rsidRPr="008956FD">
        <w:rPr>
          <w:rStyle w:val="SubtleEmphasis"/>
          <w:lang w:val="it-IT"/>
        </w:rPr>
        <w:t xml:space="preserve"> </w:t>
      </w:r>
      <w:r w:rsidRPr="002F6682">
        <w:rPr>
          <w:rStyle w:val="SubtleEmphasis"/>
          <w:lang w:val="it-IT"/>
        </w:rPr>
        <w:t>(2-way)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 xml:space="preserve">Scommessa se entrambe le squadre segneranno durante </w:t>
      </w:r>
      <w:r>
        <w:rPr>
          <w:lang w:val="it-IT" w:eastAsia="en-GB"/>
        </w:rPr>
        <w:t>il secondo tempo</w:t>
      </w:r>
      <w:r w:rsidRPr="008956FD">
        <w:rPr>
          <w:lang w:val="it-IT" w:eastAsia="en-GB"/>
        </w:rPr>
        <w:t>: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>Sì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Entrambe le squadre devono segnare almeno un gol ciascuna durante </w:t>
      </w:r>
      <w:r>
        <w:rPr>
          <w:lang w:val="it-IT" w:eastAsia="en-GB"/>
        </w:rPr>
        <w:t>il secondo tempo.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>No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Una delle due squadre, o entrambe, non segnano durante </w:t>
      </w:r>
      <w:r>
        <w:rPr>
          <w:lang w:val="it-IT" w:eastAsia="en-GB"/>
        </w:rPr>
        <w:t>il secondo tempo.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 xml:space="preserve">La scommessa si applica ai canonici 45 minuti di </w:t>
      </w:r>
      <w:r w:rsidR="00021EFF">
        <w:rPr>
          <w:lang w:val="it-IT" w:eastAsia="en-GB"/>
        </w:rPr>
        <w:t>g</w:t>
      </w:r>
      <w:r w:rsidRPr="008956FD">
        <w:rPr>
          <w:lang w:val="it-IT" w:eastAsia="en-GB"/>
        </w:rPr>
        <w:t xml:space="preserve">ioco per tempo, </w:t>
      </w:r>
      <w:r>
        <w:rPr>
          <w:lang w:val="it-IT" w:eastAsia="en-GB"/>
        </w:rPr>
        <w:t>inclusi i minuti di recupero</w:t>
      </w:r>
      <w:r w:rsidRPr="008956FD">
        <w:rPr>
          <w:lang w:val="it-IT" w:eastAsia="en-GB"/>
        </w:rPr>
        <w:t>.</w:t>
      </w:r>
    </w:p>
    <w:p w:rsidR="007427B0" w:rsidRPr="002F6682" w:rsidRDefault="00000875" w:rsidP="00484E7C">
      <w:pPr>
        <w:pStyle w:val="Heading4"/>
        <w:rPr>
          <w:rStyle w:val="Heading3Char"/>
          <w:b/>
          <w:lang w:val="it-IT"/>
        </w:rPr>
      </w:pPr>
      <w:r w:rsidRPr="00000875">
        <w:rPr>
          <w:lang w:val="it-IT"/>
        </w:rPr>
        <w:t>Porta Inviolata Squadra di Casa</w:t>
      </w:r>
      <w:r w:rsidR="007427B0" w:rsidRPr="00000875">
        <w:rPr>
          <w:lang w:val="it-IT"/>
        </w:rPr>
        <w:t>?</w:t>
      </w:r>
      <w:r w:rsidR="00BA1A8C" w:rsidRPr="00000875">
        <w:rPr>
          <w:rStyle w:val="Heading4Char"/>
          <w:lang w:val="it-IT"/>
        </w:rPr>
        <w:t xml:space="preserve"> </w:t>
      </w:r>
      <w:r w:rsidR="00BA1A8C" w:rsidRPr="002F6682">
        <w:rPr>
          <w:rStyle w:val="SubtleEmphasis"/>
          <w:lang w:val="it-IT"/>
        </w:rPr>
        <w:t>(2-way)</w:t>
      </w:r>
    </w:p>
    <w:p w:rsidR="007427B0" w:rsidRPr="00000875" w:rsidRDefault="00000875" w:rsidP="00484E7C">
      <w:pPr>
        <w:rPr>
          <w:lang w:val="it-IT"/>
        </w:rPr>
      </w:pPr>
      <w:r w:rsidRPr="00000875">
        <w:rPr>
          <w:lang w:val="it-IT"/>
        </w:rPr>
        <w:t>Previsione se la squadra di casa concederà almeno un gol</w:t>
      </w:r>
      <w:r w:rsidR="007427B0" w:rsidRPr="00000875">
        <w:rPr>
          <w:lang w:val="it-IT"/>
        </w:rPr>
        <w:t xml:space="preserve">. </w:t>
      </w:r>
    </w:p>
    <w:p w:rsidR="00000875" w:rsidRPr="002F6682" w:rsidRDefault="00000875" w:rsidP="00000875">
      <w:pPr>
        <w:pStyle w:val="Heading4"/>
        <w:rPr>
          <w:rStyle w:val="Heading3Char"/>
          <w:b/>
          <w:lang w:val="it-IT"/>
        </w:rPr>
      </w:pPr>
      <w:r w:rsidRPr="00000875">
        <w:rPr>
          <w:lang w:val="it-IT"/>
        </w:rPr>
        <w:lastRenderedPageBreak/>
        <w:t xml:space="preserve">Porta Inviolata Squadra </w:t>
      </w:r>
      <w:r>
        <w:rPr>
          <w:lang w:val="it-IT"/>
        </w:rPr>
        <w:t>Ospite</w:t>
      </w:r>
      <w:r w:rsidRPr="00000875">
        <w:rPr>
          <w:lang w:val="it-IT"/>
        </w:rPr>
        <w:t>?</w:t>
      </w:r>
      <w:r w:rsidRPr="00000875">
        <w:rPr>
          <w:rStyle w:val="Heading4Char"/>
          <w:lang w:val="it-IT"/>
        </w:rPr>
        <w:t xml:space="preserve"> </w:t>
      </w:r>
      <w:r w:rsidRPr="002F6682">
        <w:rPr>
          <w:rStyle w:val="SubtleEmphasis"/>
          <w:lang w:val="it-IT"/>
        </w:rPr>
        <w:t>(2-way)</w:t>
      </w:r>
    </w:p>
    <w:p w:rsidR="00000875" w:rsidRPr="00000875" w:rsidRDefault="00000875" w:rsidP="00000875">
      <w:pPr>
        <w:rPr>
          <w:lang w:val="it-IT"/>
        </w:rPr>
      </w:pPr>
      <w:r w:rsidRPr="00000875">
        <w:rPr>
          <w:lang w:val="it-IT"/>
        </w:rPr>
        <w:t xml:space="preserve">Previsione se la squadra </w:t>
      </w:r>
      <w:r>
        <w:rPr>
          <w:lang w:val="it-IT"/>
        </w:rPr>
        <w:t xml:space="preserve">ospite </w:t>
      </w:r>
      <w:r w:rsidRPr="00000875">
        <w:rPr>
          <w:lang w:val="it-IT"/>
        </w:rPr>
        <w:t xml:space="preserve">concederà almeno un gol. </w:t>
      </w:r>
    </w:p>
    <w:p w:rsidR="007427B0" w:rsidRPr="00000875" w:rsidRDefault="00000875" w:rsidP="00484E7C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Risultato esatto </w:t>
      </w:r>
      <w:r w:rsidR="00BA1A8C" w:rsidRPr="00000875">
        <w:rPr>
          <w:rStyle w:val="SubtleEmphasis"/>
          <w:lang w:val="it-IT"/>
        </w:rPr>
        <w:t>(</w:t>
      </w:r>
      <w:r w:rsidR="005A6DC3" w:rsidRPr="00000875">
        <w:rPr>
          <w:rStyle w:val="SubtleEmphasis"/>
          <w:lang w:val="it-IT"/>
        </w:rPr>
        <w:t>50</w:t>
      </w:r>
      <w:r w:rsidR="00BA1A8C" w:rsidRPr="00000875">
        <w:rPr>
          <w:rStyle w:val="SubtleEmphasis"/>
          <w:lang w:val="it-IT"/>
        </w:rPr>
        <w:t>-way)</w:t>
      </w:r>
    </w:p>
    <w:p w:rsidR="007427B0" w:rsidRPr="00000875" w:rsidRDefault="00000875" w:rsidP="00484E7C">
      <w:pPr>
        <w:rPr>
          <w:lang w:val="it-IT" w:eastAsia="en-GB"/>
        </w:rPr>
      </w:pPr>
      <w:r w:rsidRPr="00000875">
        <w:rPr>
          <w:lang w:val="it-IT" w:eastAsia="en-GB"/>
        </w:rPr>
        <w:t>Previsione sul risultato esatto della partita</w:t>
      </w:r>
      <w:r w:rsidR="007427B0" w:rsidRPr="00000875">
        <w:rPr>
          <w:lang w:val="it-IT" w:eastAsia="en-GB"/>
        </w:rPr>
        <w:t>.</w:t>
      </w:r>
    </w:p>
    <w:p w:rsidR="007427B0" w:rsidRPr="008854FE" w:rsidRDefault="00000875" w:rsidP="00484E7C">
      <w:pPr>
        <w:pStyle w:val="Heading4"/>
        <w:rPr>
          <w:lang w:eastAsia="en-GB"/>
        </w:rPr>
      </w:pPr>
      <w:r w:rsidRPr="00000875">
        <w:rPr>
          <w:lang w:val="it-IT"/>
        </w:rPr>
        <w:t>Squadra di Casa a segno in entrambi i tempi</w:t>
      </w:r>
      <w:r w:rsidR="007427B0" w:rsidRPr="00000875">
        <w:rPr>
          <w:lang w:val="it-IT"/>
        </w:rPr>
        <w:t>?</w:t>
      </w:r>
      <w:r w:rsidR="00BA1A8C" w:rsidRPr="00000875">
        <w:rPr>
          <w:rStyle w:val="SubtleEmphasis"/>
          <w:lang w:val="it-IT"/>
        </w:rPr>
        <w:t xml:space="preserve"> </w:t>
      </w:r>
      <w:r w:rsidR="00BA1A8C" w:rsidRPr="00D23D75">
        <w:rPr>
          <w:rStyle w:val="SubtleEmphasis"/>
        </w:rPr>
        <w:t>(2-way)</w:t>
      </w:r>
    </w:p>
    <w:p w:rsidR="007427B0" w:rsidRPr="00000875" w:rsidRDefault="00000875" w:rsidP="00484E7C">
      <w:pPr>
        <w:rPr>
          <w:lang w:val="it-IT" w:eastAsia="en-GB"/>
        </w:rPr>
      </w:pPr>
      <w:r w:rsidRPr="00000875">
        <w:rPr>
          <w:lang w:val="it-IT" w:eastAsia="en-GB"/>
        </w:rPr>
        <w:t>Previsione se la squadra di casa segnerà almeno un gol in ognuno dei due tempi della partita</w:t>
      </w:r>
      <w:r w:rsidR="007427B0" w:rsidRPr="00000875">
        <w:rPr>
          <w:lang w:val="it-IT" w:eastAsia="en-GB"/>
        </w:rPr>
        <w:t>.</w:t>
      </w:r>
    </w:p>
    <w:p w:rsidR="00000875" w:rsidRPr="008854FE" w:rsidRDefault="00000875" w:rsidP="00000875">
      <w:pPr>
        <w:pStyle w:val="Heading4"/>
        <w:rPr>
          <w:lang w:eastAsia="en-GB"/>
        </w:rPr>
      </w:pPr>
      <w:r w:rsidRPr="00000875">
        <w:rPr>
          <w:lang w:val="it-IT"/>
        </w:rPr>
        <w:t xml:space="preserve">Squadra </w:t>
      </w:r>
      <w:r>
        <w:rPr>
          <w:lang w:val="it-IT"/>
        </w:rPr>
        <w:t xml:space="preserve">Ospite </w:t>
      </w:r>
      <w:r w:rsidRPr="00000875">
        <w:rPr>
          <w:lang w:val="it-IT"/>
        </w:rPr>
        <w:t>a segno in entrambi i tempi?</w:t>
      </w:r>
      <w:r w:rsidRPr="00000875">
        <w:rPr>
          <w:rStyle w:val="SubtleEmphasis"/>
          <w:lang w:val="it-IT"/>
        </w:rPr>
        <w:t xml:space="preserve"> </w:t>
      </w:r>
      <w:r w:rsidRPr="00D23D75">
        <w:rPr>
          <w:rStyle w:val="SubtleEmphasis"/>
        </w:rPr>
        <w:t>(2-way)</w:t>
      </w:r>
    </w:p>
    <w:p w:rsidR="00000875" w:rsidRPr="00000875" w:rsidRDefault="00000875" w:rsidP="00000875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la squadra </w:t>
      </w:r>
      <w:r>
        <w:rPr>
          <w:lang w:val="it-IT" w:eastAsia="en-GB"/>
        </w:rPr>
        <w:t xml:space="preserve">ospite </w:t>
      </w:r>
      <w:r w:rsidRPr="00000875">
        <w:rPr>
          <w:lang w:val="it-IT" w:eastAsia="en-GB"/>
        </w:rPr>
        <w:t>segnerà almeno un gol in ognuno dei due tempi della partita.</w:t>
      </w:r>
    </w:p>
    <w:p w:rsidR="00531C2B" w:rsidRPr="00000875" w:rsidRDefault="00000875" w:rsidP="00484E7C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Gol Pari/Dispari </w:t>
      </w:r>
      <w:r w:rsidR="00BA1A8C" w:rsidRPr="00000875">
        <w:rPr>
          <w:rStyle w:val="SubtleEmphasis"/>
          <w:lang w:val="it-IT"/>
        </w:rPr>
        <w:t>(2-way)</w:t>
      </w:r>
    </w:p>
    <w:p w:rsidR="00531C2B" w:rsidRPr="00000875" w:rsidRDefault="00000875" w:rsidP="00484E7C">
      <w:pPr>
        <w:rPr>
          <w:lang w:val="it-IT" w:eastAsia="en-GB"/>
        </w:rPr>
      </w:pPr>
      <w:r w:rsidRPr="00000875">
        <w:rPr>
          <w:lang w:val="it-IT" w:eastAsia="en-GB"/>
        </w:rPr>
        <w:t>Previsione se il numero totale di gol segnati nella partita sarà pari o dispari</w:t>
      </w:r>
      <w:r w:rsidR="00531C2B" w:rsidRPr="00000875">
        <w:rPr>
          <w:lang w:val="it-IT" w:eastAsia="en-GB"/>
        </w:rPr>
        <w:t xml:space="preserve">. </w:t>
      </w:r>
      <w:r>
        <w:rPr>
          <w:lang w:val="it-IT" w:eastAsia="en-GB"/>
        </w:rPr>
        <w:t xml:space="preserve">Se non vengono segnati gol, il risultato sarà </w:t>
      </w:r>
      <w:r>
        <w:rPr>
          <w:i/>
          <w:lang w:val="it-IT"/>
        </w:rPr>
        <w:t>Pari</w:t>
      </w:r>
      <w:r w:rsidR="007651A9" w:rsidRPr="00000875">
        <w:rPr>
          <w:lang w:val="it-IT"/>
        </w:rPr>
        <w:t>.</w:t>
      </w:r>
    </w:p>
    <w:p w:rsidR="00855B19" w:rsidRPr="00000875" w:rsidRDefault="00000875" w:rsidP="00484E7C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Scommesse sulla Partita e Totali </w:t>
      </w:r>
      <w:r w:rsidR="00BA1A8C" w:rsidRPr="00000875">
        <w:rPr>
          <w:rStyle w:val="SubtleEmphasis"/>
          <w:lang w:val="it-IT"/>
        </w:rPr>
        <w:t>(18-way)</w:t>
      </w:r>
    </w:p>
    <w:p w:rsidR="00855B19" w:rsidRPr="00000875" w:rsidRDefault="00000875" w:rsidP="00484E7C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sui </w:t>
      </w:r>
      <w:r w:rsidRPr="00000875">
        <w:rPr>
          <w:i/>
          <w:lang w:val="it-IT" w:eastAsia="en-GB"/>
        </w:rPr>
        <w:t xml:space="preserve">gol totali </w:t>
      </w:r>
      <w:r w:rsidRPr="00000875">
        <w:rPr>
          <w:lang w:val="it-IT" w:eastAsia="en-GB"/>
        </w:rPr>
        <w:t xml:space="preserve">e il risultato </w:t>
      </w:r>
      <w:r w:rsidR="003A3E0A" w:rsidRPr="00000875">
        <w:rPr>
          <w:i/>
          <w:lang w:val="it-IT" w:eastAsia="en-GB"/>
        </w:rPr>
        <w:t>1X2</w:t>
      </w:r>
      <w:r w:rsidR="00DB3D1D" w:rsidRPr="00000875">
        <w:rPr>
          <w:lang w:val="it-IT" w:eastAsia="en-GB"/>
        </w:rPr>
        <w:t>.</w:t>
      </w:r>
    </w:p>
    <w:p w:rsidR="00DB3D1D" w:rsidRPr="00000875" w:rsidRDefault="00DB3D1D" w:rsidP="00484E7C">
      <w:pPr>
        <w:rPr>
          <w:lang w:val="it-IT" w:eastAsia="en-GB"/>
        </w:rPr>
      </w:pPr>
      <w:r w:rsidRPr="00000875">
        <w:rPr>
          <w:lang w:val="it-IT" w:eastAsia="en-GB"/>
        </w:rPr>
        <w:t>Under 1.5/2.5/3.5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 xml:space="preserve">e 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Vittoria di Casa</w:t>
      </w:r>
      <w:r w:rsidR="00851985" w:rsidRPr="00000875">
        <w:rPr>
          <w:lang w:val="it-IT" w:eastAsia="en-GB"/>
        </w:rPr>
        <w:tab/>
      </w:r>
      <w:r w:rsidRPr="00000875">
        <w:rPr>
          <w:lang w:val="it-IT" w:eastAsia="en-GB"/>
        </w:rPr>
        <w:t>(1)</w:t>
      </w:r>
    </w:p>
    <w:p w:rsidR="00DB3D1D" w:rsidRDefault="00DB3D1D" w:rsidP="00484E7C">
      <w:pPr>
        <w:rPr>
          <w:lang w:eastAsia="en-GB"/>
        </w:rPr>
      </w:pPr>
      <w:r>
        <w:rPr>
          <w:lang w:eastAsia="en-GB"/>
        </w:rPr>
        <w:t>Under 1.5/2.5/3.5</w:t>
      </w:r>
      <w:r>
        <w:rPr>
          <w:lang w:eastAsia="en-GB"/>
        </w:rPr>
        <w:tab/>
      </w:r>
      <w:r w:rsidR="00000875">
        <w:rPr>
          <w:lang w:eastAsia="en-GB"/>
        </w:rPr>
        <w:t xml:space="preserve">e </w:t>
      </w:r>
      <w:r>
        <w:rPr>
          <w:lang w:eastAsia="en-GB"/>
        </w:rPr>
        <w:tab/>
      </w:r>
      <w:r w:rsidR="00000875">
        <w:rPr>
          <w:lang w:eastAsia="en-GB"/>
        </w:rPr>
        <w:t>Pareggio</w:t>
      </w:r>
      <w:r w:rsidR="00851985">
        <w:rPr>
          <w:lang w:eastAsia="en-GB"/>
        </w:rPr>
        <w:tab/>
      </w:r>
      <w:r>
        <w:rPr>
          <w:lang w:eastAsia="en-GB"/>
        </w:rPr>
        <w:t>(X)</w:t>
      </w:r>
    </w:p>
    <w:p w:rsidR="00DB3D1D" w:rsidRPr="00000875" w:rsidRDefault="00DB3D1D" w:rsidP="00484E7C">
      <w:pPr>
        <w:rPr>
          <w:lang w:val="it-IT" w:eastAsia="en-GB"/>
        </w:rPr>
      </w:pPr>
      <w:r w:rsidRPr="00000875">
        <w:rPr>
          <w:lang w:val="it-IT" w:eastAsia="en-GB"/>
        </w:rPr>
        <w:t>Under 1.5/2.5/3.5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e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Vittoria Ospite</w:t>
      </w:r>
      <w:r w:rsidR="00851985" w:rsidRPr="00000875">
        <w:rPr>
          <w:lang w:val="it-IT" w:eastAsia="en-GB"/>
        </w:rPr>
        <w:tab/>
      </w:r>
      <w:r w:rsidRPr="00000875">
        <w:rPr>
          <w:lang w:val="it-IT" w:eastAsia="en-GB"/>
        </w:rPr>
        <w:t>(2)</w:t>
      </w:r>
    </w:p>
    <w:p w:rsidR="00DB3D1D" w:rsidRPr="00000875" w:rsidRDefault="00DB3D1D" w:rsidP="00484E7C">
      <w:pPr>
        <w:rPr>
          <w:lang w:val="it-IT" w:eastAsia="en-GB"/>
        </w:rPr>
      </w:pPr>
      <w:r w:rsidRPr="00000875">
        <w:rPr>
          <w:lang w:val="it-IT" w:eastAsia="en-GB"/>
        </w:rPr>
        <w:t>Over 1.5/2.5/3.5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e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V</w:t>
      </w:r>
      <w:r w:rsidR="00000875">
        <w:rPr>
          <w:lang w:val="it-IT" w:eastAsia="en-GB"/>
        </w:rPr>
        <w:t>ittoria di Casa</w:t>
      </w:r>
      <w:r w:rsidR="00851985" w:rsidRPr="00000875">
        <w:rPr>
          <w:lang w:val="it-IT" w:eastAsia="en-GB"/>
        </w:rPr>
        <w:tab/>
      </w:r>
      <w:r w:rsidRPr="00000875">
        <w:rPr>
          <w:lang w:val="it-IT" w:eastAsia="en-GB"/>
        </w:rPr>
        <w:t>(1)</w:t>
      </w:r>
    </w:p>
    <w:p w:rsidR="00DB3D1D" w:rsidRPr="00000875" w:rsidRDefault="00DB3D1D" w:rsidP="00484E7C">
      <w:pPr>
        <w:rPr>
          <w:lang w:val="it-IT" w:eastAsia="en-GB"/>
        </w:rPr>
      </w:pPr>
      <w:r w:rsidRPr="00000875">
        <w:rPr>
          <w:lang w:val="it-IT" w:eastAsia="en-GB"/>
        </w:rPr>
        <w:t>Over 1.5/2.5/3.5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e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Pareggio</w:t>
      </w:r>
      <w:r w:rsidR="00851985" w:rsidRPr="00000875">
        <w:rPr>
          <w:lang w:val="it-IT" w:eastAsia="en-GB"/>
        </w:rPr>
        <w:tab/>
      </w:r>
      <w:r w:rsidRPr="00000875">
        <w:rPr>
          <w:lang w:val="it-IT" w:eastAsia="en-GB"/>
        </w:rPr>
        <w:t>(X)</w:t>
      </w:r>
    </w:p>
    <w:p w:rsidR="00855B19" w:rsidRPr="00000875" w:rsidRDefault="00DB3D1D" w:rsidP="00484E7C">
      <w:pPr>
        <w:rPr>
          <w:lang w:val="it-IT" w:eastAsia="en-GB"/>
        </w:rPr>
      </w:pPr>
      <w:r w:rsidRPr="00000875">
        <w:rPr>
          <w:lang w:val="it-IT" w:eastAsia="en-GB"/>
        </w:rPr>
        <w:t>Over 1.5/2.5/3.5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e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V</w:t>
      </w:r>
      <w:r w:rsidR="00000875">
        <w:rPr>
          <w:lang w:val="it-IT" w:eastAsia="en-GB"/>
        </w:rPr>
        <w:t>ittoria Ospite</w:t>
      </w:r>
      <w:r w:rsidR="00851985" w:rsidRPr="00000875">
        <w:rPr>
          <w:lang w:val="it-IT" w:eastAsia="en-GB"/>
        </w:rPr>
        <w:tab/>
      </w:r>
      <w:r w:rsidRPr="00000875">
        <w:rPr>
          <w:lang w:val="it-IT" w:eastAsia="en-GB"/>
        </w:rPr>
        <w:t>(2)</w:t>
      </w:r>
    </w:p>
    <w:p w:rsidR="001162DD" w:rsidRPr="00000875" w:rsidRDefault="00000875" w:rsidP="00484E7C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Tempo con il maggior numero di gol </w:t>
      </w:r>
      <w:r w:rsidR="006A036E" w:rsidRPr="00000875">
        <w:rPr>
          <w:rStyle w:val="SubtleEmphasis"/>
          <w:lang w:val="it-IT"/>
        </w:rPr>
        <w:t>(3-way)</w:t>
      </w:r>
    </w:p>
    <w:p w:rsidR="001162DD" w:rsidRPr="00000875" w:rsidRDefault="00000875" w:rsidP="00484E7C">
      <w:pPr>
        <w:rPr>
          <w:lang w:val="it-IT" w:eastAsia="en-GB"/>
        </w:rPr>
      </w:pPr>
      <w:r w:rsidRPr="00000875">
        <w:rPr>
          <w:lang w:val="it-IT" w:eastAsia="en-GB"/>
        </w:rPr>
        <w:t>In quale dei due tempi verranno realizzati più gol</w:t>
      </w:r>
      <w:r w:rsidR="001162DD" w:rsidRPr="00000875">
        <w:rPr>
          <w:lang w:val="it-IT" w:eastAsia="en-GB"/>
        </w:rPr>
        <w:t xml:space="preserve">? </w:t>
      </w:r>
      <w:r>
        <w:rPr>
          <w:lang w:val="it-IT" w:eastAsia="en-GB"/>
        </w:rPr>
        <w:t>Entrambi i tempi devono essere conclusi per validare le scommesse</w:t>
      </w:r>
      <w:r w:rsidR="001162DD" w:rsidRPr="00000875">
        <w:rPr>
          <w:lang w:val="it-IT" w:eastAsia="en-GB"/>
        </w:rPr>
        <w:t>.</w:t>
      </w:r>
    </w:p>
    <w:p w:rsidR="001162DD" w:rsidRPr="00000875" w:rsidRDefault="00000875" w:rsidP="00484E7C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Tempo con il maggior numero di gol </w:t>
      </w:r>
      <w:r w:rsidR="001162DD" w:rsidRPr="00000875">
        <w:rPr>
          <w:lang w:val="it-IT"/>
        </w:rPr>
        <w:t xml:space="preserve">– </w:t>
      </w:r>
      <w:r>
        <w:rPr>
          <w:lang w:val="it-IT"/>
        </w:rPr>
        <w:t xml:space="preserve">Squadra di Casa </w:t>
      </w:r>
      <w:r w:rsidR="006A036E" w:rsidRPr="00000875">
        <w:rPr>
          <w:rStyle w:val="SubtleEmphasis"/>
          <w:lang w:val="it-IT"/>
        </w:rPr>
        <w:t>(3-way)</w:t>
      </w:r>
    </w:p>
    <w:p w:rsidR="001162DD" w:rsidRPr="00000875" w:rsidRDefault="00000875" w:rsidP="00484E7C">
      <w:pPr>
        <w:rPr>
          <w:lang w:val="it-IT" w:eastAsia="en-GB"/>
        </w:rPr>
      </w:pPr>
      <w:r>
        <w:rPr>
          <w:lang w:val="it-IT" w:eastAsia="en-GB"/>
        </w:rPr>
        <w:t>Previsione sul tempo in cui la squadra di casa segnerà il maggior numero di gol</w:t>
      </w:r>
      <w:r w:rsidR="001162DD" w:rsidRPr="00000875">
        <w:rPr>
          <w:lang w:val="it-IT" w:eastAsia="en-GB"/>
        </w:rPr>
        <w:t xml:space="preserve">. </w:t>
      </w:r>
      <w:r>
        <w:rPr>
          <w:lang w:val="it-IT" w:eastAsia="en-GB"/>
        </w:rPr>
        <w:t>Entrambi i tempi devono essere conclusi per validare le scommesse</w:t>
      </w:r>
      <w:r w:rsidRPr="00000875">
        <w:rPr>
          <w:lang w:val="it-IT" w:eastAsia="en-GB"/>
        </w:rPr>
        <w:t>.</w:t>
      </w:r>
    </w:p>
    <w:p w:rsidR="00000875" w:rsidRPr="00000875" w:rsidRDefault="00000875" w:rsidP="00000875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Tempo con il maggior numero di gol – </w:t>
      </w:r>
      <w:r>
        <w:rPr>
          <w:lang w:val="it-IT"/>
        </w:rPr>
        <w:t xml:space="preserve">Squadra Ospite </w:t>
      </w:r>
      <w:r w:rsidRPr="00000875">
        <w:rPr>
          <w:rStyle w:val="SubtleEmphasis"/>
          <w:lang w:val="it-IT"/>
        </w:rPr>
        <w:t>(3-way)</w:t>
      </w:r>
    </w:p>
    <w:p w:rsidR="00000875" w:rsidRPr="00000875" w:rsidRDefault="00000875" w:rsidP="00000875">
      <w:pPr>
        <w:rPr>
          <w:lang w:val="it-IT" w:eastAsia="en-GB"/>
        </w:rPr>
      </w:pPr>
      <w:r>
        <w:rPr>
          <w:lang w:val="it-IT" w:eastAsia="en-GB"/>
        </w:rPr>
        <w:t>Previsione sul tempo in cui la squadra ospite segnerà il maggior numero di gol</w:t>
      </w:r>
      <w:r w:rsidRPr="00000875">
        <w:rPr>
          <w:lang w:val="it-IT" w:eastAsia="en-GB"/>
        </w:rPr>
        <w:t xml:space="preserve">. </w:t>
      </w:r>
      <w:r>
        <w:rPr>
          <w:lang w:val="it-IT" w:eastAsia="en-GB"/>
        </w:rPr>
        <w:t>Entrambi i tempi devono essere conclusi per validare le scommesse</w:t>
      </w:r>
      <w:r w:rsidRPr="00000875">
        <w:rPr>
          <w:lang w:val="it-IT" w:eastAsia="en-GB"/>
        </w:rPr>
        <w:t>.</w:t>
      </w:r>
    </w:p>
    <w:p w:rsidR="00A56462" w:rsidRPr="00000875" w:rsidRDefault="002B6575" w:rsidP="00484E7C">
      <w:pPr>
        <w:pStyle w:val="Heading4"/>
        <w:rPr>
          <w:lang w:val="it-IT" w:eastAsia="en-GB"/>
        </w:rPr>
      </w:pPr>
      <w:r w:rsidRPr="00000875">
        <w:rPr>
          <w:lang w:val="it-IT"/>
        </w:rPr>
        <w:t>Interval</w:t>
      </w:r>
      <w:r w:rsidR="00000875" w:rsidRPr="00000875">
        <w:rPr>
          <w:lang w:val="it-IT"/>
        </w:rPr>
        <w:t>lo Primo Gol</w:t>
      </w:r>
      <w:r w:rsidR="006A036E" w:rsidRPr="00000875">
        <w:rPr>
          <w:rStyle w:val="Heading4Char"/>
          <w:lang w:val="it-IT"/>
        </w:rPr>
        <w:t xml:space="preserve"> </w:t>
      </w:r>
      <w:r w:rsidR="006A036E" w:rsidRPr="00000875">
        <w:rPr>
          <w:rStyle w:val="SubtleEmphasis"/>
          <w:lang w:val="it-IT"/>
        </w:rPr>
        <w:t>(7-way)</w:t>
      </w:r>
    </w:p>
    <w:p w:rsidR="00A56462" w:rsidRPr="00000875" w:rsidRDefault="00000875" w:rsidP="00EC1006">
      <w:pPr>
        <w:rPr>
          <w:lang w:val="it-IT" w:eastAsia="en-GB"/>
        </w:rPr>
      </w:pPr>
      <w:r w:rsidRPr="00000875">
        <w:rPr>
          <w:lang w:val="it-IT" w:eastAsia="en-GB"/>
        </w:rPr>
        <w:t>Previsione sul lasso di tempo in cui il primo gol verrà realizzato</w:t>
      </w:r>
      <w:r w:rsidR="00A56462" w:rsidRPr="00000875">
        <w:rPr>
          <w:lang w:val="it-IT" w:eastAsia="en-GB"/>
        </w:rPr>
        <w:t>.</w:t>
      </w:r>
      <w:r w:rsidR="00EC1006" w:rsidRPr="00000875">
        <w:rPr>
          <w:lang w:val="it-IT" w:eastAsia="en-GB"/>
        </w:rPr>
        <w:t xml:space="preserve"> </w:t>
      </w:r>
      <w:r w:rsidRPr="00000875">
        <w:rPr>
          <w:lang w:val="it-IT" w:eastAsia="en-GB"/>
        </w:rPr>
        <w:t>Se non vengono segnati gol, tutte le scommesse nei vari lassi di tempo sono considerate perdenti</w:t>
      </w:r>
      <w:r w:rsidR="00A56462" w:rsidRPr="00000875">
        <w:rPr>
          <w:lang w:val="it-IT" w:eastAsia="en-GB"/>
        </w:rPr>
        <w:t>.</w:t>
      </w:r>
    </w:p>
    <w:p w:rsidR="00960011" w:rsidRPr="00000875" w:rsidRDefault="00000875" w:rsidP="00484E7C">
      <w:pPr>
        <w:pStyle w:val="Heading4"/>
        <w:rPr>
          <w:bCs w:val="0"/>
          <w:lang w:val="it-IT"/>
        </w:rPr>
      </w:pPr>
      <w:r w:rsidRPr="00000875">
        <w:rPr>
          <w:lang w:val="it-IT"/>
        </w:rPr>
        <w:t xml:space="preserve">1o Tempo </w:t>
      </w:r>
      <w:r w:rsidR="00960011" w:rsidRPr="00000875">
        <w:rPr>
          <w:lang w:val="it-IT"/>
        </w:rPr>
        <w:t xml:space="preserve">– </w:t>
      </w:r>
      <w:r w:rsidRPr="00000875">
        <w:rPr>
          <w:lang w:val="it-IT"/>
        </w:rPr>
        <w:t xml:space="preserve">Gol Pari/Dispari </w:t>
      </w:r>
      <w:r w:rsidR="006A036E" w:rsidRPr="00000875">
        <w:rPr>
          <w:rStyle w:val="SubtleEmphasis"/>
          <w:lang w:val="it-IT"/>
        </w:rPr>
        <w:t>(2-way)</w:t>
      </w:r>
    </w:p>
    <w:p w:rsidR="00000875" w:rsidRPr="002F6682" w:rsidRDefault="00000875" w:rsidP="00000875">
      <w:pPr>
        <w:rPr>
          <w:lang w:val="it-IT" w:eastAsia="en-GB"/>
        </w:rPr>
      </w:pPr>
      <w:r w:rsidRPr="00000875">
        <w:rPr>
          <w:lang w:val="it-IT" w:eastAsia="en-GB"/>
        </w:rPr>
        <w:t>Previsione se il nu</w:t>
      </w:r>
      <w:r w:rsidR="00FD3E6B">
        <w:rPr>
          <w:lang w:val="it-IT" w:eastAsia="en-GB"/>
        </w:rPr>
        <w:t>mero totale di gol segnati nel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primo tempo </w:t>
      </w:r>
      <w:r w:rsidRPr="00000875">
        <w:rPr>
          <w:lang w:val="it-IT" w:eastAsia="en-GB"/>
        </w:rPr>
        <w:t xml:space="preserve">sarà pari o dispari. </w:t>
      </w:r>
      <w:r w:rsidRPr="002F6682">
        <w:rPr>
          <w:lang w:val="it-IT" w:eastAsia="en-GB"/>
        </w:rPr>
        <w:t xml:space="preserve">Se non vengono segnati gol, il risultato sarà </w:t>
      </w:r>
      <w:r w:rsidRPr="002F6682">
        <w:rPr>
          <w:i/>
          <w:lang w:val="it-IT"/>
        </w:rPr>
        <w:t>Pari</w:t>
      </w:r>
      <w:r w:rsidRPr="002F6682">
        <w:rPr>
          <w:lang w:val="it-IT"/>
        </w:rPr>
        <w:t>.</w:t>
      </w:r>
    </w:p>
    <w:p w:rsidR="00960011" w:rsidRPr="003D3384" w:rsidRDefault="003D3384" w:rsidP="00484E7C">
      <w:pPr>
        <w:pStyle w:val="Heading4"/>
        <w:rPr>
          <w:lang w:val="it-IT" w:eastAsia="en-GB"/>
        </w:rPr>
      </w:pPr>
      <w:r w:rsidRPr="003D3384">
        <w:rPr>
          <w:lang w:val="it-IT"/>
        </w:rPr>
        <w:t>Risultato esatto 1o Tempo</w:t>
      </w:r>
      <w:r w:rsidR="00960011" w:rsidRPr="003D3384">
        <w:rPr>
          <w:lang w:val="it-IT"/>
        </w:rPr>
        <w:t>/</w:t>
      </w:r>
      <w:r w:rsidRPr="003D3384">
        <w:rPr>
          <w:lang w:val="it-IT"/>
        </w:rPr>
        <w:t xml:space="preserve">Finale </w:t>
      </w:r>
      <w:r w:rsidR="006A036E" w:rsidRPr="003D3384">
        <w:rPr>
          <w:rStyle w:val="SubtleEmphasis"/>
          <w:lang w:val="it-IT"/>
        </w:rPr>
        <w:t>(46-way)</w:t>
      </w:r>
    </w:p>
    <w:p w:rsidR="00960011" w:rsidRPr="003D3384" w:rsidRDefault="003D3384" w:rsidP="00484E7C">
      <w:pPr>
        <w:rPr>
          <w:lang w:val="it-IT" w:eastAsia="en-GB"/>
        </w:rPr>
      </w:pPr>
      <w:r>
        <w:rPr>
          <w:lang w:val="it-IT" w:eastAsia="en-GB"/>
        </w:rPr>
        <w:t>Scommessa sul numero esatto di gol alla fine del primo tempo e della partita</w:t>
      </w:r>
      <w:r w:rsidR="00960011" w:rsidRPr="003D3384">
        <w:rPr>
          <w:lang w:val="it-IT" w:eastAsia="en-GB"/>
        </w:rPr>
        <w:t xml:space="preserve">. </w:t>
      </w:r>
      <w:r>
        <w:rPr>
          <w:lang w:val="it-IT" w:eastAsia="en-GB"/>
        </w:rPr>
        <w:t>Le scommesse non saranno considerate valide se la partit</w:t>
      </w:r>
      <w:r w:rsidR="00BF4A53">
        <w:rPr>
          <w:lang w:val="it-IT" w:eastAsia="en-GB"/>
        </w:rPr>
        <w:t>a viene sospesa prima del termine.</w:t>
      </w:r>
    </w:p>
    <w:p w:rsidR="00960011" w:rsidRPr="002F6682" w:rsidRDefault="003D3384" w:rsidP="00484E7C">
      <w:pPr>
        <w:pStyle w:val="Heading4"/>
        <w:rPr>
          <w:lang w:val="it-IT" w:eastAsia="en-GB"/>
        </w:rPr>
      </w:pPr>
      <w:r w:rsidRPr="002F6682">
        <w:rPr>
          <w:lang w:val="it-IT"/>
        </w:rPr>
        <w:t>Ci saranno i Supplementari</w:t>
      </w:r>
      <w:r w:rsidR="00960011" w:rsidRPr="002F6682">
        <w:rPr>
          <w:lang w:val="it-IT"/>
        </w:rPr>
        <w:t>?</w:t>
      </w:r>
      <w:r w:rsidR="006A036E" w:rsidRPr="002F6682">
        <w:rPr>
          <w:rStyle w:val="Heading4Char"/>
          <w:lang w:val="it-IT"/>
        </w:rPr>
        <w:t xml:space="preserve"> </w:t>
      </w:r>
      <w:r w:rsidR="006A036E" w:rsidRPr="002F6682">
        <w:rPr>
          <w:rStyle w:val="SubtleEmphasis"/>
          <w:lang w:val="it-IT"/>
        </w:rPr>
        <w:t>(2-way)</w:t>
      </w:r>
    </w:p>
    <w:p w:rsidR="00960011" w:rsidRPr="003D3384" w:rsidRDefault="003D3384" w:rsidP="00484E7C">
      <w:pPr>
        <w:rPr>
          <w:lang w:val="it-IT" w:eastAsia="en-GB"/>
        </w:rPr>
      </w:pPr>
      <w:r w:rsidRPr="003D3384">
        <w:rPr>
          <w:lang w:val="it-IT" w:eastAsia="en-GB"/>
        </w:rPr>
        <w:t>Previsione sulla disputa o meno dei tempi supplementari</w:t>
      </w:r>
      <w:r w:rsidR="00960011" w:rsidRPr="003D3384">
        <w:rPr>
          <w:lang w:val="it-IT" w:eastAsia="en-GB"/>
        </w:rPr>
        <w:t>.</w:t>
      </w:r>
    </w:p>
    <w:p w:rsidR="00960011" w:rsidRPr="002F6682" w:rsidRDefault="003D3384" w:rsidP="00484E7C">
      <w:pPr>
        <w:pStyle w:val="Heading4"/>
        <w:rPr>
          <w:lang w:val="it-IT" w:eastAsia="en-GB"/>
        </w:rPr>
      </w:pPr>
      <w:r w:rsidRPr="002F6682">
        <w:rPr>
          <w:lang w:val="it-IT"/>
        </w:rPr>
        <w:t>Ci saranno i Rigori</w:t>
      </w:r>
      <w:r w:rsidR="00960011" w:rsidRPr="002F6682">
        <w:rPr>
          <w:lang w:val="it-IT"/>
        </w:rPr>
        <w:t>?</w:t>
      </w:r>
      <w:r w:rsidR="006A036E" w:rsidRPr="002F6682">
        <w:rPr>
          <w:rStyle w:val="Heading4Char"/>
          <w:lang w:val="it-IT"/>
        </w:rPr>
        <w:t xml:space="preserve"> </w:t>
      </w:r>
      <w:r w:rsidR="006A036E" w:rsidRPr="002F6682">
        <w:rPr>
          <w:rStyle w:val="SubtleEmphasis"/>
          <w:lang w:val="it-IT"/>
        </w:rPr>
        <w:t>(2-way)</w:t>
      </w:r>
    </w:p>
    <w:p w:rsidR="003D3384" w:rsidRDefault="003D3384" w:rsidP="003D3384">
      <w:pPr>
        <w:rPr>
          <w:lang w:val="it-IT" w:eastAsia="en-GB"/>
        </w:rPr>
      </w:pPr>
      <w:r w:rsidRPr="003D3384">
        <w:rPr>
          <w:lang w:val="it-IT" w:eastAsia="en-GB"/>
        </w:rPr>
        <w:t xml:space="preserve">Previsione sulla disputa o meno dei </w:t>
      </w:r>
      <w:r>
        <w:rPr>
          <w:lang w:val="it-IT" w:eastAsia="en-GB"/>
        </w:rPr>
        <w:t>calci di rigore</w:t>
      </w:r>
      <w:r w:rsidRPr="003D3384">
        <w:rPr>
          <w:lang w:val="it-IT" w:eastAsia="en-GB"/>
        </w:rPr>
        <w:t>.</w:t>
      </w:r>
    </w:p>
    <w:p w:rsidR="00AD136B" w:rsidRDefault="00AD136B" w:rsidP="003D3384">
      <w:pPr>
        <w:rPr>
          <w:lang w:val="it-IT" w:eastAsia="en-GB"/>
        </w:rPr>
      </w:pPr>
    </w:p>
    <w:p w:rsidR="00AD136B" w:rsidRPr="003D3384" w:rsidRDefault="00AD136B" w:rsidP="003D3384">
      <w:pPr>
        <w:rPr>
          <w:lang w:val="it-IT" w:eastAsia="en-GB"/>
        </w:rPr>
      </w:pPr>
    </w:p>
    <w:p w:rsidR="00851985" w:rsidRPr="001A5D29" w:rsidRDefault="00515044" w:rsidP="00484E7C">
      <w:pPr>
        <w:pStyle w:val="Heading3"/>
        <w:rPr>
          <w:lang w:val="it-IT" w:eastAsia="en-GB"/>
        </w:rPr>
      </w:pPr>
      <w:r w:rsidRPr="001A5D29">
        <w:rPr>
          <w:lang w:val="it-IT" w:eastAsia="en-GB"/>
        </w:rPr>
        <w:lastRenderedPageBreak/>
        <w:t>Scommesse sui Corner</w:t>
      </w:r>
    </w:p>
    <w:p w:rsidR="00851985" w:rsidRPr="001A5D29" w:rsidRDefault="001A5D29" w:rsidP="00484E7C">
      <w:pPr>
        <w:rPr>
          <w:lang w:val="it-IT" w:eastAsia="en-GB"/>
        </w:rPr>
      </w:pPr>
      <w:r w:rsidRPr="001A5D29">
        <w:rPr>
          <w:lang w:val="it-IT" w:eastAsia="en-GB"/>
        </w:rPr>
        <w:t xml:space="preserve">Corner concessi, ma non calciati, </w:t>
      </w:r>
      <w:r w:rsidRPr="001A5D29">
        <w:rPr>
          <w:b/>
          <w:lang w:val="it-IT" w:eastAsia="en-GB"/>
        </w:rPr>
        <w:t xml:space="preserve">non </w:t>
      </w:r>
      <w:r w:rsidRPr="001A5D29">
        <w:rPr>
          <w:lang w:val="it-IT" w:eastAsia="en-GB"/>
        </w:rPr>
        <w:t>verranno conteggiati</w:t>
      </w:r>
      <w:r w:rsidR="00851985" w:rsidRPr="001A5D29">
        <w:rPr>
          <w:lang w:val="it-IT" w:eastAsia="en-GB"/>
        </w:rPr>
        <w:t xml:space="preserve">. </w:t>
      </w:r>
      <w:r w:rsidRPr="001A5D29">
        <w:rPr>
          <w:lang w:val="it-IT" w:eastAsia="en-GB"/>
        </w:rPr>
        <w:t>Calci d’angolo ribattuti verranno conteggiati una volta soltanto</w:t>
      </w:r>
      <w:r w:rsidR="00851985" w:rsidRPr="001A5D29">
        <w:rPr>
          <w:lang w:val="it-IT" w:eastAsia="en-GB"/>
        </w:rPr>
        <w:t xml:space="preserve">. </w:t>
      </w:r>
    </w:p>
    <w:p w:rsidR="00851985" w:rsidRPr="001A5D29" w:rsidRDefault="001A5D29" w:rsidP="00484E7C">
      <w:pPr>
        <w:pStyle w:val="Heading4"/>
        <w:rPr>
          <w:lang w:val="it-IT" w:eastAsia="en-GB"/>
        </w:rPr>
      </w:pPr>
      <w:r w:rsidRPr="001A5D29">
        <w:rPr>
          <w:lang w:val="it-IT"/>
        </w:rPr>
        <w:t>S</w:t>
      </w:r>
      <w:r>
        <w:rPr>
          <w:lang w:val="it-IT"/>
        </w:rPr>
        <w:t>commessa sui C</w:t>
      </w:r>
      <w:r w:rsidRPr="001A5D29">
        <w:rPr>
          <w:lang w:val="it-IT"/>
        </w:rPr>
        <w:t xml:space="preserve">orner </w:t>
      </w:r>
      <w:r w:rsidR="00792E78" w:rsidRPr="001A5D29">
        <w:rPr>
          <w:rStyle w:val="SubtleEmphasis"/>
          <w:lang w:val="it-IT"/>
        </w:rPr>
        <w:t>(3</w:t>
      </w:r>
      <w:r w:rsidR="003A3E0A" w:rsidRPr="001A5D29">
        <w:rPr>
          <w:rStyle w:val="SubtleEmphasis"/>
          <w:lang w:val="it-IT"/>
        </w:rPr>
        <w:t>-way)</w:t>
      </w:r>
    </w:p>
    <w:p w:rsidR="00851985" w:rsidRPr="001A5D29" w:rsidRDefault="001A5D29" w:rsidP="00484E7C">
      <w:pPr>
        <w:rPr>
          <w:lang w:val="it-IT" w:eastAsia="en-GB"/>
        </w:rPr>
      </w:pPr>
      <w:r w:rsidRPr="001A5D29">
        <w:rPr>
          <w:lang w:val="it-IT" w:eastAsia="en-GB"/>
        </w:rPr>
        <w:t>Previsione sulla squadra che calcerà il maggior numero di corner nella partita</w:t>
      </w:r>
      <w:r w:rsidR="00851985" w:rsidRPr="001A5D29">
        <w:rPr>
          <w:lang w:val="it-IT" w:eastAsia="en-GB"/>
        </w:rPr>
        <w:t>.</w:t>
      </w:r>
    </w:p>
    <w:p w:rsidR="00851985" w:rsidRPr="008854FE" w:rsidRDefault="00851985" w:rsidP="00484E7C">
      <w:pPr>
        <w:pStyle w:val="Heading4"/>
        <w:rPr>
          <w:lang w:eastAsia="en-GB"/>
        </w:rPr>
      </w:pPr>
      <w:r w:rsidRPr="00D23D75">
        <w:t>Corner Handicap</w:t>
      </w:r>
      <w:r w:rsidR="003A3E0A">
        <w:rPr>
          <w:rStyle w:val="Heading3Char"/>
          <w:b/>
        </w:rPr>
        <w:t xml:space="preserve"> </w:t>
      </w:r>
      <w:r w:rsidR="003A3E0A" w:rsidRPr="00E403F6">
        <w:rPr>
          <w:rStyle w:val="SubtleEmphasis"/>
        </w:rPr>
        <w:t>(2-way)</w:t>
      </w:r>
    </w:p>
    <w:p w:rsidR="00851985" w:rsidRPr="001A5D29" w:rsidRDefault="00297920" w:rsidP="00484E7C">
      <w:pPr>
        <w:rPr>
          <w:lang w:val="it-IT"/>
        </w:rPr>
      </w:pPr>
      <w:r>
        <w:rPr>
          <w:lang w:val="it-IT" w:eastAsia="en-GB"/>
        </w:rPr>
        <w:t xml:space="preserve">Previsione del numero di corner </w:t>
      </w:r>
      <w:r w:rsidR="001A5D29" w:rsidRPr="003D7EF8">
        <w:rPr>
          <w:lang w:val="it-IT" w:eastAsia="en-GB"/>
        </w:rPr>
        <w:t xml:space="preserve">dopo che </w:t>
      </w:r>
      <w:r w:rsidR="001A5D29">
        <w:rPr>
          <w:lang w:val="it-IT" w:eastAsia="en-GB"/>
        </w:rPr>
        <w:t>l’</w:t>
      </w:r>
      <w:r w:rsidR="001A5D29" w:rsidRPr="003D7EF8">
        <w:rPr>
          <w:lang w:val="it-IT" w:eastAsia="en-GB"/>
        </w:rPr>
        <w:t>handicap è stato applicato.</w:t>
      </w:r>
      <w:r w:rsidR="001A5D29">
        <w:rPr>
          <w:lang w:val="it-IT"/>
        </w:rPr>
        <w:t xml:space="preserve"> In caso di match sospeso prima dei 90</w:t>
      </w:r>
      <w:r w:rsidR="001A5D29">
        <w:rPr>
          <w:lang w:val="it-IT" w:eastAsia="en-GB"/>
        </w:rPr>
        <w:t xml:space="preserve"> minuti, tutte le scommesse saranno annullate</w:t>
      </w:r>
      <w:r w:rsidR="00851985" w:rsidRPr="001A5D29">
        <w:rPr>
          <w:lang w:val="it-IT" w:eastAsia="en-GB"/>
        </w:rPr>
        <w:t>.</w:t>
      </w:r>
    </w:p>
    <w:p w:rsidR="00851985" w:rsidRPr="001A5D29" w:rsidRDefault="001A5D29" w:rsidP="00484E7C">
      <w:pPr>
        <w:pStyle w:val="Heading4"/>
        <w:rPr>
          <w:lang w:val="it-IT" w:eastAsia="en-GB"/>
        </w:rPr>
      </w:pPr>
      <w:r w:rsidRPr="001A5D29">
        <w:rPr>
          <w:lang w:val="it-IT"/>
        </w:rPr>
        <w:t xml:space="preserve">Primo </w:t>
      </w:r>
      <w:r w:rsidR="00851985" w:rsidRPr="001A5D29">
        <w:rPr>
          <w:lang w:val="it-IT"/>
        </w:rPr>
        <w:t>Corner</w:t>
      </w:r>
      <w:r w:rsidR="003A3E0A" w:rsidRPr="001A5D29">
        <w:rPr>
          <w:rStyle w:val="Heading3Char"/>
          <w:b/>
          <w:lang w:val="it-IT"/>
        </w:rPr>
        <w:t xml:space="preserve"> </w:t>
      </w:r>
      <w:r w:rsidR="003A3E0A" w:rsidRPr="001A5D29">
        <w:rPr>
          <w:rStyle w:val="SubtleEmphasis"/>
          <w:lang w:val="it-IT"/>
        </w:rPr>
        <w:t>(3-way)</w:t>
      </w:r>
    </w:p>
    <w:p w:rsidR="00851985" w:rsidRPr="001A5D29" w:rsidRDefault="001A5D29" w:rsidP="00484E7C">
      <w:pPr>
        <w:rPr>
          <w:lang w:val="it-IT" w:eastAsia="en-GB"/>
        </w:rPr>
      </w:pPr>
      <w:r w:rsidRPr="001A5D29">
        <w:rPr>
          <w:lang w:val="it-IT" w:eastAsia="en-GB"/>
        </w:rPr>
        <w:t>Previsione sulla squadra che calcerà il primo corner della partita</w:t>
      </w:r>
      <w:r w:rsidR="00851985" w:rsidRPr="001A5D29">
        <w:rPr>
          <w:lang w:val="it-IT" w:eastAsia="en-GB"/>
        </w:rPr>
        <w:t>.</w:t>
      </w:r>
    </w:p>
    <w:p w:rsidR="00851985" w:rsidRPr="001A5D29" w:rsidRDefault="001A5D29" w:rsidP="00484E7C">
      <w:pPr>
        <w:pStyle w:val="Heading4"/>
        <w:rPr>
          <w:lang w:val="it-IT" w:eastAsia="en-GB"/>
        </w:rPr>
      </w:pPr>
      <w:r w:rsidRPr="001A5D29">
        <w:rPr>
          <w:lang w:val="it-IT"/>
        </w:rPr>
        <w:t xml:space="preserve">Ultimo </w:t>
      </w:r>
      <w:r w:rsidR="00851985" w:rsidRPr="001A5D29">
        <w:rPr>
          <w:lang w:val="it-IT"/>
        </w:rPr>
        <w:t>Corner</w:t>
      </w:r>
      <w:r w:rsidR="003A3E0A" w:rsidRPr="001A5D29">
        <w:rPr>
          <w:rStyle w:val="Heading3Char"/>
          <w:b/>
          <w:lang w:val="it-IT"/>
        </w:rPr>
        <w:t xml:space="preserve"> </w:t>
      </w:r>
      <w:r w:rsidR="003A3E0A" w:rsidRPr="001A5D29">
        <w:rPr>
          <w:rStyle w:val="SubtleEmphasis"/>
          <w:lang w:val="it-IT"/>
        </w:rPr>
        <w:t>(3-way)</w:t>
      </w:r>
    </w:p>
    <w:p w:rsidR="001A5D29" w:rsidRPr="001A5D29" w:rsidRDefault="001A5D29" w:rsidP="001A5D29">
      <w:pPr>
        <w:rPr>
          <w:lang w:val="it-IT" w:eastAsia="en-GB"/>
        </w:rPr>
      </w:pPr>
      <w:r w:rsidRPr="001A5D29">
        <w:rPr>
          <w:lang w:val="it-IT" w:eastAsia="en-GB"/>
        </w:rPr>
        <w:t xml:space="preserve">Previsione sulla squadra che calcerà </w:t>
      </w:r>
      <w:r>
        <w:rPr>
          <w:lang w:val="it-IT" w:eastAsia="en-GB"/>
        </w:rPr>
        <w:t xml:space="preserve">l’ultimo </w:t>
      </w:r>
      <w:r w:rsidRPr="001A5D29">
        <w:rPr>
          <w:lang w:val="it-IT" w:eastAsia="en-GB"/>
        </w:rPr>
        <w:t>corner della partita.</w:t>
      </w:r>
    </w:p>
    <w:p w:rsidR="00851985" w:rsidRPr="001A5D29" w:rsidRDefault="001A5D29" w:rsidP="00484E7C">
      <w:pPr>
        <w:pStyle w:val="Heading4"/>
        <w:rPr>
          <w:lang w:val="it-IT" w:eastAsia="en-GB"/>
        </w:rPr>
      </w:pPr>
      <w:r w:rsidRPr="001A5D29">
        <w:rPr>
          <w:lang w:val="it-IT"/>
        </w:rPr>
        <w:t xml:space="preserve">1o Tempo </w:t>
      </w:r>
      <w:r w:rsidR="00851985" w:rsidRPr="001A5D29">
        <w:rPr>
          <w:lang w:val="it-IT"/>
        </w:rPr>
        <w:t xml:space="preserve">– </w:t>
      </w:r>
      <w:r w:rsidRPr="001A5D29">
        <w:rPr>
          <w:lang w:val="it-IT"/>
        </w:rPr>
        <w:t>Scommessa sui Corner</w:t>
      </w:r>
      <w:r w:rsidR="003A3E0A" w:rsidRPr="001A5D29">
        <w:rPr>
          <w:rStyle w:val="SubtleEmphasis"/>
          <w:lang w:val="it-IT"/>
        </w:rPr>
        <w:t>(3-way)</w:t>
      </w:r>
    </w:p>
    <w:p w:rsidR="001A5D29" w:rsidRPr="001A5D29" w:rsidRDefault="001A5D29" w:rsidP="001A5D29">
      <w:pPr>
        <w:rPr>
          <w:lang w:val="it-IT" w:eastAsia="en-GB"/>
        </w:rPr>
      </w:pPr>
      <w:r w:rsidRPr="001A5D29">
        <w:rPr>
          <w:lang w:val="it-IT" w:eastAsia="en-GB"/>
        </w:rPr>
        <w:t xml:space="preserve">Previsione sulla squadra che calcerà il maggior numero di corner </w:t>
      </w:r>
      <w:r>
        <w:rPr>
          <w:lang w:val="it-IT" w:eastAsia="en-GB"/>
        </w:rPr>
        <w:t>nel primo tempo</w:t>
      </w:r>
      <w:r w:rsidRPr="001A5D29">
        <w:rPr>
          <w:lang w:val="it-IT" w:eastAsia="en-GB"/>
        </w:rPr>
        <w:t>.</w:t>
      </w:r>
    </w:p>
    <w:p w:rsidR="00851985" w:rsidRPr="001A5D29" w:rsidRDefault="001A5D29" w:rsidP="00484E7C">
      <w:pPr>
        <w:pStyle w:val="Heading4"/>
        <w:rPr>
          <w:bCs w:val="0"/>
          <w:lang w:val="it-IT"/>
        </w:rPr>
      </w:pPr>
      <w:r w:rsidRPr="001A5D29">
        <w:rPr>
          <w:lang w:val="it-IT"/>
        </w:rPr>
        <w:t xml:space="preserve">1o Tempo </w:t>
      </w:r>
      <w:r w:rsidR="00851985" w:rsidRPr="001A5D29">
        <w:rPr>
          <w:lang w:val="it-IT"/>
        </w:rPr>
        <w:t>– Corner Handicap</w:t>
      </w:r>
      <w:r w:rsidR="003A3E0A" w:rsidRPr="001A5D29">
        <w:rPr>
          <w:rStyle w:val="SubtleEmphasis"/>
          <w:lang w:val="it-IT"/>
        </w:rPr>
        <w:t xml:space="preserve"> (2-way)</w:t>
      </w:r>
    </w:p>
    <w:p w:rsidR="00851985" w:rsidRPr="001A5D29" w:rsidRDefault="001A5D29" w:rsidP="00484E7C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</w:t>
      </w:r>
      <w:r w:rsidR="00676ACE">
        <w:rPr>
          <w:lang w:val="it-IT" w:eastAsia="en-GB"/>
        </w:rPr>
        <w:t>del numero di corner calciati nel 1o tempo</w:t>
      </w:r>
      <w:r w:rsidRPr="003D7EF8">
        <w:rPr>
          <w:lang w:val="it-IT" w:eastAsia="en-GB"/>
        </w:rPr>
        <w:t xml:space="preserve">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="00851985" w:rsidRPr="001A5D29">
        <w:rPr>
          <w:lang w:val="it-IT" w:eastAsia="en-GB"/>
        </w:rPr>
        <w:t xml:space="preserve">. </w:t>
      </w:r>
      <w:r>
        <w:rPr>
          <w:lang w:val="it-IT" w:eastAsia="en-GB"/>
        </w:rPr>
        <w:t>In caso di sospensione della partita dopo il primo tempo, tutte le scommesse rimangono valide</w:t>
      </w:r>
      <w:r w:rsidR="00851985" w:rsidRPr="001A5D29">
        <w:rPr>
          <w:lang w:val="it-IT" w:eastAsia="en-GB"/>
        </w:rPr>
        <w:t>.</w:t>
      </w:r>
    </w:p>
    <w:p w:rsidR="00851985" w:rsidRPr="001A5D29" w:rsidRDefault="001A5D29" w:rsidP="00484E7C">
      <w:pPr>
        <w:pStyle w:val="Heading4"/>
        <w:rPr>
          <w:bCs w:val="0"/>
          <w:lang w:val="it-IT"/>
        </w:rPr>
      </w:pPr>
      <w:r w:rsidRPr="001A5D29">
        <w:rPr>
          <w:lang w:val="it-IT"/>
        </w:rPr>
        <w:t xml:space="preserve">1o Tempo </w:t>
      </w:r>
      <w:r w:rsidR="00851985" w:rsidRPr="001A5D29">
        <w:rPr>
          <w:lang w:val="it-IT"/>
        </w:rPr>
        <w:t xml:space="preserve">– </w:t>
      </w:r>
      <w:r w:rsidRPr="001A5D29">
        <w:rPr>
          <w:lang w:val="it-IT"/>
        </w:rPr>
        <w:t>Primo Corner</w:t>
      </w:r>
      <w:r w:rsidRPr="001A5D29">
        <w:rPr>
          <w:rStyle w:val="Heading3Char"/>
          <w:b/>
          <w:lang w:val="it-IT"/>
        </w:rPr>
        <w:t xml:space="preserve"> </w:t>
      </w:r>
      <w:r w:rsidR="003A3E0A" w:rsidRPr="001A5D29">
        <w:rPr>
          <w:rStyle w:val="SubtleEmphasis"/>
          <w:lang w:val="it-IT"/>
        </w:rPr>
        <w:t>(3-way)</w:t>
      </w:r>
    </w:p>
    <w:p w:rsidR="001A5D29" w:rsidRPr="001A5D29" w:rsidRDefault="001A5D29" w:rsidP="001A5D29">
      <w:pPr>
        <w:rPr>
          <w:lang w:val="it-IT" w:eastAsia="en-GB"/>
        </w:rPr>
      </w:pPr>
      <w:r w:rsidRPr="001A5D29">
        <w:rPr>
          <w:lang w:val="it-IT" w:eastAsia="en-GB"/>
        </w:rPr>
        <w:t xml:space="preserve">Previsione sulla squadra che calcerà il primo corner </w:t>
      </w:r>
      <w:r>
        <w:rPr>
          <w:lang w:val="it-IT" w:eastAsia="en-GB"/>
        </w:rPr>
        <w:t>del primo tempo</w:t>
      </w:r>
      <w:r w:rsidRPr="001A5D29">
        <w:rPr>
          <w:lang w:val="it-IT" w:eastAsia="en-GB"/>
        </w:rPr>
        <w:t>.</w:t>
      </w:r>
    </w:p>
    <w:p w:rsidR="00851985" w:rsidRPr="001A5D29" w:rsidRDefault="001A5D29" w:rsidP="00484E7C">
      <w:pPr>
        <w:pStyle w:val="Heading4"/>
        <w:rPr>
          <w:bCs w:val="0"/>
          <w:lang w:val="it-IT"/>
        </w:rPr>
      </w:pPr>
      <w:r w:rsidRPr="001A5D29">
        <w:rPr>
          <w:lang w:val="it-IT"/>
        </w:rPr>
        <w:t xml:space="preserve">1o Tempo – Ultimo </w:t>
      </w:r>
      <w:r w:rsidR="00851985" w:rsidRPr="001A5D29">
        <w:rPr>
          <w:lang w:val="it-IT"/>
        </w:rPr>
        <w:t>Corner</w:t>
      </w:r>
      <w:r w:rsidR="003A3E0A" w:rsidRPr="001A5D29">
        <w:rPr>
          <w:rStyle w:val="SubtleEmphasis"/>
          <w:lang w:val="it-IT"/>
        </w:rPr>
        <w:t xml:space="preserve"> (3-way)</w:t>
      </w:r>
    </w:p>
    <w:p w:rsidR="001A5D29" w:rsidRPr="001A5D29" w:rsidRDefault="001A5D29" w:rsidP="001A5D29">
      <w:pPr>
        <w:rPr>
          <w:lang w:val="it-IT" w:eastAsia="en-GB"/>
        </w:rPr>
      </w:pPr>
      <w:r w:rsidRPr="001A5D29">
        <w:rPr>
          <w:lang w:val="it-IT" w:eastAsia="en-GB"/>
        </w:rPr>
        <w:t xml:space="preserve">Previsione sulla squadra che calcerà </w:t>
      </w:r>
      <w:r>
        <w:rPr>
          <w:lang w:val="it-IT" w:eastAsia="en-GB"/>
        </w:rPr>
        <w:t xml:space="preserve">l’ultimo </w:t>
      </w:r>
      <w:r w:rsidRPr="001A5D29">
        <w:rPr>
          <w:lang w:val="it-IT" w:eastAsia="en-GB"/>
        </w:rPr>
        <w:t xml:space="preserve">corner </w:t>
      </w:r>
      <w:r>
        <w:rPr>
          <w:lang w:val="it-IT" w:eastAsia="en-GB"/>
        </w:rPr>
        <w:t>del primo tempo</w:t>
      </w:r>
      <w:r w:rsidRPr="001A5D29">
        <w:rPr>
          <w:lang w:val="it-IT" w:eastAsia="en-GB"/>
        </w:rPr>
        <w:t>.</w:t>
      </w:r>
    </w:p>
    <w:p w:rsidR="00E05B01" w:rsidRPr="001A5D29" w:rsidRDefault="001A5D29" w:rsidP="00484E7C">
      <w:pPr>
        <w:pStyle w:val="Heading4"/>
        <w:rPr>
          <w:lang w:val="it-IT" w:eastAsia="en-GB"/>
        </w:rPr>
      </w:pPr>
      <w:r w:rsidRPr="001A5D29">
        <w:rPr>
          <w:lang w:val="it-IT"/>
        </w:rPr>
        <w:t>Corner totali</w:t>
      </w:r>
      <w:r w:rsidR="000B2A09" w:rsidRPr="001A5D29">
        <w:rPr>
          <w:lang w:val="it-IT"/>
        </w:rPr>
        <w:t xml:space="preserve"> </w:t>
      </w:r>
      <w:r w:rsidR="003A3E0A" w:rsidRPr="001A5D29">
        <w:rPr>
          <w:rStyle w:val="SubtleEmphasis"/>
          <w:lang w:val="it-IT"/>
        </w:rPr>
        <w:t>(2-way)</w:t>
      </w:r>
    </w:p>
    <w:p w:rsidR="000B2A09" w:rsidRPr="001A5D29" w:rsidRDefault="001A5D29" w:rsidP="000B2A09">
      <w:pPr>
        <w:rPr>
          <w:lang w:val="it-IT" w:eastAsia="en-GB"/>
        </w:rPr>
      </w:pPr>
      <w:r w:rsidRPr="001A5D29">
        <w:rPr>
          <w:lang w:val="it-IT" w:eastAsia="en-GB"/>
        </w:rPr>
        <w:t xml:space="preserve">Previsione sul numero totale di corner calciati </w:t>
      </w:r>
      <w:r>
        <w:rPr>
          <w:lang w:val="it-IT" w:eastAsia="en-GB"/>
        </w:rPr>
        <w:t xml:space="preserve">nel corso della </w:t>
      </w:r>
      <w:r w:rsidRPr="001A5D29">
        <w:rPr>
          <w:lang w:val="it-IT" w:eastAsia="en-GB"/>
        </w:rPr>
        <w:t>partita</w:t>
      </w:r>
      <w:r w:rsidR="000B2A09" w:rsidRPr="001A5D29">
        <w:rPr>
          <w:lang w:val="it-IT" w:eastAsia="en-GB"/>
        </w:rPr>
        <w:t>.</w:t>
      </w:r>
    </w:p>
    <w:p w:rsidR="00E05B01" w:rsidRPr="001A5D29" w:rsidRDefault="001A5D29" w:rsidP="00484E7C">
      <w:pPr>
        <w:pStyle w:val="Heading4"/>
        <w:rPr>
          <w:lang w:val="it-IT"/>
        </w:rPr>
      </w:pPr>
      <w:r w:rsidRPr="001A5D29">
        <w:rPr>
          <w:lang w:val="it-IT"/>
        </w:rPr>
        <w:t xml:space="preserve">Corner totali </w:t>
      </w:r>
      <w:r w:rsidR="00107769" w:rsidRPr="001A5D29">
        <w:rPr>
          <w:lang w:val="it-IT"/>
        </w:rPr>
        <w:t>(</w:t>
      </w:r>
      <w:r w:rsidRPr="001A5D29">
        <w:rPr>
          <w:lang w:val="it-IT"/>
        </w:rPr>
        <w:t>accumulati</w:t>
      </w:r>
      <w:r w:rsidR="00107769" w:rsidRPr="001A5D29">
        <w:rPr>
          <w:lang w:val="it-IT"/>
        </w:rPr>
        <w:t>)</w:t>
      </w:r>
      <w:r w:rsidR="003A3E0A" w:rsidRPr="001A5D29">
        <w:rPr>
          <w:rStyle w:val="Heading3Char"/>
          <w:b/>
          <w:lang w:val="it-IT"/>
        </w:rPr>
        <w:t xml:space="preserve"> </w:t>
      </w:r>
      <w:r w:rsidR="003A3E0A" w:rsidRPr="001A5D29">
        <w:rPr>
          <w:rStyle w:val="SubtleEmphasis"/>
          <w:lang w:val="it-IT"/>
        </w:rPr>
        <w:t>(3-way)</w:t>
      </w:r>
    </w:p>
    <w:p w:rsidR="001A5D29" w:rsidRPr="008956FD" w:rsidRDefault="001A5D29" w:rsidP="001A5D29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totale </w:t>
      </w:r>
      <w:r w:rsidR="001E4007">
        <w:rPr>
          <w:lang w:val="it-IT" w:eastAsia="en-GB"/>
        </w:rPr>
        <w:t xml:space="preserve">di </w:t>
      </w:r>
      <w:r>
        <w:rPr>
          <w:lang w:val="it-IT" w:eastAsia="en-GB"/>
        </w:rPr>
        <w:t>corner calciati nel corso della partita</w:t>
      </w:r>
      <w:r w:rsidRPr="008956FD">
        <w:rPr>
          <w:lang w:val="it-IT" w:eastAsia="en-GB"/>
        </w:rPr>
        <w:t>.</w:t>
      </w:r>
    </w:p>
    <w:p w:rsidR="00ED6652" w:rsidRPr="001A5D29" w:rsidRDefault="000B2A09" w:rsidP="00484E7C">
      <w:pPr>
        <w:pStyle w:val="Heading4"/>
        <w:rPr>
          <w:bCs w:val="0"/>
          <w:lang w:val="it-IT"/>
        </w:rPr>
      </w:pPr>
      <w:r w:rsidRPr="001A5D29">
        <w:rPr>
          <w:lang w:val="it-IT"/>
        </w:rPr>
        <w:t>1</w:t>
      </w:r>
      <w:r w:rsidR="001A5D29" w:rsidRPr="001A5D29">
        <w:rPr>
          <w:lang w:val="it-IT"/>
        </w:rPr>
        <w:t xml:space="preserve">o Tempo </w:t>
      </w:r>
      <w:r w:rsidRPr="001A5D29">
        <w:rPr>
          <w:lang w:val="it-IT"/>
        </w:rPr>
        <w:t xml:space="preserve">– </w:t>
      </w:r>
      <w:r w:rsidR="001A5D29" w:rsidRPr="001A5D29">
        <w:rPr>
          <w:lang w:val="it-IT"/>
        </w:rPr>
        <w:t xml:space="preserve">Corner Totali </w:t>
      </w:r>
      <w:r w:rsidR="003A3E0A" w:rsidRPr="001A5D29">
        <w:rPr>
          <w:rStyle w:val="SubtleEmphasis"/>
          <w:lang w:val="it-IT"/>
        </w:rPr>
        <w:t>(2-way)</w:t>
      </w:r>
    </w:p>
    <w:p w:rsidR="00ED6652" w:rsidRPr="001A5D29" w:rsidRDefault="001A5D29" w:rsidP="00484E7C">
      <w:pPr>
        <w:rPr>
          <w:lang w:val="it-IT" w:eastAsia="en-GB"/>
        </w:rPr>
      </w:pPr>
      <w:r w:rsidRPr="001A5D29">
        <w:rPr>
          <w:lang w:val="it-IT" w:eastAsia="en-GB"/>
        </w:rPr>
        <w:t xml:space="preserve">Previsione sul numero totale di corner calciati </w:t>
      </w:r>
      <w:r>
        <w:rPr>
          <w:lang w:val="it-IT" w:eastAsia="en-GB"/>
        </w:rPr>
        <w:t>nel primo tempo.</w:t>
      </w:r>
    </w:p>
    <w:p w:rsidR="00182726" w:rsidRPr="001A5D29" w:rsidRDefault="001A5D29" w:rsidP="00484E7C">
      <w:pPr>
        <w:pStyle w:val="Heading4"/>
        <w:rPr>
          <w:lang w:val="it-IT"/>
        </w:rPr>
      </w:pPr>
      <w:r w:rsidRPr="001A5D29">
        <w:rPr>
          <w:lang w:val="it-IT"/>
        </w:rPr>
        <w:t xml:space="preserve">1o Tempo – Corner Totali </w:t>
      </w:r>
      <w:r w:rsidR="00182726" w:rsidRPr="001A5D29">
        <w:rPr>
          <w:lang w:val="it-IT"/>
        </w:rPr>
        <w:t>(</w:t>
      </w:r>
      <w:r>
        <w:rPr>
          <w:lang w:val="it-IT"/>
        </w:rPr>
        <w:t>accumulati</w:t>
      </w:r>
      <w:r w:rsidR="00182726" w:rsidRPr="001A5D29">
        <w:rPr>
          <w:lang w:val="it-IT"/>
        </w:rPr>
        <w:t>)</w:t>
      </w:r>
      <w:r w:rsidR="003A3E0A" w:rsidRPr="001A5D29">
        <w:rPr>
          <w:rStyle w:val="Heading3Char"/>
          <w:b/>
          <w:lang w:val="it-IT"/>
        </w:rPr>
        <w:t xml:space="preserve"> </w:t>
      </w:r>
      <w:r w:rsidR="003A3E0A" w:rsidRPr="001A5D29">
        <w:rPr>
          <w:rStyle w:val="SubtleEmphasis"/>
          <w:lang w:val="it-IT"/>
        </w:rPr>
        <w:t>(3-way)</w:t>
      </w:r>
    </w:p>
    <w:p w:rsidR="001A5D29" w:rsidRPr="008956FD" w:rsidRDefault="001A5D29" w:rsidP="001A5D29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totale </w:t>
      </w:r>
      <w:r w:rsidR="00C80124">
        <w:rPr>
          <w:lang w:val="it-IT" w:eastAsia="en-GB"/>
        </w:rPr>
        <w:t xml:space="preserve">di </w:t>
      </w:r>
      <w:r>
        <w:rPr>
          <w:lang w:val="it-IT" w:eastAsia="en-GB"/>
        </w:rPr>
        <w:t>corner calciati nel primo tempo</w:t>
      </w:r>
      <w:r w:rsidRPr="008956FD">
        <w:rPr>
          <w:lang w:val="it-IT" w:eastAsia="en-GB"/>
        </w:rPr>
        <w:t>.</w:t>
      </w:r>
    </w:p>
    <w:p w:rsidR="00182726" w:rsidRPr="001A5D29" w:rsidRDefault="00182726" w:rsidP="00484E7C">
      <w:pPr>
        <w:pStyle w:val="Heading4"/>
        <w:rPr>
          <w:lang w:val="it-IT" w:eastAsia="en-GB"/>
        </w:rPr>
      </w:pPr>
      <w:r w:rsidRPr="001A5D29">
        <w:rPr>
          <w:lang w:val="it-IT"/>
        </w:rPr>
        <w:t xml:space="preserve">Corner </w:t>
      </w:r>
      <w:r w:rsidR="001A5D29" w:rsidRPr="001A5D29">
        <w:rPr>
          <w:lang w:val="it-IT"/>
        </w:rPr>
        <w:t xml:space="preserve">Pari/Dispari </w:t>
      </w:r>
      <w:r w:rsidR="003A3E0A" w:rsidRPr="001A5D29">
        <w:rPr>
          <w:rStyle w:val="SubtleEmphasis"/>
          <w:lang w:val="it-IT"/>
        </w:rPr>
        <w:t>(2-way)</w:t>
      </w:r>
    </w:p>
    <w:p w:rsidR="001A5D29" w:rsidRPr="00000875" w:rsidRDefault="001A5D29" w:rsidP="001A5D29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numero totale di </w:t>
      </w:r>
      <w:r>
        <w:rPr>
          <w:lang w:val="it-IT" w:eastAsia="en-GB"/>
        </w:rPr>
        <w:t xml:space="preserve">corner calciati </w:t>
      </w:r>
      <w:r w:rsidRPr="00000875">
        <w:rPr>
          <w:lang w:val="it-IT" w:eastAsia="en-GB"/>
        </w:rPr>
        <w:t xml:space="preserve">nella partita sarà pari o dispari. </w:t>
      </w:r>
      <w:r>
        <w:rPr>
          <w:lang w:val="it-IT" w:eastAsia="en-GB"/>
        </w:rPr>
        <w:t xml:space="preserve">Se non vengono assegnati corner, il risultato sarà </w:t>
      </w:r>
      <w:r>
        <w:rPr>
          <w:i/>
          <w:lang w:val="it-IT"/>
        </w:rPr>
        <w:t>Pari</w:t>
      </w:r>
      <w:r w:rsidRPr="00000875">
        <w:rPr>
          <w:lang w:val="it-IT"/>
        </w:rPr>
        <w:t>.</w:t>
      </w:r>
    </w:p>
    <w:p w:rsidR="00182726" w:rsidRPr="009B6B2A" w:rsidRDefault="00182726" w:rsidP="00484E7C">
      <w:pPr>
        <w:pStyle w:val="Heading4"/>
        <w:rPr>
          <w:bCs w:val="0"/>
          <w:lang w:val="it-IT"/>
        </w:rPr>
      </w:pPr>
      <w:r w:rsidRPr="009B6B2A">
        <w:rPr>
          <w:lang w:val="it-IT"/>
        </w:rPr>
        <w:t>1</w:t>
      </w:r>
      <w:r w:rsidR="001A5D29" w:rsidRPr="009B6B2A">
        <w:rPr>
          <w:lang w:val="it-IT"/>
        </w:rPr>
        <w:t xml:space="preserve">° Tempo </w:t>
      </w:r>
      <w:r w:rsidRPr="009B6B2A">
        <w:rPr>
          <w:lang w:val="it-IT"/>
        </w:rPr>
        <w:t xml:space="preserve">– </w:t>
      </w:r>
      <w:r w:rsidR="001A5D29" w:rsidRPr="001A5D29">
        <w:rPr>
          <w:lang w:val="it-IT"/>
        </w:rPr>
        <w:t xml:space="preserve">Corner Pari/Dispari </w:t>
      </w:r>
      <w:r w:rsidR="003A3E0A" w:rsidRPr="009B6B2A">
        <w:rPr>
          <w:rStyle w:val="SubtleEmphasis"/>
          <w:lang w:val="it-IT"/>
        </w:rPr>
        <w:t>(2-way)</w:t>
      </w:r>
    </w:p>
    <w:p w:rsidR="009B6B2A" w:rsidRPr="00000875" w:rsidRDefault="009B6B2A" w:rsidP="009B6B2A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numero totale di </w:t>
      </w:r>
      <w:r>
        <w:rPr>
          <w:lang w:val="it-IT" w:eastAsia="en-GB"/>
        </w:rPr>
        <w:t xml:space="preserve">corner calciati </w:t>
      </w:r>
      <w:r w:rsidR="00FD3E6B">
        <w:rPr>
          <w:lang w:val="it-IT" w:eastAsia="en-GB"/>
        </w:rPr>
        <w:t>nel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primo tempo </w:t>
      </w:r>
      <w:r w:rsidRPr="00000875">
        <w:rPr>
          <w:lang w:val="it-IT" w:eastAsia="en-GB"/>
        </w:rPr>
        <w:t xml:space="preserve">sarà pari o dispari. </w:t>
      </w:r>
      <w:r>
        <w:rPr>
          <w:lang w:val="it-IT" w:eastAsia="en-GB"/>
        </w:rPr>
        <w:t xml:space="preserve">Se non vengono assegnati corner, il risultato sarà </w:t>
      </w:r>
      <w:r>
        <w:rPr>
          <w:i/>
          <w:lang w:val="it-IT"/>
        </w:rPr>
        <w:t>Pari</w:t>
      </w:r>
      <w:r w:rsidRPr="00000875">
        <w:rPr>
          <w:lang w:val="it-IT"/>
        </w:rPr>
        <w:t>.</w:t>
      </w:r>
    </w:p>
    <w:p w:rsidR="00182726" w:rsidRPr="009B6B2A" w:rsidRDefault="009D3EDD" w:rsidP="00484E7C">
      <w:pPr>
        <w:pStyle w:val="Heading3"/>
        <w:rPr>
          <w:lang w:val="it-IT" w:eastAsia="en-GB"/>
        </w:rPr>
      </w:pPr>
      <w:r w:rsidRPr="009B6B2A">
        <w:rPr>
          <w:lang w:val="it-IT" w:eastAsia="en-GB"/>
        </w:rPr>
        <w:t>Scommesse sui Cartellini</w:t>
      </w:r>
    </w:p>
    <w:p w:rsidR="00AA21F1" w:rsidRPr="0092162D" w:rsidRDefault="0092162D" w:rsidP="00484E7C">
      <w:pPr>
        <w:rPr>
          <w:lang w:val="it-IT" w:eastAsia="en-GB"/>
        </w:rPr>
      </w:pPr>
      <w:r w:rsidRPr="0092162D">
        <w:rPr>
          <w:lang w:val="it-IT" w:eastAsia="en-GB"/>
        </w:rPr>
        <w:t xml:space="preserve">Nel caso di partita sospesa prima che </w:t>
      </w:r>
      <w:r w:rsidR="00AA21F1" w:rsidRPr="0092162D">
        <w:rPr>
          <w:lang w:val="it-IT" w:eastAsia="en-GB"/>
        </w:rPr>
        <w:t xml:space="preserve">90 </w:t>
      </w:r>
      <w:r w:rsidRPr="0092162D">
        <w:rPr>
          <w:lang w:val="it-IT" w:eastAsia="en-GB"/>
        </w:rPr>
        <w:t xml:space="preserve">minuti siano stati giocati, tutte le scommesse </w:t>
      </w:r>
      <w:r>
        <w:rPr>
          <w:lang w:val="it-IT" w:eastAsia="en-GB"/>
        </w:rPr>
        <w:t xml:space="preserve">sono nulle </w:t>
      </w:r>
      <w:r w:rsidRPr="0092162D">
        <w:rPr>
          <w:lang w:val="it-IT" w:eastAsia="en-GB"/>
        </w:rPr>
        <w:t>a meno che</w:t>
      </w:r>
      <w:r w:rsidR="00AA21F1" w:rsidRPr="0092162D">
        <w:rPr>
          <w:lang w:val="it-IT" w:eastAsia="en-GB"/>
        </w:rPr>
        <w:t xml:space="preserve"> </w:t>
      </w:r>
      <w:r>
        <w:rPr>
          <w:lang w:val="it-IT" w:eastAsia="en-GB"/>
        </w:rPr>
        <w:t>il settaggio sia già stato determinato</w:t>
      </w:r>
      <w:r w:rsidR="00AA21F1" w:rsidRPr="0092162D">
        <w:rPr>
          <w:lang w:val="it-IT" w:eastAsia="en-GB"/>
        </w:rPr>
        <w:t>.</w:t>
      </w:r>
    </w:p>
    <w:p w:rsidR="00AA21F1" w:rsidRPr="0092162D" w:rsidRDefault="0092162D" w:rsidP="00484E7C">
      <w:pPr>
        <w:rPr>
          <w:lang w:val="it-IT" w:eastAsia="en-GB"/>
        </w:rPr>
      </w:pPr>
      <w:r w:rsidRPr="0092162D">
        <w:rPr>
          <w:lang w:val="it-IT" w:eastAsia="en-GB"/>
        </w:rPr>
        <w:t xml:space="preserve">Qualsiasi cartellino nelle seguenti circorstanze non sarà considerate </w:t>
      </w:r>
      <w:r w:rsidR="009A413A">
        <w:rPr>
          <w:lang w:val="it-IT" w:eastAsia="en-GB"/>
        </w:rPr>
        <w:t>ai fini del</w:t>
      </w:r>
      <w:r w:rsidRPr="0092162D">
        <w:rPr>
          <w:lang w:val="it-IT" w:eastAsia="en-GB"/>
        </w:rPr>
        <w:t xml:space="preserve"> conteggio</w:t>
      </w:r>
      <w:r w:rsidR="00AA21F1" w:rsidRPr="0092162D">
        <w:rPr>
          <w:lang w:val="it-IT" w:eastAsia="en-GB"/>
        </w:rPr>
        <w:t>:</w:t>
      </w:r>
    </w:p>
    <w:p w:rsidR="00AA21F1" w:rsidRPr="0092162D" w:rsidRDefault="0092162D" w:rsidP="00484E7C">
      <w:pPr>
        <w:pStyle w:val="ListParagraph"/>
        <w:numPr>
          <w:ilvl w:val="0"/>
          <w:numId w:val="30"/>
        </w:numPr>
        <w:rPr>
          <w:lang w:val="it-IT" w:eastAsia="en-GB"/>
        </w:rPr>
      </w:pPr>
      <w:r w:rsidRPr="0092162D">
        <w:rPr>
          <w:lang w:val="it-IT" w:eastAsia="en-GB"/>
        </w:rPr>
        <w:t>Dopo che un giocatore è stato sostituito</w:t>
      </w:r>
    </w:p>
    <w:p w:rsidR="00AA21F1" w:rsidRPr="0092162D" w:rsidRDefault="0092162D" w:rsidP="00484E7C">
      <w:pPr>
        <w:pStyle w:val="ListParagraph"/>
        <w:numPr>
          <w:ilvl w:val="0"/>
          <w:numId w:val="30"/>
        </w:numPr>
        <w:rPr>
          <w:lang w:val="it-IT" w:eastAsia="en-GB"/>
        </w:rPr>
      </w:pPr>
      <w:r w:rsidRPr="0092162D">
        <w:rPr>
          <w:lang w:val="it-IT" w:eastAsia="en-GB"/>
        </w:rPr>
        <w:t>Prima che una sostituzione sia stata effettuata</w:t>
      </w:r>
    </w:p>
    <w:p w:rsidR="00AA21F1" w:rsidRPr="0092162D" w:rsidRDefault="00BA6972" w:rsidP="00484E7C">
      <w:pPr>
        <w:pStyle w:val="ListParagraph"/>
        <w:numPr>
          <w:ilvl w:val="0"/>
          <w:numId w:val="30"/>
        </w:numPr>
        <w:rPr>
          <w:lang w:val="it-IT" w:eastAsia="en-GB"/>
        </w:rPr>
      </w:pPr>
      <w:r>
        <w:rPr>
          <w:lang w:val="it-IT" w:eastAsia="en-GB"/>
        </w:rPr>
        <w:t>Se assegnato</w:t>
      </w:r>
      <w:r w:rsidR="0092162D" w:rsidRPr="0092162D">
        <w:rPr>
          <w:lang w:val="it-IT" w:eastAsia="en-GB"/>
        </w:rPr>
        <w:t xml:space="preserve"> a un membro dello staff</w:t>
      </w:r>
    </w:p>
    <w:p w:rsidR="00AA21F1" w:rsidRPr="002F6682" w:rsidRDefault="0092162D" w:rsidP="00484E7C">
      <w:pPr>
        <w:pStyle w:val="ListParagraph"/>
        <w:numPr>
          <w:ilvl w:val="0"/>
          <w:numId w:val="30"/>
        </w:numPr>
        <w:rPr>
          <w:lang w:val="it-IT" w:eastAsia="en-GB"/>
        </w:rPr>
      </w:pPr>
      <w:r w:rsidRPr="002F6682">
        <w:rPr>
          <w:lang w:val="it-IT" w:eastAsia="en-GB"/>
        </w:rPr>
        <w:t>Se assegnato dopo la fine della partita</w:t>
      </w:r>
    </w:p>
    <w:p w:rsidR="004A3A7A" w:rsidRPr="0092162D" w:rsidRDefault="0092162D" w:rsidP="00484E7C">
      <w:pPr>
        <w:rPr>
          <w:lang w:val="it-IT"/>
        </w:rPr>
      </w:pPr>
      <w:r w:rsidRPr="0092162D">
        <w:rPr>
          <w:lang w:val="it-IT" w:eastAsia="en-GB"/>
        </w:rPr>
        <w:lastRenderedPageBreak/>
        <w:t>Due cartellini gialli, che comportano il cartellino rosso, saranno contati come un totale di tre cartellini</w:t>
      </w:r>
      <w:r w:rsidR="00AA21F1" w:rsidRPr="0092162D">
        <w:rPr>
          <w:lang w:val="it-IT" w:eastAsia="en-GB"/>
        </w:rPr>
        <w:t xml:space="preserve">. </w:t>
      </w:r>
      <w:r w:rsidR="00AA21F1" w:rsidRPr="0092162D">
        <w:rPr>
          <w:lang w:val="it-IT" w:eastAsia="en-GB"/>
        </w:rPr>
        <w:br/>
      </w:r>
      <w:r w:rsidRPr="0092162D">
        <w:rPr>
          <w:lang w:val="it-IT"/>
        </w:rPr>
        <w:t>Nel caso in cui due o più giocatori ricevano un cartellino per lo stesso evento, il primo giocatore a ricevere il cartellino sarà considerato per l’assegnaz</w:t>
      </w:r>
      <w:r>
        <w:rPr>
          <w:lang w:val="it-IT"/>
        </w:rPr>
        <w:t>ione delle vincite</w:t>
      </w:r>
      <w:r w:rsidR="004A3A7A" w:rsidRPr="0092162D">
        <w:rPr>
          <w:lang w:val="it-IT"/>
        </w:rPr>
        <w:t xml:space="preserve">. </w:t>
      </w:r>
      <w:r>
        <w:rPr>
          <w:lang w:val="it-IT"/>
        </w:rPr>
        <w:t>Sia i cartellini gialli che rossi contano per questo mercato</w:t>
      </w:r>
      <w:r w:rsidR="004A3A7A" w:rsidRPr="0092162D">
        <w:rPr>
          <w:lang w:val="it-IT"/>
        </w:rPr>
        <w:t>.</w:t>
      </w:r>
    </w:p>
    <w:p w:rsidR="0086757F" w:rsidRPr="0092162D" w:rsidRDefault="00EB79F0" w:rsidP="00484E7C">
      <w:pPr>
        <w:rPr>
          <w:lang w:val="it-IT" w:eastAsia="en-GB"/>
        </w:rPr>
      </w:pPr>
      <w:r>
        <w:rPr>
          <w:lang w:val="it-IT" w:eastAsia="en-GB"/>
        </w:rPr>
        <w:t>I p</w:t>
      </w:r>
      <w:r w:rsidR="0092162D">
        <w:rPr>
          <w:lang w:val="it-IT" w:eastAsia="en-GB"/>
        </w:rPr>
        <w:t>unti dei cartellini sono definiti in questo modo</w:t>
      </w:r>
      <w:r w:rsidR="0086757F" w:rsidRPr="0092162D">
        <w:rPr>
          <w:lang w:val="it-IT" w:eastAsia="en-GB"/>
        </w:rPr>
        <w:t>:</w:t>
      </w:r>
    </w:p>
    <w:p w:rsidR="0086757F" w:rsidRDefault="00AA21F1" w:rsidP="00484E7C">
      <w:pPr>
        <w:pStyle w:val="ListParagraph"/>
        <w:numPr>
          <w:ilvl w:val="0"/>
          <w:numId w:val="31"/>
        </w:numPr>
        <w:rPr>
          <w:lang w:eastAsia="en-GB"/>
        </w:rPr>
      </w:pPr>
      <w:r w:rsidRPr="007C3553">
        <w:rPr>
          <w:lang w:eastAsia="en-GB"/>
        </w:rPr>
        <w:t>10</w:t>
      </w:r>
      <w:r w:rsidR="00327AFD">
        <w:rPr>
          <w:lang w:eastAsia="en-GB"/>
        </w:rPr>
        <w:t xml:space="preserve"> </w:t>
      </w:r>
      <w:r w:rsidR="0092162D">
        <w:rPr>
          <w:lang w:eastAsia="en-GB"/>
        </w:rPr>
        <w:t>punti per un cartellino giallo</w:t>
      </w:r>
    </w:p>
    <w:p w:rsidR="0086757F" w:rsidRPr="0092162D" w:rsidRDefault="00AA21F1" w:rsidP="00484E7C">
      <w:pPr>
        <w:pStyle w:val="ListParagraph"/>
        <w:numPr>
          <w:ilvl w:val="0"/>
          <w:numId w:val="31"/>
        </w:numPr>
        <w:rPr>
          <w:lang w:val="it-IT" w:eastAsia="en-GB"/>
        </w:rPr>
      </w:pPr>
      <w:r w:rsidRPr="0092162D">
        <w:rPr>
          <w:lang w:val="it-IT" w:eastAsia="en-GB"/>
        </w:rPr>
        <w:t>25</w:t>
      </w:r>
      <w:r w:rsidR="00327AFD" w:rsidRPr="0092162D">
        <w:rPr>
          <w:lang w:val="it-IT" w:eastAsia="en-GB"/>
        </w:rPr>
        <w:t xml:space="preserve"> </w:t>
      </w:r>
      <w:r w:rsidR="0092162D" w:rsidRPr="0092162D">
        <w:rPr>
          <w:lang w:val="it-IT" w:eastAsia="en-GB"/>
        </w:rPr>
        <w:t>punti per un cartellino rosso</w:t>
      </w:r>
    </w:p>
    <w:p w:rsidR="00AA21F1" w:rsidRPr="0092162D" w:rsidRDefault="00BA3230" w:rsidP="00484E7C">
      <w:pPr>
        <w:rPr>
          <w:lang w:val="it-IT" w:eastAsia="en-GB"/>
        </w:rPr>
      </w:pPr>
      <w:r>
        <w:rPr>
          <w:lang w:val="it-IT" w:eastAsia="en-GB"/>
        </w:rPr>
        <w:t xml:space="preserve">Il </w:t>
      </w:r>
      <w:r w:rsidR="0092162D" w:rsidRPr="0092162D">
        <w:rPr>
          <w:lang w:val="it-IT" w:eastAsia="en-GB"/>
        </w:rPr>
        <w:t xml:space="preserve">numero </w:t>
      </w:r>
      <w:r>
        <w:rPr>
          <w:lang w:val="it-IT" w:eastAsia="en-GB"/>
        </w:rPr>
        <w:t xml:space="preserve">massimo </w:t>
      </w:r>
      <w:r w:rsidR="0092162D" w:rsidRPr="0092162D">
        <w:rPr>
          <w:lang w:val="it-IT" w:eastAsia="en-GB"/>
        </w:rPr>
        <w:t>di punti che può essere assegnato a un singolo giocatore è</w:t>
      </w:r>
      <w:r w:rsidR="00327AFD" w:rsidRPr="0092162D">
        <w:rPr>
          <w:lang w:val="it-IT" w:eastAsia="en-GB"/>
        </w:rPr>
        <w:t xml:space="preserve"> 35 (</w:t>
      </w:r>
      <w:r w:rsidR="00AA21F1" w:rsidRPr="0092162D">
        <w:rPr>
          <w:lang w:val="it-IT" w:eastAsia="en-GB"/>
        </w:rPr>
        <w:t>10</w:t>
      </w:r>
      <w:r w:rsidR="00327AFD" w:rsidRPr="0092162D">
        <w:rPr>
          <w:lang w:val="it-IT" w:eastAsia="en-GB"/>
        </w:rPr>
        <w:t xml:space="preserve"> </w:t>
      </w:r>
      <w:r w:rsidR="0092162D" w:rsidRPr="0092162D">
        <w:rPr>
          <w:lang w:val="it-IT" w:eastAsia="en-GB"/>
        </w:rPr>
        <w:t>punti per un cartellino giallo</w:t>
      </w:r>
      <w:r w:rsidR="00327AFD" w:rsidRPr="0092162D">
        <w:rPr>
          <w:lang w:val="it-IT" w:eastAsia="en-GB"/>
        </w:rPr>
        <w:t xml:space="preserve">, 25 </w:t>
      </w:r>
      <w:r w:rsidR="0092162D">
        <w:rPr>
          <w:lang w:val="it-IT" w:eastAsia="en-GB"/>
        </w:rPr>
        <w:t>punti per un cartellino rosso</w:t>
      </w:r>
      <w:r w:rsidR="00AA21F1" w:rsidRPr="0092162D">
        <w:rPr>
          <w:lang w:val="it-IT" w:eastAsia="en-GB"/>
        </w:rPr>
        <w:t xml:space="preserve">) </w:t>
      </w:r>
      <w:r w:rsidR="0092162D">
        <w:rPr>
          <w:lang w:val="it-IT" w:eastAsia="en-GB"/>
        </w:rPr>
        <w:t>a prescindere dal fatto che il giocatore abbia ricevuto due cartellini gialli e quindi un cartellino rosso</w:t>
      </w:r>
      <w:r w:rsidR="00AA21F1" w:rsidRPr="0092162D">
        <w:rPr>
          <w:lang w:val="it-IT" w:eastAsia="en-GB"/>
        </w:rPr>
        <w:t>.</w:t>
      </w:r>
    </w:p>
    <w:p w:rsidR="00182726" w:rsidRPr="009A3D87" w:rsidRDefault="009A3D87" w:rsidP="00484E7C">
      <w:pPr>
        <w:pStyle w:val="Heading4"/>
        <w:rPr>
          <w:rStyle w:val="Heading3Char"/>
          <w:lang w:val="it-IT"/>
        </w:rPr>
      </w:pPr>
      <w:r w:rsidRPr="009A3D87">
        <w:rPr>
          <w:lang w:val="it-IT"/>
        </w:rPr>
        <w:t xml:space="preserve">Primo Cartellino </w:t>
      </w:r>
      <w:r w:rsidR="00F53A19" w:rsidRPr="009A3D87">
        <w:rPr>
          <w:rStyle w:val="SubtleEmphasis"/>
          <w:lang w:val="it-IT"/>
        </w:rPr>
        <w:t>(3-way)</w:t>
      </w:r>
    </w:p>
    <w:p w:rsidR="00182726" w:rsidRPr="009A3D87" w:rsidRDefault="009A3D87" w:rsidP="00484E7C">
      <w:pPr>
        <w:rPr>
          <w:lang w:val="it-IT" w:eastAsia="en-GB"/>
        </w:rPr>
      </w:pPr>
      <w:r w:rsidRPr="009A3D87">
        <w:rPr>
          <w:lang w:val="it-IT" w:eastAsia="en-GB"/>
        </w:rPr>
        <w:t>Previsione su quale squadra riceverà il primo cartellino nel corso della partita</w:t>
      </w:r>
      <w:r w:rsidR="00AA21F1" w:rsidRPr="009A3D87">
        <w:rPr>
          <w:lang w:val="it-IT" w:eastAsia="en-GB"/>
        </w:rPr>
        <w:t>.</w:t>
      </w:r>
    </w:p>
    <w:p w:rsidR="00AA21F1" w:rsidRPr="00D02C6A" w:rsidRDefault="009A3D87" w:rsidP="00484E7C">
      <w:pPr>
        <w:pStyle w:val="Heading4"/>
        <w:rPr>
          <w:lang w:val="it-IT" w:eastAsia="en-GB"/>
        </w:rPr>
      </w:pPr>
      <w:r w:rsidRPr="00D02C6A">
        <w:rPr>
          <w:lang w:val="it-IT"/>
        </w:rPr>
        <w:t xml:space="preserve">Cartellini Totali </w:t>
      </w:r>
      <w:r w:rsidR="00F53A19" w:rsidRPr="00D02C6A">
        <w:rPr>
          <w:rStyle w:val="SubtleEmphasis"/>
          <w:lang w:val="it-IT"/>
        </w:rPr>
        <w:t>(2-way)</w:t>
      </w:r>
    </w:p>
    <w:p w:rsidR="000B2A09" w:rsidRPr="00D02C6A" w:rsidRDefault="009A3D87" w:rsidP="000B2A09">
      <w:pPr>
        <w:rPr>
          <w:lang w:val="it-IT" w:eastAsia="en-GB"/>
        </w:rPr>
      </w:pPr>
      <w:r w:rsidRPr="00D02C6A">
        <w:rPr>
          <w:lang w:val="it-IT" w:eastAsia="en-GB"/>
        </w:rPr>
        <w:t>Previsione sul numero totale di cartellini assegnati nel corso della partita</w:t>
      </w:r>
      <w:r w:rsidR="000B2A09" w:rsidRPr="00D02C6A">
        <w:rPr>
          <w:lang w:val="it-IT" w:eastAsia="en-GB"/>
        </w:rPr>
        <w:t>.</w:t>
      </w:r>
    </w:p>
    <w:p w:rsidR="00182726" w:rsidRPr="00D02C6A" w:rsidRDefault="00D02C6A" w:rsidP="00484E7C">
      <w:pPr>
        <w:pStyle w:val="Heading4"/>
        <w:rPr>
          <w:rStyle w:val="Heading3Char"/>
          <w:b/>
          <w:lang w:val="it-IT"/>
        </w:rPr>
      </w:pPr>
      <w:r w:rsidRPr="00D02C6A">
        <w:rPr>
          <w:lang w:val="it-IT"/>
        </w:rPr>
        <w:t xml:space="preserve">Cartellini Totali </w:t>
      </w:r>
      <w:r w:rsidR="00F53A19" w:rsidRPr="00D02C6A">
        <w:rPr>
          <w:lang w:val="it-IT"/>
        </w:rPr>
        <w:t>(</w:t>
      </w:r>
      <w:r w:rsidRPr="00D02C6A">
        <w:rPr>
          <w:lang w:val="it-IT"/>
        </w:rPr>
        <w:t>esatti</w:t>
      </w:r>
      <w:r w:rsidR="00F53A19" w:rsidRPr="00D02C6A">
        <w:rPr>
          <w:lang w:val="it-IT"/>
        </w:rPr>
        <w:t>)</w:t>
      </w:r>
      <w:r w:rsidR="00F53A19" w:rsidRPr="00D02C6A">
        <w:rPr>
          <w:rStyle w:val="Heading3Char"/>
          <w:lang w:val="it-IT"/>
        </w:rPr>
        <w:t xml:space="preserve"> </w:t>
      </w:r>
      <w:r w:rsidR="00F53A19" w:rsidRPr="00D02C6A">
        <w:rPr>
          <w:rStyle w:val="SubtleEmphasis"/>
          <w:lang w:val="it-IT"/>
        </w:rPr>
        <w:t>(10-way)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t>Previsione sul numero totale di cartellini assegnati nel corso della partita.</w:t>
      </w:r>
    </w:p>
    <w:p w:rsidR="00327AFD" w:rsidRPr="00D02C6A" w:rsidRDefault="00D02C6A" w:rsidP="00484E7C">
      <w:pPr>
        <w:pStyle w:val="Heading4"/>
        <w:rPr>
          <w:bCs w:val="0"/>
          <w:lang w:val="it-IT"/>
        </w:rPr>
      </w:pPr>
      <w:r w:rsidRPr="00D02C6A">
        <w:rPr>
          <w:lang w:val="it-IT"/>
        </w:rPr>
        <w:t xml:space="preserve">1o Tempo </w:t>
      </w:r>
      <w:r w:rsidR="0086757F" w:rsidRPr="00D02C6A">
        <w:rPr>
          <w:lang w:val="it-IT"/>
        </w:rPr>
        <w:t xml:space="preserve">– </w:t>
      </w:r>
      <w:r w:rsidRPr="00D02C6A">
        <w:rPr>
          <w:lang w:val="it-IT"/>
        </w:rPr>
        <w:t xml:space="preserve">Cartellini Totali </w:t>
      </w:r>
      <w:r w:rsidR="00F53A19" w:rsidRPr="00D02C6A">
        <w:rPr>
          <w:rStyle w:val="SubtleEmphasis"/>
          <w:lang w:val="it-IT"/>
        </w:rPr>
        <w:t>(2-way)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t xml:space="preserve">Previsione sul numero totale di cartellini assegnati nel corso </w:t>
      </w:r>
      <w:r>
        <w:rPr>
          <w:lang w:val="it-IT" w:eastAsia="en-GB"/>
        </w:rPr>
        <w:t>del primo tempo</w:t>
      </w:r>
      <w:r w:rsidRPr="00D02C6A">
        <w:rPr>
          <w:lang w:val="it-IT" w:eastAsia="en-GB"/>
        </w:rPr>
        <w:t>.</w:t>
      </w:r>
    </w:p>
    <w:p w:rsidR="00D02C6A" w:rsidRPr="00D02C6A" w:rsidRDefault="00D02C6A" w:rsidP="00D02C6A">
      <w:pPr>
        <w:pStyle w:val="Heading4"/>
        <w:rPr>
          <w:bCs w:val="0"/>
          <w:lang w:val="it-IT"/>
        </w:rPr>
      </w:pPr>
      <w:r w:rsidRPr="00D02C6A">
        <w:rPr>
          <w:lang w:val="it-IT"/>
        </w:rPr>
        <w:t>1o Tempo – Cartellini Totali</w:t>
      </w:r>
      <w:r>
        <w:rPr>
          <w:lang w:val="it-IT"/>
        </w:rPr>
        <w:t xml:space="preserve"> (esatti)</w:t>
      </w:r>
      <w:r w:rsidRPr="00D02C6A">
        <w:rPr>
          <w:lang w:val="it-IT"/>
        </w:rPr>
        <w:t xml:space="preserve"> </w:t>
      </w:r>
      <w:r w:rsidRPr="00D02C6A">
        <w:rPr>
          <w:rStyle w:val="SubtleEmphasis"/>
          <w:lang w:val="it-IT"/>
        </w:rPr>
        <w:t>(2-way)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t xml:space="preserve">Previsione sul numero totale di cartellini assegnati nel corso </w:t>
      </w:r>
      <w:r>
        <w:rPr>
          <w:lang w:val="it-IT" w:eastAsia="en-GB"/>
        </w:rPr>
        <w:t>del primo tempo</w:t>
      </w:r>
      <w:r w:rsidRPr="00D02C6A">
        <w:rPr>
          <w:lang w:val="it-IT" w:eastAsia="en-GB"/>
        </w:rPr>
        <w:t>.</w:t>
      </w:r>
    </w:p>
    <w:p w:rsidR="0086757F" w:rsidRPr="00D02C6A" w:rsidRDefault="00D02C6A" w:rsidP="00484E7C">
      <w:pPr>
        <w:pStyle w:val="Heading4"/>
        <w:rPr>
          <w:b w:val="0"/>
          <w:lang w:val="it-IT" w:eastAsia="en-GB"/>
        </w:rPr>
      </w:pPr>
      <w:r w:rsidRPr="00D02C6A">
        <w:rPr>
          <w:lang w:val="it-IT"/>
        </w:rPr>
        <w:t xml:space="preserve">Cartellini Totali Squadra di Casa </w:t>
      </w:r>
      <w:r w:rsidR="00F53A19" w:rsidRPr="00D02C6A">
        <w:rPr>
          <w:rStyle w:val="SubtleEmphasis"/>
          <w:lang w:val="it-IT"/>
        </w:rPr>
        <w:t>(4-way)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t xml:space="preserve">Previsione sul numero totale di cartellini assegnati </w:t>
      </w:r>
      <w:r>
        <w:rPr>
          <w:lang w:val="it-IT" w:eastAsia="en-GB"/>
        </w:rPr>
        <w:t>alla squadra di casa</w:t>
      </w:r>
      <w:r w:rsidRPr="00D02C6A">
        <w:rPr>
          <w:lang w:val="it-IT" w:eastAsia="en-GB"/>
        </w:rPr>
        <w:t>.</w:t>
      </w:r>
    </w:p>
    <w:p w:rsidR="00D02C6A" w:rsidRPr="00D02C6A" w:rsidRDefault="00D02C6A" w:rsidP="00D02C6A">
      <w:pPr>
        <w:pStyle w:val="Heading4"/>
        <w:rPr>
          <w:b w:val="0"/>
          <w:lang w:val="it-IT" w:eastAsia="en-GB"/>
        </w:rPr>
      </w:pPr>
      <w:r w:rsidRPr="00D02C6A">
        <w:rPr>
          <w:lang w:val="it-IT"/>
        </w:rPr>
        <w:t xml:space="preserve">Cartellini Totali Squadra </w:t>
      </w:r>
      <w:r>
        <w:rPr>
          <w:lang w:val="it-IT"/>
        </w:rPr>
        <w:t xml:space="preserve">Ospite </w:t>
      </w:r>
      <w:r w:rsidRPr="00D02C6A">
        <w:rPr>
          <w:rStyle w:val="SubtleEmphasis"/>
          <w:lang w:val="it-IT"/>
        </w:rPr>
        <w:t>(4-way)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t xml:space="preserve">Previsione sul numero totale di cartellini assegnati </w:t>
      </w:r>
      <w:r>
        <w:rPr>
          <w:lang w:val="it-IT" w:eastAsia="en-GB"/>
        </w:rPr>
        <w:t>alla squadra ospite</w:t>
      </w:r>
      <w:r w:rsidRPr="00D02C6A">
        <w:rPr>
          <w:lang w:val="it-IT" w:eastAsia="en-GB"/>
        </w:rPr>
        <w:t>.</w:t>
      </w:r>
    </w:p>
    <w:p w:rsidR="0086757F" w:rsidRPr="00D02C6A" w:rsidRDefault="00D02C6A" w:rsidP="00484E7C">
      <w:pPr>
        <w:pStyle w:val="Heading4"/>
        <w:rPr>
          <w:bCs w:val="0"/>
          <w:lang w:val="it-IT"/>
        </w:rPr>
      </w:pPr>
      <w:r w:rsidRPr="00D02C6A">
        <w:rPr>
          <w:lang w:val="it-IT"/>
        </w:rPr>
        <w:t xml:space="preserve">1o tempo </w:t>
      </w:r>
      <w:r w:rsidR="0086757F" w:rsidRPr="00D02C6A">
        <w:rPr>
          <w:lang w:val="it-IT"/>
        </w:rPr>
        <w:t xml:space="preserve">– </w:t>
      </w:r>
      <w:r w:rsidRPr="00D02C6A">
        <w:rPr>
          <w:lang w:val="it-IT"/>
        </w:rPr>
        <w:t xml:space="preserve">Cartellini Totali Squadra di Casa </w:t>
      </w:r>
      <w:r w:rsidR="00F53A19" w:rsidRPr="00D02C6A">
        <w:rPr>
          <w:rStyle w:val="SubtleEmphasis"/>
          <w:lang w:val="it-IT"/>
        </w:rPr>
        <w:t>(4-way)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t xml:space="preserve">Previsione sul numero di cartellini assegnati </w:t>
      </w:r>
      <w:r>
        <w:rPr>
          <w:lang w:val="it-IT" w:eastAsia="en-GB"/>
        </w:rPr>
        <w:t>alla squadra di casa nel primo tempo</w:t>
      </w:r>
      <w:r w:rsidRPr="00D02C6A">
        <w:rPr>
          <w:lang w:val="it-IT" w:eastAsia="en-GB"/>
        </w:rPr>
        <w:t>.</w:t>
      </w:r>
    </w:p>
    <w:p w:rsidR="00D02C6A" w:rsidRPr="00D02C6A" w:rsidRDefault="00D02C6A" w:rsidP="00D02C6A">
      <w:pPr>
        <w:pStyle w:val="Heading4"/>
        <w:rPr>
          <w:bCs w:val="0"/>
          <w:lang w:val="it-IT"/>
        </w:rPr>
      </w:pPr>
      <w:r w:rsidRPr="00D02C6A">
        <w:rPr>
          <w:lang w:val="it-IT"/>
        </w:rPr>
        <w:t xml:space="preserve">1o tempo – Cartellini Totali Squadra </w:t>
      </w:r>
      <w:r>
        <w:rPr>
          <w:lang w:val="it-IT"/>
        </w:rPr>
        <w:t xml:space="preserve">Ospite </w:t>
      </w:r>
      <w:r w:rsidRPr="00D02C6A">
        <w:rPr>
          <w:rStyle w:val="SubtleEmphasis"/>
          <w:lang w:val="it-IT"/>
        </w:rPr>
        <w:t>(4-way)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t xml:space="preserve">Previsione sul numero di cartellini assegnati </w:t>
      </w:r>
      <w:r>
        <w:rPr>
          <w:lang w:val="it-IT" w:eastAsia="en-GB"/>
        </w:rPr>
        <w:t>alla squadra ospite nel primo tempo</w:t>
      </w:r>
      <w:r w:rsidRPr="00D02C6A">
        <w:rPr>
          <w:lang w:val="it-IT" w:eastAsia="en-GB"/>
        </w:rPr>
        <w:t>.</w:t>
      </w:r>
    </w:p>
    <w:p w:rsidR="0086757F" w:rsidRPr="00D02C6A" w:rsidRDefault="00D02C6A" w:rsidP="00484E7C">
      <w:pPr>
        <w:pStyle w:val="Heading4"/>
        <w:rPr>
          <w:lang w:val="it-IT" w:eastAsia="en-GB"/>
        </w:rPr>
      </w:pPr>
      <w:r w:rsidRPr="00D02C6A">
        <w:rPr>
          <w:lang w:val="it-IT"/>
        </w:rPr>
        <w:t xml:space="preserve">Punti Cartellini Totali </w:t>
      </w:r>
      <w:r w:rsidR="00F53A19" w:rsidRPr="00D02C6A">
        <w:rPr>
          <w:rStyle w:val="SubtleEmphasis"/>
          <w:lang w:val="it-IT"/>
        </w:rPr>
        <w:t>(2-way)</w:t>
      </w:r>
    </w:p>
    <w:p w:rsidR="0086757F" w:rsidRPr="00D02C6A" w:rsidRDefault="00D02C6A" w:rsidP="00484E7C">
      <w:pPr>
        <w:rPr>
          <w:lang w:val="it-IT" w:eastAsia="en-GB"/>
        </w:rPr>
      </w:pPr>
      <w:r w:rsidRPr="00D02C6A">
        <w:rPr>
          <w:lang w:val="it-IT" w:eastAsia="en-GB"/>
        </w:rPr>
        <w:t>Previsione sul numero totali di punti per cartellini nella partita</w:t>
      </w:r>
      <w:r w:rsidR="0086757F" w:rsidRPr="00D02C6A">
        <w:rPr>
          <w:lang w:val="it-IT" w:eastAsia="en-GB"/>
        </w:rPr>
        <w:t>.</w:t>
      </w:r>
    </w:p>
    <w:p w:rsidR="0086757F" w:rsidRPr="00D02C6A" w:rsidRDefault="00D02C6A" w:rsidP="00484E7C">
      <w:pPr>
        <w:pStyle w:val="Heading4"/>
        <w:rPr>
          <w:lang w:val="it-IT" w:eastAsia="en-GB"/>
        </w:rPr>
      </w:pPr>
      <w:r w:rsidRPr="00D02C6A">
        <w:rPr>
          <w:lang w:val="it-IT"/>
        </w:rPr>
        <w:t xml:space="preserve">Punti Cartellini Totali </w:t>
      </w:r>
      <w:r w:rsidR="0086757F" w:rsidRPr="00D02C6A">
        <w:rPr>
          <w:lang w:val="it-IT"/>
        </w:rPr>
        <w:t>(</w:t>
      </w:r>
      <w:r>
        <w:rPr>
          <w:lang w:val="it-IT"/>
        </w:rPr>
        <w:t>accumulati</w:t>
      </w:r>
      <w:r w:rsidR="0086757F" w:rsidRPr="00D02C6A">
        <w:rPr>
          <w:lang w:val="it-IT"/>
        </w:rPr>
        <w:t>)</w:t>
      </w:r>
      <w:r w:rsidR="00F53A19" w:rsidRPr="00D02C6A">
        <w:rPr>
          <w:rStyle w:val="Heading3Char"/>
          <w:b/>
          <w:lang w:val="it-IT"/>
        </w:rPr>
        <w:t xml:space="preserve"> </w:t>
      </w:r>
      <w:r w:rsidR="00F53A19" w:rsidRPr="00D02C6A">
        <w:rPr>
          <w:rStyle w:val="SubtleEmphasis"/>
          <w:lang w:val="it-IT"/>
        </w:rPr>
        <w:t>(5-way)</w:t>
      </w:r>
    </w:p>
    <w:p w:rsidR="00D02C6A" w:rsidRPr="008956FD" w:rsidRDefault="00D02C6A" w:rsidP="00D02C6A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</w:t>
      </w:r>
      <w:r>
        <w:rPr>
          <w:lang w:val="it-IT" w:eastAsia="en-GB"/>
        </w:rPr>
        <w:t>esatto di punti per cartellini nella partita</w:t>
      </w:r>
      <w:r w:rsidRPr="008956FD">
        <w:rPr>
          <w:lang w:val="it-IT" w:eastAsia="en-GB"/>
        </w:rPr>
        <w:t>.</w:t>
      </w:r>
    </w:p>
    <w:p w:rsidR="0086757F" w:rsidRPr="00D02C6A" w:rsidRDefault="00D02C6A" w:rsidP="00484E7C">
      <w:pPr>
        <w:pStyle w:val="Heading4"/>
        <w:rPr>
          <w:bCs w:val="0"/>
          <w:lang w:val="it-IT"/>
        </w:rPr>
      </w:pPr>
      <w:r w:rsidRPr="00D02C6A">
        <w:rPr>
          <w:lang w:val="it-IT"/>
        </w:rPr>
        <w:t xml:space="preserve">1o Tempo </w:t>
      </w:r>
      <w:r w:rsidR="0086757F" w:rsidRPr="00D02C6A">
        <w:rPr>
          <w:lang w:val="it-IT"/>
        </w:rPr>
        <w:t xml:space="preserve">– </w:t>
      </w:r>
      <w:r w:rsidRPr="00D02C6A">
        <w:rPr>
          <w:lang w:val="it-IT"/>
        </w:rPr>
        <w:t xml:space="preserve">Punti Cartellini Totali </w:t>
      </w:r>
      <w:r w:rsidR="00F53A19" w:rsidRPr="00D02C6A">
        <w:rPr>
          <w:rStyle w:val="SubtleEmphasis"/>
          <w:lang w:val="it-IT"/>
        </w:rPr>
        <w:t>(2-way)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t xml:space="preserve">Previsione sul numero totali di punti per cartellini </w:t>
      </w:r>
      <w:r>
        <w:rPr>
          <w:lang w:val="it-IT" w:eastAsia="en-GB"/>
        </w:rPr>
        <w:t>nel primo tempo</w:t>
      </w:r>
      <w:r w:rsidRPr="00D02C6A">
        <w:rPr>
          <w:lang w:val="it-IT" w:eastAsia="en-GB"/>
        </w:rPr>
        <w:t>.</w:t>
      </w:r>
    </w:p>
    <w:p w:rsidR="0086757F" w:rsidRPr="00D02C6A" w:rsidRDefault="00D02C6A" w:rsidP="00484E7C">
      <w:pPr>
        <w:pStyle w:val="Heading4"/>
        <w:rPr>
          <w:bCs w:val="0"/>
          <w:lang w:val="it-IT"/>
        </w:rPr>
      </w:pPr>
      <w:r w:rsidRPr="00D02C6A">
        <w:rPr>
          <w:lang w:val="it-IT"/>
        </w:rPr>
        <w:t xml:space="preserve">1o Tempo – Punti Cartellini Totali </w:t>
      </w:r>
      <w:r w:rsidR="0086757F" w:rsidRPr="00D02C6A">
        <w:rPr>
          <w:lang w:val="it-IT"/>
        </w:rPr>
        <w:t>(</w:t>
      </w:r>
      <w:r>
        <w:rPr>
          <w:lang w:val="it-IT"/>
        </w:rPr>
        <w:t>accumulati</w:t>
      </w:r>
      <w:r w:rsidR="0086757F" w:rsidRPr="00D02C6A">
        <w:rPr>
          <w:lang w:val="it-IT"/>
        </w:rPr>
        <w:t>)</w:t>
      </w:r>
      <w:r w:rsidR="00F53A19" w:rsidRPr="00D02C6A">
        <w:rPr>
          <w:rStyle w:val="Heading3Char"/>
          <w:b/>
          <w:lang w:val="it-IT"/>
        </w:rPr>
        <w:t xml:space="preserve"> </w:t>
      </w:r>
      <w:r w:rsidR="00F53A19" w:rsidRPr="00D02C6A">
        <w:rPr>
          <w:rStyle w:val="SubtleEmphasis"/>
          <w:lang w:val="it-IT"/>
        </w:rPr>
        <w:t>(4-way)</w:t>
      </w:r>
    </w:p>
    <w:p w:rsidR="00D02C6A" w:rsidRPr="008956FD" w:rsidRDefault="00D02C6A" w:rsidP="00D02C6A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</w:t>
      </w:r>
      <w:r>
        <w:rPr>
          <w:lang w:val="it-IT" w:eastAsia="en-GB"/>
        </w:rPr>
        <w:t>esatto di punti per cartellini nel primo tempo</w:t>
      </w:r>
      <w:r w:rsidRPr="008956FD">
        <w:rPr>
          <w:lang w:val="it-IT" w:eastAsia="en-GB"/>
        </w:rPr>
        <w:t>.</w:t>
      </w:r>
    </w:p>
    <w:p w:rsidR="00B645DA" w:rsidRPr="00D02C6A" w:rsidRDefault="008A2501" w:rsidP="00B645DA">
      <w:pPr>
        <w:pStyle w:val="Heading3"/>
        <w:rPr>
          <w:lang w:val="it-IT" w:eastAsia="en-GB"/>
        </w:rPr>
      </w:pPr>
      <w:r w:rsidRPr="00D02C6A">
        <w:rPr>
          <w:lang w:val="it-IT" w:eastAsia="en-GB"/>
        </w:rPr>
        <w:t>Scommesse sui Marcatori</w:t>
      </w:r>
    </w:p>
    <w:p w:rsidR="00B645DA" w:rsidRPr="00D02C6A" w:rsidRDefault="00D02C6A" w:rsidP="00B645DA">
      <w:pPr>
        <w:rPr>
          <w:lang w:val="it-IT" w:eastAsia="en-GB"/>
        </w:rPr>
      </w:pPr>
      <w:r w:rsidRPr="00D02C6A">
        <w:rPr>
          <w:lang w:val="it-IT" w:eastAsia="en-GB"/>
        </w:rPr>
        <w:t>Gli autogol non contano nel settaggio delle scommesse</w:t>
      </w:r>
      <w:r w:rsidR="00B645DA" w:rsidRPr="00D02C6A">
        <w:rPr>
          <w:lang w:val="it-IT" w:eastAsia="en-GB"/>
        </w:rPr>
        <w:t>.</w:t>
      </w:r>
    </w:p>
    <w:p w:rsidR="005A4F8B" w:rsidRPr="002F6682" w:rsidRDefault="00D02C6A" w:rsidP="00D23D75">
      <w:pPr>
        <w:pStyle w:val="Heading4"/>
        <w:rPr>
          <w:rStyle w:val="Heading3Char"/>
          <w:b/>
          <w:bCs/>
          <w:color w:val="000000" w:themeColor="text1"/>
          <w:sz w:val="22"/>
          <w:lang w:val="it-IT"/>
        </w:rPr>
      </w:pPr>
      <w:r>
        <w:rPr>
          <w:rStyle w:val="Heading3Char"/>
          <w:b/>
          <w:bCs/>
          <w:color w:val="000000" w:themeColor="text1"/>
          <w:sz w:val="22"/>
          <w:lang w:val="it-IT"/>
        </w:rPr>
        <w:t>Primo Marcatore</w:t>
      </w:r>
    </w:p>
    <w:p w:rsidR="000157AB" w:rsidRPr="00D02C6A" w:rsidRDefault="00D02C6A" w:rsidP="00484E7C">
      <w:pPr>
        <w:rPr>
          <w:lang w:val="it-IT" w:eastAsia="en-GB"/>
        </w:rPr>
      </w:pPr>
      <w:r w:rsidRPr="00D02C6A">
        <w:rPr>
          <w:lang w:val="it-IT" w:eastAsia="en-GB"/>
        </w:rPr>
        <w:t>Previsione su quale giocatore segnerà il primo gol in una partita</w:t>
      </w:r>
      <w:r w:rsidR="000157AB" w:rsidRPr="00D02C6A">
        <w:rPr>
          <w:lang w:val="it-IT" w:eastAsia="en-GB"/>
        </w:rPr>
        <w:t>.</w:t>
      </w:r>
    </w:p>
    <w:p w:rsidR="000157AB" w:rsidRPr="00D02C6A" w:rsidRDefault="00D02C6A" w:rsidP="00484E7C">
      <w:pPr>
        <w:rPr>
          <w:lang w:val="it-IT" w:eastAsia="en-GB"/>
        </w:rPr>
      </w:pPr>
      <w:r w:rsidRPr="00D02C6A">
        <w:rPr>
          <w:lang w:val="it-IT" w:eastAsia="en-GB"/>
        </w:rPr>
        <w:t>Le scommesse verranno considerate nulle su puntate su giocatori in queste circostanze</w:t>
      </w:r>
      <w:r w:rsidR="000157AB" w:rsidRPr="00D02C6A">
        <w:rPr>
          <w:lang w:val="it-IT" w:eastAsia="en-GB"/>
        </w:rPr>
        <w:t>:</w:t>
      </w:r>
    </w:p>
    <w:p w:rsidR="00211ADA" w:rsidRPr="002F6682" w:rsidRDefault="00D02C6A" w:rsidP="00484E7C">
      <w:pPr>
        <w:pStyle w:val="ListParagraph"/>
        <w:numPr>
          <w:ilvl w:val="0"/>
          <w:numId w:val="32"/>
        </w:numPr>
        <w:rPr>
          <w:lang w:val="it-IT" w:eastAsia="en-GB"/>
        </w:rPr>
      </w:pPr>
      <w:r w:rsidRPr="002F6682">
        <w:rPr>
          <w:lang w:val="it-IT" w:eastAsia="en-GB"/>
        </w:rPr>
        <w:t>Se il giocatore non scende in campo</w:t>
      </w:r>
      <w:r w:rsidR="00E8317A">
        <w:rPr>
          <w:lang w:val="it-IT" w:eastAsia="en-GB"/>
        </w:rPr>
        <w:t>.</w:t>
      </w:r>
    </w:p>
    <w:p w:rsidR="000157AB" w:rsidRPr="002F6682" w:rsidRDefault="00D02C6A" w:rsidP="00484E7C">
      <w:pPr>
        <w:pStyle w:val="ListParagraph"/>
        <w:numPr>
          <w:ilvl w:val="0"/>
          <w:numId w:val="32"/>
        </w:numPr>
        <w:rPr>
          <w:lang w:val="it-IT" w:eastAsia="en-GB"/>
        </w:rPr>
      </w:pPr>
      <w:r w:rsidRPr="002F6682">
        <w:rPr>
          <w:lang w:val="it-IT" w:eastAsia="en-GB"/>
        </w:rPr>
        <w:t>Se un gol è già stato segnato, anche se da parte del giocatore selezionato</w:t>
      </w:r>
      <w:r w:rsidR="00E8317A">
        <w:rPr>
          <w:lang w:val="it-IT" w:eastAsia="en-GB"/>
        </w:rPr>
        <w:t>.</w:t>
      </w:r>
    </w:p>
    <w:p w:rsidR="00B645DA" w:rsidRPr="00D02C6A" w:rsidRDefault="00D02C6A" w:rsidP="00484E7C">
      <w:pPr>
        <w:pStyle w:val="ListParagraph"/>
        <w:numPr>
          <w:ilvl w:val="0"/>
          <w:numId w:val="32"/>
        </w:numPr>
        <w:rPr>
          <w:lang w:val="it-IT" w:eastAsia="en-GB"/>
        </w:rPr>
      </w:pPr>
      <w:r w:rsidRPr="00D02C6A">
        <w:rPr>
          <w:lang w:val="it-IT" w:eastAsia="en-GB"/>
        </w:rPr>
        <w:lastRenderedPageBreak/>
        <w:t xml:space="preserve">Se il risultato è di </w:t>
      </w:r>
      <w:r w:rsidR="00B645DA" w:rsidRPr="00D02C6A">
        <w:rPr>
          <w:lang w:val="it-IT" w:eastAsia="en-GB"/>
        </w:rPr>
        <w:t xml:space="preserve">0-0 </w:t>
      </w:r>
      <w:r w:rsidRPr="00D02C6A">
        <w:rPr>
          <w:lang w:val="it-IT" w:eastAsia="en-GB"/>
        </w:rPr>
        <w:t>o gli unici gol segnati nella partita sono stati autogol</w:t>
      </w:r>
      <w:r w:rsidR="00E8317A">
        <w:rPr>
          <w:lang w:val="it-IT" w:eastAsia="en-GB"/>
        </w:rPr>
        <w:t>.</w:t>
      </w:r>
    </w:p>
    <w:p w:rsidR="00861D17" w:rsidRPr="00D02C6A" w:rsidRDefault="00D02C6A" w:rsidP="00484E7C">
      <w:pPr>
        <w:pStyle w:val="ListParagraph"/>
        <w:numPr>
          <w:ilvl w:val="0"/>
          <w:numId w:val="32"/>
        </w:numPr>
        <w:rPr>
          <w:lang w:val="it-IT" w:eastAsia="en-GB"/>
        </w:rPr>
      </w:pPr>
      <w:r w:rsidRPr="00D02C6A">
        <w:rPr>
          <w:lang w:val="it-IT" w:eastAsia="en-GB"/>
        </w:rPr>
        <w:t>Se il giocatore che segna il primo gol nella partita non era originariamente nella lista</w:t>
      </w:r>
      <w:r w:rsidR="00E8317A">
        <w:rPr>
          <w:lang w:val="it-IT" w:eastAsia="en-GB"/>
        </w:rPr>
        <w:t>.</w:t>
      </w:r>
    </w:p>
    <w:p w:rsidR="0086757F" w:rsidRPr="001C7B57" w:rsidRDefault="001C7B57" w:rsidP="00D23D75">
      <w:pPr>
        <w:pStyle w:val="Heading4"/>
        <w:rPr>
          <w:lang w:val="it-IT"/>
        </w:rPr>
      </w:pPr>
      <w:r w:rsidRPr="001C7B57">
        <w:rPr>
          <w:rStyle w:val="Heading3Char"/>
          <w:b/>
          <w:bCs/>
          <w:color w:val="000000" w:themeColor="text1"/>
          <w:sz w:val="22"/>
          <w:lang w:val="it-IT"/>
        </w:rPr>
        <w:t>Marcatore in qualsiasi momento</w:t>
      </w:r>
    </w:p>
    <w:p w:rsidR="00211ADA" w:rsidRPr="001C7B57" w:rsidRDefault="001C7B57" w:rsidP="00484E7C">
      <w:pPr>
        <w:rPr>
          <w:lang w:val="it-IT" w:eastAsia="en-GB"/>
        </w:rPr>
      </w:pPr>
      <w:r w:rsidRPr="001C7B57">
        <w:rPr>
          <w:lang w:val="it-IT" w:eastAsia="en-GB"/>
        </w:rPr>
        <w:t>Previsione su quale giocatore segnerà in qualsiasi momento durante una partita</w:t>
      </w:r>
      <w:r w:rsidR="00211ADA" w:rsidRPr="001C7B57">
        <w:rPr>
          <w:lang w:val="it-IT" w:eastAsia="en-GB"/>
        </w:rPr>
        <w:t>.</w:t>
      </w:r>
    </w:p>
    <w:p w:rsidR="00211ADA" w:rsidRPr="001C7B57" w:rsidRDefault="001C7B57" w:rsidP="00484E7C">
      <w:pPr>
        <w:rPr>
          <w:lang w:val="it-IT"/>
        </w:rPr>
      </w:pPr>
      <w:r>
        <w:rPr>
          <w:lang w:val="it-IT"/>
        </w:rPr>
        <w:t>Tutti i giocatori che scendono in campo in una partita saranno considerati attivi, a prescindere da quanto s</w:t>
      </w:r>
      <w:r w:rsidR="00AF1A13">
        <w:rPr>
          <w:lang w:val="it-IT"/>
        </w:rPr>
        <w:t>ta</w:t>
      </w:r>
      <w:r>
        <w:rPr>
          <w:lang w:val="it-IT"/>
        </w:rPr>
        <w:t>ranno sul terreno di gioco</w:t>
      </w:r>
      <w:r w:rsidR="00EA210B" w:rsidRPr="001C7B57">
        <w:rPr>
          <w:lang w:val="it-IT"/>
        </w:rPr>
        <w:t>.</w:t>
      </w:r>
    </w:p>
    <w:p w:rsidR="001C7B57" w:rsidRPr="001C7B57" w:rsidRDefault="001C7B57" w:rsidP="001C7B57">
      <w:pPr>
        <w:rPr>
          <w:lang w:val="it-IT" w:eastAsia="en-GB"/>
        </w:rPr>
      </w:pPr>
      <w:r w:rsidRPr="001C7B57">
        <w:rPr>
          <w:lang w:val="it-IT" w:eastAsia="en-GB"/>
        </w:rPr>
        <w:t>Le scommesse verranno considerate nulle su puntate su giocatori in queste circostanze:</w:t>
      </w:r>
    </w:p>
    <w:p w:rsidR="001C7B57" w:rsidRPr="001C7B57" w:rsidRDefault="001C7B57" w:rsidP="001C7B57">
      <w:pPr>
        <w:pStyle w:val="ListParagraph"/>
        <w:numPr>
          <w:ilvl w:val="0"/>
          <w:numId w:val="32"/>
        </w:numPr>
        <w:rPr>
          <w:lang w:val="it-IT" w:eastAsia="en-GB"/>
        </w:rPr>
      </w:pPr>
      <w:r w:rsidRPr="001C7B57">
        <w:rPr>
          <w:lang w:val="it-IT" w:eastAsia="en-GB"/>
        </w:rPr>
        <w:t>Se il giocatore non scende in campo</w:t>
      </w:r>
      <w:r w:rsidR="0060325D">
        <w:rPr>
          <w:lang w:val="it-IT" w:eastAsia="en-GB"/>
        </w:rPr>
        <w:t>.</w:t>
      </w:r>
    </w:p>
    <w:p w:rsidR="00211ADA" w:rsidRPr="002F6682" w:rsidRDefault="001C7B57" w:rsidP="00484E7C">
      <w:pPr>
        <w:pStyle w:val="ListParagraph"/>
        <w:numPr>
          <w:ilvl w:val="0"/>
          <w:numId w:val="32"/>
        </w:numPr>
        <w:rPr>
          <w:lang w:val="it-IT" w:eastAsia="en-GB"/>
        </w:rPr>
      </w:pPr>
      <w:r>
        <w:rPr>
          <w:lang w:val="it-IT" w:eastAsia="en-GB"/>
        </w:rPr>
        <w:t>Se la partita non è terminata</w:t>
      </w:r>
      <w:r w:rsidR="0060325D">
        <w:rPr>
          <w:lang w:val="it-IT" w:eastAsia="en-GB"/>
        </w:rPr>
        <w:t>.</w:t>
      </w:r>
    </w:p>
    <w:p w:rsidR="00BF1D1B" w:rsidRPr="001C7B57" w:rsidRDefault="001C7B57" w:rsidP="00BF1D1B">
      <w:pPr>
        <w:pStyle w:val="ListParagraph"/>
        <w:numPr>
          <w:ilvl w:val="0"/>
          <w:numId w:val="32"/>
        </w:numPr>
        <w:rPr>
          <w:lang w:val="it-IT" w:eastAsia="en-GB"/>
        </w:rPr>
      </w:pPr>
      <w:r w:rsidRPr="00D02C6A">
        <w:rPr>
          <w:lang w:val="it-IT" w:eastAsia="en-GB"/>
        </w:rPr>
        <w:t>Se il risultato è di 0-0 o gli unici gol segnati nella partita sono stati autogol</w:t>
      </w:r>
      <w:r w:rsidR="0060325D">
        <w:rPr>
          <w:lang w:val="it-IT" w:eastAsia="en-GB"/>
        </w:rPr>
        <w:t>.</w:t>
      </w:r>
    </w:p>
    <w:p w:rsidR="00BF1D1B" w:rsidRPr="001C7B57" w:rsidRDefault="001C7B57" w:rsidP="00BF1D1B">
      <w:pPr>
        <w:pStyle w:val="ListParagraph"/>
        <w:numPr>
          <w:ilvl w:val="0"/>
          <w:numId w:val="32"/>
        </w:numPr>
        <w:rPr>
          <w:lang w:val="it-IT" w:eastAsia="en-GB"/>
        </w:rPr>
      </w:pPr>
      <w:r w:rsidRPr="00D02C6A">
        <w:rPr>
          <w:lang w:val="it-IT" w:eastAsia="en-GB"/>
        </w:rPr>
        <w:t>Se il giocatore che segna il primo gol nella partita non era originariamente nella lista</w:t>
      </w:r>
      <w:r w:rsidR="0060325D">
        <w:rPr>
          <w:lang w:val="it-IT" w:eastAsia="en-GB"/>
        </w:rPr>
        <w:t>.</w:t>
      </w:r>
    </w:p>
    <w:p w:rsidR="009D1359" w:rsidRPr="006569F6" w:rsidRDefault="005D64FC" w:rsidP="00484E7C">
      <w:pPr>
        <w:pStyle w:val="Heading2"/>
        <w:rPr>
          <w:lang w:val="en-US" w:eastAsia="en-GB"/>
        </w:rPr>
      </w:pPr>
      <w:r>
        <w:rPr>
          <w:lang w:val="en-US" w:eastAsia="en-GB"/>
        </w:rPr>
        <w:t>BASKET</w:t>
      </w:r>
    </w:p>
    <w:p w:rsidR="00571C13" w:rsidRPr="001C7B57" w:rsidRDefault="001C7B57" w:rsidP="009D1359">
      <w:pPr>
        <w:rPr>
          <w:lang w:val="it-IT"/>
        </w:rPr>
      </w:pPr>
      <w:r w:rsidRPr="001C7B57">
        <w:rPr>
          <w:lang w:val="it-IT"/>
        </w:rPr>
        <w:t>Tutti i mercati di una partita sono basati sul risultato</w:t>
      </w:r>
      <w:r w:rsidR="00571C13" w:rsidRPr="001C7B57">
        <w:rPr>
          <w:lang w:val="it-IT"/>
        </w:rPr>
        <w:t xml:space="preserve"> </w:t>
      </w:r>
      <w:r>
        <w:rPr>
          <w:b/>
          <w:lang w:val="it-IT"/>
        </w:rPr>
        <w:t xml:space="preserve">inclusi i supplementari, </w:t>
      </w:r>
      <w:r>
        <w:rPr>
          <w:lang w:val="it-IT"/>
        </w:rPr>
        <w:t>se giocati, a meno che non sia diversamente specificato</w:t>
      </w:r>
      <w:r w:rsidR="00C9735C" w:rsidRPr="001C7B57">
        <w:rPr>
          <w:lang w:val="it-IT"/>
        </w:rPr>
        <w:t>.</w:t>
      </w:r>
    </w:p>
    <w:p w:rsidR="00C9735C" w:rsidRPr="001C7B57" w:rsidRDefault="00C9735C" w:rsidP="009D1359">
      <w:pPr>
        <w:rPr>
          <w:lang w:val="it-IT"/>
        </w:rPr>
      </w:pPr>
    </w:p>
    <w:p w:rsidR="00571C13" w:rsidRPr="001C7B57" w:rsidRDefault="001C7B57" w:rsidP="00571C13">
      <w:pPr>
        <w:rPr>
          <w:lang w:val="it-IT"/>
        </w:rPr>
      </w:pPr>
      <w:r w:rsidRPr="001C7B57">
        <w:rPr>
          <w:lang w:val="it-IT"/>
        </w:rPr>
        <w:t xml:space="preserve">Nei mercati </w:t>
      </w:r>
      <w:r w:rsidR="00571C13" w:rsidRPr="001C7B57">
        <w:rPr>
          <w:lang w:val="it-IT"/>
        </w:rPr>
        <w:t xml:space="preserve">2-way </w:t>
      </w:r>
      <w:r w:rsidR="003379D5">
        <w:rPr>
          <w:lang w:val="it-IT"/>
        </w:rPr>
        <w:t>si applicano le regole per le scommesse con esito indeterminato (Push)</w:t>
      </w:r>
      <w:r>
        <w:rPr>
          <w:lang w:val="it-IT"/>
        </w:rPr>
        <w:t xml:space="preserve"> a meno che non sia diversamente specificato</w:t>
      </w:r>
      <w:r w:rsidR="00571C13" w:rsidRPr="001C7B57">
        <w:rPr>
          <w:lang w:val="it-IT"/>
        </w:rPr>
        <w:t>.</w:t>
      </w:r>
    </w:p>
    <w:p w:rsidR="00571C13" w:rsidRDefault="001C7B57" w:rsidP="00571C13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E97A5B" w:rsidRPr="001C7B57" w:rsidRDefault="001C7B57" w:rsidP="00E97A5B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C83E92" w:rsidRPr="0065782E" w:rsidRDefault="001C7B57" w:rsidP="00C83E92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</w:t>
      </w:r>
      <w:r w:rsidR="0097282A">
        <w:rPr>
          <w:lang w:val="it-IT" w:eastAsia="en-GB"/>
        </w:rPr>
        <w:t>ata o rinviata verrà considerata</w:t>
      </w:r>
      <w:r w:rsidRPr="001C7B57">
        <w:rPr>
          <w:lang w:val="it-IT" w:eastAsia="en-GB"/>
        </w:rPr>
        <w:t xml:space="preserve"> come nulla a meno che non </w:t>
      </w:r>
      <w:r w:rsidR="00C83E92">
        <w:rPr>
          <w:lang w:val="it-IT" w:eastAsia="en-GB"/>
        </w:rPr>
        <w:t xml:space="preserve">sia rigiocata </w:t>
      </w:r>
      <w:r w:rsidR="00C83E92" w:rsidRPr="0065782E">
        <w:rPr>
          <w:lang w:val="it-IT" w:eastAsia="en-GB"/>
        </w:rPr>
        <w:t>entro 48 ore dall'orario d'inizio previsto</w:t>
      </w:r>
      <w:r w:rsidR="00C83E92">
        <w:rPr>
          <w:lang w:val="it-IT" w:eastAsia="en-GB"/>
        </w:rPr>
        <w:t>.</w:t>
      </w:r>
    </w:p>
    <w:p w:rsidR="00E97A5B" w:rsidRPr="00B267C3" w:rsidRDefault="00B267C3" w:rsidP="00E97A5B">
      <w:pPr>
        <w:pStyle w:val="Heading3"/>
        <w:rPr>
          <w:lang w:val="it-IT" w:eastAsia="en-GB"/>
        </w:rPr>
      </w:pPr>
      <w:r>
        <w:rPr>
          <w:lang w:eastAsia="en-GB"/>
        </w:rPr>
        <w:t>Match Non Giocati ma Quotati</w:t>
      </w:r>
    </w:p>
    <w:p w:rsidR="00E97A5B" w:rsidRPr="001C7B57" w:rsidRDefault="001C7B57" w:rsidP="00E97A5B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casa </w:t>
      </w:r>
      <w:r w:rsidR="00997605">
        <w:rPr>
          <w:lang w:val="it-IT" w:eastAsia="en-GB"/>
        </w:rPr>
        <w:t>che resta assegnata come tale.</w:t>
      </w:r>
    </w:p>
    <w:p w:rsidR="00E97A5B" w:rsidRPr="001C7B57" w:rsidRDefault="001C7B57" w:rsidP="00E97A5B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la squadra di casa e la squadra ospite per una gara giocano la partita in casa della squadra ospite, le scommesse resteranno valide se la squadra di cas</w:t>
      </w:r>
      <w:r w:rsidR="009F3F60">
        <w:rPr>
          <w:lang w:val="it-IT"/>
        </w:rPr>
        <w:t>a rimane ufficialmente designata</w:t>
      </w:r>
      <w:r w:rsidRPr="001C7B57">
        <w:rPr>
          <w:lang w:val="it-IT"/>
        </w:rPr>
        <w:t xml:space="preserve"> come tale, altrimenti saranno annullate</w:t>
      </w:r>
      <w:r>
        <w:rPr>
          <w:lang w:val="it-IT"/>
        </w:rPr>
        <w:t>.</w:t>
      </w:r>
    </w:p>
    <w:p w:rsidR="008D0646" w:rsidRPr="009F3F60" w:rsidRDefault="009F3F60" w:rsidP="008D0646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8D0646" w:rsidRPr="009F3F60" w:rsidRDefault="009F3F60" w:rsidP="008D0646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8D0646" w:rsidRPr="009F3F60">
        <w:rPr>
          <w:rStyle w:val="SubtleEmphasis"/>
          <w:lang w:val="it-IT"/>
        </w:rPr>
        <w:t>(2-way)</w:t>
      </w:r>
    </w:p>
    <w:p w:rsidR="008D0646" w:rsidRPr="009F3F60" w:rsidRDefault="009F3F60" w:rsidP="008D0646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8D0646" w:rsidRPr="009F3F60">
        <w:rPr>
          <w:lang w:val="it-IT" w:eastAsia="en-GB"/>
        </w:rPr>
        <w:t>.</w:t>
      </w:r>
    </w:p>
    <w:p w:rsidR="008D0646" w:rsidRPr="009540A3" w:rsidRDefault="008D0646" w:rsidP="008D0646">
      <w:pPr>
        <w:pStyle w:val="Heading4"/>
        <w:rPr>
          <w:b w:val="0"/>
        </w:rPr>
      </w:pPr>
      <w:r>
        <w:t>1X</w:t>
      </w:r>
      <w:r w:rsidRPr="00D23D75">
        <w:t>2</w:t>
      </w:r>
      <w:r w:rsidRPr="00723416">
        <w:rPr>
          <w:rStyle w:val="Heading4Char"/>
        </w:rPr>
        <w:t xml:space="preserve"> </w:t>
      </w:r>
      <w:r w:rsidRPr="00D23D75">
        <w:rPr>
          <w:rStyle w:val="SubtleEmphasis"/>
        </w:rPr>
        <w:t>(</w:t>
      </w:r>
      <w:r>
        <w:rPr>
          <w:rStyle w:val="SubtleEmphasis"/>
        </w:rPr>
        <w:t>3</w:t>
      </w:r>
      <w:r w:rsidRPr="00D23D75">
        <w:rPr>
          <w:rStyle w:val="SubtleEmphasis"/>
        </w:rPr>
        <w:t>-way)</w:t>
      </w:r>
    </w:p>
    <w:p w:rsidR="008D0646" w:rsidRPr="009F3F60" w:rsidRDefault="009F3F60" w:rsidP="008D0646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="00DA2DC9">
        <w:rPr>
          <w:lang w:val="it-IT" w:eastAsia="en-GB"/>
        </w:rPr>
        <w:t>ione del</w:t>
      </w:r>
      <w:r w:rsidRPr="009F3F60">
        <w:rPr>
          <w:lang w:val="it-IT" w:eastAsia="en-GB"/>
        </w:rPr>
        <w:t xml:space="preserve"> risultato della partita</w:t>
      </w:r>
      <w:r w:rsidRPr="009F3F60">
        <w:rPr>
          <w:b/>
          <w:lang w:val="it-IT" w:eastAsia="en-GB"/>
        </w:rPr>
        <w:t xml:space="preserve"> </w:t>
      </w:r>
      <w:r>
        <w:rPr>
          <w:b/>
          <w:lang w:val="it-IT" w:eastAsia="en-GB"/>
        </w:rPr>
        <w:t>supplementari esclusi</w:t>
      </w:r>
      <w:r w:rsidR="008D0646" w:rsidRPr="009F3F60">
        <w:rPr>
          <w:lang w:val="it-IT" w:eastAsia="en-GB"/>
        </w:rPr>
        <w:t>.</w:t>
      </w:r>
    </w:p>
    <w:p w:rsidR="008D0646" w:rsidRPr="00AE143A" w:rsidRDefault="008D0646" w:rsidP="008D0646">
      <w:pPr>
        <w:pStyle w:val="Heading4"/>
        <w:rPr>
          <w:b w:val="0"/>
          <w:lang w:val="it-IT"/>
        </w:rPr>
      </w:pPr>
      <w:r w:rsidRPr="00AE143A">
        <w:rPr>
          <w:lang w:val="it-IT"/>
        </w:rPr>
        <w:t>Handicap</w:t>
      </w:r>
      <w:r w:rsidRPr="00AE143A">
        <w:rPr>
          <w:rStyle w:val="Heading4Char"/>
          <w:lang w:val="it-IT"/>
        </w:rPr>
        <w:t xml:space="preserve"> </w:t>
      </w:r>
      <w:r w:rsidRPr="00AE143A">
        <w:rPr>
          <w:rStyle w:val="SubtleEmphasis"/>
          <w:lang w:val="it-IT"/>
        </w:rPr>
        <w:t>(</w:t>
      </w:r>
      <w:r w:rsidR="00A83798" w:rsidRPr="00AE143A">
        <w:rPr>
          <w:rStyle w:val="SubtleEmphasis"/>
          <w:lang w:val="it-IT"/>
        </w:rPr>
        <w:t>2</w:t>
      </w:r>
      <w:r w:rsidRPr="00AE143A">
        <w:rPr>
          <w:rStyle w:val="SubtleEmphasis"/>
          <w:lang w:val="it-IT"/>
        </w:rPr>
        <w:t>-way)</w:t>
      </w:r>
    </w:p>
    <w:p w:rsidR="008D0646" w:rsidRPr="002F6682" w:rsidRDefault="009F3F60" w:rsidP="008D0646">
      <w:pPr>
        <w:rPr>
          <w:lang w:val="it-IT" w:eastAsia="en-GB"/>
        </w:rPr>
      </w:pPr>
      <w:r w:rsidRPr="002F6682">
        <w:rPr>
          <w:lang w:val="it-IT" w:eastAsia="en-GB"/>
        </w:rPr>
        <w:t>Previsione del risultato della partita dopo che l’handicap è stato applicato.</w:t>
      </w:r>
    </w:p>
    <w:p w:rsidR="00A83798" w:rsidRPr="009F3F60" w:rsidRDefault="009F3F60" w:rsidP="00A83798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Margini di Vittoria </w:t>
      </w:r>
      <w:r w:rsidR="00A83798" w:rsidRPr="009F3F60">
        <w:rPr>
          <w:rStyle w:val="SubtleEmphasis"/>
          <w:lang w:val="it-IT"/>
        </w:rPr>
        <w:t>(6-way)</w:t>
      </w:r>
    </w:p>
    <w:p w:rsidR="009F3F60" w:rsidRPr="00744583" w:rsidRDefault="00230918" w:rsidP="009F3F60">
      <w:pPr>
        <w:rPr>
          <w:lang w:val="it-IT" w:eastAsia="en-GB"/>
        </w:rPr>
      </w:pPr>
      <w:r w:rsidRPr="002F6682">
        <w:rPr>
          <w:lang w:val="it-IT" w:eastAsia="en-GB"/>
        </w:rPr>
        <w:t xml:space="preserve">Previsione del </w:t>
      </w:r>
      <w:r w:rsidR="009F3F60" w:rsidRPr="00744583">
        <w:rPr>
          <w:lang w:val="it-IT" w:eastAsia="en-GB"/>
        </w:rPr>
        <w:t>margine di vittoria della squadra di casa</w:t>
      </w:r>
      <w:r w:rsidR="009F3F60">
        <w:rPr>
          <w:lang w:val="it-IT" w:eastAsia="en-GB"/>
        </w:rPr>
        <w:t xml:space="preserve"> o </w:t>
      </w:r>
      <w:r w:rsidR="009F3F60" w:rsidRPr="00744583">
        <w:rPr>
          <w:lang w:val="it-IT" w:eastAsia="en-GB"/>
        </w:rPr>
        <w:t>della squadra in trasferta</w:t>
      </w:r>
      <w:r w:rsidR="009F3F60">
        <w:rPr>
          <w:lang w:val="it-IT" w:eastAsia="en-GB"/>
        </w:rPr>
        <w:t>.</w:t>
      </w:r>
    </w:p>
    <w:p w:rsidR="00A83798" w:rsidRPr="00D7200D" w:rsidRDefault="00D7200D" w:rsidP="00A83798">
      <w:pPr>
        <w:rPr>
          <w:lang w:val="it-IT" w:eastAsia="en-GB"/>
        </w:rPr>
      </w:pPr>
      <w:r w:rsidRPr="00D7200D">
        <w:rPr>
          <w:rStyle w:val="Heading4Char"/>
          <w:lang w:val="it-IT"/>
        </w:rPr>
        <w:t>1o Tempo</w:t>
      </w:r>
      <w:r w:rsidR="00A83798" w:rsidRPr="00D7200D">
        <w:rPr>
          <w:rStyle w:val="Heading4Char"/>
          <w:lang w:val="it-IT"/>
        </w:rPr>
        <w:t>/</w:t>
      </w:r>
      <w:r w:rsidRPr="00D7200D">
        <w:rPr>
          <w:rStyle w:val="Heading4Char"/>
          <w:lang w:val="it-IT"/>
        </w:rPr>
        <w:t xml:space="preserve">Finale </w:t>
      </w:r>
      <w:r w:rsidR="00A83798" w:rsidRPr="00D7200D">
        <w:rPr>
          <w:rStyle w:val="SubtleEmphasis"/>
          <w:b/>
          <w:lang w:val="it-IT"/>
        </w:rPr>
        <w:t>(9-way</w:t>
      </w:r>
      <w:r w:rsidR="007E2E82" w:rsidRPr="00D7200D">
        <w:rPr>
          <w:rStyle w:val="SubtleEmphasis"/>
          <w:b/>
          <w:lang w:val="it-IT"/>
        </w:rPr>
        <w:t>)</w:t>
      </w:r>
      <w:r w:rsidR="007E2E82" w:rsidRPr="00D7200D">
        <w:rPr>
          <w:rStyle w:val="SubtleEmphasis"/>
          <w:lang w:val="it-IT"/>
        </w:rPr>
        <w:t xml:space="preserve"> </w:t>
      </w:r>
      <w:r w:rsidR="005569BD" w:rsidRPr="00D7200D">
        <w:rPr>
          <w:color w:val="666666"/>
          <w:lang w:val="it-IT"/>
        </w:rPr>
        <w:br/>
      </w:r>
      <w:r w:rsidR="00703F34">
        <w:rPr>
          <w:lang w:val="it-IT" w:eastAsia="en-GB"/>
        </w:rPr>
        <w:t>Previsione del</w:t>
      </w:r>
      <w:r w:rsidRPr="00D7200D">
        <w:rPr>
          <w:lang w:val="it-IT" w:eastAsia="en-GB"/>
        </w:rPr>
        <w:t xml:space="preserve"> risultato della pa</w:t>
      </w:r>
      <w:r w:rsidR="00703F34">
        <w:rPr>
          <w:lang w:val="it-IT" w:eastAsia="en-GB"/>
        </w:rPr>
        <w:t xml:space="preserve">rtita sia al primo tempo che </w:t>
      </w:r>
      <w:r w:rsidRPr="00D7200D">
        <w:rPr>
          <w:lang w:val="it-IT" w:eastAsia="en-GB"/>
        </w:rPr>
        <w:t>finale</w:t>
      </w:r>
      <w:r w:rsidR="00703F34">
        <w:rPr>
          <w:lang w:val="it-IT" w:eastAsia="en-GB"/>
        </w:rPr>
        <w:t>,</w:t>
      </w:r>
      <w:r w:rsidR="00A83798" w:rsidRPr="00D7200D">
        <w:rPr>
          <w:lang w:val="it-IT" w:eastAsia="en-GB"/>
        </w:rPr>
        <w:t xml:space="preserve"> </w:t>
      </w:r>
      <w:r>
        <w:rPr>
          <w:b/>
          <w:lang w:val="it-IT" w:eastAsia="en-GB"/>
        </w:rPr>
        <w:t>supplementari esclusi</w:t>
      </w:r>
      <w:r w:rsidR="00A83798" w:rsidRPr="00D7200D">
        <w:rPr>
          <w:lang w:val="it-IT" w:eastAsia="en-GB"/>
        </w:rPr>
        <w:t>.</w:t>
      </w:r>
    </w:p>
    <w:p w:rsidR="00720D78" w:rsidRPr="00D7200D" w:rsidRDefault="00D7200D" w:rsidP="00720D78">
      <w:pPr>
        <w:pStyle w:val="Heading4"/>
        <w:rPr>
          <w:rStyle w:val="SubtleEmphasis"/>
          <w:lang w:val="it-IT"/>
        </w:rPr>
      </w:pPr>
      <w:r w:rsidRPr="00D7200D">
        <w:rPr>
          <w:lang w:val="it-IT" w:eastAsia="en-GB"/>
        </w:rPr>
        <w:t xml:space="preserve">1o Tempo </w:t>
      </w:r>
      <w:r w:rsidR="00720D78" w:rsidRPr="00D7200D">
        <w:rPr>
          <w:lang w:val="it-IT" w:eastAsia="en-GB"/>
        </w:rPr>
        <w:t xml:space="preserve">– </w:t>
      </w:r>
      <w:r w:rsidRPr="00D7200D">
        <w:rPr>
          <w:lang w:val="it-IT" w:eastAsia="en-GB"/>
        </w:rPr>
        <w:t xml:space="preserve">Vincitore </w:t>
      </w:r>
      <w:r w:rsidR="00720D78" w:rsidRPr="00D7200D">
        <w:rPr>
          <w:rStyle w:val="SubtleEmphasis"/>
          <w:lang w:val="it-IT"/>
        </w:rPr>
        <w:t>(2-way)</w:t>
      </w:r>
    </w:p>
    <w:p w:rsidR="00720D78" w:rsidRPr="00D7200D" w:rsidRDefault="00D7200D" w:rsidP="00720D78">
      <w:pPr>
        <w:rPr>
          <w:lang w:val="it-IT" w:eastAsia="en-GB"/>
        </w:rPr>
      </w:pPr>
      <w:r w:rsidRPr="00D7200D">
        <w:rPr>
          <w:lang w:val="it-IT" w:eastAsia="en-GB"/>
        </w:rPr>
        <w:t>Previsione sul risultato del primo tempo</w:t>
      </w:r>
      <w:r w:rsidR="00720D78">
        <w:rPr>
          <w:rStyle w:val="FootnoteReference"/>
          <w:lang w:eastAsia="en-GB"/>
        </w:rPr>
        <w:footnoteReference w:id="2"/>
      </w:r>
      <w:r w:rsidR="00720D78" w:rsidRPr="00D7200D">
        <w:rPr>
          <w:lang w:val="it-IT" w:eastAsia="en-GB"/>
        </w:rPr>
        <w:t>.</w:t>
      </w:r>
      <w:r w:rsidR="00B73CB1" w:rsidRPr="00D7200D">
        <w:rPr>
          <w:lang w:val="it-IT" w:eastAsia="en-GB"/>
        </w:rPr>
        <w:t xml:space="preserve"> </w:t>
      </w:r>
      <w:r>
        <w:rPr>
          <w:lang w:val="it-IT" w:eastAsia="en-GB"/>
        </w:rPr>
        <w:t>Se il primo tempo termina in pareggio tutte le scommesse sono considerate nulle</w:t>
      </w:r>
      <w:r w:rsidR="00B73CB1" w:rsidRPr="00D7200D">
        <w:rPr>
          <w:lang w:val="it-IT" w:eastAsia="en-GB"/>
        </w:rPr>
        <w:t>.</w:t>
      </w:r>
    </w:p>
    <w:p w:rsidR="00720D78" w:rsidRPr="00720D78" w:rsidRDefault="00D7200D" w:rsidP="00720D78">
      <w:pPr>
        <w:pStyle w:val="Heading4"/>
      </w:pPr>
      <w:r>
        <w:lastRenderedPageBreak/>
        <w:t xml:space="preserve">1o Tempo </w:t>
      </w:r>
      <w:r w:rsidR="00720D78">
        <w:t>– Handicap</w:t>
      </w:r>
      <w:r w:rsidR="00720D78" w:rsidRPr="00723416">
        <w:rPr>
          <w:rStyle w:val="Heading4Char"/>
        </w:rPr>
        <w:t xml:space="preserve"> </w:t>
      </w:r>
      <w:r w:rsidR="00720D78" w:rsidRPr="00D23D75">
        <w:rPr>
          <w:rStyle w:val="SubtleEmphasis"/>
        </w:rPr>
        <w:t>(</w:t>
      </w:r>
      <w:r w:rsidR="00720D78">
        <w:rPr>
          <w:rStyle w:val="SubtleEmphasis"/>
        </w:rPr>
        <w:t>2</w:t>
      </w:r>
      <w:r w:rsidR="00720D78" w:rsidRPr="00D23D75">
        <w:rPr>
          <w:rStyle w:val="SubtleEmphasis"/>
        </w:rPr>
        <w:t>-way)</w:t>
      </w:r>
    </w:p>
    <w:p w:rsidR="00720D78" w:rsidRPr="00D7200D" w:rsidRDefault="00D7200D" w:rsidP="00720D78">
      <w:pPr>
        <w:rPr>
          <w:lang w:val="it-IT" w:eastAsia="en-GB"/>
        </w:rPr>
      </w:pPr>
      <w:r w:rsidRPr="00D7200D">
        <w:rPr>
          <w:bCs/>
          <w:lang w:val="it-IT" w:eastAsia="en-GB"/>
        </w:rPr>
        <w:t xml:space="preserve">Previsione sul risultato del primo tempo dopo </w:t>
      </w:r>
      <w:r w:rsidR="003800AA">
        <w:rPr>
          <w:bCs/>
          <w:lang w:val="it-IT" w:eastAsia="en-GB"/>
        </w:rPr>
        <w:t xml:space="preserve">che </w:t>
      </w:r>
      <w:r w:rsidRPr="00D7200D">
        <w:rPr>
          <w:lang w:val="it-IT" w:eastAsia="en-GB"/>
        </w:rPr>
        <w:t>l’handicap è stato applicato</w:t>
      </w:r>
      <w:r w:rsidR="00720D78" w:rsidRPr="00D7200D">
        <w:rPr>
          <w:bCs/>
          <w:lang w:val="it-IT" w:eastAsia="en-GB"/>
        </w:rPr>
        <w:t>.</w:t>
      </w:r>
    </w:p>
    <w:p w:rsidR="00D7200D" w:rsidRPr="00D7200D" w:rsidRDefault="00D7200D" w:rsidP="00D7200D">
      <w:pPr>
        <w:pStyle w:val="Heading4"/>
        <w:rPr>
          <w:lang w:val="it-IT" w:eastAsia="en-GB"/>
        </w:rPr>
      </w:pPr>
      <w:r w:rsidRPr="00D7200D">
        <w:rPr>
          <w:lang w:val="it-IT"/>
        </w:rPr>
        <w:t>Ci saranno i Supplementari?</w:t>
      </w:r>
      <w:r w:rsidRPr="00D7200D">
        <w:rPr>
          <w:rStyle w:val="Heading4Char"/>
          <w:lang w:val="it-IT"/>
        </w:rPr>
        <w:t xml:space="preserve"> </w:t>
      </w:r>
      <w:r w:rsidRPr="00D7200D">
        <w:rPr>
          <w:rStyle w:val="SubtleEmphasis"/>
          <w:lang w:val="it-IT"/>
        </w:rPr>
        <w:t>(2-way)</w:t>
      </w:r>
    </w:p>
    <w:p w:rsidR="00D7200D" w:rsidRPr="003D3384" w:rsidRDefault="00D7200D" w:rsidP="00D7200D">
      <w:pPr>
        <w:rPr>
          <w:lang w:val="it-IT" w:eastAsia="en-GB"/>
        </w:rPr>
      </w:pPr>
      <w:r w:rsidRPr="003D3384">
        <w:rPr>
          <w:lang w:val="it-IT" w:eastAsia="en-GB"/>
        </w:rPr>
        <w:t>Previsione sulla disputa o meno dei tempi supplementari.</w:t>
      </w:r>
    </w:p>
    <w:p w:rsidR="00720D78" w:rsidRPr="00D7200D" w:rsidRDefault="00D7200D" w:rsidP="00720D78">
      <w:pPr>
        <w:pStyle w:val="Heading3"/>
        <w:rPr>
          <w:lang w:val="it-IT" w:eastAsia="en-GB"/>
        </w:rPr>
      </w:pPr>
      <w:r w:rsidRPr="00D7200D">
        <w:rPr>
          <w:lang w:val="it-IT" w:eastAsia="en-GB"/>
        </w:rPr>
        <w:t>Mercati dei Punti</w:t>
      </w:r>
    </w:p>
    <w:p w:rsidR="00720D78" w:rsidRPr="00D7200D" w:rsidRDefault="00D7200D" w:rsidP="00720D78">
      <w:pPr>
        <w:pStyle w:val="Heading4"/>
        <w:rPr>
          <w:rStyle w:val="SubtleEmphasis"/>
          <w:i w:val="0"/>
          <w:lang w:val="it-IT"/>
        </w:rPr>
      </w:pPr>
      <w:r w:rsidRPr="00D7200D">
        <w:rPr>
          <w:lang w:val="it-IT"/>
        </w:rPr>
        <w:t xml:space="preserve">Totali </w:t>
      </w:r>
      <w:r w:rsidR="00720D78" w:rsidRPr="00D7200D">
        <w:rPr>
          <w:rStyle w:val="SubtleEmphasis"/>
          <w:lang w:val="it-IT"/>
        </w:rPr>
        <w:t>(2-way)</w:t>
      </w:r>
    </w:p>
    <w:p w:rsidR="00720D78" w:rsidRPr="00D7200D" w:rsidRDefault="00D7200D" w:rsidP="00720D78">
      <w:pPr>
        <w:rPr>
          <w:lang w:val="it-IT" w:eastAsia="en-GB"/>
        </w:rPr>
      </w:pPr>
      <w:r>
        <w:rPr>
          <w:lang w:val="it-IT" w:eastAsia="en-GB"/>
        </w:rPr>
        <w:t>Previsione sul numero totale di punti realizzati nella partita</w:t>
      </w:r>
      <w:r w:rsidR="00720D78" w:rsidRPr="00D7200D">
        <w:rPr>
          <w:lang w:val="it-IT" w:eastAsia="en-GB"/>
        </w:rPr>
        <w:t>.</w:t>
      </w:r>
    </w:p>
    <w:p w:rsidR="00720D78" w:rsidRPr="00D7200D" w:rsidRDefault="00D7200D" w:rsidP="00720D78">
      <w:pPr>
        <w:pStyle w:val="Heading4"/>
        <w:rPr>
          <w:rStyle w:val="SubtleEmphasis"/>
          <w:i w:val="0"/>
          <w:lang w:val="it-IT"/>
        </w:rPr>
      </w:pPr>
      <w:r w:rsidRPr="00D7200D">
        <w:rPr>
          <w:lang w:val="it-IT"/>
        </w:rPr>
        <w:t xml:space="preserve">Margini Totali </w:t>
      </w:r>
      <w:r w:rsidR="00720D78" w:rsidRPr="00D7200D">
        <w:rPr>
          <w:lang w:val="it-IT"/>
        </w:rPr>
        <w:t xml:space="preserve">(NBA) </w:t>
      </w:r>
      <w:r w:rsidR="00720D78" w:rsidRPr="00D7200D">
        <w:rPr>
          <w:rStyle w:val="SubtleEmphasis"/>
          <w:lang w:val="it-IT"/>
        </w:rPr>
        <w:t>(</w:t>
      </w:r>
      <w:r w:rsidR="00AD1D0A" w:rsidRPr="00D7200D">
        <w:rPr>
          <w:rStyle w:val="SubtleEmphasis"/>
          <w:lang w:val="it-IT"/>
        </w:rPr>
        <w:t>1</w:t>
      </w:r>
      <w:r w:rsidR="00720D78" w:rsidRPr="00D7200D">
        <w:rPr>
          <w:rStyle w:val="SubtleEmphasis"/>
          <w:lang w:val="it-IT"/>
        </w:rPr>
        <w:t>2-way)</w:t>
      </w:r>
    </w:p>
    <w:p w:rsidR="00D7200D" w:rsidRPr="008956FD" w:rsidRDefault="00D7200D" w:rsidP="00D7200D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</w:t>
      </w:r>
      <w:r>
        <w:rPr>
          <w:lang w:val="it-IT" w:eastAsia="en-GB"/>
        </w:rPr>
        <w:t>totale di punti realizzati nella partita</w:t>
      </w:r>
      <w:r w:rsidRPr="008956FD">
        <w:rPr>
          <w:lang w:val="it-IT" w:eastAsia="en-GB"/>
        </w:rPr>
        <w:t>.</w:t>
      </w:r>
    </w:p>
    <w:p w:rsidR="00720D78" w:rsidRPr="00D7200D" w:rsidRDefault="00D7200D" w:rsidP="00720D78">
      <w:pPr>
        <w:pStyle w:val="Heading4"/>
        <w:rPr>
          <w:rStyle w:val="SubtleEmphasis"/>
          <w:i w:val="0"/>
          <w:lang w:val="it-IT"/>
        </w:rPr>
      </w:pPr>
      <w:r w:rsidRPr="00D7200D">
        <w:rPr>
          <w:lang w:val="it-IT"/>
        </w:rPr>
        <w:t xml:space="preserve">Margini Totali </w:t>
      </w:r>
      <w:r w:rsidR="00720D78" w:rsidRPr="00D7200D">
        <w:rPr>
          <w:lang w:val="it-IT"/>
        </w:rPr>
        <w:t xml:space="preserve">(non-NBA) </w:t>
      </w:r>
      <w:r w:rsidR="00720D78" w:rsidRPr="00D7200D">
        <w:rPr>
          <w:rStyle w:val="SubtleEmphasis"/>
          <w:lang w:val="it-IT"/>
        </w:rPr>
        <w:t>(</w:t>
      </w:r>
      <w:r w:rsidR="00AD1D0A" w:rsidRPr="00D7200D">
        <w:rPr>
          <w:rStyle w:val="SubtleEmphasis"/>
          <w:lang w:val="it-IT"/>
        </w:rPr>
        <w:t>1</w:t>
      </w:r>
      <w:r w:rsidR="00720D78" w:rsidRPr="00D7200D">
        <w:rPr>
          <w:rStyle w:val="SubtleEmphasis"/>
          <w:lang w:val="it-IT"/>
        </w:rPr>
        <w:t>2-way)</w:t>
      </w:r>
    </w:p>
    <w:p w:rsidR="00D7200D" w:rsidRPr="008956FD" w:rsidRDefault="00D7200D" w:rsidP="00D7200D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</w:t>
      </w:r>
      <w:r>
        <w:rPr>
          <w:lang w:val="it-IT" w:eastAsia="en-GB"/>
        </w:rPr>
        <w:t>totale di punti realizzati nella partita</w:t>
      </w:r>
      <w:r w:rsidRPr="008956FD">
        <w:rPr>
          <w:lang w:val="it-IT" w:eastAsia="en-GB"/>
        </w:rPr>
        <w:t>.</w:t>
      </w:r>
    </w:p>
    <w:p w:rsidR="00AD1D0A" w:rsidRPr="00D7200D" w:rsidRDefault="008626E6" w:rsidP="00AD1D0A">
      <w:pPr>
        <w:pStyle w:val="Heading4"/>
        <w:rPr>
          <w:rStyle w:val="SubtleEmphasis"/>
          <w:i w:val="0"/>
          <w:iCs/>
          <w:color w:val="000000" w:themeColor="text1"/>
          <w:sz w:val="22"/>
          <w:lang w:val="it-IT"/>
        </w:rPr>
      </w:pPr>
      <w:r w:rsidRPr="00D7200D">
        <w:rPr>
          <w:lang w:val="it-IT"/>
        </w:rPr>
        <w:t>1</w:t>
      </w:r>
      <w:r w:rsidR="00D7200D" w:rsidRPr="00D7200D">
        <w:rPr>
          <w:lang w:val="it-IT"/>
        </w:rPr>
        <w:t xml:space="preserve">o Tempo </w:t>
      </w:r>
      <w:r w:rsidR="00AD1D0A" w:rsidRPr="00D7200D">
        <w:rPr>
          <w:lang w:val="it-IT"/>
        </w:rPr>
        <w:t xml:space="preserve">– </w:t>
      </w:r>
      <w:r w:rsidR="00D7200D" w:rsidRPr="00D7200D">
        <w:rPr>
          <w:lang w:val="it-IT"/>
        </w:rPr>
        <w:t xml:space="preserve">Totali </w:t>
      </w:r>
      <w:r w:rsidR="00AD1D0A" w:rsidRPr="00D7200D">
        <w:rPr>
          <w:rStyle w:val="SubtleEmphasis"/>
          <w:lang w:val="it-IT"/>
        </w:rPr>
        <w:t>(2-way)</w:t>
      </w:r>
    </w:p>
    <w:p w:rsidR="00D7200D" w:rsidRPr="00D7200D" w:rsidRDefault="00D7200D" w:rsidP="00D7200D">
      <w:pPr>
        <w:rPr>
          <w:lang w:val="it-IT" w:eastAsia="en-GB"/>
        </w:rPr>
      </w:pPr>
      <w:r>
        <w:rPr>
          <w:lang w:val="it-IT" w:eastAsia="en-GB"/>
        </w:rPr>
        <w:t>Previsione sul numero totale di punti realizzati nel primo tempo</w:t>
      </w:r>
      <w:r w:rsidRPr="00D7200D">
        <w:rPr>
          <w:lang w:val="it-IT" w:eastAsia="en-GB"/>
        </w:rPr>
        <w:t>.</w:t>
      </w:r>
    </w:p>
    <w:p w:rsidR="00601D49" w:rsidRPr="00D7200D" w:rsidRDefault="00D7200D" w:rsidP="00601D49">
      <w:pPr>
        <w:pStyle w:val="Heading4"/>
        <w:rPr>
          <w:lang w:val="it-IT" w:eastAsia="en-GB"/>
        </w:rPr>
      </w:pPr>
      <w:r w:rsidRPr="00D7200D">
        <w:rPr>
          <w:lang w:val="it-IT"/>
        </w:rPr>
        <w:t>Pari/Dispari</w:t>
      </w:r>
      <w:r w:rsidR="00601D49" w:rsidRPr="00D7200D">
        <w:rPr>
          <w:lang w:val="it-IT"/>
        </w:rPr>
        <w:t xml:space="preserve"> </w:t>
      </w:r>
      <w:r w:rsidR="00601D49" w:rsidRPr="00D7200D">
        <w:rPr>
          <w:rStyle w:val="SubtleEmphasis"/>
          <w:lang w:val="it-IT"/>
        </w:rPr>
        <w:t>(2-way)</w:t>
      </w:r>
    </w:p>
    <w:p w:rsidR="00601D49" w:rsidRPr="00D7200D" w:rsidRDefault="00D7200D" w:rsidP="00601D49">
      <w:pPr>
        <w:rPr>
          <w:lang w:val="it-IT"/>
        </w:rPr>
      </w:pPr>
      <w:r w:rsidRPr="00D7200D">
        <w:rPr>
          <w:lang w:val="it-IT" w:eastAsia="en-GB"/>
        </w:rPr>
        <w:t>Previsione se il numero totale di punti realizzati nella partita sarà pari o dispari</w:t>
      </w:r>
      <w:r w:rsidR="00601D49" w:rsidRPr="00D7200D">
        <w:rPr>
          <w:lang w:val="it-IT"/>
        </w:rPr>
        <w:t>.</w:t>
      </w:r>
    </w:p>
    <w:p w:rsidR="00601D49" w:rsidRPr="00D7200D" w:rsidRDefault="00D7200D" w:rsidP="00601D49">
      <w:pPr>
        <w:pStyle w:val="Heading4"/>
        <w:rPr>
          <w:lang w:val="it-IT"/>
        </w:rPr>
      </w:pPr>
      <w:r>
        <w:rPr>
          <w:lang w:val="it-IT"/>
        </w:rPr>
        <w:t xml:space="preserve">Quarto con il più alto punteggio </w:t>
      </w:r>
      <w:r w:rsidR="00601D49" w:rsidRPr="00D7200D">
        <w:rPr>
          <w:rStyle w:val="SubtleEmphasis"/>
          <w:lang w:val="it-IT"/>
        </w:rPr>
        <w:t>(5-way)</w:t>
      </w:r>
    </w:p>
    <w:p w:rsidR="00601D49" w:rsidRPr="00D7200D" w:rsidRDefault="00D7200D" w:rsidP="00601D49">
      <w:pPr>
        <w:rPr>
          <w:lang w:val="it-IT"/>
        </w:rPr>
      </w:pPr>
      <w:r>
        <w:rPr>
          <w:lang w:val="it-IT"/>
        </w:rPr>
        <w:t>Previsione su quale quarto della partita avrà il maggior numero di punti realizzati</w:t>
      </w:r>
      <w:r w:rsidR="00601D49" w:rsidRPr="00D7200D">
        <w:rPr>
          <w:lang w:val="it-IT"/>
        </w:rPr>
        <w:t xml:space="preserve"> </w:t>
      </w:r>
      <w:r>
        <w:rPr>
          <w:b/>
          <w:lang w:val="it-IT"/>
        </w:rPr>
        <w:t>supplementari esclusi</w:t>
      </w:r>
      <w:r w:rsidR="00601D49" w:rsidRPr="00D7200D">
        <w:rPr>
          <w:lang w:val="it-IT"/>
        </w:rPr>
        <w:t>.</w:t>
      </w:r>
    </w:p>
    <w:p w:rsidR="00601D49" w:rsidRPr="007B106A" w:rsidRDefault="00D7200D" w:rsidP="00601D49">
      <w:pPr>
        <w:pStyle w:val="Heading4"/>
        <w:rPr>
          <w:lang w:val="it-IT"/>
        </w:rPr>
      </w:pPr>
      <w:r w:rsidRPr="007B106A">
        <w:rPr>
          <w:lang w:val="it-IT"/>
        </w:rPr>
        <w:t xml:space="preserve">1o tempo </w:t>
      </w:r>
      <w:r w:rsidR="00601D49" w:rsidRPr="007B106A">
        <w:rPr>
          <w:lang w:val="it-IT"/>
        </w:rPr>
        <w:t xml:space="preserve">– </w:t>
      </w:r>
      <w:r w:rsidRPr="00D7200D">
        <w:rPr>
          <w:lang w:val="it-IT"/>
        </w:rPr>
        <w:t xml:space="preserve">Pari/Dispari </w:t>
      </w:r>
      <w:r w:rsidR="00601D49" w:rsidRPr="007B106A">
        <w:rPr>
          <w:rStyle w:val="SubtleEmphasis"/>
          <w:lang w:val="it-IT"/>
        </w:rPr>
        <w:t>(2-way)</w:t>
      </w:r>
    </w:p>
    <w:p w:rsidR="009D1359" w:rsidRPr="007B106A" w:rsidRDefault="007B106A" w:rsidP="009D1359">
      <w:pPr>
        <w:rPr>
          <w:lang w:val="it-IT" w:eastAsia="en-GB"/>
        </w:rPr>
      </w:pPr>
      <w:r w:rsidRPr="00D7200D">
        <w:rPr>
          <w:lang w:val="it-IT" w:eastAsia="en-GB"/>
        </w:rPr>
        <w:t xml:space="preserve">Previsione se il numero totale di punti realizzati </w:t>
      </w:r>
      <w:r>
        <w:rPr>
          <w:lang w:val="it-IT" w:eastAsia="en-GB"/>
        </w:rPr>
        <w:t xml:space="preserve">nel primo tempo </w:t>
      </w:r>
      <w:r w:rsidRPr="00D7200D">
        <w:rPr>
          <w:lang w:val="it-IT" w:eastAsia="en-GB"/>
        </w:rPr>
        <w:t>sarà pari o dispari</w:t>
      </w:r>
      <w:r w:rsidRPr="00D7200D">
        <w:rPr>
          <w:lang w:val="it-IT"/>
        </w:rPr>
        <w:t>.</w:t>
      </w:r>
    </w:p>
    <w:p w:rsidR="009D1359" w:rsidRPr="006569F6" w:rsidRDefault="009D1359" w:rsidP="00484E7C">
      <w:pPr>
        <w:pStyle w:val="Heading2"/>
        <w:rPr>
          <w:lang w:val="en-US" w:eastAsia="en-GB"/>
        </w:rPr>
      </w:pPr>
      <w:r w:rsidRPr="006569F6">
        <w:rPr>
          <w:lang w:val="en-US" w:eastAsia="en-GB"/>
        </w:rPr>
        <w:t>HOCKEY</w:t>
      </w:r>
      <w:r w:rsidR="005D64FC">
        <w:rPr>
          <w:lang w:val="en-US" w:eastAsia="en-GB"/>
        </w:rPr>
        <w:t xml:space="preserve"> GHIACCIO</w:t>
      </w:r>
    </w:p>
    <w:p w:rsidR="008D499B" w:rsidRPr="001C7B57" w:rsidRDefault="008D499B" w:rsidP="008D499B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inclusi i supplementari,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010D08" w:rsidRPr="008D499B" w:rsidRDefault="00010D08" w:rsidP="000536FA">
      <w:pPr>
        <w:rPr>
          <w:lang w:val="it-IT"/>
        </w:rPr>
      </w:pPr>
    </w:p>
    <w:p w:rsidR="008D499B" w:rsidRPr="001C7B57" w:rsidRDefault="008D499B" w:rsidP="008D499B">
      <w:pPr>
        <w:rPr>
          <w:lang w:val="it-IT"/>
        </w:rPr>
      </w:pPr>
      <w:r w:rsidRPr="001C7B57">
        <w:rPr>
          <w:lang w:val="it-IT"/>
        </w:rPr>
        <w:t xml:space="preserve">Nei mercati 2-way si applicano le regole </w:t>
      </w:r>
      <w:r w:rsidR="00A602B1">
        <w:rPr>
          <w:lang w:val="it-IT"/>
        </w:rPr>
        <w:t>per le scommesse con esito indeterminato (Push)</w:t>
      </w:r>
      <w:r>
        <w:rPr>
          <w:lang w:val="it-IT"/>
        </w:rPr>
        <w:t>, a meno che non sia diversamente specificato</w:t>
      </w:r>
      <w:r w:rsidRPr="001C7B57">
        <w:rPr>
          <w:lang w:val="it-IT"/>
        </w:rPr>
        <w:t>.</w:t>
      </w:r>
    </w:p>
    <w:p w:rsidR="008D499B" w:rsidRDefault="008D499B" w:rsidP="008D499B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8D499B" w:rsidRPr="001C7B57" w:rsidRDefault="008D499B" w:rsidP="008D499B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251070" w:rsidRPr="0065782E" w:rsidRDefault="008D499B" w:rsidP="00251070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giocata o rinviata verrà consider</w:t>
      </w:r>
      <w:r w:rsidR="0097282A">
        <w:rPr>
          <w:lang w:val="it-IT" w:eastAsia="en-GB"/>
        </w:rPr>
        <w:t>ata</w:t>
      </w:r>
      <w:r w:rsidRPr="001C7B57">
        <w:rPr>
          <w:lang w:val="it-IT" w:eastAsia="en-GB"/>
        </w:rPr>
        <w:t xml:space="preserve"> come nulla </w:t>
      </w:r>
      <w:r w:rsidR="00251070" w:rsidRPr="0065782E">
        <w:rPr>
          <w:lang w:val="it-IT" w:eastAsia="en-GB"/>
        </w:rPr>
        <w:t xml:space="preserve">a meno che non venga </w:t>
      </w:r>
      <w:r w:rsidR="00251070">
        <w:rPr>
          <w:lang w:val="it-IT" w:eastAsia="en-GB"/>
        </w:rPr>
        <w:t xml:space="preserve">rigiocata </w:t>
      </w:r>
      <w:r w:rsidR="00251070" w:rsidRPr="0065782E">
        <w:rPr>
          <w:lang w:val="it-IT" w:eastAsia="en-GB"/>
        </w:rPr>
        <w:t>entro 48 ore dall'orario d'inizio previsto</w:t>
      </w:r>
      <w:r w:rsidR="00251070">
        <w:rPr>
          <w:lang w:val="it-IT" w:eastAsia="en-GB"/>
        </w:rPr>
        <w:t>.</w:t>
      </w:r>
    </w:p>
    <w:p w:rsidR="008D499B" w:rsidRPr="00B267C3" w:rsidRDefault="00B267C3" w:rsidP="008D499B">
      <w:pPr>
        <w:pStyle w:val="Heading3"/>
        <w:rPr>
          <w:lang w:val="it-IT" w:eastAsia="en-GB"/>
        </w:rPr>
      </w:pPr>
      <w:r>
        <w:rPr>
          <w:lang w:eastAsia="en-GB"/>
        </w:rPr>
        <w:t>Match Non Giocati ma Quotati</w:t>
      </w:r>
    </w:p>
    <w:p w:rsidR="00251070" w:rsidRPr="001C7B57" w:rsidRDefault="008D499B" w:rsidP="00251070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251070">
        <w:rPr>
          <w:lang w:val="it-IT" w:eastAsia="en-GB"/>
        </w:rPr>
        <w:t xml:space="preserve">Se il luogo della partita è cambiato, le scommesse già piazzate resteranno valide, </w:t>
      </w:r>
      <w:r w:rsidR="00251070" w:rsidRPr="001C7B57">
        <w:rPr>
          <w:lang w:val="it-IT" w:eastAsia="en-GB"/>
        </w:rPr>
        <w:t xml:space="preserve">con la squadra di casa </w:t>
      </w:r>
      <w:r w:rsidR="00251070">
        <w:rPr>
          <w:lang w:val="it-IT" w:eastAsia="en-GB"/>
        </w:rPr>
        <w:t>che resta assegnata come tale.</w:t>
      </w:r>
    </w:p>
    <w:p w:rsidR="008D499B" w:rsidRPr="00251070" w:rsidRDefault="008D499B" w:rsidP="0060325D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251070">
        <w:rPr>
          <w:lang w:val="it-IT"/>
        </w:rPr>
        <w:t>Se la squadra di casa e la squadra ospite per una gara giocano la partita in casa della squadra ospite, le scommesse resteranno valide se la squadra di casa rimane ufficialmente designata come tale, altrimenti saranno annullate.</w:t>
      </w:r>
    </w:p>
    <w:p w:rsidR="002F6682" w:rsidRPr="009F3F60" w:rsidRDefault="002F6682" w:rsidP="002F6682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030C6B" w:rsidRPr="002F6682" w:rsidRDefault="002F6682" w:rsidP="00030C6B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030C6B" w:rsidRPr="002F6682">
        <w:rPr>
          <w:rStyle w:val="SubtleEmphasis"/>
          <w:lang w:val="it-IT"/>
        </w:rPr>
        <w:t>(3-way)</w:t>
      </w:r>
    </w:p>
    <w:p w:rsidR="00030C6B" w:rsidRPr="002F6682" w:rsidRDefault="00AE143A" w:rsidP="00030C6B">
      <w:pPr>
        <w:rPr>
          <w:lang w:val="it-IT" w:eastAsia="en-GB"/>
        </w:rPr>
      </w:pPr>
      <w:r>
        <w:rPr>
          <w:lang w:val="it-IT" w:eastAsia="en-GB"/>
        </w:rPr>
        <w:t>P</w:t>
      </w:r>
      <w:r w:rsidR="002F6682">
        <w:rPr>
          <w:lang w:val="it-IT" w:eastAsia="en-GB"/>
        </w:rPr>
        <w:t>revis</w:t>
      </w:r>
      <w:r w:rsidR="002F6682" w:rsidRPr="009F3F60">
        <w:rPr>
          <w:lang w:val="it-IT" w:eastAsia="en-GB"/>
        </w:rPr>
        <w:t>ione sul risultato della partita</w:t>
      </w:r>
      <w:r w:rsidR="002F6682" w:rsidRPr="009F3F60">
        <w:rPr>
          <w:b/>
          <w:lang w:val="it-IT" w:eastAsia="en-GB"/>
        </w:rPr>
        <w:t xml:space="preserve"> </w:t>
      </w:r>
      <w:r w:rsidR="002F6682">
        <w:rPr>
          <w:b/>
          <w:lang w:val="it-IT" w:eastAsia="en-GB"/>
        </w:rPr>
        <w:t>supplementari esclusi</w:t>
      </w:r>
      <w:r w:rsidR="002F6682" w:rsidRPr="009F3F60">
        <w:rPr>
          <w:lang w:val="it-IT" w:eastAsia="en-GB"/>
        </w:rPr>
        <w:t>.</w:t>
      </w:r>
    </w:p>
    <w:p w:rsidR="00030C6B" w:rsidRPr="009540A3" w:rsidRDefault="002F6682" w:rsidP="00030C6B">
      <w:pPr>
        <w:pStyle w:val="Heading4"/>
        <w:rPr>
          <w:rStyle w:val="Heading3Char"/>
          <w:b/>
        </w:rPr>
      </w:pPr>
      <w:r w:rsidRPr="002F6682">
        <w:rPr>
          <w:lang w:val="en-US"/>
        </w:rPr>
        <w:lastRenderedPageBreak/>
        <w:t xml:space="preserve">Doppia </w:t>
      </w:r>
      <w:r w:rsidR="00030C6B" w:rsidRPr="00D23D75">
        <w:t>Chance</w:t>
      </w:r>
      <w:r w:rsidR="00030C6B" w:rsidRPr="00723416">
        <w:rPr>
          <w:rStyle w:val="Heading4Char"/>
        </w:rPr>
        <w:t xml:space="preserve"> </w:t>
      </w:r>
      <w:r w:rsidR="00030C6B" w:rsidRPr="00D23D75">
        <w:rPr>
          <w:rStyle w:val="SubtleEmphasis"/>
        </w:rPr>
        <w:t>(3-way)</w:t>
      </w:r>
    </w:p>
    <w:p w:rsidR="002F6682" w:rsidRPr="003D7EF8" w:rsidRDefault="002F6682" w:rsidP="002F6682">
      <w:pPr>
        <w:rPr>
          <w:lang w:val="it-IT"/>
        </w:rPr>
      </w:pPr>
      <w:r w:rsidRPr="002F6682">
        <w:rPr>
          <w:lang w:val="it-IT" w:eastAsia="en-GB"/>
        </w:rPr>
        <w:t xml:space="preserve">Scommessa su due </w:t>
      </w:r>
      <w:r w:rsidR="00497735">
        <w:rPr>
          <w:lang w:val="it-IT" w:eastAsia="en-GB"/>
        </w:rPr>
        <w:t xml:space="preserve">dei </w:t>
      </w:r>
      <w:r w:rsidRPr="002F6682">
        <w:rPr>
          <w:lang w:val="it-IT" w:eastAsia="en-GB"/>
        </w:rPr>
        <w:t>tre possibili risultati di una partita</w:t>
      </w:r>
      <w:r w:rsidRPr="002F6682">
        <w:rPr>
          <w:b/>
          <w:lang w:val="it-IT" w:eastAsia="en-GB"/>
        </w:rPr>
        <w:t xml:space="preserve"> supplementari esclusi</w:t>
      </w:r>
      <w:r w:rsidR="00B53544" w:rsidRPr="002F6682">
        <w:rPr>
          <w:lang w:val="it-IT" w:eastAsia="en-GB"/>
        </w:rPr>
        <w:t xml:space="preserve">: </w:t>
      </w:r>
      <w:r w:rsidR="00B53544" w:rsidRPr="002F6682">
        <w:rPr>
          <w:lang w:val="it-IT" w:eastAsia="en-GB"/>
        </w:rPr>
        <w:br/>
      </w:r>
      <w:r w:rsidR="006E526B" w:rsidRPr="002F6682">
        <w:rPr>
          <w:lang w:val="it-IT"/>
        </w:rPr>
        <w:t>1X</w:t>
      </w:r>
      <w:r w:rsidR="006E526B" w:rsidRPr="002F6682">
        <w:rPr>
          <w:lang w:val="it-IT"/>
        </w:rPr>
        <w:tab/>
      </w:r>
      <w:r w:rsidR="006E526B" w:rsidRPr="002F6682">
        <w:rPr>
          <w:lang w:val="it-IT"/>
        </w:rPr>
        <w:tab/>
      </w:r>
      <w:r w:rsidRPr="003D7EF8">
        <w:rPr>
          <w:lang w:val="it-IT"/>
        </w:rPr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>
        <w:rPr>
          <w:lang w:val="it-IT"/>
        </w:rPr>
        <w:t>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ospite.</w:t>
      </w:r>
    </w:p>
    <w:p w:rsidR="00AF2253" w:rsidRPr="002F6682" w:rsidRDefault="002F6682" w:rsidP="002F6682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  <w:t xml:space="preserve">Vincente in caso di pareggio o </w:t>
      </w:r>
      <w:r>
        <w:rPr>
          <w:lang w:val="it-IT"/>
        </w:rPr>
        <w:t xml:space="preserve">vittoria </w:t>
      </w:r>
      <w:r w:rsidRPr="003D7EF8">
        <w:rPr>
          <w:lang w:val="it-IT"/>
        </w:rPr>
        <w:t>della squadra ospite</w:t>
      </w:r>
      <w:r w:rsidR="0060325D">
        <w:rPr>
          <w:lang w:val="it-IT"/>
        </w:rPr>
        <w:t>.</w:t>
      </w:r>
    </w:p>
    <w:p w:rsidR="00AF2253" w:rsidRPr="002F6682" w:rsidRDefault="002F6682" w:rsidP="00AF2253">
      <w:pPr>
        <w:pStyle w:val="Heading4"/>
        <w:rPr>
          <w:rStyle w:val="SubtleEmphasis"/>
          <w:lang w:val="it-IT"/>
        </w:rPr>
      </w:pPr>
      <w:r w:rsidRPr="00775334">
        <w:rPr>
          <w:rStyle w:val="Heading4Char"/>
          <w:b/>
          <w:lang w:val="it-IT"/>
        </w:rPr>
        <w:t>Vincente, pareggio escluso</w:t>
      </w:r>
      <w:r w:rsidRPr="00744583">
        <w:rPr>
          <w:rStyle w:val="Heading4Char"/>
          <w:lang w:val="it-IT"/>
        </w:rPr>
        <w:t xml:space="preserve"> </w:t>
      </w:r>
      <w:r w:rsidR="00AF2253" w:rsidRPr="002F6682">
        <w:rPr>
          <w:rStyle w:val="SubtleEmphasis"/>
          <w:lang w:val="it-IT"/>
        </w:rPr>
        <w:t>(2-way)</w:t>
      </w:r>
    </w:p>
    <w:p w:rsidR="00030C6B" w:rsidRPr="002F6682" w:rsidRDefault="002F6682" w:rsidP="00030C6B">
      <w:pPr>
        <w:rPr>
          <w:lang w:val="it-IT" w:eastAsia="en-GB"/>
        </w:rPr>
      </w:pPr>
      <w:r w:rsidRPr="008D012C">
        <w:rPr>
          <w:lang w:val="it-IT" w:eastAsia="en-GB"/>
        </w:rPr>
        <w:t>Previsione su quale squadra vincerà la partita</w:t>
      </w:r>
      <w:r w:rsidRPr="002F6682">
        <w:rPr>
          <w:b/>
          <w:lang w:val="it-IT" w:eastAsia="en-GB"/>
        </w:rPr>
        <w:t xml:space="preserve"> </w:t>
      </w:r>
      <w:r>
        <w:rPr>
          <w:b/>
          <w:lang w:val="it-IT" w:eastAsia="en-GB"/>
        </w:rPr>
        <w:t>supplementari esclusi</w:t>
      </w:r>
      <w:r w:rsidR="00030C6B" w:rsidRPr="002F6682">
        <w:rPr>
          <w:lang w:val="it-IT" w:eastAsia="en-GB"/>
        </w:rPr>
        <w:t xml:space="preserve">. </w:t>
      </w:r>
      <w:r w:rsidRPr="003D7EF8">
        <w:rPr>
          <w:lang w:val="it-IT" w:eastAsia="en-GB"/>
        </w:rPr>
        <w:t>Scommesse nulle in caso di pareggio.</w:t>
      </w:r>
    </w:p>
    <w:p w:rsidR="00520744" w:rsidRPr="002F6682" w:rsidRDefault="002F6682" w:rsidP="00520744">
      <w:pPr>
        <w:pStyle w:val="Heading4"/>
        <w:rPr>
          <w:b w:val="0"/>
          <w:lang w:val="it-IT"/>
        </w:rPr>
      </w:pPr>
      <w:r w:rsidRPr="008D012C">
        <w:rPr>
          <w:lang w:val="it-IT"/>
        </w:rPr>
        <w:t xml:space="preserve">Handicap Europeo </w:t>
      </w:r>
      <w:r w:rsidR="00520744" w:rsidRPr="002F6682">
        <w:rPr>
          <w:rStyle w:val="SubtleEmphasis"/>
          <w:lang w:val="it-IT"/>
        </w:rPr>
        <w:t>(3-way)</w:t>
      </w:r>
    </w:p>
    <w:p w:rsidR="00520744" w:rsidRPr="002F6682" w:rsidRDefault="002F6682" w:rsidP="00520744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="00520744" w:rsidRPr="002F6682">
        <w:rPr>
          <w:bCs/>
          <w:lang w:val="it-IT" w:eastAsia="en-GB"/>
        </w:rPr>
        <w:t>.</w:t>
      </w:r>
    </w:p>
    <w:p w:rsidR="00520744" w:rsidRPr="00AE143A" w:rsidRDefault="00520744" w:rsidP="00520744">
      <w:pPr>
        <w:pStyle w:val="Heading4"/>
        <w:rPr>
          <w:b w:val="0"/>
          <w:lang w:val="it-IT"/>
        </w:rPr>
      </w:pPr>
      <w:r w:rsidRPr="00AE143A">
        <w:rPr>
          <w:lang w:val="it-IT"/>
        </w:rPr>
        <w:t>Handicap</w:t>
      </w:r>
      <w:r w:rsidRPr="00AE143A">
        <w:rPr>
          <w:rStyle w:val="Heading4Char"/>
          <w:lang w:val="it-IT"/>
        </w:rPr>
        <w:t xml:space="preserve"> </w:t>
      </w:r>
      <w:r w:rsidRPr="00AE143A">
        <w:rPr>
          <w:rStyle w:val="SubtleEmphasis"/>
          <w:lang w:val="it-IT"/>
        </w:rPr>
        <w:t>(2-way)</w:t>
      </w:r>
    </w:p>
    <w:p w:rsidR="00520744" w:rsidRPr="002F6682" w:rsidRDefault="002F6682" w:rsidP="00520744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="00520744" w:rsidRPr="002F6682">
        <w:rPr>
          <w:bCs/>
          <w:lang w:val="it-IT" w:eastAsia="en-GB"/>
        </w:rPr>
        <w:t>.</w:t>
      </w:r>
    </w:p>
    <w:p w:rsidR="009D0E63" w:rsidRPr="002F6682" w:rsidRDefault="002F6682" w:rsidP="009D0E63">
      <w:pPr>
        <w:pStyle w:val="Heading4"/>
        <w:rPr>
          <w:lang w:val="it-IT" w:eastAsia="en-GB"/>
        </w:rPr>
      </w:pPr>
      <w:r w:rsidRPr="00744583">
        <w:rPr>
          <w:lang w:val="it-IT"/>
        </w:rPr>
        <w:t>Prima squadra che segna</w:t>
      </w:r>
      <w:r w:rsidRPr="00744583">
        <w:rPr>
          <w:rStyle w:val="SubtleEmphasis"/>
          <w:lang w:val="it-IT"/>
        </w:rPr>
        <w:t xml:space="preserve"> </w:t>
      </w:r>
      <w:r w:rsidR="009D0E63" w:rsidRPr="002F6682">
        <w:rPr>
          <w:rStyle w:val="SubtleEmphasis"/>
          <w:lang w:val="it-IT"/>
        </w:rPr>
        <w:t>(3-way)</w:t>
      </w:r>
    </w:p>
    <w:p w:rsidR="00DD6B2D" w:rsidRPr="002F6682" w:rsidRDefault="00C4356F" w:rsidP="00DD6B2D">
      <w:pPr>
        <w:rPr>
          <w:lang w:val="it-IT" w:eastAsia="en-GB"/>
        </w:rPr>
      </w:pPr>
      <w:r>
        <w:rPr>
          <w:lang w:val="it-IT" w:eastAsia="en-GB"/>
        </w:rPr>
        <w:t xml:space="preserve">Previsione su </w:t>
      </w:r>
      <w:r w:rsidR="002F6682" w:rsidRPr="00744583">
        <w:rPr>
          <w:lang w:val="it-IT" w:eastAsia="en-GB"/>
        </w:rPr>
        <w:t>quale squadra segnerà il primo gol della partita</w:t>
      </w:r>
      <w:r w:rsidR="00DD6B2D" w:rsidRPr="002F6682">
        <w:rPr>
          <w:lang w:val="it-IT" w:eastAsia="en-GB"/>
        </w:rPr>
        <w:t>.</w:t>
      </w:r>
    </w:p>
    <w:p w:rsidR="009D0E63" w:rsidRPr="002F6682" w:rsidRDefault="002F6682" w:rsidP="009D0E63">
      <w:pPr>
        <w:pStyle w:val="Heading4"/>
        <w:rPr>
          <w:lang w:val="it-IT" w:eastAsia="en-GB"/>
        </w:rPr>
      </w:pPr>
      <w:r w:rsidRPr="00744583">
        <w:rPr>
          <w:lang w:val="it-IT"/>
        </w:rPr>
        <w:t>Ultima squadra che segna</w:t>
      </w:r>
      <w:r w:rsidRPr="00744583">
        <w:rPr>
          <w:rStyle w:val="Heading4Char"/>
          <w:lang w:val="it-IT"/>
        </w:rPr>
        <w:t xml:space="preserve"> </w:t>
      </w:r>
      <w:r w:rsidR="009D0E63" w:rsidRPr="002F6682">
        <w:rPr>
          <w:rStyle w:val="SubtleEmphasis"/>
          <w:lang w:val="it-IT"/>
        </w:rPr>
        <w:t>(3-way)</w:t>
      </w:r>
    </w:p>
    <w:p w:rsidR="00DD6B2D" w:rsidRPr="002F6682" w:rsidRDefault="00C4356F" w:rsidP="00DD6B2D">
      <w:pPr>
        <w:rPr>
          <w:lang w:val="it-IT" w:eastAsia="en-GB"/>
        </w:rPr>
      </w:pPr>
      <w:r>
        <w:rPr>
          <w:lang w:val="it-IT" w:eastAsia="en-GB"/>
        </w:rPr>
        <w:t>Previsione su</w:t>
      </w:r>
      <w:r w:rsidR="002F6682">
        <w:rPr>
          <w:lang w:val="it-IT" w:eastAsia="en-GB"/>
        </w:rPr>
        <w:t xml:space="preserve"> </w:t>
      </w:r>
      <w:r w:rsidR="002F6682" w:rsidRPr="00744583">
        <w:rPr>
          <w:lang w:val="it-IT" w:eastAsia="en-GB"/>
        </w:rPr>
        <w:t>quale squadra segnerà l'ultimo gol della partita</w:t>
      </w:r>
      <w:r w:rsidR="00DD6B2D" w:rsidRPr="002F6682">
        <w:rPr>
          <w:lang w:val="it-IT" w:eastAsia="en-GB"/>
        </w:rPr>
        <w:t>.</w:t>
      </w:r>
    </w:p>
    <w:p w:rsidR="009D0E63" w:rsidRPr="002F6682" w:rsidRDefault="009D0E63" w:rsidP="009D0E63">
      <w:pPr>
        <w:pStyle w:val="Heading4"/>
        <w:rPr>
          <w:lang w:val="it-IT"/>
        </w:rPr>
      </w:pPr>
      <w:r w:rsidRPr="002F6682">
        <w:rPr>
          <w:lang w:val="it-IT"/>
        </w:rPr>
        <w:t>1</w:t>
      </w:r>
      <w:r w:rsidR="002F6682" w:rsidRPr="002F6682">
        <w:rPr>
          <w:lang w:val="it-IT"/>
        </w:rPr>
        <w:t>o</w:t>
      </w:r>
      <w:r w:rsidRPr="002F6682">
        <w:rPr>
          <w:lang w:val="it-IT"/>
        </w:rPr>
        <w:t xml:space="preserve"> Period</w:t>
      </w:r>
      <w:r w:rsidR="002F6682" w:rsidRPr="002F6682">
        <w:rPr>
          <w:lang w:val="it-IT"/>
        </w:rPr>
        <w:t>o</w:t>
      </w:r>
      <w:r w:rsidRPr="002F6682">
        <w:rPr>
          <w:lang w:val="it-IT"/>
        </w:rPr>
        <w:t xml:space="preserve"> – 1X2 </w:t>
      </w:r>
      <w:r w:rsidRPr="002F6682">
        <w:rPr>
          <w:rStyle w:val="SubtleEmphasis"/>
          <w:lang w:val="it-IT"/>
        </w:rPr>
        <w:t>(3-way)</w:t>
      </w:r>
    </w:p>
    <w:p w:rsidR="009D0E63" w:rsidRPr="002F6682" w:rsidRDefault="00C4356F" w:rsidP="009D0E63">
      <w:pPr>
        <w:rPr>
          <w:lang w:val="it-IT" w:eastAsia="en-GB"/>
        </w:rPr>
      </w:pPr>
      <w:r>
        <w:rPr>
          <w:lang w:val="it-IT" w:eastAsia="en-GB"/>
        </w:rPr>
        <w:t xml:space="preserve">Previsione sul </w:t>
      </w:r>
      <w:r w:rsidR="002F6682">
        <w:rPr>
          <w:lang w:val="it-IT" w:eastAsia="en-GB"/>
        </w:rPr>
        <w:t>risultato del primo periodo</w:t>
      </w:r>
      <w:r w:rsidR="009D0E63" w:rsidRPr="002F6682">
        <w:rPr>
          <w:lang w:val="it-IT" w:eastAsia="en-GB"/>
        </w:rPr>
        <w:t>.</w:t>
      </w:r>
    </w:p>
    <w:p w:rsidR="00DD6B2D" w:rsidRPr="002F6682" w:rsidRDefault="002F6682" w:rsidP="00DD6B2D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1</w:t>
      </w:r>
      <w:r w:rsidRPr="00744583">
        <w:rPr>
          <w:lang w:val="it-IT"/>
        </w:rPr>
        <w:t xml:space="preserve">o </w:t>
      </w:r>
      <w:r>
        <w:rPr>
          <w:lang w:val="it-IT"/>
        </w:rPr>
        <w:t>Periodo</w:t>
      </w:r>
      <w:r w:rsidRPr="00744583">
        <w:rPr>
          <w:lang w:val="it-IT"/>
        </w:rPr>
        <w:t xml:space="preserve"> – Doppia Chance </w:t>
      </w:r>
      <w:r w:rsidR="00DD6B2D" w:rsidRPr="002F6682">
        <w:rPr>
          <w:rStyle w:val="SubtleEmphasis"/>
          <w:lang w:val="it-IT"/>
        </w:rPr>
        <w:t>(3-way)</w:t>
      </w:r>
    </w:p>
    <w:p w:rsidR="002F6682" w:rsidRPr="003D7EF8" w:rsidRDefault="002F6682" w:rsidP="002F6682">
      <w:pPr>
        <w:rPr>
          <w:lang w:val="it-IT"/>
        </w:rPr>
      </w:pPr>
      <w:r w:rsidRPr="003D7EF8">
        <w:rPr>
          <w:lang w:val="it-IT" w:eastAsia="en-GB"/>
        </w:rPr>
        <w:t>Scommessa s</w:t>
      </w:r>
      <w:r>
        <w:rPr>
          <w:lang w:val="it-IT" w:eastAsia="en-GB"/>
        </w:rPr>
        <w:t xml:space="preserve">u due </w:t>
      </w:r>
      <w:r w:rsidR="00985008">
        <w:rPr>
          <w:lang w:val="it-IT" w:eastAsia="en-GB"/>
        </w:rPr>
        <w:t xml:space="preserve">dei </w:t>
      </w:r>
      <w:r>
        <w:rPr>
          <w:lang w:val="it-IT" w:eastAsia="en-GB"/>
        </w:rPr>
        <w:t>tre possibili risultati del primo periodo</w:t>
      </w:r>
      <w:r w:rsidRPr="003D7EF8">
        <w:rPr>
          <w:lang w:val="it-IT" w:eastAsia="en-GB"/>
        </w:rPr>
        <w:t xml:space="preserve">: </w:t>
      </w:r>
      <w:r w:rsidRPr="003D7EF8">
        <w:rPr>
          <w:lang w:val="it-IT" w:eastAsia="en-GB"/>
        </w:rPr>
        <w:br/>
      </w:r>
      <w:r w:rsidRPr="003D7EF8">
        <w:rPr>
          <w:lang w:val="it-IT"/>
        </w:rPr>
        <w:t>1X</w:t>
      </w:r>
      <w:r w:rsidRPr="003D7EF8">
        <w:rPr>
          <w:lang w:val="it-IT"/>
        </w:rPr>
        <w:tab/>
      </w:r>
      <w:r w:rsidRPr="003D7EF8">
        <w:rPr>
          <w:lang w:val="it-IT"/>
        </w:rPr>
        <w:tab/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>
        <w:rPr>
          <w:lang w:val="it-IT"/>
        </w:rPr>
        <w:t xml:space="preserve"> alla fine del 1o periodo.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ospite alla fine del 1o periodo</w:t>
      </w:r>
      <w:r w:rsidR="0060325D">
        <w:rPr>
          <w:lang w:val="it-IT"/>
        </w:rPr>
        <w:t>.</w:t>
      </w:r>
    </w:p>
    <w:p w:rsidR="006E526B" w:rsidRPr="002F6682" w:rsidRDefault="002F6682" w:rsidP="002F6682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  <w:t xml:space="preserve">Vincente in caso di pareggio o </w:t>
      </w:r>
      <w:r>
        <w:rPr>
          <w:lang w:val="it-IT"/>
        </w:rPr>
        <w:t>vittoria della squadra ospite alla fine del 1o periodo</w:t>
      </w:r>
      <w:r w:rsidR="0060325D">
        <w:rPr>
          <w:lang w:val="it-IT"/>
        </w:rPr>
        <w:t>.</w:t>
      </w:r>
    </w:p>
    <w:p w:rsidR="00DD6B2D" w:rsidRPr="002F6682" w:rsidRDefault="002F6682" w:rsidP="00DD6B2D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1</w:t>
      </w:r>
      <w:r w:rsidRPr="00744583">
        <w:rPr>
          <w:lang w:val="it-IT"/>
        </w:rPr>
        <w:t xml:space="preserve">o </w:t>
      </w:r>
      <w:r>
        <w:rPr>
          <w:lang w:val="it-IT"/>
        </w:rPr>
        <w:t>Periodo</w:t>
      </w:r>
      <w:r w:rsidRPr="00744583">
        <w:rPr>
          <w:lang w:val="it-IT"/>
        </w:rPr>
        <w:t xml:space="preserve"> – Vincente, pareggio escluso </w:t>
      </w:r>
      <w:r w:rsidR="00DD6B2D" w:rsidRPr="002F6682">
        <w:rPr>
          <w:rStyle w:val="SubtleEmphasis"/>
          <w:lang w:val="it-IT"/>
        </w:rPr>
        <w:t>(2-way)</w:t>
      </w:r>
    </w:p>
    <w:p w:rsidR="002F6682" w:rsidRPr="003D7EF8" w:rsidRDefault="002F6682" w:rsidP="002F6682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</w:t>
      </w:r>
      <w:r>
        <w:rPr>
          <w:lang w:val="it-IT" w:eastAsia="en-GB"/>
        </w:rPr>
        <w:t>quale squadra vincerà il primo periodo</w:t>
      </w:r>
      <w:r w:rsidRPr="008D012C">
        <w:rPr>
          <w:lang w:val="it-IT" w:eastAsia="en-GB"/>
        </w:rPr>
        <w:t xml:space="preserve">. </w:t>
      </w:r>
      <w:r w:rsidRPr="003D7EF8">
        <w:rPr>
          <w:lang w:val="it-IT" w:eastAsia="en-GB"/>
        </w:rPr>
        <w:t>Scommesse nulle in caso di pareggio.</w:t>
      </w:r>
    </w:p>
    <w:p w:rsidR="00DD6B2D" w:rsidRPr="002F6682" w:rsidRDefault="00DD6B2D" w:rsidP="00DD6B2D">
      <w:pPr>
        <w:pStyle w:val="Heading4"/>
        <w:rPr>
          <w:rStyle w:val="Heading3Char"/>
          <w:b/>
          <w:lang w:val="it-IT"/>
        </w:rPr>
      </w:pPr>
      <w:r w:rsidRPr="002F6682">
        <w:rPr>
          <w:lang w:val="it-IT"/>
        </w:rPr>
        <w:t>1</w:t>
      </w:r>
      <w:r w:rsidR="002F6682" w:rsidRPr="002F6682">
        <w:rPr>
          <w:lang w:val="it-IT"/>
        </w:rPr>
        <w:t xml:space="preserve">o </w:t>
      </w:r>
      <w:r w:rsidRPr="002F6682">
        <w:rPr>
          <w:lang w:val="it-IT"/>
        </w:rPr>
        <w:t>Period</w:t>
      </w:r>
      <w:r w:rsidR="002F6682" w:rsidRPr="002F6682">
        <w:rPr>
          <w:lang w:val="it-IT"/>
        </w:rPr>
        <w:t>o</w:t>
      </w:r>
      <w:r w:rsidRPr="002F6682">
        <w:rPr>
          <w:lang w:val="it-IT"/>
        </w:rPr>
        <w:t xml:space="preserve"> – </w:t>
      </w:r>
      <w:r w:rsidR="002F6682" w:rsidRPr="002F6682">
        <w:rPr>
          <w:lang w:val="it-IT"/>
        </w:rPr>
        <w:t xml:space="preserve">Margine di gol </w:t>
      </w:r>
      <w:r w:rsidRPr="002F6682">
        <w:rPr>
          <w:rStyle w:val="SubtleEmphasis"/>
          <w:lang w:val="it-IT"/>
        </w:rPr>
        <w:t>(2-way)</w:t>
      </w:r>
    </w:p>
    <w:p w:rsidR="003C465F" w:rsidRPr="002F6682" w:rsidRDefault="002F6682" w:rsidP="003C465F">
      <w:pPr>
        <w:rPr>
          <w:lang w:val="it-IT" w:eastAsia="en-GB"/>
        </w:rPr>
      </w:pPr>
      <w:r>
        <w:rPr>
          <w:bCs/>
          <w:lang w:val="it-IT" w:eastAsia="en-GB"/>
        </w:rPr>
        <w:t xml:space="preserve">Previsione su quale squadra segnerà il maggior numero di gol nel primo periodo dopo </w:t>
      </w:r>
      <w:r w:rsidRPr="003D7EF8">
        <w:rPr>
          <w:lang w:val="it-IT" w:eastAsia="en-GB"/>
        </w:rPr>
        <w:t xml:space="preserve">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="003C465F" w:rsidRPr="002F6682">
        <w:rPr>
          <w:bCs/>
          <w:lang w:val="it-IT" w:eastAsia="en-GB"/>
        </w:rPr>
        <w:t>.</w:t>
      </w:r>
    </w:p>
    <w:p w:rsidR="00DD6B2D" w:rsidRPr="002F6682" w:rsidRDefault="002F6682" w:rsidP="00DD6B2D">
      <w:pPr>
        <w:pStyle w:val="Heading4"/>
        <w:rPr>
          <w:lang w:val="it-IT" w:eastAsia="en-GB"/>
        </w:rPr>
      </w:pPr>
      <w:r w:rsidRPr="002F6682">
        <w:rPr>
          <w:lang w:val="it-IT"/>
        </w:rPr>
        <w:t xml:space="preserve">1o </w:t>
      </w:r>
      <w:r w:rsidR="00DD6B2D" w:rsidRPr="002F6682">
        <w:rPr>
          <w:lang w:val="it-IT"/>
        </w:rPr>
        <w:t>Period</w:t>
      </w:r>
      <w:r w:rsidRPr="002F6682">
        <w:rPr>
          <w:lang w:val="it-IT"/>
        </w:rPr>
        <w:t>o</w:t>
      </w:r>
      <w:r w:rsidR="00DD6B2D" w:rsidRPr="002F6682">
        <w:rPr>
          <w:lang w:val="it-IT"/>
        </w:rPr>
        <w:t xml:space="preserve"> – </w:t>
      </w:r>
      <w:r w:rsidRPr="002F6682">
        <w:rPr>
          <w:lang w:val="it-IT"/>
        </w:rPr>
        <w:t>Prima Squadra a segnare</w:t>
      </w:r>
      <w:r>
        <w:rPr>
          <w:lang w:val="it-IT"/>
        </w:rPr>
        <w:t xml:space="preserve"> </w:t>
      </w:r>
      <w:r w:rsidR="00DD6B2D" w:rsidRPr="002F6682">
        <w:rPr>
          <w:rStyle w:val="SubtleEmphasis"/>
          <w:lang w:val="it-IT"/>
        </w:rPr>
        <w:t>(3-way)</w:t>
      </w:r>
    </w:p>
    <w:p w:rsidR="00DD6B2D" w:rsidRPr="002F6682" w:rsidRDefault="00C4356F" w:rsidP="00DD6B2D">
      <w:pPr>
        <w:rPr>
          <w:lang w:val="it-IT" w:eastAsia="en-GB"/>
        </w:rPr>
      </w:pPr>
      <w:r>
        <w:rPr>
          <w:lang w:val="it-IT" w:eastAsia="en-GB"/>
        </w:rPr>
        <w:t>Previsione su</w:t>
      </w:r>
      <w:r w:rsidR="002F6682">
        <w:rPr>
          <w:lang w:val="it-IT" w:eastAsia="en-GB"/>
        </w:rPr>
        <w:t xml:space="preserve"> quale squadra segnerà il primo gol nel primo periodo</w:t>
      </w:r>
      <w:r w:rsidR="00DD6B2D" w:rsidRPr="002F6682">
        <w:rPr>
          <w:lang w:val="it-IT" w:eastAsia="en-GB"/>
        </w:rPr>
        <w:t>.</w:t>
      </w:r>
    </w:p>
    <w:p w:rsidR="00DD6B2D" w:rsidRPr="002F6682" w:rsidRDefault="002F6682" w:rsidP="00DD6B2D">
      <w:pPr>
        <w:pStyle w:val="Heading4"/>
        <w:rPr>
          <w:lang w:val="it-IT" w:eastAsia="en-GB"/>
        </w:rPr>
      </w:pPr>
      <w:r w:rsidRPr="002F6682">
        <w:rPr>
          <w:lang w:val="it-IT"/>
        </w:rPr>
        <w:t xml:space="preserve">1o Periodo – </w:t>
      </w:r>
      <w:r>
        <w:rPr>
          <w:lang w:val="it-IT"/>
        </w:rPr>
        <w:t xml:space="preserve">Ultima </w:t>
      </w:r>
      <w:r w:rsidRPr="002F6682">
        <w:rPr>
          <w:lang w:val="it-IT"/>
        </w:rPr>
        <w:t>Squadra a segnare</w:t>
      </w:r>
      <w:r>
        <w:rPr>
          <w:lang w:val="it-IT"/>
        </w:rPr>
        <w:t xml:space="preserve"> </w:t>
      </w:r>
      <w:r w:rsidR="00DD6B2D" w:rsidRPr="002F6682">
        <w:rPr>
          <w:rStyle w:val="SubtleEmphasis"/>
          <w:lang w:val="it-IT"/>
        </w:rPr>
        <w:t>(3-way)</w:t>
      </w:r>
    </w:p>
    <w:p w:rsidR="00DD6B2D" w:rsidRPr="002F6682" w:rsidRDefault="00C4356F" w:rsidP="00DD6B2D">
      <w:pPr>
        <w:rPr>
          <w:lang w:val="it-IT" w:eastAsia="en-GB"/>
        </w:rPr>
      </w:pPr>
      <w:r>
        <w:rPr>
          <w:lang w:val="it-IT" w:eastAsia="en-GB"/>
        </w:rPr>
        <w:t>Previsione su</w:t>
      </w:r>
      <w:r w:rsidR="002F6682">
        <w:rPr>
          <w:lang w:val="it-IT" w:eastAsia="en-GB"/>
        </w:rPr>
        <w:t xml:space="preserve"> quale squadra segnerà l’ultimo gol nel primo periodo</w:t>
      </w:r>
      <w:r w:rsidR="002F6682" w:rsidRPr="002F6682">
        <w:rPr>
          <w:lang w:val="it-IT" w:eastAsia="en-GB"/>
        </w:rPr>
        <w:t>.</w:t>
      </w:r>
    </w:p>
    <w:p w:rsidR="006E526B" w:rsidRPr="002F6682" w:rsidRDefault="006E526B" w:rsidP="006E526B">
      <w:pPr>
        <w:pStyle w:val="Heading4"/>
        <w:rPr>
          <w:lang w:val="it-IT"/>
        </w:rPr>
      </w:pPr>
      <w:r w:rsidRPr="002F6682">
        <w:rPr>
          <w:lang w:val="it-IT"/>
        </w:rPr>
        <w:t>2</w:t>
      </w:r>
      <w:r w:rsidR="002F6682" w:rsidRPr="002F6682">
        <w:rPr>
          <w:lang w:val="it-IT"/>
        </w:rPr>
        <w:t>o</w:t>
      </w:r>
      <w:r w:rsidR="002F6682">
        <w:rPr>
          <w:lang w:val="it-IT"/>
        </w:rPr>
        <w:t xml:space="preserve"> P</w:t>
      </w:r>
      <w:r w:rsidRPr="002F6682">
        <w:rPr>
          <w:lang w:val="it-IT"/>
        </w:rPr>
        <w:t>eriod</w:t>
      </w:r>
      <w:r w:rsidR="002F6682" w:rsidRPr="002F6682">
        <w:rPr>
          <w:lang w:val="it-IT"/>
        </w:rPr>
        <w:t>o</w:t>
      </w:r>
      <w:r w:rsidRPr="002F6682">
        <w:rPr>
          <w:lang w:val="it-IT"/>
        </w:rPr>
        <w:t xml:space="preserve"> – 1X2 </w:t>
      </w:r>
      <w:r w:rsidRPr="002F6682">
        <w:rPr>
          <w:rStyle w:val="SubtleEmphasis"/>
          <w:lang w:val="it-IT"/>
        </w:rPr>
        <w:t>(3-way)</w:t>
      </w:r>
    </w:p>
    <w:p w:rsidR="006E526B" w:rsidRPr="002F6682" w:rsidRDefault="00C4356F" w:rsidP="006E526B">
      <w:pPr>
        <w:rPr>
          <w:lang w:val="it-IT" w:eastAsia="en-GB"/>
        </w:rPr>
      </w:pPr>
      <w:r>
        <w:rPr>
          <w:lang w:val="it-IT" w:eastAsia="en-GB"/>
        </w:rPr>
        <w:t xml:space="preserve">Previsione sul </w:t>
      </w:r>
      <w:r w:rsidR="002F6682">
        <w:rPr>
          <w:lang w:val="it-IT" w:eastAsia="en-GB"/>
        </w:rPr>
        <w:t>risultato del secondo periodo</w:t>
      </w:r>
      <w:r w:rsidR="006E526B" w:rsidRPr="002F6682">
        <w:rPr>
          <w:lang w:val="it-IT" w:eastAsia="en-GB"/>
        </w:rPr>
        <w:t>.</w:t>
      </w:r>
    </w:p>
    <w:p w:rsidR="002F6682" w:rsidRPr="002F6682" w:rsidRDefault="002F6682" w:rsidP="002F6682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2</w:t>
      </w:r>
      <w:r w:rsidRPr="00744583">
        <w:rPr>
          <w:lang w:val="it-IT"/>
        </w:rPr>
        <w:t xml:space="preserve">o </w:t>
      </w:r>
      <w:r>
        <w:rPr>
          <w:lang w:val="it-IT"/>
        </w:rPr>
        <w:t>Periodo</w:t>
      </w:r>
      <w:r w:rsidRPr="00744583">
        <w:rPr>
          <w:lang w:val="it-IT"/>
        </w:rPr>
        <w:t xml:space="preserve"> – Doppia Chance </w:t>
      </w:r>
      <w:r w:rsidRPr="002F6682">
        <w:rPr>
          <w:rStyle w:val="SubtleEmphasis"/>
          <w:lang w:val="it-IT"/>
        </w:rPr>
        <w:t>(3-way)</w:t>
      </w:r>
    </w:p>
    <w:p w:rsidR="002F6682" w:rsidRPr="003D7EF8" w:rsidRDefault="002F6682" w:rsidP="002F6682">
      <w:pPr>
        <w:rPr>
          <w:lang w:val="it-IT"/>
        </w:rPr>
      </w:pPr>
      <w:r w:rsidRPr="003D7EF8">
        <w:rPr>
          <w:lang w:val="it-IT" w:eastAsia="en-GB"/>
        </w:rPr>
        <w:t>Scommessa s</w:t>
      </w:r>
      <w:r>
        <w:rPr>
          <w:lang w:val="it-IT" w:eastAsia="en-GB"/>
        </w:rPr>
        <w:t xml:space="preserve">u due </w:t>
      </w:r>
      <w:r w:rsidR="00985008">
        <w:rPr>
          <w:lang w:val="it-IT" w:eastAsia="en-GB"/>
        </w:rPr>
        <w:t xml:space="preserve">dei </w:t>
      </w:r>
      <w:r>
        <w:rPr>
          <w:lang w:val="it-IT" w:eastAsia="en-GB"/>
        </w:rPr>
        <w:t>tre possibili risultati del secondo periodo</w:t>
      </w:r>
      <w:r w:rsidRPr="003D7EF8">
        <w:rPr>
          <w:lang w:val="it-IT" w:eastAsia="en-GB"/>
        </w:rPr>
        <w:t xml:space="preserve">: </w:t>
      </w:r>
      <w:r w:rsidRPr="003D7EF8">
        <w:rPr>
          <w:lang w:val="it-IT" w:eastAsia="en-GB"/>
        </w:rPr>
        <w:br/>
      </w:r>
      <w:r w:rsidRPr="003D7EF8">
        <w:rPr>
          <w:lang w:val="it-IT"/>
        </w:rPr>
        <w:t>1X</w:t>
      </w:r>
      <w:r w:rsidRPr="003D7EF8">
        <w:rPr>
          <w:lang w:val="it-IT"/>
        </w:rPr>
        <w:tab/>
      </w:r>
      <w:r w:rsidRPr="003D7EF8">
        <w:rPr>
          <w:lang w:val="it-IT"/>
        </w:rPr>
        <w:tab/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>
        <w:rPr>
          <w:lang w:val="it-IT"/>
        </w:rPr>
        <w:t xml:space="preserve"> alla fine del 2o periodo.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ospite alla fine del 2o periodo</w:t>
      </w:r>
      <w:r w:rsidR="0060325D">
        <w:rPr>
          <w:lang w:val="it-IT"/>
        </w:rPr>
        <w:t>.</w:t>
      </w:r>
    </w:p>
    <w:p w:rsidR="002F6682" w:rsidRPr="002F6682" w:rsidRDefault="002F6682" w:rsidP="002F6682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  <w:t xml:space="preserve">Vincente in caso di pareggio o </w:t>
      </w:r>
      <w:r>
        <w:rPr>
          <w:lang w:val="it-IT"/>
        </w:rPr>
        <w:t>vittoria della squadra ospite alla fine del 2o periodo</w:t>
      </w:r>
      <w:r w:rsidR="0060325D">
        <w:rPr>
          <w:lang w:val="it-IT"/>
        </w:rPr>
        <w:t>.</w:t>
      </w:r>
    </w:p>
    <w:p w:rsidR="006E526B" w:rsidRPr="00142FFF" w:rsidRDefault="00142FFF" w:rsidP="006E526B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2</w:t>
      </w:r>
      <w:r w:rsidRPr="00744583">
        <w:rPr>
          <w:lang w:val="it-IT"/>
        </w:rPr>
        <w:t xml:space="preserve">o </w:t>
      </w:r>
      <w:r>
        <w:rPr>
          <w:lang w:val="it-IT"/>
        </w:rPr>
        <w:t>Periodo</w:t>
      </w:r>
      <w:r w:rsidRPr="00744583">
        <w:rPr>
          <w:lang w:val="it-IT"/>
        </w:rPr>
        <w:t xml:space="preserve"> – Vincente, pareggio escluso </w:t>
      </w:r>
      <w:r w:rsidR="006E526B" w:rsidRPr="00142FFF">
        <w:rPr>
          <w:rStyle w:val="SubtleEmphasis"/>
          <w:lang w:val="it-IT"/>
        </w:rPr>
        <w:t>(2-way)</w:t>
      </w:r>
    </w:p>
    <w:p w:rsidR="00142FFF" w:rsidRPr="003D7EF8" w:rsidRDefault="00142FFF" w:rsidP="00142FFF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</w:t>
      </w:r>
      <w:r>
        <w:rPr>
          <w:lang w:val="it-IT" w:eastAsia="en-GB"/>
        </w:rPr>
        <w:t>quale squadra vincerà il secondo periodo</w:t>
      </w:r>
      <w:r w:rsidRPr="008D012C">
        <w:rPr>
          <w:lang w:val="it-IT" w:eastAsia="en-GB"/>
        </w:rPr>
        <w:t xml:space="preserve">. </w:t>
      </w:r>
      <w:r w:rsidRPr="003D7EF8">
        <w:rPr>
          <w:lang w:val="it-IT" w:eastAsia="en-GB"/>
        </w:rPr>
        <w:t>Scommesse nulle in caso di pareggio.</w:t>
      </w:r>
    </w:p>
    <w:p w:rsidR="006E526B" w:rsidRPr="00142FFF" w:rsidRDefault="00142FFF" w:rsidP="006E526B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lastRenderedPageBreak/>
        <w:t>2</w:t>
      </w:r>
      <w:r w:rsidRPr="002F6682">
        <w:rPr>
          <w:lang w:val="it-IT"/>
        </w:rPr>
        <w:t xml:space="preserve">o Periodo – Margine di gol </w:t>
      </w:r>
      <w:r w:rsidR="006E526B" w:rsidRPr="00142FFF">
        <w:rPr>
          <w:rStyle w:val="SubtleEmphasis"/>
          <w:lang w:val="it-IT"/>
        </w:rPr>
        <w:t>(2-way)</w:t>
      </w:r>
    </w:p>
    <w:p w:rsidR="00142FFF" w:rsidRPr="002F6682" w:rsidRDefault="00142FFF" w:rsidP="00142FFF">
      <w:pPr>
        <w:rPr>
          <w:lang w:val="it-IT" w:eastAsia="en-GB"/>
        </w:rPr>
      </w:pPr>
      <w:r>
        <w:rPr>
          <w:bCs/>
          <w:lang w:val="it-IT" w:eastAsia="en-GB"/>
        </w:rPr>
        <w:t xml:space="preserve">Previsione su quale squadra segnerà il maggior numero di gol nel primo periodo dopo </w:t>
      </w:r>
      <w:r w:rsidRPr="003D7EF8">
        <w:rPr>
          <w:lang w:val="it-IT" w:eastAsia="en-GB"/>
        </w:rPr>
        <w:t xml:space="preserve">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Pr="002F6682">
        <w:rPr>
          <w:bCs/>
          <w:lang w:val="it-IT" w:eastAsia="en-GB"/>
        </w:rPr>
        <w:t>.</w:t>
      </w:r>
    </w:p>
    <w:p w:rsidR="006E526B" w:rsidRPr="00142FFF" w:rsidRDefault="00142FFF" w:rsidP="006E526B">
      <w:pPr>
        <w:pStyle w:val="Heading4"/>
        <w:rPr>
          <w:lang w:val="it-IT" w:eastAsia="en-GB"/>
        </w:rPr>
      </w:pPr>
      <w:r>
        <w:rPr>
          <w:lang w:val="it-IT"/>
        </w:rPr>
        <w:t>2</w:t>
      </w:r>
      <w:r w:rsidRPr="002F6682">
        <w:rPr>
          <w:lang w:val="it-IT"/>
        </w:rPr>
        <w:t>o Periodo – Prima Squadra a segnare</w:t>
      </w:r>
      <w:r>
        <w:rPr>
          <w:lang w:val="it-IT"/>
        </w:rPr>
        <w:t xml:space="preserve"> </w:t>
      </w:r>
      <w:r w:rsidR="006E526B" w:rsidRPr="00142FFF">
        <w:rPr>
          <w:rStyle w:val="SubtleEmphasis"/>
          <w:lang w:val="it-IT"/>
        </w:rPr>
        <w:t>(3-way)</w:t>
      </w:r>
    </w:p>
    <w:p w:rsidR="006E526B" w:rsidRPr="00142FFF" w:rsidRDefault="00A31FDF" w:rsidP="006E526B">
      <w:pPr>
        <w:rPr>
          <w:lang w:val="it-IT" w:eastAsia="en-GB"/>
        </w:rPr>
      </w:pPr>
      <w:r>
        <w:rPr>
          <w:lang w:val="it-IT" w:eastAsia="en-GB"/>
        </w:rPr>
        <w:t>Previsione su</w:t>
      </w:r>
      <w:r w:rsidR="00142FFF">
        <w:rPr>
          <w:lang w:val="it-IT" w:eastAsia="en-GB"/>
        </w:rPr>
        <w:t xml:space="preserve"> quale squadra segnerà il primo gol nel secondo periodo</w:t>
      </w:r>
      <w:r w:rsidR="006E526B" w:rsidRPr="00142FFF">
        <w:rPr>
          <w:lang w:val="it-IT" w:eastAsia="en-GB"/>
        </w:rPr>
        <w:t>.</w:t>
      </w:r>
    </w:p>
    <w:p w:rsidR="006E526B" w:rsidRPr="00142FFF" w:rsidRDefault="00142FFF" w:rsidP="006E526B">
      <w:pPr>
        <w:pStyle w:val="Heading4"/>
        <w:rPr>
          <w:lang w:val="it-IT" w:eastAsia="en-GB"/>
        </w:rPr>
      </w:pPr>
      <w:r>
        <w:rPr>
          <w:lang w:val="it-IT"/>
        </w:rPr>
        <w:t>2</w:t>
      </w:r>
      <w:r w:rsidRPr="002F6682">
        <w:rPr>
          <w:lang w:val="it-IT"/>
        </w:rPr>
        <w:t xml:space="preserve">o Periodo – </w:t>
      </w:r>
      <w:r>
        <w:rPr>
          <w:lang w:val="it-IT"/>
        </w:rPr>
        <w:t xml:space="preserve">Ultima </w:t>
      </w:r>
      <w:r w:rsidRPr="002F6682">
        <w:rPr>
          <w:lang w:val="it-IT"/>
        </w:rPr>
        <w:t>Squadra a segnare</w:t>
      </w:r>
      <w:r>
        <w:rPr>
          <w:lang w:val="it-IT"/>
        </w:rPr>
        <w:t xml:space="preserve"> </w:t>
      </w:r>
      <w:r w:rsidR="006E526B" w:rsidRPr="00142FFF">
        <w:rPr>
          <w:rStyle w:val="SubtleEmphasis"/>
          <w:lang w:val="it-IT"/>
        </w:rPr>
        <w:t>(3-way)</w:t>
      </w:r>
    </w:p>
    <w:p w:rsidR="006E526B" w:rsidRPr="00142FFF" w:rsidRDefault="00A31FDF" w:rsidP="006E526B">
      <w:pPr>
        <w:rPr>
          <w:lang w:val="it-IT" w:eastAsia="en-GB"/>
        </w:rPr>
      </w:pPr>
      <w:r>
        <w:rPr>
          <w:lang w:val="it-IT" w:eastAsia="en-GB"/>
        </w:rPr>
        <w:t xml:space="preserve">Previsione su </w:t>
      </w:r>
      <w:r w:rsidR="00142FFF">
        <w:rPr>
          <w:lang w:val="it-IT" w:eastAsia="en-GB"/>
        </w:rPr>
        <w:t>quale squadra segnerà l’ultimo gol nel secondo periodo</w:t>
      </w:r>
      <w:r w:rsidR="006E526B" w:rsidRPr="00142FFF">
        <w:rPr>
          <w:lang w:val="it-IT" w:eastAsia="en-GB"/>
        </w:rPr>
        <w:t>.</w:t>
      </w:r>
    </w:p>
    <w:p w:rsidR="006E526B" w:rsidRPr="00142FFF" w:rsidRDefault="006E526B" w:rsidP="006E526B">
      <w:pPr>
        <w:pStyle w:val="Heading4"/>
        <w:rPr>
          <w:lang w:val="it-IT"/>
        </w:rPr>
      </w:pPr>
      <w:r w:rsidRPr="00142FFF">
        <w:rPr>
          <w:lang w:val="it-IT"/>
        </w:rPr>
        <w:t>3</w:t>
      </w:r>
      <w:r w:rsidR="00142FFF" w:rsidRPr="00142FFF">
        <w:rPr>
          <w:lang w:val="it-IT"/>
        </w:rPr>
        <w:t>o</w:t>
      </w:r>
      <w:r w:rsidRPr="00142FFF">
        <w:rPr>
          <w:lang w:val="it-IT"/>
        </w:rPr>
        <w:t xml:space="preserve"> period</w:t>
      </w:r>
      <w:r w:rsidR="00142FFF" w:rsidRPr="00142FFF">
        <w:rPr>
          <w:lang w:val="it-IT"/>
        </w:rPr>
        <w:t>o</w:t>
      </w:r>
      <w:r w:rsidRPr="00142FFF">
        <w:rPr>
          <w:lang w:val="it-IT"/>
        </w:rPr>
        <w:t xml:space="preserve"> – 1X2 </w:t>
      </w:r>
      <w:r w:rsidRPr="00142FFF">
        <w:rPr>
          <w:rStyle w:val="SubtleEmphasis"/>
          <w:lang w:val="it-IT"/>
        </w:rPr>
        <w:t>(3-way)</w:t>
      </w:r>
    </w:p>
    <w:p w:rsidR="00142FFF" w:rsidRPr="002F6682" w:rsidRDefault="00A31FDF" w:rsidP="00142FFF">
      <w:pPr>
        <w:rPr>
          <w:lang w:val="it-IT" w:eastAsia="en-GB"/>
        </w:rPr>
      </w:pPr>
      <w:r>
        <w:rPr>
          <w:lang w:val="it-IT" w:eastAsia="en-GB"/>
        </w:rPr>
        <w:t xml:space="preserve">Previsione sul </w:t>
      </w:r>
      <w:r w:rsidR="00142FFF">
        <w:rPr>
          <w:lang w:val="it-IT" w:eastAsia="en-GB"/>
        </w:rPr>
        <w:t>risultato del terzo periodo</w:t>
      </w:r>
      <w:r w:rsidR="00142FFF" w:rsidRPr="002F6682">
        <w:rPr>
          <w:lang w:val="it-IT" w:eastAsia="en-GB"/>
        </w:rPr>
        <w:t>.</w:t>
      </w:r>
    </w:p>
    <w:p w:rsidR="006E526B" w:rsidRPr="009540A3" w:rsidRDefault="006E526B" w:rsidP="006E526B">
      <w:pPr>
        <w:pStyle w:val="Heading4"/>
        <w:rPr>
          <w:rStyle w:val="Heading3Char"/>
          <w:b/>
        </w:rPr>
      </w:pPr>
      <w:r>
        <w:t xml:space="preserve">3rd period – </w:t>
      </w:r>
      <w:r w:rsidRPr="00D23D75">
        <w:t>Double Chance</w:t>
      </w:r>
      <w:r w:rsidRPr="00723416">
        <w:rPr>
          <w:rStyle w:val="Heading4Char"/>
        </w:rPr>
        <w:t xml:space="preserve"> </w:t>
      </w:r>
      <w:r w:rsidRPr="00D23D75">
        <w:rPr>
          <w:rStyle w:val="SubtleEmphasis"/>
        </w:rPr>
        <w:t>(3-way)</w:t>
      </w:r>
    </w:p>
    <w:p w:rsidR="00142FFF" w:rsidRPr="003D7EF8" w:rsidRDefault="00142FFF" w:rsidP="00142FFF">
      <w:pPr>
        <w:rPr>
          <w:lang w:val="it-IT"/>
        </w:rPr>
      </w:pPr>
      <w:r w:rsidRPr="003D7EF8">
        <w:rPr>
          <w:lang w:val="it-IT" w:eastAsia="en-GB"/>
        </w:rPr>
        <w:t>Scommessa s</w:t>
      </w:r>
      <w:r>
        <w:rPr>
          <w:lang w:val="it-IT" w:eastAsia="en-GB"/>
        </w:rPr>
        <w:t xml:space="preserve">u due </w:t>
      </w:r>
      <w:r w:rsidR="00985008">
        <w:rPr>
          <w:lang w:val="it-IT" w:eastAsia="en-GB"/>
        </w:rPr>
        <w:t xml:space="preserve">dei </w:t>
      </w:r>
      <w:r>
        <w:rPr>
          <w:lang w:val="it-IT" w:eastAsia="en-GB"/>
        </w:rPr>
        <w:t>tre possibili risultati del terzo periodo</w:t>
      </w:r>
      <w:r w:rsidRPr="003D7EF8">
        <w:rPr>
          <w:lang w:val="it-IT" w:eastAsia="en-GB"/>
        </w:rPr>
        <w:t xml:space="preserve">: </w:t>
      </w:r>
      <w:r w:rsidRPr="003D7EF8">
        <w:rPr>
          <w:lang w:val="it-IT" w:eastAsia="en-GB"/>
        </w:rPr>
        <w:br/>
      </w:r>
      <w:r w:rsidRPr="003D7EF8">
        <w:rPr>
          <w:lang w:val="it-IT"/>
        </w:rPr>
        <w:t>1X</w:t>
      </w:r>
      <w:r w:rsidRPr="003D7EF8">
        <w:rPr>
          <w:lang w:val="it-IT"/>
        </w:rPr>
        <w:tab/>
      </w:r>
      <w:r w:rsidRPr="003D7EF8">
        <w:rPr>
          <w:lang w:val="it-IT"/>
        </w:rPr>
        <w:tab/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>
        <w:rPr>
          <w:lang w:val="it-IT"/>
        </w:rPr>
        <w:t xml:space="preserve"> alla fine del 3o periodo.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ospite alla fine del 3o periodo</w:t>
      </w:r>
      <w:r w:rsidR="0060325D">
        <w:rPr>
          <w:lang w:val="it-IT"/>
        </w:rPr>
        <w:t>.</w:t>
      </w:r>
    </w:p>
    <w:p w:rsidR="006E526B" w:rsidRPr="00142FFF" w:rsidRDefault="00142FFF" w:rsidP="00142FFF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  <w:t xml:space="preserve">Vincente in caso di pareggio o </w:t>
      </w:r>
      <w:r>
        <w:rPr>
          <w:lang w:val="it-IT"/>
        </w:rPr>
        <w:t>vittoria della squadra ospite alla fine del 3o periodo</w:t>
      </w:r>
      <w:r w:rsidR="0060325D">
        <w:rPr>
          <w:lang w:val="it-IT"/>
        </w:rPr>
        <w:t>.</w:t>
      </w:r>
    </w:p>
    <w:p w:rsidR="006E526B" w:rsidRPr="00142FFF" w:rsidRDefault="00142FFF" w:rsidP="006E526B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3</w:t>
      </w:r>
      <w:r w:rsidRPr="00744583">
        <w:rPr>
          <w:lang w:val="it-IT"/>
        </w:rPr>
        <w:t xml:space="preserve">o </w:t>
      </w:r>
      <w:r>
        <w:rPr>
          <w:lang w:val="it-IT"/>
        </w:rPr>
        <w:t>Periodo</w:t>
      </w:r>
      <w:r w:rsidRPr="00744583">
        <w:rPr>
          <w:lang w:val="it-IT"/>
        </w:rPr>
        <w:t xml:space="preserve"> – Vincente, pareggio escluso </w:t>
      </w:r>
      <w:r w:rsidR="006E526B" w:rsidRPr="00142FFF">
        <w:rPr>
          <w:rStyle w:val="SubtleEmphasis"/>
          <w:lang w:val="it-IT"/>
        </w:rPr>
        <w:t>(2-way)</w:t>
      </w:r>
    </w:p>
    <w:p w:rsidR="00142FFF" w:rsidRPr="003D7EF8" w:rsidRDefault="00142FFF" w:rsidP="00142FFF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</w:t>
      </w:r>
      <w:r>
        <w:rPr>
          <w:lang w:val="it-IT" w:eastAsia="en-GB"/>
        </w:rPr>
        <w:t>quale squadra vincerà il terzo periodo</w:t>
      </w:r>
      <w:r w:rsidRPr="008D012C">
        <w:rPr>
          <w:lang w:val="it-IT" w:eastAsia="en-GB"/>
        </w:rPr>
        <w:t xml:space="preserve">. </w:t>
      </w:r>
      <w:r w:rsidRPr="003D7EF8">
        <w:rPr>
          <w:lang w:val="it-IT" w:eastAsia="en-GB"/>
        </w:rPr>
        <w:t>Scommesse nulle in caso di pareggio.</w:t>
      </w:r>
    </w:p>
    <w:p w:rsidR="006E526B" w:rsidRPr="00142FFF" w:rsidRDefault="00142FFF" w:rsidP="006E526B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3</w:t>
      </w:r>
      <w:r w:rsidRPr="002F6682">
        <w:rPr>
          <w:lang w:val="it-IT"/>
        </w:rPr>
        <w:t xml:space="preserve">o Periodo – Margine di gol </w:t>
      </w:r>
      <w:r w:rsidR="006E526B" w:rsidRPr="00142FFF">
        <w:rPr>
          <w:rStyle w:val="SubtleEmphasis"/>
          <w:lang w:val="it-IT"/>
        </w:rPr>
        <w:t>(2-way)</w:t>
      </w:r>
    </w:p>
    <w:p w:rsidR="00142FFF" w:rsidRPr="002F6682" w:rsidRDefault="00142FFF" w:rsidP="00142FFF">
      <w:pPr>
        <w:rPr>
          <w:lang w:val="it-IT" w:eastAsia="en-GB"/>
        </w:rPr>
      </w:pPr>
      <w:r>
        <w:rPr>
          <w:bCs/>
          <w:lang w:val="it-IT" w:eastAsia="en-GB"/>
        </w:rPr>
        <w:t xml:space="preserve">Previsione su quale squadra segnerà il maggior numero di gol nel terzo periodo dopo </w:t>
      </w:r>
      <w:r w:rsidRPr="003D7EF8">
        <w:rPr>
          <w:lang w:val="it-IT" w:eastAsia="en-GB"/>
        </w:rPr>
        <w:t xml:space="preserve">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Pr="002F6682">
        <w:rPr>
          <w:bCs/>
          <w:lang w:val="it-IT" w:eastAsia="en-GB"/>
        </w:rPr>
        <w:t>.</w:t>
      </w:r>
    </w:p>
    <w:p w:rsidR="006E526B" w:rsidRPr="00142FFF" w:rsidRDefault="00142FFF" w:rsidP="006E526B">
      <w:pPr>
        <w:pStyle w:val="Heading4"/>
        <w:rPr>
          <w:lang w:val="it-IT" w:eastAsia="en-GB"/>
        </w:rPr>
      </w:pPr>
      <w:r>
        <w:rPr>
          <w:lang w:val="it-IT"/>
        </w:rPr>
        <w:t>3</w:t>
      </w:r>
      <w:r w:rsidRPr="002F6682">
        <w:rPr>
          <w:lang w:val="it-IT"/>
        </w:rPr>
        <w:t>o Periodo – Prima Squadra a segnare</w:t>
      </w:r>
      <w:r>
        <w:rPr>
          <w:lang w:val="it-IT"/>
        </w:rPr>
        <w:t xml:space="preserve"> </w:t>
      </w:r>
      <w:r w:rsidR="006E526B" w:rsidRPr="00142FFF">
        <w:rPr>
          <w:rStyle w:val="SubtleEmphasis"/>
          <w:lang w:val="it-IT"/>
        </w:rPr>
        <w:t>(3-way)</w:t>
      </w:r>
    </w:p>
    <w:p w:rsidR="00142FFF" w:rsidRPr="002F6682" w:rsidRDefault="00A31FDF" w:rsidP="00142FFF">
      <w:pPr>
        <w:rPr>
          <w:lang w:val="it-IT" w:eastAsia="en-GB"/>
        </w:rPr>
      </w:pPr>
      <w:r>
        <w:rPr>
          <w:lang w:val="it-IT" w:eastAsia="en-GB"/>
        </w:rPr>
        <w:t>Previsione su</w:t>
      </w:r>
      <w:r w:rsidR="00142FFF">
        <w:rPr>
          <w:lang w:val="it-IT" w:eastAsia="en-GB"/>
        </w:rPr>
        <w:t xml:space="preserve"> quale squadra segnerà il primo gol nel terzo periodo</w:t>
      </w:r>
      <w:r w:rsidR="00142FFF" w:rsidRPr="002F6682">
        <w:rPr>
          <w:lang w:val="it-IT" w:eastAsia="en-GB"/>
        </w:rPr>
        <w:t>.</w:t>
      </w:r>
    </w:p>
    <w:p w:rsidR="006E526B" w:rsidRPr="00142FFF" w:rsidRDefault="00142FFF" w:rsidP="006E526B">
      <w:pPr>
        <w:pStyle w:val="Heading4"/>
        <w:rPr>
          <w:lang w:val="it-IT" w:eastAsia="en-GB"/>
        </w:rPr>
      </w:pPr>
      <w:r>
        <w:rPr>
          <w:lang w:val="it-IT"/>
        </w:rPr>
        <w:t>3</w:t>
      </w:r>
      <w:r w:rsidRPr="002F6682">
        <w:rPr>
          <w:lang w:val="it-IT"/>
        </w:rPr>
        <w:t xml:space="preserve">o Periodo – </w:t>
      </w:r>
      <w:r>
        <w:rPr>
          <w:lang w:val="it-IT"/>
        </w:rPr>
        <w:t xml:space="preserve">Ultima </w:t>
      </w:r>
      <w:r w:rsidRPr="002F6682">
        <w:rPr>
          <w:lang w:val="it-IT"/>
        </w:rPr>
        <w:t>Squadra a segnare</w:t>
      </w:r>
      <w:r>
        <w:rPr>
          <w:lang w:val="it-IT"/>
        </w:rPr>
        <w:t xml:space="preserve"> </w:t>
      </w:r>
      <w:r w:rsidR="006E526B" w:rsidRPr="00142FFF">
        <w:rPr>
          <w:rStyle w:val="SubtleEmphasis"/>
          <w:lang w:val="it-IT"/>
        </w:rPr>
        <w:t>(3-way)</w:t>
      </w:r>
    </w:p>
    <w:p w:rsidR="00142FFF" w:rsidRPr="002F6682" w:rsidRDefault="00A31FDF" w:rsidP="00142FFF">
      <w:pPr>
        <w:rPr>
          <w:lang w:val="it-IT" w:eastAsia="en-GB"/>
        </w:rPr>
      </w:pPr>
      <w:r>
        <w:rPr>
          <w:lang w:val="it-IT" w:eastAsia="en-GB"/>
        </w:rPr>
        <w:t>Previsione su</w:t>
      </w:r>
      <w:r w:rsidR="00142FFF">
        <w:rPr>
          <w:lang w:val="it-IT" w:eastAsia="en-GB"/>
        </w:rPr>
        <w:t xml:space="preserve"> quale squadra segnerà l’ultimo gol nel terzo periodo</w:t>
      </w:r>
      <w:r w:rsidR="00142FFF" w:rsidRPr="002F6682">
        <w:rPr>
          <w:lang w:val="it-IT" w:eastAsia="en-GB"/>
        </w:rPr>
        <w:t>.</w:t>
      </w:r>
    </w:p>
    <w:p w:rsidR="00754202" w:rsidRPr="00142FFF" w:rsidRDefault="00142FFF" w:rsidP="00754202">
      <w:pPr>
        <w:pStyle w:val="Heading3"/>
        <w:rPr>
          <w:lang w:val="it-IT" w:eastAsia="en-GB"/>
        </w:rPr>
      </w:pPr>
      <w:r w:rsidRPr="00142FFF">
        <w:rPr>
          <w:lang w:val="it-IT" w:eastAsia="en-GB"/>
        </w:rPr>
        <w:t>Mercati dei gol</w:t>
      </w:r>
    </w:p>
    <w:p w:rsidR="00754202" w:rsidRPr="00142FFF" w:rsidRDefault="00142FFF" w:rsidP="00754202">
      <w:pPr>
        <w:pStyle w:val="Heading4"/>
        <w:rPr>
          <w:rStyle w:val="SubtleEmphasis"/>
          <w:i w:val="0"/>
          <w:lang w:val="it-IT"/>
        </w:rPr>
      </w:pPr>
      <w:r w:rsidRPr="00744583">
        <w:rPr>
          <w:lang w:val="it-IT"/>
        </w:rPr>
        <w:t>Gol totali</w:t>
      </w:r>
      <w:r>
        <w:rPr>
          <w:lang w:val="it-IT"/>
        </w:rPr>
        <w:t xml:space="preserve"> </w:t>
      </w:r>
      <w:r w:rsidR="00754202" w:rsidRPr="00142FFF">
        <w:rPr>
          <w:rStyle w:val="SubtleEmphasis"/>
          <w:lang w:val="it-IT"/>
        </w:rPr>
        <w:t>(2-way)</w:t>
      </w:r>
    </w:p>
    <w:p w:rsidR="00142FFF" w:rsidRPr="00744583" w:rsidRDefault="00142FFF" w:rsidP="00142FFF">
      <w:pPr>
        <w:rPr>
          <w:lang w:val="it-IT" w:eastAsia="en-GB"/>
        </w:rPr>
      </w:pPr>
      <w:r w:rsidRPr="00744583">
        <w:rPr>
          <w:lang w:val="it-IT" w:eastAsia="en-GB"/>
        </w:rPr>
        <w:t>Previsione de</w:t>
      </w:r>
      <w:r>
        <w:rPr>
          <w:lang w:val="it-IT" w:eastAsia="en-GB"/>
        </w:rPr>
        <w:t>l numero totale di gol segnati n</w:t>
      </w:r>
      <w:r w:rsidRPr="00744583">
        <w:rPr>
          <w:lang w:val="it-IT" w:eastAsia="en-GB"/>
        </w:rPr>
        <w:t>ella partita.</w:t>
      </w:r>
    </w:p>
    <w:p w:rsidR="00754202" w:rsidRPr="00AE143A" w:rsidRDefault="00142FFF" w:rsidP="00754202">
      <w:pPr>
        <w:pStyle w:val="Heading4"/>
        <w:rPr>
          <w:lang w:val="it-IT" w:eastAsia="en-GB"/>
        </w:rPr>
      </w:pPr>
      <w:r w:rsidRPr="00AE143A">
        <w:rPr>
          <w:lang w:val="it-IT"/>
        </w:rPr>
        <w:t xml:space="preserve">Totali Asiatici </w:t>
      </w:r>
      <w:r w:rsidR="00754202" w:rsidRPr="00AE143A">
        <w:rPr>
          <w:rStyle w:val="SubtleEmphasis"/>
          <w:lang w:val="it-IT"/>
        </w:rPr>
        <w:t>(2-way)</w:t>
      </w:r>
    </w:p>
    <w:p w:rsidR="00754202" w:rsidRPr="00142FFF" w:rsidRDefault="00142FFF" w:rsidP="00754202">
      <w:pPr>
        <w:rPr>
          <w:lang w:val="it-IT" w:eastAsia="en-GB"/>
        </w:rPr>
      </w:pPr>
      <w:r w:rsidRPr="00744583">
        <w:rPr>
          <w:lang w:val="it-IT" w:eastAsia="en-GB"/>
        </w:rPr>
        <w:t xml:space="preserve">Scommesse calcolate </w:t>
      </w:r>
      <w:r>
        <w:rPr>
          <w:lang w:val="it-IT" w:eastAsia="en-GB"/>
        </w:rPr>
        <w:t>in base al risultato finale utili</w:t>
      </w:r>
      <w:r w:rsidRPr="00744583">
        <w:rPr>
          <w:lang w:val="it-IT" w:eastAsia="en-GB"/>
        </w:rPr>
        <w:t>zzando la seguente logica:</w:t>
      </w:r>
    </w:p>
    <w:p w:rsidR="00754202" w:rsidRPr="00142FFF" w:rsidRDefault="00754202" w:rsidP="00754202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142FFF">
        <w:rPr>
          <w:i/>
          <w:lang w:val="it-IT"/>
        </w:rPr>
        <w:t>Line</w:t>
      </w:r>
      <w:r w:rsidR="00142FFF" w:rsidRPr="00142FFF">
        <w:rPr>
          <w:i/>
          <w:lang w:val="it-IT"/>
        </w:rPr>
        <w:t>a gol</w:t>
      </w:r>
      <w:r w:rsidRPr="00142FFF">
        <w:rPr>
          <w:i/>
          <w:lang w:val="it-IT"/>
        </w:rPr>
        <w:t xml:space="preserve"> </w:t>
      </w:r>
      <w:r w:rsidR="00854C1B" w:rsidRPr="00142FFF">
        <w:rPr>
          <w:i/>
          <w:lang w:val="it-IT"/>
        </w:rPr>
        <w:t>5</w:t>
      </w:r>
      <w:r w:rsidRPr="00142FFF">
        <w:rPr>
          <w:i/>
          <w:lang w:val="it-IT"/>
        </w:rPr>
        <w:t>.0</w:t>
      </w:r>
      <w:r w:rsidRPr="00142FFF">
        <w:rPr>
          <w:lang w:val="it-IT" w:eastAsia="en-GB"/>
        </w:rPr>
        <w:br/>
      </w:r>
      <w:r w:rsidR="00142FFF" w:rsidRPr="00744583">
        <w:rPr>
          <w:lang w:val="it-IT" w:eastAsia="en-GB"/>
        </w:rPr>
        <w:t xml:space="preserve">Scommesse su </w:t>
      </w:r>
      <w:r w:rsidR="00142FFF" w:rsidRPr="00744583">
        <w:rPr>
          <w:i/>
          <w:lang w:val="it-IT" w:eastAsia="en-GB"/>
        </w:rPr>
        <w:t>meno di</w:t>
      </w:r>
      <w:r w:rsidR="00142FFF">
        <w:rPr>
          <w:i/>
          <w:lang w:val="it-IT" w:eastAsia="en-GB"/>
        </w:rPr>
        <w:t xml:space="preserve"> </w:t>
      </w:r>
      <w:r w:rsidR="00142FFF" w:rsidRPr="00287E82">
        <w:rPr>
          <w:lang w:val="it-IT" w:eastAsia="en-GB"/>
        </w:rPr>
        <w:t>5 gol</w:t>
      </w:r>
      <w:r w:rsidRPr="00142FFF">
        <w:rPr>
          <w:lang w:val="it-IT" w:eastAsia="en-GB"/>
        </w:rPr>
        <w:t>:</w:t>
      </w:r>
    </w:p>
    <w:p w:rsidR="00754202" w:rsidRPr="00142FFF" w:rsidRDefault="00854C1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142FFF">
        <w:rPr>
          <w:lang w:val="it-IT" w:eastAsia="en-GB"/>
        </w:rPr>
        <w:t xml:space="preserve">&lt;5 </w:t>
      </w:r>
      <w:r w:rsidR="00142FFF" w:rsidRPr="00142FFF">
        <w:rPr>
          <w:lang w:val="it-IT" w:eastAsia="en-GB"/>
        </w:rPr>
        <w:t>gol segnati</w:t>
      </w:r>
      <w:r w:rsidRPr="00142FFF">
        <w:rPr>
          <w:lang w:val="it-IT" w:eastAsia="en-GB"/>
        </w:rPr>
        <w:tab/>
      </w:r>
      <w:r w:rsidRPr="00142FFF">
        <w:rPr>
          <w:lang w:val="it-IT" w:eastAsia="en-GB"/>
        </w:rPr>
        <w:tab/>
      </w:r>
      <w:r w:rsidR="00142FFF" w:rsidRPr="008D012C">
        <w:rPr>
          <w:lang w:val="it-IT" w:eastAsia="en-GB"/>
        </w:rPr>
        <w:t>Tutte le scommesse di questa selezione sono vincenti</w:t>
      </w:r>
      <w:r w:rsidR="0060325D">
        <w:rPr>
          <w:lang w:val="it-IT" w:eastAsia="en-GB"/>
        </w:rPr>
        <w:t>.</w:t>
      </w:r>
    </w:p>
    <w:p w:rsidR="00754202" w:rsidRPr="00287E82" w:rsidRDefault="00854C1B" w:rsidP="00754202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287E82">
        <w:rPr>
          <w:lang w:val="it-IT" w:eastAsia="en-GB"/>
        </w:rPr>
        <w:t>5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</w:t>
      </w:r>
      <w:r w:rsidR="00287E82">
        <w:rPr>
          <w:lang w:val="it-IT" w:eastAsia="en-GB"/>
        </w:rPr>
        <w:t>non sono considerate</w:t>
      </w:r>
      <w:r w:rsidR="0060325D">
        <w:rPr>
          <w:lang w:val="it-IT" w:eastAsia="en-GB"/>
        </w:rPr>
        <w:t>.</w:t>
      </w:r>
    </w:p>
    <w:p w:rsidR="00754202" w:rsidRPr="00287E82" w:rsidRDefault="00854C1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>&gt;5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sono </w:t>
      </w:r>
      <w:r w:rsidR="00287E82">
        <w:rPr>
          <w:lang w:val="it-IT" w:eastAsia="en-GB"/>
        </w:rPr>
        <w:t>perdenti</w:t>
      </w:r>
      <w:r w:rsidR="0060325D">
        <w:rPr>
          <w:lang w:val="it-IT" w:eastAsia="en-GB"/>
        </w:rPr>
        <w:t>.</w:t>
      </w:r>
    </w:p>
    <w:p w:rsidR="00754202" w:rsidRPr="00287E82" w:rsidRDefault="00287E82" w:rsidP="00754202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 xml:space="preserve">più di </w:t>
      </w:r>
      <w:r w:rsidR="00854C1B" w:rsidRPr="00287E82">
        <w:rPr>
          <w:lang w:val="it-IT" w:eastAsia="en-GB"/>
        </w:rPr>
        <w:t>5</w:t>
      </w:r>
      <w:r w:rsidR="00754202" w:rsidRPr="00287E82">
        <w:rPr>
          <w:lang w:val="it-IT" w:eastAsia="en-GB"/>
        </w:rPr>
        <w:t xml:space="preserve"> </w:t>
      </w:r>
      <w:r>
        <w:rPr>
          <w:lang w:val="it-IT" w:eastAsia="en-GB"/>
        </w:rPr>
        <w:t>gol</w:t>
      </w:r>
      <w:r w:rsidR="00754202" w:rsidRPr="00287E82">
        <w:rPr>
          <w:lang w:val="it-IT" w:eastAsia="en-GB"/>
        </w:rPr>
        <w:t>:</w:t>
      </w:r>
    </w:p>
    <w:p w:rsidR="00754202" w:rsidRPr="00287E82" w:rsidRDefault="00854C1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>&lt;5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Pr="00287E82">
        <w:rPr>
          <w:lang w:val="it-IT" w:eastAsia="en-GB"/>
        </w:rPr>
        <w:tab/>
      </w:r>
      <w:r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sono </w:t>
      </w:r>
      <w:r w:rsidR="00287E82">
        <w:rPr>
          <w:lang w:val="it-IT" w:eastAsia="en-GB"/>
        </w:rPr>
        <w:t>perdenti</w:t>
      </w:r>
      <w:r w:rsidR="0060325D">
        <w:rPr>
          <w:lang w:val="it-IT" w:eastAsia="en-GB"/>
        </w:rPr>
        <w:t>.</w:t>
      </w:r>
    </w:p>
    <w:p w:rsidR="00754202" w:rsidRPr="00287E82" w:rsidRDefault="00854C1B" w:rsidP="00754202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287E82">
        <w:rPr>
          <w:lang w:val="it-IT" w:eastAsia="en-GB"/>
        </w:rPr>
        <w:t>5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</w:t>
      </w:r>
      <w:r w:rsidR="00287E82">
        <w:rPr>
          <w:lang w:val="it-IT" w:eastAsia="en-GB"/>
        </w:rPr>
        <w:t>non sono considerate</w:t>
      </w:r>
      <w:r w:rsidR="0060325D">
        <w:rPr>
          <w:lang w:val="it-IT" w:eastAsia="en-GB"/>
        </w:rPr>
        <w:t>.</w:t>
      </w:r>
    </w:p>
    <w:p w:rsidR="00754202" w:rsidRPr="00287E82" w:rsidRDefault="00854C1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>&gt;5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>Tutte le scommesse di questa selezione sono vincenti</w:t>
      </w:r>
      <w:r w:rsidR="0060325D">
        <w:rPr>
          <w:lang w:val="it-IT" w:eastAsia="en-GB"/>
        </w:rPr>
        <w:t>.</w:t>
      </w:r>
    </w:p>
    <w:p w:rsidR="00754202" w:rsidRPr="00287E82" w:rsidRDefault="00287E82" w:rsidP="00754202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287E82">
        <w:rPr>
          <w:i/>
          <w:lang w:val="it-IT"/>
        </w:rPr>
        <w:t xml:space="preserve">Linea gol </w:t>
      </w:r>
      <w:r w:rsidR="0061129C" w:rsidRPr="00287E82">
        <w:rPr>
          <w:i/>
          <w:lang w:val="it-IT"/>
        </w:rPr>
        <w:t>5</w:t>
      </w:r>
      <w:r w:rsidR="00754202" w:rsidRPr="00287E82">
        <w:rPr>
          <w:i/>
          <w:lang w:val="it-IT"/>
        </w:rPr>
        <w:t>.5</w:t>
      </w:r>
      <w:r w:rsidR="00754202" w:rsidRPr="00287E82">
        <w:rPr>
          <w:lang w:val="it-IT" w:eastAsia="en-GB"/>
        </w:rPr>
        <w:br/>
      </w: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>meno di</w:t>
      </w:r>
      <w:r>
        <w:rPr>
          <w:i/>
          <w:lang w:val="it-IT" w:eastAsia="en-GB"/>
        </w:rPr>
        <w:t xml:space="preserve"> </w:t>
      </w:r>
      <w:r w:rsidRPr="00287E82">
        <w:rPr>
          <w:lang w:val="it-IT" w:eastAsia="en-GB"/>
        </w:rPr>
        <w:t>5</w:t>
      </w:r>
      <w:r>
        <w:rPr>
          <w:lang w:val="it-IT" w:eastAsia="en-GB"/>
        </w:rPr>
        <w:t>.5</w:t>
      </w:r>
      <w:r w:rsidRPr="00287E82">
        <w:rPr>
          <w:lang w:val="it-IT" w:eastAsia="en-GB"/>
        </w:rPr>
        <w:t xml:space="preserve"> gol</w:t>
      </w:r>
      <w:r w:rsidR="00754202" w:rsidRPr="00287E82">
        <w:rPr>
          <w:lang w:val="it-IT" w:eastAsia="en-GB"/>
        </w:rPr>
        <w:t>:</w:t>
      </w:r>
    </w:p>
    <w:p w:rsidR="00754202" w:rsidRPr="00287E82" w:rsidRDefault="0061129C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 xml:space="preserve">&lt;5 </w:t>
      </w:r>
      <w:r w:rsidR="00142FFF" w:rsidRPr="00287E82">
        <w:rPr>
          <w:lang w:val="it-IT" w:eastAsia="en-GB"/>
        </w:rPr>
        <w:t>gol segnati</w:t>
      </w:r>
      <w:r w:rsidRPr="00287E82">
        <w:rPr>
          <w:lang w:val="it-IT" w:eastAsia="en-GB"/>
        </w:rPr>
        <w:tab/>
      </w:r>
      <w:r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>Tutte le scommesse di questa selezione sono vincenti</w:t>
      </w:r>
      <w:r w:rsidR="0060325D">
        <w:rPr>
          <w:lang w:val="it-IT" w:eastAsia="en-GB"/>
        </w:rPr>
        <w:t>.</w:t>
      </w:r>
    </w:p>
    <w:p w:rsidR="00754202" w:rsidRPr="00287E82" w:rsidRDefault="0061129C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>&gt;5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sono </w:t>
      </w:r>
      <w:r w:rsidR="00287E82">
        <w:rPr>
          <w:lang w:val="it-IT" w:eastAsia="en-GB"/>
        </w:rPr>
        <w:t>perdenti</w:t>
      </w:r>
      <w:r w:rsidR="0060325D">
        <w:rPr>
          <w:lang w:val="it-IT" w:eastAsia="en-GB"/>
        </w:rPr>
        <w:t>.</w:t>
      </w:r>
    </w:p>
    <w:p w:rsidR="00754202" w:rsidRPr="00287E82" w:rsidRDefault="00287E82" w:rsidP="00754202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lastRenderedPageBreak/>
        <w:t xml:space="preserve">Scommesse su </w:t>
      </w:r>
      <w:r w:rsidRPr="00744583">
        <w:rPr>
          <w:i/>
          <w:lang w:val="it-IT" w:eastAsia="en-GB"/>
        </w:rPr>
        <w:t xml:space="preserve">più di </w:t>
      </w:r>
      <w:r w:rsidRPr="00287E82">
        <w:rPr>
          <w:lang w:val="it-IT" w:eastAsia="en-GB"/>
        </w:rPr>
        <w:t>5</w:t>
      </w:r>
      <w:r>
        <w:rPr>
          <w:lang w:val="it-IT" w:eastAsia="en-GB"/>
        </w:rPr>
        <w:t>.5</w:t>
      </w:r>
      <w:r w:rsidRPr="00287E82">
        <w:rPr>
          <w:lang w:val="it-IT" w:eastAsia="en-GB"/>
        </w:rPr>
        <w:t xml:space="preserve"> </w:t>
      </w:r>
      <w:r>
        <w:rPr>
          <w:lang w:val="it-IT" w:eastAsia="en-GB"/>
        </w:rPr>
        <w:t>gol</w:t>
      </w:r>
      <w:r w:rsidR="00754202" w:rsidRPr="00287E82">
        <w:rPr>
          <w:lang w:val="it-IT" w:eastAsia="en-GB"/>
        </w:rPr>
        <w:t>: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 xml:space="preserve">&lt;5 </w:t>
      </w:r>
      <w:r w:rsidR="00142FFF" w:rsidRPr="00287E82">
        <w:rPr>
          <w:lang w:val="it-IT" w:eastAsia="en-GB"/>
        </w:rPr>
        <w:t>gol segnati</w:t>
      </w:r>
      <w:r w:rsidRPr="00287E82">
        <w:rPr>
          <w:lang w:val="it-IT" w:eastAsia="en-GB"/>
        </w:rPr>
        <w:tab/>
      </w:r>
      <w:r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sono </w:t>
      </w:r>
      <w:r w:rsidR="00287E82">
        <w:rPr>
          <w:lang w:val="it-IT" w:eastAsia="en-GB"/>
        </w:rPr>
        <w:t>perdenti</w:t>
      </w:r>
      <w:r w:rsidR="0060325D">
        <w:rPr>
          <w:lang w:val="it-IT" w:eastAsia="en-GB"/>
        </w:rPr>
        <w:t>.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 xml:space="preserve">&gt;5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>Tutte le scommesse di questa selezione sono vincenti</w:t>
      </w:r>
      <w:r w:rsidR="0060325D">
        <w:rPr>
          <w:lang w:val="it-IT" w:eastAsia="en-GB"/>
        </w:rPr>
        <w:t>.</w:t>
      </w:r>
    </w:p>
    <w:p w:rsidR="00754202" w:rsidRPr="00287E82" w:rsidRDefault="00287E82" w:rsidP="00754202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287E82">
        <w:rPr>
          <w:i/>
          <w:lang w:val="it-IT"/>
        </w:rPr>
        <w:t xml:space="preserve">Linea gol </w:t>
      </w:r>
      <w:r w:rsidR="003F0A7B" w:rsidRPr="00287E82">
        <w:rPr>
          <w:i/>
          <w:lang w:val="it-IT"/>
        </w:rPr>
        <w:t>6</w:t>
      </w:r>
      <w:r w:rsidR="00754202" w:rsidRPr="00287E82">
        <w:rPr>
          <w:i/>
          <w:lang w:val="it-IT"/>
        </w:rPr>
        <w:t>.0</w:t>
      </w:r>
      <w:r w:rsidR="00754202" w:rsidRPr="00287E82">
        <w:rPr>
          <w:lang w:val="it-IT" w:eastAsia="en-GB"/>
        </w:rPr>
        <w:br/>
      </w: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>meno di</w:t>
      </w:r>
      <w:r>
        <w:rPr>
          <w:i/>
          <w:lang w:val="it-IT" w:eastAsia="en-GB"/>
        </w:rPr>
        <w:t xml:space="preserve"> </w:t>
      </w:r>
      <w:r w:rsidRPr="00287E82">
        <w:rPr>
          <w:lang w:val="it-IT" w:eastAsia="en-GB"/>
        </w:rPr>
        <w:t>6 gol</w:t>
      </w:r>
      <w:r w:rsidR="00754202" w:rsidRPr="00287E82">
        <w:rPr>
          <w:lang w:val="it-IT" w:eastAsia="en-GB"/>
        </w:rPr>
        <w:t>: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 xml:space="preserve">&lt;6 </w:t>
      </w:r>
      <w:r w:rsidR="00142FFF" w:rsidRPr="00287E82">
        <w:rPr>
          <w:lang w:val="it-IT" w:eastAsia="en-GB"/>
        </w:rPr>
        <w:t>gol segnati</w:t>
      </w:r>
      <w:r w:rsidRPr="00287E82">
        <w:rPr>
          <w:lang w:val="it-IT" w:eastAsia="en-GB"/>
        </w:rPr>
        <w:tab/>
      </w:r>
      <w:r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>Tutte le scommesse di questa selezione sono vincenti</w:t>
      </w:r>
      <w:r w:rsidR="0060325D">
        <w:rPr>
          <w:lang w:val="it-IT" w:eastAsia="en-GB"/>
        </w:rPr>
        <w:t>.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287E82">
        <w:rPr>
          <w:lang w:val="it-IT" w:eastAsia="en-GB"/>
        </w:rPr>
        <w:t>6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</w:t>
      </w:r>
      <w:r w:rsidR="00287E82">
        <w:rPr>
          <w:lang w:val="it-IT" w:eastAsia="en-GB"/>
        </w:rPr>
        <w:t>non sono considerate</w:t>
      </w:r>
      <w:r w:rsidR="0060325D">
        <w:rPr>
          <w:lang w:val="it-IT" w:eastAsia="en-GB"/>
        </w:rPr>
        <w:t>.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>&gt;6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sono </w:t>
      </w:r>
      <w:r w:rsidR="00287E82">
        <w:rPr>
          <w:lang w:val="it-IT" w:eastAsia="en-GB"/>
        </w:rPr>
        <w:t>perdenti</w:t>
      </w:r>
      <w:r w:rsidR="0060325D">
        <w:rPr>
          <w:lang w:val="it-IT" w:eastAsia="en-GB"/>
        </w:rPr>
        <w:t>.</w:t>
      </w:r>
    </w:p>
    <w:p w:rsidR="00754202" w:rsidRPr="00287E82" w:rsidRDefault="00287E82" w:rsidP="00754202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 xml:space="preserve">più di </w:t>
      </w:r>
      <w:r>
        <w:rPr>
          <w:lang w:val="it-IT" w:eastAsia="en-GB"/>
        </w:rPr>
        <w:t>6</w:t>
      </w:r>
      <w:r w:rsidRPr="00287E82">
        <w:rPr>
          <w:lang w:val="it-IT" w:eastAsia="en-GB"/>
        </w:rPr>
        <w:t xml:space="preserve"> </w:t>
      </w:r>
      <w:r>
        <w:rPr>
          <w:lang w:val="it-IT" w:eastAsia="en-GB"/>
        </w:rPr>
        <w:t>gol</w:t>
      </w:r>
      <w:r w:rsidR="00754202" w:rsidRPr="00287E82">
        <w:rPr>
          <w:lang w:val="it-IT" w:eastAsia="en-GB"/>
        </w:rPr>
        <w:t>: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 xml:space="preserve">&lt;6 </w:t>
      </w:r>
      <w:r w:rsidR="00142FFF" w:rsidRPr="00287E82">
        <w:rPr>
          <w:lang w:val="it-IT" w:eastAsia="en-GB"/>
        </w:rPr>
        <w:t>gol segnati</w:t>
      </w:r>
      <w:r w:rsidRPr="00287E82">
        <w:rPr>
          <w:lang w:val="it-IT" w:eastAsia="en-GB"/>
        </w:rPr>
        <w:tab/>
      </w:r>
      <w:r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sono </w:t>
      </w:r>
      <w:r w:rsidR="00287E82">
        <w:rPr>
          <w:lang w:val="it-IT" w:eastAsia="en-GB"/>
        </w:rPr>
        <w:t>perdenti</w:t>
      </w:r>
      <w:r w:rsidR="0060325D">
        <w:rPr>
          <w:lang w:val="it-IT" w:eastAsia="en-GB"/>
        </w:rPr>
        <w:t>.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287E82">
        <w:rPr>
          <w:lang w:val="it-IT" w:eastAsia="en-GB"/>
        </w:rPr>
        <w:t>6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</w:t>
      </w:r>
      <w:r w:rsidR="00287E82">
        <w:rPr>
          <w:lang w:val="it-IT" w:eastAsia="en-GB"/>
        </w:rPr>
        <w:t>non sono considerate</w:t>
      </w:r>
      <w:r w:rsidR="0060325D">
        <w:rPr>
          <w:lang w:val="it-IT" w:eastAsia="en-GB"/>
        </w:rPr>
        <w:t>.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 xml:space="preserve">&gt;6 </w:t>
      </w:r>
      <w:r w:rsidR="00142FFF" w:rsidRPr="00287E82">
        <w:rPr>
          <w:lang w:val="it-IT" w:eastAsia="en-GB"/>
        </w:rPr>
        <w:t>gol segnati</w:t>
      </w:r>
      <w:r w:rsidRPr="00287E82">
        <w:rPr>
          <w:lang w:val="it-IT" w:eastAsia="en-GB"/>
        </w:rPr>
        <w:tab/>
      </w:r>
      <w:r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>Tutte le scommesse di questa selezione sono vincenti</w:t>
      </w:r>
      <w:r w:rsidR="0060325D">
        <w:rPr>
          <w:lang w:val="it-IT" w:eastAsia="en-GB"/>
        </w:rPr>
        <w:t>.</w:t>
      </w:r>
    </w:p>
    <w:p w:rsidR="00ED3599" w:rsidRPr="00287E82" w:rsidRDefault="00287E82" w:rsidP="00ED3599">
      <w:pPr>
        <w:pStyle w:val="Heading4"/>
        <w:rPr>
          <w:lang w:val="it-IT"/>
        </w:rPr>
      </w:pPr>
      <w:r w:rsidRPr="008956FD">
        <w:rPr>
          <w:lang w:val="it-IT"/>
        </w:rPr>
        <w:t xml:space="preserve">1o </w:t>
      </w:r>
      <w:r>
        <w:rPr>
          <w:lang w:val="it-IT"/>
        </w:rPr>
        <w:t>Periodo</w:t>
      </w:r>
      <w:r w:rsidRPr="008956FD">
        <w:rPr>
          <w:lang w:val="it-IT"/>
        </w:rPr>
        <w:t xml:space="preserve"> – Gol </w:t>
      </w:r>
      <w:r>
        <w:rPr>
          <w:lang w:val="it-IT"/>
        </w:rPr>
        <w:t>T</w:t>
      </w:r>
      <w:r w:rsidRPr="008956FD">
        <w:rPr>
          <w:lang w:val="it-IT"/>
        </w:rPr>
        <w:t xml:space="preserve">otali </w:t>
      </w:r>
      <w:r w:rsidR="00ED3599" w:rsidRPr="00287E82">
        <w:rPr>
          <w:lang w:val="it-IT"/>
        </w:rPr>
        <w:t>(1.5)</w:t>
      </w:r>
      <w:r w:rsidR="00ED3599" w:rsidRPr="00287E82">
        <w:rPr>
          <w:rStyle w:val="Heading4Char"/>
          <w:lang w:val="it-IT"/>
        </w:rPr>
        <w:t xml:space="preserve"> </w:t>
      </w:r>
      <w:r w:rsidR="00ED3599" w:rsidRPr="00287E82">
        <w:rPr>
          <w:rStyle w:val="SubtleEmphasis"/>
          <w:lang w:val="it-IT"/>
        </w:rPr>
        <w:t>(2-way)</w:t>
      </w:r>
    </w:p>
    <w:p w:rsidR="00ED3599" w:rsidRPr="00287E82" w:rsidRDefault="00287E82" w:rsidP="00ED3599">
      <w:pPr>
        <w:rPr>
          <w:lang w:val="it-IT" w:eastAsia="en-GB"/>
        </w:rPr>
      </w:pPr>
      <w:r w:rsidRPr="00287E82">
        <w:rPr>
          <w:lang w:val="it-IT" w:eastAsia="en-GB"/>
        </w:rPr>
        <w:t>Previsione se ci saranno più di 1 gol o meno di 2 gol</w:t>
      </w:r>
      <w:r>
        <w:rPr>
          <w:lang w:val="it-IT" w:eastAsia="en-GB"/>
        </w:rPr>
        <w:t xml:space="preserve"> nel primo </w:t>
      </w:r>
      <w:r w:rsidR="00ED3599" w:rsidRPr="00287E82">
        <w:rPr>
          <w:lang w:val="it-IT" w:eastAsia="en-GB"/>
        </w:rPr>
        <w:t>period</w:t>
      </w:r>
      <w:r>
        <w:rPr>
          <w:lang w:val="it-IT" w:eastAsia="en-GB"/>
        </w:rPr>
        <w:t>o</w:t>
      </w:r>
      <w:r w:rsidR="00ED3599" w:rsidRPr="00287E82">
        <w:rPr>
          <w:lang w:val="it-IT" w:eastAsia="en-GB"/>
        </w:rPr>
        <w:t>.</w:t>
      </w:r>
    </w:p>
    <w:p w:rsidR="00ED3599" w:rsidRPr="00287E82" w:rsidRDefault="00ED3599" w:rsidP="00ED3599">
      <w:pPr>
        <w:pStyle w:val="Heading4"/>
        <w:rPr>
          <w:bCs w:val="0"/>
          <w:lang w:val="it-IT"/>
        </w:rPr>
      </w:pPr>
      <w:r w:rsidRPr="00287E82">
        <w:rPr>
          <w:lang w:val="it-IT"/>
        </w:rPr>
        <w:t>2</w:t>
      </w:r>
      <w:r w:rsidR="00287E82" w:rsidRPr="00287E82">
        <w:rPr>
          <w:lang w:val="it-IT"/>
        </w:rPr>
        <w:t>o</w:t>
      </w:r>
      <w:r w:rsidRPr="00287E82">
        <w:rPr>
          <w:lang w:val="it-IT"/>
        </w:rPr>
        <w:t xml:space="preserve"> Period</w:t>
      </w:r>
      <w:r w:rsidR="00287E82" w:rsidRPr="00287E82">
        <w:rPr>
          <w:lang w:val="it-IT"/>
        </w:rPr>
        <w:t>o</w:t>
      </w:r>
      <w:r w:rsidRPr="00287E82">
        <w:rPr>
          <w:lang w:val="it-IT"/>
        </w:rPr>
        <w:t xml:space="preserve"> – </w:t>
      </w:r>
      <w:r w:rsidR="00287E82" w:rsidRPr="008956FD">
        <w:rPr>
          <w:lang w:val="it-IT"/>
        </w:rPr>
        <w:t xml:space="preserve">Gol </w:t>
      </w:r>
      <w:r w:rsidR="00287E82">
        <w:rPr>
          <w:lang w:val="it-IT"/>
        </w:rPr>
        <w:t>T</w:t>
      </w:r>
      <w:r w:rsidR="00287E82" w:rsidRPr="008956FD">
        <w:rPr>
          <w:lang w:val="it-IT"/>
        </w:rPr>
        <w:t xml:space="preserve">otali </w:t>
      </w:r>
      <w:r w:rsidRPr="00287E82">
        <w:rPr>
          <w:lang w:val="it-IT"/>
        </w:rPr>
        <w:t>(1.5)</w:t>
      </w:r>
      <w:r w:rsidRPr="00287E82">
        <w:rPr>
          <w:rStyle w:val="Heading4Char"/>
          <w:lang w:val="it-IT"/>
        </w:rPr>
        <w:t xml:space="preserve"> </w:t>
      </w:r>
      <w:r w:rsidRPr="00287E82">
        <w:rPr>
          <w:rStyle w:val="SubtleEmphasis"/>
          <w:lang w:val="it-IT"/>
        </w:rPr>
        <w:t>(2-way)</w:t>
      </w:r>
    </w:p>
    <w:p w:rsidR="00ED3599" w:rsidRPr="00287E82" w:rsidRDefault="00287E82" w:rsidP="00ED3599">
      <w:pPr>
        <w:rPr>
          <w:lang w:val="it-IT" w:eastAsia="en-GB"/>
        </w:rPr>
      </w:pPr>
      <w:r w:rsidRPr="00287E82">
        <w:rPr>
          <w:lang w:val="it-IT" w:eastAsia="en-GB"/>
        </w:rPr>
        <w:t>Previsione se ci saranno più di 1 gol o meno di 2 gol</w:t>
      </w:r>
      <w:r>
        <w:rPr>
          <w:lang w:val="it-IT" w:eastAsia="en-GB"/>
        </w:rPr>
        <w:t xml:space="preserve"> nel secondo </w:t>
      </w:r>
      <w:r w:rsidRPr="00287E82">
        <w:rPr>
          <w:lang w:val="it-IT" w:eastAsia="en-GB"/>
        </w:rPr>
        <w:t>period</w:t>
      </w:r>
      <w:r>
        <w:rPr>
          <w:lang w:val="it-IT" w:eastAsia="en-GB"/>
        </w:rPr>
        <w:t>o</w:t>
      </w:r>
      <w:r w:rsidR="00ED3599" w:rsidRPr="00287E82">
        <w:rPr>
          <w:lang w:val="it-IT" w:eastAsia="en-GB"/>
        </w:rPr>
        <w:t>.</w:t>
      </w:r>
    </w:p>
    <w:p w:rsidR="00ED3599" w:rsidRPr="00287E82" w:rsidRDefault="00287E82" w:rsidP="00ED3599">
      <w:pPr>
        <w:pStyle w:val="Heading4"/>
        <w:rPr>
          <w:lang w:val="it-IT" w:eastAsia="en-GB"/>
        </w:rPr>
      </w:pPr>
      <w:r>
        <w:rPr>
          <w:lang w:val="it-IT"/>
        </w:rPr>
        <w:t>3</w:t>
      </w:r>
      <w:r w:rsidRPr="00287E82">
        <w:rPr>
          <w:lang w:val="it-IT"/>
        </w:rPr>
        <w:t xml:space="preserve">o Periodo – </w:t>
      </w:r>
      <w:r w:rsidRPr="008956FD">
        <w:rPr>
          <w:lang w:val="it-IT"/>
        </w:rPr>
        <w:t xml:space="preserve">Gol </w:t>
      </w:r>
      <w:r>
        <w:rPr>
          <w:lang w:val="it-IT"/>
        </w:rPr>
        <w:t>T</w:t>
      </w:r>
      <w:r w:rsidRPr="008956FD">
        <w:rPr>
          <w:lang w:val="it-IT"/>
        </w:rPr>
        <w:t xml:space="preserve">otali </w:t>
      </w:r>
      <w:r w:rsidR="00ED3599" w:rsidRPr="00287E82">
        <w:rPr>
          <w:lang w:val="it-IT"/>
        </w:rPr>
        <w:t>(1.5)</w:t>
      </w:r>
      <w:r w:rsidR="00ED3599" w:rsidRPr="00287E82">
        <w:rPr>
          <w:rStyle w:val="Heading4Char"/>
          <w:lang w:val="it-IT"/>
        </w:rPr>
        <w:t xml:space="preserve"> </w:t>
      </w:r>
      <w:r w:rsidR="00ED3599" w:rsidRPr="00287E82">
        <w:rPr>
          <w:rStyle w:val="SubtleEmphasis"/>
          <w:lang w:val="it-IT"/>
        </w:rPr>
        <w:t>(2-way)</w:t>
      </w:r>
    </w:p>
    <w:p w:rsidR="00287E82" w:rsidRPr="00287E82" w:rsidRDefault="00287E82" w:rsidP="00287E82">
      <w:pPr>
        <w:rPr>
          <w:lang w:val="it-IT" w:eastAsia="en-GB"/>
        </w:rPr>
      </w:pPr>
      <w:r w:rsidRPr="00287E82">
        <w:rPr>
          <w:lang w:val="it-IT" w:eastAsia="en-GB"/>
        </w:rPr>
        <w:t>Previsione se ci saranno più di 1 gol o meno di 2 gol</w:t>
      </w:r>
      <w:r>
        <w:rPr>
          <w:lang w:val="it-IT" w:eastAsia="en-GB"/>
        </w:rPr>
        <w:t xml:space="preserve"> nel terzo </w:t>
      </w:r>
      <w:r w:rsidRPr="00287E82">
        <w:rPr>
          <w:lang w:val="it-IT" w:eastAsia="en-GB"/>
        </w:rPr>
        <w:t>period</w:t>
      </w:r>
      <w:r>
        <w:rPr>
          <w:lang w:val="it-IT" w:eastAsia="en-GB"/>
        </w:rPr>
        <w:t>o</w:t>
      </w:r>
      <w:r w:rsidRPr="00287E82">
        <w:rPr>
          <w:lang w:val="it-IT" w:eastAsia="en-GB"/>
        </w:rPr>
        <w:t>.</w:t>
      </w:r>
    </w:p>
    <w:p w:rsidR="00ED3599" w:rsidRPr="00AE143A" w:rsidRDefault="00287E82" w:rsidP="00ED3599">
      <w:pPr>
        <w:pStyle w:val="Heading4"/>
        <w:rPr>
          <w:rStyle w:val="Heading3Char"/>
          <w:b/>
          <w:lang w:val="it-IT"/>
        </w:rPr>
      </w:pPr>
      <w:r w:rsidRPr="002F6682">
        <w:rPr>
          <w:lang w:val="it-IT"/>
        </w:rPr>
        <w:t>Segnano entrambe le squadre</w:t>
      </w:r>
      <w:r w:rsidR="00ED3599" w:rsidRPr="00AE143A">
        <w:rPr>
          <w:lang w:val="it-IT"/>
        </w:rPr>
        <w:t>?</w:t>
      </w:r>
      <w:r w:rsidR="00ED3599" w:rsidRPr="00AE143A">
        <w:rPr>
          <w:rStyle w:val="SubtleEmphasis"/>
          <w:lang w:val="it-IT"/>
        </w:rPr>
        <w:t xml:space="preserve"> (2-way)</w:t>
      </w:r>
    </w:p>
    <w:p w:rsidR="00ED3599" w:rsidRPr="00287E82" w:rsidRDefault="00287E82" w:rsidP="00ED3599">
      <w:pPr>
        <w:rPr>
          <w:lang w:val="it-IT" w:eastAsia="en-GB"/>
        </w:rPr>
      </w:pPr>
      <w:r w:rsidRPr="008956FD">
        <w:rPr>
          <w:lang w:val="it-IT" w:eastAsia="en-GB"/>
        </w:rPr>
        <w:t>Scommessa se entrambe le squadre segneranno durante la partita o no</w:t>
      </w:r>
      <w:r w:rsidR="00ED3599" w:rsidRPr="00287E82">
        <w:rPr>
          <w:lang w:val="it-IT" w:eastAsia="en-GB"/>
        </w:rPr>
        <w:t>:</w:t>
      </w:r>
    </w:p>
    <w:p w:rsidR="00287E82" w:rsidRDefault="00287E82" w:rsidP="00ED3599">
      <w:pPr>
        <w:rPr>
          <w:lang w:val="it-IT" w:eastAsia="en-GB"/>
        </w:rPr>
      </w:pPr>
      <w:r w:rsidRPr="008956FD">
        <w:rPr>
          <w:lang w:val="it-IT" w:eastAsia="en-GB"/>
        </w:rPr>
        <w:t>Sì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>Entrambe le squadre devono segnare almeno un gol ciascuna durante la partita</w:t>
      </w:r>
      <w:r w:rsidR="0060325D">
        <w:rPr>
          <w:lang w:val="it-IT" w:eastAsia="en-GB"/>
        </w:rPr>
        <w:t>.</w:t>
      </w:r>
      <w:r w:rsidRPr="00287E82">
        <w:rPr>
          <w:lang w:val="it-IT" w:eastAsia="en-GB"/>
        </w:rPr>
        <w:t xml:space="preserve"> </w:t>
      </w:r>
    </w:p>
    <w:p w:rsidR="00ED3599" w:rsidRPr="00287E82" w:rsidRDefault="00287E82" w:rsidP="00ED3599">
      <w:pPr>
        <w:rPr>
          <w:lang w:val="it-IT" w:eastAsia="en-GB"/>
        </w:rPr>
      </w:pPr>
      <w:r w:rsidRPr="008956FD">
        <w:rPr>
          <w:lang w:val="it-IT" w:eastAsia="en-GB"/>
        </w:rPr>
        <w:t>No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>Una delle due squadre, o entrambe, non segnano durante la partita</w:t>
      </w:r>
      <w:r w:rsidR="0060325D">
        <w:rPr>
          <w:lang w:val="it-IT" w:eastAsia="en-GB"/>
        </w:rPr>
        <w:t>.</w:t>
      </w:r>
    </w:p>
    <w:p w:rsidR="008D0384" w:rsidRPr="00AE143A" w:rsidRDefault="00287E82" w:rsidP="008D0384">
      <w:pPr>
        <w:pStyle w:val="Heading4"/>
        <w:rPr>
          <w:rStyle w:val="Heading3Char"/>
          <w:b/>
          <w:bCs/>
          <w:color w:val="000000" w:themeColor="text1"/>
          <w:sz w:val="22"/>
          <w:lang w:val="it-IT"/>
        </w:rPr>
      </w:pPr>
      <w:r w:rsidRPr="008956FD">
        <w:rPr>
          <w:lang w:val="it-IT"/>
        </w:rPr>
        <w:t xml:space="preserve">1o </w:t>
      </w:r>
      <w:r>
        <w:rPr>
          <w:lang w:val="it-IT"/>
        </w:rPr>
        <w:t>Periodo</w:t>
      </w:r>
      <w:r w:rsidRPr="008956FD">
        <w:rPr>
          <w:lang w:val="it-IT"/>
        </w:rPr>
        <w:t xml:space="preserve"> – Segnano entrambe le squadre</w:t>
      </w:r>
      <w:r w:rsidR="008D0384" w:rsidRPr="00287E82">
        <w:rPr>
          <w:lang w:val="it-IT"/>
        </w:rPr>
        <w:t>?</w:t>
      </w:r>
      <w:r w:rsidR="008D0384" w:rsidRPr="00287E82">
        <w:rPr>
          <w:rStyle w:val="SubtleEmphasis"/>
          <w:lang w:val="it-IT"/>
        </w:rPr>
        <w:t xml:space="preserve"> </w:t>
      </w:r>
      <w:r w:rsidR="008D0384" w:rsidRPr="00AE143A">
        <w:rPr>
          <w:rStyle w:val="SubtleEmphasis"/>
          <w:lang w:val="it-IT"/>
        </w:rPr>
        <w:t>(2-way)</w:t>
      </w:r>
    </w:p>
    <w:p w:rsidR="00287E82" w:rsidRPr="008956FD" w:rsidRDefault="00287E82" w:rsidP="00287E82">
      <w:pPr>
        <w:rPr>
          <w:lang w:val="it-IT" w:eastAsia="en-GB"/>
        </w:rPr>
      </w:pPr>
      <w:r w:rsidRPr="008956FD">
        <w:rPr>
          <w:lang w:val="it-IT" w:eastAsia="en-GB"/>
        </w:rPr>
        <w:t xml:space="preserve">Scommessa se entrambe le squadre segneranno durante </w:t>
      </w:r>
      <w:r>
        <w:rPr>
          <w:lang w:val="it-IT" w:eastAsia="en-GB"/>
        </w:rPr>
        <w:t>il primo periodo</w:t>
      </w:r>
      <w:r w:rsidRPr="008956FD">
        <w:rPr>
          <w:lang w:val="it-IT" w:eastAsia="en-GB"/>
        </w:rPr>
        <w:t>:</w:t>
      </w:r>
    </w:p>
    <w:p w:rsidR="008D0384" w:rsidRPr="00287E82" w:rsidRDefault="00287E82" w:rsidP="008D0384">
      <w:pPr>
        <w:rPr>
          <w:lang w:val="it-IT" w:eastAsia="en-GB"/>
        </w:rPr>
      </w:pPr>
      <w:r w:rsidRPr="008956FD">
        <w:rPr>
          <w:lang w:val="it-IT" w:eastAsia="en-GB"/>
        </w:rPr>
        <w:t>Sì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Entrambe le squadre devono segnare almeno un gol ciascuna durante </w:t>
      </w:r>
      <w:r>
        <w:rPr>
          <w:lang w:val="it-IT" w:eastAsia="en-GB"/>
        </w:rPr>
        <w:t>il primo periodo</w:t>
      </w:r>
      <w:r w:rsidR="0060325D">
        <w:rPr>
          <w:lang w:val="it-IT" w:eastAsia="en-GB"/>
        </w:rPr>
        <w:t>.</w:t>
      </w:r>
    </w:p>
    <w:p w:rsidR="008D0384" w:rsidRPr="00287E82" w:rsidRDefault="00287E82" w:rsidP="008D0384">
      <w:pPr>
        <w:rPr>
          <w:lang w:val="it-IT" w:eastAsia="en-GB"/>
        </w:rPr>
      </w:pPr>
      <w:r w:rsidRPr="008956FD">
        <w:rPr>
          <w:lang w:val="it-IT" w:eastAsia="en-GB"/>
        </w:rPr>
        <w:t>No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Una delle due squadre, o entrambe, non segnano durante </w:t>
      </w:r>
      <w:r>
        <w:rPr>
          <w:lang w:val="it-IT" w:eastAsia="en-GB"/>
        </w:rPr>
        <w:t>il primo periodo</w:t>
      </w:r>
      <w:r w:rsidR="0060325D">
        <w:rPr>
          <w:lang w:val="it-IT" w:eastAsia="en-GB"/>
        </w:rPr>
        <w:t>.</w:t>
      </w:r>
    </w:p>
    <w:p w:rsidR="008D0384" w:rsidRPr="00AE143A" w:rsidRDefault="00287E82" w:rsidP="008D0384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2</w:t>
      </w:r>
      <w:r w:rsidRPr="008956FD">
        <w:rPr>
          <w:lang w:val="it-IT"/>
        </w:rPr>
        <w:t xml:space="preserve">o </w:t>
      </w:r>
      <w:r>
        <w:rPr>
          <w:lang w:val="it-IT"/>
        </w:rPr>
        <w:t>Periodo</w:t>
      </w:r>
      <w:r w:rsidRPr="008956FD">
        <w:rPr>
          <w:lang w:val="it-IT"/>
        </w:rPr>
        <w:t xml:space="preserve"> – Segnano entrambe le squadre</w:t>
      </w:r>
      <w:r w:rsidR="008D0384" w:rsidRPr="00287E82">
        <w:rPr>
          <w:lang w:val="it-IT"/>
        </w:rPr>
        <w:t>?</w:t>
      </w:r>
      <w:r w:rsidR="008D0384" w:rsidRPr="00287E82">
        <w:rPr>
          <w:rStyle w:val="SubtleEmphasis"/>
          <w:lang w:val="it-IT"/>
        </w:rPr>
        <w:t xml:space="preserve"> </w:t>
      </w:r>
      <w:r w:rsidR="008D0384" w:rsidRPr="00AE143A">
        <w:rPr>
          <w:rStyle w:val="SubtleEmphasis"/>
          <w:lang w:val="it-IT"/>
        </w:rPr>
        <w:t>(2-way)</w:t>
      </w:r>
    </w:p>
    <w:p w:rsidR="008D0384" w:rsidRPr="00287E82" w:rsidRDefault="00287E82" w:rsidP="008D0384">
      <w:pPr>
        <w:rPr>
          <w:lang w:val="it-IT" w:eastAsia="en-GB"/>
        </w:rPr>
      </w:pPr>
      <w:r w:rsidRPr="008956FD">
        <w:rPr>
          <w:lang w:val="it-IT" w:eastAsia="en-GB"/>
        </w:rPr>
        <w:t xml:space="preserve">Scommessa se entrambe le squadre segneranno durante </w:t>
      </w:r>
      <w:r>
        <w:rPr>
          <w:lang w:val="it-IT" w:eastAsia="en-GB"/>
        </w:rPr>
        <w:t>il secondo periodo</w:t>
      </w:r>
      <w:r w:rsidR="008D0384" w:rsidRPr="00287E82">
        <w:rPr>
          <w:lang w:val="it-IT" w:eastAsia="en-GB"/>
        </w:rPr>
        <w:t>:</w:t>
      </w:r>
    </w:p>
    <w:p w:rsidR="00287E82" w:rsidRPr="00287E82" w:rsidRDefault="00287E82" w:rsidP="00287E82">
      <w:pPr>
        <w:rPr>
          <w:lang w:val="it-IT" w:eastAsia="en-GB"/>
        </w:rPr>
      </w:pPr>
      <w:r w:rsidRPr="008956FD">
        <w:rPr>
          <w:lang w:val="it-IT" w:eastAsia="en-GB"/>
        </w:rPr>
        <w:t>Sì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Entrambe le squadre devono segnare almeno un gol ciascuna durante </w:t>
      </w:r>
      <w:r>
        <w:rPr>
          <w:lang w:val="it-IT" w:eastAsia="en-GB"/>
        </w:rPr>
        <w:t>il secondo periodo</w:t>
      </w:r>
      <w:r w:rsidR="0060325D">
        <w:rPr>
          <w:lang w:val="it-IT" w:eastAsia="en-GB"/>
        </w:rPr>
        <w:t>.</w:t>
      </w:r>
    </w:p>
    <w:p w:rsidR="008D0384" w:rsidRPr="00287E82" w:rsidRDefault="00287E82" w:rsidP="00287E82">
      <w:pPr>
        <w:rPr>
          <w:lang w:val="it-IT" w:eastAsia="en-GB"/>
        </w:rPr>
      </w:pPr>
      <w:r w:rsidRPr="008956FD">
        <w:rPr>
          <w:lang w:val="it-IT" w:eastAsia="en-GB"/>
        </w:rPr>
        <w:t>No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Una delle due squadre, o entrambe, non segnano durante </w:t>
      </w:r>
      <w:r>
        <w:rPr>
          <w:lang w:val="it-IT" w:eastAsia="en-GB"/>
        </w:rPr>
        <w:t>il secondo periodo</w:t>
      </w:r>
      <w:r w:rsidR="0060325D">
        <w:rPr>
          <w:lang w:val="it-IT" w:eastAsia="en-GB"/>
        </w:rPr>
        <w:t>.</w:t>
      </w:r>
    </w:p>
    <w:p w:rsidR="00287E82" w:rsidRPr="00287E82" w:rsidRDefault="00287E82" w:rsidP="00287E82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3</w:t>
      </w:r>
      <w:r w:rsidRPr="008956FD">
        <w:rPr>
          <w:lang w:val="it-IT"/>
        </w:rPr>
        <w:t xml:space="preserve">o </w:t>
      </w:r>
      <w:r>
        <w:rPr>
          <w:lang w:val="it-IT"/>
        </w:rPr>
        <w:t>Periodo</w:t>
      </w:r>
      <w:r w:rsidRPr="008956FD">
        <w:rPr>
          <w:lang w:val="it-IT"/>
        </w:rPr>
        <w:t xml:space="preserve"> – Segnano entrambe le squadre</w:t>
      </w:r>
      <w:r w:rsidRPr="00287E82">
        <w:rPr>
          <w:lang w:val="it-IT"/>
        </w:rPr>
        <w:t>?</w:t>
      </w:r>
      <w:r w:rsidRPr="00287E82">
        <w:rPr>
          <w:rStyle w:val="SubtleEmphasis"/>
          <w:lang w:val="it-IT"/>
        </w:rPr>
        <w:t xml:space="preserve"> (2-way)</w:t>
      </w:r>
    </w:p>
    <w:p w:rsidR="00287E82" w:rsidRPr="00287E82" w:rsidRDefault="00287E82" w:rsidP="00287E82">
      <w:pPr>
        <w:rPr>
          <w:lang w:val="it-IT" w:eastAsia="en-GB"/>
        </w:rPr>
      </w:pPr>
      <w:r w:rsidRPr="008956FD">
        <w:rPr>
          <w:lang w:val="it-IT" w:eastAsia="en-GB"/>
        </w:rPr>
        <w:t xml:space="preserve">Scommessa se entrambe le squadre segneranno durante </w:t>
      </w:r>
      <w:r>
        <w:rPr>
          <w:lang w:val="it-IT" w:eastAsia="en-GB"/>
        </w:rPr>
        <w:t>il terzo periodo</w:t>
      </w:r>
      <w:r w:rsidRPr="00287E82">
        <w:rPr>
          <w:lang w:val="it-IT" w:eastAsia="en-GB"/>
        </w:rPr>
        <w:t>:</w:t>
      </w:r>
    </w:p>
    <w:p w:rsidR="00287E82" w:rsidRPr="00287E82" w:rsidRDefault="00287E82" w:rsidP="00287E82">
      <w:pPr>
        <w:rPr>
          <w:lang w:val="it-IT" w:eastAsia="en-GB"/>
        </w:rPr>
      </w:pPr>
      <w:r w:rsidRPr="008956FD">
        <w:rPr>
          <w:lang w:val="it-IT" w:eastAsia="en-GB"/>
        </w:rPr>
        <w:t>Sì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Entrambe le squadre devono segnare almeno un gol ciascuna durante </w:t>
      </w:r>
      <w:r>
        <w:rPr>
          <w:lang w:val="it-IT" w:eastAsia="en-GB"/>
        </w:rPr>
        <w:t>il terzo periodo</w:t>
      </w:r>
      <w:r w:rsidR="0060325D">
        <w:rPr>
          <w:lang w:val="it-IT" w:eastAsia="en-GB"/>
        </w:rPr>
        <w:t>.</w:t>
      </w:r>
    </w:p>
    <w:p w:rsidR="008D0384" w:rsidRPr="00287E82" w:rsidRDefault="00287E82" w:rsidP="00287E82">
      <w:pPr>
        <w:rPr>
          <w:lang w:val="it-IT" w:eastAsia="en-GB"/>
        </w:rPr>
      </w:pPr>
      <w:r w:rsidRPr="008956FD">
        <w:rPr>
          <w:lang w:val="it-IT" w:eastAsia="en-GB"/>
        </w:rPr>
        <w:t>No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Una delle due squadre, o entrambe, non segnano durante </w:t>
      </w:r>
      <w:r>
        <w:rPr>
          <w:lang w:val="it-IT" w:eastAsia="en-GB"/>
        </w:rPr>
        <w:t>il terzo periodo</w:t>
      </w:r>
      <w:r w:rsidR="0060325D">
        <w:rPr>
          <w:lang w:val="it-IT" w:eastAsia="en-GB"/>
        </w:rPr>
        <w:t>.</w:t>
      </w:r>
    </w:p>
    <w:p w:rsidR="005A6DC3" w:rsidRPr="00287E82" w:rsidRDefault="00287E82" w:rsidP="005A6DC3">
      <w:pPr>
        <w:pStyle w:val="Heading4"/>
        <w:rPr>
          <w:lang w:val="it-IT" w:eastAsia="en-GB"/>
        </w:rPr>
      </w:pPr>
      <w:r w:rsidRPr="00287E82">
        <w:rPr>
          <w:lang w:val="it-IT"/>
        </w:rPr>
        <w:t>Risultato esatto</w:t>
      </w:r>
      <w:r w:rsidR="005A6DC3" w:rsidRPr="00287E82">
        <w:rPr>
          <w:rStyle w:val="Heading4Char"/>
          <w:lang w:val="it-IT"/>
        </w:rPr>
        <w:t xml:space="preserve"> </w:t>
      </w:r>
      <w:r w:rsidR="00283D63" w:rsidRPr="00287E82">
        <w:rPr>
          <w:rStyle w:val="SubtleEmphasis"/>
          <w:lang w:val="it-IT"/>
        </w:rPr>
        <w:t>(65</w:t>
      </w:r>
      <w:r w:rsidR="005A6DC3" w:rsidRPr="00287E82">
        <w:rPr>
          <w:rStyle w:val="SubtleEmphasis"/>
          <w:lang w:val="it-IT"/>
        </w:rPr>
        <w:t>-way)</w:t>
      </w:r>
    </w:p>
    <w:p w:rsidR="005A6DC3" w:rsidRPr="00287E82" w:rsidRDefault="00287E82" w:rsidP="005A6DC3">
      <w:pPr>
        <w:rPr>
          <w:lang w:val="it-IT" w:eastAsia="en-GB"/>
        </w:rPr>
      </w:pPr>
      <w:r w:rsidRPr="00287E82">
        <w:rPr>
          <w:lang w:val="it-IT" w:eastAsia="en-GB"/>
        </w:rPr>
        <w:t>Previsione sul risultato esatto della partita</w:t>
      </w:r>
      <w:r w:rsidR="005A6DC3" w:rsidRPr="00287E82">
        <w:rPr>
          <w:lang w:val="it-IT" w:eastAsia="en-GB"/>
        </w:rPr>
        <w:t>.</w:t>
      </w:r>
    </w:p>
    <w:p w:rsidR="00283D63" w:rsidRPr="00287E82" w:rsidRDefault="00287E82" w:rsidP="00283D63">
      <w:pPr>
        <w:pStyle w:val="Heading4"/>
        <w:rPr>
          <w:lang w:val="it-IT"/>
        </w:rPr>
      </w:pPr>
      <w:r>
        <w:rPr>
          <w:lang w:val="it-IT"/>
        </w:rPr>
        <w:t xml:space="preserve">Periodo con il più alto punteggio </w:t>
      </w:r>
      <w:r w:rsidR="00283D63" w:rsidRPr="00287E82">
        <w:rPr>
          <w:rStyle w:val="SubtleEmphasis"/>
          <w:lang w:val="it-IT"/>
        </w:rPr>
        <w:t>(4-way)</w:t>
      </w:r>
    </w:p>
    <w:p w:rsidR="00287E82" w:rsidRPr="00D7200D" w:rsidRDefault="00287E82" w:rsidP="00287E82">
      <w:pPr>
        <w:rPr>
          <w:lang w:val="it-IT"/>
        </w:rPr>
      </w:pPr>
      <w:r>
        <w:rPr>
          <w:lang w:val="it-IT"/>
        </w:rPr>
        <w:t>Previsione su quale periodo della partita avrà il maggior numero di gol realizzati</w:t>
      </w:r>
      <w:r w:rsidRPr="00D7200D">
        <w:rPr>
          <w:lang w:val="it-IT"/>
        </w:rPr>
        <w:t xml:space="preserve"> </w:t>
      </w:r>
      <w:r>
        <w:rPr>
          <w:b/>
          <w:lang w:val="it-IT"/>
        </w:rPr>
        <w:t>supplementari esclusi</w:t>
      </w:r>
      <w:r w:rsidRPr="00D7200D">
        <w:rPr>
          <w:lang w:val="it-IT"/>
        </w:rPr>
        <w:t>.</w:t>
      </w:r>
    </w:p>
    <w:p w:rsidR="00283D63" w:rsidRPr="00FD3E6B" w:rsidRDefault="00FD3E6B" w:rsidP="00283D63">
      <w:pPr>
        <w:pStyle w:val="Heading4"/>
        <w:rPr>
          <w:lang w:val="it-IT" w:eastAsia="en-GB"/>
        </w:rPr>
      </w:pPr>
      <w:r w:rsidRPr="00FD3E6B">
        <w:rPr>
          <w:lang w:val="it-IT"/>
        </w:rPr>
        <w:lastRenderedPageBreak/>
        <w:t xml:space="preserve">Gol </w:t>
      </w:r>
      <w:r w:rsidRPr="00D7200D">
        <w:rPr>
          <w:lang w:val="it-IT"/>
        </w:rPr>
        <w:t>Pari/Dispari</w:t>
      </w:r>
      <w:r w:rsidR="00283D63" w:rsidRPr="00FD3E6B">
        <w:rPr>
          <w:rStyle w:val="Heading4Char"/>
          <w:lang w:val="it-IT"/>
        </w:rPr>
        <w:t xml:space="preserve"> </w:t>
      </w:r>
      <w:r w:rsidR="00283D63" w:rsidRPr="00FD3E6B">
        <w:rPr>
          <w:rStyle w:val="SubtleEmphasis"/>
          <w:lang w:val="it-IT"/>
        </w:rPr>
        <w:t>(2-way)</w:t>
      </w:r>
    </w:p>
    <w:p w:rsidR="00283D63" w:rsidRPr="00FD3E6B" w:rsidRDefault="00FD3E6B" w:rsidP="00283D63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numero totale di gol segnati nella partita sarà pari o dispari. </w:t>
      </w:r>
      <w:r>
        <w:rPr>
          <w:lang w:val="it-IT" w:eastAsia="en-GB"/>
        </w:rPr>
        <w:t xml:space="preserve">Se non vengono segnati gol, il risultato sarà </w:t>
      </w:r>
      <w:r>
        <w:rPr>
          <w:i/>
          <w:lang w:val="it-IT"/>
        </w:rPr>
        <w:t>Pari</w:t>
      </w:r>
      <w:r w:rsidRPr="00000875">
        <w:rPr>
          <w:lang w:val="it-IT"/>
        </w:rPr>
        <w:t>.</w:t>
      </w:r>
    </w:p>
    <w:p w:rsidR="00283D63" w:rsidRPr="00FD3E6B" w:rsidRDefault="00FD3E6B" w:rsidP="00283D63">
      <w:pPr>
        <w:pStyle w:val="Heading4"/>
        <w:rPr>
          <w:lang w:val="it-IT"/>
        </w:rPr>
      </w:pPr>
      <w:r w:rsidRPr="00000875">
        <w:rPr>
          <w:lang w:val="it-IT"/>
        </w:rPr>
        <w:t xml:space="preserve">1o </w:t>
      </w:r>
      <w:r>
        <w:rPr>
          <w:lang w:val="it-IT"/>
        </w:rPr>
        <w:t>Periodo</w:t>
      </w:r>
      <w:r w:rsidRPr="00000875">
        <w:rPr>
          <w:lang w:val="it-IT"/>
        </w:rPr>
        <w:t xml:space="preserve"> – Gol Pari/Dispari </w:t>
      </w:r>
      <w:r w:rsidR="00283D63" w:rsidRPr="00FD3E6B">
        <w:rPr>
          <w:rStyle w:val="SubtleEmphasis"/>
          <w:lang w:val="it-IT"/>
        </w:rPr>
        <w:t>(2-way)</w:t>
      </w:r>
    </w:p>
    <w:p w:rsidR="00283D63" w:rsidRPr="00FD3E6B" w:rsidRDefault="00FD3E6B" w:rsidP="00283D63">
      <w:pPr>
        <w:rPr>
          <w:lang w:val="it-IT" w:eastAsia="en-GB"/>
        </w:rPr>
      </w:pPr>
      <w:r w:rsidRPr="00000875">
        <w:rPr>
          <w:lang w:val="it-IT" w:eastAsia="en-GB"/>
        </w:rPr>
        <w:t>Previsione se il nu</w:t>
      </w:r>
      <w:r>
        <w:rPr>
          <w:lang w:val="it-IT" w:eastAsia="en-GB"/>
        </w:rPr>
        <w:t>mero totale di gol segnati nel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primo periodo </w:t>
      </w:r>
      <w:r w:rsidRPr="00000875">
        <w:rPr>
          <w:lang w:val="it-IT" w:eastAsia="en-GB"/>
        </w:rPr>
        <w:t xml:space="preserve">sarà pari o dispari. </w:t>
      </w:r>
      <w:r w:rsidRPr="002F6682">
        <w:rPr>
          <w:lang w:val="it-IT" w:eastAsia="en-GB"/>
        </w:rPr>
        <w:t xml:space="preserve">Se non vengono segnati gol, il risultato sarà </w:t>
      </w:r>
      <w:r w:rsidRPr="002F6682">
        <w:rPr>
          <w:i/>
          <w:lang w:val="it-IT"/>
        </w:rPr>
        <w:t>Pari</w:t>
      </w:r>
      <w:r w:rsidRPr="002F6682">
        <w:rPr>
          <w:lang w:val="it-IT"/>
        </w:rPr>
        <w:t>.</w:t>
      </w:r>
    </w:p>
    <w:p w:rsidR="00283D63" w:rsidRPr="00FD3E6B" w:rsidRDefault="00FD3E6B" w:rsidP="00283D63">
      <w:pPr>
        <w:pStyle w:val="Heading4"/>
        <w:rPr>
          <w:lang w:val="it-IT"/>
        </w:rPr>
      </w:pPr>
      <w:r>
        <w:rPr>
          <w:lang w:val="it-IT"/>
        </w:rPr>
        <w:t>2</w:t>
      </w:r>
      <w:r w:rsidRPr="00000875">
        <w:rPr>
          <w:lang w:val="it-IT"/>
        </w:rPr>
        <w:t xml:space="preserve">o </w:t>
      </w:r>
      <w:r>
        <w:rPr>
          <w:lang w:val="it-IT"/>
        </w:rPr>
        <w:t>Periodo</w:t>
      </w:r>
      <w:r w:rsidRPr="00000875">
        <w:rPr>
          <w:lang w:val="it-IT"/>
        </w:rPr>
        <w:t xml:space="preserve"> – Gol Pari/Dispari </w:t>
      </w:r>
      <w:r w:rsidR="00283D63" w:rsidRPr="00FD3E6B">
        <w:rPr>
          <w:rStyle w:val="SubtleEmphasis"/>
          <w:lang w:val="it-IT"/>
        </w:rPr>
        <w:t>(2-way)</w:t>
      </w:r>
    </w:p>
    <w:p w:rsidR="00283D63" w:rsidRPr="00FD3E6B" w:rsidRDefault="00FD3E6B" w:rsidP="00283D63">
      <w:pPr>
        <w:rPr>
          <w:lang w:val="it-IT" w:eastAsia="en-GB"/>
        </w:rPr>
      </w:pPr>
      <w:r w:rsidRPr="00000875">
        <w:rPr>
          <w:lang w:val="it-IT" w:eastAsia="en-GB"/>
        </w:rPr>
        <w:t>Previsione se il nu</w:t>
      </w:r>
      <w:r>
        <w:rPr>
          <w:lang w:val="it-IT" w:eastAsia="en-GB"/>
        </w:rPr>
        <w:t>mero totale di gol segnati nel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secondo periodo </w:t>
      </w:r>
      <w:r w:rsidRPr="00000875">
        <w:rPr>
          <w:lang w:val="it-IT" w:eastAsia="en-GB"/>
        </w:rPr>
        <w:t xml:space="preserve">sarà pari o dispari. </w:t>
      </w:r>
      <w:r w:rsidRPr="002F6682">
        <w:rPr>
          <w:lang w:val="it-IT" w:eastAsia="en-GB"/>
        </w:rPr>
        <w:t xml:space="preserve">Se non vengono segnati gol, il risultato sarà </w:t>
      </w:r>
      <w:r w:rsidRPr="002F6682">
        <w:rPr>
          <w:i/>
          <w:lang w:val="it-IT"/>
        </w:rPr>
        <w:t>Pari</w:t>
      </w:r>
      <w:r w:rsidRPr="002F6682">
        <w:rPr>
          <w:lang w:val="it-IT"/>
        </w:rPr>
        <w:t>.</w:t>
      </w:r>
    </w:p>
    <w:p w:rsidR="00283D63" w:rsidRPr="00FD3E6B" w:rsidRDefault="00FD3E6B" w:rsidP="00283D63">
      <w:pPr>
        <w:pStyle w:val="Heading4"/>
        <w:rPr>
          <w:lang w:val="it-IT"/>
        </w:rPr>
      </w:pPr>
      <w:r>
        <w:rPr>
          <w:lang w:val="it-IT"/>
        </w:rPr>
        <w:t>3</w:t>
      </w:r>
      <w:r w:rsidRPr="00000875">
        <w:rPr>
          <w:lang w:val="it-IT"/>
        </w:rPr>
        <w:t xml:space="preserve">o </w:t>
      </w:r>
      <w:r>
        <w:rPr>
          <w:lang w:val="it-IT"/>
        </w:rPr>
        <w:t>Periodo</w:t>
      </w:r>
      <w:r w:rsidRPr="00000875">
        <w:rPr>
          <w:lang w:val="it-IT"/>
        </w:rPr>
        <w:t xml:space="preserve"> – Gol Pari/Dispari </w:t>
      </w:r>
      <w:r w:rsidR="00283D63" w:rsidRPr="00FD3E6B">
        <w:rPr>
          <w:rStyle w:val="SubtleEmphasis"/>
          <w:lang w:val="it-IT"/>
        </w:rPr>
        <w:t>(2-way)</w:t>
      </w:r>
    </w:p>
    <w:p w:rsidR="000536FA" w:rsidRPr="00FD3E6B" w:rsidRDefault="00FD3E6B" w:rsidP="000536FA">
      <w:pPr>
        <w:rPr>
          <w:lang w:val="it-IT" w:eastAsia="en-GB"/>
        </w:rPr>
      </w:pPr>
      <w:r w:rsidRPr="00000875">
        <w:rPr>
          <w:lang w:val="it-IT" w:eastAsia="en-GB"/>
        </w:rPr>
        <w:t>Previsione se il nu</w:t>
      </w:r>
      <w:r>
        <w:rPr>
          <w:lang w:val="it-IT" w:eastAsia="en-GB"/>
        </w:rPr>
        <w:t>mero totale di gol segnati nel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terzo periodo </w:t>
      </w:r>
      <w:r w:rsidRPr="00000875">
        <w:rPr>
          <w:lang w:val="it-IT" w:eastAsia="en-GB"/>
        </w:rPr>
        <w:t xml:space="preserve">sarà pari o dispari. </w:t>
      </w:r>
      <w:r w:rsidRPr="002F6682">
        <w:rPr>
          <w:lang w:val="it-IT" w:eastAsia="en-GB"/>
        </w:rPr>
        <w:t xml:space="preserve">Se non vengono segnati gol, il risultato sarà </w:t>
      </w:r>
      <w:r w:rsidRPr="002F6682">
        <w:rPr>
          <w:i/>
          <w:lang w:val="it-IT"/>
        </w:rPr>
        <w:t>Pari</w:t>
      </w:r>
      <w:r w:rsidRPr="002F6682">
        <w:rPr>
          <w:lang w:val="it-IT"/>
        </w:rPr>
        <w:t>.</w:t>
      </w:r>
    </w:p>
    <w:p w:rsidR="009D1359" w:rsidRPr="006569F6" w:rsidRDefault="005D64FC" w:rsidP="00484E7C">
      <w:pPr>
        <w:pStyle w:val="Heading2"/>
        <w:rPr>
          <w:lang w:val="en-US" w:eastAsia="en-GB"/>
        </w:rPr>
      </w:pPr>
      <w:r>
        <w:rPr>
          <w:lang w:val="en-US" w:eastAsia="en-GB"/>
        </w:rPr>
        <w:t>PALLAMANO</w:t>
      </w:r>
    </w:p>
    <w:p w:rsidR="008C7E2F" w:rsidRPr="001C7B57" w:rsidRDefault="008C7E2F" w:rsidP="008C7E2F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esclusi i supplementari,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937438" w:rsidRPr="008C7E2F" w:rsidRDefault="00937438" w:rsidP="00C9735C">
      <w:pPr>
        <w:rPr>
          <w:lang w:val="it-IT"/>
        </w:rPr>
      </w:pPr>
    </w:p>
    <w:p w:rsidR="008C7E2F" w:rsidRPr="001C7B57" w:rsidRDefault="008C7E2F" w:rsidP="008C7E2F">
      <w:pPr>
        <w:rPr>
          <w:lang w:val="it-IT"/>
        </w:rPr>
      </w:pPr>
      <w:r w:rsidRPr="001C7B57">
        <w:rPr>
          <w:lang w:val="it-IT"/>
        </w:rPr>
        <w:t xml:space="preserve">Nei mercati 2-way si applicano le regole </w:t>
      </w:r>
      <w:r w:rsidR="00E54AC8">
        <w:rPr>
          <w:lang w:val="it-IT"/>
        </w:rPr>
        <w:t xml:space="preserve">per le scommesse con esito indeterminato (Push), </w:t>
      </w:r>
      <w:r>
        <w:rPr>
          <w:lang w:val="it-IT"/>
        </w:rPr>
        <w:t>a meno che non sia diversamente specificato</w:t>
      </w:r>
      <w:r w:rsidRPr="001C7B57">
        <w:rPr>
          <w:lang w:val="it-IT"/>
        </w:rPr>
        <w:t>.</w:t>
      </w:r>
    </w:p>
    <w:p w:rsidR="008C7E2F" w:rsidRDefault="008C7E2F" w:rsidP="008C7E2F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8C7E2F" w:rsidRPr="001C7B57" w:rsidRDefault="008C7E2F" w:rsidP="008C7E2F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E54AC8" w:rsidRPr="0065782E" w:rsidRDefault="008C7E2F" w:rsidP="00E54AC8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E54AC8">
        <w:rPr>
          <w:lang w:val="it-IT" w:eastAsia="en-GB"/>
        </w:rPr>
        <w:t>Una partita non giocata o rinviata verrà considerat</w:t>
      </w:r>
      <w:r w:rsidR="0097282A" w:rsidRPr="00E54AC8">
        <w:rPr>
          <w:lang w:val="it-IT" w:eastAsia="en-GB"/>
        </w:rPr>
        <w:t>a</w:t>
      </w:r>
      <w:r w:rsidRPr="00E54AC8">
        <w:rPr>
          <w:lang w:val="it-IT" w:eastAsia="en-GB"/>
        </w:rPr>
        <w:t xml:space="preserve"> </w:t>
      </w:r>
      <w:r w:rsidR="00E54AC8" w:rsidRPr="001C7B57">
        <w:rPr>
          <w:lang w:val="it-IT" w:eastAsia="en-GB"/>
        </w:rPr>
        <w:t xml:space="preserve">come nulla </w:t>
      </w:r>
      <w:r w:rsidR="00E54AC8" w:rsidRPr="0065782E">
        <w:rPr>
          <w:lang w:val="it-IT" w:eastAsia="en-GB"/>
        </w:rPr>
        <w:t xml:space="preserve">a meno che non venga </w:t>
      </w:r>
      <w:r w:rsidR="00E54AC8">
        <w:rPr>
          <w:lang w:val="it-IT" w:eastAsia="en-GB"/>
        </w:rPr>
        <w:t xml:space="preserve">rigiocata </w:t>
      </w:r>
      <w:r w:rsidR="00E54AC8" w:rsidRPr="0065782E">
        <w:rPr>
          <w:lang w:val="it-IT" w:eastAsia="en-GB"/>
        </w:rPr>
        <w:t>entro 48 ore dall'orario d'inizio previsto</w:t>
      </w:r>
      <w:r w:rsidR="00E54AC8">
        <w:rPr>
          <w:lang w:val="it-IT" w:eastAsia="en-GB"/>
        </w:rPr>
        <w:t>.</w:t>
      </w:r>
    </w:p>
    <w:p w:rsidR="00B267C3" w:rsidRPr="00B267C3" w:rsidRDefault="00B267C3" w:rsidP="00B267C3">
      <w:pPr>
        <w:pStyle w:val="Heading3"/>
        <w:rPr>
          <w:lang w:val="it-IT" w:eastAsia="en-GB"/>
        </w:rPr>
      </w:pPr>
      <w:r>
        <w:rPr>
          <w:lang w:eastAsia="en-GB"/>
        </w:rPr>
        <w:t>Match Non Giocati ma Quotati</w:t>
      </w:r>
    </w:p>
    <w:p w:rsidR="008C7E2F" w:rsidRPr="001C7B57" w:rsidRDefault="008C7E2F" w:rsidP="008C7E2F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casa ancora assegnata come in casa.</w:t>
      </w:r>
    </w:p>
    <w:p w:rsidR="00C9735C" w:rsidRPr="008C7E2F" w:rsidRDefault="008C7E2F" w:rsidP="008C7E2F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la squadra di casa e la squadra ospite per una gara giocano la partita in casa della squadra ospite, le scommesse resteranno valide se la squadra di cas</w:t>
      </w:r>
      <w:r>
        <w:rPr>
          <w:lang w:val="it-IT"/>
        </w:rPr>
        <w:t>a rimane ufficialmente designata</w:t>
      </w:r>
      <w:r w:rsidRPr="001C7B57">
        <w:rPr>
          <w:lang w:val="it-IT"/>
        </w:rPr>
        <w:t xml:space="preserve"> come tale, altrimenti saranno annullate</w:t>
      </w:r>
      <w:r>
        <w:rPr>
          <w:lang w:val="it-IT"/>
        </w:rPr>
        <w:t>.</w:t>
      </w:r>
    </w:p>
    <w:p w:rsidR="00B07452" w:rsidRPr="009F3F60" w:rsidRDefault="00B07452" w:rsidP="00B07452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937438" w:rsidRPr="00B07452" w:rsidRDefault="00B07452" w:rsidP="00937438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937438" w:rsidRPr="00B07452">
        <w:rPr>
          <w:rStyle w:val="SubtleEmphasis"/>
          <w:lang w:val="it-IT"/>
        </w:rPr>
        <w:t>(3-way)</w:t>
      </w:r>
    </w:p>
    <w:p w:rsidR="00937438" w:rsidRPr="00B07452" w:rsidRDefault="00B07452" w:rsidP="00937438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937438" w:rsidRPr="00B07452">
        <w:rPr>
          <w:lang w:val="it-IT" w:eastAsia="en-GB"/>
        </w:rPr>
        <w:t>.</w:t>
      </w:r>
    </w:p>
    <w:p w:rsidR="00937438" w:rsidRPr="009540A3" w:rsidRDefault="00B07452" w:rsidP="00937438">
      <w:pPr>
        <w:pStyle w:val="Heading4"/>
        <w:rPr>
          <w:rStyle w:val="Heading3Char"/>
          <w:b/>
        </w:rPr>
      </w:pPr>
      <w:r w:rsidRPr="002F6682">
        <w:rPr>
          <w:lang w:val="en-US"/>
        </w:rPr>
        <w:t xml:space="preserve">Doppia </w:t>
      </w:r>
      <w:r w:rsidRPr="00D23D75">
        <w:t>Chance</w:t>
      </w:r>
      <w:r w:rsidRPr="00723416">
        <w:rPr>
          <w:rStyle w:val="Heading4Char"/>
        </w:rPr>
        <w:t xml:space="preserve"> </w:t>
      </w:r>
      <w:r w:rsidR="00937438" w:rsidRPr="00D23D75">
        <w:rPr>
          <w:rStyle w:val="SubtleEmphasis"/>
        </w:rPr>
        <w:t>(3-way)</w:t>
      </w:r>
    </w:p>
    <w:p w:rsidR="00B07452" w:rsidRPr="003D7EF8" w:rsidRDefault="00B07452" w:rsidP="00B07452">
      <w:pPr>
        <w:rPr>
          <w:lang w:val="it-IT"/>
        </w:rPr>
      </w:pPr>
      <w:r w:rsidRPr="00B07452">
        <w:rPr>
          <w:lang w:val="it-IT" w:eastAsia="en-GB"/>
        </w:rPr>
        <w:t xml:space="preserve">Scommessa su due </w:t>
      </w:r>
      <w:r w:rsidR="00985008">
        <w:rPr>
          <w:lang w:val="it-IT" w:eastAsia="en-GB"/>
        </w:rPr>
        <w:t xml:space="preserve">dei </w:t>
      </w:r>
      <w:r w:rsidRPr="00B07452">
        <w:rPr>
          <w:lang w:val="it-IT" w:eastAsia="en-GB"/>
        </w:rPr>
        <w:t>tre possibili risultati di una partita</w:t>
      </w:r>
      <w:r w:rsidR="00937438" w:rsidRPr="00B07452">
        <w:rPr>
          <w:lang w:val="it-IT" w:eastAsia="en-GB"/>
        </w:rPr>
        <w:t xml:space="preserve">: </w:t>
      </w:r>
      <w:r w:rsidR="00937438" w:rsidRPr="00B07452">
        <w:rPr>
          <w:lang w:val="it-IT" w:eastAsia="en-GB"/>
        </w:rPr>
        <w:br/>
      </w:r>
      <w:r w:rsidRPr="002F6682">
        <w:rPr>
          <w:lang w:val="it-IT"/>
        </w:rPr>
        <w:t>1X</w:t>
      </w:r>
      <w:r w:rsidRPr="002F6682">
        <w:rPr>
          <w:lang w:val="it-IT"/>
        </w:rPr>
        <w:tab/>
      </w:r>
      <w:r w:rsidRPr="002F6682">
        <w:rPr>
          <w:lang w:val="it-IT"/>
        </w:rPr>
        <w:tab/>
      </w:r>
      <w:r w:rsidRPr="003D7EF8">
        <w:rPr>
          <w:lang w:val="it-IT"/>
        </w:rPr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>
        <w:rPr>
          <w:lang w:val="it-IT"/>
        </w:rPr>
        <w:t>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ospite.</w:t>
      </w:r>
    </w:p>
    <w:p w:rsidR="00937438" w:rsidRPr="00B07452" w:rsidRDefault="00B07452" w:rsidP="00B07452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  <w:t xml:space="preserve">Vincente in caso di pareggio o </w:t>
      </w:r>
      <w:r>
        <w:rPr>
          <w:lang w:val="it-IT"/>
        </w:rPr>
        <w:t xml:space="preserve">vittoria </w:t>
      </w:r>
      <w:r w:rsidRPr="003D7EF8">
        <w:rPr>
          <w:lang w:val="it-IT"/>
        </w:rPr>
        <w:t>della squadra ospite</w:t>
      </w:r>
      <w:r w:rsidR="0060325D">
        <w:rPr>
          <w:lang w:val="it-IT"/>
        </w:rPr>
        <w:t>.</w:t>
      </w:r>
    </w:p>
    <w:p w:rsidR="00937438" w:rsidRPr="00B07452" w:rsidRDefault="00B07452" w:rsidP="00937438">
      <w:pPr>
        <w:pStyle w:val="Heading4"/>
        <w:rPr>
          <w:rStyle w:val="SubtleEmphasis"/>
          <w:lang w:val="it-IT"/>
        </w:rPr>
      </w:pPr>
      <w:r w:rsidRPr="00B07452">
        <w:rPr>
          <w:rStyle w:val="Heading4Char"/>
          <w:b/>
          <w:lang w:val="it-IT"/>
        </w:rPr>
        <w:t>Vincente, pareggio escluso</w:t>
      </w:r>
      <w:r w:rsidRPr="00744583">
        <w:rPr>
          <w:rStyle w:val="Heading4Char"/>
          <w:lang w:val="it-IT"/>
        </w:rPr>
        <w:t xml:space="preserve"> </w:t>
      </w:r>
      <w:r w:rsidR="00937438" w:rsidRPr="00B07452">
        <w:rPr>
          <w:rStyle w:val="SubtleEmphasis"/>
          <w:lang w:val="it-IT"/>
        </w:rPr>
        <w:t>(2-way)</w:t>
      </w:r>
    </w:p>
    <w:p w:rsidR="00937438" w:rsidRPr="00B07452" w:rsidRDefault="00B07452" w:rsidP="00937438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quale squadra vincerà la partita. </w:t>
      </w:r>
      <w:r w:rsidRPr="003D7EF8">
        <w:rPr>
          <w:lang w:val="it-IT" w:eastAsia="en-GB"/>
        </w:rPr>
        <w:t>Scommesse nulle in caso di pareggio</w:t>
      </w:r>
      <w:r w:rsidR="00937438" w:rsidRPr="00B07452">
        <w:rPr>
          <w:lang w:val="it-IT" w:eastAsia="en-GB"/>
        </w:rPr>
        <w:t>.</w:t>
      </w:r>
    </w:p>
    <w:p w:rsidR="00030364" w:rsidRPr="00AE143A" w:rsidRDefault="00030364" w:rsidP="00030364">
      <w:pPr>
        <w:pStyle w:val="Heading4"/>
        <w:rPr>
          <w:b w:val="0"/>
          <w:lang w:val="it-IT"/>
        </w:rPr>
      </w:pPr>
      <w:r w:rsidRPr="00AE143A">
        <w:rPr>
          <w:lang w:val="it-IT"/>
        </w:rPr>
        <w:t>Handicap</w:t>
      </w:r>
      <w:r w:rsidRPr="00AE143A">
        <w:rPr>
          <w:rStyle w:val="Heading4Char"/>
          <w:lang w:val="it-IT"/>
        </w:rPr>
        <w:t xml:space="preserve"> </w:t>
      </w:r>
      <w:r w:rsidRPr="00AE143A">
        <w:rPr>
          <w:rStyle w:val="SubtleEmphasis"/>
          <w:lang w:val="it-IT"/>
        </w:rPr>
        <w:t>(2-way)</w:t>
      </w:r>
    </w:p>
    <w:p w:rsidR="00030364" w:rsidRPr="00B07452" w:rsidRDefault="00B07452" w:rsidP="00030364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applicato.</w:t>
      </w:r>
    </w:p>
    <w:p w:rsidR="00030364" w:rsidRPr="00B07452" w:rsidRDefault="00B07452" w:rsidP="00030364">
      <w:pPr>
        <w:pStyle w:val="Heading4"/>
        <w:rPr>
          <w:b w:val="0"/>
          <w:lang w:val="it-IT"/>
        </w:rPr>
      </w:pPr>
      <w:r w:rsidRPr="00575B1A">
        <w:rPr>
          <w:lang w:val="it-IT"/>
        </w:rPr>
        <w:t>Margini di Vittoria</w:t>
      </w:r>
      <w:r w:rsidRPr="00575B1A">
        <w:rPr>
          <w:rStyle w:val="Heading4Char"/>
          <w:lang w:val="it-IT"/>
        </w:rPr>
        <w:t xml:space="preserve"> </w:t>
      </w:r>
      <w:r w:rsidR="00030364" w:rsidRPr="00B07452">
        <w:rPr>
          <w:rStyle w:val="SubtleEmphasis"/>
          <w:lang w:val="it-IT"/>
        </w:rPr>
        <w:t>(7-way)</w:t>
      </w:r>
    </w:p>
    <w:p w:rsidR="00030364" w:rsidRPr="00B07452" w:rsidRDefault="00A31FDF" w:rsidP="00030364">
      <w:pPr>
        <w:rPr>
          <w:lang w:val="it-IT" w:eastAsia="en-GB"/>
        </w:rPr>
      </w:pPr>
      <w:r>
        <w:rPr>
          <w:lang w:val="it-IT" w:eastAsia="en-GB"/>
        </w:rPr>
        <w:t xml:space="preserve">Previsione sul </w:t>
      </w:r>
      <w:r w:rsidR="00B07452" w:rsidRPr="00744583">
        <w:rPr>
          <w:lang w:val="it-IT" w:eastAsia="en-GB"/>
        </w:rPr>
        <w:t>margine di vittoria della squadra di casa</w:t>
      </w:r>
      <w:r w:rsidR="00B07452">
        <w:rPr>
          <w:lang w:val="it-IT" w:eastAsia="en-GB"/>
        </w:rPr>
        <w:t xml:space="preserve"> o </w:t>
      </w:r>
      <w:r w:rsidR="00B07452" w:rsidRPr="00744583">
        <w:rPr>
          <w:lang w:val="it-IT" w:eastAsia="en-GB"/>
        </w:rPr>
        <w:t>della squadra in trasferta</w:t>
      </w:r>
      <w:r w:rsidR="00030364" w:rsidRPr="00B07452">
        <w:rPr>
          <w:lang w:val="it-IT" w:eastAsia="en-GB"/>
        </w:rPr>
        <w:t xml:space="preserve"> </w:t>
      </w:r>
      <w:r w:rsidR="00B07452">
        <w:rPr>
          <w:b/>
          <w:lang w:val="it-IT" w:eastAsia="en-GB"/>
        </w:rPr>
        <w:t>supplementari esclusi</w:t>
      </w:r>
      <w:r w:rsidR="00030364" w:rsidRPr="00B07452">
        <w:rPr>
          <w:lang w:val="it-IT" w:eastAsia="en-GB"/>
        </w:rPr>
        <w:t>.</w:t>
      </w:r>
    </w:p>
    <w:p w:rsidR="00030364" w:rsidRPr="00353F01" w:rsidRDefault="00353F01" w:rsidP="00030364">
      <w:pPr>
        <w:pStyle w:val="Heading4"/>
        <w:rPr>
          <w:rStyle w:val="Heading3Char"/>
          <w:b/>
          <w:lang w:val="it-IT"/>
        </w:rPr>
      </w:pPr>
      <w:r w:rsidRPr="00353F01">
        <w:rPr>
          <w:lang w:val="it-IT"/>
        </w:rPr>
        <w:lastRenderedPageBreak/>
        <w:t xml:space="preserve">1o Tempo/Fine match </w:t>
      </w:r>
      <w:r w:rsidR="00030364" w:rsidRPr="00353F01">
        <w:rPr>
          <w:rStyle w:val="SubtleEmphasis"/>
          <w:lang w:val="it-IT"/>
        </w:rPr>
        <w:t>(9-way)</w:t>
      </w:r>
    </w:p>
    <w:p w:rsidR="00A15EBE" w:rsidRPr="00353F01" w:rsidRDefault="00353F01" w:rsidP="00A15EBE">
      <w:pPr>
        <w:rPr>
          <w:lang w:val="it-IT"/>
        </w:rPr>
      </w:pPr>
      <w:r w:rsidRPr="00744583">
        <w:rPr>
          <w:lang w:val="it-IT" w:eastAsia="en-GB"/>
        </w:rPr>
        <w:t xml:space="preserve">Previsione del risultato della partita </w:t>
      </w:r>
      <w:r>
        <w:rPr>
          <w:lang w:val="it-IT" w:eastAsia="en-GB"/>
        </w:rPr>
        <w:t xml:space="preserve">alla fine del primo tempo </w:t>
      </w:r>
      <w:r w:rsidRPr="00744583">
        <w:rPr>
          <w:lang w:val="it-IT" w:eastAsia="en-GB"/>
        </w:rPr>
        <w:t xml:space="preserve">e alla fine </w:t>
      </w:r>
      <w:r>
        <w:rPr>
          <w:lang w:val="it-IT" w:eastAsia="en-GB"/>
        </w:rPr>
        <w:t>della partita</w:t>
      </w:r>
      <w:r w:rsidR="0060325D">
        <w:rPr>
          <w:lang w:val="it-IT" w:eastAsia="en-GB"/>
        </w:rPr>
        <w:t>.</w:t>
      </w:r>
    </w:p>
    <w:p w:rsidR="00030364" w:rsidRPr="00AE143A" w:rsidRDefault="00353F01" w:rsidP="00030364">
      <w:pPr>
        <w:pStyle w:val="Heading4"/>
        <w:rPr>
          <w:lang w:val="it-IT"/>
        </w:rPr>
      </w:pPr>
      <w:r w:rsidRPr="00AE143A">
        <w:rPr>
          <w:lang w:val="it-IT"/>
        </w:rPr>
        <w:t xml:space="preserve">1o Tempo </w:t>
      </w:r>
      <w:r w:rsidR="00030364" w:rsidRPr="00AE143A">
        <w:rPr>
          <w:lang w:val="it-IT"/>
        </w:rPr>
        <w:t>– 1X2</w:t>
      </w:r>
      <w:r w:rsidR="00030364" w:rsidRPr="00AE143A">
        <w:rPr>
          <w:rStyle w:val="Heading4Char"/>
          <w:lang w:val="it-IT"/>
        </w:rPr>
        <w:t xml:space="preserve"> </w:t>
      </w:r>
      <w:r w:rsidR="00030364" w:rsidRPr="00AE143A">
        <w:rPr>
          <w:rStyle w:val="SubtleEmphasis"/>
          <w:lang w:val="it-IT"/>
        </w:rPr>
        <w:t>(3-way)</w:t>
      </w:r>
    </w:p>
    <w:p w:rsidR="00030364" w:rsidRPr="00353F01" w:rsidRDefault="00353F01" w:rsidP="00030364">
      <w:pPr>
        <w:rPr>
          <w:lang w:val="it-IT" w:eastAsia="en-GB"/>
        </w:rPr>
      </w:pPr>
      <w:r>
        <w:rPr>
          <w:lang w:val="it-IT" w:eastAsia="en-GB"/>
        </w:rPr>
        <w:t>Previsione del risultato del primo tempo</w:t>
      </w:r>
      <w:r w:rsidR="00030364" w:rsidRPr="00353F01">
        <w:rPr>
          <w:lang w:val="it-IT" w:eastAsia="en-GB"/>
        </w:rPr>
        <w:t>.</w:t>
      </w:r>
    </w:p>
    <w:p w:rsidR="00030364" w:rsidRPr="00353F01" w:rsidRDefault="00353F01" w:rsidP="00030364">
      <w:pPr>
        <w:pStyle w:val="Heading4"/>
        <w:rPr>
          <w:rStyle w:val="Heading3Char"/>
          <w:b/>
          <w:lang w:val="it-IT"/>
        </w:rPr>
      </w:pPr>
      <w:r w:rsidRPr="00353F01">
        <w:rPr>
          <w:lang w:val="it-IT"/>
        </w:rPr>
        <w:t xml:space="preserve">1o Tempo </w:t>
      </w:r>
      <w:r w:rsidR="00030364" w:rsidRPr="00353F01">
        <w:rPr>
          <w:lang w:val="it-IT"/>
        </w:rPr>
        <w:t xml:space="preserve">– </w:t>
      </w:r>
      <w:r w:rsidRPr="00744583">
        <w:rPr>
          <w:lang w:val="it-IT"/>
        </w:rPr>
        <w:t xml:space="preserve">Doppia Chance </w:t>
      </w:r>
      <w:r w:rsidR="00030364" w:rsidRPr="00353F01">
        <w:rPr>
          <w:rStyle w:val="SubtleEmphasis"/>
          <w:lang w:val="it-IT"/>
        </w:rPr>
        <w:t>(3-way)</w:t>
      </w:r>
    </w:p>
    <w:p w:rsidR="00353F01" w:rsidRPr="003D7EF8" w:rsidRDefault="00353F01" w:rsidP="00353F01">
      <w:pPr>
        <w:rPr>
          <w:lang w:val="it-IT"/>
        </w:rPr>
      </w:pPr>
      <w:r w:rsidRPr="00353F01">
        <w:rPr>
          <w:lang w:val="it-IT" w:eastAsia="en-GB"/>
        </w:rPr>
        <w:t xml:space="preserve">Scommessa su due </w:t>
      </w:r>
      <w:r w:rsidR="00985008">
        <w:rPr>
          <w:lang w:val="it-IT" w:eastAsia="en-GB"/>
        </w:rPr>
        <w:t xml:space="preserve">dei </w:t>
      </w:r>
      <w:r w:rsidRPr="00353F01">
        <w:rPr>
          <w:lang w:val="it-IT" w:eastAsia="en-GB"/>
        </w:rPr>
        <w:t>tre possibili risultati del primo tempo</w:t>
      </w:r>
      <w:r w:rsidR="00030364" w:rsidRPr="00353F01">
        <w:rPr>
          <w:lang w:val="it-IT" w:eastAsia="en-GB"/>
        </w:rPr>
        <w:t xml:space="preserve">: </w:t>
      </w:r>
      <w:r w:rsidR="00030364" w:rsidRPr="00353F01">
        <w:rPr>
          <w:lang w:val="it-IT" w:eastAsia="en-GB"/>
        </w:rPr>
        <w:br/>
      </w:r>
      <w:r w:rsidRPr="003D7EF8">
        <w:rPr>
          <w:lang w:val="it-IT"/>
        </w:rPr>
        <w:t>1X</w:t>
      </w:r>
      <w:r w:rsidRPr="003D7EF8">
        <w:rPr>
          <w:lang w:val="it-IT"/>
        </w:rPr>
        <w:tab/>
      </w:r>
      <w:r w:rsidRPr="003D7EF8">
        <w:rPr>
          <w:lang w:val="it-IT"/>
        </w:rPr>
        <w:tab/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>
        <w:rPr>
          <w:lang w:val="it-IT"/>
        </w:rPr>
        <w:t xml:space="preserve"> alla fine del 1o tempo.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ospite alla fine del 1o tempo</w:t>
      </w:r>
      <w:r w:rsidR="0060325D">
        <w:rPr>
          <w:lang w:val="it-IT"/>
        </w:rPr>
        <w:t>.</w:t>
      </w:r>
    </w:p>
    <w:p w:rsidR="00030364" w:rsidRPr="00353F01" w:rsidRDefault="00353F01" w:rsidP="00353F01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  <w:t xml:space="preserve">Vincente in caso di pareggio o </w:t>
      </w:r>
      <w:r>
        <w:rPr>
          <w:lang w:val="it-IT"/>
        </w:rPr>
        <w:t>vittoria della squadra ospite alla fine del 1o tempo</w:t>
      </w:r>
      <w:r w:rsidR="0060325D">
        <w:rPr>
          <w:lang w:val="it-IT"/>
        </w:rPr>
        <w:t>.</w:t>
      </w:r>
    </w:p>
    <w:p w:rsidR="00030364" w:rsidRPr="00353F01" w:rsidRDefault="00353F01" w:rsidP="00030364">
      <w:pPr>
        <w:pStyle w:val="Heading4"/>
        <w:rPr>
          <w:rStyle w:val="SubtleEmphasis"/>
          <w:lang w:val="it-IT"/>
        </w:rPr>
      </w:pPr>
      <w:r>
        <w:rPr>
          <w:lang w:val="it-IT"/>
        </w:rPr>
        <w:t>1</w:t>
      </w:r>
      <w:r w:rsidRPr="00744583">
        <w:rPr>
          <w:lang w:val="it-IT"/>
        </w:rPr>
        <w:t xml:space="preserve">o Tempo – Vincente, pareggio escluso </w:t>
      </w:r>
      <w:r w:rsidR="00030364" w:rsidRPr="00353F01">
        <w:rPr>
          <w:rStyle w:val="SubtleEmphasis"/>
          <w:lang w:val="it-IT"/>
        </w:rPr>
        <w:t>(2-way)</w:t>
      </w:r>
    </w:p>
    <w:p w:rsidR="00030364" w:rsidRPr="00353F01" w:rsidRDefault="00353F01" w:rsidP="00030364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</w:t>
      </w:r>
      <w:r>
        <w:rPr>
          <w:lang w:val="it-IT" w:eastAsia="en-GB"/>
        </w:rPr>
        <w:t>quale squadra vincerà il primo tempo</w:t>
      </w:r>
      <w:r w:rsidRPr="008D012C">
        <w:rPr>
          <w:lang w:val="it-IT" w:eastAsia="en-GB"/>
        </w:rPr>
        <w:t xml:space="preserve">. </w:t>
      </w:r>
      <w:r w:rsidRPr="003D7EF8">
        <w:rPr>
          <w:lang w:val="it-IT" w:eastAsia="en-GB"/>
        </w:rPr>
        <w:t>Scommesse nulle in caso di pareggio</w:t>
      </w:r>
      <w:r w:rsidR="00030364" w:rsidRPr="00353F01">
        <w:rPr>
          <w:lang w:val="it-IT" w:eastAsia="en-GB"/>
        </w:rPr>
        <w:t>.</w:t>
      </w:r>
    </w:p>
    <w:p w:rsidR="00030364" w:rsidRPr="00353F01" w:rsidRDefault="00353F01" w:rsidP="00030364">
      <w:pPr>
        <w:pStyle w:val="Heading4"/>
        <w:rPr>
          <w:b w:val="0"/>
          <w:lang w:val="it-IT"/>
        </w:rPr>
      </w:pPr>
      <w:r w:rsidRPr="00353F01">
        <w:rPr>
          <w:lang w:val="it-IT"/>
        </w:rPr>
        <w:t>1o</w:t>
      </w:r>
      <w:r w:rsidR="00030364" w:rsidRPr="00353F01">
        <w:rPr>
          <w:vertAlign w:val="superscript"/>
          <w:lang w:val="it-IT"/>
        </w:rPr>
        <w:t xml:space="preserve"> </w:t>
      </w:r>
      <w:r w:rsidRPr="00353F01">
        <w:rPr>
          <w:lang w:val="it-IT"/>
        </w:rPr>
        <w:t xml:space="preserve">Tempo </w:t>
      </w:r>
      <w:r w:rsidR="00030364" w:rsidRPr="00353F01">
        <w:rPr>
          <w:lang w:val="it-IT"/>
        </w:rPr>
        <w:t>– Handicap</w:t>
      </w:r>
      <w:r w:rsidR="00030364" w:rsidRPr="00353F01">
        <w:rPr>
          <w:rStyle w:val="Heading4Char"/>
          <w:lang w:val="it-IT"/>
        </w:rPr>
        <w:t xml:space="preserve"> </w:t>
      </w:r>
      <w:r w:rsidR="00030364" w:rsidRPr="00353F01">
        <w:rPr>
          <w:rStyle w:val="SubtleEmphasis"/>
          <w:lang w:val="it-IT"/>
        </w:rPr>
        <w:t>(2-way)</w:t>
      </w:r>
    </w:p>
    <w:p w:rsidR="00353F01" w:rsidRPr="003D7EF8" w:rsidRDefault="00353F01" w:rsidP="00353F01">
      <w:pPr>
        <w:rPr>
          <w:lang w:val="it-IT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applicato.</w:t>
      </w:r>
    </w:p>
    <w:p w:rsidR="00030364" w:rsidRPr="00353F01" w:rsidRDefault="00353F01" w:rsidP="00030364">
      <w:pPr>
        <w:pStyle w:val="Heading4"/>
        <w:rPr>
          <w:lang w:val="it-IT"/>
        </w:rPr>
      </w:pPr>
      <w:r w:rsidRPr="00353F01">
        <w:rPr>
          <w:lang w:val="it-IT"/>
        </w:rPr>
        <w:t>2o Tempo – 1X2</w:t>
      </w:r>
      <w:r w:rsidRPr="00353F01">
        <w:rPr>
          <w:rStyle w:val="Heading4Char"/>
          <w:lang w:val="it-IT"/>
        </w:rPr>
        <w:t xml:space="preserve"> </w:t>
      </w:r>
      <w:r w:rsidR="00030364" w:rsidRPr="00353F01">
        <w:rPr>
          <w:rStyle w:val="SubtleEmphasis"/>
          <w:lang w:val="it-IT"/>
        </w:rPr>
        <w:t>(3-way)</w:t>
      </w:r>
    </w:p>
    <w:p w:rsidR="00353F01" w:rsidRPr="00353F01" w:rsidRDefault="00353F01" w:rsidP="00353F01">
      <w:pPr>
        <w:rPr>
          <w:lang w:val="it-IT" w:eastAsia="en-GB"/>
        </w:rPr>
      </w:pPr>
      <w:r>
        <w:rPr>
          <w:lang w:val="it-IT" w:eastAsia="en-GB"/>
        </w:rPr>
        <w:t>Previsione del risultato del secondo tempo</w:t>
      </w:r>
      <w:r w:rsidRPr="00353F01">
        <w:rPr>
          <w:lang w:val="it-IT" w:eastAsia="en-GB"/>
        </w:rPr>
        <w:t>.</w:t>
      </w:r>
    </w:p>
    <w:p w:rsidR="00030364" w:rsidRPr="00353F01" w:rsidRDefault="00353F01" w:rsidP="00030364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2</w:t>
      </w:r>
      <w:r w:rsidRPr="00353F01">
        <w:rPr>
          <w:lang w:val="it-IT"/>
        </w:rPr>
        <w:t xml:space="preserve">o Tempo – </w:t>
      </w:r>
      <w:r w:rsidRPr="00744583">
        <w:rPr>
          <w:lang w:val="it-IT"/>
        </w:rPr>
        <w:t xml:space="preserve">Doppia Chance </w:t>
      </w:r>
      <w:r w:rsidR="00030364" w:rsidRPr="00353F01">
        <w:rPr>
          <w:rStyle w:val="SubtleEmphasis"/>
          <w:lang w:val="it-IT"/>
        </w:rPr>
        <w:t>(3-way)</w:t>
      </w:r>
    </w:p>
    <w:p w:rsidR="00353F01" w:rsidRPr="003D7EF8" w:rsidRDefault="00353F01" w:rsidP="00353F01">
      <w:pPr>
        <w:rPr>
          <w:lang w:val="it-IT"/>
        </w:rPr>
      </w:pPr>
      <w:r w:rsidRPr="00353F01">
        <w:rPr>
          <w:lang w:val="it-IT" w:eastAsia="en-GB"/>
        </w:rPr>
        <w:t xml:space="preserve">Scommessa su due </w:t>
      </w:r>
      <w:r w:rsidR="00985008">
        <w:rPr>
          <w:lang w:val="it-IT" w:eastAsia="en-GB"/>
        </w:rPr>
        <w:t xml:space="preserve">dei </w:t>
      </w:r>
      <w:r w:rsidRPr="00353F01">
        <w:rPr>
          <w:lang w:val="it-IT" w:eastAsia="en-GB"/>
        </w:rPr>
        <w:t xml:space="preserve">tre possibili risultati del </w:t>
      </w:r>
      <w:r>
        <w:rPr>
          <w:lang w:val="it-IT" w:eastAsia="en-GB"/>
        </w:rPr>
        <w:t>secondo</w:t>
      </w:r>
      <w:r w:rsidRPr="00353F01">
        <w:rPr>
          <w:lang w:val="it-IT" w:eastAsia="en-GB"/>
        </w:rPr>
        <w:t xml:space="preserve"> tempo: </w:t>
      </w:r>
      <w:r w:rsidRPr="00353F01">
        <w:rPr>
          <w:lang w:val="it-IT" w:eastAsia="en-GB"/>
        </w:rPr>
        <w:br/>
      </w:r>
      <w:r w:rsidRPr="003D7EF8">
        <w:rPr>
          <w:lang w:val="it-IT"/>
        </w:rPr>
        <w:t>1X</w:t>
      </w:r>
      <w:r w:rsidRPr="003D7EF8">
        <w:rPr>
          <w:lang w:val="it-IT"/>
        </w:rPr>
        <w:tab/>
      </w:r>
      <w:r w:rsidRPr="003D7EF8">
        <w:rPr>
          <w:lang w:val="it-IT"/>
        </w:rPr>
        <w:tab/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>
        <w:rPr>
          <w:lang w:val="it-IT"/>
        </w:rPr>
        <w:t xml:space="preserve"> alla fine del 2o tempo.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ospite alla fine del 2o tempo</w:t>
      </w:r>
      <w:r w:rsidR="0060325D">
        <w:rPr>
          <w:lang w:val="it-IT"/>
        </w:rPr>
        <w:t>.</w:t>
      </w:r>
    </w:p>
    <w:p w:rsidR="00353F01" w:rsidRPr="00353F01" w:rsidRDefault="00353F01" w:rsidP="00353F01">
      <w:pPr>
        <w:pStyle w:val="Heading4"/>
        <w:rPr>
          <w:b w:val="0"/>
          <w:lang w:val="it-IT"/>
        </w:rPr>
      </w:pPr>
      <w:r w:rsidRPr="00353F01">
        <w:rPr>
          <w:b w:val="0"/>
          <w:lang w:val="it-IT"/>
        </w:rPr>
        <w:t>X2</w:t>
      </w:r>
      <w:r w:rsidRPr="00353F01">
        <w:rPr>
          <w:b w:val="0"/>
          <w:lang w:val="it-IT"/>
        </w:rPr>
        <w:tab/>
      </w:r>
      <w:r w:rsidRPr="00353F01">
        <w:rPr>
          <w:b w:val="0"/>
          <w:lang w:val="it-IT"/>
        </w:rPr>
        <w:tab/>
        <w:t>Vincente in caso di pareggio o vittoria della</w:t>
      </w:r>
      <w:r>
        <w:rPr>
          <w:b w:val="0"/>
          <w:lang w:val="it-IT"/>
        </w:rPr>
        <w:t xml:space="preserve"> squadra ospite alla fine del 2</w:t>
      </w:r>
      <w:r w:rsidRPr="00353F01">
        <w:rPr>
          <w:b w:val="0"/>
          <w:lang w:val="it-IT"/>
        </w:rPr>
        <w:t>o tempo</w:t>
      </w:r>
      <w:r w:rsidR="0060325D">
        <w:rPr>
          <w:b w:val="0"/>
          <w:lang w:val="it-IT"/>
        </w:rPr>
        <w:t>.</w:t>
      </w:r>
    </w:p>
    <w:p w:rsidR="00030364" w:rsidRPr="00353F01" w:rsidRDefault="00353F01" w:rsidP="00353F01">
      <w:pPr>
        <w:pStyle w:val="Heading4"/>
        <w:rPr>
          <w:rStyle w:val="SubtleEmphasis"/>
          <w:lang w:val="it-IT"/>
        </w:rPr>
      </w:pPr>
      <w:r>
        <w:rPr>
          <w:lang w:val="it-IT"/>
        </w:rPr>
        <w:t>2</w:t>
      </w:r>
      <w:r w:rsidRPr="00744583">
        <w:rPr>
          <w:lang w:val="it-IT"/>
        </w:rPr>
        <w:t xml:space="preserve">o Tempo – Vincente, pareggio escluso </w:t>
      </w:r>
      <w:r w:rsidR="00030364" w:rsidRPr="00353F01">
        <w:rPr>
          <w:rStyle w:val="SubtleEmphasis"/>
          <w:lang w:val="it-IT"/>
        </w:rPr>
        <w:t>(2-way)</w:t>
      </w:r>
    </w:p>
    <w:p w:rsidR="00030364" w:rsidRPr="00353F01" w:rsidRDefault="00353F01" w:rsidP="00030364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</w:t>
      </w:r>
      <w:r>
        <w:rPr>
          <w:lang w:val="it-IT" w:eastAsia="en-GB"/>
        </w:rPr>
        <w:t>quale squadra vincerà il secondo tempo</w:t>
      </w:r>
      <w:r w:rsidRPr="008D012C">
        <w:rPr>
          <w:lang w:val="it-IT" w:eastAsia="en-GB"/>
        </w:rPr>
        <w:t xml:space="preserve">. </w:t>
      </w:r>
      <w:r w:rsidRPr="003D7EF8">
        <w:rPr>
          <w:lang w:val="it-IT" w:eastAsia="en-GB"/>
        </w:rPr>
        <w:t>Scommesse nulle in caso di pareggio</w:t>
      </w:r>
      <w:r w:rsidR="00030364" w:rsidRPr="00353F01">
        <w:rPr>
          <w:lang w:val="it-IT" w:eastAsia="en-GB"/>
        </w:rPr>
        <w:t>.</w:t>
      </w:r>
    </w:p>
    <w:p w:rsidR="00E05CC5" w:rsidRPr="00E05CC5" w:rsidRDefault="005145E1" w:rsidP="00E05CC5">
      <w:pPr>
        <w:pStyle w:val="Heading3"/>
        <w:rPr>
          <w:lang w:eastAsia="en-GB"/>
        </w:rPr>
      </w:pPr>
      <w:r>
        <w:rPr>
          <w:lang w:eastAsia="en-GB"/>
        </w:rPr>
        <w:t>Mercati dei gol</w:t>
      </w:r>
    </w:p>
    <w:p w:rsidR="00A54A97" w:rsidRPr="00AE143A" w:rsidRDefault="00443554" w:rsidP="00A54A97">
      <w:pPr>
        <w:pStyle w:val="Heading4"/>
        <w:rPr>
          <w:rStyle w:val="SubtleEmphasis"/>
          <w:i w:val="0"/>
          <w:lang w:val="en-US"/>
        </w:rPr>
      </w:pPr>
      <w:r w:rsidRPr="00AE143A">
        <w:rPr>
          <w:lang w:val="en-US"/>
        </w:rPr>
        <w:t xml:space="preserve">Gol totali </w:t>
      </w:r>
      <w:r w:rsidR="00A54A97" w:rsidRPr="00AE143A">
        <w:rPr>
          <w:rStyle w:val="SubtleEmphasis"/>
          <w:lang w:val="en-US"/>
        </w:rPr>
        <w:t>(2-way)</w:t>
      </w:r>
    </w:p>
    <w:p w:rsidR="00A54A97" w:rsidRPr="00443554" w:rsidRDefault="00443554" w:rsidP="00A54A97">
      <w:pPr>
        <w:rPr>
          <w:lang w:val="it-IT" w:eastAsia="en-GB"/>
        </w:rPr>
      </w:pPr>
      <w:r w:rsidRPr="00744583">
        <w:rPr>
          <w:lang w:val="it-IT" w:eastAsia="en-GB"/>
        </w:rPr>
        <w:t>Previsione sul numero totale di gol segnati nella partita</w:t>
      </w:r>
      <w:r w:rsidR="00A54A97" w:rsidRPr="00443554">
        <w:rPr>
          <w:lang w:val="it-IT" w:eastAsia="en-GB"/>
        </w:rPr>
        <w:t>.</w:t>
      </w:r>
    </w:p>
    <w:p w:rsidR="00A54A97" w:rsidRPr="00443554" w:rsidRDefault="00443554" w:rsidP="00A54A97">
      <w:pPr>
        <w:pStyle w:val="Heading4"/>
        <w:rPr>
          <w:rStyle w:val="SubtleEmphasis"/>
          <w:i w:val="0"/>
          <w:iCs/>
          <w:color w:val="000000" w:themeColor="text1"/>
          <w:sz w:val="22"/>
          <w:lang w:val="it-IT"/>
        </w:rPr>
      </w:pPr>
      <w:r w:rsidRPr="008956FD">
        <w:rPr>
          <w:lang w:val="it-IT"/>
        </w:rPr>
        <w:t xml:space="preserve">1o Tempo – Gol </w:t>
      </w:r>
      <w:r>
        <w:rPr>
          <w:lang w:val="it-IT"/>
        </w:rPr>
        <w:t>T</w:t>
      </w:r>
      <w:r w:rsidRPr="008956FD">
        <w:rPr>
          <w:lang w:val="it-IT"/>
        </w:rPr>
        <w:t xml:space="preserve">otali </w:t>
      </w:r>
      <w:r w:rsidR="00A54A97" w:rsidRPr="00443554">
        <w:rPr>
          <w:rStyle w:val="SubtleEmphasis"/>
          <w:lang w:val="it-IT"/>
        </w:rPr>
        <w:t>(2-way)</w:t>
      </w:r>
    </w:p>
    <w:p w:rsidR="00A54A97" w:rsidRPr="00443554" w:rsidRDefault="00443554" w:rsidP="00A54A97">
      <w:pPr>
        <w:rPr>
          <w:lang w:val="it-IT" w:eastAsia="en-GB"/>
        </w:rPr>
      </w:pPr>
      <w:r w:rsidRPr="00744583">
        <w:rPr>
          <w:lang w:val="it-IT" w:eastAsia="en-GB"/>
        </w:rPr>
        <w:t xml:space="preserve">Previsione sul numero totale di gol segnati </w:t>
      </w:r>
      <w:r>
        <w:rPr>
          <w:lang w:val="it-IT" w:eastAsia="en-GB"/>
        </w:rPr>
        <w:t>nel primo tempo</w:t>
      </w:r>
      <w:r w:rsidR="00A54A97" w:rsidRPr="00443554">
        <w:rPr>
          <w:lang w:val="it-IT" w:eastAsia="en-GB"/>
        </w:rPr>
        <w:t>.</w:t>
      </w:r>
    </w:p>
    <w:p w:rsidR="00A54A97" w:rsidRPr="00443554" w:rsidRDefault="00443554" w:rsidP="00A54A97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Gol Pari/Dispari </w:t>
      </w:r>
      <w:r w:rsidR="00A54A97" w:rsidRPr="00443554">
        <w:rPr>
          <w:rStyle w:val="SubtleEmphasis"/>
          <w:lang w:val="it-IT"/>
        </w:rPr>
        <w:t>(2-way)</w:t>
      </w:r>
    </w:p>
    <w:p w:rsidR="00A54A97" w:rsidRPr="00443554" w:rsidRDefault="00443554" w:rsidP="00A54A97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numero totale di gol segnati nella partita sarà pari o dispari. </w:t>
      </w:r>
      <w:r>
        <w:rPr>
          <w:lang w:val="it-IT" w:eastAsia="en-GB"/>
        </w:rPr>
        <w:t xml:space="preserve">Se non vengono segnati gol, il risultato sarà </w:t>
      </w:r>
      <w:r>
        <w:rPr>
          <w:i/>
          <w:lang w:val="it-IT"/>
        </w:rPr>
        <w:t>Pari</w:t>
      </w:r>
      <w:r w:rsidR="00A54A97" w:rsidRPr="00443554">
        <w:rPr>
          <w:lang w:val="it-IT"/>
        </w:rPr>
        <w:t>.</w:t>
      </w:r>
    </w:p>
    <w:p w:rsidR="00A54A97" w:rsidRPr="00443554" w:rsidRDefault="00443554" w:rsidP="00A54A97">
      <w:pPr>
        <w:pStyle w:val="Heading4"/>
        <w:rPr>
          <w:lang w:val="it-IT"/>
        </w:rPr>
      </w:pPr>
      <w:r w:rsidRPr="00000875">
        <w:rPr>
          <w:lang w:val="it-IT"/>
        </w:rPr>
        <w:t xml:space="preserve">1o Tempo – Gol Pari/Dispari </w:t>
      </w:r>
      <w:r w:rsidR="00A54A97" w:rsidRPr="00443554">
        <w:rPr>
          <w:rStyle w:val="SubtleEmphasis"/>
          <w:lang w:val="it-IT"/>
        </w:rPr>
        <w:t>(2-way)</w:t>
      </w:r>
    </w:p>
    <w:p w:rsidR="00A54A97" w:rsidRPr="00443554" w:rsidRDefault="00443554" w:rsidP="00A54A97">
      <w:pPr>
        <w:rPr>
          <w:lang w:val="it-IT" w:eastAsia="en-GB"/>
        </w:rPr>
      </w:pPr>
      <w:r w:rsidRPr="00000875">
        <w:rPr>
          <w:lang w:val="it-IT" w:eastAsia="en-GB"/>
        </w:rPr>
        <w:t>Previsione se il nu</w:t>
      </w:r>
      <w:r>
        <w:rPr>
          <w:lang w:val="it-IT" w:eastAsia="en-GB"/>
        </w:rPr>
        <w:t>mero totale di gol segnati nel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primo tempo </w:t>
      </w:r>
      <w:r w:rsidRPr="00000875">
        <w:rPr>
          <w:lang w:val="it-IT" w:eastAsia="en-GB"/>
        </w:rPr>
        <w:t xml:space="preserve">sarà pari o dispari. </w:t>
      </w:r>
      <w:r w:rsidRPr="002F6682">
        <w:rPr>
          <w:lang w:val="it-IT" w:eastAsia="en-GB"/>
        </w:rPr>
        <w:t xml:space="preserve">Se non vengono segnati gol, il risultato sarà </w:t>
      </w:r>
      <w:r w:rsidRPr="002F6682">
        <w:rPr>
          <w:i/>
          <w:lang w:val="it-IT"/>
        </w:rPr>
        <w:t>Pari</w:t>
      </w:r>
      <w:r w:rsidR="00A54A97" w:rsidRPr="00443554">
        <w:rPr>
          <w:lang w:val="it-IT"/>
        </w:rPr>
        <w:t>.</w:t>
      </w:r>
    </w:p>
    <w:p w:rsidR="00A54A97" w:rsidRPr="00443554" w:rsidRDefault="00443554" w:rsidP="00A54A97">
      <w:pPr>
        <w:pStyle w:val="Heading4"/>
        <w:rPr>
          <w:lang w:val="it-IT"/>
        </w:rPr>
      </w:pPr>
      <w:r>
        <w:rPr>
          <w:lang w:val="it-IT"/>
        </w:rPr>
        <w:t>2</w:t>
      </w:r>
      <w:r w:rsidRPr="00000875">
        <w:rPr>
          <w:lang w:val="it-IT"/>
        </w:rPr>
        <w:t xml:space="preserve">o Tempo – Gol Pari/Dispari </w:t>
      </w:r>
      <w:r w:rsidR="00A54A97" w:rsidRPr="00443554">
        <w:rPr>
          <w:rStyle w:val="SubtleEmphasis"/>
          <w:lang w:val="it-IT"/>
        </w:rPr>
        <w:t>(2-way)</w:t>
      </w:r>
    </w:p>
    <w:p w:rsidR="00A54A97" w:rsidRPr="00443554" w:rsidRDefault="00443554" w:rsidP="00A54A97">
      <w:pPr>
        <w:rPr>
          <w:lang w:val="it-IT" w:eastAsia="en-GB"/>
        </w:rPr>
      </w:pPr>
      <w:r w:rsidRPr="00000875">
        <w:rPr>
          <w:lang w:val="it-IT" w:eastAsia="en-GB"/>
        </w:rPr>
        <w:t>Previsione se il nu</w:t>
      </w:r>
      <w:r>
        <w:rPr>
          <w:lang w:val="it-IT" w:eastAsia="en-GB"/>
        </w:rPr>
        <w:t>mero totale di gol segnati nel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secondo tempo </w:t>
      </w:r>
      <w:r w:rsidRPr="00000875">
        <w:rPr>
          <w:lang w:val="it-IT" w:eastAsia="en-GB"/>
        </w:rPr>
        <w:t xml:space="preserve">sarà pari o dispari. </w:t>
      </w:r>
      <w:r w:rsidRPr="002F6682">
        <w:rPr>
          <w:lang w:val="it-IT" w:eastAsia="en-GB"/>
        </w:rPr>
        <w:t xml:space="preserve">Se non vengono segnati gol, il risultato sarà </w:t>
      </w:r>
      <w:r w:rsidRPr="002F6682">
        <w:rPr>
          <w:i/>
          <w:lang w:val="it-IT"/>
        </w:rPr>
        <w:t>Pari</w:t>
      </w:r>
      <w:r w:rsidR="00A54A97" w:rsidRPr="00443554">
        <w:rPr>
          <w:lang w:val="it-IT"/>
        </w:rPr>
        <w:t>.</w:t>
      </w:r>
    </w:p>
    <w:p w:rsidR="00A54A97" w:rsidRPr="00443554" w:rsidRDefault="00443554" w:rsidP="00A54A97">
      <w:pPr>
        <w:pStyle w:val="Heading4"/>
        <w:rPr>
          <w:lang w:val="it-IT"/>
        </w:rPr>
      </w:pPr>
      <w:r w:rsidRPr="00000875">
        <w:rPr>
          <w:lang w:val="it-IT"/>
        </w:rPr>
        <w:t xml:space="preserve">Tempo con il maggior numero di gol </w:t>
      </w:r>
      <w:r w:rsidR="00A54A97" w:rsidRPr="00443554">
        <w:rPr>
          <w:rStyle w:val="SubtleEmphasis"/>
          <w:lang w:val="it-IT"/>
        </w:rPr>
        <w:t>(3-way)</w:t>
      </w:r>
    </w:p>
    <w:p w:rsidR="00A54A97" w:rsidRPr="00443554" w:rsidRDefault="00443554" w:rsidP="00A54A97">
      <w:pPr>
        <w:rPr>
          <w:lang w:val="it-IT"/>
        </w:rPr>
      </w:pPr>
      <w:r>
        <w:rPr>
          <w:lang w:val="it-IT"/>
        </w:rPr>
        <w:t>Previsione su quale tempo della partita avrà il maggior numero di gol segnati</w:t>
      </w:r>
      <w:r w:rsidR="00A54A97" w:rsidRPr="00443554">
        <w:rPr>
          <w:lang w:val="it-IT"/>
        </w:rPr>
        <w:t>.</w:t>
      </w:r>
    </w:p>
    <w:p w:rsidR="0062519F" w:rsidRDefault="00861D17" w:rsidP="0062519F">
      <w:pPr>
        <w:pStyle w:val="Heading2"/>
        <w:rPr>
          <w:b w:val="0"/>
          <w:bCs w:val="0"/>
          <w:lang w:eastAsia="en-GB"/>
        </w:rPr>
      </w:pPr>
      <w:r w:rsidRPr="00861D17">
        <w:rPr>
          <w:lang w:eastAsia="en-GB"/>
        </w:rPr>
        <w:lastRenderedPageBreak/>
        <w:t>TENNIS</w:t>
      </w:r>
    </w:p>
    <w:p w:rsidR="0062519F" w:rsidRDefault="00B267C3" w:rsidP="0062519F">
      <w:pPr>
        <w:pStyle w:val="Heading3"/>
        <w:rPr>
          <w:lang w:eastAsia="en-GB"/>
        </w:rPr>
      </w:pPr>
      <w:r>
        <w:rPr>
          <w:lang w:val="it-IT" w:eastAsia="en-GB"/>
        </w:rPr>
        <w:t>Partite Sospese</w:t>
      </w:r>
    </w:p>
    <w:p w:rsidR="0062519F" w:rsidRPr="00B267C3" w:rsidRDefault="00B267C3" w:rsidP="0062519F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B267C3">
        <w:rPr>
          <w:lang w:val="it-IT"/>
        </w:rPr>
        <w:t>In una partita sospesa in qualsiasi momento, il giocatore/la squadra che passa al turno successive s</w:t>
      </w:r>
      <w:r>
        <w:rPr>
          <w:lang w:val="it-IT"/>
        </w:rPr>
        <w:t>arà considerato il vincitore</w:t>
      </w:r>
      <w:r w:rsidR="0060325D">
        <w:rPr>
          <w:lang w:val="it-IT"/>
        </w:rPr>
        <w:t>.</w:t>
      </w:r>
    </w:p>
    <w:p w:rsidR="00B267C3" w:rsidRPr="00B267C3" w:rsidRDefault="00B267C3" w:rsidP="00B267C3">
      <w:pPr>
        <w:pStyle w:val="Heading3"/>
        <w:rPr>
          <w:lang w:val="en-US" w:eastAsia="en-GB"/>
        </w:rPr>
      </w:pPr>
      <w:r>
        <w:rPr>
          <w:lang w:eastAsia="en-GB"/>
        </w:rPr>
        <w:t>Match Non Giocati ma Quotati</w:t>
      </w:r>
    </w:p>
    <w:p w:rsidR="0062519F" w:rsidRPr="00B267C3" w:rsidRDefault="00B267C3" w:rsidP="0062519F">
      <w:pPr>
        <w:rPr>
          <w:lang w:val="it-IT"/>
        </w:rPr>
      </w:pPr>
      <w:r w:rsidRPr="00B267C3">
        <w:rPr>
          <w:lang w:val="it-IT"/>
        </w:rPr>
        <w:t>Nel caso si verifichi una delle circostanze seguenti</w:t>
      </w:r>
      <w:r>
        <w:rPr>
          <w:lang w:val="it-IT"/>
        </w:rPr>
        <w:t>,</w:t>
      </w:r>
      <w:r w:rsidRPr="00B267C3">
        <w:rPr>
          <w:lang w:val="it-IT"/>
        </w:rPr>
        <w:t xml:space="preserve"> tutte le scommesse resteranno valide</w:t>
      </w:r>
      <w:r w:rsidR="0062519F" w:rsidRPr="00B267C3">
        <w:rPr>
          <w:lang w:val="it-IT"/>
        </w:rPr>
        <w:t>:</w:t>
      </w:r>
    </w:p>
    <w:p w:rsidR="0062519F" w:rsidRPr="00AE143A" w:rsidRDefault="00B267C3" w:rsidP="0062519F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AE143A">
        <w:rPr>
          <w:lang w:val="it-IT"/>
        </w:rPr>
        <w:t>Cambio di programma o di giorno della partita</w:t>
      </w:r>
      <w:r w:rsidR="0060325D">
        <w:rPr>
          <w:lang w:val="it-IT"/>
        </w:rPr>
        <w:t>.</w:t>
      </w:r>
    </w:p>
    <w:p w:rsidR="0062519F" w:rsidRPr="00B267C3" w:rsidRDefault="00B267C3" w:rsidP="0062519F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B267C3">
        <w:rPr>
          <w:lang w:val="it-IT"/>
        </w:rPr>
        <w:t>Cambio di campo</w:t>
      </w:r>
      <w:r w:rsidR="0060325D">
        <w:rPr>
          <w:lang w:val="it-IT"/>
        </w:rPr>
        <w:t>.</w:t>
      </w:r>
    </w:p>
    <w:p w:rsidR="0062519F" w:rsidRPr="00B267C3" w:rsidRDefault="00B267C3" w:rsidP="0062519F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B267C3">
        <w:rPr>
          <w:lang w:val="it-IT"/>
        </w:rPr>
        <w:t>Cambio da indoor all’aperto o vice</w:t>
      </w:r>
      <w:r w:rsidR="0062519F" w:rsidRPr="00B267C3">
        <w:rPr>
          <w:lang w:val="it-IT"/>
        </w:rPr>
        <w:t>versa</w:t>
      </w:r>
      <w:r w:rsidR="0060325D">
        <w:rPr>
          <w:lang w:val="it-IT"/>
        </w:rPr>
        <w:t>.</w:t>
      </w:r>
    </w:p>
    <w:p w:rsidR="001151AB" w:rsidRPr="00B267C3" w:rsidRDefault="00B267C3" w:rsidP="00861D17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B267C3">
        <w:rPr>
          <w:lang w:val="it-IT"/>
        </w:rPr>
        <w:t xml:space="preserve">Cambio di superficie </w:t>
      </w:r>
      <w:r w:rsidR="0062519F" w:rsidRPr="00B267C3">
        <w:rPr>
          <w:lang w:val="it-IT"/>
        </w:rPr>
        <w:t>(</w:t>
      </w:r>
      <w:r w:rsidRPr="00B267C3">
        <w:rPr>
          <w:lang w:val="it-IT"/>
        </w:rPr>
        <w:t>prima o durante la partita</w:t>
      </w:r>
      <w:r w:rsidR="0062519F" w:rsidRPr="00B267C3">
        <w:rPr>
          <w:lang w:val="it-IT"/>
        </w:rPr>
        <w:t>)</w:t>
      </w:r>
      <w:r w:rsidR="0060325D">
        <w:rPr>
          <w:lang w:val="it-IT"/>
        </w:rPr>
        <w:t>.</w:t>
      </w:r>
    </w:p>
    <w:p w:rsidR="0062519F" w:rsidRPr="00B267C3" w:rsidRDefault="00B267C3" w:rsidP="00861D17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B267C3">
        <w:rPr>
          <w:lang w:val="it-IT" w:eastAsia="en-GB"/>
        </w:rPr>
        <w:t>Nel caso di cambio di numero di set da giocare, es. se una partita cambia da</w:t>
      </w:r>
      <w:r w:rsidR="0062519F" w:rsidRPr="00B267C3">
        <w:rPr>
          <w:lang w:val="it-IT" w:eastAsia="en-GB"/>
        </w:rPr>
        <w:t xml:space="preserve"> </w:t>
      </w:r>
      <w:r w:rsidRPr="00B267C3">
        <w:rPr>
          <w:i/>
          <w:lang w:val="it-IT" w:eastAsia="en-GB"/>
        </w:rPr>
        <w:t xml:space="preserve">meglio dei 5 </w:t>
      </w:r>
      <w:r w:rsidRPr="00B267C3">
        <w:rPr>
          <w:lang w:val="it-IT" w:eastAsia="en-GB"/>
        </w:rPr>
        <w:t xml:space="preserve">a </w:t>
      </w:r>
      <w:r w:rsidRPr="00B267C3">
        <w:rPr>
          <w:i/>
          <w:lang w:val="it-IT" w:eastAsia="en-GB"/>
        </w:rPr>
        <w:t xml:space="preserve">meglio dei 3 </w:t>
      </w:r>
      <w:r>
        <w:rPr>
          <w:b/>
          <w:lang w:val="it-IT" w:eastAsia="en-GB"/>
        </w:rPr>
        <w:t xml:space="preserve">prima </w:t>
      </w:r>
      <w:r>
        <w:rPr>
          <w:lang w:val="it-IT" w:eastAsia="en-GB"/>
        </w:rPr>
        <w:t>dell’inizio della partita</w:t>
      </w:r>
      <w:r w:rsidR="0062519F" w:rsidRPr="00B267C3">
        <w:rPr>
          <w:lang w:val="it-IT" w:eastAsia="en-GB"/>
        </w:rPr>
        <w:t xml:space="preserve">, </w:t>
      </w:r>
      <w:r>
        <w:rPr>
          <w:lang w:val="it-IT" w:eastAsia="en-GB"/>
        </w:rPr>
        <w:t xml:space="preserve">solo le scommesse sul </w:t>
      </w:r>
      <w:r>
        <w:rPr>
          <w:i/>
          <w:lang w:val="it-IT" w:eastAsia="en-GB"/>
        </w:rPr>
        <w:t xml:space="preserve">risultato della partita </w:t>
      </w:r>
      <w:r>
        <w:rPr>
          <w:lang w:val="it-IT" w:eastAsia="en-GB"/>
        </w:rPr>
        <w:t xml:space="preserve">resteranno </w:t>
      </w:r>
      <w:r w:rsidR="00D53361">
        <w:rPr>
          <w:lang w:val="it-IT" w:eastAsia="en-GB"/>
        </w:rPr>
        <w:t xml:space="preserve">valide </w:t>
      </w:r>
      <w:r>
        <w:rPr>
          <w:lang w:val="it-IT" w:eastAsia="en-GB"/>
        </w:rPr>
        <w:t xml:space="preserve">e tutti gli altri mercati saranno </w:t>
      </w:r>
      <w:r w:rsidR="00D53361">
        <w:rPr>
          <w:lang w:val="it-IT" w:eastAsia="en-GB"/>
        </w:rPr>
        <w:t xml:space="preserve">considerati </w:t>
      </w:r>
      <w:r>
        <w:rPr>
          <w:lang w:val="it-IT" w:eastAsia="en-GB"/>
        </w:rPr>
        <w:t>nulli</w:t>
      </w:r>
      <w:r w:rsidR="0062519F" w:rsidRPr="00B267C3">
        <w:rPr>
          <w:lang w:val="it-IT" w:eastAsia="en-GB"/>
        </w:rPr>
        <w:t>.</w:t>
      </w:r>
    </w:p>
    <w:p w:rsidR="00AC3ED0" w:rsidRPr="00747264" w:rsidRDefault="00747264" w:rsidP="00AC3ED0">
      <w:pPr>
        <w:pStyle w:val="Heading3"/>
        <w:rPr>
          <w:lang w:val="it-IT" w:eastAsia="en-GB"/>
        </w:rPr>
      </w:pPr>
      <w:r w:rsidRPr="00747264">
        <w:rPr>
          <w:lang w:val="it-IT" w:eastAsia="en-GB"/>
        </w:rPr>
        <w:t>Mercati Principali</w:t>
      </w:r>
    </w:p>
    <w:p w:rsidR="0062519F" w:rsidRPr="00747264" w:rsidRDefault="00747264" w:rsidP="0062519F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62519F" w:rsidRPr="00747264">
        <w:rPr>
          <w:rStyle w:val="SubtleEmphasis"/>
          <w:lang w:val="it-IT"/>
        </w:rPr>
        <w:t>(2-way)</w:t>
      </w:r>
    </w:p>
    <w:p w:rsidR="0062519F" w:rsidRPr="00747264" w:rsidRDefault="00747264" w:rsidP="0062519F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62519F" w:rsidRPr="00747264">
        <w:rPr>
          <w:lang w:val="it-IT" w:eastAsia="en-GB"/>
        </w:rPr>
        <w:t>.</w:t>
      </w:r>
    </w:p>
    <w:p w:rsidR="005C4145" w:rsidRPr="00DC2C9C" w:rsidRDefault="00747264" w:rsidP="005C4145">
      <w:pPr>
        <w:pStyle w:val="Heading4"/>
        <w:rPr>
          <w:b w:val="0"/>
          <w:lang w:val="it-IT"/>
        </w:rPr>
      </w:pPr>
      <w:r w:rsidRPr="00DC2C9C">
        <w:rPr>
          <w:lang w:val="it-IT"/>
        </w:rPr>
        <w:t xml:space="preserve">Vincitore con </w:t>
      </w:r>
      <w:r w:rsidR="005C4145" w:rsidRPr="00DC2C9C">
        <w:rPr>
          <w:lang w:val="it-IT"/>
        </w:rPr>
        <w:t xml:space="preserve">Handicap </w:t>
      </w:r>
      <w:r w:rsidR="005C4145" w:rsidRPr="00DC2C9C">
        <w:rPr>
          <w:rStyle w:val="SubtleEmphasis"/>
          <w:lang w:val="it-IT"/>
        </w:rPr>
        <w:t>(2-way)</w:t>
      </w:r>
    </w:p>
    <w:p w:rsidR="005C4145" w:rsidRPr="00AE143A" w:rsidRDefault="00747264" w:rsidP="005C4145">
      <w:pPr>
        <w:rPr>
          <w:lang w:val="it-IT"/>
        </w:rPr>
      </w:pPr>
      <w:r w:rsidRPr="00AE143A">
        <w:rPr>
          <w:lang w:val="it-IT" w:eastAsia="en-GB"/>
        </w:rPr>
        <w:t>Previsione su quale giocatore vincerà il maggior numero di game dopo che l’handicap è stato applicato.</w:t>
      </w:r>
    </w:p>
    <w:p w:rsidR="005C4145" w:rsidRPr="009540A3" w:rsidRDefault="00747264" w:rsidP="005C4145">
      <w:pPr>
        <w:pStyle w:val="Heading4"/>
        <w:rPr>
          <w:b w:val="0"/>
        </w:rPr>
      </w:pPr>
      <w:r>
        <w:t xml:space="preserve">Scommessa sui Set </w:t>
      </w:r>
      <w:r w:rsidR="005C4145" w:rsidRPr="00D23D75">
        <w:rPr>
          <w:rStyle w:val="SubtleEmphasis"/>
        </w:rPr>
        <w:t>(</w:t>
      </w:r>
      <w:r w:rsidR="005C4145">
        <w:rPr>
          <w:rStyle w:val="SubtleEmphasis"/>
        </w:rPr>
        <w:t>4-way or 6</w:t>
      </w:r>
      <w:r w:rsidR="005C4145" w:rsidRPr="00D23D75">
        <w:rPr>
          <w:rStyle w:val="SubtleEmphasis"/>
        </w:rPr>
        <w:t>-way)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>Previsione sull’esatto punteggio in set della partita</w:t>
      </w:r>
      <w:r w:rsidR="005C4145" w:rsidRPr="00747264">
        <w:rPr>
          <w:lang w:val="it-IT" w:eastAsia="en-GB"/>
        </w:rPr>
        <w:t>.</w:t>
      </w:r>
    </w:p>
    <w:p w:rsidR="005C4145" w:rsidRPr="00747264" w:rsidRDefault="005C4145" w:rsidP="005C4145">
      <w:pPr>
        <w:pStyle w:val="Heading4"/>
        <w:rPr>
          <w:lang w:val="it-IT"/>
        </w:rPr>
      </w:pPr>
      <w:r w:rsidRPr="00747264">
        <w:rPr>
          <w:lang w:val="it-IT"/>
        </w:rPr>
        <w:t>1</w:t>
      </w:r>
      <w:r w:rsidR="00747264" w:rsidRPr="00747264">
        <w:rPr>
          <w:lang w:val="it-IT"/>
        </w:rPr>
        <w:t xml:space="preserve">o </w:t>
      </w:r>
      <w:r w:rsidRPr="00747264">
        <w:rPr>
          <w:lang w:val="it-IT"/>
        </w:rPr>
        <w:t xml:space="preserve">Set – </w:t>
      </w:r>
      <w:r w:rsidR="00747264" w:rsidRPr="00747264">
        <w:rPr>
          <w:lang w:val="it-IT"/>
        </w:rPr>
        <w:t xml:space="preserve">Vincitore </w:t>
      </w:r>
      <w:r w:rsidRPr="00747264">
        <w:rPr>
          <w:rStyle w:val="SubtleEmphasis"/>
          <w:lang w:val="it-IT"/>
        </w:rPr>
        <w:t>(2-way)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>Previsione su quale giocatore vincerà il primo set</w:t>
      </w:r>
      <w:r w:rsidR="005C4145" w:rsidRPr="00747264">
        <w:rPr>
          <w:lang w:val="it-IT" w:eastAsia="en-GB"/>
        </w:rPr>
        <w:t>.</w:t>
      </w:r>
    </w:p>
    <w:p w:rsidR="005C4145" w:rsidRPr="00AE143A" w:rsidRDefault="00747264" w:rsidP="005C4145">
      <w:pPr>
        <w:pStyle w:val="Heading4"/>
        <w:rPr>
          <w:lang w:val="it-IT"/>
        </w:rPr>
      </w:pPr>
      <w:r w:rsidRPr="00AE143A">
        <w:rPr>
          <w:lang w:val="it-IT"/>
        </w:rPr>
        <w:t>1o</w:t>
      </w:r>
      <w:r w:rsidR="005C4145" w:rsidRPr="00AE143A">
        <w:rPr>
          <w:lang w:val="it-IT"/>
        </w:rPr>
        <w:t xml:space="preserve"> Set – </w:t>
      </w:r>
      <w:r w:rsidRPr="00AE143A">
        <w:rPr>
          <w:lang w:val="it-IT"/>
        </w:rPr>
        <w:t xml:space="preserve">Punteggio </w:t>
      </w:r>
      <w:r w:rsidR="005C4145" w:rsidRPr="00AE143A">
        <w:rPr>
          <w:rStyle w:val="SubtleEmphasis"/>
          <w:lang w:val="it-IT"/>
        </w:rPr>
        <w:t>(14-way)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>Previsione sul risultato esatto del primo set in game</w:t>
      </w:r>
      <w:r w:rsidR="005C4145" w:rsidRPr="00747264">
        <w:rPr>
          <w:lang w:val="it-IT" w:eastAsia="en-GB"/>
        </w:rPr>
        <w:t>.</w:t>
      </w:r>
    </w:p>
    <w:p w:rsidR="005C4145" w:rsidRPr="00747264" w:rsidRDefault="00747264" w:rsidP="005C4145">
      <w:pPr>
        <w:pStyle w:val="Heading4"/>
        <w:rPr>
          <w:lang w:val="it-IT"/>
        </w:rPr>
      </w:pPr>
      <w:r>
        <w:rPr>
          <w:lang w:val="it-IT"/>
        </w:rPr>
        <w:t>2</w:t>
      </w:r>
      <w:r w:rsidRPr="00747264">
        <w:rPr>
          <w:lang w:val="it-IT"/>
        </w:rPr>
        <w:t xml:space="preserve">o Set – Vincitore </w:t>
      </w:r>
      <w:r w:rsidR="005C4145" w:rsidRPr="00747264">
        <w:rPr>
          <w:rStyle w:val="SubtleEmphasis"/>
          <w:lang w:val="it-IT"/>
        </w:rPr>
        <w:t>(2-way)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 xml:space="preserve">Previsione su quale giocatore vincerà il </w:t>
      </w:r>
      <w:r>
        <w:rPr>
          <w:lang w:val="it-IT" w:eastAsia="en-GB"/>
        </w:rPr>
        <w:t xml:space="preserve">secondo </w:t>
      </w:r>
      <w:r w:rsidRPr="00747264">
        <w:rPr>
          <w:lang w:val="it-IT" w:eastAsia="en-GB"/>
        </w:rPr>
        <w:t>set.</w:t>
      </w:r>
    </w:p>
    <w:p w:rsidR="005C4145" w:rsidRPr="00747264" w:rsidRDefault="00747264" w:rsidP="005C4145">
      <w:pPr>
        <w:pStyle w:val="Heading4"/>
        <w:rPr>
          <w:lang w:val="it-IT"/>
        </w:rPr>
      </w:pPr>
      <w:r w:rsidRPr="00747264">
        <w:rPr>
          <w:lang w:val="it-IT"/>
        </w:rPr>
        <w:t xml:space="preserve">Doppio risultato </w:t>
      </w:r>
      <w:r w:rsidR="005C4145" w:rsidRPr="00747264">
        <w:rPr>
          <w:rStyle w:val="SubtleEmphasis"/>
          <w:lang w:val="it-IT"/>
        </w:rPr>
        <w:t>(4-way)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>Previsione su quale giocatore vincerà il primo set e quale giocatore vincerà la partita</w:t>
      </w:r>
      <w:r w:rsidR="005C4145" w:rsidRPr="00747264">
        <w:rPr>
          <w:lang w:val="it-IT" w:eastAsia="en-GB"/>
        </w:rPr>
        <w:t>.</w:t>
      </w:r>
    </w:p>
    <w:p w:rsidR="005C4145" w:rsidRDefault="00747264" w:rsidP="005C4145">
      <w:pPr>
        <w:pStyle w:val="Heading3"/>
        <w:rPr>
          <w:lang w:eastAsia="en-GB"/>
        </w:rPr>
      </w:pPr>
      <w:r>
        <w:rPr>
          <w:lang w:val="it-IT" w:eastAsia="en-GB"/>
        </w:rPr>
        <w:t xml:space="preserve">Mercati dei </w:t>
      </w:r>
      <w:r>
        <w:rPr>
          <w:lang w:eastAsia="en-GB"/>
        </w:rPr>
        <w:t>Set</w:t>
      </w:r>
      <w:r w:rsidR="005C4145">
        <w:rPr>
          <w:lang w:eastAsia="en-GB"/>
        </w:rPr>
        <w:t>/Game</w:t>
      </w:r>
    </w:p>
    <w:p w:rsidR="005C4145" w:rsidRPr="005C4145" w:rsidRDefault="005C4145" w:rsidP="005C4145">
      <w:pPr>
        <w:pStyle w:val="Heading4"/>
      </w:pPr>
      <w:r>
        <w:t>Total</w:t>
      </w:r>
      <w:r w:rsidR="00747264">
        <w:t>e</w:t>
      </w:r>
      <w:r>
        <w:t xml:space="preserve"> – </w:t>
      </w:r>
      <w:r w:rsidR="00747264">
        <w:t xml:space="preserve">Numero di Set </w:t>
      </w:r>
      <w:r w:rsidRPr="00D23D75">
        <w:rPr>
          <w:rStyle w:val="SubtleEmphasis"/>
        </w:rPr>
        <w:t>(</w:t>
      </w:r>
      <w:r>
        <w:rPr>
          <w:rStyle w:val="SubtleEmphasis"/>
        </w:rPr>
        <w:t>2</w:t>
      </w:r>
      <w:r w:rsidRPr="00D23D75">
        <w:rPr>
          <w:rStyle w:val="SubtleEmphasis"/>
        </w:rPr>
        <w:t>-way</w:t>
      </w:r>
      <w:r>
        <w:rPr>
          <w:rStyle w:val="SubtleEmphasis"/>
        </w:rPr>
        <w:t xml:space="preserve"> or 3-way</w:t>
      </w:r>
      <w:r w:rsidRPr="00D23D75">
        <w:rPr>
          <w:rStyle w:val="SubtleEmphasis"/>
        </w:rPr>
        <w:t>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>Previsione sul numero totale di set che verranno giocati nella partita</w:t>
      </w:r>
      <w:r w:rsidR="005C4145" w:rsidRPr="00747264">
        <w:rPr>
          <w:lang w:val="it-IT" w:eastAsia="en-GB"/>
        </w:rPr>
        <w:t>.</w:t>
      </w:r>
    </w:p>
    <w:p w:rsidR="005C4145" w:rsidRPr="00747264" w:rsidRDefault="005C4145" w:rsidP="005C4145">
      <w:pPr>
        <w:pStyle w:val="Heading4"/>
        <w:rPr>
          <w:lang w:val="it-IT"/>
        </w:rPr>
      </w:pPr>
      <w:r w:rsidRPr="00747264">
        <w:rPr>
          <w:lang w:val="it-IT"/>
        </w:rPr>
        <w:t>Total</w:t>
      </w:r>
      <w:r w:rsidR="00747264" w:rsidRPr="00747264">
        <w:rPr>
          <w:lang w:val="it-IT"/>
        </w:rPr>
        <w:t>e</w:t>
      </w:r>
      <w:r w:rsidRPr="00747264">
        <w:rPr>
          <w:lang w:val="it-IT"/>
        </w:rPr>
        <w:t xml:space="preserve"> – Num</w:t>
      </w:r>
      <w:r w:rsidR="00747264" w:rsidRPr="00747264">
        <w:rPr>
          <w:lang w:val="it-IT"/>
        </w:rPr>
        <w:t xml:space="preserve">ero di Game </w:t>
      </w:r>
      <w:r w:rsidRPr="00747264">
        <w:rPr>
          <w:rStyle w:val="SubtleEmphasis"/>
          <w:lang w:val="it-IT"/>
        </w:rPr>
        <w:t>(2-way)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 xml:space="preserve">Previsione sul numero totale di </w:t>
      </w:r>
      <w:r>
        <w:rPr>
          <w:lang w:val="it-IT" w:eastAsia="en-GB"/>
        </w:rPr>
        <w:t xml:space="preserve">game </w:t>
      </w:r>
      <w:r w:rsidRPr="00747264">
        <w:rPr>
          <w:lang w:val="it-IT" w:eastAsia="en-GB"/>
        </w:rPr>
        <w:t>che verranno giocati nella partita.</w:t>
      </w:r>
    </w:p>
    <w:p w:rsidR="005C4145" w:rsidRPr="005C4145" w:rsidRDefault="005C4145" w:rsidP="005C4145">
      <w:pPr>
        <w:pStyle w:val="Heading4"/>
      </w:pPr>
      <w:r>
        <w:t>Total</w:t>
      </w:r>
      <w:r w:rsidR="00747264">
        <w:t>e</w:t>
      </w:r>
      <w:r>
        <w:t xml:space="preserve"> – </w:t>
      </w:r>
      <w:r w:rsidR="00747264">
        <w:t xml:space="preserve">Giocatore </w:t>
      </w:r>
      <w:r>
        <w:t xml:space="preserve">1 </w:t>
      </w:r>
      <w:r w:rsidRPr="00D23D75">
        <w:rPr>
          <w:rStyle w:val="SubtleEmphasis"/>
        </w:rPr>
        <w:t>(</w:t>
      </w:r>
      <w:r>
        <w:rPr>
          <w:rStyle w:val="SubtleEmphasis"/>
        </w:rPr>
        <w:t>2</w:t>
      </w:r>
      <w:r w:rsidRPr="00D23D75">
        <w:rPr>
          <w:rStyle w:val="SubtleEmphasis"/>
        </w:rPr>
        <w:t>-way</w:t>
      </w:r>
      <w:r>
        <w:rPr>
          <w:rStyle w:val="SubtleEmphasis"/>
        </w:rPr>
        <w:t xml:space="preserve"> or 3-way</w:t>
      </w:r>
      <w:r w:rsidRPr="00D23D75">
        <w:rPr>
          <w:rStyle w:val="SubtleEmphasis"/>
        </w:rPr>
        <w:t>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>Previsione sul numero totale di game che il Giocatore 1 vincerà nella partita</w:t>
      </w:r>
      <w:r w:rsidR="005C4145" w:rsidRPr="00747264">
        <w:rPr>
          <w:lang w:val="it-IT" w:eastAsia="en-GB"/>
        </w:rPr>
        <w:t>.</w:t>
      </w:r>
    </w:p>
    <w:p w:rsidR="005C4145" w:rsidRPr="005C4145" w:rsidRDefault="005C4145" w:rsidP="005C4145">
      <w:pPr>
        <w:pStyle w:val="Heading4"/>
      </w:pPr>
      <w:r>
        <w:t>Total</w:t>
      </w:r>
      <w:r w:rsidR="00747264">
        <w:t>e</w:t>
      </w:r>
      <w:r>
        <w:t xml:space="preserve"> – </w:t>
      </w:r>
      <w:r w:rsidR="00747264">
        <w:t xml:space="preserve">Giocatore </w:t>
      </w:r>
      <w:r>
        <w:t xml:space="preserve">2 </w:t>
      </w:r>
      <w:r w:rsidRPr="00D23D75">
        <w:rPr>
          <w:rStyle w:val="SubtleEmphasis"/>
        </w:rPr>
        <w:t>(</w:t>
      </w:r>
      <w:r>
        <w:rPr>
          <w:rStyle w:val="SubtleEmphasis"/>
        </w:rPr>
        <w:t>2</w:t>
      </w:r>
      <w:r w:rsidRPr="00D23D75">
        <w:rPr>
          <w:rStyle w:val="SubtleEmphasis"/>
        </w:rPr>
        <w:t>-way</w:t>
      </w:r>
      <w:r>
        <w:rPr>
          <w:rStyle w:val="SubtleEmphasis"/>
        </w:rPr>
        <w:t xml:space="preserve"> or 3-way</w:t>
      </w:r>
      <w:r w:rsidRPr="00D23D75">
        <w:rPr>
          <w:rStyle w:val="SubtleEmphasis"/>
        </w:rPr>
        <w:t>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>Previsione sul numero t</w:t>
      </w:r>
      <w:r>
        <w:rPr>
          <w:lang w:val="it-IT" w:eastAsia="en-GB"/>
        </w:rPr>
        <w:t>otale di game che il Giocatore 2</w:t>
      </w:r>
      <w:r w:rsidRPr="00747264">
        <w:rPr>
          <w:lang w:val="it-IT" w:eastAsia="en-GB"/>
        </w:rPr>
        <w:t xml:space="preserve"> vincerà nella partita.</w:t>
      </w:r>
    </w:p>
    <w:p w:rsidR="000C0A57" w:rsidRPr="005C4145" w:rsidRDefault="00747264" w:rsidP="000C0A57">
      <w:pPr>
        <w:pStyle w:val="Heading4"/>
      </w:pPr>
      <w:r>
        <w:t>1o</w:t>
      </w:r>
      <w:r w:rsidR="000C0A57">
        <w:t xml:space="preserve"> Set – Total</w:t>
      </w:r>
      <w:r>
        <w:t>e</w:t>
      </w:r>
      <w:r w:rsidR="000C0A57">
        <w:t xml:space="preserve"> </w:t>
      </w:r>
      <w:r w:rsidR="000C0A57" w:rsidRPr="00D23D75">
        <w:rPr>
          <w:rStyle w:val="SubtleEmphasis"/>
        </w:rPr>
        <w:t>(</w:t>
      </w:r>
      <w:r w:rsidR="000C0A57">
        <w:rPr>
          <w:rStyle w:val="SubtleEmphasis"/>
        </w:rPr>
        <w:t>2</w:t>
      </w:r>
      <w:r w:rsidR="000C0A57" w:rsidRPr="00D23D75">
        <w:rPr>
          <w:rStyle w:val="SubtleEmphasis"/>
        </w:rPr>
        <w:t>-way)</w:t>
      </w:r>
    </w:p>
    <w:p w:rsidR="000C0A57" w:rsidRPr="00747264" w:rsidRDefault="00747264" w:rsidP="000C0A57">
      <w:pPr>
        <w:rPr>
          <w:lang w:val="it-IT" w:eastAsia="en-GB"/>
        </w:rPr>
      </w:pPr>
      <w:r w:rsidRPr="00747264">
        <w:rPr>
          <w:lang w:val="it-IT" w:eastAsia="en-GB"/>
        </w:rPr>
        <w:t>Previsione sul numero totale di game che verranno giocati nel primo set</w:t>
      </w:r>
      <w:r w:rsidR="00411CA3" w:rsidRPr="00747264">
        <w:rPr>
          <w:lang w:val="it-IT" w:eastAsia="en-GB"/>
        </w:rPr>
        <w:t>.</w:t>
      </w:r>
    </w:p>
    <w:p w:rsidR="000C0A57" w:rsidRPr="00747264" w:rsidRDefault="00747264" w:rsidP="000C0A57">
      <w:pPr>
        <w:pStyle w:val="Heading4"/>
        <w:rPr>
          <w:lang w:val="it-IT"/>
        </w:rPr>
      </w:pPr>
      <w:r w:rsidRPr="00747264">
        <w:rPr>
          <w:lang w:val="it-IT"/>
        </w:rPr>
        <w:t>1o</w:t>
      </w:r>
      <w:r w:rsidR="000C0A57" w:rsidRPr="00747264">
        <w:rPr>
          <w:lang w:val="it-IT"/>
        </w:rPr>
        <w:t xml:space="preserve"> Set – Total</w:t>
      </w:r>
      <w:r w:rsidRPr="00747264">
        <w:rPr>
          <w:lang w:val="it-IT"/>
        </w:rPr>
        <w:t>e</w:t>
      </w:r>
      <w:r w:rsidR="000C0A57" w:rsidRPr="00747264">
        <w:rPr>
          <w:lang w:val="it-IT"/>
        </w:rPr>
        <w:t xml:space="preserve"> – </w:t>
      </w:r>
      <w:r w:rsidRPr="00747264">
        <w:rPr>
          <w:lang w:val="it-IT"/>
        </w:rPr>
        <w:t xml:space="preserve">Giocatore </w:t>
      </w:r>
      <w:r w:rsidR="000C0A57" w:rsidRPr="00747264">
        <w:rPr>
          <w:lang w:val="it-IT"/>
        </w:rPr>
        <w:t xml:space="preserve">1 </w:t>
      </w:r>
      <w:r w:rsidR="000C0A57" w:rsidRPr="00747264">
        <w:rPr>
          <w:rStyle w:val="SubtleEmphasis"/>
          <w:lang w:val="it-IT"/>
        </w:rPr>
        <w:t>(2-way)</w:t>
      </w:r>
    </w:p>
    <w:p w:rsidR="000C0A57" w:rsidRPr="00747264" w:rsidRDefault="00747264" w:rsidP="000C0A57">
      <w:pPr>
        <w:rPr>
          <w:lang w:val="it-IT" w:eastAsia="en-GB"/>
        </w:rPr>
      </w:pPr>
      <w:r w:rsidRPr="00747264">
        <w:rPr>
          <w:lang w:val="it-IT" w:eastAsia="en-GB"/>
        </w:rPr>
        <w:t>Previsione sul numero totale di game che il Giocatore 1 vincerà nel primo set</w:t>
      </w:r>
      <w:r w:rsidR="000C0A57" w:rsidRPr="00747264">
        <w:rPr>
          <w:lang w:val="it-IT" w:eastAsia="en-GB"/>
        </w:rPr>
        <w:t>.</w:t>
      </w:r>
    </w:p>
    <w:p w:rsidR="000C0A57" w:rsidRPr="00747264" w:rsidRDefault="00747264" w:rsidP="000C0A57">
      <w:pPr>
        <w:pStyle w:val="Heading4"/>
        <w:rPr>
          <w:lang w:val="it-IT"/>
        </w:rPr>
      </w:pPr>
      <w:r w:rsidRPr="00747264">
        <w:rPr>
          <w:lang w:val="it-IT"/>
        </w:rPr>
        <w:lastRenderedPageBreak/>
        <w:t xml:space="preserve">1o Set – Totale – Giocatore </w:t>
      </w:r>
      <w:r>
        <w:rPr>
          <w:lang w:val="it-IT"/>
        </w:rPr>
        <w:t>2</w:t>
      </w:r>
      <w:r w:rsidRPr="00747264">
        <w:rPr>
          <w:lang w:val="it-IT"/>
        </w:rPr>
        <w:t xml:space="preserve"> </w:t>
      </w:r>
      <w:r w:rsidR="000C0A57" w:rsidRPr="00747264">
        <w:rPr>
          <w:rStyle w:val="SubtleEmphasis"/>
          <w:lang w:val="it-IT"/>
        </w:rPr>
        <w:t>(2-way)</w:t>
      </w:r>
    </w:p>
    <w:p w:rsidR="000C0A57" w:rsidRPr="00747264" w:rsidRDefault="00747264" w:rsidP="000C0A57">
      <w:pPr>
        <w:rPr>
          <w:lang w:val="it-IT" w:eastAsia="en-GB"/>
        </w:rPr>
      </w:pPr>
      <w:r w:rsidRPr="00747264">
        <w:rPr>
          <w:lang w:val="it-IT" w:eastAsia="en-GB"/>
        </w:rPr>
        <w:t>Previsione sul numero t</w:t>
      </w:r>
      <w:r>
        <w:rPr>
          <w:lang w:val="it-IT" w:eastAsia="en-GB"/>
        </w:rPr>
        <w:t>otale di game che il Giocatore 2</w:t>
      </w:r>
      <w:r w:rsidRPr="00747264">
        <w:rPr>
          <w:lang w:val="it-IT" w:eastAsia="en-GB"/>
        </w:rPr>
        <w:t xml:space="preserve"> vincerà nel primo set.</w:t>
      </w:r>
    </w:p>
    <w:p w:rsidR="00411CA3" w:rsidRPr="00AE143A" w:rsidRDefault="00747264" w:rsidP="00411CA3">
      <w:pPr>
        <w:pStyle w:val="Heading4"/>
        <w:rPr>
          <w:lang w:val="it-IT"/>
        </w:rPr>
      </w:pPr>
      <w:r w:rsidRPr="00747264">
        <w:rPr>
          <w:lang w:val="it-IT"/>
        </w:rPr>
        <w:t xml:space="preserve">Il Giocatore </w:t>
      </w:r>
      <w:r w:rsidR="00411CA3" w:rsidRPr="00747264">
        <w:rPr>
          <w:lang w:val="it-IT"/>
        </w:rPr>
        <w:t xml:space="preserve">1 </w:t>
      </w:r>
      <w:r w:rsidRPr="00747264">
        <w:rPr>
          <w:lang w:val="it-IT"/>
        </w:rPr>
        <w:t xml:space="preserve">vincerà un </w:t>
      </w:r>
      <w:r w:rsidR="00411CA3" w:rsidRPr="00747264">
        <w:rPr>
          <w:lang w:val="it-IT"/>
        </w:rPr>
        <w:t xml:space="preserve">Set? </w:t>
      </w:r>
      <w:r w:rsidR="00411CA3" w:rsidRPr="00AE143A">
        <w:rPr>
          <w:rStyle w:val="SubtleEmphasis"/>
          <w:lang w:val="it-IT"/>
        </w:rPr>
        <w:t>(2-way)</w:t>
      </w:r>
    </w:p>
    <w:p w:rsidR="00411CA3" w:rsidRPr="00747264" w:rsidRDefault="00747264" w:rsidP="00411CA3">
      <w:pPr>
        <w:rPr>
          <w:lang w:val="it-IT" w:eastAsia="en-GB"/>
        </w:rPr>
      </w:pPr>
      <w:r w:rsidRPr="00747264">
        <w:rPr>
          <w:lang w:val="it-IT" w:eastAsia="en-GB"/>
        </w:rPr>
        <w:t>Previsione se il Giocatore 1 vincerà o no un set</w:t>
      </w:r>
      <w:r w:rsidR="00411CA3" w:rsidRPr="00747264">
        <w:rPr>
          <w:lang w:val="it-IT" w:eastAsia="en-GB"/>
        </w:rPr>
        <w:t>.</w:t>
      </w:r>
    </w:p>
    <w:p w:rsidR="00411CA3" w:rsidRPr="00AE143A" w:rsidRDefault="00747264" w:rsidP="00411CA3">
      <w:pPr>
        <w:pStyle w:val="Heading4"/>
        <w:rPr>
          <w:lang w:val="it-IT"/>
        </w:rPr>
      </w:pPr>
      <w:r w:rsidRPr="00747264">
        <w:rPr>
          <w:lang w:val="it-IT"/>
        </w:rPr>
        <w:t xml:space="preserve">Il Giocatore </w:t>
      </w:r>
      <w:r>
        <w:rPr>
          <w:lang w:val="it-IT"/>
        </w:rPr>
        <w:t>2</w:t>
      </w:r>
      <w:r w:rsidRPr="00747264">
        <w:rPr>
          <w:lang w:val="it-IT"/>
        </w:rPr>
        <w:t xml:space="preserve"> vincerà un Set</w:t>
      </w:r>
      <w:r w:rsidR="00411CA3" w:rsidRPr="00747264">
        <w:rPr>
          <w:lang w:val="it-IT"/>
        </w:rPr>
        <w:t xml:space="preserve">? </w:t>
      </w:r>
      <w:r w:rsidR="00411CA3" w:rsidRPr="00AE143A">
        <w:rPr>
          <w:rStyle w:val="SubtleEmphasis"/>
          <w:lang w:val="it-IT"/>
        </w:rPr>
        <w:t>(2-way)</w:t>
      </w:r>
    </w:p>
    <w:p w:rsidR="00411CA3" w:rsidRPr="00747264" w:rsidRDefault="00747264" w:rsidP="00411CA3">
      <w:pPr>
        <w:rPr>
          <w:lang w:val="it-IT" w:eastAsia="en-GB"/>
        </w:rPr>
      </w:pPr>
      <w:r w:rsidRPr="00747264">
        <w:rPr>
          <w:lang w:val="it-IT" w:eastAsia="en-GB"/>
        </w:rPr>
        <w:t xml:space="preserve">Previsione se il Giocatore </w:t>
      </w:r>
      <w:r>
        <w:rPr>
          <w:lang w:val="it-IT" w:eastAsia="en-GB"/>
        </w:rPr>
        <w:t>2</w:t>
      </w:r>
      <w:r w:rsidRPr="00747264">
        <w:rPr>
          <w:lang w:val="it-IT" w:eastAsia="en-GB"/>
        </w:rPr>
        <w:t xml:space="preserve"> vincerà o no un set.</w:t>
      </w:r>
    </w:p>
    <w:p w:rsidR="00411CA3" w:rsidRPr="005C4145" w:rsidRDefault="00747264" w:rsidP="00411CA3">
      <w:pPr>
        <w:pStyle w:val="Heading4"/>
      </w:pPr>
      <w:r>
        <w:rPr>
          <w:lang w:val="it-IT"/>
        </w:rPr>
        <w:t xml:space="preserve">Si giocherà il </w:t>
      </w:r>
      <w:r w:rsidR="00411CA3" w:rsidRPr="00747264">
        <w:rPr>
          <w:lang w:val="it-IT"/>
        </w:rPr>
        <w:t xml:space="preserve">Tie Break? </w:t>
      </w:r>
      <w:r w:rsidR="00411CA3" w:rsidRPr="00D23D75">
        <w:rPr>
          <w:rStyle w:val="SubtleEmphasis"/>
        </w:rPr>
        <w:t>(</w:t>
      </w:r>
      <w:r w:rsidR="00411CA3">
        <w:rPr>
          <w:rStyle w:val="SubtleEmphasis"/>
        </w:rPr>
        <w:t>2</w:t>
      </w:r>
      <w:r w:rsidR="00411CA3" w:rsidRPr="00D23D75">
        <w:rPr>
          <w:rStyle w:val="SubtleEmphasis"/>
        </w:rPr>
        <w:t>-way)</w:t>
      </w:r>
    </w:p>
    <w:p w:rsidR="00411CA3" w:rsidRPr="00747264" w:rsidRDefault="00747264" w:rsidP="00411CA3">
      <w:pPr>
        <w:rPr>
          <w:lang w:val="it-IT" w:eastAsia="en-GB"/>
        </w:rPr>
      </w:pPr>
      <w:r w:rsidRPr="00747264">
        <w:rPr>
          <w:lang w:val="it-IT" w:eastAsia="en-GB"/>
        </w:rPr>
        <w:t>Previsione se si giocherà o meno un</w:t>
      </w:r>
      <w:r w:rsidR="00411CA3" w:rsidRPr="00747264">
        <w:rPr>
          <w:lang w:val="it-IT" w:eastAsia="en-GB"/>
        </w:rPr>
        <w:t xml:space="preserve"> tie break </w:t>
      </w:r>
      <w:r>
        <w:rPr>
          <w:lang w:val="it-IT" w:eastAsia="en-GB"/>
        </w:rPr>
        <w:t>nella partita</w:t>
      </w:r>
      <w:r w:rsidR="00411CA3" w:rsidRPr="00747264">
        <w:rPr>
          <w:lang w:val="it-IT" w:eastAsia="en-GB"/>
        </w:rPr>
        <w:t>.</w:t>
      </w:r>
    </w:p>
    <w:p w:rsidR="00411CA3" w:rsidRPr="005C4145" w:rsidRDefault="00411CA3" w:rsidP="00411CA3">
      <w:pPr>
        <w:pStyle w:val="Heading4"/>
      </w:pPr>
      <w:r w:rsidRPr="00747264">
        <w:rPr>
          <w:lang w:val="it-IT"/>
        </w:rPr>
        <w:t>1</w:t>
      </w:r>
      <w:r w:rsidR="00747264" w:rsidRPr="00747264">
        <w:rPr>
          <w:lang w:val="it-IT"/>
        </w:rPr>
        <w:t>o</w:t>
      </w:r>
      <w:r w:rsidR="00747264" w:rsidRPr="00747264">
        <w:rPr>
          <w:vertAlign w:val="superscript"/>
          <w:lang w:val="it-IT"/>
        </w:rPr>
        <w:t xml:space="preserve"> </w:t>
      </w:r>
      <w:r w:rsidRPr="00747264">
        <w:rPr>
          <w:lang w:val="it-IT"/>
        </w:rPr>
        <w:t xml:space="preserve">Set – </w:t>
      </w:r>
      <w:r w:rsidR="00747264">
        <w:rPr>
          <w:lang w:val="it-IT"/>
        </w:rPr>
        <w:t xml:space="preserve">Si giocherà il </w:t>
      </w:r>
      <w:r w:rsidR="00747264" w:rsidRPr="00747264">
        <w:rPr>
          <w:lang w:val="it-IT"/>
        </w:rPr>
        <w:t>Tie Break</w:t>
      </w:r>
      <w:r w:rsidRPr="00747264">
        <w:rPr>
          <w:lang w:val="it-IT"/>
        </w:rPr>
        <w:t xml:space="preserve">? </w:t>
      </w:r>
      <w:r w:rsidRPr="00D23D75">
        <w:rPr>
          <w:rStyle w:val="SubtleEmphasis"/>
        </w:rPr>
        <w:t>(</w:t>
      </w:r>
      <w:r>
        <w:rPr>
          <w:rStyle w:val="SubtleEmphasis"/>
        </w:rPr>
        <w:t>2</w:t>
      </w:r>
      <w:r w:rsidRPr="00D23D75">
        <w:rPr>
          <w:rStyle w:val="SubtleEmphasis"/>
        </w:rPr>
        <w:t>-way)</w:t>
      </w:r>
    </w:p>
    <w:p w:rsidR="00411CA3" w:rsidRPr="00747264" w:rsidRDefault="00747264" w:rsidP="00411CA3">
      <w:pPr>
        <w:rPr>
          <w:lang w:val="it-IT" w:eastAsia="en-GB"/>
        </w:rPr>
      </w:pPr>
      <w:r w:rsidRPr="00747264">
        <w:rPr>
          <w:lang w:val="it-IT" w:eastAsia="en-GB"/>
        </w:rPr>
        <w:t xml:space="preserve">Previsione se si giocherà o meno un tie break </w:t>
      </w:r>
      <w:r>
        <w:rPr>
          <w:lang w:val="it-IT" w:eastAsia="en-GB"/>
        </w:rPr>
        <w:t>nel primo set</w:t>
      </w:r>
      <w:r w:rsidRPr="00747264">
        <w:rPr>
          <w:lang w:val="it-IT" w:eastAsia="en-GB"/>
        </w:rPr>
        <w:t>.</w:t>
      </w:r>
    </w:p>
    <w:p w:rsidR="00411CA3" w:rsidRPr="005C4145" w:rsidRDefault="00411CA3" w:rsidP="00411CA3">
      <w:pPr>
        <w:pStyle w:val="Heading4"/>
      </w:pPr>
      <w:r>
        <w:t>Set</w:t>
      </w:r>
      <w:r w:rsidR="00747264">
        <w:t xml:space="preserve"> 6:0</w:t>
      </w:r>
      <w:r>
        <w:t xml:space="preserve">? </w:t>
      </w:r>
      <w:r w:rsidRPr="00D23D75">
        <w:rPr>
          <w:rStyle w:val="SubtleEmphasis"/>
        </w:rPr>
        <w:t>(</w:t>
      </w:r>
      <w:r>
        <w:rPr>
          <w:rStyle w:val="SubtleEmphasis"/>
        </w:rPr>
        <w:t>2</w:t>
      </w:r>
      <w:r w:rsidRPr="00D23D75">
        <w:rPr>
          <w:rStyle w:val="SubtleEmphasis"/>
        </w:rPr>
        <w:t>-way)</w:t>
      </w:r>
    </w:p>
    <w:p w:rsidR="00411CA3" w:rsidRPr="00747264" w:rsidRDefault="00747264" w:rsidP="00411CA3">
      <w:pPr>
        <w:rPr>
          <w:lang w:val="it-IT" w:eastAsia="en-GB"/>
        </w:rPr>
      </w:pPr>
      <w:r w:rsidRPr="00747264">
        <w:rPr>
          <w:lang w:val="it-IT" w:eastAsia="en-GB"/>
        </w:rPr>
        <w:t xml:space="preserve">Previsione se ci sarà o meno un set vinto </w:t>
      </w:r>
      <w:r w:rsidR="00411CA3" w:rsidRPr="00747264">
        <w:rPr>
          <w:lang w:val="it-IT" w:eastAsia="en-GB"/>
        </w:rPr>
        <w:t xml:space="preserve">6:0 </w:t>
      </w:r>
      <w:r w:rsidRPr="00747264">
        <w:rPr>
          <w:lang w:val="it-IT" w:eastAsia="en-GB"/>
        </w:rPr>
        <w:t>da un giocatore</w:t>
      </w:r>
      <w:r w:rsidR="00411CA3" w:rsidRPr="00747264">
        <w:rPr>
          <w:lang w:val="it-IT" w:eastAsia="en-GB"/>
        </w:rPr>
        <w:t>.</w:t>
      </w:r>
    </w:p>
    <w:p w:rsidR="00411CA3" w:rsidRPr="00747264" w:rsidRDefault="00747264" w:rsidP="00411CA3">
      <w:pPr>
        <w:pStyle w:val="Heading4"/>
        <w:rPr>
          <w:lang w:val="it-IT"/>
        </w:rPr>
      </w:pPr>
      <w:r w:rsidRPr="00747264">
        <w:rPr>
          <w:lang w:val="it-IT"/>
        </w:rPr>
        <w:t xml:space="preserve">Game Pari/Dispari </w:t>
      </w:r>
      <w:r w:rsidR="00411CA3" w:rsidRPr="00747264">
        <w:rPr>
          <w:rStyle w:val="SubtleEmphasis"/>
          <w:lang w:val="it-IT"/>
        </w:rPr>
        <w:t>(2-way)</w:t>
      </w:r>
    </w:p>
    <w:p w:rsidR="00411CA3" w:rsidRPr="00747264" w:rsidRDefault="00747264" w:rsidP="00411CA3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numero totale di </w:t>
      </w:r>
      <w:r>
        <w:rPr>
          <w:lang w:val="it-IT" w:eastAsia="en-GB"/>
        </w:rPr>
        <w:t xml:space="preserve">game giocati </w:t>
      </w:r>
      <w:r w:rsidRPr="00000875">
        <w:rPr>
          <w:lang w:val="it-IT" w:eastAsia="en-GB"/>
        </w:rPr>
        <w:t>nella partita sarà pari o dispari</w:t>
      </w:r>
      <w:r w:rsidR="00411CA3" w:rsidRPr="00747264">
        <w:rPr>
          <w:lang w:val="it-IT" w:eastAsia="en-GB"/>
        </w:rPr>
        <w:t>.</w:t>
      </w:r>
    </w:p>
    <w:p w:rsidR="009D1359" w:rsidRPr="006569F6" w:rsidRDefault="005D64FC" w:rsidP="00484E7C">
      <w:pPr>
        <w:pStyle w:val="Heading2"/>
        <w:rPr>
          <w:lang w:val="en-US" w:eastAsia="en-GB"/>
        </w:rPr>
      </w:pPr>
      <w:r>
        <w:rPr>
          <w:lang w:val="en-US" w:eastAsia="en-GB"/>
        </w:rPr>
        <w:t>VOLLEY</w:t>
      </w:r>
    </w:p>
    <w:p w:rsidR="005A38DF" w:rsidRPr="00A819F3" w:rsidRDefault="002E4E43" w:rsidP="00DD207C">
      <w:pPr>
        <w:rPr>
          <w:lang w:val="it-IT"/>
        </w:rPr>
      </w:pPr>
      <w:r w:rsidRPr="001C7B57">
        <w:rPr>
          <w:lang w:val="it-IT"/>
        </w:rPr>
        <w:t xml:space="preserve">Tutti i mercati di una partita sono basati </w:t>
      </w:r>
      <w:r>
        <w:rPr>
          <w:lang w:val="it-IT"/>
        </w:rPr>
        <w:t xml:space="preserve">su un massimo di </w:t>
      </w:r>
      <w:r w:rsidR="00DD207C" w:rsidRPr="002E4E43">
        <w:rPr>
          <w:lang w:val="it-IT"/>
        </w:rPr>
        <w:t xml:space="preserve">5 </w:t>
      </w:r>
      <w:r>
        <w:rPr>
          <w:lang w:val="it-IT"/>
        </w:rPr>
        <w:t>set</w:t>
      </w:r>
      <w:r w:rsidRPr="002E4E43">
        <w:rPr>
          <w:lang w:val="it-IT"/>
        </w:rPr>
        <w:t xml:space="preserve"> </w:t>
      </w:r>
      <w:r>
        <w:rPr>
          <w:lang w:val="it-IT"/>
        </w:rPr>
        <w:t>a meno che non sia diversamente specificato</w:t>
      </w:r>
      <w:r w:rsidR="005A38DF" w:rsidRPr="002E4E43">
        <w:rPr>
          <w:lang w:val="it-IT"/>
        </w:rPr>
        <w:t>.</w:t>
      </w:r>
      <w:r>
        <w:rPr>
          <w:lang w:val="it-IT"/>
        </w:rPr>
        <w:t xml:space="preserve"> I</w:t>
      </w:r>
      <w:r w:rsidR="00DD207C" w:rsidRPr="002E4E43">
        <w:rPr>
          <w:lang w:val="it-IT"/>
        </w:rPr>
        <w:t xml:space="preserve"> </w:t>
      </w:r>
      <w:r w:rsidR="00DD207C" w:rsidRPr="00A819F3">
        <w:rPr>
          <w:lang w:val="it-IT"/>
        </w:rPr>
        <w:t xml:space="preserve">Golden set </w:t>
      </w:r>
      <w:r w:rsidRPr="00A819F3">
        <w:rPr>
          <w:b/>
          <w:lang w:val="it-IT"/>
        </w:rPr>
        <w:t xml:space="preserve">non </w:t>
      </w:r>
      <w:r w:rsidRPr="00A819F3">
        <w:rPr>
          <w:lang w:val="it-IT"/>
        </w:rPr>
        <w:t>contano</w:t>
      </w:r>
      <w:r w:rsidR="00A819F3" w:rsidRPr="00A819F3">
        <w:rPr>
          <w:lang w:val="it-IT"/>
        </w:rPr>
        <w:t xml:space="preserve"> per il conteggio delle giocate</w:t>
      </w:r>
      <w:r w:rsidR="00DD207C" w:rsidRPr="00A819F3">
        <w:rPr>
          <w:lang w:val="it-IT"/>
        </w:rPr>
        <w:t>.</w:t>
      </w:r>
    </w:p>
    <w:p w:rsidR="00A819F3" w:rsidRDefault="00A819F3" w:rsidP="00A819F3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A819F3" w:rsidRPr="001C7B57" w:rsidRDefault="00A819F3" w:rsidP="00A819F3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C81D3D" w:rsidRPr="0065782E" w:rsidRDefault="00A819F3" w:rsidP="00C81D3D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</w:t>
      </w:r>
      <w:r w:rsidR="0097282A">
        <w:rPr>
          <w:lang w:val="it-IT" w:eastAsia="en-GB"/>
        </w:rPr>
        <w:t>ata o rinviata verrà considerata</w:t>
      </w:r>
      <w:r w:rsidRPr="001C7B57">
        <w:rPr>
          <w:lang w:val="it-IT" w:eastAsia="en-GB"/>
        </w:rPr>
        <w:t xml:space="preserve"> come nulla a</w:t>
      </w:r>
      <w:r w:rsidR="00C81D3D">
        <w:rPr>
          <w:lang w:val="it-IT" w:eastAsia="en-GB"/>
        </w:rPr>
        <w:t xml:space="preserve"> meno che </w:t>
      </w:r>
      <w:r w:rsidR="00C81D3D" w:rsidRPr="0065782E">
        <w:rPr>
          <w:lang w:val="it-IT" w:eastAsia="en-GB"/>
        </w:rPr>
        <w:t xml:space="preserve">non venga </w:t>
      </w:r>
      <w:r w:rsidR="00C81D3D">
        <w:rPr>
          <w:lang w:val="it-IT" w:eastAsia="en-GB"/>
        </w:rPr>
        <w:t xml:space="preserve">rigiocata </w:t>
      </w:r>
      <w:r w:rsidR="00C81D3D" w:rsidRPr="0065782E">
        <w:rPr>
          <w:lang w:val="it-IT" w:eastAsia="en-GB"/>
        </w:rPr>
        <w:t>entro 48 ore dall'orario d'inizio previsto</w:t>
      </w:r>
      <w:r w:rsidR="00C81D3D">
        <w:rPr>
          <w:lang w:val="it-IT" w:eastAsia="en-GB"/>
        </w:rPr>
        <w:t>.</w:t>
      </w:r>
    </w:p>
    <w:p w:rsidR="00C81D3D" w:rsidRPr="00C81D3D" w:rsidRDefault="00A819F3" w:rsidP="00CA0E50">
      <w:pPr>
        <w:pStyle w:val="Heading3"/>
        <w:rPr>
          <w:lang w:eastAsia="en-GB"/>
        </w:rPr>
      </w:pPr>
      <w:r>
        <w:rPr>
          <w:lang w:eastAsia="en-GB"/>
        </w:rPr>
        <w:t>Match Non Giocati ma Quotati</w:t>
      </w:r>
    </w:p>
    <w:p w:rsidR="00A819F3" w:rsidRPr="001C7B57" w:rsidRDefault="00A819F3" w:rsidP="00A819F3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casa ancora assegnata come </w:t>
      </w:r>
      <w:r w:rsidR="00CA0E50">
        <w:rPr>
          <w:lang w:val="it-IT" w:eastAsia="en-GB"/>
        </w:rPr>
        <w:t>tale</w:t>
      </w:r>
      <w:r w:rsidR="0060325D">
        <w:rPr>
          <w:lang w:val="it-IT" w:eastAsia="en-GB"/>
        </w:rPr>
        <w:t>.</w:t>
      </w:r>
    </w:p>
    <w:p w:rsidR="005A38DF" w:rsidRPr="00A819F3" w:rsidRDefault="00A819F3" w:rsidP="00A819F3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la squadra di casa e la squadra ospite per una gara giocano la partita in casa della squadra ospite, le scommesse resteranno valide se la squadra di cas</w:t>
      </w:r>
      <w:r>
        <w:rPr>
          <w:lang w:val="it-IT"/>
        </w:rPr>
        <w:t>a rimane ufficialmente designata</w:t>
      </w:r>
      <w:r w:rsidRPr="001C7B57">
        <w:rPr>
          <w:lang w:val="it-IT"/>
        </w:rPr>
        <w:t xml:space="preserve"> come tale, altrimenti saranno annullate</w:t>
      </w:r>
      <w:r>
        <w:rPr>
          <w:lang w:val="it-IT"/>
        </w:rPr>
        <w:t>.</w:t>
      </w:r>
    </w:p>
    <w:p w:rsidR="00A819F3" w:rsidRPr="009F3F60" w:rsidRDefault="00A819F3" w:rsidP="00A819F3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DD207C" w:rsidRPr="00A819F3" w:rsidRDefault="00A819F3" w:rsidP="00DD207C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DD207C" w:rsidRPr="00A819F3">
        <w:rPr>
          <w:rStyle w:val="SubtleEmphasis"/>
          <w:lang w:val="it-IT"/>
        </w:rPr>
        <w:t>(2-way)</w:t>
      </w:r>
    </w:p>
    <w:p w:rsidR="00A819F3" w:rsidRPr="00B07452" w:rsidRDefault="00A819F3" w:rsidP="00A819F3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Pr="00B07452">
        <w:rPr>
          <w:lang w:val="it-IT" w:eastAsia="en-GB"/>
        </w:rPr>
        <w:t>.</w:t>
      </w:r>
    </w:p>
    <w:p w:rsidR="00DD207C" w:rsidRPr="00A819F3" w:rsidRDefault="00DD207C" w:rsidP="00DD207C">
      <w:pPr>
        <w:pStyle w:val="Heading4"/>
        <w:rPr>
          <w:b w:val="0"/>
          <w:lang w:val="it-IT"/>
        </w:rPr>
      </w:pPr>
      <w:r w:rsidRPr="00A819F3">
        <w:rPr>
          <w:lang w:val="it-IT"/>
        </w:rPr>
        <w:t>Handicap</w:t>
      </w:r>
      <w:r w:rsidRPr="00A819F3">
        <w:rPr>
          <w:rStyle w:val="Heading4Char"/>
          <w:lang w:val="it-IT"/>
        </w:rPr>
        <w:t xml:space="preserve"> </w:t>
      </w:r>
      <w:r w:rsidRPr="00A819F3">
        <w:rPr>
          <w:rStyle w:val="SubtleEmphasis"/>
          <w:lang w:val="it-IT"/>
        </w:rPr>
        <w:t>(2-way)</w:t>
      </w:r>
    </w:p>
    <w:p w:rsidR="00A819F3" w:rsidRPr="002F6682" w:rsidRDefault="00A819F3" w:rsidP="00A819F3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Pr="002F6682">
        <w:rPr>
          <w:bCs/>
          <w:lang w:val="it-IT" w:eastAsia="en-GB"/>
        </w:rPr>
        <w:t>.</w:t>
      </w:r>
    </w:p>
    <w:p w:rsidR="00DD207C" w:rsidRPr="00A819F3" w:rsidRDefault="00A819F3" w:rsidP="00DD207C">
      <w:pPr>
        <w:pStyle w:val="Heading4"/>
        <w:rPr>
          <w:b w:val="0"/>
          <w:lang w:val="it-IT"/>
        </w:rPr>
      </w:pPr>
      <w:r w:rsidRPr="00A819F3">
        <w:rPr>
          <w:lang w:val="it-IT"/>
        </w:rPr>
        <w:t xml:space="preserve">Risultato esatto in Set </w:t>
      </w:r>
      <w:r w:rsidR="00DD207C" w:rsidRPr="00A819F3">
        <w:rPr>
          <w:rStyle w:val="SubtleEmphasis"/>
          <w:lang w:val="it-IT"/>
        </w:rPr>
        <w:t>(6-way)</w:t>
      </w:r>
    </w:p>
    <w:p w:rsidR="005A38DF" w:rsidRPr="00A819F3" w:rsidRDefault="00A819F3" w:rsidP="00DD207C">
      <w:pPr>
        <w:rPr>
          <w:lang w:val="it-IT" w:eastAsia="en-GB"/>
        </w:rPr>
      </w:pPr>
      <w:r>
        <w:rPr>
          <w:lang w:val="it-IT" w:eastAsia="en-GB"/>
        </w:rPr>
        <w:t xml:space="preserve">Previsione sul risultato esatto della partita </w:t>
      </w:r>
      <w:r w:rsidRPr="00A819F3">
        <w:rPr>
          <w:lang w:val="it-IT" w:eastAsia="en-GB"/>
        </w:rPr>
        <w:t>in set</w:t>
      </w:r>
      <w:r w:rsidR="00DD207C" w:rsidRPr="00A819F3">
        <w:rPr>
          <w:lang w:val="it-IT" w:eastAsia="en-GB"/>
        </w:rPr>
        <w:t>.</w:t>
      </w:r>
    </w:p>
    <w:p w:rsidR="00DD207C" w:rsidRPr="00A819F3" w:rsidRDefault="00DD207C" w:rsidP="00DD207C">
      <w:pPr>
        <w:pStyle w:val="Heading4"/>
        <w:rPr>
          <w:lang w:val="it-IT"/>
        </w:rPr>
      </w:pPr>
      <w:r w:rsidRPr="00A819F3">
        <w:rPr>
          <w:lang w:val="it-IT"/>
        </w:rPr>
        <w:t>1</w:t>
      </w:r>
      <w:r w:rsidR="00A819F3" w:rsidRPr="00A819F3">
        <w:rPr>
          <w:lang w:val="it-IT"/>
        </w:rPr>
        <w:t xml:space="preserve">o </w:t>
      </w:r>
      <w:r w:rsidRPr="00A819F3">
        <w:rPr>
          <w:lang w:val="it-IT"/>
        </w:rPr>
        <w:t>Set – Handicap</w:t>
      </w:r>
      <w:r w:rsidRPr="00A819F3">
        <w:rPr>
          <w:rStyle w:val="Heading4Char"/>
          <w:lang w:val="it-IT"/>
        </w:rPr>
        <w:t xml:space="preserve"> </w:t>
      </w:r>
      <w:r w:rsidRPr="00A819F3">
        <w:rPr>
          <w:rStyle w:val="SubtleEmphasis"/>
          <w:lang w:val="it-IT"/>
        </w:rPr>
        <w:t>(2-way)</w:t>
      </w:r>
    </w:p>
    <w:p w:rsidR="00DD207C" w:rsidRPr="00A819F3" w:rsidRDefault="00A819F3" w:rsidP="00DD207C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</w:t>
      </w:r>
      <w:r>
        <w:rPr>
          <w:lang w:val="it-IT" w:eastAsia="en-GB"/>
        </w:rPr>
        <w:t xml:space="preserve">del primo set </w:t>
      </w:r>
      <w:r w:rsidRPr="003D7EF8">
        <w:rPr>
          <w:lang w:val="it-IT" w:eastAsia="en-GB"/>
        </w:rPr>
        <w:t xml:space="preserve">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Pr="002F6682">
        <w:rPr>
          <w:bCs/>
          <w:lang w:val="it-IT" w:eastAsia="en-GB"/>
        </w:rPr>
        <w:t>.</w:t>
      </w:r>
    </w:p>
    <w:p w:rsidR="00DD207C" w:rsidRPr="00A819F3" w:rsidRDefault="00A819F3" w:rsidP="00DD207C">
      <w:pPr>
        <w:pStyle w:val="Heading4"/>
        <w:rPr>
          <w:lang w:val="it-IT"/>
        </w:rPr>
      </w:pPr>
      <w:r w:rsidRPr="00A819F3">
        <w:rPr>
          <w:lang w:val="it-IT"/>
        </w:rPr>
        <w:t>1o</w:t>
      </w:r>
      <w:r w:rsidR="00DD207C" w:rsidRPr="00A819F3">
        <w:rPr>
          <w:lang w:val="it-IT"/>
        </w:rPr>
        <w:t xml:space="preserve"> Set – </w:t>
      </w:r>
      <w:r w:rsidRPr="00A819F3">
        <w:rPr>
          <w:lang w:val="it-IT"/>
        </w:rPr>
        <w:t xml:space="preserve">Vincitore </w:t>
      </w:r>
      <w:r w:rsidR="00DD207C" w:rsidRPr="00A819F3">
        <w:rPr>
          <w:rStyle w:val="SubtleEmphasis"/>
          <w:lang w:val="it-IT"/>
        </w:rPr>
        <w:t>(2-way)</w:t>
      </w:r>
    </w:p>
    <w:p w:rsidR="00DD207C" w:rsidRPr="00A819F3" w:rsidRDefault="00A819F3" w:rsidP="00DD207C">
      <w:pPr>
        <w:rPr>
          <w:bCs/>
          <w:lang w:val="it-IT" w:eastAsia="en-GB"/>
        </w:rPr>
      </w:pPr>
      <w:r w:rsidRPr="00A819F3">
        <w:rPr>
          <w:bCs/>
          <w:lang w:val="it-IT" w:eastAsia="en-GB"/>
        </w:rPr>
        <w:t>Previsione sul vincitore del primo set.</w:t>
      </w:r>
    </w:p>
    <w:p w:rsidR="00DD207C" w:rsidRPr="00A819F3" w:rsidRDefault="00A819F3" w:rsidP="00DD207C">
      <w:pPr>
        <w:pStyle w:val="Heading4"/>
        <w:rPr>
          <w:lang w:val="it-IT"/>
        </w:rPr>
      </w:pPr>
      <w:r>
        <w:rPr>
          <w:lang w:val="it-IT"/>
        </w:rPr>
        <w:t>2</w:t>
      </w:r>
      <w:r w:rsidRPr="00A819F3">
        <w:rPr>
          <w:lang w:val="it-IT"/>
        </w:rPr>
        <w:t xml:space="preserve">o Set – Vincitore </w:t>
      </w:r>
      <w:r w:rsidR="00DD207C" w:rsidRPr="00A819F3">
        <w:rPr>
          <w:rStyle w:val="SubtleEmphasis"/>
          <w:lang w:val="it-IT"/>
        </w:rPr>
        <w:t>(2-way)</w:t>
      </w:r>
    </w:p>
    <w:p w:rsidR="00A819F3" w:rsidRPr="00A819F3" w:rsidRDefault="00A819F3" w:rsidP="00A819F3">
      <w:pPr>
        <w:rPr>
          <w:bCs/>
          <w:lang w:val="it-IT" w:eastAsia="en-GB"/>
        </w:rPr>
      </w:pPr>
      <w:r w:rsidRPr="00A819F3">
        <w:rPr>
          <w:bCs/>
          <w:lang w:val="it-IT" w:eastAsia="en-GB"/>
        </w:rPr>
        <w:t xml:space="preserve">Previsione sul vincitore del </w:t>
      </w:r>
      <w:r>
        <w:rPr>
          <w:bCs/>
          <w:lang w:val="it-IT" w:eastAsia="en-GB"/>
        </w:rPr>
        <w:t>secondo</w:t>
      </w:r>
      <w:r w:rsidRPr="00A819F3">
        <w:rPr>
          <w:bCs/>
          <w:lang w:val="it-IT" w:eastAsia="en-GB"/>
        </w:rPr>
        <w:t xml:space="preserve"> set.</w:t>
      </w:r>
    </w:p>
    <w:p w:rsidR="00DD207C" w:rsidRPr="00A819F3" w:rsidRDefault="00A819F3" w:rsidP="00DD207C">
      <w:pPr>
        <w:pStyle w:val="Heading4"/>
        <w:rPr>
          <w:lang w:val="it-IT"/>
        </w:rPr>
      </w:pPr>
      <w:r>
        <w:rPr>
          <w:lang w:val="it-IT"/>
        </w:rPr>
        <w:t>3</w:t>
      </w:r>
      <w:r w:rsidRPr="00A819F3">
        <w:rPr>
          <w:lang w:val="it-IT"/>
        </w:rPr>
        <w:t xml:space="preserve">o Set – Vincitore </w:t>
      </w:r>
      <w:r w:rsidR="00DD207C" w:rsidRPr="00A819F3">
        <w:rPr>
          <w:rStyle w:val="SubtleEmphasis"/>
          <w:lang w:val="it-IT"/>
        </w:rPr>
        <w:t>(2-way)</w:t>
      </w:r>
    </w:p>
    <w:p w:rsidR="00A819F3" w:rsidRPr="00A819F3" w:rsidRDefault="00A819F3" w:rsidP="00A819F3">
      <w:pPr>
        <w:rPr>
          <w:bCs/>
          <w:lang w:val="it-IT" w:eastAsia="en-GB"/>
        </w:rPr>
      </w:pPr>
      <w:r w:rsidRPr="00A819F3">
        <w:rPr>
          <w:bCs/>
          <w:lang w:val="it-IT" w:eastAsia="en-GB"/>
        </w:rPr>
        <w:t xml:space="preserve">Previsione sul vincitore del </w:t>
      </w:r>
      <w:r>
        <w:rPr>
          <w:bCs/>
          <w:lang w:val="it-IT" w:eastAsia="en-GB"/>
        </w:rPr>
        <w:t>terzo</w:t>
      </w:r>
      <w:r w:rsidRPr="00A819F3">
        <w:rPr>
          <w:bCs/>
          <w:lang w:val="it-IT" w:eastAsia="en-GB"/>
        </w:rPr>
        <w:t xml:space="preserve"> set.</w:t>
      </w:r>
    </w:p>
    <w:p w:rsidR="00DD207C" w:rsidRPr="00A819F3" w:rsidRDefault="00A819F3" w:rsidP="00DD207C">
      <w:pPr>
        <w:pStyle w:val="Heading4"/>
        <w:rPr>
          <w:lang w:val="it-IT"/>
        </w:rPr>
      </w:pPr>
      <w:r>
        <w:rPr>
          <w:lang w:val="it-IT"/>
        </w:rPr>
        <w:lastRenderedPageBreak/>
        <w:t>4</w:t>
      </w:r>
      <w:r w:rsidRPr="00A819F3">
        <w:rPr>
          <w:lang w:val="it-IT"/>
        </w:rPr>
        <w:t xml:space="preserve">o Set – Vincitore </w:t>
      </w:r>
      <w:r w:rsidR="00DD207C" w:rsidRPr="00A819F3">
        <w:rPr>
          <w:rStyle w:val="SubtleEmphasis"/>
          <w:lang w:val="it-IT"/>
        </w:rPr>
        <w:t>(2-way)</w:t>
      </w:r>
    </w:p>
    <w:p w:rsidR="00A819F3" w:rsidRPr="00A819F3" w:rsidRDefault="00A819F3" w:rsidP="00A819F3">
      <w:pPr>
        <w:rPr>
          <w:bCs/>
          <w:lang w:val="it-IT" w:eastAsia="en-GB"/>
        </w:rPr>
      </w:pPr>
      <w:r w:rsidRPr="00A819F3">
        <w:rPr>
          <w:bCs/>
          <w:lang w:val="it-IT" w:eastAsia="en-GB"/>
        </w:rPr>
        <w:t xml:space="preserve">Previsione sul vincitore del </w:t>
      </w:r>
      <w:r>
        <w:rPr>
          <w:bCs/>
          <w:lang w:val="it-IT" w:eastAsia="en-GB"/>
        </w:rPr>
        <w:t>quarto</w:t>
      </w:r>
      <w:r w:rsidRPr="00A819F3">
        <w:rPr>
          <w:bCs/>
          <w:lang w:val="it-IT" w:eastAsia="en-GB"/>
        </w:rPr>
        <w:t xml:space="preserve"> set.</w:t>
      </w:r>
    </w:p>
    <w:p w:rsidR="00DD207C" w:rsidRPr="00A819F3" w:rsidRDefault="00A819F3" w:rsidP="00DD207C">
      <w:pPr>
        <w:pStyle w:val="Heading4"/>
        <w:rPr>
          <w:lang w:val="it-IT"/>
        </w:rPr>
      </w:pPr>
      <w:r>
        <w:rPr>
          <w:lang w:val="it-IT"/>
        </w:rPr>
        <w:t>5</w:t>
      </w:r>
      <w:r w:rsidRPr="00A819F3">
        <w:rPr>
          <w:lang w:val="it-IT"/>
        </w:rPr>
        <w:t xml:space="preserve">o Set – Vincitore </w:t>
      </w:r>
      <w:r w:rsidR="00DD207C" w:rsidRPr="00A819F3">
        <w:rPr>
          <w:rStyle w:val="SubtleEmphasis"/>
          <w:lang w:val="it-IT"/>
        </w:rPr>
        <w:t>(2-way)</w:t>
      </w:r>
    </w:p>
    <w:p w:rsidR="00A819F3" w:rsidRPr="00A819F3" w:rsidRDefault="00A819F3" w:rsidP="00A819F3">
      <w:pPr>
        <w:rPr>
          <w:bCs/>
          <w:lang w:val="it-IT" w:eastAsia="en-GB"/>
        </w:rPr>
      </w:pPr>
      <w:r w:rsidRPr="00A819F3">
        <w:rPr>
          <w:bCs/>
          <w:lang w:val="it-IT" w:eastAsia="en-GB"/>
        </w:rPr>
        <w:t xml:space="preserve">Previsione sul vincitore del </w:t>
      </w:r>
      <w:r>
        <w:rPr>
          <w:bCs/>
          <w:lang w:val="it-IT" w:eastAsia="en-GB"/>
        </w:rPr>
        <w:t>quinto</w:t>
      </w:r>
      <w:r w:rsidRPr="00A819F3">
        <w:rPr>
          <w:bCs/>
          <w:lang w:val="it-IT" w:eastAsia="en-GB"/>
        </w:rPr>
        <w:t xml:space="preserve"> set.</w:t>
      </w:r>
    </w:p>
    <w:p w:rsidR="00A819F3" w:rsidRPr="00A819F3" w:rsidRDefault="00A819F3" w:rsidP="00A819F3">
      <w:pPr>
        <w:pStyle w:val="Heading3"/>
        <w:rPr>
          <w:lang w:val="it-IT" w:eastAsia="en-GB"/>
        </w:rPr>
      </w:pPr>
      <w:r w:rsidRPr="00A819F3">
        <w:rPr>
          <w:lang w:val="it-IT" w:eastAsia="en-GB"/>
        </w:rPr>
        <w:t>Mercati dei Set/Punti</w:t>
      </w:r>
    </w:p>
    <w:p w:rsidR="00DD207C" w:rsidRPr="00A819F3" w:rsidRDefault="00A819F3" w:rsidP="00DD207C">
      <w:pPr>
        <w:pStyle w:val="Heading4"/>
        <w:rPr>
          <w:lang w:val="it-IT"/>
        </w:rPr>
      </w:pPr>
      <w:r w:rsidRPr="00623401">
        <w:rPr>
          <w:lang w:val="it-IT"/>
        </w:rPr>
        <w:t xml:space="preserve">Totale </w:t>
      </w:r>
      <w:r w:rsidR="00DD207C" w:rsidRPr="00A819F3">
        <w:rPr>
          <w:rStyle w:val="SubtleEmphasis"/>
          <w:lang w:val="it-IT"/>
        </w:rPr>
        <w:t>(2-way)</w:t>
      </w:r>
    </w:p>
    <w:p w:rsidR="00DD207C" w:rsidRPr="00A819F3" w:rsidRDefault="00A819F3" w:rsidP="00DD207C">
      <w:pPr>
        <w:rPr>
          <w:lang w:val="it-IT" w:eastAsia="en-GB"/>
        </w:rPr>
      </w:pPr>
      <w:r w:rsidRPr="00747264">
        <w:rPr>
          <w:lang w:val="it-IT" w:eastAsia="en-GB"/>
        </w:rPr>
        <w:t xml:space="preserve">Previsione sul numero totale di </w:t>
      </w:r>
      <w:r>
        <w:rPr>
          <w:lang w:val="it-IT" w:eastAsia="en-GB"/>
        </w:rPr>
        <w:t>punti</w:t>
      </w:r>
      <w:r w:rsidRPr="00747264">
        <w:rPr>
          <w:lang w:val="it-IT" w:eastAsia="en-GB"/>
        </w:rPr>
        <w:t xml:space="preserve"> che verranno giocati nella partita</w:t>
      </w:r>
      <w:r w:rsidR="00DD207C" w:rsidRPr="00A819F3">
        <w:rPr>
          <w:lang w:val="it-IT" w:eastAsia="en-GB"/>
        </w:rPr>
        <w:t>.</w:t>
      </w:r>
    </w:p>
    <w:p w:rsidR="00DD207C" w:rsidRPr="00A819F3" w:rsidRDefault="00A819F3" w:rsidP="00DD207C">
      <w:pPr>
        <w:pStyle w:val="Heading4"/>
        <w:rPr>
          <w:lang w:val="it-IT"/>
        </w:rPr>
      </w:pPr>
      <w:r w:rsidRPr="00623401">
        <w:rPr>
          <w:lang w:val="it-IT"/>
        </w:rPr>
        <w:t xml:space="preserve">Totale – Numero di Set </w:t>
      </w:r>
      <w:r w:rsidR="00DD207C" w:rsidRPr="00A819F3">
        <w:rPr>
          <w:rStyle w:val="SubtleEmphasis"/>
          <w:lang w:val="it-IT"/>
        </w:rPr>
        <w:t>(3-way)</w:t>
      </w:r>
    </w:p>
    <w:p w:rsidR="00DD207C" w:rsidRPr="00A819F3" w:rsidRDefault="00A819F3" w:rsidP="00DD207C">
      <w:pPr>
        <w:rPr>
          <w:lang w:val="it-IT" w:eastAsia="en-GB"/>
        </w:rPr>
      </w:pPr>
      <w:r w:rsidRPr="00747264">
        <w:rPr>
          <w:lang w:val="it-IT" w:eastAsia="en-GB"/>
        </w:rPr>
        <w:t>Previsione sul numero totale di set che verranno giocati nella partita</w:t>
      </w:r>
      <w:r w:rsidR="00DD207C" w:rsidRPr="00A819F3">
        <w:rPr>
          <w:lang w:val="it-IT" w:eastAsia="en-GB"/>
        </w:rPr>
        <w:t>.</w:t>
      </w:r>
    </w:p>
    <w:p w:rsidR="00DD207C" w:rsidRPr="00A819F3" w:rsidRDefault="00A819F3" w:rsidP="00DD207C">
      <w:pPr>
        <w:pStyle w:val="Heading4"/>
        <w:rPr>
          <w:lang w:val="it-IT"/>
        </w:rPr>
      </w:pPr>
      <w:r w:rsidRPr="00623401">
        <w:rPr>
          <w:lang w:val="it-IT"/>
        </w:rPr>
        <w:t>1o</w:t>
      </w:r>
      <w:r>
        <w:rPr>
          <w:lang w:val="it-IT"/>
        </w:rPr>
        <w:t xml:space="preserve"> </w:t>
      </w:r>
      <w:r w:rsidRPr="00623401">
        <w:rPr>
          <w:lang w:val="it-IT"/>
        </w:rPr>
        <w:t xml:space="preserve">– Totale </w:t>
      </w:r>
      <w:r w:rsidR="00DD207C" w:rsidRPr="00A819F3">
        <w:rPr>
          <w:rStyle w:val="SubtleEmphasis"/>
          <w:lang w:val="it-IT"/>
        </w:rPr>
        <w:t>(2-way)</w:t>
      </w:r>
    </w:p>
    <w:p w:rsidR="00A819F3" w:rsidRPr="00747264" w:rsidRDefault="00A819F3" w:rsidP="00A819F3">
      <w:pPr>
        <w:rPr>
          <w:lang w:val="it-IT" w:eastAsia="en-GB"/>
        </w:rPr>
      </w:pPr>
      <w:r w:rsidRPr="00747264">
        <w:rPr>
          <w:lang w:val="it-IT" w:eastAsia="en-GB"/>
        </w:rPr>
        <w:t xml:space="preserve">Previsione sul numero totale di </w:t>
      </w:r>
      <w:r>
        <w:rPr>
          <w:lang w:val="it-IT" w:eastAsia="en-GB"/>
        </w:rPr>
        <w:t>punti</w:t>
      </w:r>
      <w:r w:rsidRPr="00747264">
        <w:rPr>
          <w:lang w:val="it-IT" w:eastAsia="en-GB"/>
        </w:rPr>
        <w:t xml:space="preserve"> che verranno giocati nel primo set.</w:t>
      </w:r>
    </w:p>
    <w:p w:rsidR="00D56C51" w:rsidRPr="005C4145" w:rsidRDefault="00A62033" w:rsidP="00D56C51">
      <w:pPr>
        <w:pStyle w:val="Heading4"/>
      </w:pPr>
      <w:r w:rsidRPr="00A62033">
        <w:rPr>
          <w:lang w:val="it-IT"/>
        </w:rPr>
        <w:t>In quanti Set si andrà ai Vantaggi</w:t>
      </w:r>
      <w:r w:rsidR="00D56C51" w:rsidRPr="00A62033">
        <w:rPr>
          <w:lang w:val="it-IT"/>
        </w:rPr>
        <w:t xml:space="preserve">? </w:t>
      </w:r>
      <w:r w:rsidR="00D56C51" w:rsidRPr="00D23D75">
        <w:rPr>
          <w:rStyle w:val="SubtleEmphasis"/>
        </w:rPr>
        <w:t>(</w:t>
      </w:r>
      <w:r w:rsidR="00D56C51">
        <w:rPr>
          <w:rStyle w:val="SubtleEmphasis"/>
        </w:rPr>
        <w:t>6-way</w:t>
      </w:r>
      <w:r w:rsidR="00D56C51" w:rsidRPr="00D23D75">
        <w:rPr>
          <w:rStyle w:val="SubtleEmphasis"/>
        </w:rPr>
        <w:t>)</w:t>
      </w:r>
    </w:p>
    <w:p w:rsidR="00D56C51" w:rsidRPr="00A62033" w:rsidRDefault="00A62033" w:rsidP="00D56C51">
      <w:pPr>
        <w:rPr>
          <w:lang w:val="it-IT" w:eastAsia="en-GB"/>
        </w:rPr>
      </w:pPr>
      <w:r w:rsidRPr="00A62033">
        <w:rPr>
          <w:lang w:val="it-IT" w:eastAsia="en-GB"/>
        </w:rPr>
        <w:t xml:space="preserve">Previsione su quanti set </w:t>
      </w:r>
      <w:r w:rsidR="00CA0E50">
        <w:rPr>
          <w:lang w:val="it-IT" w:eastAsia="en-GB"/>
        </w:rPr>
        <w:t xml:space="preserve">termineranno ai </w:t>
      </w:r>
      <w:r w:rsidRPr="00A62033">
        <w:rPr>
          <w:lang w:val="it-IT" w:eastAsia="en-GB"/>
        </w:rPr>
        <w:t>vantaggi.</w:t>
      </w:r>
    </w:p>
    <w:p w:rsidR="00D56C51" w:rsidRPr="005C4145" w:rsidRDefault="00A62033" w:rsidP="00D56C51">
      <w:pPr>
        <w:pStyle w:val="Heading4"/>
      </w:pPr>
      <w:r w:rsidRPr="00A62033">
        <w:rPr>
          <w:lang w:val="it-IT"/>
        </w:rPr>
        <w:t>Si giocherà il 5o set</w:t>
      </w:r>
      <w:r w:rsidR="00D56C51" w:rsidRPr="00A62033">
        <w:rPr>
          <w:lang w:val="it-IT"/>
        </w:rPr>
        <w:t xml:space="preserve">? </w:t>
      </w:r>
      <w:r w:rsidR="00D56C51" w:rsidRPr="00D23D75">
        <w:rPr>
          <w:rStyle w:val="SubtleEmphasis"/>
        </w:rPr>
        <w:t>(</w:t>
      </w:r>
      <w:r w:rsidR="00D56C51">
        <w:rPr>
          <w:rStyle w:val="SubtleEmphasis"/>
        </w:rPr>
        <w:t>6-way</w:t>
      </w:r>
      <w:r w:rsidR="00D56C51" w:rsidRPr="00D23D75">
        <w:rPr>
          <w:rStyle w:val="SubtleEmphasis"/>
        </w:rPr>
        <w:t>)</w:t>
      </w:r>
    </w:p>
    <w:p w:rsidR="00D56C51" w:rsidRPr="00A62033" w:rsidRDefault="00A62033" w:rsidP="00D56C51">
      <w:pPr>
        <w:rPr>
          <w:lang w:val="it-IT" w:eastAsia="en-GB"/>
        </w:rPr>
      </w:pPr>
      <w:r w:rsidRPr="00A62033">
        <w:rPr>
          <w:lang w:val="it-IT" w:eastAsia="en-GB"/>
        </w:rPr>
        <w:t>Previsione se si giocherà o meno il quinto set</w:t>
      </w:r>
      <w:r w:rsidR="00D56C51" w:rsidRPr="00A62033">
        <w:rPr>
          <w:lang w:val="it-IT" w:eastAsia="en-GB"/>
        </w:rPr>
        <w:t>.</w:t>
      </w:r>
    </w:p>
    <w:p w:rsidR="00D56C51" w:rsidRPr="005C4145" w:rsidRDefault="00A62033" w:rsidP="00D56C51">
      <w:pPr>
        <w:pStyle w:val="Heading4"/>
      </w:pPr>
      <w:r>
        <w:t>1o</w:t>
      </w:r>
      <w:r w:rsidR="00D56C51">
        <w:t xml:space="preserve"> Set – </w:t>
      </w:r>
      <w:r>
        <w:t xml:space="preserve">Corsa a </w:t>
      </w:r>
      <w:r w:rsidR="00D56C51">
        <w:t xml:space="preserve">X </w:t>
      </w:r>
      <w:r w:rsidR="00D56C51" w:rsidRPr="00D23D75">
        <w:rPr>
          <w:rStyle w:val="SubtleEmphasis"/>
        </w:rPr>
        <w:t>(</w:t>
      </w:r>
      <w:r w:rsidR="00D56C51">
        <w:rPr>
          <w:rStyle w:val="SubtleEmphasis"/>
        </w:rPr>
        <w:t>2</w:t>
      </w:r>
      <w:r w:rsidR="00D56C51" w:rsidRPr="00D23D75">
        <w:rPr>
          <w:rStyle w:val="SubtleEmphasis"/>
        </w:rPr>
        <w:t>-way)</w:t>
      </w:r>
    </w:p>
    <w:p w:rsidR="00D56C51" w:rsidRPr="00A62033" w:rsidRDefault="00A62033" w:rsidP="00D56C51">
      <w:pPr>
        <w:rPr>
          <w:lang w:val="it-IT" w:eastAsia="en-GB"/>
        </w:rPr>
      </w:pPr>
      <w:r w:rsidRPr="00A62033">
        <w:rPr>
          <w:lang w:val="it-IT" w:eastAsia="en-GB"/>
        </w:rPr>
        <w:t>Previsione su quale squadra raggiungerà per prima un certo numero di punti nel primo set</w:t>
      </w:r>
      <w:r w:rsidR="00D56C51" w:rsidRPr="00A62033">
        <w:rPr>
          <w:lang w:val="it-IT" w:eastAsia="en-GB"/>
        </w:rPr>
        <w:t>.</w:t>
      </w:r>
    </w:p>
    <w:p w:rsidR="00D56C51" w:rsidRPr="00A62033" w:rsidRDefault="00A62033" w:rsidP="00D56C51">
      <w:pPr>
        <w:pStyle w:val="Heading4"/>
        <w:rPr>
          <w:lang w:val="it-IT"/>
        </w:rPr>
      </w:pPr>
      <w:r w:rsidRPr="00A62033">
        <w:rPr>
          <w:lang w:val="it-IT"/>
        </w:rPr>
        <w:t>1o</w:t>
      </w:r>
      <w:r w:rsidR="00D56C51" w:rsidRPr="00A62033">
        <w:rPr>
          <w:lang w:val="it-IT"/>
        </w:rPr>
        <w:t xml:space="preserve"> Set – </w:t>
      </w:r>
      <w:r w:rsidRPr="00A62033">
        <w:rPr>
          <w:lang w:val="it-IT"/>
        </w:rPr>
        <w:t xml:space="preserve">Pari/Dispari </w:t>
      </w:r>
      <w:r w:rsidR="00D56C51" w:rsidRPr="00A62033">
        <w:rPr>
          <w:rStyle w:val="SubtleEmphasis"/>
          <w:lang w:val="it-IT"/>
        </w:rPr>
        <w:t>(2-way)</w:t>
      </w:r>
    </w:p>
    <w:p w:rsidR="00A62033" w:rsidRPr="00747264" w:rsidRDefault="00A62033" w:rsidP="00A62033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numero totale di </w:t>
      </w:r>
      <w:r>
        <w:rPr>
          <w:lang w:val="it-IT" w:eastAsia="en-GB"/>
        </w:rPr>
        <w:t xml:space="preserve">punti segnati nel primo set </w:t>
      </w:r>
      <w:r w:rsidRPr="00000875">
        <w:rPr>
          <w:lang w:val="it-IT" w:eastAsia="en-GB"/>
        </w:rPr>
        <w:t>sarà pari o dispari</w:t>
      </w:r>
      <w:r w:rsidRPr="00747264">
        <w:rPr>
          <w:lang w:val="it-IT" w:eastAsia="en-GB"/>
        </w:rPr>
        <w:t>.</w:t>
      </w:r>
    </w:p>
    <w:p w:rsidR="00835B4A" w:rsidRPr="009B2812" w:rsidRDefault="00861D17" w:rsidP="00484E7C">
      <w:pPr>
        <w:pStyle w:val="Heading2"/>
        <w:rPr>
          <w:lang w:val="it-IT" w:eastAsia="en-GB"/>
        </w:rPr>
      </w:pPr>
      <w:r w:rsidRPr="00C96369">
        <w:rPr>
          <w:lang w:val="it-IT" w:eastAsia="en-GB"/>
        </w:rPr>
        <w:t>FOOTBALL</w:t>
      </w:r>
      <w:r w:rsidR="005D64FC" w:rsidRPr="00C96369">
        <w:rPr>
          <w:lang w:val="it-IT" w:eastAsia="en-GB"/>
        </w:rPr>
        <w:t xml:space="preserve"> AMERICANO</w:t>
      </w:r>
    </w:p>
    <w:p w:rsidR="00AC3ED0" w:rsidRPr="009B2812" w:rsidRDefault="009B2812" w:rsidP="00AC3ED0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supplementari inclusi,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AC3ED0" w:rsidRPr="009B2812" w:rsidRDefault="00AC3ED0" w:rsidP="00AC3ED0">
      <w:pPr>
        <w:rPr>
          <w:lang w:val="it-IT"/>
        </w:rPr>
      </w:pPr>
    </w:p>
    <w:p w:rsidR="00AC3ED0" w:rsidRPr="009B2812" w:rsidRDefault="009B2812" w:rsidP="00AC3ED0">
      <w:pPr>
        <w:rPr>
          <w:lang w:val="it-IT"/>
        </w:rPr>
      </w:pPr>
      <w:r w:rsidRPr="001C7B57">
        <w:rPr>
          <w:lang w:val="it-IT"/>
        </w:rPr>
        <w:t xml:space="preserve">Nei mercati 2-way si applicano </w:t>
      </w:r>
      <w:r w:rsidR="00582A82">
        <w:rPr>
          <w:lang w:val="it-IT"/>
        </w:rPr>
        <w:t>le regole per le scommesse con esito indeterminato (Push)</w:t>
      </w:r>
      <w:r>
        <w:rPr>
          <w:lang w:val="it-IT"/>
        </w:rPr>
        <w:t>, a meno che non sia diversamente specificato</w:t>
      </w:r>
      <w:r w:rsidRPr="001C7B57">
        <w:rPr>
          <w:lang w:val="it-IT"/>
        </w:rPr>
        <w:t>.</w:t>
      </w:r>
    </w:p>
    <w:p w:rsidR="00AC3ED0" w:rsidRPr="009B2812" w:rsidRDefault="00EB25E3" w:rsidP="00AC3ED0">
      <w:pPr>
        <w:pStyle w:val="Heading3"/>
        <w:rPr>
          <w:lang w:val="it-IT" w:eastAsia="en-GB"/>
        </w:rPr>
      </w:pPr>
      <w:r>
        <w:rPr>
          <w:lang w:val="it-IT" w:eastAsia="en-GB"/>
        </w:rPr>
        <w:t>Partite Sospese/Rinviate</w:t>
      </w:r>
    </w:p>
    <w:p w:rsidR="00EB25E3" w:rsidRPr="001C7B57" w:rsidRDefault="00EB25E3" w:rsidP="00EB25E3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A51FDC" w:rsidRPr="0065782E" w:rsidRDefault="00EB25E3" w:rsidP="00A51FDC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giocata o rinviata verrà considerat</w:t>
      </w:r>
      <w:r w:rsidR="0097282A">
        <w:rPr>
          <w:lang w:val="it-IT" w:eastAsia="en-GB"/>
        </w:rPr>
        <w:t>a</w:t>
      </w:r>
      <w:r w:rsidRPr="001C7B57">
        <w:rPr>
          <w:lang w:val="it-IT" w:eastAsia="en-GB"/>
        </w:rPr>
        <w:t xml:space="preserve"> come nulla a </w:t>
      </w:r>
      <w:r w:rsidR="00A51FDC" w:rsidRPr="0065782E">
        <w:rPr>
          <w:lang w:val="it-IT" w:eastAsia="en-GB"/>
        </w:rPr>
        <w:t xml:space="preserve">meno che non venga </w:t>
      </w:r>
      <w:r w:rsidR="00A51FDC">
        <w:rPr>
          <w:lang w:val="it-IT" w:eastAsia="en-GB"/>
        </w:rPr>
        <w:t xml:space="preserve">rigiocata </w:t>
      </w:r>
      <w:r w:rsidR="00A51FDC" w:rsidRPr="0065782E">
        <w:rPr>
          <w:lang w:val="it-IT" w:eastAsia="en-GB"/>
        </w:rPr>
        <w:t>entro 48 ore dall'orario d'inizio previsto</w:t>
      </w:r>
      <w:r w:rsidR="00A51FDC">
        <w:rPr>
          <w:lang w:val="it-IT" w:eastAsia="en-GB"/>
        </w:rPr>
        <w:t>.</w:t>
      </w:r>
    </w:p>
    <w:p w:rsidR="00AC3ED0" w:rsidRPr="00EB25E3" w:rsidRDefault="00EB25E3" w:rsidP="00AC3ED0">
      <w:pPr>
        <w:pStyle w:val="Heading3"/>
        <w:rPr>
          <w:lang w:val="it-IT" w:eastAsia="en-GB"/>
        </w:rPr>
      </w:pPr>
      <w:r w:rsidRPr="00EB25E3">
        <w:rPr>
          <w:lang w:val="it-IT" w:eastAsia="en-GB"/>
        </w:rPr>
        <w:t>Match Non Giocati ma Quotati</w:t>
      </w:r>
    </w:p>
    <w:p w:rsidR="00EB25E3" w:rsidRPr="001C7B57" w:rsidRDefault="00EB25E3" w:rsidP="00EB25E3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</w:t>
      </w:r>
      <w:r w:rsidR="007830C1">
        <w:rPr>
          <w:lang w:val="it-IT" w:eastAsia="en-GB"/>
        </w:rPr>
        <w:t>o</w:t>
      </w:r>
      <w:r w:rsidRPr="001C7B57">
        <w:rPr>
          <w:lang w:val="it-IT" w:eastAsia="en-GB"/>
        </w:rPr>
        <w:t xml:space="preserve">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casa ancora assegnata </w:t>
      </w:r>
      <w:r w:rsidR="00C96369">
        <w:rPr>
          <w:lang w:val="it-IT" w:eastAsia="en-GB"/>
        </w:rPr>
        <w:t>come tale</w:t>
      </w:r>
      <w:r w:rsidR="0060325D">
        <w:rPr>
          <w:lang w:val="it-IT" w:eastAsia="en-GB"/>
        </w:rPr>
        <w:t>.</w:t>
      </w:r>
    </w:p>
    <w:p w:rsidR="00AC3ED0" w:rsidRPr="00EB25E3" w:rsidRDefault="00EB25E3" w:rsidP="00EB25E3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/>
        </w:rPr>
        <w:t>Se la squadra di casa e la squadra ospite per una gara giocano la partita in casa della squadra ospite, le scommesse resteranno valide se la squadra di cas</w:t>
      </w:r>
      <w:r>
        <w:rPr>
          <w:lang w:val="it-IT"/>
        </w:rPr>
        <w:t>a rimane ufficialmente designata</w:t>
      </w:r>
      <w:r w:rsidRPr="001C7B57">
        <w:rPr>
          <w:lang w:val="it-IT"/>
        </w:rPr>
        <w:t xml:space="preserve"> come tale, altrimenti saranno annullate</w:t>
      </w:r>
      <w:r>
        <w:rPr>
          <w:lang w:val="it-IT"/>
        </w:rPr>
        <w:t>.</w:t>
      </w:r>
    </w:p>
    <w:p w:rsidR="00A36270" w:rsidRDefault="00A36270" w:rsidP="00A36270">
      <w:pPr>
        <w:pStyle w:val="Heading3"/>
        <w:rPr>
          <w:rStyle w:val="Heading3Char"/>
          <w:b/>
          <w:bCs/>
        </w:rPr>
      </w:pPr>
      <w:r>
        <w:rPr>
          <w:rStyle w:val="Heading3Char"/>
          <w:b/>
          <w:bCs/>
        </w:rPr>
        <w:t>Scommesse Vincitore Finale</w:t>
      </w:r>
    </w:p>
    <w:p w:rsidR="00F9717D" w:rsidRPr="00EB25E3" w:rsidRDefault="00EB25E3" w:rsidP="00F9717D">
      <w:pPr>
        <w:rPr>
          <w:lang w:val="it-IT" w:eastAsia="en-GB"/>
        </w:rPr>
      </w:pPr>
      <w:r w:rsidRPr="00EB25E3">
        <w:rPr>
          <w:lang w:val="it-IT" w:eastAsia="en-GB"/>
        </w:rPr>
        <w:t xml:space="preserve">Tutti i mercati </w:t>
      </w:r>
      <w:r w:rsidRPr="00EB25E3">
        <w:rPr>
          <w:b/>
          <w:lang w:val="it-IT" w:eastAsia="en-GB"/>
        </w:rPr>
        <w:t xml:space="preserve">includono i playoff </w:t>
      </w:r>
      <w:r>
        <w:rPr>
          <w:lang w:val="it-IT"/>
        </w:rPr>
        <w:t>a meno che non sia diversamente specificato</w:t>
      </w:r>
      <w:r w:rsidR="00F9717D" w:rsidRPr="00EB25E3">
        <w:rPr>
          <w:lang w:val="it-IT" w:eastAsia="en-GB"/>
        </w:rPr>
        <w:t xml:space="preserve">. </w:t>
      </w:r>
      <w:r>
        <w:rPr>
          <w:lang w:val="it-IT" w:eastAsia="en-GB"/>
        </w:rPr>
        <w:t>L’intera stagione dovrà essere completata o le scommesse saranno nulle</w:t>
      </w:r>
      <w:r w:rsidR="00F9717D" w:rsidRPr="00EB25E3">
        <w:rPr>
          <w:lang w:val="it-IT" w:eastAsia="en-GB"/>
        </w:rPr>
        <w:t>.</w:t>
      </w:r>
    </w:p>
    <w:p w:rsidR="00F9717D" w:rsidRPr="0089759B" w:rsidRDefault="0089759B" w:rsidP="00F9717D">
      <w:pPr>
        <w:pStyle w:val="Heading3"/>
        <w:rPr>
          <w:lang w:val="it-IT" w:eastAsia="en-GB"/>
        </w:rPr>
      </w:pPr>
      <w:r>
        <w:rPr>
          <w:rStyle w:val="Heading3Char"/>
          <w:b/>
          <w:bCs/>
          <w:lang w:val="it-IT"/>
        </w:rPr>
        <w:t>Mercati</w:t>
      </w:r>
      <w:r w:rsidRPr="008D012C">
        <w:rPr>
          <w:rStyle w:val="Heading3Char"/>
          <w:b/>
          <w:bCs/>
          <w:lang w:val="it-IT"/>
        </w:rPr>
        <w:t xml:space="preserve"> Principali</w:t>
      </w:r>
    </w:p>
    <w:p w:rsidR="00A24712" w:rsidRPr="0089759B" w:rsidRDefault="0089759B" w:rsidP="00A24712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A24712" w:rsidRPr="0089759B">
        <w:rPr>
          <w:rStyle w:val="SubtleEmphasis"/>
          <w:lang w:val="it-IT"/>
        </w:rPr>
        <w:t>(3-way)</w:t>
      </w:r>
    </w:p>
    <w:p w:rsidR="00A24712" w:rsidRPr="0089759B" w:rsidRDefault="0089759B" w:rsidP="00A24712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A24712" w:rsidRPr="0089759B">
        <w:rPr>
          <w:lang w:val="it-IT" w:eastAsia="en-GB"/>
        </w:rPr>
        <w:t>.</w:t>
      </w:r>
    </w:p>
    <w:p w:rsidR="00A24712" w:rsidRPr="009540A3" w:rsidRDefault="00A24712" w:rsidP="00A24712">
      <w:pPr>
        <w:pStyle w:val="Heading4"/>
        <w:rPr>
          <w:b w:val="0"/>
        </w:rPr>
      </w:pPr>
      <w:r>
        <w:lastRenderedPageBreak/>
        <w:t>1X2</w:t>
      </w:r>
      <w:r w:rsidRPr="00723416">
        <w:rPr>
          <w:rStyle w:val="Heading4Char"/>
        </w:rPr>
        <w:t xml:space="preserve"> </w:t>
      </w:r>
      <w:r w:rsidRPr="00D23D75">
        <w:rPr>
          <w:rStyle w:val="SubtleEmphasis"/>
        </w:rPr>
        <w:t>(</w:t>
      </w:r>
      <w:r>
        <w:rPr>
          <w:rStyle w:val="SubtleEmphasis"/>
        </w:rPr>
        <w:t>3</w:t>
      </w:r>
      <w:r w:rsidRPr="00D23D75">
        <w:rPr>
          <w:rStyle w:val="SubtleEmphasis"/>
        </w:rPr>
        <w:t>-way)</w:t>
      </w:r>
    </w:p>
    <w:p w:rsidR="00A24712" w:rsidRPr="0089759B" w:rsidRDefault="0089759B" w:rsidP="00A24712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Pr="009F3F60">
        <w:rPr>
          <w:b/>
          <w:lang w:val="it-IT" w:eastAsia="en-GB"/>
        </w:rPr>
        <w:t xml:space="preserve"> </w:t>
      </w:r>
      <w:r>
        <w:rPr>
          <w:b/>
          <w:lang w:val="it-IT" w:eastAsia="en-GB"/>
        </w:rPr>
        <w:t>supplementari esclusi</w:t>
      </w:r>
      <w:r w:rsidR="00A24712" w:rsidRPr="0089759B">
        <w:rPr>
          <w:lang w:val="it-IT" w:eastAsia="en-GB"/>
        </w:rPr>
        <w:t>.</w:t>
      </w:r>
    </w:p>
    <w:p w:rsidR="00A24712" w:rsidRPr="00DC2C9C" w:rsidRDefault="00A24712" w:rsidP="00A24712">
      <w:pPr>
        <w:pStyle w:val="Heading4"/>
        <w:rPr>
          <w:b w:val="0"/>
          <w:lang w:val="it-IT"/>
        </w:rPr>
      </w:pPr>
      <w:r w:rsidRPr="00DC2C9C">
        <w:rPr>
          <w:lang w:val="it-IT"/>
        </w:rPr>
        <w:t>Handicap</w:t>
      </w:r>
      <w:r w:rsidRPr="00DC2C9C">
        <w:rPr>
          <w:rStyle w:val="Heading4Char"/>
          <w:lang w:val="it-IT"/>
        </w:rPr>
        <w:t xml:space="preserve"> </w:t>
      </w:r>
      <w:r w:rsidRPr="00DC2C9C">
        <w:rPr>
          <w:rStyle w:val="SubtleEmphasis"/>
          <w:lang w:val="it-IT"/>
        </w:rPr>
        <w:t>(2-way)</w:t>
      </w:r>
    </w:p>
    <w:p w:rsidR="00A24712" w:rsidRPr="0089759B" w:rsidRDefault="0089759B" w:rsidP="00A24712">
      <w:pPr>
        <w:rPr>
          <w:lang w:val="it-IT" w:eastAsia="en-GB"/>
        </w:rPr>
      </w:pPr>
      <w:r w:rsidRPr="002F6682">
        <w:rPr>
          <w:lang w:val="it-IT" w:eastAsia="en-GB"/>
        </w:rPr>
        <w:t>Previsione del risultato della partita dopo che l’handicap è stato applicato</w:t>
      </w:r>
      <w:r w:rsidR="00A24712" w:rsidRPr="0089759B">
        <w:rPr>
          <w:bCs/>
          <w:lang w:val="it-IT" w:eastAsia="en-GB"/>
        </w:rPr>
        <w:t>.</w:t>
      </w:r>
    </w:p>
    <w:p w:rsidR="00A24712" w:rsidRPr="0089759B" w:rsidRDefault="0089759B" w:rsidP="00A24712">
      <w:pPr>
        <w:pStyle w:val="Heading4"/>
        <w:rPr>
          <w:lang w:val="it-IT"/>
        </w:rPr>
      </w:pPr>
      <w:r w:rsidRPr="002F6682">
        <w:rPr>
          <w:lang w:val="it-IT"/>
        </w:rPr>
        <w:t>1</w:t>
      </w:r>
      <w:r>
        <w:rPr>
          <w:lang w:val="it-IT"/>
        </w:rPr>
        <w:t>o Tempo</w:t>
      </w:r>
      <w:r w:rsidRPr="002F6682">
        <w:rPr>
          <w:lang w:val="it-IT"/>
        </w:rPr>
        <w:t xml:space="preserve"> – 1X2 </w:t>
      </w:r>
      <w:r w:rsidR="00A24712" w:rsidRPr="0089759B">
        <w:rPr>
          <w:rStyle w:val="SubtleEmphasis"/>
          <w:lang w:val="it-IT"/>
        </w:rPr>
        <w:t>(3-way)</w:t>
      </w:r>
    </w:p>
    <w:p w:rsidR="0089759B" w:rsidRPr="002F6682" w:rsidRDefault="00A31FDF" w:rsidP="0089759B">
      <w:pPr>
        <w:rPr>
          <w:lang w:val="it-IT" w:eastAsia="en-GB"/>
        </w:rPr>
      </w:pPr>
      <w:r>
        <w:rPr>
          <w:lang w:val="it-IT" w:eastAsia="en-GB"/>
        </w:rPr>
        <w:t xml:space="preserve">Previsione sul </w:t>
      </w:r>
      <w:r w:rsidR="0089759B">
        <w:rPr>
          <w:lang w:val="it-IT" w:eastAsia="en-GB"/>
        </w:rPr>
        <w:t>risultato del primo tempo</w:t>
      </w:r>
      <w:r w:rsidR="0089759B" w:rsidRPr="002F6682">
        <w:rPr>
          <w:lang w:val="it-IT" w:eastAsia="en-GB"/>
        </w:rPr>
        <w:t>.</w:t>
      </w:r>
    </w:p>
    <w:p w:rsidR="00A24712" w:rsidRPr="0089759B" w:rsidRDefault="0089759B" w:rsidP="00A24712">
      <w:pPr>
        <w:pStyle w:val="Heading4"/>
        <w:rPr>
          <w:lang w:val="it-IT"/>
        </w:rPr>
      </w:pPr>
      <w:r w:rsidRPr="002F6682">
        <w:rPr>
          <w:lang w:val="it-IT"/>
        </w:rPr>
        <w:t>1</w:t>
      </w:r>
      <w:r>
        <w:rPr>
          <w:lang w:val="it-IT"/>
        </w:rPr>
        <w:t>o Tempo</w:t>
      </w:r>
      <w:r w:rsidRPr="002F6682">
        <w:rPr>
          <w:lang w:val="it-IT"/>
        </w:rPr>
        <w:t xml:space="preserve"> </w:t>
      </w:r>
      <w:r w:rsidR="00A24712" w:rsidRPr="0089759B">
        <w:rPr>
          <w:lang w:val="it-IT"/>
        </w:rPr>
        <w:t>– Handicap</w:t>
      </w:r>
      <w:r w:rsidR="00A24712" w:rsidRPr="0089759B">
        <w:rPr>
          <w:rStyle w:val="Heading4Char"/>
          <w:lang w:val="it-IT"/>
        </w:rPr>
        <w:t xml:space="preserve"> </w:t>
      </w:r>
      <w:r w:rsidR="00A24712" w:rsidRPr="0089759B">
        <w:rPr>
          <w:rStyle w:val="SubtleEmphasis"/>
          <w:lang w:val="it-IT"/>
        </w:rPr>
        <w:t>(2-way)</w:t>
      </w:r>
    </w:p>
    <w:p w:rsidR="0089759B" w:rsidRPr="002F6682" w:rsidRDefault="0089759B" w:rsidP="0089759B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</w:t>
      </w:r>
      <w:r>
        <w:rPr>
          <w:lang w:val="it-IT" w:eastAsia="en-GB"/>
        </w:rPr>
        <w:t>del primo tempo</w:t>
      </w:r>
      <w:r w:rsidRPr="003D7EF8">
        <w:rPr>
          <w:lang w:val="it-IT" w:eastAsia="en-GB"/>
        </w:rPr>
        <w:t xml:space="preserve">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Pr="002F6682">
        <w:rPr>
          <w:bCs/>
          <w:lang w:val="it-IT" w:eastAsia="en-GB"/>
        </w:rPr>
        <w:t>.</w:t>
      </w:r>
    </w:p>
    <w:p w:rsidR="00A24712" w:rsidRPr="0089759B" w:rsidRDefault="0089759B" w:rsidP="00A24712">
      <w:pPr>
        <w:pStyle w:val="Heading4"/>
        <w:rPr>
          <w:lang w:val="it-IT"/>
        </w:rPr>
      </w:pPr>
      <w:r>
        <w:rPr>
          <w:lang w:val="it-IT"/>
        </w:rPr>
        <w:t>2o Tempo</w:t>
      </w:r>
      <w:r w:rsidRPr="002F6682">
        <w:rPr>
          <w:lang w:val="it-IT"/>
        </w:rPr>
        <w:t xml:space="preserve"> </w:t>
      </w:r>
      <w:r w:rsidR="00A24712" w:rsidRPr="0089759B">
        <w:rPr>
          <w:lang w:val="it-IT"/>
        </w:rPr>
        <w:t>– Handicap</w:t>
      </w:r>
      <w:r w:rsidR="00A24712" w:rsidRPr="0089759B">
        <w:rPr>
          <w:rStyle w:val="Heading4Char"/>
          <w:lang w:val="it-IT"/>
        </w:rPr>
        <w:t xml:space="preserve"> </w:t>
      </w:r>
      <w:r w:rsidR="00A24712" w:rsidRPr="0089759B">
        <w:rPr>
          <w:rStyle w:val="SubtleEmphasis"/>
          <w:lang w:val="it-IT"/>
        </w:rPr>
        <w:t>(2-way)</w:t>
      </w:r>
    </w:p>
    <w:p w:rsidR="00A24712" w:rsidRPr="0089759B" w:rsidRDefault="0089759B" w:rsidP="00A24712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</w:t>
      </w:r>
      <w:r>
        <w:rPr>
          <w:lang w:val="it-IT" w:eastAsia="en-GB"/>
        </w:rPr>
        <w:t>del secondo tempo</w:t>
      </w:r>
      <w:r w:rsidRPr="003D7EF8">
        <w:rPr>
          <w:lang w:val="it-IT" w:eastAsia="en-GB"/>
        </w:rPr>
        <w:t xml:space="preserve"> </w:t>
      </w:r>
      <w:r w:rsidRPr="0089759B">
        <w:rPr>
          <w:b/>
          <w:bCs/>
          <w:lang w:val="it-IT" w:eastAsia="en-GB"/>
        </w:rPr>
        <w:t xml:space="preserve">supplementari inclusi </w:t>
      </w:r>
      <w:r w:rsidRPr="003D7EF8">
        <w:rPr>
          <w:lang w:val="it-IT" w:eastAsia="en-GB"/>
        </w:rPr>
        <w:t xml:space="preserve">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="00A24712" w:rsidRPr="0089759B">
        <w:rPr>
          <w:bCs/>
          <w:lang w:val="it-IT" w:eastAsia="en-GB"/>
        </w:rPr>
        <w:t>.</w:t>
      </w:r>
    </w:p>
    <w:p w:rsidR="00A24712" w:rsidRPr="00E06A93" w:rsidRDefault="00E06A93" w:rsidP="00A24712">
      <w:pPr>
        <w:pStyle w:val="Heading4"/>
        <w:rPr>
          <w:lang w:val="it-IT"/>
        </w:rPr>
      </w:pPr>
      <w:r w:rsidRPr="00E06A93">
        <w:rPr>
          <w:lang w:val="it-IT"/>
        </w:rPr>
        <w:t>1o Tempo</w:t>
      </w:r>
      <w:r w:rsidR="00A24712" w:rsidRPr="00E06A93">
        <w:rPr>
          <w:lang w:val="it-IT"/>
        </w:rPr>
        <w:t>/</w:t>
      </w:r>
      <w:r w:rsidRPr="00E06A93">
        <w:rPr>
          <w:lang w:val="it-IT"/>
        </w:rPr>
        <w:t xml:space="preserve">Finale </w:t>
      </w:r>
      <w:r w:rsidR="00A24712" w:rsidRPr="00E06A93">
        <w:rPr>
          <w:rStyle w:val="SubtleEmphasis"/>
          <w:lang w:val="it-IT"/>
        </w:rPr>
        <w:t>(</w:t>
      </w:r>
      <w:r w:rsidR="00163191" w:rsidRPr="00E06A93">
        <w:rPr>
          <w:rStyle w:val="SubtleEmphasis"/>
          <w:lang w:val="it-IT"/>
        </w:rPr>
        <w:t>9</w:t>
      </w:r>
      <w:r w:rsidR="00A24712" w:rsidRPr="00E06A93">
        <w:rPr>
          <w:rStyle w:val="SubtleEmphasis"/>
          <w:lang w:val="it-IT"/>
        </w:rPr>
        <w:t>-way)</w:t>
      </w:r>
    </w:p>
    <w:p w:rsidR="00A24712" w:rsidRPr="00E06A93" w:rsidRDefault="007830C1" w:rsidP="00A24712">
      <w:pPr>
        <w:rPr>
          <w:lang w:val="it-IT"/>
        </w:rPr>
      </w:pPr>
      <w:r>
        <w:rPr>
          <w:lang w:val="it-IT" w:eastAsia="en-GB"/>
        </w:rPr>
        <w:t>Previsione del</w:t>
      </w:r>
      <w:r w:rsidR="00E06A93" w:rsidRPr="00D7200D">
        <w:rPr>
          <w:lang w:val="it-IT" w:eastAsia="en-GB"/>
        </w:rPr>
        <w:t xml:space="preserve"> risultato della partita sia al primo tempo che al finale </w:t>
      </w:r>
      <w:r w:rsidR="00E06A93">
        <w:rPr>
          <w:b/>
          <w:lang w:val="it-IT" w:eastAsia="en-GB"/>
        </w:rPr>
        <w:t>supplementari esclusi</w:t>
      </w:r>
      <w:r w:rsidR="00163191" w:rsidRPr="00E06A93">
        <w:rPr>
          <w:bCs/>
          <w:lang w:val="it-IT" w:eastAsia="en-GB"/>
        </w:rPr>
        <w:t>.</w:t>
      </w:r>
    </w:p>
    <w:p w:rsidR="00163191" w:rsidRPr="00AE143A" w:rsidRDefault="00AE143A" w:rsidP="00163191">
      <w:pPr>
        <w:pStyle w:val="Heading3"/>
        <w:rPr>
          <w:lang w:val="it-IT" w:eastAsia="en-GB"/>
        </w:rPr>
      </w:pPr>
      <w:r w:rsidRPr="00D7200D">
        <w:rPr>
          <w:lang w:val="it-IT" w:eastAsia="en-GB"/>
        </w:rPr>
        <w:t>Mercati dei Punti</w:t>
      </w:r>
    </w:p>
    <w:p w:rsidR="00163191" w:rsidRPr="00AE143A" w:rsidRDefault="00AE143A" w:rsidP="00163191">
      <w:pPr>
        <w:pStyle w:val="Heading4"/>
        <w:rPr>
          <w:rStyle w:val="SubtleEmphasis"/>
          <w:i w:val="0"/>
          <w:lang w:val="it-IT"/>
        </w:rPr>
      </w:pPr>
      <w:r w:rsidRPr="00D7200D">
        <w:rPr>
          <w:lang w:val="it-IT"/>
        </w:rPr>
        <w:t xml:space="preserve">Totali </w:t>
      </w:r>
      <w:r w:rsidR="00163191" w:rsidRPr="00AE143A">
        <w:rPr>
          <w:rStyle w:val="SubtleEmphasis"/>
          <w:lang w:val="it-IT"/>
        </w:rPr>
        <w:t>(2-way)</w:t>
      </w:r>
    </w:p>
    <w:p w:rsidR="00AE143A" w:rsidRPr="00D7200D" w:rsidRDefault="00AE143A" w:rsidP="00AE143A">
      <w:pPr>
        <w:rPr>
          <w:lang w:val="it-IT" w:eastAsia="en-GB"/>
        </w:rPr>
      </w:pPr>
      <w:r>
        <w:rPr>
          <w:lang w:val="it-IT" w:eastAsia="en-GB"/>
        </w:rPr>
        <w:t>Previsione sul numero totale di punti realizzati nella partita</w:t>
      </w:r>
      <w:r w:rsidRPr="00D7200D">
        <w:rPr>
          <w:lang w:val="it-IT" w:eastAsia="en-GB"/>
        </w:rPr>
        <w:t>.</w:t>
      </w:r>
    </w:p>
    <w:p w:rsidR="00163191" w:rsidRPr="00AE143A" w:rsidRDefault="00AE143A" w:rsidP="00163191">
      <w:pPr>
        <w:pStyle w:val="Heading4"/>
        <w:rPr>
          <w:rStyle w:val="SubtleEmphasis"/>
          <w:i w:val="0"/>
          <w:iCs/>
          <w:color w:val="000000" w:themeColor="text1"/>
          <w:sz w:val="22"/>
          <w:lang w:val="it-IT"/>
        </w:rPr>
      </w:pPr>
      <w:r w:rsidRPr="00D7200D">
        <w:rPr>
          <w:lang w:val="it-IT"/>
        </w:rPr>
        <w:t xml:space="preserve">1o Tempo – Totali </w:t>
      </w:r>
      <w:r w:rsidR="00163191" w:rsidRPr="00AE143A">
        <w:rPr>
          <w:rStyle w:val="SubtleEmphasis"/>
          <w:lang w:val="it-IT"/>
        </w:rPr>
        <w:t>(2-way)</w:t>
      </w:r>
    </w:p>
    <w:p w:rsidR="00AE143A" w:rsidRPr="00D7200D" w:rsidRDefault="00AE143A" w:rsidP="00AE143A">
      <w:pPr>
        <w:rPr>
          <w:lang w:val="it-IT" w:eastAsia="en-GB"/>
        </w:rPr>
      </w:pPr>
      <w:r>
        <w:rPr>
          <w:lang w:val="it-IT" w:eastAsia="en-GB"/>
        </w:rPr>
        <w:t>Previsione sul numero totale di punti realizzati nel primo tempo</w:t>
      </w:r>
      <w:r w:rsidRPr="00D7200D">
        <w:rPr>
          <w:lang w:val="it-IT" w:eastAsia="en-GB"/>
        </w:rPr>
        <w:t>.</w:t>
      </w:r>
    </w:p>
    <w:p w:rsidR="00163191" w:rsidRPr="00AE143A" w:rsidRDefault="00AE143A" w:rsidP="00163191">
      <w:pPr>
        <w:pStyle w:val="Heading4"/>
        <w:rPr>
          <w:rStyle w:val="SubtleEmphasis"/>
          <w:i w:val="0"/>
          <w:iCs/>
          <w:color w:val="000000" w:themeColor="text1"/>
          <w:sz w:val="22"/>
          <w:lang w:val="it-IT"/>
        </w:rPr>
      </w:pPr>
      <w:r>
        <w:rPr>
          <w:lang w:val="it-IT"/>
        </w:rPr>
        <w:t>2</w:t>
      </w:r>
      <w:r w:rsidRPr="00D7200D">
        <w:rPr>
          <w:lang w:val="it-IT"/>
        </w:rPr>
        <w:t xml:space="preserve">o Tempo – Totali </w:t>
      </w:r>
      <w:r w:rsidR="00163191" w:rsidRPr="00AE143A">
        <w:rPr>
          <w:rStyle w:val="SubtleEmphasis"/>
          <w:lang w:val="it-IT"/>
        </w:rPr>
        <w:t>(2-way)</w:t>
      </w:r>
    </w:p>
    <w:p w:rsidR="00163191" w:rsidRPr="00AE143A" w:rsidRDefault="00AE143A" w:rsidP="00163191">
      <w:pPr>
        <w:rPr>
          <w:lang w:val="it-IT" w:eastAsia="en-GB"/>
        </w:rPr>
      </w:pPr>
      <w:r>
        <w:rPr>
          <w:lang w:val="it-IT" w:eastAsia="en-GB"/>
        </w:rPr>
        <w:t>Previsione sul numero totale di punti realizzati nel secondo tempo</w:t>
      </w:r>
      <w:r w:rsidRPr="00AE143A">
        <w:rPr>
          <w:b/>
          <w:lang w:val="it-IT" w:eastAsia="en-GB"/>
        </w:rPr>
        <w:t xml:space="preserve"> </w:t>
      </w:r>
      <w:r>
        <w:rPr>
          <w:b/>
          <w:lang w:val="it-IT" w:eastAsia="en-GB"/>
        </w:rPr>
        <w:t>supplementari inclusi</w:t>
      </w:r>
      <w:r w:rsidR="00163191" w:rsidRPr="00AE143A">
        <w:rPr>
          <w:lang w:val="it-IT" w:eastAsia="en-GB"/>
        </w:rPr>
        <w:t>.</w:t>
      </w:r>
    </w:p>
    <w:p w:rsidR="00163191" w:rsidRPr="00AE143A" w:rsidRDefault="00AE143A" w:rsidP="00163191">
      <w:pPr>
        <w:pStyle w:val="Heading4"/>
        <w:rPr>
          <w:rStyle w:val="SubtleEmphasis"/>
          <w:i w:val="0"/>
          <w:iCs/>
          <w:color w:val="000000" w:themeColor="text1"/>
          <w:sz w:val="22"/>
          <w:lang w:val="it-IT"/>
        </w:rPr>
      </w:pPr>
      <w:r>
        <w:rPr>
          <w:lang w:val="it-IT"/>
        </w:rPr>
        <w:t xml:space="preserve">Quarto con il più alto punteggio </w:t>
      </w:r>
      <w:r w:rsidR="00163191" w:rsidRPr="00AE143A">
        <w:rPr>
          <w:rStyle w:val="SubtleEmphasis"/>
          <w:lang w:val="it-IT"/>
        </w:rPr>
        <w:t>(5-way)</w:t>
      </w:r>
    </w:p>
    <w:p w:rsidR="00163191" w:rsidRPr="00AE143A" w:rsidRDefault="00AE143A" w:rsidP="00163191">
      <w:pPr>
        <w:rPr>
          <w:lang w:val="it-IT"/>
        </w:rPr>
      </w:pPr>
      <w:r>
        <w:rPr>
          <w:lang w:val="it-IT"/>
        </w:rPr>
        <w:t>Previsione su quale quarto della partita avrà il maggior numero di punti realizzati</w:t>
      </w:r>
      <w:r w:rsidRPr="00D7200D">
        <w:rPr>
          <w:lang w:val="it-IT"/>
        </w:rPr>
        <w:t xml:space="preserve"> </w:t>
      </w:r>
      <w:r>
        <w:rPr>
          <w:b/>
          <w:lang w:val="it-IT"/>
        </w:rPr>
        <w:t>supplementari esclusi</w:t>
      </w:r>
      <w:r w:rsidRPr="00D7200D">
        <w:rPr>
          <w:lang w:val="it-IT"/>
        </w:rPr>
        <w:t>.</w:t>
      </w:r>
    </w:p>
    <w:p w:rsidR="00163191" w:rsidRPr="00DC2C9C" w:rsidRDefault="00AE143A" w:rsidP="00163191">
      <w:pPr>
        <w:pStyle w:val="Heading4"/>
        <w:rPr>
          <w:rStyle w:val="SubtleEmphasis"/>
          <w:i w:val="0"/>
          <w:lang w:val="it-IT"/>
        </w:rPr>
      </w:pPr>
      <w:r w:rsidRPr="00D7200D">
        <w:rPr>
          <w:lang w:val="it-IT"/>
        </w:rPr>
        <w:t>Ci saranno i Supplementari</w:t>
      </w:r>
      <w:r w:rsidR="007F03AD" w:rsidRPr="00DC2C9C">
        <w:rPr>
          <w:lang w:val="it-IT"/>
        </w:rPr>
        <w:t>?</w:t>
      </w:r>
      <w:r w:rsidR="00163191" w:rsidRPr="00DC2C9C">
        <w:rPr>
          <w:lang w:val="it-IT"/>
        </w:rPr>
        <w:t xml:space="preserve"> </w:t>
      </w:r>
      <w:r w:rsidR="00163191" w:rsidRPr="00DC2C9C">
        <w:rPr>
          <w:rStyle w:val="SubtleEmphasis"/>
          <w:lang w:val="it-IT"/>
        </w:rPr>
        <w:t>(2-way)</w:t>
      </w:r>
    </w:p>
    <w:p w:rsidR="00AE143A" w:rsidRPr="003D3384" w:rsidRDefault="00AE143A" w:rsidP="00AE143A">
      <w:pPr>
        <w:rPr>
          <w:lang w:val="it-IT" w:eastAsia="en-GB"/>
        </w:rPr>
      </w:pPr>
      <w:r w:rsidRPr="003D3384">
        <w:rPr>
          <w:lang w:val="it-IT" w:eastAsia="en-GB"/>
        </w:rPr>
        <w:t>Previsione sulla disputa o meno dei tempi supplementari.</w:t>
      </w:r>
    </w:p>
    <w:p w:rsidR="007F03AD" w:rsidRPr="00AE143A" w:rsidRDefault="00AE143A" w:rsidP="007F03AD">
      <w:pPr>
        <w:pStyle w:val="Heading4"/>
        <w:rPr>
          <w:lang w:val="it-IT" w:eastAsia="en-GB"/>
        </w:rPr>
      </w:pPr>
      <w:r w:rsidRPr="00D7200D">
        <w:rPr>
          <w:lang w:val="it-IT"/>
        </w:rPr>
        <w:t xml:space="preserve">Pari/Dispari </w:t>
      </w:r>
      <w:r w:rsidR="007F03AD" w:rsidRPr="00AE143A">
        <w:rPr>
          <w:rStyle w:val="SubtleEmphasis"/>
          <w:lang w:val="it-IT"/>
        </w:rPr>
        <w:t>(2-way)</w:t>
      </w:r>
    </w:p>
    <w:p w:rsidR="007F03AD" w:rsidRPr="00AE143A" w:rsidRDefault="00AE143A" w:rsidP="007F03AD">
      <w:pPr>
        <w:rPr>
          <w:lang w:val="it-IT"/>
        </w:rPr>
      </w:pPr>
      <w:r w:rsidRPr="00D7200D">
        <w:rPr>
          <w:lang w:val="it-IT" w:eastAsia="en-GB"/>
        </w:rPr>
        <w:t>Previsione se il numero totale di punti realizzati nella partita sarà pari o dispari</w:t>
      </w:r>
      <w:r w:rsidRPr="00D7200D">
        <w:rPr>
          <w:lang w:val="it-IT"/>
        </w:rPr>
        <w:t>.</w:t>
      </w:r>
    </w:p>
    <w:p w:rsidR="007F03AD" w:rsidRPr="00AE143A" w:rsidRDefault="00AE143A" w:rsidP="007F03AD">
      <w:pPr>
        <w:pStyle w:val="Heading4"/>
        <w:rPr>
          <w:lang w:val="it-IT"/>
        </w:rPr>
      </w:pPr>
      <w:r w:rsidRPr="00D7200D">
        <w:rPr>
          <w:lang w:val="it-IT"/>
        </w:rPr>
        <w:t xml:space="preserve">Pari/Dispari </w:t>
      </w:r>
      <w:r>
        <w:rPr>
          <w:lang w:val="it-IT"/>
        </w:rPr>
        <w:t>dopo i Tempi Regolamentari</w:t>
      </w:r>
      <w:r w:rsidR="007F03AD" w:rsidRPr="00AE143A">
        <w:rPr>
          <w:lang w:val="it-IT"/>
        </w:rPr>
        <w:t xml:space="preserve"> </w:t>
      </w:r>
      <w:r w:rsidR="007F03AD" w:rsidRPr="00AE143A">
        <w:rPr>
          <w:rStyle w:val="SubtleEmphasis"/>
          <w:lang w:val="it-IT"/>
        </w:rPr>
        <w:t>(</w:t>
      </w:r>
      <w:r w:rsidR="00866D34" w:rsidRPr="00AE143A">
        <w:rPr>
          <w:rStyle w:val="SubtleEmphasis"/>
          <w:lang w:val="it-IT"/>
        </w:rPr>
        <w:t>2</w:t>
      </w:r>
      <w:r w:rsidR="007F03AD" w:rsidRPr="00AE143A">
        <w:rPr>
          <w:rStyle w:val="SubtleEmphasis"/>
          <w:lang w:val="it-IT"/>
        </w:rPr>
        <w:t>-way)</w:t>
      </w:r>
    </w:p>
    <w:p w:rsidR="007F03AD" w:rsidRPr="00AE143A" w:rsidRDefault="00AE143A" w:rsidP="007F03AD">
      <w:pPr>
        <w:rPr>
          <w:lang w:val="it-IT"/>
        </w:rPr>
      </w:pPr>
      <w:r w:rsidRPr="00D7200D">
        <w:rPr>
          <w:lang w:val="it-IT" w:eastAsia="en-GB"/>
        </w:rPr>
        <w:t xml:space="preserve">Previsione se il numero totale di punti realizzati nella partita </w:t>
      </w:r>
      <w:r>
        <w:rPr>
          <w:b/>
          <w:lang w:val="it-IT"/>
        </w:rPr>
        <w:t>supplementari esclusi</w:t>
      </w:r>
      <w:r w:rsidRPr="00AE143A">
        <w:rPr>
          <w:lang w:val="it-IT" w:eastAsia="en-GB"/>
        </w:rPr>
        <w:t xml:space="preserve"> </w:t>
      </w:r>
      <w:r w:rsidRPr="00D7200D">
        <w:rPr>
          <w:lang w:val="it-IT" w:eastAsia="en-GB"/>
        </w:rPr>
        <w:t>sarà pari o dispari</w:t>
      </w:r>
      <w:r w:rsidR="007F03AD" w:rsidRPr="00AE143A">
        <w:rPr>
          <w:lang w:val="it-IT"/>
        </w:rPr>
        <w:t>.</w:t>
      </w:r>
    </w:p>
    <w:p w:rsidR="007F03AD" w:rsidRPr="00AE143A" w:rsidRDefault="00AE143A" w:rsidP="007F03AD">
      <w:pPr>
        <w:pStyle w:val="Heading4"/>
        <w:rPr>
          <w:lang w:val="it-IT"/>
        </w:rPr>
      </w:pPr>
      <w:r w:rsidRPr="007B106A">
        <w:rPr>
          <w:lang w:val="it-IT"/>
        </w:rPr>
        <w:t xml:space="preserve">1o tempo – </w:t>
      </w:r>
      <w:r w:rsidRPr="00D7200D">
        <w:rPr>
          <w:lang w:val="it-IT"/>
        </w:rPr>
        <w:t xml:space="preserve">Pari/Dispari </w:t>
      </w:r>
      <w:r w:rsidR="007F03AD" w:rsidRPr="00AE143A">
        <w:rPr>
          <w:rStyle w:val="SubtleEmphasis"/>
          <w:lang w:val="it-IT"/>
        </w:rPr>
        <w:t>(2-way)</w:t>
      </w:r>
    </w:p>
    <w:p w:rsidR="007F03AD" w:rsidRPr="00AE143A" w:rsidRDefault="00AE143A" w:rsidP="007F03AD">
      <w:pPr>
        <w:rPr>
          <w:lang w:val="it-IT" w:eastAsia="en-GB"/>
        </w:rPr>
      </w:pPr>
      <w:r w:rsidRPr="00D7200D">
        <w:rPr>
          <w:lang w:val="it-IT" w:eastAsia="en-GB"/>
        </w:rPr>
        <w:t xml:space="preserve">Previsione se il numero totale di punti realizzati </w:t>
      </w:r>
      <w:r>
        <w:rPr>
          <w:lang w:val="it-IT" w:eastAsia="en-GB"/>
        </w:rPr>
        <w:t xml:space="preserve">nel primo tempo </w:t>
      </w:r>
      <w:r w:rsidRPr="00D7200D">
        <w:rPr>
          <w:lang w:val="it-IT" w:eastAsia="en-GB"/>
        </w:rPr>
        <w:t>sarà pari o dispari</w:t>
      </w:r>
      <w:r w:rsidRPr="00D7200D">
        <w:rPr>
          <w:lang w:val="it-IT"/>
        </w:rPr>
        <w:t>.</w:t>
      </w:r>
    </w:p>
    <w:p w:rsidR="009D1359" w:rsidRPr="00AE143A" w:rsidRDefault="00C0658F" w:rsidP="00484E7C">
      <w:pPr>
        <w:pStyle w:val="Heading2"/>
        <w:rPr>
          <w:lang w:val="it-IT" w:eastAsia="en-GB"/>
        </w:rPr>
      </w:pPr>
      <w:r w:rsidRPr="00AE143A">
        <w:rPr>
          <w:lang w:val="it-IT" w:eastAsia="en-GB"/>
        </w:rPr>
        <w:t>FOOTBALL AUSTRALIANO</w:t>
      </w:r>
    </w:p>
    <w:p w:rsidR="002872DA" w:rsidRPr="00AE143A" w:rsidRDefault="00AE143A" w:rsidP="002872DA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inclusi i supplementari,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2872DA" w:rsidRDefault="00AE143A" w:rsidP="002872DA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AE143A" w:rsidRPr="001C7B57" w:rsidRDefault="00AE143A" w:rsidP="00AE143A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096953" w:rsidRPr="0065782E" w:rsidRDefault="00AE143A" w:rsidP="00096953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</w:t>
      </w:r>
      <w:r w:rsidR="0097282A">
        <w:rPr>
          <w:lang w:val="it-IT" w:eastAsia="en-GB"/>
        </w:rPr>
        <w:t>ata o rinviata verrà considerata</w:t>
      </w:r>
      <w:r w:rsidRPr="001C7B57">
        <w:rPr>
          <w:lang w:val="it-IT" w:eastAsia="en-GB"/>
        </w:rPr>
        <w:t xml:space="preserve"> come nulla a meno </w:t>
      </w:r>
      <w:r w:rsidR="00096953" w:rsidRPr="0065782E">
        <w:rPr>
          <w:lang w:val="it-IT" w:eastAsia="en-GB"/>
        </w:rPr>
        <w:t xml:space="preserve">che non venga </w:t>
      </w:r>
      <w:r w:rsidR="00096953">
        <w:rPr>
          <w:lang w:val="it-IT" w:eastAsia="en-GB"/>
        </w:rPr>
        <w:t xml:space="preserve">rigiocata </w:t>
      </w:r>
      <w:r w:rsidR="00096953" w:rsidRPr="0065782E">
        <w:rPr>
          <w:lang w:val="it-IT" w:eastAsia="en-GB"/>
        </w:rPr>
        <w:t>entro 48 ore dall'orario d'inizio previsto</w:t>
      </w:r>
      <w:r w:rsidR="00096953">
        <w:rPr>
          <w:lang w:val="it-IT" w:eastAsia="en-GB"/>
        </w:rPr>
        <w:t>.</w:t>
      </w:r>
    </w:p>
    <w:p w:rsidR="002872DA" w:rsidRPr="00AE143A" w:rsidRDefault="00AE143A" w:rsidP="002872DA">
      <w:pPr>
        <w:pStyle w:val="Heading3"/>
        <w:rPr>
          <w:lang w:val="it-IT" w:eastAsia="en-GB"/>
        </w:rPr>
      </w:pPr>
      <w:r w:rsidRPr="00AE143A">
        <w:rPr>
          <w:lang w:val="it-IT" w:eastAsia="en-GB"/>
        </w:rPr>
        <w:t>Match Non Giocati ma Quotati</w:t>
      </w:r>
    </w:p>
    <w:p w:rsidR="002872DA" w:rsidRPr="00AE143A" w:rsidRDefault="00AE143A" w:rsidP="002872DA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</w:t>
      </w:r>
      <w:r w:rsidR="007830C1">
        <w:rPr>
          <w:lang w:val="it-IT" w:eastAsia="en-GB"/>
        </w:rPr>
        <w:t>a ancora assegnata come tale</w:t>
      </w:r>
      <w:r w:rsidR="0060325D">
        <w:rPr>
          <w:lang w:val="it-IT" w:eastAsia="en-GB"/>
        </w:rPr>
        <w:t>.</w:t>
      </w:r>
    </w:p>
    <w:p w:rsidR="00AE143A" w:rsidRPr="001C7B57" w:rsidRDefault="00AE143A" w:rsidP="00AE143A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lastRenderedPageBreak/>
        <w:t xml:space="preserve">Se la squadra di casa e la squadra ospite </w:t>
      </w:r>
      <w:r>
        <w:rPr>
          <w:lang w:val="it-IT"/>
        </w:rPr>
        <w:t>giocano a campi invertiti</w:t>
      </w:r>
      <w:r w:rsidRPr="001C7B57">
        <w:rPr>
          <w:lang w:val="it-IT"/>
        </w:rPr>
        <w:t xml:space="preserve">, le scommesse </w:t>
      </w:r>
      <w:r>
        <w:rPr>
          <w:lang w:val="it-IT"/>
        </w:rPr>
        <w:t>basate sul programma originale</w:t>
      </w:r>
      <w:r w:rsidRPr="001C7B57">
        <w:rPr>
          <w:lang w:val="it-IT"/>
        </w:rPr>
        <w:t xml:space="preserve"> saranno annullate</w:t>
      </w:r>
      <w:r>
        <w:rPr>
          <w:lang w:val="it-IT"/>
        </w:rPr>
        <w:t>.</w:t>
      </w:r>
    </w:p>
    <w:p w:rsidR="002872DA" w:rsidRPr="00AE143A" w:rsidRDefault="00AE143A" w:rsidP="002872DA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2872DA" w:rsidRPr="00AE143A" w:rsidRDefault="00AE143A" w:rsidP="002872DA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2872DA" w:rsidRPr="00AE143A">
        <w:rPr>
          <w:rStyle w:val="SubtleEmphasis"/>
          <w:lang w:val="it-IT"/>
        </w:rPr>
        <w:t>(2-way)</w:t>
      </w:r>
    </w:p>
    <w:p w:rsidR="00AE143A" w:rsidRPr="009F3F60" w:rsidRDefault="00AE143A" w:rsidP="00AE143A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partita.</w:t>
      </w:r>
    </w:p>
    <w:p w:rsidR="009D1359" w:rsidRPr="00AE143A" w:rsidRDefault="009D1359" w:rsidP="00484E7C">
      <w:pPr>
        <w:pStyle w:val="Heading2"/>
        <w:rPr>
          <w:lang w:val="it-IT" w:eastAsia="en-GB"/>
        </w:rPr>
      </w:pPr>
      <w:r w:rsidRPr="00AE143A">
        <w:rPr>
          <w:lang w:val="it-IT" w:eastAsia="en-GB"/>
        </w:rPr>
        <w:t>BANDY</w:t>
      </w:r>
    </w:p>
    <w:p w:rsidR="00AE143A" w:rsidRPr="001C7B57" w:rsidRDefault="00AE143A" w:rsidP="00AE143A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supplementari esclusi,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2872DA" w:rsidRDefault="00AE143A" w:rsidP="002872DA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AE143A" w:rsidRPr="001C7B57" w:rsidRDefault="00AE143A" w:rsidP="00AE143A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9040DB" w:rsidRPr="0065782E" w:rsidRDefault="00AE143A" w:rsidP="009040DB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</w:t>
      </w:r>
      <w:r w:rsidR="0097282A">
        <w:rPr>
          <w:lang w:val="it-IT" w:eastAsia="en-GB"/>
        </w:rPr>
        <w:t>ata o rinviata verrà considerata</w:t>
      </w:r>
      <w:r w:rsidRPr="001C7B57">
        <w:rPr>
          <w:lang w:val="it-IT" w:eastAsia="en-GB"/>
        </w:rPr>
        <w:t xml:space="preserve"> come nulla a meno che </w:t>
      </w:r>
      <w:r w:rsidR="009040DB" w:rsidRPr="0065782E">
        <w:rPr>
          <w:lang w:val="it-IT" w:eastAsia="en-GB"/>
        </w:rPr>
        <w:t xml:space="preserve">non venga </w:t>
      </w:r>
      <w:r w:rsidR="009040DB">
        <w:rPr>
          <w:lang w:val="it-IT" w:eastAsia="en-GB"/>
        </w:rPr>
        <w:t xml:space="preserve">rigiocata </w:t>
      </w:r>
      <w:r w:rsidR="009040DB" w:rsidRPr="0065782E">
        <w:rPr>
          <w:lang w:val="it-IT" w:eastAsia="en-GB"/>
        </w:rPr>
        <w:t>entro 48 ore dall'orario d'inizio previsto</w:t>
      </w:r>
      <w:r w:rsidR="009040DB">
        <w:rPr>
          <w:lang w:val="it-IT" w:eastAsia="en-GB"/>
        </w:rPr>
        <w:t>.</w:t>
      </w:r>
    </w:p>
    <w:p w:rsidR="002872DA" w:rsidRPr="00AE143A" w:rsidRDefault="00AE143A" w:rsidP="002872DA">
      <w:pPr>
        <w:pStyle w:val="Heading3"/>
        <w:rPr>
          <w:lang w:val="it-IT" w:eastAsia="en-GB"/>
        </w:rPr>
      </w:pPr>
      <w:r w:rsidRPr="00AE143A">
        <w:rPr>
          <w:lang w:val="it-IT" w:eastAsia="en-GB"/>
        </w:rPr>
        <w:t>Match Non Giocati ma Quotati</w:t>
      </w:r>
    </w:p>
    <w:p w:rsidR="00AE143A" w:rsidRPr="001C7B57" w:rsidRDefault="00AE143A" w:rsidP="00AE143A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</w:t>
      </w:r>
      <w:r w:rsidR="00226C9F">
        <w:rPr>
          <w:lang w:val="it-IT" w:eastAsia="en-GB"/>
        </w:rPr>
        <w:t>a ancora assegnata come tale</w:t>
      </w:r>
      <w:r w:rsidR="0060325D">
        <w:rPr>
          <w:lang w:val="it-IT" w:eastAsia="en-GB"/>
        </w:rPr>
        <w:t>.</w:t>
      </w:r>
    </w:p>
    <w:p w:rsidR="00AE143A" w:rsidRPr="001C7B57" w:rsidRDefault="00AE143A" w:rsidP="00AE143A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la squadra di casa e la squadra ospite per una gara giocano la partita in casa della squadra ospite, le scommesse resteranno valide se la squadra di cas</w:t>
      </w:r>
      <w:r>
        <w:rPr>
          <w:lang w:val="it-IT"/>
        </w:rPr>
        <w:t>a rimane ufficialmente designata</w:t>
      </w:r>
      <w:r w:rsidRPr="001C7B57">
        <w:rPr>
          <w:lang w:val="it-IT"/>
        </w:rPr>
        <w:t xml:space="preserve"> come tale, altrimenti saranno annullate</w:t>
      </w:r>
      <w:r>
        <w:rPr>
          <w:lang w:val="it-IT"/>
        </w:rPr>
        <w:t>.</w:t>
      </w:r>
    </w:p>
    <w:p w:rsidR="002872DA" w:rsidRPr="00AE143A" w:rsidRDefault="00AE143A" w:rsidP="002872DA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2872DA" w:rsidRPr="00AE143A" w:rsidRDefault="00AE143A" w:rsidP="002872DA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2872DA" w:rsidRPr="00AE143A">
        <w:rPr>
          <w:rStyle w:val="SubtleEmphasis"/>
          <w:lang w:val="it-IT"/>
        </w:rPr>
        <w:t>(3-way)</w:t>
      </w:r>
    </w:p>
    <w:p w:rsidR="002872DA" w:rsidRPr="00AE143A" w:rsidRDefault="00AE143A" w:rsidP="002872DA">
      <w:pPr>
        <w:rPr>
          <w:lang w:val="it-IT" w:eastAsia="en-GB"/>
        </w:rPr>
      </w:pPr>
      <w:r>
        <w:rPr>
          <w:lang w:val="it-IT" w:eastAsia="en-GB"/>
        </w:rPr>
        <w:t>Previs</w:t>
      </w:r>
      <w:r w:rsidRPr="009F3F60">
        <w:rPr>
          <w:lang w:val="it-IT" w:eastAsia="en-GB"/>
        </w:rPr>
        <w:t>ione sul risultato della partita</w:t>
      </w:r>
      <w:r w:rsidR="002872DA" w:rsidRPr="00AE143A">
        <w:rPr>
          <w:lang w:val="it-IT" w:eastAsia="en-GB"/>
        </w:rPr>
        <w:t>.</w:t>
      </w:r>
    </w:p>
    <w:p w:rsidR="00835B4A" w:rsidRPr="006569F6" w:rsidRDefault="00861D17" w:rsidP="00484E7C">
      <w:pPr>
        <w:pStyle w:val="Heading2"/>
        <w:rPr>
          <w:lang w:val="en-US" w:eastAsia="en-GB"/>
        </w:rPr>
      </w:pPr>
      <w:r w:rsidRPr="006569F6">
        <w:rPr>
          <w:lang w:val="en-US" w:eastAsia="en-GB"/>
        </w:rPr>
        <w:t>BASEBALL</w:t>
      </w:r>
    </w:p>
    <w:p w:rsidR="00941430" w:rsidRPr="00AE143A" w:rsidRDefault="00AE143A" w:rsidP="00941430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 w:rsidR="00941430" w:rsidRPr="00AE143A">
        <w:rPr>
          <w:b/>
          <w:lang w:val="it-IT"/>
        </w:rPr>
        <w:t>incl</w:t>
      </w:r>
      <w:r w:rsidRPr="00AE143A">
        <w:rPr>
          <w:b/>
          <w:lang w:val="it-IT"/>
        </w:rPr>
        <w:t xml:space="preserve">usi gli </w:t>
      </w:r>
      <w:r w:rsidR="00A86868" w:rsidRPr="00AE143A">
        <w:rPr>
          <w:b/>
          <w:lang w:val="it-IT"/>
        </w:rPr>
        <w:t>extra inning</w:t>
      </w:r>
      <w:r>
        <w:rPr>
          <w:b/>
          <w:lang w:val="it-IT"/>
        </w:rPr>
        <w:t>,</w:t>
      </w:r>
      <w:r w:rsidR="00941430" w:rsidRPr="00AE143A">
        <w:rPr>
          <w:lang w:val="it-IT"/>
        </w:rPr>
        <w:t xml:space="preserve">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941430" w:rsidRDefault="00AE143A" w:rsidP="00941430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941430" w:rsidRPr="00AE143A" w:rsidRDefault="00AE143A" w:rsidP="00941430">
      <w:pPr>
        <w:pStyle w:val="ListParagraph"/>
        <w:numPr>
          <w:ilvl w:val="0"/>
          <w:numId w:val="37"/>
        </w:numPr>
        <w:rPr>
          <w:lang w:val="it-IT"/>
        </w:rPr>
      </w:pPr>
      <w:r w:rsidRPr="00AE143A">
        <w:rPr>
          <w:lang w:val="it-IT"/>
        </w:rPr>
        <w:t>Se una partita viene sospesa, in qualsiasi momento, tutte le scommesse sono nulle, a meno che la partita non sia</w:t>
      </w:r>
      <w:r>
        <w:rPr>
          <w:lang w:val="it-IT"/>
        </w:rPr>
        <w:t xml:space="preserve"> posticipata al giorno dopo come parte di</w:t>
      </w:r>
      <w:r w:rsidR="005B01A1">
        <w:rPr>
          <w:lang w:val="it-IT"/>
        </w:rPr>
        <w:t xml:space="preserve"> una miniserie.</w:t>
      </w:r>
    </w:p>
    <w:p w:rsidR="009040DB" w:rsidRPr="009040DB" w:rsidRDefault="005B01A1" w:rsidP="0060325D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9040DB">
        <w:rPr>
          <w:lang w:val="it-IT" w:eastAsia="en-GB"/>
        </w:rPr>
        <w:t>Una partita non gioc</w:t>
      </w:r>
      <w:r w:rsidR="0097282A" w:rsidRPr="009040DB">
        <w:rPr>
          <w:lang w:val="it-IT" w:eastAsia="en-GB"/>
        </w:rPr>
        <w:t>ata o rinviata verrà considerata</w:t>
      </w:r>
      <w:r w:rsidRPr="009040DB">
        <w:rPr>
          <w:lang w:val="it-IT" w:eastAsia="en-GB"/>
        </w:rPr>
        <w:t xml:space="preserve"> come nulla a meno</w:t>
      </w:r>
      <w:r w:rsidR="009040DB" w:rsidRPr="009040DB">
        <w:rPr>
          <w:lang w:val="it-IT" w:eastAsia="en-GB"/>
        </w:rPr>
        <w:t xml:space="preserve"> che non venga rigiocata entro 48 ore dall'orario d'inizio previsto.</w:t>
      </w:r>
    </w:p>
    <w:p w:rsidR="00941430" w:rsidRDefault="005B01A1" w:rsidP="00941430">
      <w:pPr>
        <w:pStyle w:val="Heading3"/>
        <w:rPr>
          <w:lang w:eastAsia="en-GB"/>
        </w:rPr>
      </w:pPr>
      <w:r>
        <w:rPr>
          <w:lang w:eastAsia="en-GB"/>
        </w:rPr>
        <w:t>Match Non Giocati ma Quotati</w:t>
      </w:r>
    </w:p>
    <w:p w:rsidR="005B01A1" w:rsidRPr="001C7B57" w:rsidRDefault="005B01A1" w:rsidP="005B01A1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</w:t>
      </w:r>
      <w:r w:rsidR="00226C9F">
        <w:rPr>
          <w:lang w:val="it-IT" w:eastAsia="en-GB"/>
        </w:rPr>
        <w:t>a ancora assegnata come tale</w:t>
      </w:r>
      <w:r w:rsidR="00571F0F">
        <w:rPr>
          <w:lang w:val="it-IT" w:eastAsia="en-GB"/>
        </w:rPr>
        <w:t>.</w:t>
      </w:r>
    </w:p>
    <w:p w:rsidR="005B01A1" w:rsidRPr="001C7B57" w:rsidRDefault="005B01A1" w:rsidP="005B01A1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 xml:space="preserve">Se la squadra di casa e la squadra ospite </w:t>
      </w:r>
      <w:r>
        <w:rPr>
          <w:lang w:val="it-IT"/>
        </w:rPr>
        <w:t>giocano a campi invertiti</w:t>
      </w:r>
      <w:r w:rsidRPr="001C7B57">
        <w:rPr>
          <w:lang w:val="it-IT"/>
        </w:rPr>
        <w:t xml:space="preserve">, le scommesse </w:t>
      </w:r>
      <w:r>
        <w:rPr>
          <w:lang w:val="it-IT"/>
        </w:rPr>
        <w:t>basate sul programma originale</w:t>
      </w:r>
      <w:r w:rsidRPr="001C7B57">
        <w:rPr>
          <w:lang w:val="it-IT"/>
        </w:rPr>
        <w:t xml:space="preserve"> saranno annullate</w:t>
      </w:r>
      <w:r>
        <w:rPr>
          <w:lang w:val="it-IT"/>
        </w:rPr>
        <w:t>.</w:t>
      </w:r>
    </w:p>
    <w:p w:rsidR="00A86868" w:rsidRPr="005B01A1" w:rsidRDefault="00DC2C9C" w:rsidP="00A86868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A86868" w:rsidRPr="005B01A1" w:rsidRDefault="005B01A1" w:rsidP="00A86868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A86868" w:rsidRPr="005B01A1">
        <w:rPr>
          <w:rStyle w:val="SubtleEmphasis"/>
          <w:lang w:val="it-IT"/>
        </w:rPr>
        <w:t>(2-way)</w:t>
      </w:r>
    </w:p>
    <w:p w:rsidR="00A86868" w:rsidRPr="005B01A1" w:rsidRDefault="005B01A1" w:rsidP="00A86868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A86868" w:rsidRPr="005B01A1">
        <w:rPr>
          <w:lang w:val="it-IT" w:eastAsia="en-GB"/>
        </w:rPr>
        <w:t>.</w:t>
      </w:r>
    </w:p>
    <w:p w:rsidR="00A86868" w:rsidRPr="00DC2C9C" w:rsidRDefault="00A86868" w:rsidP="00A86868">
      <w:pPr>
        <w:pStyle w:val="Heading4"/>
        <w:rPr>
          <w:b w:val="0"/>
          <w:lang w:val="it-IT"/>
        </w:rPr>
      </w:pPr>
      <w:r w:rsidRPr="00DC2C9C">
        <w:rPr>
          <w:lang w:val="it-IT"/>
        </w:rPr>
        <w:t>1X2</w:t>
      </w:r>
      <w:r w:rsidRPr="00DC2C9C">
        <w:rPr>
          <w:rStyle w:val="Heading4Char"/>
          <w:lang w:val="it-IT"/>
        </w:rPr>
        <w:t xml:space="preserve"> </w:t>
      </w:r>
      <w:r w:rsidRPr="00DC2C9C">
        <w:rPr>
          <w:rStyle w:val="SubtleEmphasis"/>
          <w:lang w:val="it-IT"/>
        </w:rPr>
        <w:t>(3-way)</w:t>
      </w:r>
    </w:p>
    <w:p w:rsidR="00A86868" w:rsidRPr="005B01A1" w:rsidRDefault="005B01A1" w:rsidP="00A86868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Pr="005B01A1">
        <w:rPr>
          <w:b/>
          <w:lang w:val="it-IT" w:eastAsia="en-GB"/>
        </w:rPr>
        <w:t xml:space="preserve"> </w:t>
      </w:r>
      <w:r>
        <w:rPr>
          <w:b/>
          <w:lang w:val="it-IT" w:eastAsia="en-GB"/>
        </w:rPr>
        <w:t xml:space="preserve">esclusi gli </w:t>
      </w:r>
      <w:r w:rsidR="00A86868" w:rsidRPr="005B01A1">
        <w:rPr>
          <w:b/>
          <w:lang w:val="it-IT" w:eastAsia="en-GB"/>
        </w:rPr>
        <w:t>extra inning</w:t>
      </w:r>
      <w:r w:rsidR="00A86868" w:rsidRPr="005B01A1">
        <w:rPr>
          <w:lang w:val="it-IT" w:eastAsia="en-GB"/>
        </w:rPr>
        <w:t>.</w:t>
      </w:r>
    </w:p>
    <w:p w:rsidR="00A86868" w:rsidRPr="00DC2C9C" w:rsidRDefault="00A86868" w:rsidP="00A86868">
      <w:pPr>
        <w:pStyle w:val="Heading4"/>
        <w:rPr>
          <w:b w:val="0"/>
          <w:lang w:val="it-IT"/>
        </w:rPr>
      </w:pPr>
      <w:r w:rsidRPr="00DC2C9C">
        <w:rPr>
          <w:lang w:val="it-IT"/>
        </w:rPr>
        <w:lastRenderedPageBreak/>
        <w:t>Handicap</w:t>
      </w:r>
      <w:r w:rsidRPr="00DC2C9C">
        <w:rPr>
          <w:rStyle w:val="Heading4Char"/>
          <w:lang w:val="it-IT"/>
        </w:rPr>
        <w:t xml:space="preserve"> </w:t>
      </w:r>
      <w:r w:rsidRPr="00DC2C9C">
        <w:rPr>
          <w:rStyle w:val="SubtleEmphasis"/>
          <w:lang w:val="it-IT"/>
        </w:rPr>
        <w:t>(2-way)</w:t>
      </w:r>
    </w:p>
    <w:p w:rsidR="005B01A1" w:rsidRPr="00B07452" w:rsidRDefault="005B01A1" w:rsidP="005B01A1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applicato.</w:t>
      </w:r>
    </w:p>
    <w:p w:rsidR="00A86868" w:rsidRPr="005B01A1" w:rsidRDefault="005B01A1" w:rsidP="00A86868">
      <w:pPr>
        <w:pStyle w:val="Heading4"/>
        <w:rPr>
          <w:b w:val="0"/>
          <w:lang w:val="it-IT"/>
        </w:rPr>
      </w:pPr>
      <w:r w:rsidRPr="00575B1A">
        <w:rPr>
          <w:lang w:val="it-IT"/>
        </w:rPr>
        <w:t>Margini di Vittoria</w:t>
      </w:r>
      <w:r w:rsidRPr="00575B1A">
        <w:rPr>
          <w:rStyle w:val="Heading4Char"/>
          <w:lang w:val="it-IT"/>
        </w:rPr>
        <w:t xml:space="preserve"> </w:t>
      </w:r>
      <w:r w:rsidR="00A86868" w:rsidRPr="005B01A1">
        <w:rPr>
          <w:rStyle w:val="SubtleEmphasis"/>
          <w:lang w:val="it-IT"/>
        </w:rPr>
        <w:t>(6-way)</w:t>
      </w:r>
    </w:p>
    <w:p w:rsidR="00A86868" w:rsidRPr="005B01A1" w:rsidRDefault="00A31FDF" w:rsidP="00A86868">
      <w:pPr>
        <w:rPr>
          <w:lang w:val="it-IT" w:eastAsia="en-GB"/>
        </w:rPr>
      </w:pPr>
      <w:r>
        <w:rPr>
          <w:lang w:val="it-IT" w:eastAsia="en-GB"/>
        </w:rPr>
        <w:t xml:space="preserve">Previsione sul </w:t>
      </w:r>
      <w:r w:rsidR="005B01A1" w:rsidRPr="00744583">
        <w:rPr>
          <w:lang w:val="it-IT" w:eastAsia="en-GB"/>
        </w:rPr>
        <w:t>margine di vittoria della squadra di casa</w:t>
      </w:r>
      <w:r w:rsidR="005B01A1">
        <w:rPr>
          <w:lang w:val="it-IT" w:eastAsia="en-GB"/>
        </w:rPr>
        <w:t xml:space="preserve"> o </w:t>
      </w:r>
      <w:r w:rsidR="005B01A1" w:rsidRPr="00744583">
        <w:rPr>
          <w:lang w:val="it-IT" w:eastAsia="en-GB"/>
        </w:rPr>
        <w:t>della squadra in trasferta</w:t>
      </w:r>
      <w:r w:rsidR="00A86868" w:rsidRPr="005B01A1">
        <w:rPr>
          <w:lang w:val="it-IT" w:eastAsia="en-GB"/>
        </w:rPr>
        <w:t>.</w:t>
      </w:r>
    </w:p>
    <w:p w:rsidR="00A86868" w:rsidRPr="00DC2C9C" w:rsidRDefault="00B3676D" w:rsidP="00A86868">
      <w:pPr>
        <w:pStyle w:val="Heading4"/>
        <w:rPr>
          <w:rStyle w:val="SubtleEmphasis"/>
          <w:i w:val="0"/>
          <w:lang w:val="it-IT"/>
        </w:rPr>
      </w:pPr>
      <w:r w:rsidRPr="00DC2C9C">
        <w:rPr>
          <w:lang w:val="it-IT"/>
        </w:rPr>
        <w:t>Totali</w:t>
      </w:r>
      <w:r w:rsidR="00A86868" w:rsidRPr="00DC2C9C">
        <w:rPr>
          <w:lang w:val="it-IT"/>
        </w:rPr>
        <w:t xml:space="preserve"> </w:t>
      </w:r>
      <w:r w:rsidR="00A86868" w:rsidRPr="00DC2C9C">
        <w:rPr>
          <w:rStyle w:val="SubtleEmphasis"/>
          <w:lang w:val="it-IT"/>
        </w:rPr>
        <w:t>(2-way)</w:t>
      </w:r>
    </w:p>
    <w:p w:rsidR="00A86868" w:rsidRPr="00B3676D" w:rsidRDefault="00B3676D" w:rsidP="00A86868">
      <w:pPr>
        <w:rPr>
          <w:lang w:val="it-IT" w:eastAsia="en-GB"/>
        </w:rPr>
      </w:pPr>
      <w:r w:rsidRPr="00B3676D">
        <w:rPr>
          <w:lang w:val="it-IT" w:eastAsia="en-GB"/>
        </w:rPr>
        <w:t>Previsione sul numero totale di run nella partita</w:t>
      </w:r>
      <w:r w:rsidR="00A86868" w:rsidRPr="00B3676D">
        <w:rPr>
          <w:lang w:val="it-IT" w:eastAsia="en-GB"/>
        </w:rPr>
        <w:t>.</w:t>
      </w:r>
    </w:p>
    <w:p w:rsidR="00A86868" w:rsidRPr="00B3676D" w:rsidRDefault="00B3676D" w:rsidP="00A86868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Pari/Dispari </w:t>
      </w:r>
      <w:r w:rsidR="00A86868" w:rsidRPr="00B3676D">
        <w:rPr>
          <w:rStyle w:val="SubtleEmphasis"/>
          <w:lang w:val="it-IT"/>
        </w:rPr>
        <w:t>(2-way)</w:t>
      </w:r>
    </w:p>
    <w:p w:rsidR="00A86868" w:rsidRPr="00B3676D" w:rsidRDefault="00B3676D" w:rsidP="00A86868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numero totale di </w:t>
      </w:r>
      <w:r>
        <w:rPr>
          <w:lang w:val="it-IT" w:eastAsia="en-GB"/>
        </w:rPr>
        <w:t>run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realizzati </w:t>
      </w:r>
      <w:r w:rsidRPr="00000875">
        <w:rPr>
          <w:lang w:val="it-IT" w:eastAsia="en-GB"/>
        </w:rPr>
        <w:t xml:space="preserve">nella partita sarà pari o dispari. </w:t>
      </w:r>
      <w:r>
        <w:rPr>
          <w:lang w:val="it-IT" w:eastAsia="en-GB"/>
        </w:rPr>
        <w:t xml:space="preserve">Se non vengono realizzati run, il risultato sarà </w:t>
      </w:r>
      <w:r>
        <w:rPr>
          <w:i/>
          <w:lang w:val="it-IT"/>
        </w:rPr>
        <w:t>Pari</w:t>
      </w:r>
      <w:r w:rsidRPr="00443554">
        <w:rPr>
          <w:lang w:val="it-IT"/>
        </w:rPr>
        <w:t>.</w:t>
      </w:r>
    </w:p>
    <w:p w:rsidR="00A86868" w:rsidRPr="00DC2C9C" w:rsidRDefault="00B3676D" w:rsidP="00A86868">
      <w:pPr>
        <w:pStyle w:val="Heading4"/>
        <w:rPr>
          <w:rStyle w:val="SubtleEmphasis"/>
          <w:i w:val="0"/>
          <w:lang w:val="it-IT"/>
        </w:rPr>
      </w:pPr>
      <w:r w:rsidRPr="00D7200D">
        <w:rPr>
          <w:lang w:val="it-IT"/>
        </w:rPr>
        <w:t>Ci saranno i Supplementari</w:t>
      </w:r>
      <w:r w:rsidR="00A86868" w:rsidRPr="00B3676D">
        <w:rPr>
          <w:lang w:val="it-IT"/>
        </w:rPr>
        <w:t xml:space="preserve">? </w:t>
      </w:r>
      <w:r w:rsidR="00A86868" w:rsidRPr="00DC2C9C">
        <w:rPr>
          <w:rStyle w:val="SubtleEmphasis"/>
          <w:lang w:val="it-IT"/>
        </w:rPr>
        <w:t>(2-way)</w:t>
      </w:r>
    </w:p>
    <w:p w:rsidR="00A86868" w:rsidRPr="00B3676D" w:rsidRDefault="00B3676D" w:rsidP="00A86868">
      <w:pPr>
        <w:rPr>
          <w:lang w:val="it-IT" w:eastAsia="en-GB"/>
        </w:rPr>
      </w:pPr>
      <w:r w:rsidRPr="003D3384">
        <w:rPr>
          <w:lang w:val="it-IT" w:eastAsia="en-GB"/>
        </w:rPr>
        <w:t xml:space="preserve">Previsione sulla disputa </w:t>
      </w:r>
      <w:r>
        <w:rPr>
          <w:lang w:val="it-IT" w:eastAsia="en-GB"/>
        </w:rPr>
        <w:t>o meno di extra inning</w:t>
      </w:r>
      <w:r w:rsidR="00A86868" w:rsidRPr="00B3676D">
        <w:rPr>
          <w:lang w:val="it-IT" w:eastAsia="en-GB"/>
        </w:rPr>
        <w:t>.</w:t>
      </w:r>
    </w:p>
    <w:p w:rsidR="00FD0C60" w:rsidRPr="006569F6" w:rsidRDefault="00FD0C60" w:rsidP="00484E7C">
      <w:pPr>
        <w:pStyle w:val="Heading2"/>
        <w:rPr>
          <w:lang w:val="en-US" w:eastAsia="en-GB"/>
        </w:rPr>
      </w:pPr>
      <w:r w:rsidRPr="006569F6">
        <w:rPr>
          <w:lang w:val="en-US" w:eastAsia="en-GB"/>
        </w:rPr>
        <w:t>BEACH SOCCER</w:t>
      </w:r>
    </w:p>
    <w:p w:rsidR="00270B4A" w:rsidRPr="00CB2CEC" w:rsidRDefault="00CB2CEC" w:rsidP="00270B4A">
      <w:pPr>
        <w:rPr>
          <w:lang w:val="it-IT"/>
        </w:rPr>
      </w:pPr>
      <w:r w:rsidRPr="001C7B57">
        <w:rPr>
          <w:lang w:val="it-IT"/>
        </w:rPr>
        <w:t>Tutti i mercati di una partita sono basati sul risultato</w:t>
      </w:r>
      <w:r>
        <w:rPr>
          <w:lang w:val="it-IT"/>
        </w:rPr>
        <w:t xml:space="preserve"> alla fine dei previsti</w:t>
      </w:r>
      <w:r w:rsidR="00270B4A" w:rsidRPr="00CB2CEC">
        <w:rPr>
          <w:lang w:val="it-IT"/>
        </w:rPr>
        <w:t xml:space="preserve"> 36 minut</w:t>
      </w:r>
      <w:r>
        <w:rPr>
          <w:lang w:val="it-IT"/>
        </w:rPr>
        <w:t>i di gioco, a meno che non sia diversamente specificato</w:t>
      </w:r>
      <w:r w:rsidR="00270B4A" w:rsidRPr="00CB2CEC">
        <w:rPr>
          <w:lang w:val="it-IT"/>
        </w:rPr>
        <w:t xml:space="preserve">. </w:t>
      </w:r>
      <w:r w:rsidRPr="00CB2CEC">
        <w:rPr>
          <w:lang w:val="it-IT"/>
        </w:rPr>
        <w:t xml:space="preserve">Questo include minuti di recupero o interruzione del tempo effettivo, ma </w:t>
      </w:r>
      <w:r>
        <w:rPr>
          <w:b/>
          <w:lang w:val="it-IT"/>
        </w:rPr>
        <w:t>non include i supplementari</w:t>
      </w:r>
      <w:r w:rsidRPr="0065782E">
        <w:rPr>
          <w:b/>
          <w:lang w:val="it-IT" w:eastAsia="en-GB"/>
        </w:rPr>
        <w:t xml:space="preserve">, </w:t>
      </w:r>
      <w:r>
        <w:rPr>
          <w:lang w:val="it-IT" w:eastAsia="en-GB"/>
        </w:rPr>
        <w:t>calci di rigore o golden gol</w:t>
      </w:r>
      <w:r w:rsidR="00270B4A" w:rsidRPr="00CB2CEC">
        <w:rPr>
          <w:lang w:val="it-IT"/>
        </w:rPr>
        <w:t xml:space="preserve">. </w:t>
      </w:r>
    </w:p>
    <w:p w:rsidR="00A4213D" w:rsidRDefault="00CB2CEC" w:rsidP="00A4213D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CB2CEC" w:rsidRPr="001C7B57" w:rsidRDefault="00CB2CEC" w:rsidP="00CB2CEC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0A484E" w:rsidRPr="0065782E" w:rsidRDefault="00CB2CEC" w:rsidP="000A484E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giocata o rinviata verrà considerat</w:t>
      </w:r>
      <w:r w:rsidR="0097282A">
        <w:rPr>
          <w:lang w:val="it-IT" w:eastAsia="en-GB"/>
        </w:rPr>
        <w:t>a</w:t>
      </w:r>
      <w:r w:rsidRPr="001C7B57">
        <w:rPr>
          <w:lang w:val="it-IT" w:eastAsia="en-GB"/>
        </w:rPr>
        <w:t xml:space="preserve"> come nulla a meno che </w:t>
      </w:r>
      <w:r w:rsidR="000A484E" w:rsidRPr="0065782E">
        <w:rPr>
          <w:lang w:val="it-IT" w:eastAsia="en-GB"/>
        </w:rPr>
        <w:t xml:space="preserve">non venga </w:t>
      </w:r>
      <w:r w:rsidR="000A484E">
        <w:rPr>
          <w:lang w:val="it-IT" w:eastAsia="en-GB"/>
        </w:rPr>
        <w:t xml:space="preserve">rigiocata </w:t>
      </w:r>
      <w:r w:rsidR="000A484E" w:rsidRPr="0065782E">
        <w:rPr>
          <w:lang w:val="it-IT" w:eastAsia="en-GB"/>
        </w:rPr>
        <w:t>entro 48 ore dall'orario d'inizio previsto</w:t>
      </w:r>
      <w:r w:rsidR="000A484E">
        <w:rPr>
          <w:lang w:val="it-IT" w:eastAsia="en-GB"/>
        </w:rPr>
        <w:t>.</w:t>
      </w:r>
    </w:p>
    <w:p w:rsidR="00A4213D" w:rsidRPr="00CB2CEC" w:rsidRDefault="00CB2CEC" w:rsidP="00A4213D">
      <w:pPr>
        <w:pStyle w:val="Heading3"/>
        <w:rPr>
          <w:lang w:val="it-IT" w:eastAsia="en-GB"/>
        </w:rPr>
      </w:pPr>
      <w:r w:rsidRPr="00CB2CEC">
        <w:rPr>
          <w:lang w:val="it-IT" w:eastAsia="en-GB"/>
        </w:rPr>
        <w:t>Match Non Giocati ma Quotati</w:t>
      </w:r>
    </w:p>
    <w:p w:rsidR="00CB2CEC" w:rsidRPr="001C7B57" w:rsidRDefault="00CB2CEC" w:rsidP="00CB2CEC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</w:t>
      </w:r>
      <w:r w:rsidR="00B63FED">
        <w:rPr>
          <w:lang w:val="it-IT" w:eastAsia="en-GB"/>
        </w:rPr>
        <w:t>a ancora assegnata come tale.</w:t>
      </w:r>
    </w:p>
    <w:p w:rsidR="00A4213D" w:rsidRPr="00CB2CEC" w:rsidRDefault="00CB2CEC" w:rsidP="00CB2CEC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la squadra di casa e la squadra ospite per una gara giocano la partita in casa della squadra ospite, le scommesse resteranno valide se la squadra di cas</w:t>
      </w:r>
      <w:r>
        <w:rPr>
          <w:lang w:val="it-IT"/>
        </w:rPr>
        <w:t>a rimane ufficialmente designata</w:t>
      </w:r>
      <w:r w:rsidRPr="001C7B57">
        <w:rPr>
          <w:lang w:val="it-IT"/>
        </w:rPr>
        <w:t xml:space="preserve"> come tale, altrimenti saranno annullate</w:t>
      </w:r>
      <w:r>
        <w:rPr>
          <w:lang w:val="it-IT"/>
        </w:rPr>
        <w:t>.</w:t>
      </w:r>
    </w:p>
    <w:p w:rsidR="00A4213D" w:rsidRPr="00CB2CEC" w:rsidRDefault="00CB2CEC" w:rsidP="00A4213D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A4213D" w:rsidRPr="00CB2CEC" w:rsidRDefault="00CB2CEC" w:rsidP="00A4213D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A4213D" w:rsidRPr="00CB2CEC">
        <w:rPr>
          <w:rStyle w:val="SubtleEmphasis"/>
          <w:lang w:val="it-IT"/>
        </w:rPr>
        <w:t>(3-way)</w:t>
      </w:r>
    </w:p>
    <w:p w:rsidR="00A4213D" w:rsidRPr="00CB2CEC" w:rsidRDefault="00CB2CEC" w:rsidP="00A4213D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A4213D" w:rsidRPr="00CB2CEC">
        <w:rPr>
          <w:lang w:val="it-IT" w:eastAsia="en-GB"/>
        </w:rPr>
        <w:t>.</w:t>
      </w:r>
    </w:p>
    <w:p w:rsidR="00A4213D" w:rsidRPr="00DC2C9C" w:rsidRDefault="00A4213D" w:rsidP="00A4213D">
      <w:pPr>
        <w:pStyle w:val="Heading4"/>
        <w:rPr>
          <w:b w:val="0"/>
          <w:lang w:val="it-IT"/>
        </w:rPr>
      </w:pPr>
      <w:r w:rsidRPr="00DC2C9C">
        <w:rPr>
          <w:lang w:val="it-IT"/>
        </w:rPr>
        <w:t xml:space="preserve">Handicap </w:t>
      </w:r>
      <w:r w:rsidRPr="00DC2C9C">
        <w:rPr>
          <w:rStyle w:val="SubtleEmphasis"/>
          <w:lang w:val="it-IT"/>
        </w:rPr>
        <w:t>(3-way)</w:t>
      </w:r>
    </w:p>
    <w:p w:rsidR="00CB2CEC" w:rsidRPr="00B07452" w:rsidRDefault="00CB2CEC" w:rsidP="00CB2CEC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applicato.</w:t>
      </w:r>
    </w:p>
    <w:p w:rsidR="00A4213D" w:rsidRPr="00CB2CEC" w:rsidRDefault="00A4213D" w:rsidP="00A4213D">
      <w:pPr>
        <w:pStyle w:val="Heading4"/>
        <w:rPr>
          <w:b w:val="0"/>
          <w:lang w:val="it-IT"/>
        </w:rPr>
      </w:pPr>
      <w:r w:rsidRPr="00CB2CEC">
        <w:rPr>
          <w:lang w:val="it-IT"/>
        </w:rPr>
        <w:t>Total</w:t>
      </w:r>
      <w:r w:rsidR="00CB2CEC" w:rsidRPr="00CB2CEC">
        <w:rPr>
          <w:lang w:val="it-IT"/>
        </w:rPr>
        <w:t>i</w:t>
      </w:r>
      <w:r w:rsidRPr="00CB2CEC">
        <w:rPr>
          <w:rStyle w:val="Heading4Char"/>
          <w:lang w:val="it-IT"/>
        </w:rPr>
        <w:t xml:space="preserve"> </w:t>
      </w:r>
      <w:r w:rsidRPr="00CB2CEC">
        <w:rPr>
          <w:rStyle w:val="SubtleEmphasis"/>
          <w:lang w:val="it-IT"/>
        </w:rPr>
        <w:t>(2-way)</w:t>
      </w:r>
    </w:p>
    <w:p w:rsidR="00CB2CEC" w:rsidRPr="00D7200D" w:rsidRDefault="00CB2CEC" w:rsidP="00CB2CEC">
      <w:pPr>
        <w:rPr>
          <w:lang w:val="it-IT" w:eastAsia="en-GB"/>
        </w:rPr>
      </w:pPr>
      <w:r>
        <w:rPr>
          <w:lang w:val="it-IT" w:eastAsia="en-GB"/>
        </w:rPr>
        <w:t>Previsione sul numero totale di gol segnati nella partita</w:t>
      </w:r>
      <w:r w:rsidRPr="00D7200D">
        <w:rPr>
          <w:lang w:val="it-IT" w:eastAsia="en-GB"/>
        </w:rPr>
        <w:t>.</w:t>
      </w:r>
    </w:p>
    <w:p w:rsidR="00FD0C60" w:rsidRPr="003D5A29" w:rsidRDefault="00FD0C60" w:rsidP="009437B1">
      <w:pPr>
        <w:pStyle w:val="Heading2"/>
        <w:rPr>
          <w:rStyle w:val="Heading1Char"/>
          <w:b/>
          <w:bCs/>
          <w:sz w:val="28"/>
          <w:szCs w:val="26"/>
          <w:lang w:val="it-IT"/>
        </w:rPr>
      </w:pPr>
      <w:r w:rsidRPr="003D5A29">
        <w:rPr>
          <w:rStyle w:val="Heading1Char"/>
          <w:b/>
          <w:bCs/>
          <w:sz w:val="28"/>
          <w:szCs w:val="26"/>
          <w:lang w:val="it-IT"/>
        </w:rPr>
        <w:t>CURLING</w:t>
      </w:r>
    </w:p>
    <w:p w:rsidR="00707C41" w:rsidRPr="003D5A29" w:rsidRDefault="003D5A29" w:rsidP="00707C41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inclusi gli extra end,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707C41" w:rsidRDefault="003D5A29" w:rsidP="00707C41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707C41" w:rsidRPr="003D5A29" w:rsidRDefault="003D5A29" w:rsidP="00707C41">
      <w:pPr>
        <w:pStyle w:val="ListParagraph"/>
        <w:numPr>
          <w:ilvl w:val="0"/>
          <w:numId w:val="37"/>
        </w:numPr>
        <w:rPr>
          <w:lang w:val="it-IT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707C41" w:rsidRPr="003D5A29" w:rsidRDefault="003D5A29" w:rsidP="00707C41">
      <w:pPr>
        <w:pStyle w:val="ListParagraph"/>
        <w:numPr>
          <w:ilvl w:val="0"/>
          <w:numId w:val="37"/>
        </w:numPr>
        <w:rPr>
          <w:lang w:val="it-IT"/>
        </w:rPr>
      </w:pPr>
      <w:r w:rsidRPr="003D5A29">
        <w:rPr>
          <w:lang w:val="it-IT"/>
        </w:rPr>
        <w:t>Se una partita è parte di un evento a</w:t>
      </w:r>
      <w:r w:rsidR="00E03323">
        <w:rPr>
          <w:lang w:val="it-IT"/>
        </w:rPr>
        <w:t>ll’interno di un torneo sportivo</w:t>
      </w:r>
      <w:r w:rsidRPr="003D5A29">
        <w:rPr>
          <w:lang w:val="it-IT"/>
        </w:rPr>
        <w:t>, es. i Giochi Olimpici, tutte le scommesse resteranno valide anche se il match è rinviato, finché la gara resta in programma all’interno della durata ufficiale del torneo</w:t>
      </w:r>
      <w:r>
        <w:rPr>
          <w:lang w:val="it-IT"/>
        </w:rPr>
        <w:t>.</w:t>
      </w:r>
    </w:p>
    <w:p w:rsidR="00182B0A" w:rsidRPr="005760DC" w:rsidRDefault="003D5A29" w:rsidP="0060325D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5760DC">
        <w:rPr>
          <w:lang w:val="it-IT" w:eastAsia="en-GB"/>
        </w:rPr>
        <w:lastRenderedPageBreak/>
        <w:t>Una partita non gioc</w:t>
      </w:r>
      <w:r w:rsidR="0097282A" w:rsidRPr="005760DC">
        <w:rPr>
          <w:lang w:val="it-IT" w:eastAsia="en-GB"/>
        </w:rPr>
        <w:t>ata o rinviata verrà considerata</w:t>
      </w:r>
      <w:r w:rsidRPr="005760DC">
        <w:rPr>
          <w:lang w:val="it-IT" w:eastAsia="en-GB"/>
        </w:rPr>
        <w:t xml:space="preserve"> come nulla a meno che non</w:t>
      </w:r>
      <w:r w:rsidR="00B8714D">
        <w:rPr>
          <w:lang w:val="it-IT" w:eastAsia="en-GB"/>
        </w:rPr>
        <w:t xml:space="preserve"> </w:t>
      </w:r>
      <w:r w:rsidR="005760DC" w:rsidRPr="005760DC">
        <w:rPr>
          <w:lang w:val="it-IT" w:eastAsia="en-GB"/>
        </w:rPr>
        <w:t xml:space="preserve">venga rigiocata entro 48 ore dall'orario d'inizio previsto, o </w:t>
      </w:r>
      <w:r w:rsidRPr="005760DC">
        <w:rPr>
          <w:lang w:val="it-IT" w:eastAsia="en-GB"/>
        </w:rPr>
        <w:t>a meno che non sia parte di un torneo, come menzionato precedentemente.</w:t>
      </w:r>
    </w:p>
    <w:p w:rsidR="003D5A29" w:rsidRPr="00AE143A" w:rsidRDefault="003D5A29" w:rsidP="003D5A29">
      <w:pPr>
        <w:pStyle w:val="Heading3"/>
        <w:rPr>
          <w:lang w:val="it-IT" w:eastAsia="en-GB"/>
        </w:rPr>
      </w:pPr>
      <w:r w:rsidRPr="00AE143A">
        <w:rPr>
          <w:lang w:val="it-IT" w:eastAsia="en-GB"/>
        </w:rPr>
        <w:t>Match Non Giocati ma Quotati</w:t>
      </w:r>
    </w:p>
    <w:p w:rsidR="003D5A29" w:rsidRPr="00AE143A" w:rsidRDefault="003D5A29" w:rsidP="003D5A29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</w:t>
      </w:r>
      <w:r w:rsidR="000E3FB0">
        <w:rPr>
          <w:lang w:val="it-IT" w:eastAsia="en-GB"/>
        </w:rPr>
        <w:t>a ancora assegnata come tale.</w:t>
      </w:r>
    </w:p>
    <w:p w:rsidR="003D5A29" w:rsidRPr="001C7B57" w:rsidRDefault="003D5A29" w:rsidP="003D5A29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la squadra di casa e la squadra ospite per una gara giocano la partita in casa della squadra ospite, le scommesse resteranno valide se la squadra di cas</w:t>
      </w:r>
      <w:r>
        <w:rPr>
          <w:lang w:val="it-IT"/>
        </w:rPr>
        <w:t>a rimane ufficialmente designata</w:t>
      </w:r>
      <w:r w:rsidRPr="001C7B57">
        <w:rPr>
          <w:lang w:val="it-IT"/>
        </w:rPr>
        <w:t xml:space="preserve"> come tale, altrimenti saranno annullate</w:t>
      </w:r>
      <w:r>
        <w:rPr>
          <w:lang w:val="it-IT"/>
        </w:rPr>
        <w:t>.</w:t>
      </w:r>
    </w:p>
    <w:p w:rsidR="00FD5DDB" w:rsidRPr="003D5A29" w:rsidRDefault="003D5A29" w:rsidP="00FD5DDB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FD5DDB" w:rsidRPr="003D5A29" w:rsidRDefault="003D5A29" w:rsidP="00FD5DDB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FD5DDB" w:rsidRPr="003D5A29">
        <w:rPr>
          <w:rStyle w:val="SubtleEmphasis"/>
          <w:lang w:val="it-IT"/>
        </w:rPr>
        <w:t>(2-way)</w:t>
      </w:r>
    </w:p>
    <w:p w:rsidR="003D5A29" w:rsidRPr="00AE143A" w:rsidRDefault="003D5A29" w:rsidP="003D5A29">
      <w:pPr>
        <w:rPr>
          <w:lang w:val="it-IT" w:eastAsia="en-GB"/>
        </w:rPr>
      </w:pPr>
      <w:r>
        <w:rPr>
          <w:lang w:val="it-IT" w:eastAsia="en-GB"/>
        </w:rPr>
        <w:t>Previs</w:t>
      </w:r>
      <w:r w:rsidRPr="009F3F60">
        <w:rPr>
          <w:lang w:val="it-IT" w:eastAsia="en-GB"/>
        </w:rPr>
        <w:t>ione sul risultato della partita</w:t>
      </w:r>
      <w:r w:rsidRPr="00AE143A">
        <w:rPr>
          <w:lang w:val="it-IT" w:eastAsia="en-GB"/>
        </w:rPr>
        <w:t>.</w:t>
      </w:r>
    </w:p>
    <w:p w:rsidR="00B82C74" w:rsidRPr="0014614A" w:rsidRDefault="00C0658F" w:rsidP="00484E7C">
      <w:pPr>
        <w:pStyle w:val="Heading2"/>
        <w:rPr>
          <w:lang w:val="it-IT" w:eastAsia="en-GB"/>
        </w:rPr>
      </w:pPr>
      <w:r w:rsidRPr="0014614A">
        <w:rPr>
          <w:lang w:val="it-IT" w:eastAsia="en-GB"/>
        </w:rPr>
        <w:t>CICLISMO</w:t>
      </w:r>
    </w:p>
    <w:p w:rsidR="008C1CE5" w:rsidRPr="0014614A" w:rsidRDefault="0014614A" w:rsidP="008C1CE5">
      <w:pPr>
        <w:rPr>
          <w:lang w:val="it-IT" w:eastAsia="en-GB"/>
        </w:rPr>
      </w:pPr>
      <w:r w:rsidRPr="0014614A">
        <w:rPr>
          <w:lang w:val="it-IT"/>
        </w:rPr>
        <w:t xml:space="preserve">I corridori devono oltrepassare la linea del traguardo della rispettiva corsa/tappa per </w:t>
      </w:r>
      <w:r>
        <w:rPr>
          <w:lang w:val="it-IT"/>
        </w:rPr>
        <w:t>validare le scommesse</w:t>
      </w:r>
      <w:r w:rsidR="008C1CE5" w:rsidRPr="0014614A">
        <w:rPr>
          <w:lang w:val="it-IT"/>
        </w:rPr>
        <w:t>.</w:t>
      </w:r>
    </w:p>
    <w:p w:rsidR="00A92A2C" w:rsidRDefault="0014614A" w:rsidP="00A92A2C">
      <w:pPr>
        <w:pStyle w:val="Heading3"/>
        <w:rPr>
          <w:lang w:eastAsia="en-GB"/>
        </w:rPr>
      </w:pPr>
      <w:r>
        <w:rPr>
          <w:lang w:eastAsia="en-GB"/>
        </w:rPr>
        <w:t>Corsa/Tappa</w:t>
      </w:r>
      <w:r w:rsidR="00A92A2C">
        <w:rPr>
          <w:lang w:eastAsia="en-GB"/>
        </w:rPr>
        <w:t xml:space="preserve"> </w:t>
      </w:r>
      <w:r>
        <w:rPr>
          <w:lang w:val="it-IT" w:eastAsia="en-GB"/>
        </w:rPr>
        <w:t>Sospesa/Rinviata</w:t>
      </w:r>
    </w:p>
    <w:p w:rsidR="00A92A2C" w:rsidRPr="0014614A" w:rsidRDefault="0014614A" w:rsidP="00A92A2C">
      <w:pPr>
        <w:pStyle w:val="ListParagraph"/>
        <w:numPr>
          <w:ilvl w:val="0"/>
          <w:numId w:val="37"/>
        </w:numPr>
        <w:rPr>
          <w:lang w:val="it-IT"/>
        </w:rPr>
      </w:pPr>
      <w:r w:rsidRPr="0014614A">
        <w:rPr>
          <w:lang w:val="it-IT"/>
        </w:rPr>
        <w:t>Se una corsa/tappa viene sospesa, in qualsiasi momento, tutte le scommesse sono nulle.</w:t>
      </w:r>
    </w:p>
    <w:p w:rsidR="00861D17" w:rsidRPr="00D0593D" w:rsidRDefault="00C0658F" w:rsidP="00484E7C">
      <w:pPr>
        <w:pStyle w:val="Heading2"/>
        <w:rPr>
          <w:lang w:val="en-US" w:eastAsia="en-GB"/>
        </w:rPr>
      </w:pPr>
      <w:r>
        <w:rPr>
          <w:lang w:val="en-US" w:eastAsia="en-GB"/>
        </w:rPr>
        <w:t>FRECCETTE</w:t>
      </w:r>
    </w:p>
    <w:p w:rsidR="005F5197" w:rsidRDefault="0014614A" w:rsidP="005F5197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5F5197" w:rsidRPr="0014614A" w:rsidRDefault="0014614A" w:rsidP="005F5197">
      <w:pPr>
        <w:pStyle w:val="ListParagraph"/>
        <w:numPr>
          <w:ilvl w:val="0"/>
          <w:numId w:val="37"/>
        </w:numPr>
        <w:rPr>
          <w:lang w:val="it-IT"/>
        </w:rPr>
      </w:pPr>
      <w:r w:rsidRPr="001C7B57">
        <w:rPr>
          <w:lang w:val="it-IT"/>
        </w:rPr>
        <w:t>Se una partita viene sospesa, in qualsiasi momento, tutte le scommesse sono nulle</w:t>
      </w:r>
    </w:p>
    <w:p w:rsidR="005F5197" w:rsidRPr="0014614A" w:rsidRDefault="0014614A" w:rsidP="005F5197">
      <w:pPr>
        <w:pStyle w:val="ListParagraph"/>
        <w:numPr>
          <w:ilvl w:val="0"/>
          <w:numId w:val="37"/>
        </w:numPr>
        <w:rPr>
          <w:lang w:val="it-IT"/>
        </w:rPr>
      </w:pPr>
      <w:r w:rsidRPr="0014614A">
        <w:rPr>
          <w:lang w:val="it-IT"/>
        </w:rPr>
        <w:t>Tutte le partite devono iniziare all’orario previsto (orario locale) per validare le scommesse</w:t>
      </w:r>
      <w:r>
        <w:rPr>
          <w:lang w:val="it-IT"/>
        </w:rPr>
        <w:t>.</w:t>
      </w:r>
    </w:p>
    <w:p w:rsidR="005F5197" w:rsidRPr="0014614A" w:rsidRDefault="0014614A" w:rsidP="005F5197">
      <w:pPr>
        <w:pStyle w:val="Heading3"/>
        <w:rPr>
          <w:lang w:val="it-IT" w:eastAsia="en-GB"/>
        </w:rPr>
      </w:pPr>
      <w:r w:rsidRPr="00AE143A">
        <w:rPr>
          <w:lang w:val="it-IT" w:eastAsia="en-GB"/>
        </w:rPr>
        <w:t>Match Non Giocati ma Quotati</w:t>
      </w:r>
    </w:p>
    <w:p w:rsidR="005F5197" w:rsidRPr="0014614A" w:rsidRDefault="0014614A" w:rsidP="0014614A">
      <w:pPr>
        <w:pStyle w:val="ListParagraph"/>
        <w:numPr>
          <w:ilvl w:val="0"/>
          <w:numId w:val="37"/>
        </w:numPr>
        <w:ind w:left="0" w:firstLine="360"/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resteranno valide</w:t>
      </w:r>
      <w:r>
        <w:rPr>
          <w:lang w:val="it-IT" w:eastAsia="en-GB"/>
        </w:rPr>
        <w:t>.</w:t>
      </w:r>
    </w:p>
    <w:p w:rsidR="005C48E0" w:rsidRPr="00AE143A" w:rsidRDefault="005C48E0" w:rsidP="005C48E0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5F5197" w:rsidRPr="005C48E0" w:rsidRDefault="005C48E0" w:rsidP="005F5197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5F5197" w:rsidRPr="005C48E0">
        <w:rPr>
          <w:rStyle w:val="SubtleEmphasis"/>
          <w:lang w:val="it-IT"/>
        </w:rPr>
        <w:t>(2-way)</w:t>
      </w:r>
    </w:p>
    <w:p w:rsidR="005F5197" w:rsidRPr="005C48E0" w:rsidRDefault="005C48E0" w:rsidP="005F5197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5F5197" w:rsidRPr="005C48E0">
        <w:rPr>
          <w:lang w:val="it-IT" w:eastAsia="en-GB"/>
        </w:rPr>
        <w:t>.</w:t>
      </w:r>
    </w:p>
    <w:p w:rsidR="00861D17" w:rsidRPr="006569F6" w:rsidRDefault="00861D17" w:rsidP="00484E7C">
      <w:pPr>
        <w:pStyle w:val="Heading2"/>
        <w:rPr>
          <w:lang w:val="en-US" w:eastAsia="en-GB"/>
        </w:rPr>
      </w:pPr>
      <w:r w:rsidRPr="006569F6">
        <w:rPr>
          <w:lang w:val="en-US" w:eastAsia="en-GB"/>
        </w:rPr>
        <w:t>FLOORBALL</w:t>
      </w:r>
    </w:p>
    <w:p w:rsidR="006623C5" w:rsidRPr="005C48E0" w:rsidRDefault="005C48E0" w:rsidP="006623C5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supplementari esclusi, </w:t>
      </w:r>
      <w:r>
        <w:rPr>
          <w:lang w:val="it-IT"/>
        </w:rPr>
        <w:t>se giocati, a meno che non sia diversamente specificato</w:t>
      </w:r>
      <w:r w:rsidR="006623C5" w:rsidRPr="005C48E0">
        <w:rPr>
          <w:lang w:val="it-IT"/>
        </w:rPr>
        <w:t>.</w:t>
      </w:r>
    </w:p>
    <w:p w:rsidR="005C48E0" w:rsidRDefault="005C48E0" w:rsidP="005C48E0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5C48E0" w:rsidRPr="001C7B57" w:rsidRDefault="005C48E0" w:rsidP="005C48E0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3C3641" w:rsidRPr="0014614A" w:rsidRDefault="003C3641" w:rsidP="003C3641">
      <w:pPr>
        <w:pStyle w:val="ListParagraph"/>
        <w:numPr>
          <w:ilvl w:val="0"/>
          <w:numId w:val="37"/>
        </w:numPr>
        <w:rPr>
          <w:lang w:val="it-IT"/>
        </w:rPr>
      </w:pPr>
      <w:r w:rsidRPr="0014614A">
        <w:rPr>
          <w:lang w:val="it-IT"/>
        </w:rPr>
        <w:t>Tutte le partite devono iniziare all’orario previsto (orario locale) per validare le scommesse</w:t>
      </w:r>
      <w:r>
        <w:rPr>
          <w:lang w:val="it-IT"/>
        </w:rPr>
        <w:t>.</w:t>
      </w:r>
    </w:p>
    <w:p w:rsidR="003C3641" w:rsidRPr="00AE143A" w:rsidRDefault="003C3641" w:rsidP="003C3641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6623C5" w:rsidRPr="003C3641" w:rsidRDefault="003C3641" w:rsidP="006623C5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6623C5" w:rsidRPr="003C3641">
        <w:rPr>
          <w:rStyle w:val="SubtleEmphasis"/>
          <w:lang w:val="it-IT"/>
        </w:rPr>
        <w:t>(3-way)</w:t>
      </w:r>
    </w:p>
    <w:p w:rsidR="003C3641" w:rsidRPr="005C48E0" w:rsidRDefault="003C3641" w:rsidP="003C3641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Pr="005C48E0">
        <w:rPr>
          <w:lang w:val="it-IT" w:eastAsia="en-GB"/>
        </w:rPr>
        <w:t>.</w:t>
      </w:r>
    </w:p>
    <w:p w:rsidR="006623C5" w:rsidRPr="003C3641" w:rsidRDefault="003C3641" w:rsidP="006623C5">
      <w:pPr>
        <w:pStyle w:val="Heading4"/>
        <w:rPr>
          <w:b w:val="0"/>
          <w:lang w:val="it-IT"/>
        </w:rPr>
      </w:pPr>
      <w:r w:rsidRPr="00CB2CEC">
        <w:rPr>
          <w:lang w:val="it-IT"/>
        </w:rPr>
        <w:t>Totali</w:t>
      </w:r>
      <w:r w:rsidRPr="00CB2CEC">
        <w:rPr>
          <w:rStyle w:val="Heading4Char"/>
          <w:lang w:val="it-IT"/>
        </w:rPr>
        <w:t xml:space="preserve"> </w:t>
      </w:r>
      <w:r w:rsidR="006623C5" w:rsidRPr="003C3641">
        <w:rPr>
          <w:rStyle w:val="SubtleEmphasis"/>
          <w:lang w:val="it-IT"/>
        </w:rPr>
        <w:t>(2-way)</w:t>
      </w:r>
    </w:p>
    <w:p w:rsidR="003C3641" w:rsidRPr="00D7200D" w:rsidRDefault="003C3641" w:rsidP="003C3641">
      <w:pPr>
        <w:rPr>
          <w:lang w:val="it-IT" w:eastAsia="en-GB"/>
        </w:rPr>
      </w:pPr>
      <w:r>
        <w:rPr>
          <w:lang w:val="it-IT" w:eastAsia="en-GB"/>
        </w:rPr>
        <w:t>Previsione sul numero totale di gol segnati nella partita</w:t>
      </w:r>
      <w:r w:rsidRPr="00D7200D">
        <w:rPr>
          <w:lang w:val="it-IT" w:eastAsia="en-GB"/>
        </w:rPr>
        <w:t>.</w:t>
      </w:r>
    </w:p>
    <w:p w:rsidR="00861D17" w:rsidRPr="003C3641" w:rsidRDefault="00C0658F" w:rsidP="00484E7C">
      <w:pPr>
        <w:pStyle w:val="Heading2"/>
        <w:rPr>
          <w:lang w:val="it-IT" w:eastAsia="en-GB"/>
        </w:rPr>
      </w:pPr>
      <w:r w:rsidRPr="003C3641">
        <w:rPr>
          <w:lang w:val="it-IT" w:eastAsia="en-GB"/>
        </w:rPr>
        <w:lastRenderedPageBreak/>
        <w:t>CALCIO A 5</w:t>
      </w:r>
    </w:p>
    <w:p w:rsidR="00270B4A" w:rsidRPr="003C3641" w:rsidRDefault="003C3641" w:rsidP="00270B4A">
      <w:pPr>
        <w:rPr>
          <w:lang w:val="it-IT"/>
        </w:rPr>
      </w:pPr>
      <w:r w:rsidRPr="001C7B57">
        <w:rPr>
          <w:lang w:val="it-IT"/>
        </w:rPr>
        <w:t>Tutti i mercati di una partita sono basati sul risultato</w:t>
      </w:r>
      <w:r>
        <w:rPr>
          <w:lang w:val="it-IT"/>
        </w:rPr>
        <w:t xml:space="preserve"> alla fine dei previsti</w:t>
      </w:r>
      <w:r w:rsidRPr="00CB2CEC">
        <w:rPr>
          <w:lang w:val="it-IT"/>
        </w:rPr>
        <w:t xml:space="preserve"> </w:t>
      </w:r>
      <w:r>
        <w:rPr>
          <w:lang w:val="it-IT"/>
        </w:rPr>
        <w:t>40</w:t>
      </w:r>
      <w:r w:rsidRPr="00CB2CEC">
        <w:rPr>
          <w:lang w:val="it-IT"/>
        </w:rPr>
        <w:t xml:space="preserve"> minut</w:t>
      </w:r>
      <w:r>
        <w:rPr>
          <w:lang w:val="it-IT"/>
        </w:rPr>
        <w:t>i di gioco, a meno che non sia diversamente specificato</w:t>
      </w:r>
      <w:r w:rsidR="00270B4A" w:rsidRPr="003C3641">
        <w:rPr>
          <w:lang w:val="it-IT"/>
        </w:rPr>
        <w:t xml:space="preserve">. </w:t>
      </w:r>
      <w:r w:rsidRPr="00CB2CEC">
        <w:rPr>
          <w:lang w:val="it-IT"/>
        </w:rPr>
        <w:t xml:space="preserve">Questo include minuti di recupero o interruzione del tempo effettivo, ma </w:t>
      </w:r>
      <w:r>
        <w:rPr>
          <w:b/>
          <w:lang w:val="it-IT"/>
        </w:rPr>
        <w:t>non include i supplementari</w:t>
      </w:r>
      <w:r w:rsidRPr="0065782E">
        <w:rPr>
          <w:b/>
          <w:lang w:val="it-IT" w:eastAsia="en-GB"/>
        </w:rPr>
        <w:t xml:space="preserve">, </w:t>
      </w:r>
      <w:r>
        <w:rPr>
          <w:lang w:val="it-IT" w:eastAsia="en-GB"/>
        </w:rPr>
        <w:t>calci di rigore o golden gol</w:t>
      </w:r>
      <w:r w:rsidR="00270B4A" w:rsidRPr="003C3641">
        <w:rPr>
          <w:lang w:val="it-IT"/>
        </w:rPr>
        <w:t xml:space="preserve">. </w:t>
      </w:r>
    </w:p>
    <w:p w:rsidR="003C3641" w:rsidRDefault="003C3641" w:rsidP="003C3641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3C3641" w:rsidRPr="00DC2C9C" w:rsidRDefault="003C3641" w:rsidP="00081350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DC2C9C">
        <w:rPr>
          <w:lang w:val="it-IT"/>
        </w:rPr>
        <w:t>Se una partita viene sospesa, in qualsiasi momento, tutte le scommesse sono nulle</w:t>
      </w:r>
      <w:r w:rsidR="000E3FB0">
        <w:rPr>
          <w:lang w:val="it-IT"/>
        </w:rPr>
        <w:t>.</w:t>
      </w:r>
      <w:r w:rsidRPr="00DC2C9C">
        <w:rPr>
          <w:lang w:val="it-IT" w:eastAsia="en-GB"/>
        </w:rPr>
        <w:t xml:space="preserve"> </w:t>
      </w:r>
    </w:p>
    <w:p w:rsidR="00305620" w:rsidRPr="0065782E" w:rsidRDefault="003C3641" w:rsidP="00305620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</w:t>
      </w:r>
      <w:r w:rsidR="0097282A">
        <w:rPr>
          <w:lang w:val="it-IT" w:eastAsia="en-GB"/>
        </w:rPr>
        <w:t>ata o rinviata verrà considerata</w:t>
      </w:r>
      <w:r w:rsidRPr="001C7B57">
        <w:rPr>
          <w:lang w:val="it-IT" w:eastAsia="en-GB"/>
        </w:rPr>
        <w:t xml:space="preserve"> come nulla a meno che </w:t>
      </w:r>
      <w:r w:rsidR="00305620" w:rsidRPr="0065782E">
        <w:rPr>
          <w:lang w:val="it-IT" w:eastAsia="en-GB"/>
        </w:rPr>
        <w:t xml:space="preserve">non venga </w:t>
      </w:r>
      <w:r w:rsidR="00305620">
        <w:rPr>
          <w:lang w:val="it-IT" w:eastAsia="en-GB"/>
        </w:rPr>
        <w:t xml:space="preserve">rigiocata </w:t>
      </w:r>
      <w:r w:rsidR="00305620" w:rsidRPr="0065782E">
        <w:rPr>
          <w:lang w:val="it-IT" w:eastAsia="en-GB"/>
        </w:rPr>
        <w:t>entro 48 ore dall'orario d'inizio previsto</w:t>
      </w:r>
      <w:r w:rsidR="00305620">
        <w:rPr>
          <w:lang w:val="it-IT" w:eastAsia="en-GB"/>
        </w:rPr>
        <w:t>.</w:t>
      </w:r>
    </w:p>
    <w:p w:rsidR="003C3641" w:rsidRPr="00CB2CEC" w:rsidRDefault="003C3641" w:rsidP="003C3641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270B4A" w:rsidRPr="003C3641" w:rsidRDefault="003C3641" w:rsidP="00270B4A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270B4A" w:rsidRPr="003C3641">
        <w:rPr>
          <w:rStyle w:val="SubtleEmphasis"/>
          <w:lang w:val="it-IT"/>
        </w:rPr>
        <w:t>(3-way)</w:t>
      </w:r>
    </w:p>
    <w:p w:rsidR="003C3641" w:rsidRPr="00CB2CEC" w:rsidRDefault="003C3641" w:rsidP="003C3641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Pr="00CB2CEC">
        <w:rPr>
          <w:lang w:val="it-IT" w:eastAsia="en-GB"/>
        </w:rPr>
        <w:t>.</w:t>
      </w:r>
    </w:p>
    <w:p w:rsidR="00270B4A" w:rsidRPr="003C3641" w:rsidRDefault="003C3641" w:rsidP="00270B4A">
      <w:pPr>
        <w:pStyle w:val="Heading4"/>
        <w:rPr>
          <w:b w:val="0"/>
          <w:lang w:val="it-IT"/>
        </w:rPr>
      </w:pPr>
      <w:r w:rsidRPr="00CB2CEC">
        <w:rPr>
          <w:lang w:val="it-IT"/>
        </w:rPr>
        <w:t>Totali</w:t>
      </w:r>
      <w:r w:rsidRPr="00CB2CEC">
        <w:rPr>
          <w:rStyle w:val="Heading4Char"/>
          <w:lang w:val="it-IT"/>
        </w:rPr>
        <w:t xml:space="preserve"> </w:t>
      </w:r>
      <w:r w:rsidR="00270B4A" w:rsidRPr="003C3641">
        <w:rPr>
          <w:rStyle w:val="SubtleEmphasis"/>
          <w:lang w:val="it-IT"/>
        </w:rPr>
        <w:t>(2-way)</w:t>
      </w:r>
    </w:p>
    <w:p w:rsidR="003C3641" w:rsidRPr="00D7200D" w:rsidRDefault="003C3641" w:rsidP="003C3641">
      <w:pPr>
        <w:rPr>
          <w:lang w:val="it-IT" w:eastAsia="en-GB"/>
        </w:rPr>
      </w:pPr>
      <w:r>
        <w:rPr>
          <w:lang w:val="it-IT" w:eastAsia="en-GB"/>
        </w:rPr>
        <w:t>Previsione sul numero totale di gol segnati nella partita</w:t>
      </w:r>
      <w:r w:rsidRPr="00D7200D">
        <w:rPr>
          <w:lang w:val="it-IT" w:eastAsia="en-GB"/>
        </w:rPr>
        <w:t>.</w:t>
      </w:r>
    </w:p>
    <w:p w:rsidR="00861D17" w:rsidRPr="006569F6" w:rsidRDefault="00861D17" w:rsidP="00484E7C">
      <w:pPr>
        <w:pStyle w:val="Heading2"/>
        <w:rPr>
          <w:lang w:val="en-US" w:eastAsia="en-GB"/>
        </w:rPr>
      </w:pPr>
      <w:r w:rsidRPr="006569F6">
        <w:rPr>
          <w:lang w:val="en-US" w:eastAsia="en-GB"/>
        </w:rPr>
        <w:t>GOLF</w:t>
      </w:r>
    </w:p>
    <w:p w:rsidR="00E56C97" w:rsidRPr="00DC2C9C" w:rsidRDefault="00DC2C9C" w:rsidP="00E56C97">
      <w:pPr>
        <w:rPr>
          <w:lang w:val="it-IT" w:eastAsia="en-GB"/>
        </w:rPr>
      </w:pPr>
      <w:r w:rsidRPr="00DC2C9C">
        <w:rPr>
          <w:lang w:val="it-IT"/>
        </w:rPr>
        <w:t xml:space="preserve">Nei mercati a 2 e 3 </w:t>
      </w:r>
      <w:r>
        <w:rPr>
          <w:lang w:val="it-IT"/>
        </w:rPr>
        <w:t>palle</w:t>
      </w:r>
      <w:r w:rsidRPr="00DC2C9C">
        <w:rPr>
          <w:lang w:val="it-IT"/>
        </w:rPr>
        <w:t xml:space="preserve"> in cui non viene offerto un prezzo per la parità, tutte le scommesse saranno nulle in caso di parità</w:t>
      </w:r>
      <w:r w:rsidR="00E56C97" w:rsidRPr="00DC2C9C">
        <w:rPr>
          <w:lang w:val="it-IT"/>
        </w:rPr>
        <w:t>.</w:t>
      </w:r>
    </w:p>
    <w:p w:rsidR="00F6531C" w:rsidRDefault="00DC2C9C" w:rsidP="00F6531C">
      <w:pPr>
        <w:pStyle w:val="Heading3"/>
        <w:rPr>
          <w:lang w:eastAsia="en-GB"/>
        </w:rPr>
      </w:pPr>
      <w:r>
        <w:rPr>
          <w:lang w:eastAsia="en-GB"/>
        </w:rPr>
        <w:t>Turni Sospesi</w:t>
      </w:r>
    </w:p>
    <w:p w:rsidR="00F6531C" w:rsidRDefault="00DC2C9C" w:rsidP="00F6531C">
      <w:pPr>
        <w:pStyle w:val="ListParagraph"/>
        <w:numPr>
          <w:ilvl w:val="0"/>
          <w:numId w:val="37"/>
        </w:numPr>
      </w:pPr>
      <w:r>
        <w:t>Se un turno viene sospeso</w:t>
      </w:r>
      <w:r w:rsidRPr="00DC2C9C">
        <w:t>, in qualsiasi momento, tutte le scommesse sono nulle</w:t>
      </w:r>
      <w:r w:rsidR="000E3FB0">
        <w:t>.</w:t>
      </w:r>
    </w:p>
    <w:p w:rsidR="00F6531C" w:rsidRPr="00DC2C9C" w:rsidRDefault="00DC2C9C" w:rsidP="00F6531C">
      <w:pPr>
        <w:pStyle w:val="Heading3"/>
        <w:rPr>
          <w:lang w:val="it-IT" w:eastAsia="en-GB"/>
        </w:rPr>
      </w:pPr>
      <w:r w:rsidRPr="00DC2C9C">
        <w:rPr>
          <w:lang w:val="it-IT" w:eastAsia="en-GB"/>
        </w:rPr>
        <w:t>Gruppi Non Giocati ma Quotati</w:t>
      </w:r>
    </w:p>
    <w:p w:rsidR="00E56C97" w:rsidRPr="00DC2C9C" w:rsidRDefault="00DC2C9C" w:rsidP="00E56C97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DC2C9C">
        <w:rPr>
          <w:lang w:val="it-IT" w:eastAsia="en-GB"/>
        </w:rPr>
        <w:t>Nel caso di “</w:t>
      </w:r>
      <w:r w:rsidR="00E56C97" w:rsidRPr="00DC2C9C">
        <w:rPr>
          <w:lang w:val="it-IT" w:eastAsia="en-GB"/>
        </w:rPr>
        <w:t>non-runners</w:t>
      </w:r>
      <w:r w:rsidRPr="00DC2C9C">
        <w:rPr>
          <w:lang w:val="it-IT" w:eastAsia="en-GB"/>
        </w:rPr>
        <w:t>”</w:t>
      </w:r>
      <w:r w:rsidR="00E56C97" w:rsidRPr="00DC2C9C">
        <w:rPr>
          <w:lang w:val="it-IT" w:eastAsia="en-GB"/>
        </w:rPr>
        <w:t xml:space="preserve">, </w:t>
      </w:r>
      <w:r>
        <w:rPr>
          <w:lang w:val="it-IT" w:eastAsia="en-GB"/>
        </w:rPr>
        <w:t xml:space="preserve">le scommesse sui mercati a </w:t>
      </w:r>
      <w:r w:rsidRPr="00DC2C9C">
        <w:rPr>
          <w:lang w:val="it-IT"/>
        </w:rPr>
        <w:t xml:space="preserve">2 e 3 </w:t>
      </w:r>
      <w:r>
        <w:rPr>
          <w:lang w:val="it-IT"/>
        </w:rPr>
        <w:t>palle</w:t>
      </w:r>
      <w:r w:rsidRPr="00DC2C9C">
        <w:rPr>
          <w:lang w:val="it-IT"/>
        </w:rPr>
        <w:t xml:space="preserve"> </w:t>
      </w:r>
      <w:r w:rsidRPr="00DC2C9C">
        <w:rPr>
          <w:lang w:val="it-IT" w:eastAsia="en-GB"/>
        </w:rPr>
        <w:t>saranno nulle</w:t>
      </w:r>
      <w:r w:rsidR="00E56C97" w:rsidRPr="00DC2C9C">
        <w:rPr>
          <w:lang w:val="it-IT" w:eastAsia="en-GB"/>
        </w:rPr>
        <w:t>.</w:t>
      </w:r>
    </w:p>
    <w:p w:rsidR="00F6531C" w:rsidRDefault="00DC2C9C" w:rsidP="00F6531C">
      <w:pPr>
        <w:pStyle w:val="Heading3"/>
        <w:rPr>
          <w:lang w:eastAsia="en-GB"/>
        </w:rPr>
      </w:pPr>
      <w:r w:rsidRPr="00DC2C9C">
        <w:rPr>
          <w:lang w:val="en-US" w:eastAsia="en-GB"/>
        </w:rPr>
        <w:t>Mercati Principali</w:t>
      </w:r>
    </w:p>
    <w:p w:rsidR="00F6531C" w:rsidRPr="009540A3" w:rsidRDefault="00F6531C" w:rsidP="00F6531C">
      <w:pPr>
        <w:pStyle w:val="Heading4"/>
        <w:rPr>
          <w:b w:val="0"/>
        </w:rPr>
      </w:pPr>
      <w:r>
        <w:t xml:space="preserve">2 </w:t>
      </w:r>
      <w:r w:rsidR="00DC2C9C">
        <w:t>Palle</w:t>
      </w:r>
      <w:r w:rsidRPr="00723416">
        <w:rPr>
          <w:rStyle w:val="Heading4Char"/>
        </w:rPr>
        <w:t xml:space="preserve"> </w:t>
      </w:r>
      <w:r w:rsidRPr="00D23D75">
        <w:rPr>
          <w:rStyle w:val="SubtleEmphasis"/>
        </w:rPr>
        <w:t>(</w:t>
      </w:r>
      <w:r>
        <w:rPr>
          <w:rStyle w:val="SubtleEmphasis"/>
        </w:rPr>
        <w:t>2</w:t>
      </w:r>
      <w:r w:rsidRPr="00D23D75">
        <w:rPr>
          <w:rStyle w:val="SubtleEmphasis"/>
        </w:rPr>
        <w:t>-way)</w:t>
      </w:r>
    </w:p>
    <w:p w:rsidR="00F6531C" w:rsidRPr="00DC2C9C" w:rsidRDefault="00DC2C9C" w:rsidP="00F6531C">
      <w:pPr>
        <w:rPr>
          <w:lang w:val="it-IT" w:eastAsia="en-GB"/>
        </w:rPr>
      </w:pPr>
      <w:r w:rsidRPr="00DC2C9C">
        <w:rPr>
          <w:lang w:val="it-IT" w:eastAsia="en-GB"/>
        </w:rPr>
        <w:t>Previsione su quale giocatore realizzerà il minor punteggio nel turno quotato</w:t>
      </w:r>
      <w:r w:rsidR="00F6531C" w:rsidRPr="00DC2C9C">
        <w:rPr>
          <w:lang w:val="it-IT" w:eastAsia="en-GB"/>
        </w:rPr>
        <w:t>.</w:t>
      </w:r>
    </w:p>
    <w:p w:rsidR="00F6531C" w:rsidRPr="00DC2C9C" w:rsidRDefault="00F6531C" w:rsidP="00F6531C">
      <w:pPr>
        <w:pStyle w:val="Heading4"/>
        <w:rPr>
          <w:b w:val="0"/>
          <w:lang w:val="it-IT"/>
        </w:rPr>
      </w:pPr>
      <w:r w:rsidRPr="00DC2C9C">
        <w:rPr>
          <w:lang w:val="it-IT"/>
        </w:rPr>
        <w:t xml:space="preserve">3 </w:t>
      </w:r>
      <w:r w:rsidR="00DC2C9C" w:rsidRPr="00DC2C9C">
        <w:rPr>
          <w:lang w:val="it-IT"/>
        </w:rPr>
        <w:t xml:space="preserve">Palle </w:t>
      </w:r>
      <w:r w:rsidRPr="00DC2C9C">
        <w:rPr>
          <w:rStyle w:val="SubtleEmphasis"/>
          <w:lang w:val="it-IT"/>
        </w:rPr>
        <w:t>(3-way)</w:t>
      </w:r>
    </w:p>
    <w:p w:rsidR="00861D17" w:rsidRPr="00DC2C9C" w:rsidRDefault="00DC2C9C" w:rsidP="00861D17">
      <w:pPr>
        <w:rPr>
          <w:lang w:val="it-IT" w:eastAsia="en-GB"/>
        </w:rPr>
      </w:pPr>
      <w:r w:rsidRPr="00DC2C9C">
        <w:rPr>
          <w:lang w:val="it-IT" w:eastAsia="en-GB"/>
        </w:rPr>
        <w:t>Previsione su quale giocatore realizzerà il minor punteggio nel turno quotato.</w:t>
      </w:r>
    </w:p>
    <w:p w:rsidR="00FD0C60" w:rsidRPr="006569F6" w:rsidRDefault="006F1291" w:rsidP="00484E7C">
      <w:pPr>
        <w:pStyle w:val="Heading2"/>
        <w:rPr>
          <w:lang w:val="en-US" w:eastAsia="en-GB"/>
        </w:rPr>
      </w:pPr>
      <w:r>
        <w:rPr>
          <w:lang w:val="en-US" w:eastAsia="en-GB"/>
        </w:rPr>
        <w:t>MOTORI</w:t>
      </w:r>
    </w:p>
    <w:p w:rsidR="008C1CE5" w:rsidRPr="0097282A" w:rsidRDefault="00DC2C9C" w:rsidP="008C1CE5">
      <w:pPr>
        <w:rPr>
          <w:lang w:val="it-IT" w:eastAsia="en-GB"/>
        </w:rPr>
      </w:pPr>
      <w:r w:rsidRPr="0097282A">
        <w:rPr>
          <w:lang w:val="it-IT"/>
        </w:rPr>
        <w:t xml:space="preserve">I piloti saranno </w:t>
      </w:r>
      <w:r w:rsidR="0097282A" w:rsidRPr="0097282A">
        <w:rPr>
          <w:lang w:val="it-IT"/>
        </w:rPr>
        <w:t>presi in considerazione per la partenza d</w:t>
      </w:r>
      <w:r w:rsidR="000E3FB0">
        <w:rPr>
          <w:lang w:val="it-IT"/>
        </w:rPr>
        <w:t>i una corsa in base alla lista u</w:t>
      </w:r>
      <w:r w:rsidR="0097282A" w:rsidRPr="0097282A">
        <w:rPr>
          <w:lang w:val="it-IT"/>
        </w:rPr>
        <w:t>fficiale comunicata dagli organizzatori</w:t>
      </w:r>
      <w:r w:rsidR="00EC1006" w:rsidRPr="0097282A">
        <w:rPr>
          <w:lang w:val="it-IT"/>
        </w:rPr>
        <w:t>.</w:t>
      </w:r>
    </w:p>
    <w:p w:rsidR="00EA0267" w:rsidRDefault="0097282A" w:rsidP="00EA0267">
      <w:pPr>
        <w:pStyle w:val="Heading3"/>
        <w:rPr>
          <w:lang w:eastAsia="en-GB"/>
        </w:rPr>
      </w:pPr>
      <w:r>
        <w:rPr>
          <w:lang w:eastAsia="en-GB"/>
        </w:rPr>
        <w:t>Corse sospese</w:t>
      </w:r>
    </w:p>
    <w:p w:rsidR="0097282A" w:rsidRPr="0014614A" w:rsidRDefault="0097282A" w:rsidP="0097282A">
      <w:pPr>
        <w:pStyle w:val="ListParagraph"/>
        <w:numPr>
          <w:ilvl w:val="0"/>
          <w:numId w:val="37"/>
        </w:numPr>
        <w:rPr>
          <w:lang w:val="it-IT"/>
        </w:rPr>
      </w:pPr>
      <w:r>
        <w:rPr>
          <w:lang w:val="it-IT"/>
        </w:rPr>
        <w:t>Se una corsa</w:t>
      </w:r>
      <w:r w:rsidRPr="0014614A">
        <w:rPr>
          <w:lang w:val="it-IT"/>
        </w:rPr>
        <w:t xml:space="preserve"> viene sospesa, in qualsiasi momento, tutte le scommesse sono nulle.</w:t>
      </w:r>
    </w:p>
    <w:p w:rsidR="00EA0267" w:rsidRPr="0097282A" w:rsidRDefault="0097282A" w:rsidP="00EA0267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EA0267" w:rsidRPr="0097282A" w:rsidRDefault="0097282A" w:rsidP="00EA0267">
      <w:pPr>
        <w:pStyle w:val="Heading4"/>
        <w:rPr>
          <w:b w:val="0"/>
          <w:lang w:val="it-IT"/>
        </w:rPr>
      </w:pPr>
      <w:r w:rsidRPr="0097282A">
        <w:rPr>
          <w:lang w:val="it-IT"/>
        </w:rPr>
        <w:t xml:space="preserve">Testa a Testa </w:t>
      </w:r>
      <w:r w:rsidR="00EA0267" w:rsidRPr="0097282A">
        <w:rPr>
          <w:rStyle w:val="SubtleEmphasis"/>
          <w:lang w:val="it-IT"/>
        </w:rPr>
        <w:t>(2-way)</w:t>
      </w:r>
    </w:p>
    <w:p w:rsidR="00EA0267" w:rsidRPr="0097282A" w:rsidRDefault="0097282A" w:rsidP="00EA0267">
      <w:pPr>
        <w:rPr>
          <w:lang w:val="it-IT" w:eastAsia="en-GB"/>
        </w:rPr>
      </w:pPr>
      <w:r w:rsidRPr="0097282A">
        <w:rPr>
          <w:lang w:val="it-IT" w:eastAsia="en-GB"/>
        </w:rPr>
        <w:t xml:space="preserve">Previsione su quale pilota si piazzerà alla posizione più alta. Tutti i piloti devono iniziare la gara </w:t>
      </w:r>
      <w:r w:rsidRPr="0014614A">
        <w:rPr>
          <w:lang w:val="it-IT"/>
        </w:rPr>
        <w:t>per validare le scommesse</w:t>
      </w:r>
      <w:r w:rsidR="00EA0267" w:rsidRPr="0097282A">
        <w:rPr>
          <w:lang w:val="it-IT" w:eastAsia="en-GB"/>
        </w:rPr>
        <w:t>.</w:t>
      </w:r>
    </w:p>
    <w:p w:rsidR="00EA0267" w:rsidRPr="0097282A" w:rsidRDefault="0097282A" w:rsidP="00EA0267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97282A">
        <w:rPr>
          <w:lang w:val="it-IT" w:eastAsia="en-GB"/>
        </w:rPr>
        <w:t xml:space="preserve">Se entrambi i piloti non completano la corsa, il pilota con il miglior piazzamento </w:t>
      </w:r>
      <w:r w:rsidR="00E03323">
        <w:rPr>
          <w:lang w:val="it-IT" w:eastAsia="en-GB"/>
        </w:rPr>
        <w:t>n</w:t>
      </w:r>
      <w:r w:rsidRPr="0097282A">
        <w:rPr>
          <w:lang w:val="it-IT" w:eastAsia="en-GB"/>
        </w:rPr>
        <w:t>ella classifica ufficiale sarà considerato il vincitore</w:t>
      </w:r>
      <w:r>
        <w:rPr>
          <w:lang w:val="it-IT" w:eastAsia="en-GB"/>
        </w:rPr>
        <w:t>.</w:t>
      </w:r>
    </w:p>
    <w:p w:rsidR="00EA0267" w:rsidRPr="0097282A" w:rsidRDefault="0097282A" w:rsidP="00EA0267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97282A">
        <w:rPr>
          <w:lang w:val="it-IT" w:eastAsia="en-GB"/>
        </w:rPr>
        <w:t>Se entrambi i piloti hanno completato lo stesso numero di giri</w:t>
      </w:r>
      <w:r w:rsidRPr="0014614A">
        <w:rPr>
          <w:lang w:val="it-IT"/>
        </w:rPr>
        <w:t xml:space="preserve">, tutte le scommesse </w:t>
      </w:r>
      <w:r>
        <w:rPr>
          <w:lang w:val="it-IT"/>
        </w:rPr>
        <w:t xml:space="preserve">saranno </w:t>
      </w:r>
      <w:r w:rsidRPr="0014614A">
        <w:rPr>
          <w:lang w:val="it-IT"/>
        </w:rPr>
        <w:t>nulle.</w:t>
      </w:r>
    </w:p>
    <w:p w:rsidR="00861D17" w:rsidRPr="0097282A" w:rsidRDefault="00861D17" w:rsidP="00484E7C">
      <w:pPr>
        <w:pStyle w:val="Heading2"/>
        <w:rPr>
          <w:lang w:val="it-IT" w:eastAsia="en-GB"/>
        </w:rPr>
      </w:pPr>
      <w:r w:rsidRPr="0097282A">
        <w:rPr>
          <w:lang w:val="it-IT" w:eastAsia="en-GB"/>
        </w:rPr>
        <w:lastRenderedPageBreak/>
        <w:t>PESAPALLO</w:t>
      </w:r>
    </w:p>
    <w:p w:rsidR="0097282A" w:rsidRPr="0097282A" w:rsidRDefault="0097282A" w:rsidP="00251CA3">
      <w:pPr>
        <w:rPr>
          <w:lang w:val="it-IT"/>
        </w:rPr>
      </w:pPr>
      <w:r w:rsidRPr="0097282A">
        <w:rPr>
          <w:lang w:val="it-IT"/>
        </w:rPr>
        <w:t xml:space="preserve">Tutti i mercati di una partita sono basati sul risultato </w:t>
      </w:r>
      <w:r w:rsidRPr="000957E1">
        <w:rPr>
          <w:b/>
          <w:lang w:val="it-IT"/>
        </w:rPr>
        <w:t>inclusi i periodi supplementari</w:t>
      </w:r>
      <w:r w:rsidRPr="0097282A">
        <w:rPr>
          <w:lang w:val="it-IT"/>
        </w:rPr>
        <w:t>, se giocati, a meno che non sia diversamente specificato.</w:t>
      </w:r>
    </w:p>
    <w:p w:rsidR="00251CA3" w:rsidRPr="0097282A" w:rsidRDefault="00251CA3" w:rsidP="00251CA3">
      <w:pPr>
        <w:rPr>
          <w:lang w:val="en-US"/>
        </w:rPr>
      </w:pPr>
    </w:p>
    <w:p w:rsidR="00251CA3" w:rsidRDefault="0097282A" w:rsidP="00251CA3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251CA3" w:rsidRPr="0097282A" w:rsidRDefault="0097282A" w:rsidP="00251CA3">
      <w:pPr>
        <w:pStyle w:val="ListParagraph"/>
        <w:numPr>
          <w:ilvl w:val="0"/>
          <w:numId w:val="37"/>
        </w:numPr>
        <w:rPr>
          <w:lang w:val="it-IT"/>
        </w:rPr>
      </w:pPr>
      <w:r w:rsidRPr="00AE143A">
        <w:rPr>
          <w:lang w:val="it-IT"/>
        </w:rPr>
        <w:t>Se una partita viene sospesa, in qualsiasi momento, tutte le scommesse sono nulle</w:t>
      </w:r>
      <w:r w:rsidR="000957E1">
        <w:rPr>
          <w:lang w:val="it-IT"/>
        </w:rPr>
        <w:t>.</w:t>
      </w:r>
    </w:p>
    <w:p w:rsidR="00415224" w:rsidRPr="0065782E" w:rsidRDefault="0097282A" w:rsidP="00415224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</w:t>
      </w:r>
      <w:r>
        <w:rPr>
          <w:lang w:val="it-IT" w:eastAsia="en-GB"/>
        </w:rPr>
        <w:t>ata o rinviata verrà considerata</w:t>
      </w:r>
      <w:r w:rsidRPr="001C7B57">
        <w:rPr>
          <w:lang w:val="it-IT" w:eastAsia="en-GB"/>
        </w:rPr>
        <w:t xml:space="preserve"> come nulla a meno che</w:t>
      </w:r>
      <w:r w:rsidR="00415224">
        <w:rPr>
          <w:lang w:val="it-IT" w:eastAsia="en-GB"/>
        </w:rPr>
        <w:t xml:space="preserve"> </w:t>
      </w:r>
      <w:r w:rsidR="00415224" w:rsidRPr="0065782E">
        <w:rPr>
          <w:lang w:val="it-IT" w:eastAsia="en-GB"/>
        </w:rPr>
        <w:t xml:space="preserve">non venga </w:t>
      </w:r>
      <w:r w:rsidR="00415224">
        <w:rPr>
          <w:lang w:val="it-IT" w:eastAsia="en-GB"/>
        </w:rPr>
        <w:t xml:space="preserve">rigiocata </w:t>
      </w:r>
      <w:r w:rsidR="00415224" w:rsidRPr="0065782E">
        <w:rPr>
          <w:lang w:val="it-IT" w:eastAsia="en-GB"/>
        </w:rPr>
        <w:t>entro 48 ore dall'orario d'inizio previsto</w:t>
      </w:r>
      <w:r w:rsidR="00415224">
        <w:rPr>
          <w:lang w:val="it-IT" w:eastAsia="en-GB"/>
        </w:rPr>
        <w:t>.</w:t>
      </w:r>
    </w:p>
    <w:p w:rsidR="00251CA3" w:rsidRPr="004C21B3" w:rsidRDefault="00251CA3" w:rsidP="00251CA3">
      <w:pPr>
        <w:rPr>
          <w:lang w:val="it-IT" w:eastAsia="en-GB"/>
        </w:rPr>
      </w:pPr>
    </w:p>
    <w:p w:rsidR="00251CA3" w:rsidRPr="004C21B3" w:rsidRDefault="004C21B3" w:rsidP="00251CA3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251CA3" w:rsidRPr="004C21B3" w:rsidRDefault="004C21B3" w:rsidP="00251CA3">
      <w:pPr>
        <w:pStyle w:val="Heading4"/>
        <w:rPr>
          <w:b w:val="0"/>
          <w:lang w:val="it-IT"/>
        </w:rPr>
      </w:pPr>
      <w:r w:rsidRPr="009F3F60">
        <w:rPr>
          <w:lang w:val="it-IT"/>
        </w:rPr>
        <w:t>Risultato della partita</w:t>
      </w:r>
      <w:r w:rsidRPr="004C21B3">
        <w:rPr>
          <w:rStyle w:val="SubtleEmphasis"/>
          <w:lang w:val="it-IT"/>
        </w:rPr>
        <w:t xml:space="preserve"> </w:t>
      </w:r>
      <w:r w:rsidR="00251CA3" w:rsidRPr="004C21B3">
        <w:rPr>
          <w:rStyle w:val="SubtleEmphasis"/>
          <w:lang w:val="it-IT"/>
        </w:rPr>
        <w:t>(3-way)</w:t>
      </w:r>
    </w:p>
    <w:p w:rsidR="00251CA3" w:rsidRPr="004C21B3" w:rsidRDefault="004C21B3" w:rsidP="00251CA3">
      <w:pPr>
        <w:rPr>
          <w:lang w:val="it-IT" w:eastAsia="en-GB"/>
        </w:rPr>
      </w:pPr>
      <w:r>
        <w:rPr>
          <w:lang w:val="it-IT" w:eastAsia="en-GB"/>
        </w:rPr>
        <w:t>Previs</w:t>
      </w:r>
      <w:r w:rsidRPr="009F3F60">
        <w:rPr>
          <w:lang w:val="it-IT" w:eastAsia="en-GB"/>
        </w:rPr>
        <w:t>ione sul risultato della partita</w:t>
      </w:r>
      <w:r w:rsidR="00251CA3" w:rsidRPr="004C21B3">
        <w:rPr>
          <w:lang w:val="it-IT" w:eastAsia="en-GB"/>
        </w:rPr>
        <w:t>.</w:t>
      </w:r>
    </w:p>
    <w:p w:rsidR="00F92F68" w:rsidRPr="006569F6" w:rsidRDefault="00F92F68" w:rsidP="00484E7C">
      <w:pPr>
        <w:pStyle w:val="Heading2"/>
        <w:rPr>
          <w:lang w:val="en-US" w:eastAsia="en-GB"/>
        </w:rPr>
      </w:pPr>
      <w:r w:rsidRPr="006569F6">
        <w:rPr>
          <w:lang w:val="en-US" w:eastAsia="en-GB"/>
        </w:rPr>
        <w:t>RUGBY</w:t>
      </w:r>
    </w:p>
    <w:p w:rsidR="00A15EBE" w:rsidRPr="004C21B3" w:rsidRDefault="004C21B3" w:rsidP="00A15EBE">
      <w:pPr>
        <w:rPr>
          <w:lang w:val="it-IT" w:eastAsia="en-GB"/>
        </w:rPr>
      </w:pPr>
      <w:r w:rsidRPr="001C7B57">
        <w:rPr>
          <w:lang w:val="it-IT"/>
        </w:rPr>
        <w:t>Tutti i mercati di una partita sono basati sul risultato</w:t>
      </w:r>
      <w:r>
        <w:rPr>
          <w:lang w:val="it-IT"/>
        </w:rPr>
        <w:t xml:space="preserve"> alla fine dei previsti</w:t>
      </w:r>
      <w:r w:rsidRPr="00CB2CEC">
        <w:rPr>
          <w:lang w:val="it-IT"/>
        </w:rPr>
        <w:t xml:space="preserve"> </w:t>
      </w:r>
      <w:r>
        <w:rPr>
          <w:lang w:val="it-IT"/>
        </w:rPr>
        <w:t>80</w:t>
      </w:r>
      <w:r w:rsidRPr="00CB2CEC">
        <w:rPr>
          <w:lang w:val="it-IT"/>
        </w:rPr>
        <w:t xml:space="preserve"> minut</w:t>
      </w:r>
      <w:r>
        <w:rPr>
          <w:lang w:val="it-IT"/>
        </w:rPr>
        <w:t>i di gioco, a meno che non sia diversamente specificato.</w:t>
      </w:r>
      <w:r w:rsidRPr="004C21B3">
        <w:rPr>
          <w:lang w:val="it-IT"/>
        </w:rPr>
        <w:t xml:space="preserve"> </w:t>
      </w:r>
      <w:r w:rsidRPr="00CB2CEC">
        <w:rPr>
          <w:lang w:val="it-IT"/>
        </w:rPr>
        <w:t xml:space="preserve">Questo include minuti di recupero o interruzione del tempo effettivo, ma </w:t>
      </w:r>
      <w:r>
        <w:rPr>
          <w:b/>
          <w:lang w:val="it-IT"/>
        </w:rPr>
        <w:t>non include i supplementari</w:t>
      </w:r>
      <w:r w:rsidR="001B2FDD" w:rsidRPr="004C21B3">
        <w:rPr>
          <w:lang w:val="it-IT"/>
        </w:rPr>
        <w:t>.</w:t>
      </w:r>
    </w:p>
    <w:p w:rsidR="00B77818" w:rsidRDefault="004C21B3" w:rsidP="00B77818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B77818" w:rsidRPr="004C21B3" w:rsidRDefault="004C21B3" w:rsidP="00B77818">
      <w:pPr>
        <w:pStyle w:val="ListParagraph"/>
        <w:numPr>
          <w:ilvl w:val="0"/>
          <w:numId w:val="37"/>
        </w:numPr>
        <w:rPr>
          <w:lang w:val="it-IT"/>
        </w:rPr>
      </w:pPr>
      <w:r w:rsidRPr="00D80E27">
        <w:rPr>
          <w:lang w:val="it-IT"/>
        </w:rPr>
        <w:t>Se una partita viene sospesa, in qualsiasi momento, tutte le scommesse sono nulle</w:t>
      </w:r>
      <w:r w:rsidR="005F1CCD">
        <w:rPr>
          <w:lang w:val="it-IT"/>
        </w:rPr>
        <w:t>.</w:t>
      </w:r>
    </w:p>
    <w:p w:rsidR="00415224" w:rsidRPr="0065782E" w:rsidRDefault="004C21B3" w:rsidP="00415224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 xml:space="preserve">Una partita non giocata o rinviata verrà considerate come nulla a meno che non </w:t>
      </w:r>
      <w:r w:rsidR="00415224" w:rsidRPr="0065782E">
        <w:rPr>
          <w:lang w:val="it-IT" w:eastAsia="en-GB"/>
        </w:rPr>
        <w:t xml:space="preserve">non venga </w:t>
      </w:r>
      <w:r w:rsidR="00415224">
        <w:rPr>
          <w:lang w:val="it-IT" w:eastAsia="en-GB"/>
        </w:rPr>
        <w:t xml:space="preserve">rigiocata </w:t>
      </w:r>
      <w:r w:rsidR="00415224" w:rsidRPr="0065782E">
        <w:rPr>
          <w:lang w:val="it-IT" w:eastAsia="en-GB"/>
        </w:rPr>
        <w:t>entro 48 ore dall'orario d'inizio previsto</w:t>
      </w:r>
      <w:r w:rsidR="00415224">
        <w:rPr>
          <w:lang w:val="it-IT" w:eastAsia="en-GB"/>
        </w:rPr>
        <w:t>.</w:t>
      </w:r>
    </w:p>
    <w:p w:rsidR="001B2FDD" w:rsidRPr="004C21B3" w:rsidRDefault="004C21B3" w:rsidP="001B2FDD">
      <w:pPr>
        <w:pStyle w:val="Heading3"/>
        <w:rPr>
          <w:lang w:val="it-IT" w:eastAsia="en-GB"/>
        </w:rPr>
      </w:pPr>
      <w:r w:rsidRPr="00AE143A">
        <w:rPr>
          <w:lang w:val="it-IT" w:eastAsia="en-GB"/>
        </w:rPr>
        <w:t>Match Non Giocati ma Quotati</w:t>
      </w:r>
    </w:p>
    <w:p w:rsidR="001B2FDD" w:rsidRPr="004C21B3" w:rsidRDefault="004C21B3" w:rsidP="001B2FDD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4C21B3">
        <w:rPr>
          <w:lang w:val="it-IT" w:eastAsia="en-GB"/>
        </w:rPr>
        <w:t xml:space="preserve">Se il luogo della partita è cambiato </w:t>
      </w:r>
      <w:r w:rsidRPr="001C7B57">
        <w:rPr>
          <w:lang w:val="it-IT" w:eastAsia="en-GB"/>
        </w:rPr>
        <w:t xml:space="preserve">le scommesse </w:t>
      </w:r>
      <w:r>
        <w:rPr>
          <w:lang w:val="it-IT" w:eastAsia="en-GB"/>
        </w:rPr>
        <w:t>saranno annullate</w:t>
      </w:r>
      <w:r w:rsidR="001B2FDD" w:rsidRPr="004C21B3">
        <w:rPr>
          <w:lang w:val="it-IT" w:eastAsia="en-GB"/>
        </w:rPr>
        <w:t>.</w:t>
      </w:r>
    </w:p>
    <w:p w:rsidR="00B77818" w:rsidRPr="004C21B3" w:rsidRDefault="004C21B3" w:rsidP="00B77818">
      <w:pPr>
        <w:pStyle w:val="Heading3"/>
        <w:rPr>
          <w:lang w:val="it-IT" w:eastAsia="en-GB"/>
        </w:rPr>
      </w:pPr>
      <w:r>
        <w:rPr>
          <w:rStyle w:val="Heading3Char"/>
          <w:b/>
          <w:bCs/>
          <w:lang w:val="it-IT"/>
        </w:rPr>
        <w:t>Mercati</w:t>
      </w:r>
      <w:r w:rsidRPr="008D012C">
        <w:rPr>
          <w:rStyle w:val="Heading3Char"/>
          <w:b/>
          <w:bCs/>
          <w:lang w:val="it-IT"/>
        </w:rPr>
        <w:t xml:space="preserve"> Principali</w:t>
      </w:r>
    </w:p>
    <w:p w:rsidR="00B77818" w:rsidRPr="004C21B3" w:rsidRDefault="004C21B3" w:rsidP="00B77818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B77818" w:rsidRPr="004C21B3">
        <w:rPr>
          <w:rStyle w:val="SubtleEmphasis"/>
          <w:lang w:val="it-IT"/>
        </w:rPr>
        <w:t>(3-way)</w:t>
      </w:r>
    </w:p>
    <w:p w:rsidR="00B77818" w:rsidRPr="004C21B3" w:rsidRDefault="004C21B3" w:rsidP="00B77818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B77818" w:rsidRPr="004C21B3">
        <w:rPr>
          <w:lang w:val="it-IT" w:eastAsia="en-GB"/>
        </w:rPr>
        <w:t>.</w:t>
      </w:r>
    </w:p>
    <w:p w:rsidR="00B77818" w:rsidRPr="00460B6E" w:rsidRDefault="00B77818" w:rsidP="00B77818">
      <w:pPr>
        <w:pStyle w:val="Heading4"/>
        <w:rPr>
          <w:b w:val="0"/>
        </w:rPr>
      </w:pPr>
      <w:r>
        <w:t>Handicap</w:t>
      </w:r>
      <w:r w:rsidRPr="00723416">
        <w:rPr>
          <w:rStyle w:val="Heading4Char"/>
        </w:rPr>
        <w:t xml:space="preserve"> </w:t>
      </w:r>
      <w:r w:rsidRPr="00D23D75">
        <w:rPr>
          <w:rStyle w:val="SubtleEmphasis"/>
        </w:rPr>
        <w:t>(</w:t>
      </w:r>
      <w:r>
        <w:rPr>
          <w:rStyle w:val="SubtleEmphasis"/>
        </w:rPr>
        <w:t>2</w:t>
      </w:r>
      <w:r w:rsidRPr="00D23D75">
        <w:rPr>
          <w:rStyle w:val="SubtleEmphasis"/>
        </w:rPr>
        <w:t>-way)</w:t>
      </w:r>
    </w:p>
    <w:p w:rsidR="00E436AB" w:rsidRPr="0089759B" w:rsidRDefault="00E436AB" w:rsidP="00E436AB">
      <w:pPr>
        <w:rPr>
          <w:lang w:val="it-IT" w:eastAsia="en-GB"/>
        </w:rPr>
      </w:pPr>
      <w:r w:rsidRPr="002F6682">
        <w:rPr>
          <w:lang w:val="it-IT" w:eastAsia="en-GB"/>
        </w:rPr>
        <w:t>Previsione del risultato della partita dopo che l’handicap è stato applicato</w:t>
      </w:r>
      <w:r w:rsidRPr="0089759B">
        <w:rPr>
          <w:bCs/>
          <w:lang w:val="it-IT" w:eastAsia="en-GB"/>
        </w:rPr>
        <w:t>.</w:t>
      </w:r>
    </w:p>
    <w:p w:rsidR="00B77818" w:rsidRPr="00E436AB" w:rsidRDefault="00E436AB" w:rsidP="00B77818">
      <w:pPr>
        <w:pStyle w:val="Heading4"/>
        <w:rPr>
          <w:lang w:val="it-IT"/>
        </w:rPr>
      </w:pPr>
      <w:r w:rsidRPr="00E436AB">
        <w:rPr>
          <w:lang w:val="it-IT" w:eastAsia="en-GB"/>
        </w:rPr>
        <w:t xml:space="preserve">1o Tempo </w:t>
      </w:r>
      <w:r w:rsidR="00B77818" w:rsidRPr="00E436AB">
        <w:rPr>
          <w:lang w:val="it-IT"/>
        </w:rPr>
        <w:t xml:space="preserve">– </w:t>
      </w:r>
      <w:r w:rsidRPr="009F3F60">
        <w:rPr>
          <w:lang w:val="it-IT"/>
        </w:rPr>
        <w:t xml:space="preserve">Risultato della partita </w:t>
      </w:r>
      <w:r w:rsidR="00B77818" w:rsidRPr="00E436AB">
        <w:rPr>
          <w:rStyle w:val="SubtleEmphasis"/>
          <w:lang w:val="it-IT"/>
        </w:rPr>
        <w:t>(3-way)</w:t>
      </w:r>
    </w:p>
    <w:p w:rsidR="00E436AB" w:rsidRPr="004C21B3" w:rsidRDefault="00E436AB" w:rsidP="00E436AB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 xml:space="preserve">ione sul risultato </w:t>
      </w:r>
      <w:r>
        <w:rPr>
          <w:lang w:val="it-IT" w:eastAsia="en-GB"/>
        </w:rPr>
        <w:t>del primo tempo</w:t>
      </w:r>
      <w:r w:rsidRPr="004C21B3">
        <w:rPr>
          <w:lang w:val="it-IT" w:eastAsia="en-GB"/>
        </w:rPr>
        <w:t>.</w:t>
      </w:r>
    </w:p>
    <w:p w:rsidR="00B77818" w:rsidRPr="00E436AB" w:rsidRDefault="00E436AB" w:rsidP="00B77818">
      <w:pPr>
        <w:pStyle w:val="Heading4"/>
        <w:rPr>
          <w:lang w:val="it-IT"/>
        </w:rPr>
      </w:pPr>
      <w:r w:rsidRPr="00D80E27">
        <w:rPr>
          <w:lang w:val="it-IT"/>
        </w:rPr>
        <w:t>1o Tempo – Handicap</w:t>
      </w:r>
      <w:r w:rsidRPr="00D80E27">
        <w:rPr>
          <w:rStyle w:val="Heading4Char"/>
          <w:lang w:val="it-IT"/>
        </w:rPr>
        <w:t xml:space="preserve"> </w:t>
      </w:r>
      <w:r w:rsidR="00B77818" w:rsidRPr="00E436AB">
        <w:rPr>
          <w:rStyle w:val="SubtleEmphasis"/>
          <w:lang w:val="it-IT"/>
        </w:rPr>
        <w:t>(2-way)</w:t>
      </w:r>
    </w:p>
    <w:p w:rsidR="00E436AB" w:rsidRPr="00D7200D" w:rsidRDefault="00E436AB" w:rsidP="00E436AB">
      <w:pPr>
        <w:rPr>
          <w:lang w:val="it-IT" w:eastAsia="en-GB"/>
        </w:rPr>
      </w:pPr>
      <w:r w:rsidRPr="00D7200D">
        <w:rPr>
          <w:bCs/>
          <w:lang w:val="it-IT" w:eastAsia="en-GB"/>
        </w:rPr>
        <w:t xml:space="preserve">Previsione sul risultato del primo tempo dopo </w:t>
      </w:r>
      <w:r w:rsidRPr="00D7200D">
        <w:rPr>
          <w:lang w:val="it-IT" w:eastAsia="en-GB"/>
        </w:rPr>
        <w:t>l’handicap è stato applicato</w:t>
      </w:r>
      <w:r w:rsidRPr="00D7200D">
        <w:rPr>
          <w:bCs/>
          <w:lang w:val="it-IT" w:eastAsia="en-GB"/>
        </w:rPr>
        <w:t>.</w:t>
      </w:r>
    </w:p>
    <w:p w:rsidR="00B77818" w:rsidRPr="00E436AB" w:rsidRDefault="00E436AB" w:rsidP="00B77818">
      <w:pPr>
        <w:pStyle w:val="Heading4"/>
        <w:rPr>
          <w:rStyle w:val="Heading3Char"/>
          <w:b/>
          <w:lang w:val="it-IT"/>
        </w:rPr>
      </w:pPr>
      <w:r w:rsidRPr="00E436AB">
        <w:rPr>
          <w:rStyle w:val="Heading4Char"/>
          <w:b/>
          <w:lang w:val="it-IT"/>
        </w:rPr>
        <w:t>1o Tempo/Finale</w:t>
      </w:r>
      <w:r w:rsidR="00B77818" w:rsidRPr="00E436AB">
        <w:rPr>
          <w:lang w:val="it-IT"/>
        </w:rPr>
        <w:t xml:space="preserve"> </w:t>
      </w:r>
      <w:r w:rsidR="00B77818" w:rsidRPr="00E436AB">
        <w:rPr>
          <w:rStyle w:val="SubtleEmphasis"/>
          <w:lang w:val="it-IT"/>
        </w:rPr>
        <w:t>(9-way)</w:t>
      </w:r>
    </w:p>
    <w:p w:rsidR="00B77818" w:rsidRPr="00E436AB" w:rsidRDefault="00E436AB" w:rsidP="00B77818">
      <w:pPr>
        <w:rPr>
          <w:lang w:val="it-IT"/>
        </w:rPr>
      </w:pPr>
      <w:r w:rsidRPr="00D7200D">
        <w:rPr>
          <w:lang w:val="it-IT" w:eastAsia="en-GB"/>
        </w:rPr>
        <w:t>Previsione sul risultato della partita sia al primo tempo che al finale</w:t>
      </w:r>
      <w:r w:rsidR="00B77818" w:rsidRPr="00E436AB">
        <w:rPr>
          <w:lang w:val="it-IT" w:eastAsia="en-GB"/>
        </w:rPr>
        <w:t>.</w:t>
      </w:r>
    </w:p>
    <w:p w:rsidR="00B77818" w:rsidRPr="00E436AB" w:rsidRDefault="00E436AB" w:rsidP="00B77818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Tempo </w:t>
      </w:r>
      <w:r w:rsidR="005F1CCD">
        <w:rPr>
          <w:lang w:val="it-IT"/>
        </w:rPr>
        <w:t>con il punteggio pi</w:t>
      </w:r>
      <w:r w:rsidR="005F1CCD" w:rsidRPr="005F1CCD">
        <w:rPr>
          <w:lang w:val="it-IT"/>
        </w:rPr>
        <w:t>ù</w:t>
      </w:r>
      <w:r w:rsidR="005F1CCD">
        <w:rPr>
          <w:lang w:val="it-IT"/>
        </w:rPr>
        <w:t xml:space="preserve"> alto </w:t>
      </w:r>
      <w:r w:rsidRPr="00000875">
        <w:rPr>
          <w:lang w:val="it-IT"/>
        </w:rPr>
        <w:t xml:space="preserve"> </w:t>
      </w:r>
      <w:r w:rsidR="00B77818" w:rsidRPr="00E436AB">
        <w:rPr>
          <w:rStyle w:val="SubtleEmphasis"/>
          <w:lang w:val="it-IT"/>
        </w:rPr>
        <w:t>(3-way)</w:t>
      </w:r>
    </w:p>
    <w:p w:rsidR="00B77818" w:rsidRPr="00E436AB" w:rsidRDefault="00350B0D" w:rsidP="00B77818">
      <w:pPr>
        <w:rPr>
          <w:lang w:val="it-IT" w:eastAsia="en-GB"/>
        </w:rPr>
      </w:pPr>
      <w:r>
        <w:rPr>
          <w:lang w:val="it-IT" w:eastAsia="en-GB"/>
        </w:rPr>
        <w:t>Quale</w:t>
      </w:r>
      <w:r w:rsidR="00E436AB" w:rsidRPr="00000875">
        <w:rPr>
          <w:lang w:val="it-IT" w:eastAsia="en-GB"/>
        </w:rPr>
        <w:t xml:space="preserve"> dei due tempi </w:t>
      </w:r>
      <w:r>
        <w:rPr>
          <w:lang w:val="it-IT" w:eastAsia="en-GB"/>
        </w:rPr>
        <w:t>finir</w:t>
      </w:r>
      <w:r w:rsidRPr="00350B0D">
        <w:rPr>
          <w:lang w:val="it-IT" w:eastAsia="en-GB"/>
        </w:rPr>
        <w:t>à</w:t>
      </w:r>
      <w:r>
        <w:rPr>
          <w:lang w:val="it-IT" w:eastAsia="en-GB"/>
        </w:rPr>
        <w:t xml:space="preserve"> con il punteggio </w:t>
      </w:r>
      <w:r w:rsidR="00E436AB" w:rsidRPr="00000875">
        <w:rPr>
          <w:lang w:val="it-IT" w:eastAsia="en-GB"/>
        </w:rPr>
        <w:t xml:space="preserve">più </w:t>
      </w:r>
      <w:r>
        <w:rPr>
          <w:lang w:val="it-IT" w:eastAsia="en-GB"/>
        </w:rPr>
        <w:t>alto?</w:t>
      </w:r>
      <w:r w:rsidR="00E436AB" w:rsidRPr="00000875">
        <w:rPr>
          <w:lang w:val="it-IT" w:eastAsia="en-GB"/>
        </w:rPr>
        <w:t xml:space="preserve"> </w:t>
      </w:r>
      <w:r w:rsidR="00E436AB">
        <w:rPr>
          <w:lang w:val="it-IT" w:eastAsia="en-GB"/>
        </w:rPr>
        <w:t>Entrambi i tempi devono essere conclusi per validare le scommesse</w:t>
      </w:r>
      <w:r w:rsidR="00E436AB" w:rsidRPr="00000875">
        <w:rPr>
          <w:lang w:val="it-IT" w:eastAsia="en-GB"/>
        </w:rPr>
        <w:t>.</w:t>
      </w:r>
    </w:p>
    <w:p w:rsidR="00B77818" w:rsidRPr="00E436AB" w:rsidRDefault="00E436AB" w:rsidP="00B77818">
      <w:pPr>
        <w:pStyle w:val="Heading4"/>
        <w:rPr>
          <w:lang w:val="it-IT" w:eastAsia="en-GB"/>
        </w:rPr>
      </w:pPr>
      <w:r w:rsidRPr="00D7200D">
        <w:rPr>
          <w:lang w:val="it-IT"/>
        </w:rPr>
        <w:t xml:space="preserve">Pari/Dispari </w:t>
      </w:r>
      <w:r w:rsidR="00B77818" w:rsidRPr="00E436AB">
        <w:rPr>
          <w:rStyle w:val="SubtleEmphasis"/>
          <w:lang w:val="it-IT"/>
        </w:rPr>
        <w:t>(2-way)</w:t>
      </w:r>
    </w:p>
    <w:p w:rsidR="00B77818" w:rsidRPr="00E436AB" w:rsidRDefault="00E436AB" w:rsidP="00B77818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</w:t>
      </w:r>
      <w:r w:rsidR="00350B0D">
        <w:rPr>
          <w:lang w:val="it-IT" w:eastAsia="en-GB"/>
        </w:rPr>
        <w:t xml:space="preserve">il punteggio finale della </w:t>
      </w:r>
      <w:r w:rsidRPr="00000875">
        <w:rPr>
          <w:lang w:val="it-IT" w:eastAsia="en-GB"/>
        </w:rPr>
        <w:t xml:space="preserve">partita sarà pari o dispari. </w:t>
      </w:r>
      <w:r>
        <w:rPr>
          <w:lang w:val="it-IT" w:eastAsia="en-GB"/>
        </w:rPr>
        <w:t xml:space="preserve">Se non vengono segnati punti, il risultato sarà </w:t>
      </w:r>
      <w:r>
        <w:rPr>
          <w:i/>
          <w:lang w:val="it-IT"/>
        </w:rPr>
        <w:t>Pari</w:t>
      </w:r>
      <w:r w:rsidRPr="00000875">
        <w:rPr>
          <w:lang w:val="it-IT"/>
        </w:rPr>
        <w:t>.</w:t>
      </w:r>
    </w:p>
    <w:p w:rsidR="00B77818" w:rsidRPr="00E436AB" w:rsidRDefault="00E436AB" w:rsidP="00B77818">
      <w:pPr>
        <w:pStyle w:val="Heading4"/>
        <w:rPr>
          <w:lang w:val="it-IT"/>
        </w:rPr>
      </w:pPr>
      <w:r w:rsidRPr="00000875">
        <w:rPr>
          <w:lang w:val="it-IT"/>
        </w:rPr>
        <w:lastRenderedPageBreak/>
        <w:t xml:space="preserve">1o </w:t>
      </w:r>
      <w:r>
        <w:rPr>
          <w:lang w:val="it-IT"/>
        </w:rPr>
        <w:t xml:space="preserve">Tempo </w:t>
      </w:r>
      <w:r w:rsidRPr="00000875">
        <w:rPr>
          <w:lang w:val="it-IT"/>
        </w:rPr>
        <w:t xml:space="preserve">–Pari/Dispari </w:t>
      </w:r>
      <w:r w:rsidR="00B77818" w:rsidRPr="00E436AB">
        <w:rPr>
          <w:rStyle w:val="SubtleEmphasis"/>
          <w:lang w:val="it-IT"/>
        </w:rPr>
        <w:t>(2-way)</w:t>
      </w:r>
    </w:p>
    <w:p w:rsidR="00E436AB" w:rsidRPr="00FD3E6B" w:rsidRDefault="00E436AB" w:rsidP="00E436AB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</w:t>
      </w:r>
      <w:r w:rsidR="00350B0D">
        <w:rPr>
          <w:lang w:val="it-IT" w:eastAsia="en-GB"/>
        </w:rPr>
        <w:t xml:space="preserve">punteggio al termine del </w:t>
      </w:r>
      <w:r>
        <w:rPr>
          <w:lang w:val="it-IT" w:eastAsia="en-GB"/>
        </w:rPr>
        <w:t xml:space="preserve">primo tempo </w:t>
      </w:r>
      <w:r w:rsidRPr="00000875">
        <w:rPr>
          <w:lang w:val="it-IT" w:eastAsia="en-GB"/>
        </w:rPr>
        <w:t xml:space="preserve">sarà pari o dispari. </w:t>
      </w:r>
      <w:r w:rsidRPr="002F6682">
        <w:rPr>
          <w:lang w:val="it-IT" w:eastAsia="en-GB"/>
        </w:rPr>
        <w:t xml:space="preserve">Se non vengono segnati </w:t>
      </w:r>
      <w:r>
        <w:rPr>
          <w:lang w:val="it-IT" w:eastAsia="en-GB"/>
        </w:rPr>
        <w:t>punti</w:t>
      </w:r>
      <w:r w:rsidRPr="002F6682">
        <w:rPr>
          <w:lang w:val="it-IT" w:eastAsia="en-GB"/>
        </w:rPr>
        <w:t xml:space="preserve">, il risultato sarà </w:t>
      </w:r>
      <w:r w:rsidRPr="002F6682">
        <w:rPr>
          <w:i/>
          <w:lang w:val="it-IT"/>
        </w:rPr>
        <w:t>Pari</w:t>
      </w:r>
      <w:r w:rsidRPr="002F6682">
        <w:rPr>
          <w:lang w:val="it-IT"/>
        </w:rPr>
        <w:t>.</w:t>
      </w:r>
    </w:p>
    <w:p w:rsidR="00861D17" w:rsidRPr="002A5E67" w:rsidRDefault="00E03323" w:rsidP="00484E7C">
      <w:pPr>
        <w:pStyle w:val="Heading2"/>
        <w:rPr>
          <w:lang w:val="en-US" w:eastAsia="en-GB"/>
        </w:rPr>
      </w:pPr>
      <w:r w:rsidRPr="002A5E67">
        <w:rPr>
          <w:lang w:val="en-US" w:eastAsia="en-GB"/>
        </w:rPr>
        <w:t>SNOOKER</w:t>
      </w:r>
    </w:p>
    <w:p w:rsidR="00251CA3" w:rsidRPr="00E436AB" w:rsidRDefault="00E03323" w:rsidP="00251CA3">
      <w:pPr>
        <w:pStyle w:val="Heading3"/>
        <w:rPr>
          <w:lang w:val="it-IT" w:eastAsia="en-GB"/>
        </w:rPr>
      </w:pPr>
      <w:r>
        <w:rPr>
          <w:lang w:val="it-IT" w:eastAsia="en-GB"/>
        </w:rPr>
        <w:t>Partite Sospese/Rinviate</w:t>
      </w:r>
    </w:p>
    <w:p w:rsidR="00E03323" w:rsidRPr="00B267C3" w:rsidRDefault="00E03323" w:rsidP="00E03323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B267C3">
        <w:rPr>
          <w:lang w:val="it-IT"/>
        </w:rPr>
        <w:t>In una partita sospesa in qualsiasi momento, il giocatore</w:t>
      </w:r>
      <w:r>
        <w:rPr>
          <w:lang w:val="it-IT"/>
        </w:rPr>
        <w:t xml:space="preserve"> </w:t>
      </w:r>
      <w:r w:rsidR="00974A0B">
        <w:rPr>
          <w:lang w:val="it-IT"/>
        </w:rPr>
        <w:t>che passa al turno successivo</w:t>
      </w:r>
      <w:r w:rsidRPr="00B267C3">
        <w:rPr>
          <w:lang w:val="it-IT"/>
        </w:rPr>
        <w:t xml:space="preserve"> s</w:t>
      </w:r>
      <w:r>
        <w:rPr>
          <w:lang w:val="it-IT"/>
        </w:rPr>
        <w:t>arà considerato il vincitore</w:t>
      </w:r>
      <w:r w:rsidR="00974A0B">
        <w:rPr>
          <w:lang w:val="it-IT"/>
        </w:rPr>
        <w:t>.</w:t>
      </w:r>
    </w:p>
    <w:p w:rsidR="00251CA3" w:rsidRDefault="00E03323" w:rsidP="00251CA3">
      <w:pPr>
        <w:pStyle w:val="Heading3"/>
        <w:rPr>
          <w:lang w:eastAsia="en-GB"/>
        </w:rPr>
      </w:pPr>
      <w:r w:rsidRPr="00B15604">
        <w:rPr>
          <w:lang w:val="it-IT" w:eastAsia="en-GB"/>
        </w:rPr>
        <w:t>Match Non Giocati ma Quotati</w:t>
      </w:r>
    </w:p>
    <w:p w:rsidR="00251CA3" w:rsidRPr="00E03323" w:rsidRDefault="00E03323" w:rsidP="00251CA3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.</w:t>
      </w:r>
    </w:p>
    <w:p w:rsidR="00251CA3" w:rsidRPr="00E03323" w:rsidRDefault="00E03323" w:rsidP="00251CA3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251CA3" w:rsidRPr="00E03323" w:rsidRDefault="00E03323" w:rsidP="00251CA3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251CA3" w:rsidRPr="00E03323">
        <w:rPr>
          <w:rStyle w:val="SubtleEmphasis"/>
          <w:lang w:val="it-IT"/>
        </w:rPr>
        <w:t>(2-way)</w:t>
      </w:r>
    </w:p>
    <w:p w:rsidR="00251CA3" w:rsidRPr="00E03323" w:rsidRDefault="00E03323" w:rsidP="00251CA3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251CA3" w:rsidRPr="00E03323">
        <w:rPr>
          <w:lang w:val="it-IT" w:eastAsia="en-GB"/>
        </w:rPr>
        <w:t>.</w:t>
      </w:r>
    </w:p>
    <w:p w:rsidR="00FD0C60" w:rsidRPr="006569F6" w:rsidRDefault="00322698" w:rsidP="00484E7C">
      <w:pPr>
        <w:pStyle w:val="Heading2"/>
        <w:rPr>
          <w:lang w:val="en-US" w:eastAsia="en-GB"/>
        </w:rPr>
      </w:pPr>
      <w:r>
        <w:rPr>
          <w:lang w:val="en-US" w:eastAsia="en-GB"/>
        </w:rPr>
        <w:t>PALLANUOTO</w:t>
      </w:r>
    </w:p>
    <w:p w:rsidR="00E03323" w:rsidRPr="001C7B57" w:rsidRDefault="00E03323" w:rsidP="00E03323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supplementari esclusi,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251CA3" w:rsidRDefault="00E03323" w:rsidP="00251CA3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E03323" w:rsidRPr="001C7B57" w:rsidRDefault="00E03323" w:rsidP="00E03323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324F46" w:rsidRPr="0065782E" w:rsidRDefault="00E03323" w:rsidP="00324F46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</w:t>
      </w:r>
      <w:r>
        <w:rPr>
          <w:lang w:val="it-IT" w:eastAsia="en-GB"/>
        </w:rPr>
        <w:t>ata o rinviata verrà considerata</w:t>
      </w:r>
      <w:r w:rsidR="00324F46">
        <w:rPr>
          <w:lang w:val="it-IT" w:eastAsia="en-GB"/>
        </w:rPr>
        <w:t xml:space="preserve"> come nulla a meno che </w:t>
      </w:r>
      <w:r w:rsidR="00324F46" w:rsidRPr="0065782E">
        <w:rPr>
          <w:lang w:val="it-IT" w:eastAsia="en-GB"/>
        </w:rPr>
        <w:t xml:space="preserve">non venga </w:t>
      </w:r>
      <w:r w:rsidR="00324F46">
        <w:rPr>
          <w:lang w:val="it-IT" w:eastAsia="en-GB"/>
        </w:rPr>
        <w:t xml:space="preserve">rigiocata </w:t>
      </w:r>
      <w:r w:rsidR="00324F46" w:rsidRPr="0065782E">
        <w:rPr>
          <w:lang w:val="it-IT" w:eastAsia="en-GB"/>
        </w:rPr>
        <w:t>entro 48 ore dall'orario d'inizio previsto</w:t>
      </w:r>
      <w:r w:rsidR="00324F46">
        <w:rPr>
          <w:lang w:val="it-IT" w:eastAsia="en-GB"/>
        </w:rPr>
        <w:t>.</w:t>
      </w:r>
    </w:p>
    <w:p w:rsidR="00251CA3" w:rsidRPr="00E03323" w:rsidRDefault="00E03323" w:rsidP="00251CA3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251CA3" w:rsidRPr="00E03323" w:rsidRDefault="00E03323" w:rsidP="00251CA3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251CA3" w:rsidRPr="00E03323">
        <w:rPr>
          <w:rStyle w:val="SubtleEmphasis"/>
          <w:lang w:val="it-IT"/>
        </w:rPr>
        <w:t>(3-way)</w:t>
      </w:r>
    </w:p>
    <w:p w:rsidR="00251CA3" w:rsidRPr="00E03323" w:rsidRDefault="00E03323" w:rsidP="00251CA3">
      <w:pPr>
        <w:rPr>
          <w:lang w:val="it-IT" w:eastAsia="en-GB"/>
        </w:rPr>
      </w:pPr>
      <w:r>
        <w:rPr>
          <w:lang w:val="it-IT" w:eastAsia="en-GB"/>
        </w:rPr>
        <w:t>Previs</w:t>
      </w:r>
      <w:r w:rsidRPr="009F3F60">
        <w:rPr>
          <w:lang w:val="it-IT" w:eastAsia="en-GB"/>
        </w:rPr>
        <w:t>ione sul risultato della partita</w:t>
      </w:r>
      <w:r w:rsidR="00251CA3" w:rsidRPr="00E03323">
        <w:rPr>
          <w:lang w:val="it-IT" w:eastAsia="en-GB"/>
        </w:rPr>
        <w:t>.</w:t>
      </w:r>
    </w:p>
    <w:p w:rsidR="00861D17" w:rsidRPr="00861D17" w:rsidRDefault="00322698" w:rsidP="00484E7C">
      <w:pPr>
        <w:pStyle w:val="Heading2"/>
        <w:rPr>
          <w:lang w:eastAsia="en-GB"/>
        </w:rPr>
      </w:pPr>
      <w:r>
        <w:rPr>
          <w:lang w:eastAsia="en-GB"/>
        </w:rPr>
        <w:t>SPORT INVERNALI</w:t>
      </w:r>
    </w:p>
    <w:p w:rsidR="00251CA3" w:rsidRPr="00E03323" w:rsidRDefault="00E03323" w:rsidP="00251CA3">
      <w:pPr>
        <w:pStyle w:val="Heading3"/>
        <w:rPr>
          <w:lang w:val="it-IT" w:eastAsia="en-GB"/>
        </w:rPr>
      </w:pPr>
      <w:r w:rsidRPr="00E03323">
        <w:rPr>
          <w:lang w:val="it-IT" w:eastAsia="en-GB"/>
        </w:rPr>
        <w:t>Eventi Sospesi</w:t>
      </w:r>
      <w:r w:rsidR="00B508FC" w:rsidRPr="00E03323">
        <w:rPr>
          <w:lang w:val="it-IT" w:eastAsia="en-GB"/>
        </w:rPr>
        <w:t>/</w:t>
      </w:r>
      <w:r>
        <w:rPr>
          <w:lang w:val="it-IT" w:eastAsia="en-GB"/>
        </w:rPr>
        <w:t>Rinviati</w:t>
      </w:r>
    </w:p>
    <w:p w:rsidR="00251CA3" w:rsidRPr="00E03323" w:rsidRDefault="00E03323" w:rsidP="00251CA3">
      <w:pPr>
        <w:pStyle w:val="ListParagraph"/>
        <w:numPr>
          <w:ilvl w:val="0"/>
          <w:numId w:val="37"/>
        </w:numPr>
        <w:rPr>
          <w:lang w:val="it-IT"/>
        </w:rPr>
      </w:pPr>
      <w:r>
        <w:rPr>
          <w:lang w:val="it-IT"/>
        </w:rPr>
        <w:t>Se un evento viene sospeso</w:t>
      </w:r>
      <w:r w:rsidRPr="00AE143A">
        <w:rPr>
          <w:lang w:val="it-IT"/>
        </w:rPr>
        <w:t>, in qualsiasi momento, tutte le scommesse sono nulle</w:t>
      </w:r>
      <w:r w:rsidR="00974A0B">
        <w:rPr>
          <w:lang w:val="it-IT"/>
        </w:rPr>
        <w:t>.</w:t>
      </w:r>
    </w:p>
    <w:p w:rsidR="00691184" w:rsidRPr="003D5A29" w:rsidRDefault="00691184" w:rsidP="00691184">
      <w:pPr>
        <w:pStyle w:val="ListParagraph"/>
        <w:numPr>
          <w:ilvl w:val="0"/>
          <w:numId w:val="37"/>
        </w:numPr>
        <w:rPr>
          <w:lang w:val="it-IT"/>
        </w:rPr>
      </w:pPr>
      <w:r>
        <w:rPr>
          <w:lang w:val="it-IT"/>
        </w:rPr>
        <w:t xml:space="preserve">Se un evento </w:t>
      </w:r>
      <w:r w:rsidRPr="003D5A29">
        <w:rPr>
          <w:lang w:val="it-IT"/>
        </w:rPr>
        <w:t xml:space="preserve">è parte </w:t>
      </w:r>
      <w:r>
        <w:rPr>
          <w:lang w:val="it-IT"/>
        </w:rPr>
        <w:t>di un torneo sportivo</w:t>
      </w:r>
      <w:r w:rsidRPr="003D5A29">
        <w:rPr>
          <w:lang w:val="it-IT"/>
        </w:rPr>
        <w:t xml:space="preserve">, es. i Giochi Olimpici, tutte le scommesse resteranno valide anche se </w:t>
      </w:r>
      <w:r>
        <w:rPr>
          <w:lang w:val="it-IT"/>
        </w:rPr>
        <w:t xml:space="preserve">l’evento </w:t>
      </w:r>
      <w:r w:rsidRPr="003D5A29">
        <w:rPr>
          <w:lang w:val="it-IT"/>
        </w:rPr>
        <w:t>è rinviato, finché la gara resta in programma all’interno della durata ufficiale del torneo</w:t>
      </w:r>
      <w:r>
        <w:rPr>
          <w:lang w:val="it-IT"/>
        </w:rPr>
        <w:t>.</w:t>
      </w:r>
    </w:p>
    <w:p w:rsidR="00691184" w:rsidRPr="003D5A29" w:rsidRDefault="00974A0B" w:rsidP="00691184">
      <w:pPr>
        <w:pStyle w:val="ListParagraph"/>
        <w:numPr>
          <w:ilvl w:val="0"/>
          <w:numId w:val="37"/>
        </w:numPr>
        <w:rPr>
          <w:lang w:val="it-IT" w:eastAsia="en-GB"/>
        </w:rPr>
      </w:pPr>
      <w:r>
        <w:rPr>
          <w:lang w:val="it-IT" w:eastAsia="en-GB"/>
        </w:rPr>
        <w:t>Un evento</w:t>
      </w:r>
      <w:r w:rsidR="00691184" w:rsidRPr="001C7B57">
        <w:rPr>
          <w:lang w:val="it-IT" w:eastAsia="en-GB"/>
        </w:rPr>
        <w:t xml:space="preserve"> non gioc</w:t>
      </w:r>
      <w:r w:rsidR="00691184">
        <w:rPr>
          <w:lang w:val="it-IT" w:eastAsia="en-GB"/>
        </w:rPr>
        <w:t>at</w:t>
      </w:r>
      <w:r>
        <w:rPr>
          <w:lang w:val="it-IT" w:eastAsia="en-GB"/>
        </w:rPr>
        <w:t xml:space="preserve">o o rinviato </w:t>
      </w:r>
      <w:r w:rsidR="0055067E">
        <w:rPr>
          <w:lang w:val="it-IT" w:eastAsia="en-GB"/>
        </w:rPr>
        <w:t xml:space="preserve">verrà considerato </w:t>
      </w:r>
      <w:r w:rsidR="00691184" w:rsidRPr="001C7B57">
        <w:rPr>
          <w:lang w:val="it-IT" w:eastAsia="en-GB"/>
        </w:rPr>
        <w:t>come nu</w:t>
      </w:r>
      <w:r w:rsidR="00E8317A">
        <w:rPr>
          <w:lang w:val="it-IT" w:eastAsia="en-GB"/>
        </w:rPr>
        <w:t>llo</w:t>
      </w:r>
      <w:r w:rsidR="001E1243">
        <w:rPr>
          <w:lang w:val="it-IT" w:eastAsia="en-GB"/>
        </w:rPr>
        <w:t xml:space="preserve"> a meno che non sia disputato</w:t>
      </w:r>
      <w:r w:rsidR="00691184" w:rsidRPr="001C7B57">
        <w:rPr>
          <w:lang w:val="it-IT" w:eastAsia="en-GB"/>
        </w:rPr>
        <w:t xml:space="preserve"> entro 48 ore </w:t>
      </w:r>
      <w:r w:rsidR="00E8317A" w:rsidRPr="0065782E">
        <w:rPr>
          <w:lang w:val="it-IT" w:eastAsia="en-GB"/>
        </w:rPr>
        <w:t>dall'orario d'inizio previsto</w:t>
      </w:r>
      <w:r w:rsidR="00691184">
        <w:rPr>
          <w:lang w:val="it-IT" w:eastAsia="en-GB"/>
        </w:rPr>
        <w:t xml:space="preserve">, </w:t>
      </w:r>
      <w:r w:rsidR="00E8317A">
        <w:rPr>
          <w:lang w:val="it-IT" w:eastAsia="en-GB"/>
        </w:rPr>
        <w:t xml:space="preserve">o </w:t>
      </w:r>
      <w:r w:rsidR="00691184">
        <w:rPr>
          <w:lang w:val="it-IT" w:eastAsia="en-GB"/>
        </w:rPr>
        <w:t>a meno che non sia parte di un torneo, come menzionato precedentemente.</w:t>
      </w:r>
    </w:p>
    <w:p w:rsidR="00251CA3" w:rsidRPr="00691184" w:rsidRDefault="00691184" w:rsidP="00251CA3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251CA3" w:rsidRPr="00691184" w:rsidRDefault="00691184" w:rsidP="00251CA3">
      <w:pPr>
        <w:pStyle w:val="Heading4"/>
        <w:rPr>
          <w:b w:val="0"/>
          <w:lang w:val="it-IT"/>
        </w:rPr>
      </w:pPr>
      <w:r w:rsidRPr="0097282A">
        <w:rPr>
          <w:lang w:val="it-IT"/>
        </w:rPr>
        <w:t>Testa a Testa</w:t>
      </w:r>
      <w:r w:rsidR="00251CA3" w:rsidRPr="00691184">
        <w:rPr>
          <w:rStyle w:val="Heading4Char"/>
          <w:lang w:val="it-IT"/>
        </w:rPr>
        <w:t xml:space="preserve"> </w:t>
      </w:r>
      <w:r w:rsidR="00251CA3" w:rsidRPr="00691184">
        <w:rPr>
          <w:rStyle w:val="SubtleEmphasis"/>
          <w:lang w:val="it-IT"/>
        </w:rPr>
        <w:t>(2-way)</w:t>
      </w:r>
    </w:p>
    <w:p w:rsidR="00251CA3" w:rsidRPr="00691184" w:rsidRDefault="00691184" w:rsidP="00251CA3">
      <w:pPr>
        <w:rPr>
          <w:lang w:val="it-IT" w:eastAsia="en-GB"/>
        </w:rPr>
      </w:pPr>
      <w:r w:rsidRPr="0097282A">
        <w:rPr>
          <w:lang w:val="it-IT" w:eastAsia="en-GB"/>
        </w:rPr>
        <w:t xml:space="preserve">Previsione su quale </w:t>
      </w:r>
      <w:r>
        <w:rPr>
          <w:lang w:val="it-IT" w:eastAsia="en-GB"/>
        </w:rPr>
        <w:t xml:space="preserve">partecipante </w:t>
      </w:r>
      <w:r w:rsidRPr="0097282A">
        <w:rPr>
          <w:lang w:val="it-IT" w:eastAsia="en-GB"/>
        </w:rPr>
        <w:t>si piazzerà alla posizione più alta</w:t>
      </w:r>
      <w:r w:rsidR="00251CA3" w:rsidRPr="00691184">
        <w:rPr>
          <w:lang w:val="it-IT" w:eastAsia="en-GB"/>
        </w:rPr>
        <w:t xml:space="preserve">. </w:t>
      </w:r>
      <w:r w:rsidRPr="00691184">
        <w:rPr>
          <w:lang w:val="it-IT" w:eastAsia="en-GB"/>
        </w:rPr>
        <w:t xml:space="preserve">Tutti </w:t>
      </w:r>
      <w:r>
        <w:rPr>
          <w:lang w:val="it-IT" w:eastAsia="en-GB"/>
        </w:rPr>
        <w:t xml:space="preserve">gli atleti </w:t>
      </w:r>
      <w:r w:rsidRPr="00691184">
        <w:rPr>
          <w:lang w:val="it-IT" w:eastAsia="en-GB"/>
        </w:rPr>
        <w:t xml:space="preserve">devono iniziare la gara </w:t>
      </w:r>
      <w:r w:rsidRPr="00691184">
        <w:rPr>
          <w:lang w:val="it-IT"/>
        </w:rPr>
        <w:t>per validare le scommesse</w:t>
      </w:r>
      <w:r w:rsidRPr="00691184">
        <w:rPr>
          <w:lang w:val="it-IT" w:eastAsia="en-GB"/>
        </w:rPr>
        <w:t xml:space="preserve">. </w:t>
      </w:r>
      <w:r>
        <w:rPr>
          <w:lang w:val="it-IT" w:eastAsia="en-GB"/>
        </w:rPr>
        <w:t>Nel caso una seconda manche sia sospesa, la prima manche verrà considerata come risultato da considerare</w:t>
      </w:r>
      <w:r w:rsidR="00EC1006" w:rsidRPr="00691184">
        <w:rPr>
          <w:lang w:val="it-IT" w:eastAsia="en-GB"/>
        </w:rPr>
        <w:t>.</w:t>
      </w:r>
    </w:p>
    <w:p w:rsidR="00E94121" w:rsidRPr="00691184" w:rsidRDefault="00E94121" w:rsidP="00B82C74">
      <w:pPr>
        <w:rPr>
          <w:lang w:val="it-IT"/>
        </w:rPr>
      </w:pPr>
    </w:p>
    <w:sectPr w:rsidR="00E94121" w:rsidRPr="00691184" w:rsidSect="00A642E4">
      <w:headerReference w:type="default" r:id="rId8"/>
      <w:footerReference w:type="default" r:id="rId9"/>
      <w:pgSz w:w="11906" w:h="16838" w:code="9"/>
      <w:pgMar w:top="1440" w:right="1440" w:bottom="1440" w:left="1440" w:header="53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01D" w:rsidRDefault="00E7401D" w:rsidP="00A642E4">
      <w:r>
        <w:separator/>
      </w:r>
    </w:p>
  </w:endnote>
  <w:endnote w:type="continuationSeparator" w:id="0">
    <w:p w:rsidR="00E7401D" w:rsidRDefault="00E7401D" w:rsidP="00A64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25D" w:rsidRDefault="0060325D" w:rsidP="00A642E4">
    <w:pPr>
      <w:tabs>
        <w:tab w:val="left" w:pos="2625"/>
      </w:tabs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-1100455</wp:posOffset>
          </wp:positionH>
          <wp:positionV relativeFrom="margin">
            <wp:posOffset>8321675</wp:posOffset>
          </wp:positionV>
          <wp:extent cx="7972425" cy="414655"/>
          <wp:effectExtent l="0" t="0" r="9525" b="444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ream_spor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72425" cy="414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644" w:type="dxa"/>
      <w:tblInd w:w="-432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038"/>
      <w:gridCol w:w="4606"/>
    </w:tblGrid>
    <w:tr w:rsidR="0060325D" w:rsidTr="00861D17">
      <w:tc>
        <w:tcPr>
          <w:tcW w:w="5038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0325D" w:rsidRDefault="0060325D" w:rsidP="00861D17">
          <w:pPr>
            <w:pStyle w:val="Footer"/>
          </w:pPr>
          <w:r>
            <w:rPr>
              <w:rFonts w:ascii="Arial" w:hAnsi="Arial" w:cs="Arial"/>
              <w:b/>
              <w:bCs/>
              <w:color w:val="CFD1D2"/>
              <w:spacing w:val="60"/>
            </w:rPr>
            <w:fldChar w:fldCharType="begin"/>
          </w:r>
          <w:r>
            <w:rPr>
              <w:rFonts w:ascii="Arial" w:hAnsi="Arial" w:cs="Arial"/>
              <w:b/>
              <w:bCs/>
              <w:color w:val="CFD1D2"/>
              <w:spacing w:val="60"/>
            </w:rPr>
            <w:instrText xml:space="preserve"> PAGE </w:instrText>
          </w:r>
          <w:r>
            <w:rPr>
              <w:rFonts w:ascii="Arial" w:hAnsi="Arial" w:cs="Arial"/>
              <w:b/>
              <w:bCs/>
              <w:color w:val="CFD1D2"/>
              <w:spacing w:val="60"/>
            </w:rPr>
            <w:fldChar w:fldCharType="separate"/>
          </w:r>
          <w:r w:rsidR="00504EBC">
            <w:rPr>
              <w:rFonts w:ascii="Arial" w:hAnsi="Arial" w:cs="Arial"/>
              <w:b/>
              <w:bCs/>
              <w:noProof/>
              <w:color w:val="CFD1D2"/>
              <w:spacing w:val="60"/>
            </w:rPr>
            <w:t>2</w:t>
          </w:r>
          <w:r>
            <w:rPr>
              <w:rFonts w:ascii="Arial" w:hAnsi="Arial" w:cs="Arial"/>
              <w:b/>
              <w:bCs/>
              <w:color w:val="CFD1D2"/>
              <w:spacing w:val="60"/>
            </w:rPr>
            <w:fldChar w:fldCharType="end"/>
          </w:r>
          <w:r>
            <w:rPr>
              <w:rFonts w:ascii="Arial" w:hAnsi="Arial" w:cs="Arial"/>
              <w:b/>
              <w:bCs/>
              <w:color w:val="CFD1D2"/>
              <w:spacing w:val="60"/>
            </w:rPr>
            <w:t xml:space="preserve"> </w:t>
          </w:r>
          <w:r>
            <w:rPr>
              <w:rFonts w:ascii="Arial" w:hAnsi="Arial" w:cs="Arial"/>
              <w:color w:val="CFD1D2"/>
              <w:spacing w:val="60"/>
            </w:rPr>
            <w:t>|</w:t>
          </w:r>
          <w:r>
            <w:rPr>
              <w:rFonts w:ascii="Arial" w:hAnsi="Arial" w:cs="Arial"/>
              <w:b/>
              <w:bCs/>
              <w:color w:val="CFD1D2"/>
              <w:spacing w:val="60"/>
            </w:rPr>
            <w:t xml:space="preserve"> </w:t>
          </w:r>
          <w:r>
            <w:rPr>
              <w:rFonts w:ascii="Arial" w:hAnsi="Arial" w:cs="Arial"/>
              <w:color w:val="CFD1D2"/>
              <w:spacing w:val="60"/>
            </w:rPr>
            <w:t>Page</w:t>
          </w:r>
        </w:p>
      </w:tc>
      <w:tc>
        <w:tcPr>
          <w:tcW w:w="460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0325D" w:rsidRDefault="0060325D" w:rsidP="00861D17">
          <w:pPr>
            <w:pStyle w:val="Footer"/>
            <w:rPr>
              <w:rFonts w:ascii="Arial" w:hAnsi="Arial" w:cs="Arial"/>
              <w:color w:val="CFD1D2"/>
              <w:spacing w:val="60"/>
            </w:rPr>
          </w:pPr>
        </w:p>
      </w:tc>
    </w:tr>
  </w:tbl>
  <w:p w:rsidR="0060325D" w:rsidRDefault="0060325D" w:rsidP="00A642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01D" w:rsidRDefault="00E7401D" w:rsidP="00A642E4">
      <w:r>
        <w:separator/>
      </w:r>
    </w:p>
  </w:footnote>
  <w:footnote w:type="continuationSeparator" w:id="0">
    <w:p w:rsidR="00E7401D" w:rsidRDefault="00E7401D" w:rsidP="00A642E4">
      <w:r>
        <w:continuationSeparator/>
      </w:r>
    </w:p>
  </w:footnote>
  <w:footnote w:id="1">
    <w:p w:rsidR="0060325D" w:rsidRPr="0065782E" w:rsidRDefault="0060325D" w:rsidP="00B87347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 w:rsidRPr="0065782E">
        <w:rPr>
          <w:lang w:val="it-IT"/>
        </w:rPr>
        <w:t xml:space="preserve"> </w:t>
      </w:r>
      <w:r w:rsidRPr="0065782E">
        <w:rPr>
          <w:lang w:val="it-IT" w:eastAsia="en-GB"/>
        </w:rPr>
        <w:t>Dead Heat- Regola dell'ex-aequo</w:t>
      </w:r>
      <w:r w:rsidRPr="0065782E">
        <w:rPr>
          <w:i/>
          <w:lang w:val="it-IT" w:eastAsia="en-GB"/>
        </w:rPr>
        <w:t xml:space="preserve"> </w:t>
      </w:r>
      <w:r w:rsidRPr="0065782E">
        <w:rPr>
          <w:lang w:val="it-IT"/>
        </w:rPr>
        <w:t>viene applicata nel caso in cui due o più squadre/giocatori siano appaiate in classifica (in accord con le regole ufficiali della competizione)</w:t>
      </w:r>
    </w:p>
  </w:footnote>
  <w:footnote w:id="2">
    <w:p w:rsidR="0060325D" w:rsidRPr="00D7200D" w:rsidRDefault="0060325D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 w:rsidRPr="00D7200D">
        <w:rPr>
          <w:lang w:val="it-IT"/>
        </w:rPr>
        <w:t xml:space="preserve"> Nel basketball il primo tempo si riferisce ai Quart</w:t>
      </w:r>
      <w:r>
        <w:rPr>
          <w:lang w:val="it-IT"/>
        </w:rPr>
        <w:t xml:space="preserve">i </w:t>
      </w:r>
      <w:r w:rsidRPr="00D7200D">
        <w:rPr>
          <w:lang w:val="it-IT"/>
        </w:rPr>
        <w:t xml:space="preserve">1 &amp; 2, </w:t>
      </w:r>
      <w:r>
        <w:rPr>
          <w:lang w:val="it-IT"/>
        </w:rPr>
        <w:t xml:space="preserve">il secondo tempo si riferisce ai </w:t>
      </w:r>
      <w:r w:rsidRPr="00D7200D">
        <w:rPr>
          <w:lang w:val="it-IT"/>
        </w:rPr>
        <w:t>Quart</w:t>
      </w:r>
      <w:r>
        <w:rPr>
          <w:lang w:val="it-IT"/>
        </w:rPr>
        <w:t xml:space="preserve">i </w:t>
      </w:r>
      <w:r w:rsidRPr="00D7200D">
        <w:rPr>
          <w:lang w:val="it-IT"/>
        </w:rPr>
        <w:t>3 &amp; 4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25D" w:rsidRDefault="0060325D" w:rsidP="00A642E4">
    <w:pPr>
      <w:pStyle w:val="Header"/>
      <w:tabs>
        <w:tab w:val="left" w:pos="6159"/>
        <w:tab w:val="left" w:pos="7020"/>
        <w:tab w:val="right" w:pos="9000"/>
      </w:tabs>
    </w:pPr>
    <w:r>
      <w:rPr>
        <w:rFonts w:ascii="Arial" w:hAnsi="Arial" w:cs="Arial"/>
        <w:noProof/>
        <w:color w:val="FFFFFF"/>
        <w:sz w:val="60"/>
        <w:szCs w:val="60"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3161030</wp:posOffset>
          </wp:positionH>
          <wp:positionV relativeFrom="margin">
            <wp:posOffset>-628015</wp:posOffset>
          </wp:positionV>
          <wp:extent cx="2600325" cy="448312"/>
          <wp:effectExtent l="0" t="0" r="0" b="8890"/>
          <wp:wrapNone/>
          <wp:docPr id="1" name="Picture 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0325" cy="44831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0FAB"/>
    <w:multiLevelType w:val="multilevel"/>
    <w:tmpl w:val="ACEE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86E97"/>
    <w:multiLevelType w:val="hybridMultilevel"/>
    <w:tmpl w:val="DC065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E090E"/>
    <w:multiLevelType w:val="hybridMultilevel"/>
    <w:tmpl w:val="B61CEA42"/>
    <w:lvl w:ilvl="0" w:tplc="9A4CE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A5C3E"/>
    <w:multiLevelType w:val="multilevel"/>
    <w:tmpl w:val="1A4E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4043E5"/>
    <w:multiLevelType w:val="multilevel"/>
    <w:tmpl w:val="DFE2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553F83"/>
    <w:multiLevelType w:val="multilevel"/>
    <w:tmpl w:val="6F88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EC3BC5"/>
    <w:multiLevelType w:val="multilevel"/>
    <w:tmpl w:val="8E4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F512FB"/>
    <w:multiLevelType w:val="hybridMultilevel"/>
    <w:tmpl w:val="B106A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09440F"/>
    <w:multiLevelType w:val="multilevel"/>
    <w:tmpl w:val="5DDC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EA7558"/>
    <w:multiLevelType w:val="hybridMultilevel"/>
    <w:tmpl w:val="179E7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E15957"/>
    <w:multiLevelType w:val="multilevel"/>
    <w:tmpl w:val="558C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347D9C"/>
    <w:multiLevelType w:val="multilevel"/>
    <w:tmpl w:val="2C78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371639"/>
    <w:multiLevelType w:val="multilevel"/>
    <w:tmpl w:val="A02E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2E1476"/>
    <w:multiLevelType w:val="hybridMultilevel"/>
    <w:tmpl w:val="49164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F5AFD"/>
    <w:multiLevelType w:val="multilevel"/>
    <w:tmpl w:val="BBEA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C66B20"/>
    <w:multiLevelType w:val="multilevel"/>
    <w:tmpl w:val="16C6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5C7BA6"/>
    <w:multiLevelType w:val="multilevel"/>
    <w:tmpl w:val="BBF4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104F76"/>
    <w:multiLevelType w:val="multilevel"/>
    <w:tmpl w:val="39A2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F649E0"/>
    <w:multiLevelType w:val="multilevel"/>
    <w:tmpl w:val="B0E0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3D5EC3"/>
    <w:multiLevelType w:val="hybridMultilevel"/>
    <w:tmpl w:val="7CF43C58"/>
    <w:lvl w:ilvl="0" w:tplc="79567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77AC98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it-I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9D5D92"/>
    <w:multiLevelType w:val="hybridMultilevel"/>
    <w:tmpl w:val="F9944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5A187E"/>
    <w:multiLevelType w:val="multilevel"/>
    <w:tmpl w:val="7998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6031ED"/>
    <w:multiLevelType w:val="hybridMultilevel"/>
    <w:tmpl w:val="FD368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BC1E12"/>
    <w:multiLevelType w:val="multilevel"/>
    <w:tmpl w:val="B75C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D84CC0"/>
    <w:multiLevelType w:val="multilevel"/>
    <w:tmpl w:val="3DF6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791581"/>
    <w:multiLevelType w:val="multilevel"/>
    <w:tmpl w:val="7396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014D90"/>
    <w:multiLevelType w:val="multilevel"/>
    <w:tmpl w:val="A1C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EF2E10"/>
    <w:multiLevelType w:val="hybridMultilevel"/>
    <w:tmpl w:val="0FE07034"/>
    <w:lvl w:ilvl="0" w:tplc="FEE2E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F80813"/>
    <w:multiLevelType w:val="hybridMultilevel"/>
    <w:tmpl w:val="04268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8E6CC4"/>
    <w:multiLevelType w:val="multilevel"/>
    <w:tmpl w:val="F99A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9466F98"/>
    <w:multiLevelType w:val="multilevel"/>
    <w:tmpl w:val="C848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020A5F"/>
    <w:multiLevelType w:val="multilevel"/>
    <w:tmpl w:val="0AE8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442585"/>
    <w:multiLevelType w:val="multilevel"/>
    <w:tmpl w:val="2382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FD4752"/>
    <w:multiLevelType w:val="multilevel"/>
    <w:tmpl w:val="A242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FFE43A6"/>
    <w:multiLevelType w:val="hybridMultilevel"/>
    <w:tmpl w:val="EE04C97C"/>
    <w:lvl w:ilvl="0" w:tplc="10E6C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9E783B"/>
    <w:multiLevelType w:val="hybridMultilevel"/>
    <w:tmpl w:val="9A68F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46B43"/>
    <w:multiLevelType w:val="hybridMultilevel"/>
    <w:tmpl w:val="8F146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6A738F"/>
    <w:multiLevelType w:val="hybridMultilevel"/>
    <w:tmpl w:val="1B561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980AF8"/>
    <w:multiLevelType w:val="multilevel"/>
    <w:tmpl w:val="0640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AE620F4"/>
    <w:multiLevelType w:val="hybridMultilevel"/>
    <w:tmpl w:val="BD1EE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EE39C1"/>
    <w:multiLevelType w:val="hybridMultilevel"/>
    <w:tmpl w:val="CC7C3C10"/>
    <w:lvl w:ilvl="0" w:tplc="882A4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FD4082"/>
    <w:multiLevelType w:val="multilevel"/>
    <w:tmpl w:val="12AA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D103028"/>
    <w:multiLevelType w:val="multilevel"/>
    <w:tmpl w:val="302E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1"/>
  </w:num>
  <w:num w:numId="3">
    <w:abstractNumId w:val="31"/>
  </w:num>
  <w:num w:numId="4">
    <w:abstractNumId w:val="8"/>
  </w:num>
  <w:num w:numId="5">
    <w:abstractNumId w:val="10"/>
  </w:num>
  <w:num w:numId="6">
    <w:abstractNumId w:val="24"/>
  </w:num>
  <w:num w:numId="7">
    <w:abstractNumId w:val="11"/>
  </w:num>
  <w:num w:numId="8">
    <w:abstractNumId w:val="30"/>
  </w:num>
  <w:num w:numId="9">
    <w:abstractNumId w:val="16"/>
  </w:num>
  <w:num w:numId="10">
    <w:abstractNumId w:val="12"/>
  </w:num>
  <w:num w:numId="11">
    <w:abstractNumId w:val="18"/>
  </w:num>
  <w:num w:numId="12">
    <w:abstractNumId w:val="41"/>
  </w:num>
  <w:num w:numId="13">
    <w:abstractNumId w:val="15"/>
  </w:num>
  <w:num w:numId="14">
    <w:abstractNumId w:val="29"/>
  </w:num>
  <w:num w:numId="15">
    <w:abstractNumId w:val="33"/>
  </w:num>
  <w:num w:numId="16">
    <w:abstractNumId w:val="42"/>
  </w:num>
  <w:num w:numId="17">
    <w:abstractNumId w:val="3"/>
  </w:num>
  <w:num w:numId="18">
    <w:abstractNumId w:val="14"/>
  </w:num>
  <w:num w:numId="19">
    <w:abstractNumId w:val="32"/>
  </w:num>
  <w:num w:numId="20">
    <w:abstractNumId w:val="38"/>
  </w:num>
  <w:num w:numId="21">
    <w:abstractNumId w:val="6"/>
  </w:num>
  <w:num w:numId="22">
    <w:abstractNumId w:val="4"/>
  </w:num>
  <w:num w:numId="23">
    <w:abstractNumId w:val="25"/>
  </w:num>
  <w:num w:numId="24">
    <w:abstractNumId w:val="17"/>
  </w:num>
  <w:num w:numId="25">
    <w:abstractNumId w:val="23"/>
  </w:num>
  <w:num w:numId="26">
    <w:abstractNumId w:val="5"/>
  </w:num>
  <w:num w:numId="27">
    <w:abstractNumId w:val="0"/>
  </w:num>
  <w:num w:numId="28">
    <w:abstractNumId w:val="28"/>
  </w:num>
  <w:num w:numId="29">
    <w:abstractNumId w:val="13"/>
  </w:num>
  <w:num w:numId="30">
    <w:abstractNumId w:val="40"/>
  </w:num>
  <w:num w:numId="31">
    <w:abstractNumId w:val="34"/>
  </w:num>
  <w:num w:numId="32">
    <w:abstractNumId w:val="27"/>
  </w:num>
  <w:num w:numId="33">
    <w:abstractNumId w:val="20"/>
  </w:num>
  <w:num w:numId="34">
    <w:abstractNumId w:val="22"/>
  </w:num>
  <w:num w:numId="35">
    <w:abstractNumId w:val="19"/>
  </w:num>
  <w:num w:numId="36">
    <w:abstractNumId w:val="35"/>
  </w:num>
  <w:num w:numId="37">
    <w:abstractNumId w:val="2"/>
  </w:num>
  <w:num w:numId="38">
    <w:abstractNumId w:val="36"/>
  </w:num>
  <w:num w:numId="39">
    <w:abstractNumId w:val="9"/>
  </w:num>
  <w:num w:numId="40">
    <w:abstractNumId w:val="39"/>
  </w:num>
  <w:num w:numId="41">
    <w:abstractNumId w:val="7"/>
  </w:num>
  <w:num w:numId="42">
    <w:abstractNumId w:val="1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04"/>
    <w:rsid w:val="00000733"/>
    <w:rsid w:val="00000875"/>
    <w:rsid w:val="0000303E"/>
    <w:rsid w:val="0000663D"/>
    <w:rsid w:val="00006F99"/>
    <w:rsid w:val="00010D08"/>
    <w:rsid w:val="000157AB"/>
    <w:rsid w:val="000169F1"/>
    <w:rsid w:val="00020E0B"/>
    <w:rsid w:val="00021EFF"/>
    <w:rsid w:val="00030364"/>
    <w:rsid w:val="00030C6B"/>
    <w:rsid w:val="000338E5"/>
    <w:rsid w:val="00045401"/>
    <w:rsid w:val="00045A98"/>
    <w:rsid w:val="0004775C"/>
    <w:rsid w:val="00051876"/>
    <w:rsid w:val="000536FA"/>
    <w:rsid w:val="00054955"/>
    <w:rsid w:val="0005698D"/>
    <w:rsid w:val="0006581F"/>
    <w:rsid w:val="00070A17"/>
    <w:rsid w:val="00074301"/>
    <w:rsid w:val="00074A3E"/>
    <w:rsid w:val="00077D57"/>
    <w:rsid w:val="00081035"/>
    <w:rsid w:val="00081350"/>
    <w:rsid w:val="0008398B"/>
    <w:rsid w:val="00086FB7"/>
    <w:rsid w:val="000957E1"/>
    <w:rsid w:val="00096953"/>
    <w:rsid w:val="00097478"/>
    <w:rsid w:val="000A484E"/>
    <w:rsid w:val="000A7D2D"/>
    <w:rsid w:val="000B2A09"/>
    <w:rsid w:val="000C0A57"/>
    <w:rsid w:val="000C3739"/>
    <w:rsid w:val="000C3C6F"/>
    <w:rsid w:val="000D1208"/>
    <w:rsid w:val="000D64BF"/>
    <w:rsid w:val="000E3FB0"/>
    <w:rsid w:val="000F4B95"/>
    <w:rsid w:val="000F6CDB"/>
    <w:rsid w:val="000F7857"/>
    <w:rsid w:val="000F796B"/>
    <w:rsid w:val="00107769"/>
    <w:rsid w:val="00113979"/>
    <w:rsid w:val="001151AB"/>
    <w:rsid w:val="001162DD"/>
    <w:rsid w:val="001223DE"/>
    <w:rsid w:val="00124AD7"/>
    <w:rsid w:val="00125343"/>
    <w:rsid w:val="00127252"/>
    <w:rsid w:val="00132F09"/>
    <w:rsid w:val="00136B9B"/>
    <w:rsid w:val="00141B35"/>
    <w:rsid w:val="00142FFF"/>
    <w:rsid w:val="00144D4E"/>
    <w:rsid w:val="0014614A"/>
    <w:rsid w:val="001515B7"/>
    <w:rsid w:val="00156F47"/>
    <w:rsid w:val="00160A5F"/>
    <w:rsid w:val="00163191"/>
    <w:rsid w:val="001644AF"/>
    <w:rsid w:val="001659C9"/>
    <w:rsid w:val="001714AE"/>
    <w:rsid w:val="00182726"/>
    <w:rsid w:val="00182B0A"/>
    <w:rsid w:val="00184F04"/>
    <w:rsid w:val="00187CA8"/>
    <w:rsid w:val="001A5D29"/>
    <w:rsid w:val="001B2DE7"/>
    <w:rsid w:val="001B2FDD"/>
    <w:rsid w:val="001B6771"/>
    <w:rsid w:val="001C53EF"/>
    <w:rsid w:val="001C7B57"/>
    <w:rsid w:val="001D10CC"/>
    <w:rsid w:val="001D6AF4"/>
    <w:rsid w:val="001E1243"/>
    <w:rsid w:val="001E4007"/>
    <w:rsid w:val="001E6136"/>
    <w:rsid w:val="001E7DB0"/>
    <w:rsid w:val="001F09F0"/>
    <w:rsid w:val="001F2FAC"/>
    <w:rsid w:val="001F402E"/>
    <w:rsid w:val="00201EB9"/>
    <w:rsid w:val="00211ADA"/>
    <w:rsid w:val="002175F3"/>
    <w:rsid w:val="00226C9F"/>
    <w:rsid w:val="00230918"/>
    <w:rsid w:val="00251070"/>
    <w:rsid w:val="00251CA3"/>
    <w:rsid w:val="0025213A"/>
    <w:rsid w:val="002526D6"/>
    <w:rsid w:val="002570A4"/>
    <w:rsid w:val="00262A9F"/>
    <w:rsid w:val="0026350E"/>
    <w:rsid w:val="00270B4A"/>
    <w:rsid w:val="00271414"/>
    <w:rsid w:val="002736D7"/>
    <w:rsid w:val="002737F4"/>
    <w:rsid w:val="0028335A"/>
    <w:rsid w:val="00283D63"/>
    <w:rsid w:val="0028511B"/>
    <w:rsid w:val="002872DA"/>
    <w:rsid w:val="00287E82"/>
    <w:rsid w:val="002962B6"/>
    <w:rsid w:val="00297920"/>
    <w:rsid w:val="002A553C"/>
    <w:rsid w:val="002A5E67"/>
    <w:rsid w:val="002B0FED"/>
    <w:rsid w:val="002B6575"/>
    <w:rsid w:val="002C144B"/>
    <w:rsid w:val="002C27D1"/>
    <w:rsid w:val="002D4A10"/>
    <w:rsid w:val="002D7B85"/>
    <w:rsid w:val="002E0D47"/>
    <w:rsid w:val="002E393F"/>
    <w:rsid w:val="002E4E43"/>
    <w:rsid w:val="002F4445"/>
    <w:rsid w:val="002F4944"/>
    <w:rsid w:val="002F5D8E"/>
    <w:rsid w:val="002F6682"/>
    <w:rsid w:val="0030028F"/>
    <w:rsid w:val="00305620"/>
    <w:rsid w:val="003138D9"/>
    <w:rsid w:val="003150B9"/>
    <w:rsid w:val="003152F6"/>
    <w:rsid w:val="00317917"/>
    <w:rsid w:val="00322698"/>
    <w:rsid w:val="00324F46"/>
    <w:rsid w:val="00326A73"/>
    <w:rsid w:val="00327AFD"/>
    <w:rsid w:val="00334301"/>
    <w:rsid w:val="003379D5"/>
    <w:rsid w:val="00344FC3"/>
    <w:rsid w:val="00350B0D"/>
    <w:rsid w:val="00352647"/>
    <w:rsid w:val="00353F01"/>
    <w:rsid w:val="00362171"/>
    <w:rsid w:val="003642B3"/>
    <w:rsid w:val="0036751C"/>
    <w:rsid w:val="003800AA"/>
    <w:rsid w:val="003800E9"/>
    <w:rsid w:val="003828A4"/>
    <w:rsid w:val="00382E58"/>
    <w:rsid w:val="003A3E0A"/>
    <w:rsid w:val="003C3641"/>
    <w:rsid w:val="003C465F"/>
    <w:rsid w:val="003C6C18"/>
    <w:rsid w:val="003D3384"/>
    <w:rsid w:val="003D5A29"/>
    <w:rsid w:val="003D7EF8"/>
    <w:rsid w:val="003E38F6"/>
    <w:rsid w:val="003E40B1"/>
    <w:rsid w:val="003F0A7B"/>
    <w:rsid w:val="003F342E"/>
    <w:rsid w:val="003F380D"/>
    <w:rsid w:val="004039C8"/>
    <w:rsid w:val="004079C5"/>
    <w:rsid w:val="00411CA3"/>
    <w:rsid w:val="00414C9F"/>
    <w:rsid w:val="00415224"/>
    <w:rsid w:val="0042023B"/>
    <w:rsid w:val="00426A60"/>
    <w:rsid w:val="004355B5"/>
    <w:rsid w:val="004364E2"/>
    <w:rsid w:val="00442257"/>
    <w:rsid w:val="00443554"/>
    <w:rsid w:val="00455C31"/>
    <w:rsid w:val="00460B6E"/>
    <w:rsid w:val="00461A8A"/>
    <w:rsid w:val="0046332B"/>
    <w:rsid w:val="0047643B"/>
    <w:rsid w:val="0048177E"/>
    <w:rsid w:val="00484A48"/>
    <w:rsid w:val="00484E7C"/>
    <w:rsid w:val="004866D7"/>
    <w:rsid w:val="00490CD4"/>
    <w:rsid w:val="004973C2"/>
    <w:rsid w:val="00497735"/>
    <w:rsid w:val="004A32B1"/>
    <w:rsid w:val="004A3A7A"/>
    <w:rsid w:val="004B5689"/>
    <w:rsid w:val="004C21B3"/>
    <w:rsid w:val="004D08F4"/>
    <w:rsid w:val="004D64EB"/>
    <w:rsid w:val="004E127E"/>
    <w:rsid w:val="004E54E6"/>
    <w:rsid w:val="004E57AC"/>
    <w:rsid w:val="004E5A01"/>
    <w:rsid w:val="004F65B6"/>
    <w:rsid w:val="005004CE"/>
    <w:rsid w:val="00504EBC"/>
    <w:rsid w:val="0050716D"/>
    <w:rsid w:val="00510975"/>
    <w:rsid w:val="005145E1"/>
    <w:rsid w:val="00515044"/>
    <w:rsid w:val="00520744"/>
    <w:rsid w:val="0052146F"/>
    <w:rsid w:val="00523DEE"/>
    <w:rsid w:val="00524AAC"/>
    <w:rsid w:val="00531492"/>
    <w:rsid w:val="00531C2B"/>
    <w:rsid w:val="00531D66"/>
    <w:rsid w:val="00531D71"/>
    <w:rsid w:val="00534F58"/>
    <w:rsid w:val="00541088"/>
    <w:rsid w:val="0055067E"/>
    <w:rsid w:val="0055470F"/>
    <w:rsid w:val="00556052"/>
    <w:rsid w:val="005569BD"/>
    <w:rsid w:val="00571C13"/>
    <w:rsid w:val="00571F0F"/>
    <w:rsid w:val="005760DC"/>
    <w:rsid w:val="00580BA8"/>
    <w:rsid w:val="00582A82"/>
    <w:rsid w:val="00592FFD"/>
    <w:rsid w:val="005968C3"/>
    <w:rsid w:val="005A1DDE"/>
    <w:rsid w:val="005A2730"/>
    <w:rsid w:val="005A2EB1"/>
    <w:rsid w:val="005A38DF"/>
    <w:rsid w:val="005A4F8B"/>
    <w:rsid w:val="005A6DC3"/>
    <w:rsid w:val="005A7640"/>
    <w:rsid w:val="005B01A1"/>
    <w:rsid w:val="005B76C4"/>
    <w:rsid w:val="005C2377"/>
    <w:rsid w:val="005C4145"/>
    <w:rsid w:val="005C48E0"/>
    <w:rsid w:val="005D0175"/>
    <w:rsid w:val="005D64FC"/>
    <w:rsid w:val="005E035E"/>
    <w:rsid w:val="005F0687"/>
    <w:rsid w:val="005F1747"/>
    <w:rsid w:val="005F1CCD"/>
    <w:rsid w:val="005F5197"/>
    <w:rsid w:val="005F54F4"/>
    <w:rsid w:val="006009DB"/>
    <w:rsid w:val="00601D49"/>
    <w:rsid w:val="00601E7C"/>
    <w:rsid w:val="0060325D"/>
    <w:rsid w:val="00607D9A"/>
    <w:rsid w:val="0061129C"/>
    <w:rsid w:val="00620F06"/>
    <w:rsid w:val="0062519F"/>
    <w:rsid w:val="00631CE9"/>
    <w:rsid w:val="00633EFE"/>
    <w:rsid w:val="0063424A"/>
    <w:rsid w:val="00644C69"/>
    <w:rsid w:val="00654F19"/>
    <w:rsid w:val="006569F6"/>
    <w:rsid w:val="0065782E"/>
    <w:rsid w:val="006623C5"/>
    <w:rsid w:val="00662846"/>
    <w:rsid w:val="006701A3"/>
    <w:rsid w:val="00671E97"/>
    <w:rsid w:val="006739CB"/>
    <w:rsid w:val="00676ACE"/>
    <w:rsid w:val="0068720B"/>
    <w:rsid w:val="006877E7"/>
    <w:rsid w:val="00691184"/>
    <w:rsid w:val="00695372"/>
    <w:rsid w:val="006A036E"/>
    <w:rsid w:val="006A06CE"/>
    <w:rsid w:val="006A2781"/>
    <w:rsid w:val="006B4EEC"/>
    <w:rsid w:val="006B5EA0"/>
    <w:rsid w:val="006C021C"/>
    <w:rsid w:val="006C2F5F"/>
    <w:rsid w:val="006C6CA9"/>
    <w:rsid w:val="006D0AE3"/>
    <w:rsid w:val="006D1E28"/>
    <w:rsid w:val="006E06A7"/>
    <w:rsid w:val="006E526B"/>
    <w:rsid w:val="006E6B5A"/>
    <w:rsid w:val="006F1291"/>
    <w:rsid w:val="006F1BBD"/>
    <w:rsid w:val="006F341B"/>
    <w:rsid w:val="00701171"/>
    <w:rsid w:val="00702699"/>
    <w:rsid w:val="00702D38"/>
    <w:rsid w:val="00703F34"/>
    <w:rsid w:val="007071CD"/>
    <w:rsid w:val="00707C41"/>
    <w:rsid w:val="007158F3"/>
    <w:rsid w:val="007165F4"/>
    <w:rsid w:val="00720D78"/>
    <w:rsid w:val="00723416"/>
    <w:rsid w:val="00725CBD"/>
    <w:rsid w:val="00730E7F"/>
    <w:rsid w:val="007311FA"/>
    <w:rsid w:val="007427B0"/>
    <w:rsid w:val="00744583"/>
    <w:rsid w:val="00747264"/>
    <w:rsid w:val="00752102"/>
    <w:rsid w:val="00752792"/>
    <w:rsid w:val="00754202"/>
    <w:rsid w:val="00754743"/>
    <w:rsid w:val="007615DF"/>
    <w:rsid w:val="00764094"/>
    <w:rsid w:val="007651A9"/>
    <w:rsid w:val="007652D6"/>
    <w:rsid w:val="007658D1"/>
    <w:rsid w:val="0076622D"/>
    <w:rsid w:val="00771A31"/>
    <w:rsid w:val="00775130"/>
    <w:rsid w:val="00775334"/>
    <w:rsid w:val="00777375"/>
    <w:rsid w:val="007830C1"/>
    <w:rsid w:val="00792E78"/>
    <w:rsid w:val="007A4761"/>
    <w:rsid w:val="007A5DEC"/>
    <w:rsid w:val="007B106A"/>
    <w:rsid w:val="007B1409"/>
    <w:rsid w:val="007C3553"/>
    <w:rsid w:val="007C6299"/>
    <w:rsid w:val="007D51DC"/>
    <w:rsid w:val="007D621B"/>
    <w:rsid w:val="007D6AE8"/>
    <w:rsid w:val="007E2E82"/>
    <w:rsid w:val="007E4288"/>
    <w:rsid w:val="007F03AD"/>
    <w:rsid w:val="00815AA2"/>
    <w:rsid w:val="00821382"/>
    <w:rsid w:val="008217BE"/>
    <w:rsid w:val="0082270B"/>
    <w:rsid w:val="00833DB2"/>
    <w:rsid w:val="008346D9"/>
    <w:rsid w:val="00835251"/>
    <w:rsid w:val="00835B4A"/>
    <w:rsid w:val="0083760F"/>
    <w:rsid w:val="00837C36"/>
    <w:rsid w:val="008450B3"/>
    <w:rsid w:val="00846D30"/>
    <w:rsid w:val="00851985"/>
    <w:rsid w:val="00854C1B"/>
    <w:rsid w:val="00855B19"/>
    <w:rsid w:val="008577CD"/>
    <w:rsid w:val="00861D17"/>
    <w:rsid w:val="008626E6"/>
    <w:rsid w:val="008627DC"/>
    <w:rsid w:val="00865920"/>
    <w:rsid w:val="00866D34"/>
    <w:rsid w:val="008670C3"/>
    <w:rsid w:val="0086757F"/>
    <w:rsid w:val="00872A5A"/>
    <w:rsid w:val="008736C7"/>
    <w:rsid w:val="00874D92"/>
    <w:rsid w:val="00874F67"/>
    <w:rsid w:val="008854FE"/>
    <w:rsid w:val="00887D15"/>
    <w:rsid w:val="008956FD"/>
    <w:rsid w:val="0089759B"/>
    <w:rsid w:val="008A2501"/>
    <w:rsid w:val="008A5403"/>
    <w:rsid w:val="008B0B11"/>
    <w:rsid w:val="008B2B78"/>
    <w:rsid w:val="008B3706"/>
    <w:rsid w:val="008C1CE5"/>
    <w:rsid w:val="008C7E2F"/>
    <w:rsid w:val="008D012C"/>
    <w:rsid w:val="008D0384"/>
    <w:rsid w:val="008D0646"/>
    <w:rsid w:val="008D3011"/>
    <w:rsid w:val="008D47EA"/>
    <w:rsid w:val="008D499B"/>
    <w:rsid w:val="008D79E3"/>
    <w:rsid w:val="008D7EA1"/>
    <w:rsid w:val="008E12F9"/>
    <w:rsid w:val="009040DB"/>
    <w:rsid w:val="0092162D"/>
    <w:rsid w:val="009217C6"/>
    <w:rsid w:val="00937438"/>
    <w:rsid w:val="00941430"/>
    <w:rsid w:val="009437B1"/>
    <w:rsid w:val="0094483C"/>
    <w:rsid w:val="00945537"/>
    <w:rsid w:val="009540A3"/>
    <w:rsid w:val="00955034"/>
    <w:rsid w:val="00960011"/>
    <w:rsid w:val="00962FDE"/>
    <w:rsid w:val="00965F5C"/>
    <w:rsid w:val="0097282A"/>
    <w:rsid w:val="00973FA1"/>
    <w:rsid w:val="00974A0B"/>
    <w:rsid w:val="00985008"/>
    <w:rsid w:val="00985097"/>
    <w:rsid w:val="00997605"/>
    <w:rsid w:val="009A3D87"/>
    <w:rsid w:val="009A413A"/>
    <w:rsid w:val="009B1C00"/>
    <w:rsid w:val="009B2812"/>
    <w:rsid w:val="009B2BF8"/>
    <w:rsid w:val="009B6B2A"/>
    <w:rsid w:val="009B6DDB"/>
    <w:rsid w:val="009C3D0A"/>
    <w:rsid w:val="009D0E63"/>
    <w:rsid w:val="009D1359"/>
    <w:rsid w:val="009D3204"/>
    <w:rsid w:val="009D3EDD"/>
    <w:rsid w:val="009D46F0"/>
    <w:rsid w:val="009E2B54"/>
    <w:rsid w:val="009F3F60"/>
    <w:rsid w:val="009F579D"/>
    <w:rsid w:val="009F7077"/>
    <w:rsid w:val="00A019A0"/>
    <w:rsid w:val="00A0201E"/>
    <w:rsid w:val="00A10B4A"/>
    <w:rsid w:val="00A15EBE"/>
    <w:rsid w:val="00A167B2"/>
    <w:rsid w:val="00A2076A"/>
    <w:rsid w:val="00A24712"/>
    <w:rsid w:val="00A31FDF"/>
    <w:rsid w:val="00A36270"/>
    <w:rsid w:val="00A40322"/>
    <w:rsid w:val="00A4213D"/>
    <w:rsid w:val="00A51FDC"/>
    <w:rsid w:val="00A521A1"/>
    <w:rsid w:val="00A54A97"/>
    <w:rsid w:val="00A56462"/>
    <w:rsid w:val="00A602B1"/>
    <w:rsid w:val="00A62033"/>
    <w:rsid w:val="00A634C0"/>
    <w:rsid w:val="00A642E4"/>
    <w:rsid w:val="00A66448"/>
    <w:rsid w:val="00A749B5"/>
    <w:rsid w:val="00A80CFB"/>
    <w:rsid w:val="00A80ED8"/>
    <w:rsid w:val="00A819F3"/>
    <w:rsid w:val="00A83798"/>
    <w:rsid w:val="00A83A75"/>
    <w:rsid w:val="00A86868"/>
    <w:rsid w:val="00A92A2C"/>
    <w:rsid w:val="00A92DB5"/>
    <w:rsid w:val="00A9699F"/>
    <w:rsid w:val="00A97F63"/>
    <w:rsid w:val="00A97F6F"/>
    <w:rsid w:val="00AA21F1"/>
    <w:rsid w:val="00AA59F9"/>
    <w:rsid w:val="00AB0E01"/>
    <w:rsid w:val="00AB20C5"/>
    <w:rsid w:val="00AB6FFA"/>
    <w:rsid w:val="00AC26ED"/>
    <w:rsid w:val="00AC3ED0"/>
    <w:rsid w:val="00AC7416"/>
    <w:rsid w:val="00AD136B"/>
    <w:rsid w:val="00AD1D0A"/>
    <w:rsid w:val="00AE1346"/>
    <w:rsid w:val="00AE143A"/>
    <w:rsid w:val="00AE36B0"/>
    <w:rsid w:val="00AF1A13"/>
    <w:rsid w:val="00AF2253"/>
    <w:rsid w:val="00B01F28"/>
    <w:rsid w:val="00B033AF"/>
    <w:rsid w:val="00B07246"/>
    <w:rsid w:val="00B07452"/>
    <w:rsid w:val="00B22679"/>
    <w:rsid w:val="00B22A99"/>
    <w:rsid w:val="00B267C3"/>
    <w:rsid w:val="00B3676D"/>
    <w:rsid w:val="00B376A4"/>
    <w:rsid w:val="00B406A6"/>
    <w:rsid w:val="00B508FC"/>
    <w:rsid w:val="00B51C1E"/>
    <w:rsid w:val="00B53544"/>
    <w:rsid w:val="00B566FB"/>
    <w:rsid w:val="00B60145"/>
    <w:rsid w:val="00B6267B"/>
    <w:rsid w:val="00B63FED"/>
    <w:rsid w:val="00B645DA"/>
    <w:rsid w:val="00B65488"/>
    <w:rsid w:val="00B66D81"/>
    <w:rsid w:val="00B66F85"/>
    <w:rsid w:val="00B72CC2"/>
    <w:rsid w:val="00B73CB1"/>
    <w:rsid w:val="00B77818"/>
    <w:rsid w:val="00B82C74"/>
    <w:rsid w:val="00B84162"/>
    <w:rsid w:val="00B85C27"/>
    <w:rsid w:val="00B8714D"/>
    <w:rsid w:val="00B87347"/>
    <w:rsid w:val="00B956DC"/>
    <w:rsid w:val="00B97B7D"/>
    <w:rsid w:val="00BA1A8C"/>
    <w:rsid w:val="00BA3230"/>
    <w:rsid w:val="00BA6972"/>
    <w:rsid w:val="00BB5A3F"/>
    <w:rsid w:val="00BB6B15"/>
    <w:rsid w:val="00BD3628"/>
    <w:rsid w:val="00BE0286"/>
    <w:rsid w:val="00BE58A4"/>
    <w:rsid w:val="00BE7C9D"/>
    <w:rsid w:val="00BF1BF5"/>
    <w:rsid w:val="00BF1D1B"/>
    <w:rsid w:val="00BF40F3"/>
    <w:rsid w:val="00BF4A53"/>
    <w:rsid w:val="00C0658F"/>
    <w:rsid w:val="00C2214E"/>
    <w:rsid w:val="00C33AC1"/>
    <w:rsid w:val="00C4356F"/>
    <w:rsid w:val="00C541B4"/>
    <w:rsid w:val="00C54B03"/>
    <w:rsid w:val="00C572BF"/>
    <w:rsid w:val="00C80124"/>
    <w:rsid w:val="00C81D3D"/>
    <w:rsid w:val="00C83E92"/>
    <w:rsid w:val="00C90FA6"/>
    <w:rsid w:val="00C96369"/>
    <w:rsid w:val="00C9735C"/>
    <w:rsid w:val="00CA0E50"/>
    <w:rsid w:val="00CB2CEC"/>
    <w:rsid w:val="00CB6028"/>
    <w:rsid w:val="00CC7385"/>
    <w:rsid w:val="00CD5F79"/>
    <w:rsid w:val="00CF5614"/>
    <w:rsid w:val="00D006D7"/>
    <w:rsid w:val="00D02C6A"/>
    <w:rsid w:val="00D0593D"/>
    <w:rsid w:val="00D12B6B"/>
    <w:rsid w:val="00D213DF"/>
    <w:rsid w:val="00D225D2"/>
    <w:rsid w:val="00D23D75"/>
    <w:rsid w:val="00D40ADE"/>
    <w:rsid w:val="00D47826"/>
    <w:rsid w:val="00D51A45"/>
    <w:rsid w:val="00D53361"/>
    <w:rsid w:val="00D56C51"/>
    <w:rsid w:val="00D5736D"/>
    <w:rsid w:val="00D6227F"/>
    <w:rsid w:val="00D638E2"/>
    <w:rsid w:val="00D7200D"/>
    <w:rsid w:val="00D9454F"/>
    <w:rsid w:val="00D962ED"/>
    <w:rsid w:val="00DA2DC9"/>
    <w:rsid w:val="00DB3D1D"/>
    <w:rsid w:val="00DC2C9C"/>
    <w:rsid w:val="00DC3C2D"/>
    <w:rsid w:val="00DC43C4"/>
    <w:rsid w:val="00DC7DC5"/>
    <w:rsid w:val="00DD207C"/>
    <w:rsid w:val="00DD209A"/>
    <w:rsid w:val="00DD397E"/>
    <w:rsid w:val="00DD5042"/>
    <w:rsid w:val="00DD6B2D"/>
    <w:rsid w:val="00DE18A7"/>
    <w:rsid w:val="00DE7E63"/>
    <w:rsid w:val="00DF4F28"/>
    <w:rsid w:val="00DF5667"/>
    <w:rsid w:val="00DF63C4"/>
    <w:rsid w:val="00DF6AE7"/>
    <w:rsid w:val="00E03323"/>
    <w:rsid w:val="00E036A0"/>
    <w:rsid w:val="00E04206"/>
    <w:rsid w:val="00E05B01"/>
    <w:rsid w:val="00E05CC5"/>
    <w:rsid w:val="00E06A93"/>
    <w:rsid w:val="00E06B2D"/>
    <w:rsid w:val="00E24A35"/>
    <w:rsid w:val="00E25A30"/>
    <w:rsid w:val="00E34818"/>
    <w:rsid w:val="00E353A6"/>
    <w:rsid w:val="00E36DB3"/>
    <w:rsid w:val="00E3774B"/>
    <w:rsid w:val="00E403F6"/>
    <w:rsid w:val="00E42B29"/>
    <w:rsid w:val="00E436AB"/>
    <w:rsid w:val="00E4580A"/>
    <w:rsid w:val="00E54AC8"/>
    <w:rsid w:val="00E56C97"/>
    <w:rsid w:val="00E60FB4"/>
    <w:rsid w:val="00E6549D"/>
    <w:rsid w:val="00E67BD0"/>
    <w:rsid w:val="00E73D2F"/>
    <w:rsid w:val="00E7401D"/>
    <w:rsid w:val="00E74C7F"/>
    <w:rsid w:val="00E74D29"/>
    <w:rsid w:val="00E8317A"/>
    <w:rsid w:val="00E83997"/>
    <w:rsid w:val="00E94121"/>
    <w:rsid w:val="00E97A5B"/>
    <w:rsid w:val="00EA0267"/>
    <w:rsid w:val="00EA156F"/>
    <w:rsid w:val="00EA210B"/>
    <w:rsid w:val="00EB25E3"/>
    <w:rsid w:val="00EB707F"/>
    <w:rsid w:val="00EB79F0"/>
    <w:rsid w:val="00EC1006"/>
    <w:rsid w:val="00EC318D"/>
    <w:rsid w:val="00EC4D2A"/>
    <w:rsid w:val="00ED3599"/>
    <w:rsid w:val="00ED5B9B"/>
    <w:rsid w:val="00ED6652"/>
    <w:rsid w:val="00EE3672"/>
    <w:rsid w:val="00EE4DD1"/>
    <w:rsid w:val="00EF185C"/>
    <w:rsid w:val="00EF3BB1"/>
    <w:rsid w:val="00EF73F4"/>
    <w:rsid w:val="00F3358C"/>
    <w:rsid w:val="00F40411"/>
    <w:rsid w:val="00F42752"/>
    <w:rsid w:val="00F42C48"/>
    <w:rsid w:val="00F46EC6"/>
    <w:rsid w:val="00F50855"/>
    <w:rsid w:val="00F53126"/>
    <w:rsid w:val="00F53A19"/>
    <w:rsid w:val="00F54215"/>
    <w:rsid w:val="00F5596C"/>
    <w:rsid w:val="00F5655C"/>
    <w:rsid w:val="00F60498"/>
    <w:rsid w:val="00F605C6"/>
    <w:rsid w:val="00F63301"/>
    <w:rsid w:val="00F63F76"/>
    <w:rsid w:val="00F64B10"/>
    <w:rsid w:val="00F6531C"/>
    <w:rsid w:val="00F71127"/>
    <w:rsid w:val="00F716B9"/>
    <w:rsid w:val="00F72BA5"/>
    <w:rsid w:val="00F80E10"/>
    <w:rsid w:val="00F8481B"/>
    <w:rsid w:val="00F9283B"/>
    <w:rsid w:val="00F92F68"/>
    <w:rsid w:val="00F96972"/>
    <w:rsid w:val="00F9717D"/>
    <w:rsid w:val="00FB0C53"/>
    <w:rsid w:val="00FB1810"/>
    <w:rsid w:val="00FB5577"/>
    <w:rsid w:val="00FC052B"/>
    <w:rsid w:val="00FC36B4"/>
    <w:rsid w:val="00FC6DF1"/>
    <w:rsid w:val="00FD0C60"/>
    <w:rsid w:val="00FD3E6B"/>
    <w:rsid w:val="00FD5DDB"/>
    <w:rsid w:val="00FE3E26"/>
    <w:rsid w:val="00FE59EE"/>
    <w:rsid w:val="00FF0986"/>
    <w:rsid w:val="00FF1B6C"/>
    <w:rsid w:val="00FF3B2B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3759659-03BC-43D2-8F99-16325EF7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53"/>
  </w:style>
  <w:style w:type="paragraph" w:styleId="Heading1">
    <w:name w:val="heading 1"/>
    <w:basedOn w:val="Normal"/>
    <w:next w:val="Normal"/>
    <w:link w:val="Heading1Char"/>
    <w:uiPriority w:val="9"/>
    <w:qFormat/>
    <w:rsid w:val="00484E7C"/>
    <w:pPr>
      <w:keepNext/>
      <w:keepLines/>
      <w:suppressAutoHyphens/>
      <w:autoSpaceDN w:val="0"/>
      <w:spacing w:before="300"/>
      <w:textAlignment w:val="baseline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36"/>
      <w:szCs w:val="28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E7C"/>
    <w:pPr>
      <w:keepNext/>
      <w:keepLines/>
      <w:suppressAutoHyphens/>
      <w:autoSpaceDN w:val="0"/>
      <w:spacing w:before="300"/>
      <w:textAlignment w:val="baseline"/>
      <w:outlineLvl w:val="1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6"/>
      <w:lang w:val="de-D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E7C"/>
    <w:pPr>
      <w:keepNext/>
      <w:keepLines/>
      <w:spacing w:before="160"/>
      <w:outlineLvl w:val="2"/>
    </w:pPr>
    <w:rPr>
      <w:rFonts w:eastAsiaTheme="majorEastAsia" w:cstheme="majorBidi"/>
      <w:b/>
      <w:bCs/>
      <w:color w:val="365F9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3D75"/>
    <w:pPr>
      <w:keepNext/>
      <w:keepLines/>
      <w:spacing w:before="6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D7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E7C"/>
    <w:rPr>
      <w:rFonts w:ascii="Calibri" w:eastAsiaTheme="majorEastAsia" w:hAnsi="Calibri" w:cstheme="majorBidi"/>
      <w:b/>
      <w:bCs/>
      <w:color w:val="365F91" w:themeColor="accent1" w:themeShade="BF"/>
      <w:sz w:val="28"/>
      <w:szCs w:val="26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2570A4"/>
    <w:pPr>
      <w:pBdr>
        <w:bottom w:val="single" w:sz="8" w:space="4" w:color="4F81BD" w:themeColor="accent1"/>
      </w:pBdr>
      <w:spacing w:after="24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0A4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84E7C"/>
    <w:rPr>
      <w:rFonts w:ascii="Calibri" w:eastAsiaTheme="majorEastAsia" w:hAnsi="Calibri" w:cstheme="majorBidi"/>
      <w:b/>
      <w:bCs/>
      <w:color w:val="365F91" w:themeColor="accent1" w:themeShade="BF"/>
      <w:sz w:val="36"/>
      <w:szCs w:val="28"/>
      <w:lang w:val="de-DE"/>
    </w:rPr>
  </w:style>
  <w:style w:type="paragraph" w:styleId="Header">
    <w:name w:val="header"/>
    <w:basedOn w:val="Normal"/>
    <w:link w:val="HeaderChar"/>
    <w:unhideWhenUsed/>
    <w:rsid w:val="00A642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2E4"/>
  </w:style>
  <w:style w:type="paragraph" w:styleId="Footer">
    <w:name w:val="footer"/>
    <w:basedOn w:val="Normal"/>
    <w:link w:val="FooterChar"/>
    <w:unhideWhenUsed/>
    <w:rsid w:val="00A642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2E4"/>
  </w:style>
  <w:style w:type="paragraph" w:styleId="BalloonText">
    <w:name w:val="Balloon Text"/>
    <w:basedOn w:val="Normal"/>
    <w:link w:val="BalloonTextChar"/>
    <w:uiPriority w:val="99"/>
    <w:semiHidden/>
    <w:unhideWhenUsed/>
    <w:rsid w:val="00A64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2E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C18"/>
    <w:pPr>
      <w:numPr>
        <w:ilvl w:val="1"/>
      </w:numPr>
    </w:pPr>
    <w:rPr>
      <w:rFonts w:eastAsiaTheme="majorEastAsia" w:cstheme="majorBidi"/>
      <w:i/>
      <w:iCs/>
      <w:color w:val="D99594" w:themeColor="accent2" w:themeTint="99"/>
      <w:spacing w:val="15"/>
      <w:sz w:val="20"/>
      <w:szCs w:val="24"/>
      <w:lang w:val="de-DE"/>
    </w:rPr>
  </w:style>
  <w:style w:type="character" w:customStyle="1" w:styleId="SubtitleChar">
    <w:name w:val="Subtitle Char"/>
    <w:basedOn w:val="DefaultParagraphFont"/>
    <w:link w:val="Subtitle"/>
    <w:uiPriority w:val="11"/>
    <w:rsid w:val="003C6C18"/>
    <w:rPr>
      <w:rFonts w:eastAsiaTheme="majorEastAsia" w:cstheme="majorBidi"/>
      <w:i/>
      <w:iCs/>
      <w:color w:val="D99594" w:themeColor="accent2" w:themeTint="99"/>
      <w:spacing w:val="15"/>
      <w:sz w:val="20"/>
      <w:szCs w:val="24"/>
      <w:lang w:val="de-DE"/>
    </w:rPr>
  </w:style>
  <w:style w:type="character" w:styleId="SubtleEmphasis">
    <w:name w:val="Subtle Emphasis"/>
    <w:basedOn w:val="DefaultParagraphFont"/>
    <w:uiPriority w:val="19"/>
    <w:qFormat/>
    <w:rsid w:val="00AF2253"/>
    <w:rPr>
      <w:rFonts w:asciiTheme="minorHAnsi" w:hAnsiTheme="minorHAnsi"/>
      <w:b w:val="0"/>
      <w:i/>
      <w:iCs/>
      <w:color w:val="808080" w:themeColor="text1" w:themeTint="7F"/>
      <w:sz w:val="18"/>
    </w:rPr>
  </w:style>
  <w:style w:type="character" w:styleId="Strong">
    <w:name w:val="Strong"/>
    <w:basedOn w:val="DefaultParagraphFont"/>
    <w:uiPriority w:val="22"/>
    <w:qFormat/>
    <w:rsid w:val="00861D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1D17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SubtleEmphasis"/>
    <w:uiPriority w:val="20"/>
    <w:qFormat/>
    <w:rsid w:val="00D23D75"/>
    <w:rPr>
      <w:rFonts w:asciiTheme="minorHAnsi" w:hAnsiTheme="minorHAnsi"/>
      <w:b w:val="0"/>
      <w:i/>
      <w:iCs w:val="0"/>
      <w:caps w:val="0"/>
      <w:smallCaps/>
      <w:color w:val="808080" w:themeColor="text1" w:themeTint="7F"/>
      <w:sz w:val="18"/>
    </w:rPr>
  </w:style>
  <w:style w:type="paragraph" w:styleId="NoSpacing">
    <w:name w:val="No Spacing"/>
    <w:uiPriority w:val="1"/>
    <w:rsid w:val="00B82C74"/>
  </w:style>
  <w:style w:type="character" w:customStyle="1" w:styleId="Heading3Char">
    <w:name w:val="Heading 3 Char"/>
    <w:basedOn w:val="DefaultParagraphFont"/>
    <w:link w:val="Heading3"/>
    <w:uiPriority w:val="9"/>
    <w:rsid w:val="00484E7C"/>
    <w:rPr>
      <w:rFonts w:eastAsiaTheme="majorEastAsia" w:cstheme="majorBidi"/>
      <w:b/>
      <w:bCs/>
      <w:color w:val="365F91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162D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1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1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17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15A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A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A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A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AA2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23D75"/>
    <w:rPr>
      <w:rFonts w:eastAsiaTheme="majorEastAsia" w:cstheme="majorBidi"/>
      <w:b/>
      <w:bCs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D962ED"/>
    <w:rPr>
      <w:color w:val="FFFF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D75"/>
    <w:rPr>
      <w:rFonts w:asciiTheme="majorHAnsi" w:eastAsiaTheme="majorEastAsia" w:hAnsiTheme="majorHAnsi" w:cstheme="majorBidi"/>
      <w:i/>
      <w:sz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54F"/>
    <w:pPr>
      <w:suppressAutoHyphens w:val="0"/>
      <w:autoSpaceDN/>
      <w:spacing w:before="480" w:line="276" w:lineRule="auto"/>
      <w:textAlignment w:val="auto"/>
      <w:outlineLvl w:val="9"/>
    </w:pPr>
    <w:rPr>
      <w:rFonts w:asciiTheme="majorHAnsi" w:hAnsiTheme="majorHAnsi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45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45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54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8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2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6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8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5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8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7352">
          <w:marLeft w:val="0"/>
          <w:marRight w:val="0"/>
          <w:marTop w:val="0"/>
          <w:marBottom w:val="0"/>
          <w:divBdr>
            <w:top w:val="single" w:sz="2" w:space="1" w:color="FFFFFF"/>
            <w:left w:val="single" w:sz="6" w:space="1" w:color="E3E1E4"/>
            <w:bottom w:val="single" w:sz="6" w:space="1" w:color="E3E1E4"/>
            <w:right w:val="single" w:sz="6" w:space="1" w:color="E3E1E4"/>
          </w:divBdr>
          <w:divsChild>
            <w:div w:id="240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2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5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1340">
          <w:marLeft w:val="0"/>
          <w:marRight w:val="0"/>
          <w:marTop w:val="0"/>
          <w:marBottom w:val="0"/>
          <w:divBdr>
            <w:top w:val="single" w:sz="2" w:space="1" w:color="FFFFFF"/>
            <w:left w:val="single" w:sz="6" w:space="1" w:color="E3E1E4"/>
            <w:bottom w:val="single" w:sz="6" w:space="1" w:color="E3E1E4"/>
            <w:right w:val="single" w:sz="6" w:space="1" w:color="E3E1E4"/>
          </w:divBdr>
          <w:divsChild>
            <w:div w:id="831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.sindhar\Desktop\Sportrada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F628F-FB29-4953-A6A0-BF50B75E5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Sportradar Template</Template>
  <TotalTime>0</TotalTime>
  <Pages>29</Pages>
  <Words>9801</Words>
  <Characters>55869</Characters>
  <Application>Microsoft Office Word</Application>
  <DocSecurity>0</DocSecurity>
  <Lines>465</Lines>
  <Paragraphs>131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Sportradar - Betting Rules (Pre-Match)</vt:lpstr>
      <vt:lpstr>Sportradar - Betting Rules (Pre-Match)</vt:lpstr>
      <vt:lpstr>Sportradar - Pre-Match Betting Rules</vt:lpstr>
    </vt:vector>
  </TitlesOfParts>
  <Company>Microsoft</Company>
  <LinksUpToDate>false</LinksUpToDate>
  <CharactersWithSpaces>65539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Sportradar - Betting Rules (Pre-Match)</dc:title>
  <dc:creator>Kuljeet Sindhar</dc:creator>
  <cp:lastModifiedBy>Aleksandr Porošin</cp:lastModifiedBy>
  <cp:revision>4</cp:revision>
  <dcterms:created xsi:type="dcterms:W3CDTF">2014-05-02T17:38:00Z</dcterms:created>
  <dcterms:modified xsi:type="dcterms:W3CDTF">2014-05-12T11:16:00Z</dcterms:modified>
</cp:coreProperties>
</file>