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17" w:rsidRDefault="00861D17" w:rsidP="00861D17">
      <w:pPr>
        <w:pStyle w:val="Title"/>
        <w:rPr>
          <w:lang w:eastAsia="en-GB"/>
        </w:rPr>
      </w:pPr>
      <w:r>
        <w:rPr>
          <w:lang w:eastAsia="en-GB"/>
        </w:rPr>
        <w:t>Betting Rules</w:t>
      </w:r>
      <w:r w:rsidR="005F54F4">
        <w:rPr>
          <w:lang w:eastAsia="en-GB"/>
        </w:rPr>
        <w:t xml:space="preserve"> (</w:t>
      </w:r>
      <w:r w:rsidR="00056415">
        <w:rPr>
          <w:lang w:eastAsia="en-GB"/>
        </w:rPr>
        <w:t>Live Odds</w:t>
      </w:r>
      <w:r w:rsidR="005F54F4">
        <w:rPr>
          <w:lang w:eastAsia="en-GB"/>
        </w:rPr>
        <w:t>)</w:t>
      </w:r>
    </w:p>
    <w:p w:rsidR="00D13CDB" w:rsidRPr="00D13CDB" w:rsidRDefault="00861D17" w:rsidP="004A3FA9">
      <w:pPr>
        <w:pStyle w:val="Heading1"/>
        <w:rPr>
          <w:lang w:val="en-US" w:eastAsia="en-GB"/>
        </w:rPr>
      </w:pPr>
      <w:r w:rsidRPr="006569F6">
        <w:rPr>
          <w:lang w:val="en-US" w:eastAsia="en-GB"/>
        </w:rPr>
        <w:t>GENERAL RULES</w:t>
      </w:r>
    </w:p>
    <w:p w:rsidR="00434727" w:rsidRDefault="00D13CDB" w:rsidP="0098440B">
      <w:pPr>
        <w:pStyle w:val="ListParagraph"/>
        <w:numPr>
          <w:ilvl w:val="0"/>
          <w:numId w:val="1"/>
        </w:numPr>
        <w:jc w:val="both"/>
      </w:pPr>
      <w:r>
        <w:t>If the outcome of a market</w:t>
      </w:r>
      <w:r w:rsidR="00434727">
        <w:t xml:space="preserve"> </w:t>
      </w:r>
      <w:r>
        <w:t>cannot</w:t>
      </w:r>
      <w:r w:rsidR="00434727">
        <w:t xml:space="preserve"> be verified officially, we reserve the right to</w:t>
      </w:r>
      <w:r>
        <w:t xml:space="preserve"> delay the settlement until of</w:t>
      </w:r>
      <w:r w:rsidR="00434727">
        <w:t>ficial confirmation.</w:t>
      </w:r>
    </w:p>
    <w:p w:rsidR="00434727" w:rsidRDefault="00D13CDB" w:rsidP="0098440B">
      <w:pPr>
        <w:pStyle w:val="ListParagraph"/>
        <w:numPr>
          <w:ilvl w:val="0"/>
          <w:numId w:val="1"/>
        </w:numPr>
        <w:jc w:val="both"/>
      </w:pPr>
      <w:r>
        <w:t>If markets</w:t>
      </w:r>
      <w:r w:rsidR="00434727">
        <w:t xml:space="preserve"> were offered when</w:t>
      </w:r>
      <w:r>
        <w:t xml:space="preserve"> the outcome was already known,</w:t>
      </w:r>
      <w:r w:rsidR="00434727">
        <w:t xml:space="preserve"> we reserve the right to void any betting.</w:t>
      </w:r>
    </w:p>
    <w:p w:rsidR="00434727" w:rsidRDefault="00434727" w:rsidP="0098440B">
      <w:pPr>
        <w:pStyle w:val="ListParagraph"/>
        <w:numPr>
          <w:ilvl w:val="0"/>
          <w:numId w:val="1"/>
        </w:numPr>
        <w:jc w:val="both"/>
      </w:pPr>
      <w:r>
        <w:t>In the case of any obviousl</w:t>
      </w:r>
      <w:r w:rsidR="00D13CDB">
        <w:t>y incorrectly displayed or cal</w:t>
      </w:r>
      <w:r>
        <w:t>culated prices, we reserve the right to void betting. This inc</w:t>
      </w:r>
      <w:r w:rsidR="00D13CDB">
        <w:t xml:space="preserve">ludes a deviation of more than </w:t>
      </w:r>
      <w:r>
        <w:t xml:space="preserve">100% in the </w:t>
      </w:r>
      <w:r w:rsidR="00D13CDB">
        <w:t xml:space="preserve">pay-out compared to the market </w:t>
      </w:r>
      <w:r>
        <w:t>average.</w:t>
      </w:r>
    </w:p>
    <w:p w:rsidR="00434727" w:rsidRDefault="00434727" w:rsidP="0098440B">
      <w:pPr>
        <w:pStyle w:val="ListParagraph"/>
        <w:numPr>
          <w:ilvl w:val="0"/>
          <w:numId w:val="1"/>
        </w:numPr>
        <w:jc w:val="both"/>
      </w:pPr>
      <w:r>
        <w:t xml:space="preserve">In case of the coverage has to be abandoned and the match </w:t>
      </w:r>
      <w:r w:rsidR="00D13CDB">
        <w:t>finishes regularly, all markets</w:t>
      </w:r>
      <w:r>
        <w:t xml:space="preserve"> will be settled ac- cording to the final result. If</w:t>
      </w:r>
      <w:r w:rsidR="00D13CDB">
        <w:t xml:space="preserve"> the outcome of a market cannot</w:t>
      </w:r>
      <w:r>
        <w:t xml:space="preserve"> be verified officially, we reserve the right to void them.</w:t>
      </w:r>
    </w:p>
    <w:p w:rsidR="00434727" w:rsidRDefault="00434727" w:rsidP="0098440B">
      <w:pPr>
        <w:pStyle w:val="ListParagraph"/>
        <w:numPr>
          <w:ilvl w:val="0"/>
          <w:numId w:val="1"/>
        </w:numPr>
        <w:jc w:val="both"/>
      </w:pPr>
      <w:r>
        <w:t>In the case of an in</w:t>
      </w:r>
      <w:r w:rsidR="00D13CDB">
        <w:t xml:space="preserve">correct settlement of markets, </w:t>
      </w:r>
      <w:r>
        <w:t>we reserve the right to correct them anytime.</w:t>
      </w:r>
    </w:p>
    <w:p w:rsidR="00434727" w:rsidRDefault="00434727" w:rsidP="0098440B">
      <w:pPr>
        <w:pStyle w:val="ListParagraph"/>
        <w:numPr>
          <w:ilvl w:val="0"/>
          <w:numId w:val="1"/>
        </w:numPr>
        <w:jc w:val="both"/>
      </w:pPr>
      <w:r>
        <w:t>In the case of the general implied rules of a sport being violated, we reser</w:t>
      </w:r>
      <w:r w:rsidR="00D13CDB">
        <w:t>ve the right to void any market (e.g. unusual period length, counting</w:t>
      </w:r>
      <w:r>
        <w:t xml:space="preserve"> procedure, format of a match etc.).</w:t>
      </w:r>
    </w:p>
    <w:p w:rsidR="00434727" w:rsidRDefault="00434727" w:rsidP="0098440B">
      <w:pPr>
        <w:pStyle w:val="ListParagraph"/>
        <w:numPr>
          <w:ilvl w:val="0"/>
          <w:numId w:val="1"/>
        </w:numPr>
        <w:jc w:val="both"/>
      </w:pPr>
      <w:r>
        <w:t>In the case of the rules or format of a match differin</w:t>
      </w:r>
      <w:r w:rsidR="00D13CDB">
        <w:t>g from our implied information,</w:t>
      </w:r>
      <w:r>
        <w:t xml:space="preserve"> we reserve the right to void any market.</w:t>
      </w:r>
    </w:p>
    <w:p w:rsidR="00434727" w:rsidRDefault="00434727" w:rsidP="0098440B">
      <w:pPr>
        <w:pStyle w:val="ListParagraph"/>
        <w:numPr>
          <w:ilvl w:val="0"/>
          <w:numId w:val="1"/>
        </w:numPr>
        <w:jc w:val="both"/>
      </w:pPr>
      <w:r>
        <w:t xml:space="preserve">In case of a match is not </w:t>
      </w:r>
      <w:r w:rsidR="00D13CDB">
        <w:t>finished or played at all regu</w:t>
      </w:r>
      <w:r>
        <w:t>larly (e.g. disqualification, interruption, withdrawal, changes  in draws etc.), all undecided markets  are considered  void.</w:t>
      </w:r>
    </w:p>
    <w:p w:rsidR="00710B9A" w:rsidRDefault="00710B9A" w:rsidP="004A3FA9">
      <w:pPr>
        <w:pStyle w:val="Heading1"/>
      </w:pPr>
      <w:r w:rsidRPr="006569F6">
        <w:rPr>
          <w:lang w:val="en-US"/>
        </w:rPr>
        <w:t>SPECIAL</w:t>
      </w:r>
      <w:r w:rsidRPr="006569F6">
        <w:rPr>
          <w:lang w:val="en-US" w:eastAsia="en-GB"/>
        </w:rPr>
        <w:t xml:space="preserve"> RULES</w:t>
      </w:r>
    </w:p>
    <w:p w:rsidR="005B72AA" w:rsidRDefault="005B72AA" w:rsidP="005B72AA">
      <w:pPr>
        <w:jc w:val="both"/>
      </w:pPr>
      <w:r>
        <w:t>The following are the Special Rules for each sport.</w:t>
      </w:r>
    </w:p>
    <w:p w:rsidR="005B72AA" w:rsidRDefault="005B72AA" w:rsidP="005B72AA">
      <w:pPr>
        <w:jc w:val="both"/>
      </w:pPr>
      <w:r>
        <w:t xml:space="preserve">Aside from the following Special Rules the </w:t>
      </w:r>
      <w:r w:rsidRPr="00C2214E">
        <w:rPr>
          <w:i/>
        </w:rPr>
        <w:t>General Rules</w:t>
      </w:r>
      <w:r>
        <w:t xml:space="preserve"> will apply, nevertheless the Special Rules will take precedence over the </w:t>
      </w:r>
      <w:r w:rsidRPr="00C2214E">
        <w:rPr>
          <w:i/>
        </w:rPr>
        <w:t>General Rules</w:t>
      </w:r>
      <w:r>
        <w:t>.</w:t>
      </w:r>
    </w:p>
    <w:p w:rsidR="005B72AA" w:rsidRPr="006569F6" w:rsidRDefault="005B72AA" w:rsidP="005B72AA">
      <w:pPr>
        <w:pStyle w:val="Heading2"/>
        <w:rPr>
          <w:lang w:val="en-US" w:eastAsia="en-GB"/>
        </w:rPr>
      </w:pPr>
      <w:r>
        <w:rPr>
          <w:lang w:val="en-US" w:eastAsia="en-GB"/>
        </w:rPr>
        <w:t>SOCCER</w:t>
      </w:r>
    </w:p>
    <w:p w:rsidR="00DF2843" w:rsidRPr="00DF2843" w:rsidRDefault="00F46E59" w:rsidP="004A3FA9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984146" w:rsidRPr="004F0ADF" w:rsidRDefault="00702790" w:rsidP="004F0ADF">
      <w:pPr>
        <w:rPr>
          <w:b/>
          <w:lang w:eastAsia="en-GB"/>
        </w:rPr>
      </w:pPr>
      <w:r>
        <w:rPr>
          <w:b/>
          <w:lang w:eastAsia="en-GB"/>
        </w:rPr>
        <w:t xml:space="preserve">1. </w:t>
      </w:r>
      <w:r w:rsidR="00DE1DD9" w:rsidRPr="004F0ADF">
        <w:rPr>
          <w:b/>
          <w:lang w:eastAsia="en-GB"/>
        </w:rPr>
        <w:t>3way</w:t>
      </w:r>
    </w:p>
    <w:p w:rsidR="00984146" w:rsidRDefault="00984146" w:rsidP="004F0ADF">
      <w:pPr>
        <w:rPr>
          <w:lang w:eastAsia="en-GB"/>
        </w:rPr>
      </w:pPr>
      <w:r>
        <w:rPr>
          <w:lang w:eastAsia="en-GB"/>
        </w:rPr>
        <w:t xml:space="preserve">Which team </w:t>
      </w:r>
      <w:r w:rsidRPr="00984146">
        <w:rPr>
          <w:lang w:eastAsia="en-GB"/>
        </w:rPr>
        <w:t>will win the match (1-X-2) Home; Draw; Away</w:t>
      </w:r>
    </w:p>
    <w:p w:rsidR="00984146" w:rsidRPr="004F0ADF" w:rsidRDefault="00702790" w:rsidP="004F0ADF">
      <w:pPr>
        <w:rPr>
          <w:b/>
          <w:lang w:eastAsia="en-GB"/>
        </w:rPr>
      </w:pPr>
      <w:r>
        <w:rPr>
          <w:b/>
          <w:lang w:eastAsia="en-GB"/>
        </w:rPr>
        <w:t xml:space="preserve">2. </w:t>
      </w:r>
      <w:r w:rsidR="00150F1A" w:rsidRPr="004F0ADF">
        <w:rPr>
          <w:b/>
          <w:lang w:eastAsia="en-GB"/>
        </w:rPr>
        <w:t>Total (only *.5 totals)</w:t>
      </w:r>
    </w:p>
    <w:p w:rsidR="00150F1A" w:rsidRDefault="00150F1A" w:rsidP="004F0ADF">
      <w:pPr>
        <w:rPr>
          <w:lang w:eastAsia="en-GB"/>
        </w:rPr>
      </w:pPr>
      <w:r w:rsidRPr="00150F1A">
        <w:rPr>
          <w:lang w:eastAsia="en-GB"/>
        </w:rPr>
        <w:t>E.g. 0.5, 1.5, 2.5, 3.5 …</w:t>
      </w:r>
    </w:p>
    <w:p w:rsidR="00B3280E" w:rsidRPr="004F0ADF" w:rsidRDefault="00702790" w:rsidP="004F0ADF">
      <w:pPr>
        <w:rPr>
          <w:b/>
          <w:lang w:eastAsia="en-GB"/>
        </w:rPr>
      </w:pPr>
      <w:r>
        <w:rPr>
          <w:b/>
          <w:lang w:eastAsia="en-GB"/>
        </w:rPr>
        <w:t xml:space="preserve">3. </w:t>
      </w:r>
      <w:r w:rsidR="00B3280E" w:rsidRPr="004F0ADF">
        <w:rPr>
          <w:b/>
          <w:lang w:eastAsia="en-GB"/>
        </w:rPr>
        <w:t>Handicap</w:t>
      </w:r>
    </w:p>
    <w:p w:rsidR="00D64406" w:rsidRPr="00D64406" w:rsidRDefault="00D64406" w:rsidP="004F0ADF">
      <w:pPr>
        <w:rPr>
          <w:lang w:eastAsia="en-GB"/>
        </w:rPr>
      </w:pPr>
      <w:r>
        <w:rPr>
          <w:lang w:eastAsia="en-GB"/>
        </w:rPr>
        <w:t>European Handicaps</w:t>
      </w:r>
      <w:r w:rsidRPr="00D64406">
        <w:rPr>
          <w:lang w:eastAsia="en-GB"/>
        </w:rPr>
        <w:t xml:space="preserve"> (e</w:t>
      </w:r>
      <w:r w:rsidR="00AA5B43">
        <w:rPr>
          <w:lang w:eastAsia="en-GB"/>
        </w:rPr>
        <w:t>.g.  Handicap 0:2, Handicap 5:0</w:t>
      </w:r>
      <w:r w:rsidRPr="00D64406">
        <w:rPr>
          <w:lang w:eastAsia="en-GB"/>
        </w:rPr>
        <w:t xml:space="preserve"> …) 1-X-2</w:t>
      </w:r>
    </w:p>
    <w:p w:rsidR="00B3280E" w:rsidRPr="004F0ADF" w:rsidRDefault="00702790" w:rsidP="004F0ADF">
      <w:pPr>
        <w:rPr>
          <w:b/>
          <w:lang w:eastAsia="en-GB"/>
        </w:rPr>
      </w:pPr>
      <w:r>
        <w:rPr>
          <w:b/>
          <w:lang w:eastAsia="en-GB"/>
        </w:rPr>
        <w:t xml:space="preserve">4. </w:t>
      </w:r>
      <w:r w:rsidR="00B3280E" w:rsidRPr="004F0ADF">
        <w:rPr>
          <w:b/>
          <w:lang w:eastAsia="en-GB"/>
        </w:rPr>
        <w:t>Asian total</w:t>
      </w:r>
    </w:p>
    <w:p w:rsidR="00D64406" w:rsidRPr="00D64406" w:rsidRDefault="00AA5B43" w:rsidP="004F0ADF">
      <w:pPr>
        <w:rPr>
          <w:lang w:eastAsia="en-GB"/>
        </w:rPr>
      </w:pPr>
      <w:r>
        <w:rPr>
          <w:lang w:eastAsia="en-GB"/>
        </w:rPr>
        <w:t>Total spread</w:t>
      </w:r>
      <w:r w:rsidRPr="00AA5B43">
        <w:rPr>
          <w:lang w:eastAsia="en-GB"/>
        </w:rPr>
        <w:t xml:space="preserve"> in quarter and full spreads (e.g.  2.0</w:t>
      </w:r>
      <w:r>
        <w:rPr>
          <w:lang w:eastAsia="en-GB"/>
        </w:rPr>
        <w:t>0, 2.25, 2.75</w:t>
      </w:r>
      <w:r w:rsidRPr="00AA5B43">
        <w:rPr>
          <w:lang w:eastAsia="en-GB"/>
        </w:rPr>
        <w:t xml:space="preserve"> …)</w:t>
      </w:r>
    </w:p>
    <w:p w:rsidR="00D64406" w:rsidRPr="004F0ADF" w:rsidRDefault="00702790" w:rsidP="004F0ADF">
      <w:pPr>
        <w:rPr>
          <w:b/>
          <w:lang w:eastAsia="en-GB"/>
        </w:rPr>
      </w:pPr>
      <w:r>
        <w:rPr>
          <w:b/>
          <w:lang w:eastAsia="en-GB"/>
        </w:rPr>
        <w:t xml:space="preserve">5. </w:t>
      </w:r>
      <w:r w:rsidR="00B3280E" w:rsidRPr="004F0ADF">
        <w:rPr>
          <w:b/>
          <w:lang w:eastAsia="en-GB"/>
        </w:rPr>
        <w:t>Asian Handicap</w:t>
      </w:r>
    </w:p>
    <w:p w:rsidR="00D64406" w:rsidRPr="00D64406" w:rsidRDefault="00AA5B43" w:rsidP="004F0ADF">
      <w:pPr>
        <w:rPr>
          <w:lang w:eastAsia="en-GB"/>
        </w:rPr>
      </w:pPr>
      <w:r>
        <w:rPr>
          <w:lang w:eastAsia="en-GB"/>
        </w:rPr>
        <w:t xml:space="preserve">Handicap markets </w:t>
      </w:r>
      <w:r w:rsidRPr="00AA5B43">
        <w:rPr>
          <w:lang w:eastAsia="en-GB"/>
        </w:rPr>
        <w:t>in all spreads (e.g.  -2.00/+2.00, -2.25/2.25, -2.50/2.5 …)</w:t>
      </w:r>
    </w:p>
    <w:p w:rsidR="00B3280E" w:rsidRPr="004F0ADF" w:rsidRDefault="00702790" w:rsidP="004F0ADF">
      <w:pPr>
        <w:rPr>
          <w:b/>
          <w:lang w:eastAsia="en-GB"/>
        </w:rPr>
      </w:pPr>
      <w:r>
        <w:rPr>
          <w:b/>
          <w:lang w:eastAsia="en-GB"/>
        </w:rPr>
        <w:t xml:space="preserve">6. </w:t>
      </w:r>
      <w:r w:rsidR="00B3280E" w:rsidRPr="004F0ADF">
        <w:rPr>
          <w:b/>
          <w:lang w:eastAsia="en-GB"/>
        </w:rPr>
        <w:t>Draw No Bet</w:t>
      </w:r>
    </w:p>
    <w:p w:rsidR="00D64406" w:rsidRDefault="007E5D12" w:rsidP="007E5D12">
      <w:pPr>
        <w:rPr>
          <w:lang w:eastAsia="en-GB"/>
        </w:rPr>
      </w:pPr>
      <w:r>
        <w:rPr>
          <w:lang w:eastAsia="en-GB"/>
        </w:rPr>
        <w:t xml:space="preserve">a. </w:t>
      </w:r>
      <w:r w:rsidR="00217296">
        <w:rPr>
          <w:lang w:eastAsia="en-GB"/>
        </w:rPr>
        <w:t xml:space="preserve">If match ends </w:t>
      </w:r>
      <w:r>
        <w:rPr>
          <w:lang w:eastAsia="en-GB"/>
        </w:rPr>
        <w:t xml:space="preserve">in a draw after regular time, all </w:t>
      </w:r>
      <w:r w:rsidR="00217296" w:rsidRPr="00217296">
        <w:rPr>
          <w:lang w:eastAsia="en-GB"/>
        </w:rPr>
        <w:t>bets  are considered void</w:t>
      </w:r>
    </w:p>
    <w:p w:rsidR="00217296" w:rsidRPr="00954537" w:rsidRDefault="007E5D12" w:rsidP="004F0ADF">
      <w:pPr>
        <w:rPr>
          <w:lang w:eastAsia="en-GB"/>
        </w:rPr>
      </w:pPr>
      <w:r>
        <w:rPr>
          <w:lang w:eastAsia="en-GB"/>
        </w:rPr>
        <w:t xml:space="preserve">b. </w:t>
      </w:r>
      <w:r w:rsidR="00217296" w:rsidRPr="00217296">
        <w:rPr>
          <w:lang w:eastAsia="en-GB"/>
        </w:rPr>
        <w:t>Same as Asian Handicap 0 (level ball, pick-em)</w:t>
      </w:r>
    </w:p>
    <w:p w:rsidR="00B3280E" w:rsidRPr="004F0ADF" w:rsidRDefault="00702790" w:rsidP="004963E2">
      <w:pPr>
        <w:rPr>
          <w:b/>
          <w:lang w:eastAsia="en-GB"/>
        </w:rPr>
      </w:pPr>
      <w:r>
        <w:rPr>
          <w:b/>
          <w:lang w:eastAsia="en-GB"/>
        </w:rPr>
        <w:t xml:space="preserve">7. </w:t>
      </w:r>
      <w:r w:rsidR="00B3280E" w:rsidRPr="004F0ADF">
        <w:rPr>
          <w:b/>
          <w:lang w:eastAsia="en-GB"/>
        </w:rPr>
        <w:t>Who wins the rest of the match?</w:t>
      </w:r>
    </w:p>
    <w:p w:rsidR="00217296" w:rsidRPr="00F15D48" w:rsidRDefault="00F15D48" w:rsidP="004963E2">
      <w:pPr>
        <w:rPr>
          <w:lang w:eastAsia="en-GB"/>
        </w:rPr>
      </w:pPr>
      <w:r>
        <w:rPr>
          <w:lang w:eastAsia="en-GB"/>
        </w:rPr>
        <w:t xml:space="preserve">Which team </w:t>
      </w:r>
      <w:r w:rsidRPr="00F15D48">
        <w:rPr>
          <w:lang w:eastAsia="en-GB"/>
        </w:rPr>
        <w:t>will score more goals in the remaining time?</w:t>
      </w:r>
    </w:p>
    <w:p w:rsidR="00B3280E" w:rsidRPr="004F0ADF" w:rsidRDefault="00DF7395" w:rsidP="004963E2">
      <w:pPr>
        <w:rPr>
          <w:b/>
          <w:lang w:eastAsia="en-GB"/>
        </w:rPr>
      </w:pPr>
      <w:r>
        <w:rPr>
          <w:b/>
          <w:lang w:eastAsia="en-GB"/>
        </w:rPr>
        <w:lastRenderedPageBreak/>
        <w:t xml:space="preserve">8. </w:t>
      </w:r>
      <w:r w:rsidR="00B3280E" w:rsidRPr="004F0ADF">
        <w:rPr>
          <w:b/>
          <w:lang w:eastAsia="en-GB"/>
        </w:rPr>
        <w:t>Next goal</w:t>
      </w:r>
    </w:p>
    <w:p w:rsidR="00217296" w:rsidRPr="00F15D48" w:rsidRDefault="00F15D48" w:rsidP="004963E2">
      <w:pPr>
        <w:rPr>
          <w:lang w:eastAsia="en-GB"/>
        </w:rPr>
      </w:pPr>
      <w:r>
        <w:rPr>
          <w:lang w:eastAsia="en-GB"/>
        </w:rPr>
        <w:t>Who scores the 1st, 2nd</w:t>
      </w:r>
      <w:r w:rsidRPr="00F15D48">
        <w:rPr>
          <w:lang w:eastAsia="en-GB"/>
        </w:rPr>
        <w:t xml:space="preserve"> … goal?  (1-X (No goal)-2)</w:t>
      </w:r>
    </w:p>
    <w:p w:rsidR="00B3280E" w:rsidRPr="004F0ADF" w:rsidRDefault="00DF7395" w:rsidP="004963E2">
      <w:pPr>
        <w:rPr>
          <w:b/>
          <w:lang w:eastAsia="en-GB"/>
        </w:rPr>
      </w:pPr>
      <w:r>
        <w:rPr>
          <w:b/>
          <w:lang w:eastAsia="en-GB"/>
        </w:rPr>
        <w:t xml:space="preserve">9. </w:t>
      </w:r>
      <w:r w:rsidR="004963E2">
        <w:rPr>
          <w:b/>
          <w:lang w:eastAsia="en-GB"/>
        </w:rPr>
        <w:t>Double chance</w:t>
      </w:r>
      <w:r w:rsidR="00B3280E" w:rsidRPr="004F0ADF">
        <w:rPr>
          <w:b/>
          <w:lang w:eastAsia="en-GB"/>
        </w:rPr>
        <w:t xml:space="preserve"> (1X – 12 – X2)</w:t>
      </w:r>
    </w:p>
    <w:p w:rsidR="00217296" w:rsidRPr="00444ED3" w:rsidRDefault="00444ED3" w:rsidP="004963E2">
      <w:pPr>
        <w:rPr>
          <w:lang w:eastAsia="en-GB"/>
        </w:rPr>
      </w:pPr>
      <w:r>
        <w:rPr>
          <w:lang w:eastAsia="en-GB"/>
        </w:rPr>
        <w:t>Home or draw; home or away;</w:t>
      </w:r>
      <w:r w:rsidRPr="00444ED3">
        <w:rPr>
          <w:lang w:eastAsia="en-GB"/>
        </w:rPr>
        <w:t xml:space="preserve"> draw or away</w:t>
      </w:r>
    </w:p>
    <w:p w:rsidR="00B3280E" w:rsidRPr="004F0ADF" w:rsidRDefault="00DF7395" w:rsidP="004963E2">
      <w:pPr>
        <w:rPr>
          <w:b/>
          <w:lang w:eastAsia="en-GB"/>
        </w:rPr>
      </w:pPr>
      <w:r>
        <w:rPr>
          <w:b/>
          <w:lang w:eastAsia="en-GB"/>
        </w:rPr>
        <w:t xml:space="preserve">10. </w:t>
      </w:r>
      <w:r w:rsidR="00B3280E" w:rsidRPr="004F0ADF">
        <w:rPr>
          <w:b/>
          <w:lang w:eastAsia="en-GB"/>
        </w:rPr>
        <w:t>Correct score</w:t>
      </w:r>
    </w:p>
    <w:p w:rsidR="00217296" w:rsidRDefault="00DB7385" w:rsidP="004963E2">
      <w:pPr>
        <w:rPr>
          <w:lang w:eastAsia="en-GB"/>
        </w:rPr>
      </w:pPr>
      <w:r>
        <w:rPr>
          <w:lang w:eastAsia="en-GB"/>
        </w:rPr>
        <w:t xml:space="preserve">a. </w:t>
      </w:r>
      <w:r w:rsidR="009A0F36" w:rsidRPr="009A0F36">
        <w:rPr>
          <w:lang w:eastAsia="en-GB"/>
        </w:rPr>
        <w:t>Fixed results  (3:0, 2:0, 1:0, 3:2, 3:1, 2:1, 0:0</w:t>
      </w:r>
      <w:r w:rsidR="009A0F36">
        <w:rPr>
          <w:lang w:eastAsia="en-GB"/>
        </w:rPr>
        <w:t xml:space="preserve">, 1:1, 2:2, 3:3, 1:2, 1:3, 2:3, </w:t>
      </w:r>
      <w:r w:rsidR="009A0F36" w:rsidRPr="009A0F36">
        <w:rPr>
          <w:lang w:eastAsia="en-GB"/>
        </w:rPr>
        <w:t>0:1, 0:2, 0:3 and “any other”)</w:t>
      </w:r>
    </w:p>
    <w:p w:rsidR="009A0F36" w:rsidRPr="009A0F36" w:rsidRDefault="00DB7385" w:rsidP="004963E2">
      <w:pPr>
        <w:rPr>
          <w:lang w:eastAsia="en-GB"/>
        </w:rPr>
      </w:pPr>
      <w:r>
        <w:rPr>
          <w:lang w:eastAsia="en-GB"/>
        </w:rPr>
        <w:t xml:space="preserve">b. </w:t>
      </w:r>
      <w:r w:rsidR="004963E2">
        <w:rPr>
          <w:lang w:eastAsia="en-GB"/>
        </w:rPr>
        <w:t>If one</w:t>
      </w:r>
      <w:r>
        <w:rPr>
          <w:lang w:eastAsia="en-GB"/>
        </w:rPr>
        <w:t xml:space="preserve"> team scores </w:t>
      </w:r>
      <w:r w:rsidR="009A0F36" w:rsidRPr="009A0F36">
        <w:rPr>
          <w:lang w:eastAsia="en-GB"/>
        </w:rPr>
        <w:t>4 goals this market is decided</w:t>
      </w:r>
    </w:p>
    <w:p w:rsidR="00B3280E" w:rsidRPr="004F0ADF" w:rsidRDefault="00DF7395" w:rsidP="00DB7385">
      <w:pPr>
        <w:rPr>
          <w:b/>
          <w:lang w:eastAsia="en-GB"/>
        </w:rPr>
      </w:pPr>
      <w:r>
        <w:rPr>
          <w:b/>
          <w:lang w:eastAsia="en-GB"/>
        </w:rPr>
        <w:t xml:space="preserve">11. </w:t>
      </w:r>
      <w:r w:rsidR="00B3280E" w:rsidRPr="004F0ADF">
        <w:rPr>
          <w:b/>
          <w:lang w:eastAsia="en-GB"/>
        </w:rPr>
        <w:t>Correct score flex</w:t>
      </w:r>
    </w:p>
    <w:p w:rsidR="00217296" w:rsidRPr="00064527" w:rsidRDefault="00064527" w:rsidP="00DB7385">
      <w:pPr>
        <w:rPr>
          <w:lang w:eastAsia="en-GB"/>
        </w:rPr>
      </w:pPr>
      <w:r w:rsidRPr="00064527">
        <w:rPr>
          <w:lang w:eastAsia="en-GB"/>
        </w:rPr>
        <w:t>Similar to correct score but extended by the current score</w:t>
      </w:r>
    </w:p>
    <w:p w:rsidR="00B3280E" w:rsidRPr="004F0ADF" w:rsidRDefault="00DF7395" w:rsidP="00DB7385">
      <w:pPr>
        <w:rPr>
          <w:b/>
          <w:lang w:eastAsia="en-GB"/>
        </w:rPr>
      </w:pPr>
      <w:r>
        <w:rPr>
          <w:b/>
          <w:lang w:eastAsia="en-GB"/>
        </w:rPr>
        <w:t xml:space="preserve">12. </w:t>
      </w:r>
      <w:r w:rsidR="00B3280E" w:rsidRPr="004F0ADF">
        <w:rPr>
          <w:b/>
          <w:lang w:eastAsia="en-GB"/>
        </w:rPr>
        <w:t>Goals home</w:t>
      </w:r>
      <w:r w:rsidR="00970FEE" w:rsidRPr="004F0ADF">
        <w:rPr>
          <w:b/>
          <w:lang w:eastAsia="en-GB"/>
        </w:rPr>
        <w:t xml:space="preserve"> </w:t>
      </w:r>
      <w:r w:rsidR="00B3280E" w:rsidRPr="004F0ADF">
        <w:rPr>
          <w:b/>
          <w:lang w:eastAsia="en-GB"/>
        </w:rPr>
        <w:t>team</w:t>
      </w:r>
    </w:p>
    <w:p w:rsidR="00217296" w:rsidRDefault="00DB7385" w:rsidP="00DB7385">
      <w:pPr>
        <w:rPr>
          <w:lang w:eastAsia="en-GB"/>
        </w:rPr>
      </w:pPr>
      <w:r>
        <w:rPr>
          <w:lang w:eastAsia="en-GB"/>
        </w:rPr>
        <w:t xml:space="preserve">a. </w:t>
      </w:r>
      <w:r w:rsidR="00224E3E">
        <w:rPr>
          <w:lang w:eastAsia="en-GB"/>
        </w:rPr>
        <w:t xml:space="preserve">How many goals will be scored </w:t>
      </w:r>
      <w:r w:rsidR="00224E3E" w:rsidRPr="00224E3E">
        <w:rPr>
          <w:lang w:eastAsia="en-GB"/>
        </w:rPr>
        <w:t>by the home</w:t>
      </w:r>
      <w:r w:rsidR="00224E3E">
        <w:rPr>
          <w:lang w:eastAsia="en-GB"/>
        </w:rPr>
        <w:t xml:space="preserve"> </w:t>
      </w:r>
      <w:r w:rsidR="00224E3E" w:rsidRPr="00224E3E">
        <w:rPr>
          <w:lang w:eastAsia="en-GB"/>
        </w:rPr>
        <w:t>team</w:t>
      </w:r>
    </w:p>
    <w:p w:rsidR="00224E3E" w:rsidRPr="00224E3E" w:rsidRDefault="00DB7385" w:rsidP="00DB7385">
      <w:pPr>
        <w:rPr>
          <w:lang w:eastAsia="en-GB"/>
        </w:rPr>
      </w:pPr>
      <w:r>
        <w:rPr>
          <w:lang w:eastAsia="en-GB"/>
        </w:rPr>
        <w:t xml:space="preserve">b. </w:t>
      </w:r>
      <w:r w:rsidR="00224E3E" w:rsidRPr="00224E3E">
        <w:rPr>
          <w:lang w:eastAsia="en-GB"/>
        </w:rPr>
        <w:t>0, 1, 2, 3+</w:t>
      </w:r>
    </w:p>
    <w:p w:rsidR="00B3280E" w:rsidRPr="004F0ADF" w:rsidRDefault="00DF7395" w:rsidP="00DB7385">
      <w:pPr>
        <w:rPr>
          <w:b/>
          <w:lang w:eastAsia="en-GB"/>
        </w:rPr>
      </w:pPr>
      <w:r>
        <w:rPr>
          <w:b/>
          <w:lang w:eastAsia="en-GB"/>
        </w:rPr>
        <w:t xml:space="preserve">13. </w:t>
      </w:r>
      <w:r w:rsidR="00B3280E" w:rsidRPr="004F0ADF">
        <w:rPr>
          <w:b/>
          <w:lang w:eastAsia="en-GB"/>
        </w:rPr>
        <w:t>Goals away</w:t>
      </w:r>
      <w:r w:rsidR="00970FEE" w:rsidRPr="004F0ADF">
        <w:rPr>
          <w:b/>
          <w:lang w:eastAsia="en-GB"/>
        </w:rPr>
        <w:t xml:space="preserve"> </w:t>
      </w:r>
      <w:r w:rsidR="00B3280E" w:rsidRPr="004F0ADF">
        <w:rPr>
          <w:b/>
          <w:lang w:eastAsia="en-GB"/>
        </w:rPr>
        <w:t>team</w:t>
      </w:r>
    </w:p>
    <w:p w:rsidR="00217296" w:rsidRDefault="00DB7385" w:rsidP="00DB7385">
      <w:pPr>
        <w:rPr>
          <w:lang w:eastAsia="en-GB"/>
        </w:rPr>
      </w:pPr>
      <w:r>
        <w:rPr>
          <w:lang w:eastAsia="en-GB"/>
        </w:rPr>
        <w:t xml:space="preserve">a. </w:t>
      </w:r>
      <w:r w:rsidR="00224E3E">
        <w:rPr>
          <w:lang w:eastAsia="en-GB"/>
        </w:rPr>
        <w:t xml:space="preserve">How many goals will be scored </w:t>
      </w:r>
      <w:r w:rsidR="00224E3E" w:rsidRPr="00224E3E">
        <w:rPr>
          <w:lang w:eastAsia="en-GB"/>
        </w:rPr>
        <w:t>by the away</w:t>
      </w:r>
      <w:r w:rsidR="00224E3E">
        <w:rPr>
          <w:lang w:eastAsia="en-GB"/>
        </w:rPr>
        <w:t xml:space="preserve"> </w:t>
      </w:r>
      <w:r w:rsidR="00224E3E" w:rsidRPr="00224E3E">
        <w:rPr>
          <w:lang w:eastAsia="en-GB"/>
        </w:rPr>
        <w:t>team</w:t>
      </w:r>
    </w:p>
    <w:p w:rsidR="00224E3E" w:rsidRPr="00224E3E" w:rsidRDefault="00DB7385" w:rsidP="00DB7385">
      <w:pPr>
        <w:rPr>
          <w:lang w:eastAsia="en-GB"/>
        </w:rPr>
      </w:pPr>
      <w:r>
        <w:rPr>
          <w:lang w:eastAsia="en-GB"/>
        </w:rPr>
        <w:t xml:space="preserve">b. </w:t>
      </w:r>
      <w:r w:rsidR="00224E3E" w:rsidRPr="00224E3E">
        <w:rPr>
          <w:lang w:eastAsia="en-GB"/>
        </w:rPr>
        <w:t>0, 1, 2, 3+</w:t>
      </w:r>
    </w:p>
    <w:p w:rsidR="00B3280E" w:rsidRPr="004F0ADF" w:rsidRDefault="00DF7395" w:rsidP="00DB7385">
      <w:pPr>
        <w:rPr>
          <w:b/>
          <w:lang w:eastAsia="en-GB"/>
        </w:rPr>
      </w:pPr>
      <w:r>
        <w:rPr>
          <w:b/>
          <w:lang w:eastAsia="en-GB"/>
        </w:rPr>
        <w:t xml:space="preserve">14. </w:t>
      </w:r>
      <w:r w:rsidR="00B3280E" w:rsidRPr="004F0ADF">
        <w:rPr>
          <w:b/>
          <w:lang w:eastAsia="en-GB"/>
        </w:rPr>
        <w:t>Both teams to score?</w:t>
      </w:r>
    </w:p>
    <w:p w:rsidR="00217296" w:rsidRPr="0028200B" w:rsidRDefault="0028200B" w:rsidP="00DB7385">
      <w:pPr>
        <w:rPr>
          <w:lang w:eastAsia="en-GB"/>
        </w:rPr>
      </w:pPr>
      <w:r w:rsidRPr="0028200B">
        <w:rPr>
          <w:lang w:eastAsia="en-GB"/>
        </w:rPr>
        <w:t>Goal/No Goal; (yes; no)</w:t>
      </w:r>
    </w:p>
    <w:p w:rsidR="00B3280E" w:rsidRPr="004F0ADF" w:rsidRDefault="00DF7395" w:rsidP="00DB7385">
      <w:pPr>
        <w:rPr>
          <w:b/>
          <w:lang w:eastAsia="en-GB"/>
        </w:rPr>
      </w:pPr>
      <w:r>
        <w:rPr>
          <w:b/>
          <w:lang w:eastAsia="en-GB"/>
        </w:rPr>
        <w:t xml:space="preserve">15. </w:t>
      </w:r>
      <w:r w:rsidR="00B3280E" w:rsidRPr="004F0ADF">
        <w:rPr>
          <w:b/>
          <w:lang w:eastAsia="en-GB"/>
        </w:rPr>
        <w:t>Odd/Even</w:t>
      </w:r>
    </w:p>
    <w:p w:rsidR="00217296" w:rsidRPr="0028200B" w:rsidRDefault="0028200B" w:rsidP="00DB7385">
      <w:pPr>
        <w:rPr>
          <w:lang w:eastAsia="en-GB"/>
        </w:rPr>
      </w:pPr>
      <w:r>
        <w:rPr>
          <w:lang w:eastAsia="en-GB"/>
        </w:rPr>
        <w:t xml:space="preserve">Odd/Even number </w:t>
      </w:r>
      <w:r w:rsidRPr="0028200B">
        <w:rPr>
          <w:lang w:eastAsia="en-GB"/>
        </w:rPr>
        <w:t>of goals</w:t>
      </w:r>
    </w:p>
    <w:p w:rsidR="00B3280E" w:rsidRPr="004F0ADF" w:rsidRDefault="00DF7395" w:rsidP="00DB7385">
      <w:pPr>
        <w:rPr>
          <w:b/>
          <w:lang w:eastAsia="en-GB"/>
        </w:rPr>
      </w:pPr>
      <w:r>
        <w:rPr>
          <w:b/>
          <w:lang w:eastAsia="en-GB"/>
        </w:rPr>
        <w:t xml:space="preserve">16. </w:t>
      </w:r>
      <w:r w:rsidR="00970FEE" w:rsidRPr="004F0ADF">
        <w:rPr>
          <w:b/>
          <w:lang w:eastAsia="en-GB"/>
        </w:rPr>
        <w:t>Which team</w:t>
      </w:r>
      <w:r w:rsidR="00B3280E" w:rsidRPr="004F0ADF">
        <w:rPr>
          <w:b/>
          <w:lang w:eastAsia="en-GB"/>
        </w:rPr>
        <w:t xml:space="preserve"> has the kick off?</w:t>
      </w:r>
    </w:p>
    <w:p w:rsidR="00217296" w:rsidRPr="00DD5365" w:rsidRDefault="00DD5365" w:rsidP="00DB7385">
      <w:pPr>
        <w:rPr>
          <w:lang w:eastAsia="en-GB"/>
        </w:rPr>
      </w:pPr>
      <w:r w:rsidRPr="00DD5365">
        <w:rPr>
          <w:lang w:eastAsia="en-GB"/>
        </w:rPr>
        <w:t>Home</w:t>
      </w:r>
      <w:r>
        <w:rPr>
          <w:lang w:eastAsia="en-GB"/>
        </w:rPr>
        <w:t xml:space="preserve"> </w:t>
      </w:r>
      <w:r w:rsidRPr="00DD5365">
        <w:rPr>
          <w:lang w:eastAsia="en-GB"/>
        </w:rPr>
        <w:t>team / away</w:t>
      </w:r>
      <w:r>
        <w:rPr>
          <w:lang w:eastAsia="en-GB"/>
        </w:rPr>
        <w:t xml:space="preserve"> </w:t>
      </w:r>
      <w:r w:rsidRPr="00DD5365">
        <w:rPr>
          <w:lang w:eastAsia="en-GB"/>
        </w:rPr>
        <w:t>team</w:t>
      </w:r>
    </w:p>
    <w:p w:rsidR="00B3280E" w:rsidRPr="004F0ADF" w:rsidRDefault="00DF7395" w:rsidP="00DB7385">
      <w:pPr>
        <w:rPr>
          <w:b/>
          <w:lang w:eastAsia="en-GB"/>
        </w:rPr>
      </w:pPr>
      <w:r>
        <w:rPr>
          <w:b/>
          <w:lang w:eastAsia="en-GB"/>
        </w:rPr>
        <w:t xml:space="preserve">17. </w:t>
      </w:r>
      <w:r w:rsidR="00B3280E" w:rsidRPr="004F0ADF">
        <w:rPr>
          <w:b/>
          <w:lang w:eastAsia="en-GB"/>
        </w:rPr>
        <w:t>1st Half – 3way</w:t>
      </w:r>
    </w:p>
    <w:p w:rsidR="00217296" w:rsidRDefault="00DB7385" w:rsidP="00DB7385">
      <w:pPr>
        <w:rPr>
          <w:lang w:eastAsia="en-GB"/>
        </w:rPr>
      </w:pPr>
      <w:r>
        <w:rPr>
          <w:lang w:eastAsia="en-GB"/>
        </w:rPr>
        <w:t xml:space="preserve">a. </w:t>
      </w:r>
      <w:r w:rsidR="000478BE">
        <w:rPr>
          <w:lang w:eastAsia="en-GB"/>
        </w:rPr>
        <w:t xml:space="preserve">Which team </w:t>
      </w:r>
      <w:r w:rsidR="000478BE" w:rsidRPr="000478BE">
        <w:rPr>
          <w:lang w:eastAsia="en-GB"/>
        </w:rPr>
        <w:t>will win the 1st half?</w:t>
      </w:r>
    </w:p>
    <w:p w:rsidR="000478BE" w:rsidRPr="000478BE" w:rsidRDefault="00DB7385" w:rsidP="00DB7385">
      <w:pPr>
        <w:rPr>
          <w:lang w:eastAsia="en-GB"/>
        </w:rPr>
      </w:pPr>
      <w:r>
        <w:rPr>
          <w:lang w:eastAsia="en-GB"/>
        </w:rPr>
        <w:t xml:space="preserve">b. Halftime </w:t>
      </w:r>
      <w:r w:rsidR="000478BE" w:rsidRPr="000478BE">
        <w:rPr>
          <w:lang w:eastAsia="en-GB"/>
        </w:rPr>
        <w:t>1-X-2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18. </w:t>
      </w:r>
      <w:r w:rsidR="00B3280E" w:rsidRPr="004F0ADF">
        <w:rPr>
          <w:b/>
          <w:lang w:eastAsia="en-GB"/>
        </w:rPr>
        <w:t>1st Half – Total (only *.5 totals)</w:t>
      </w:r>
    </w:p>
    <w:p w:rsidR="00217296" w:rsidRPr="00F7141B" w:rsidRDefault="00F7141B" w:rsidP="00AA032F">
      <w:pPr>
        <w:rPr>
          <w:lang w:eastAsia="en-GB"/>
        </w:rPr>
      </w:pPr>
      <w:r>
        <w:rPr>
          <w:lang w:eastAsia="en-GB"/>
        </w:rPr>
        <w:t xml:space="preserve">Only goals scored </w:t>
      </w:r>
      <w:r w:rsidRPr="00F7141B">
        <w:rPr>
          <w:lang w:eastAsia="en-GB"/>
        </w:rPr>
        <w:t>during 1st half are considered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19. </w:t>
      </w:r>
      <w:r w:rsidR="00B3280E" w:rsidRPr="004F0ADF">
        <w:rPr>
          <w:b/>
          <w:lang w:eastAsia="en-GB"/>
        </w:rPr>
        <w:t>1st Half – Asian Total</w:t>
      </w:r>
    </w:p>
    <w:p w:rsidR="00217296" w:rsidRPr="00F7141B" w:rsidRDefault="00F7141B" w:rsidP="00AA032F">
      <w:pPr>
        <w:rPr>
          <w:lang w:eastAsia="en-GB"/>
        </w:rPr>
      </w:pPr>
      <w:r>
        <w:rPr>
          <w:lang w:eastAsia="en-GB"/>
        </w:rPr>
        <w:t xml:space="preserve">Total spread </w:t>
      </w:r>
      <w:r w:rsidRPr="00F7141B">
        <w:rPr>
          <w:lang w:eastAsia="en-GB"/>
        </w:rPr>
        <w:t xml:space="preserve">in quarter and full </w:t>
      </w:r>
      <w:r>
        <w:rPr>
          <w:lang w:eastAsia="en-GB"/>
        </w:rPr>
        <w:t>spreads (e.g.  2.00, 2.25, 2.75</w:t>
      </w:r>
      <w:r w:rsidRPr="00F7141B">
        <w:rPr>
          <w:lang w:eastAsia="en-GB"/>
        </w:rPr>
        <w:t xml:space="preserve"> …)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20. </w:t>
      </w:r>
      <w:r w:rsidR="00B3280E" w:rsidRPr="004F0ADF">
        <w:rPr>
          <w:b/>
          <w:lang w:eastAsia="en-GB"/>
        </w:rPr>
        <w:t>1st Half – Asian Handicap</w:t>
      </w:r>
    </w:p>
    <w:p w:rsidR="00217296" w:rsidRPr="009E3886" w:rsidRDefault="009E3886" w:rsidP="00AA032F">
      <w:pPr>
        <w:rPr>
          <w:lang w:eastAsia="en-GB"/>
        </w:rPr>
      </w:pPr>
      <w:r>
        <w:rPr>
          <w:lang w:eastAsia="en-GB"/>
        </w:rPr>
        <w:t>Asian Handicap markets</w:t>
      </w:r>
      <w:r w:rsidRPr="009E3886">
        <w:rPr>
          <w:lang w:eastAsia="en-GB"/>
        </w:rPr>
        <w:t xml:space="preserve"> for 1</w:t>
      </w:r>
      <w:r>
        <w:rPr>
          <w:lang w:eastAsia="en-GB"/>
        </w:rPr>
        <w:t>st half (e.g.  2.00, 2.25, 2.75</w:t>
      </w:r>
      <w:r w:rsidRPr="009E3886">
        <w:rPr>
          <w:lang w:eastAsia="en-GB"/>
        </w:rPr>
        <w:t xml:space="preserve"> …)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21. </w:t>
      </w:r>
      <w:r w:rsidR="00970FEE" w:rsidRPr="004F0ADF">
        <w:rPr>
          <w:b/>
          <w:lang w:eastAsia="en-GB"/>
        </w:rPr>
        <w:t>1st Half – Who wins</w:t>
      </w:r>
      <w:r w:rsidR="00B3280E" w:rsidRPr="004F0ADF">
        <w:rPr>
          <w:b/>
          <w:lang w:eastAsia="en-GB"/>
        </w:rPr>
        <w:t xml:space="preserve"> the rest?</w:t>
      </w:r>
    </w:p>
    <w:p w:rsidR="00217296" w:rsidRPr="00C54505" w:rsidRDefault="00C54505" w:rsidP="00AA032F">
      <w:pPr>
        <w:rPr>
          <w:lang w:eastAsia="en-GB"/>
        </w:rPr>
      </w:pPr>
      <w:r w:rsidRPr="00C54505">
        <w:rPr>
          <w:lang w:eastAsia="en-GB"/>
        </w:rPr>
        <w:t>Who win the rest of the 1st half?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22. </w:t>
      </w:r>
      <w:r w:rsidR="00B3280E" w:rsidRPr="004F0ADF">
        <w:rPr>
          <w:b/>
          <w:lang w:eastAsia="en-GB"/>
        </w:rPr>
        <w:t>1st Half – Next goal</w:t>
      </w:r>
    </w:p>
    <w:p w:rsidR="00217296" w:rsidRPr="00035778" w:rsidRDefault="00035778" w:rsidP="00AA032F">
      <w:pPr>
        <w:rPr>
          <w:lang w:eastAsia="en-GB"/>
        </w:rPr>
      </w:pPr>
      <w:r w:rsidRPr="00035778">
        <w:rPr>
          <w:lang w:eastAsia="en-GB"/>
        </w:rPr>
        <w:t>Home; no goal; away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23. </w:t>
      </w:r>
      <w:r w:rsidR="00B3280E" w:rsidRPr="004F0ADF">
        <w:rPr>
          <w:b/>
          <w:lang w:eastAsia="en-GB"/>
        </w:rPr>
        <w:t>1st Half – Correct score flex</w:t>
      </w:r>
    </w:p>
    <w:p w:rsidR="00AB293F" w:rsidRPr="00035778" w:rsidRDefault="00035778" w:rsidP="00AA032F">
      <w:pPr>
        <w:rPr>
          <w:lang w:eastAsia="en-GB"/>
        </w:rPr>
      </w:pPr>
      <w:r w:rsidRPr="00035778">
        <w:rPr>
          <w:lang w:eastAsia="en-GB"/>
        </w:rPr>
        <w:t>Similar to correct score flex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24. </w:t>
      </w:r>
      <w:r w:rsidR="00B3280E" w:rsidRPr="004F0ADF">
        <w:rPr>
          <w:b/>
          <w:lang w:eastAsia="en-GB"/>
        </w:rPr>
        <w:t>Overtime – 3way</w:t>
      </w:r>
    </w:p>
    <w:p w:rsidR="00AB293F" w:rsidRPr="00832F00" w:rsidRDefault="00832F00" w:rsidP="00AA032F">
      <w:pPr>
        <w:rPr>
          <w:lang w:eastAsia="en-GB"/>
        </w:rPr>
      </w:pPr>
      <w:r w:rsidRPr="00832F00">
        <w:rPr>
          <w:lang w:eastAsia="en-GB"/>
        </w:rPr>
        <w:t>Only goals during overtime are considered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25. </w:t>
      </w:r>
      <w:r w:rsidR="00B3280E" w:rsidRPr="004F0ADF">
        <w:rPr>
          <w:b/>
          <w:lang w:eastAsia="en-GB"/>
        </w:rPr>
        <w:t>Overtime – Total</w:t>
      </w:r>
    </w:p>
    <w:p w:rsidR="00AB293F" w:rsidRPr="003A4527" w:rsidRDefault="003A4527" w:rsidP="00AA032F">
      <w:pPr>
        <w:rPr>
          <w:lang w:eastAsia="en-GB"/>
        </w:rPr>
      </w:pPr>
      <w:r w:rsidRPr="003A4527">
        <w:rPr>
          <w:lang w:eastAsia="en-GB"/>
        </w:rPr>
        <w:t>Only goals during overtime are considered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26. </w:t>
      </w:r>
      <w:r w:rsidR="00970FEE" w:rsidRPr="004F0ADF">
        <w:rPr>
          <w:b/>
          <w:lang w:eastAsia="en-GB"/>
        </w:rPr>
        <w:t>Overtime – Who wins</w:t>
      </w:r>
      <w:r w:rsidR="00B3280E" w:rsidRPr="004F0ADF">
        <w:rPr>
          <w:b/>
          <w:lang w:eastAsia="en-GB"/>
        </w:rPr>
        <w:t xml:space="preserve"> the rest of the match?</w:t>
      </w:r>
    </w:p>
    <w:p w:rsidR="00AB293F" w:rsidRPr="003A4527" w:rsidRDefault="003A4527" w:rsidP="00AA032F">
      <w:pPr>
        <w:rPr>
          <w:lang w:eastAsia="en-GB"/>
        </w:rPr>
      </w:pPr>
      <w:r w:rsidRPr="003A4527">
        <w:rPr>
          <w:lang w:eastAsia="en-GB"/>
        </w:rPr>
        <w:t>Only goals during overtime are considered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27. </w:t>
      </w:r>
      <w:r w:rsidR="00B3280E" w:rsidRPr="004F0ADF">
        <w:rPr>
          <w:b/>
          <w:lang w:eastAsia="en-GB"/>
        </w:rPr>
        <w:t>Overtime – Next goal</w:t>
      </w:r>
    </w:p>
    <w:p w:rsidR="00AB293F" w:rsidRPr="003A4527" w:rsidRDefault="003A4527" w:rsidP="00AA032F">
      <w:pPr>
        <w:rPr>
          <w:lang w:eastAsia="en-GB"/>
        </w:rPr>
      </w:pPr>
      <w:r w:rsidRPr="003A4527">
        <w:rPr>
          <w:lang w:eastAsia="en-GB"/>
        </w:rPr>
        <w:t>Only goals during overtime are considered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28. </w:t>
      </w:r>
      <w:r w:rsidR="00970FEE" w:rsidRPr="004F0ADF">
        <w:rPr>
          <w:b/>
          <w:lang w:eastAsia="en-GB"/>
        </w:rPr>
        <w:t>Which team</w:t>
      </w:r>
      <w:r w:rsidR="00B3280E" w:rsidRPr="004F0ADF">
        <w:rPr>
          <w:b/>
          <w:lang w:eastAsia="en-GB"/>
        </w:rPr>
        <w:t xml:space="preserve"> will win the penalty shootout?</w:t>
      </w:r>
    </w:p>
    <w:p w:rsidR="00AB293F" w:rsidRPr="00AD7A95" w:rsidRDefault="00AD7A95" w:rsidP="00AA032F">
      <w:pPr>
        <w:rPr>
          <w:lang w:eastAsia="en-GB"/>
        </w:rPr>
      </w:pPr>
      <w:r w:rsidRPr="00AD7A95">
        <w:rPr>
          <w:lang w:eastAsia="en-GB"/>
        </w:rPr>
        <w:t>Only goals during penalty shootout are considered</w:t>
      </w:r>
    </w:p>
    <w:p w:rsidR="00B3280E" w:rsidRPr="004F0ADF" w:rsidRDefault="00DF7395" w:rsidP="00AA032F">
      <w:pPr>
        <w:rPr>
          <w:b/>
          <w:lang w:eastAsia="en-GB"/>
        </w:rPr>
      </w:pPr>
      <w:r>
        <w:rPr>
          <w:b/>
          <w:lang w:eastAsia="en-GB"/>
        </w:rPr>
        <w:t xml:space="preserve">29. </w:t>
      </w:r>
      <w:r w:rsidR="00B3280E" w:rsidRPr="004F0ADF">
        <w:rPr>
          <w:b/>
          <w:lang w:eastAsia="en-GB"/>
        </w:rPr>
        <w:t>Overtime – Asian Handicap</w:t>
      </w:r>
    </w:p>
    <w:p w:rsidR="00AB293F" w:rsidRDefault="00AA032F" w:rsidP="00AA032F">
      <w:pPr>
        <w:rPr>
          <w:lang w:eastAsia="en-GB"/>
        </w:rPr>
      </w:pPr>
      <w:r>
        <w:rPr>
          <w:lang w:eastAsia="en-GB"/>
        </w:rPr>
        <w:lastRenderedPageBreak/>
        <w:t xml:space="preserve">a. </w:t>
      </w:r>
      <w:r w:rsidR="00782BCE" w:rsidRPr="00782BCE">
        <w:rPr>
          <w:lang w:eastAsia="en-GB"/>
        </w:rPr>
        <w:t>Only goals during overtime are considered</w:t>
      </w:r>
    </w:p>
    <w:p w:rsidR="00782BCE" w:rsidRPr="00782BCE" w:rsidRDefault="00AA032F" w:rsidP="00AA032F">
      <w:pPr>
        <w:rPr>
          <w:lang w:eastAsia="en-GB"/>
        </w:rPr>
      </w:pPr>
      <w:r>
        <w:rPr>
          <w:lang w:eastAsia="en-GB"/>
        </w:rPr>
        <w:t xml:space="preserve">b. </w:t>
      </w:r>
      <w:r w:rsidR="00782BCE">
        <w:rPr>
          <w:lang w:eastAsia="en-GB"/>
        </w:rPr>
        <w:t>Handicap markets</w:t>
      </w:r>
      <w:r w:rsidR="00782BCE" w:rsidRPr="00782BCE">
        <w:rPr>
          <w:lang w:eastAsia="en-GB"/>
        </w:rPr>
        <w:t xml:space="preserve"> in all spreads (e.g.  -2.00/+2.00, -2.25/2.25, -2.50/2.5 …)</w:t>
      </w:r>
    </w:p>
    <w:p w:rsidR="00150F1A" w:rsidRPr="004F0ADF" w:rsidRDefault="001D6599" w:rsidP="00AA032F">
      <w:pPr>
        <w:rPr>
          <w:b/>
          <w:lang w:eastAsia="en-GB"/>
        </w:rPr>
      </w:pPr>
      <w:r>
        <w:rPr>
          <w:b/>
          <w:lang w:eastAsia="en-GB"/>
        </w:rPr>
        <w:t xml:space="preserve">30. </w:t>
      </w:r>
      <w:r w:rsidR="00B3280E" w:rsidRPr="004F0ADF">
        <w:rPr>
          <w:b/>
          <w:lang w:eastAsia="en-GB"/>
        </w:rPr>
        <w:t>Overtime 1st Half – 3way</w:t>
      </w:r>
    </w:p>
    <w:p w:rsidR="00AB293F" w:rsidRPr="004E3787" w:rsidRDefault="004E3787" w:rsidP="00AA032F">
      <w:pPr>
        <w:rPr>
          <w:lang w:eastAsia="en-GB"/>
        </w:rPr>
      </w:pPr>
      <w:r w:rsidRPr="004E3787">
        <w:rPr>
          <w:lang w:eastAsia="en-GB"/>
        </w:rPr>
        <w:t>Only goals during 1st half overtime are consider</w:t>
      </w:r>
      <w:r>
        <w:rPr>
          <w:lang w:eastAsia="en-GB"/>
        </w:rPr>
        <w:t xml:space="preserve"> </w:t>
      </w:r>
      <w:r w:rsidRPr="004E3787">
        <w:rPr>
          <w:lang w:eastAsia="en-GB"/>
        </w:rPr>
        <w:t>European Handi</w:t>
      </w:r>
      <w:r w:rsidR="000B70B1">
        <w:rPr>
          <w:lang w:eastAsia="en-GB"/>
        </w:rPr>
        <w:t>c</w:t>
      </w:r>
      <w:r w:rsidRPr="004E3787">
        <w:rPr>
          <w:lang w:eastAsia="en-GB"/>
        </w:rPr>
        <w:t>a</w:t>
      </w:r>
      <w:r w:rsidR="000B70B1">
        <w:rPr>
          <w:lang w:eastAsia="en-GB"/>
        </w:rPr>
        <w:t>p</w:t>
      </w:r>
    </w:p>
    <w:p w:rsidR="00CB0F9B" w:rsidRPr="004F0ADF" w:rsidRDefault="001D6599" w:rsidP="00AA032F">
      <w:pPr>
        <w:rPr>
          <w:b/>
          <w:lang w:eastAsia="en-GB"/>
        </w:rPr>
      </w:pPr>
      <w:r>
        <w:rPr>
          <w:b/>
          <w:lang w:eastAsia="en-GB"/>
        </w:rPr>
        <w:t xml:space="preserve">31. </w:t>
      </w:r>
      <w:r w:rsidR="00CB0F9B" w:rsidRPr="004F0ADF">
        <w:rPr>
          <w:b/>
          <w:lang w:eastAsia="en-GB"/>
        </w:rPr>
        <w:t>Overtime – Correct score flex</w:t>
      </w:r>
    </w:p>
    <w:p w:rsidR="00AB293F" w:rsidRDefault="00AA032F" w:rsidP="00AA032F">
      <w:pPr>
        <w:rPr>
          <w:lang w:eastAsia="en-GB"/>
        </w:rPr>
      </w:pPr>
      <w:r>
        <w:rPr>
          <w:lang w:eastAsia="en-GB"/>
        </w:rPr>
        <w:t xml:space="preserve">a. </w:t>
      </w:r>
      <w:r w:rsidR="00B30E15" w:rsidRPr="00B30E15">
        <w:rPr>
          <w:lang w:eastAsia="en-GB"/>
        </w:rPr>
        <w:t>Only goals during overtime are considered</w:t>
      </w:r>
    </w:p>
    <w:p w:rsidR="00B30E15" w:rsidRPr="00B30E15" w:rsidRDefault="00AA032F" w:rsidP="00AA032F">
      <w:pPr>
        <w:rPr>
          <w:lang w:eastAsia="en-GB"/>
        </w:rPr>
      </w:pPr>
      <w:r>
        <w:rPr>
          <w:lang w:eastAsia="en-GB"/>
        </w:rPr>
        <w:t xml:space="preserve">b. </w:t>
      </w:r>
      <w:r w:rsidR="00B30E15" w:rsidRPr="00B30E15">
        <w:rPr>
          <w:lang w:eastAsia="en-GB"/>
        </w:rPr>
        <w:t>Extended by the current score</w:t>
      </w:r>
    </w:p>
    <w:p w:rsidR="00CB0F9B" w:rsidRPr="004F0ADF" w:rsidRDefault="001D6599" w:rsidP="00AD3647">
      <w:pPr>
        <w:rPr>
          <w:b/>
          <w:lang w:eastAsia="en-GB"/>
        </w:rPr>
      </w:pPr>
      <w:r>
        <w:rPr>
          <w:b/>
          <w:lang w:eastAsia="en-GB"/>
        </w:rPr>
        <w:t xml:space="preserve">32. </w:t>
      </w:r>
      <w:r w:rsidR="00CB0F9B" w:rsidRPr="004F0ADF">
        <w:rPr>
          <w:b/>
          <w:lang w:eastAsia="en-GB"/>
        </w:rPr>
        <w:t>Overtime 1st Half – Correct score flex</w:t>
      </w:r>
    </w:p>
    <w:p w:rsidR="00FE6354" w:rsidRDefault="00AD3647" w:rsidP="00AD3647">
      <w:pPr>
        <w:rPr>
          <w:lang w:eastAsia="en-GB"/>
        </w:rPr>
      </w:pPr>
      <w:r>
        <w:rPr>
          <w:lang w:eastAsia="en-GB"/>
        </w:rPr>
        <w:t xml:space="preserve">a. </w:t>
      </w:r>
      <w:r w:rsidR="0070132C">
        <w:rPr>
          <w:lang w:eastAsia="en-GB"/>
        </w:rPr>
        <w:t xml:space="preserve">Only goals during </w:t>
      </w:r>
      <w:r w:rsidR="00FE6354" w:rsidRPr="00FE6354">
        <w:rPr>
          <w:lang w:eastAsia="en-GB"/>
        </w:rPr>
        <w:t>1st half overtime are considered</w:t>
      </w:r>
    </w:p>
    <w:p w:rsidR="00FE6354" w:rsidRPr="00FE6354" w:rsidRDefault="00AD3647" w:rsidP="00AD3647">
      <w:pPr>
        <w:rPr>
          <w:lang w:eastAsia="en-GB"/>
        </w:rPr>
      </w:pPr>
      <w:r>
        <w:rPr>
          <w:lang w:eastAsia="en-GB"/>
        </w:rPr>
        <w:t xml:space="preserve">b. </w:t>
      </w:r>
      <w:r w:rsidR="001C7FB0" w:rsidRPr="001C7FB0">
        <w:rPr>
          <w:lang w:eastAsia="en-GB"/>
        </w:rPr>
        <w:t>Extended by the current score</w:t>
      </w:r>
    </w:p>
    <w:p w:rsidR="00CB0F9B" w:rsidRPr="004F0ADF" w:rsidRDefault="001D6599" w:rsidP="00AD3647">
      <w:pPr>
        <w:rPr>
          <w:b/>
          <w:lang w:eastAsia="en-GB"/>
        </w:rPr>
      </w:pPr>
      <w:r>
        <w:rPr>
          <w:b/>
          <w:lang w:eastAsia="en-GB"/>
        </w:rPr>
        <w:t xml:space="preserve">33. </w:t>
      </w:r>
      <w:r w:rsidR="00CB0F9B" w:rsidRPr="004F0ADF">
        <w:rPr>
          <w:b/>
          <w:lang w:eastAsia="en-GB"/>
        </w:rPr>
        <w:t>Overtime 1st Half – Asian Handicap</w:t>
      </w:r>
    </w:p>
    <w:p w:rsidR="00AB293F" w:rsidRDefault="00AD3647" w:rsidP="00AD3647">
      <w:pPr>
        <w:rPr>
          <w:lang w:eastAsia="en-GB"/>
        </w:rPr>
      </w:pPr>
      <w:r>
        <w:rPr>
          <w:lang w:eastAsia="en-GB"/>
        </w:rPr>
        <w:t xml:space="preserve">a. </w:t>
      </w:r>
      <w:r w:rsidR="004162D1" w:rsidRPr="004162D1">
        <w:rPr>
          <w:lang w:eastAsia="en-GB"/>
        </w:rPr>
        <w:t>Only goals during   1st half overtime are considered</w:t>
      </w:r>
      <w:r w:rsidR="004162D1">
        <w:rPr>
          <w:lang w:eastAsia="en-GB"/>
        </w:rPr>
        <w:t xml:space="preserve"> </w:t>
      </w:r>
      <w:r w:rsidR="004162D1" w:rsidRPr="004162D1">
        <w:rPr>
          <w:lang w:eastAsia="en-GB"/>
        </w:rPr>
        <w:t>Extended by the current score</w:t>
      </w:r>
    </w:p>
    <w:p w:rsidR="004162D1" w:rsidRDefault="00AD3647" w:rsidP="00AD3647">
      <w:pPr>
        <w:rPr>
          <w:lang w:eastAsia="en-GB"/>
        </w:rPr>
      </w:pPr>
      <w:r>
        <w:rPr>
          <w:lang w:eastAsia="en-GB"/>
        </w:rPr>
        <w:t xml:space="preserve">b. </w:t>
      </w:r>
      <w:r w:rsidR="0070132C" w:rsidRPr="0070132C">
        <w:rPr>
          <w:lang w:eastAsia="en-GB"/>
        </w:rPr>
        <w:t>Handicap mar</w:t>
      </w:r>
      <w:r w:rsidR="0070132C">
        <w:rPr>
          <w:lang w:eastAsia="en-GB"/>
        </w:rPr>
        <w:t>kets</w:t>
      </w:r>
      <w:r w:rsidR="0070132C" w:rsidRPr="0070132C">
        <w:rPr>
          <w:lang w:eastAsia="en-GB"/>
        </w:rPr>
        <w:t xml:space="preserve"> in all spreads (e.g.  -2.00/+2.00, -2.25/2.25, -2.50/2.5)</w:t>
      </w:r>
    </w:p>
    <w:p w:rsidR="00CB0F9B" w:rsidRPr="004F0ADF" w:rsidRDefault="001D6599" w:rsidP="00AD3647">
      <w:pPr>
        <w:rPr>
          <w:b/>
          <w:lang w:eastAsia="en-GB"/>
        </w:rPr>
      </w:pPr>
      <w:r>
        <w:rPr>
          <w:b/>
          <w:lang w:eastAsia="en-GB"/>
        </w:rPr>
        <w:t xml:space="preserve">34. </w:t>
      </w:r>
      <w:r w:rsidR="00CB0F9B" w:rsidRPr="004F0ADF">
        <w:rPr>
          <w:b/>
          <w:lang w:eastAsia="en-GB"/>
        </w:rPr>
        <w:t>Corner bet</w:t>
      </w:r>
    </w:p>
    <w:p w:rsidR="00AB293F" w:rsidRPr="006E4F2E" w:rsidRDefault="006E4F2E" w:rsidP="00AD3647">
      <w:pPr>
        <w:rPr>
          <w:lang w:eastAsia="en-GB"/>
        </w:rPr>
      </w:pPr>
      <w:r w:rsidRPr="006E4F2E">
        <w:rPr>
          <w:lang w:eastAsia="en-GB"/>
        </w:rPr>
        <w:t>Which team</w:t>
      </w:r>
      <w:r>
        <w:rPr>
          <w:lang w:eastAsia="en-GB"/>
        </w:rPr>
        <w:t xml:space="preserve"> will receive most</w:t>
      </w:r>
      <w:r w:rsidRPr="006E4F2E">
        <w:rPr>
          <w:lang w:eastAsia="en-GB"/>
        </w:rPr>
        <w:t xml:space="preserve"> corners</w:t>
      </w:r>
    </w:p>
    <w:p w:rsidR="00CB0F9B" w:rsidRPr="004F0ADF" w:rsidRDefault="001D6599" w:rsidP="00AD3647">
      <w:pPr>
        <w:rPr>
          <w:b/>
          <w:lang w:eastAsia="en-GB"/>
        </w:rPr>
      </w:pPr>
      <w:r>
        <w:rPr>
          <w:b/>
          <w:lang w:eastAsia="en-GB"/>
        </w:rPr>
        <w:t xml:space="preserve">35. </w:t>
      </w:r>
      <w:r w:rsidR="00CB0F9B" w:rsidRPr="004F0ADF">
        <w:rPr>
          <w:b/>
          <w:lang w:eastAsia="en-GB"/>
        </w:rPr>
        <w:t>Booking bet</w:t>
      </w:r>
    </w:p>
    <w:p w:rsidR="00AB293F" w:rsidRPr="006E4F2E" w:rsidRDefault="006E4F2E" w:rsidP="00AD3647">
      <w:pPr>
        <w:rPr>
          <w:lang w:eastAsia="en-GB"/>
        </w:rPr>
      </w:pPr>
      <w:r>
        <w:rPr>
          <w:lang w:eastAsia="en-GB"/>
        </w:rPr>
        <w:t xml:space="preserve">Which team </w:t>
      </w:r>
      <w:r w:rsidRPr="006E4F2E">
        <w:rPr>
          <w:lang w:eastAsia="en-GB"/>
        </w:rPr>
        <w:t>will receive more cards</w:t>
      </w:r>
    </w:p>
    <w:p w:rsidR="00CB0F9B" w:rsidRPr="004F0ADF" w:rsidRDefault="009F6A26" w:rsidP="00AD3647">
      <w:pPr>
        <w:rPr>
          <w:b/>
          <w:lang w:eastAsia="en-GB"/>
        </w:rPr>
      </w:pPr>
      <w:r>
        <w:rPr>
          <w:b/>
          <w:lang w:eastAsia="en-GB"/>
        </w:rPr>
        <w:t xml:space="preserve">36. </w:t>
      </w:r>
      <w:r w:rsidR="00CB0F9B" w:rsidRPr="004F0ADF">
        <w:rPr>
          <w:b/>
          <w:lang w:eastAsia="en-GB"/>
        </w:rPr>
        <w:t>Corner Handicap</w:t>
      </w:r>
    </w:p>
    <w:p w:rsidR="00AB293F" w:rsidRPr="00475901" w:rsidRDefault="00475901" w:rsidP="00AD3647">
      <w:pPr>
        <w:rPr>
          <w:lang w:eastAsia="en-GB"/>
        </w:rPr>
      </w:pPr>
      <w:r>
        <w:rPr>
          <w:lang w:eastAsia="en-GB"/>
        </w:rPr>
        <w:t>2 way</w:t>
      </w:r>
      <w:r w:rsidRPr="00475901">
        <w:rPr>
          <w:lang w:eastAsia="en-GB"/>
        </w:rPr>
        <w:t xml:space="preserve"> handicap in *.5 steps</w:t>
      </w:r>
    </w:p>
    <w:p w:rsidR="00CB0F9B" w:rsidRPr="004F0ADF" w:rsidRDefault="009F6A26" w:rsidP="00AD3647">
      <w:pPr>
        <w:rPr>
          <w:b/>
          <w:lang w:eastAsia="en-GB"/>
        </w:rPr>
      </w:pPr>
      <w:r>
        <w:rPr>
          <w:b/>
          <w:lang w:eastAsia="en-GB"/>
        </w:rPr>
        <w:t xml:space="preserve">37. </w:t>
      </w:r>
      <w:r w:rsidR="00CB0F9B" w:rsidRPr="004F0ADF">
        <w:rPr>
          <w:b/>
          <w:lang w:eastAsia="en-GB"/>
        </w:rPr>
        <w:t>Total Corners</w:t>
      </w:r>
    </w:p>
    <w:p w:rsidR="00AB293F" w:rsidRPr="00475901" w:rsidRDefault="00475901" w:rsidP="00AD3647">
      <w:pPr>
        <w:rPr>
          <w:lang w:eastAsia="en-GB"/>
        </w:rPr>
      </w:pPr>
      <w:r>
        <w:rPr>
          <w:lang w:eastAsia="en-GB"/>
        </w:rPr>
        <w:t xml:space="preserve">Total number </w:t>
      </w:r>
      <w:r w:rsidRPr="00475901">
        <w:rPr>
          <w:lang w:eastAsia="en-GB"/>
        </w:rPr>
        <w:t>of corners in *.5 steps</w:t>
      </w:r>
    </w:p>
    <w:p w:rsidR="00CB0F9B" w:rsidRPr="004F0ADF" w:rsidRDefault="009F6A26" w:rsidP="00AD3647">
      <w:pPr>
        <w:rPr>
          <w:b/>
          <w:lang w:eastAsia="en-GB"/>
        </w:rPr>
      </w:pPr>
      <w:r>
        <w:rPr>
          <w:b/>
          <w:lang w:eastAsia="en-GB"/>
        </w:rPr>
        <w:t xml:space="preserve">38. </w:t>
      </w:r>
      <w:r w:rsidR="00CB0F9B" w:rsidRPr="004F0ADF">
        <w:rPr>
          <w:b/>
          <w:lang w:eastAsia="en-GB"/>
        </w:rPr>
        <w:t>Total Corners (aggregated)</w:t>
      </w:r>
    </w:p>
    <w:p w:rsidR="00AB293F" w:rsidRPr="00850950" w:rsidRDefault="00850950" w:rsidP="00AD3647">
      <w:pPr>
        <w:rPr>
          <w:lang w:eastAsia="en-GB"/>
        </w:rPr>
      </w:pPr>
      <w:r>
        <w:rPr>
          <w:lang w:eastAsia="en-GB"/>
        </w:rPr>
        <w:t xml:space="preserve">Total number of corners in fixed interval </w:t>
      </w:r>
      <w:r w:rsidRPr="00850950">
        <w:rPr>
          <w:lang w:eastAsia="en-GB"/>
        </w:rPr>
        <w:t>(&lt;9, 9-11, 12+)</w:t>
      </w:r>
    </w:p>
    <w:p w:rsidR="00CB0F9B" w:rsidRPr="004F0ADF" w:rsidRDefault="009F6A26" w:rsidP="00AD3647">
      <w:pPr>
        <w:rPr>
          <w:b/>
          <w:lang w:eastAsia="en-GB"/>
        </w:rPr>
      </w:pPr>
      <w:r>
        <w:rPr>
          <w:b/>
          <w:lang w:eastAsia="en-GB"/>
        </w:rPr>
        <w:t xml:space="preserve">39. </w:t>
      </w:r>
      <w:r w:rsidR="00CB0F9B" w:rsidRPr="004F0ADF">
        <w:rPr>
          <w:b/>
          <w:lang w:eastAsia="en-GB"/>
        </w:rPr>
        <w:t>Total Corners home team</w:t>
      </w:r>
    </w:p>
    <w:p w:rsidR="00293160" w:rsidRPr="00516A47" w:rsidRDefault="00516A47" w:rsidP="00AD3647">
      <w:pPr>
        <w:rPr>
          <w:lang w:eastAsia="en-GB"/>
        </w:rPr>
      </w:pPr>
      <w:r>
        <w:rPr>
          <w:lang w:eastAsia="en-GB"/>
        </w:rPr>
        <w:t xml:space="preserve">Total number </w:t>
      </w:r>
      <w:r w:rsidRPr="00516A47">
        <w:rPr>
          <w:lang w:eastAsia="en-GB"/>
        </w:rPr>
        <w:t>of corners for home</w:t>
      </w:r>
      <w:r>
        <w:rPr>
          <w:lang w:eastAsia="en-GB"/>
        </w:rPr>
        <w:t xml:space="preserve"> team in fixed interval </w:t>
      </w:r>
      <w:r w:rsidRPr="00516A47">
        <w:rPr>
          <w:lang w:eastAsia="en-GB"/>
        </w:rPr>
        <w:t>(0-2, 3-4, 5-6, 7+)</w:t>
      </w:r>
    </w:p>
    <w:p w:rsidR="00CB0F9B" w:rsidRPr="004F0ADF" w:rsidRDefault="009F6A26" w:rsidP="00AD3647">
      <w:pPr>
        <w:rPr>
          <w:b/>
          <w:lang w:eastAsia="en-GB"/>
        </w:rPr>
      </w:pPr>
      <w:r>
        <w:rPr>
          <w:b/>
          <w:lang w:eastAsia="en-GB"/>
        </w:rPr>
        <w:t xml:space="preserve">40. </w:t>
      </w:r>
      <w:r w:rsidR="00CB0F9B" w:rsidRPr="004F0ADF">
        <w:rPr>
          <w:b/>
          <w:lang w:eastAsia="en-GB"/>
        </w:rPr>
        <w:t>Total Corners away team</w:t>
      </w:r>
    </w:p>
    <w:p w:rsidR="00293160" w:rsidRPr="00604826" w:rsidRDefault="00604826" w:rsidP="00AD3647">
      <w:pPr>
        <w:rPr>
          <w:lang w:eastAsia="en-GB"/>
        </w:rPr>
      </w:pPr>
      <w:r>
        <w:rPr>
          <w:lang w:eastAsia="en-GB"/>
        </w:rPr>
        <w:t xml:space="preserve">Total number </w:t>
      </w:r>
      <w:r w:rsidRPr="00604826">
        <w:rPr>
          <w:lang w:eastAsia="en-GB"/>
        </w:rPr>
        <w:t>of corners for away</w:t>
      </w:r>
      <w:r>
        <w:rPr>
          <w:lang w:eastAsia="en-GB"/>
        </w:rPr>
        <w:t xml:space="preserve"> team in fixed interval </w:t>
      </w:r>
      <w:r w:rsidRPr="00604826">
        <w:rPr>
          <w:lang w:eastAsia="en-GB"/>
        </w:rPr>
        <w:t>(0-2, 3-4, 5-6, 7+)</w:t>
      </w:r>
    </w:p>
    <w:p w:rsidR="00CB0F9B" w:rsidRPr="004F0ADF" w:rsidRDefault="009F6A26" w:rsidP="00AD3647">
      <w:pPr>
        <w:rPr>
          <w:b/>
          <w:lang w:eastAsia="en-GB"/>
        </w:rPr>
      </w:pPr>
      <w:r>
        <w:rPr>
          <w:b/>
          <w:lang w:eastAsia="en-GB"/>
        </w:rPr>
        <w:t xml:space="preserve">41. </w:t>
      </w:r>
      <w:r w:rsidR="00CB0F9B" w:rsidRPr="004F0ADF">
        <w:rPr>
          <w:b/>
          <w:lang w:eastAsia="en-GB"/>
        </w:rPr>
        <w:t>Total Corners home team</w:t>
      </w:r>
    </w:p>
    <w:p w:rsidR="008929C7" w:rsidRPr="0007281B" w:rsidRDefault="0007281B" w:rsidP="00AD3647">
      <w:pPr>
        <w:rPr>
          <w:lang w:eastAsia="en-GB"/>
        </w:rPr>
      </w:pPr>
      <w:r>
        <w:rPr>
          <w:lang w:eastAsia="en-GB"/>
        </w:rPr>
        <w:t xml:space="preserve">Total number </w:t>
      </w:r>
      <w:r w:rsidRPr="0007281B">
        <w:rPr>
          <w:lang w:eastAsia="en-GB"/>
        </w:rPr>
        <w:t>of corners for home</w:t>
      </w:r>
      <w:r>
        <w:rPr>
          <w:lang w:eastAsia="en-GB"/>
        </w:rPr>
        <w:t xml:space="preserve"> </w:t>
      </w:r>
      <w:r w:rsidRPr="0007281B">
        <w:rPr>
          <w:lang w:eastAsia="en-GB"/>
        </w:rPr>
        <w:t>team in *.5 steps</w:t>
      </w:r>
    </w:p>
    <w:p w:rsidR="00CB0F9B" w:rsidRPr="004F0ADF" w:rsidRDefault="009F6A26" w:rsidP="00AD3647">
      <w:pPr>
        <w:rPr>
          <w:b/>
          <w:lang w:eastAsia="en-GB"/>
        </w:rPr>
      </w:pPr>
      <w:r>
        <w:rPr>
          <w:b/>
          <w:lang w:eastAsia="en-GB"/>
        </w:rPr>
        <w:t xml:space="preserve">42. </w:t>
      </w:r>
      <w:r w:rsidR="00CB0F9B" w:rsidRPr="004F0ADF">
        <w:rPr>
          <w:b/>
          <w:lang w:eastAsia="en-GB"/>
        </w:rPr>
        <w:t>Total Corners away team</w:t>
      </w:r>
    </w:p>
    <w:p w:rsidR="008929C7" w:rsidRPr="003563CE" w:rsidRDefault="003563CE" w:rsidP="00AD3647">
      <w:pPr>
        <w:rPr>
          <w:lang w:eastAsia="en-GB"/>
        </w:rPr>
      </w:pPr>
      <w:r>
        <w:rPr>
          <w:lang w:eastAsia="en-GB"/>
        </w:rPr>
        <w:t xml:space="preserve">Total number </w:t>
      </w:r>
      <w:r w:rsidRPr="003563CE">
        <w:rPr>
          <w:lang w:eastAsia="en-GB"/>
        </w:rPr>
        <w:t>of corners for away</w:t>
      </w:r>
      <w:r>
        <w:rPr>
          <w:lang w:eastAsia="en-GB"/>
        </w:rPr>
        <w:t xml:space="preserve"> </w:t>
      </w:r>
      <w:r w:rsidRPr="003563CE">
        <w:rPr>
          <w:lang w:eastAsia="en-GB"/>
        </w:rPr>
        <w:t>team in *.5 steps</w:t>
      </w:r>
    </w:p>
    <w:p w:rsidR="00CB0F9B" w:rsidRPr="004F0ADF" w:rsidRDefault="009F6A26" w:rsidP="00AD3647">
      <w:pPr>
        <w:rPr>
          <w:b/>
          <w:lang w:eastAsia="en-GB"/>
        </w:rPr>
      </w:pPr>
      <w:r>
        <w:rPr>
          <w:b/>
          <w:lang w:eastAsia="en-GB"/>
        </w:rPr>
        <w:t xml:space="preserve">43. </w:t>
      </w:r>
      <w:r w:rsidR="00CB0F9B" w:rsidRPr="004F0ADF">
        <w:rPr>
          <w:b/>
          <w:lang w:eastAsia="en-GB"/>
        </w:rPr>
        <w:t>Corners Odd/Even</w:t>
      </w:r>
    </w:p>
    <w:p w:rsidR="008929C7" w:rsidRPr="001649E5" w:rsidRDefault="001649E5" w:rsidP="00AD3647">
      <w:pPr>
        <w:rPr>
          <w:lang w:eastAsia="en-GB"/>
        </w:rPr>
      </w:pPr>
      <w:r>
        <w:rPr>
          <w:lang w:eastAsia="en-GB"/>
        </w:rPr>
        <w:t xml:space="preserve">Odd/even number </w:t>
      </w:r>
      <w:r w:rsidRPr="001649E5">
        <w:rPr>
          <w:lang w:eastAsia="en-GB"/>
        </w:rPr>
        <w:t>of corners</w:t>
      </w:r>
    </w:p>
    <w:p w:rsidR="00CB0F9B" w:rsidRPr="004F0ADF" w:rsidRDefault="009F6A26" w:rsidP="00AD3647">
      <w:pPr>
        <w:rPr>
          <w:b/>
          <w:lang w:eastAsia="en-GB"/>
        </w:rPr>
      </w:pPr>
      <w:r>
        <w:rPr>
          <w:b/>
          <w:lang w:eastAsia="en-GB"/>
        </w:rPr>
        <w:t xml:space="preserve">44. </w:t>
      </w:r>
      <w:r w:rsidR="00CB0F9B" w:rsidRPr="004F0ADF">
        <w:rPr>
          <w:b/>
          <w:lang w:eastAsia="en-GB"/>
        </w:rPr>
        <w:t>1st Half – Corner bet</w:t>
      </w:r>
    </w:p>
    <w:p w:rsidR="008929C7" w:rsidRPr="00CB0E79" w:rsidRDefault="00CB0E79" w:rsidP="00AD3647">
      <w:pPr>
        <w:rPr>
          <w:lang w:eastAsia="en-GB"/>
        </w:rPr>
      </w:pPr>
      <w:r>
        <w:rPr>
          <w:lang w:eastAsia="en-GB"/>
        </w:rPr>
        <w:t xml:space="preserve">Which team will receive most </w:t>
      </w:r>
      <w:r w:rsidRPr="00CB0E79">
        <w:rPr>
          <w:lang w:eastAsia="en-GB"/>
        </w:rPr>
        <w:t>corners in first half</w:t>
      </w:r>
    </w:p>
    <w:p w:rsidR="00CB0F9B" w:rsidRPr="004F0ADF" w:rsidRDefault="009F6A26" w:rsidP="00AD3647">
      <w:pPr>
        <w:rPr>
          <w:b/>
          <w:lang w:eastAsia="en-GB"/>
        </w:rPr>
      </w:pPr>
      <w:r>
        <w:rPr>
          <w:b/>
          <w:lang w:eastAsia="en-GB"/>
        </w:rPr>
        <w:t xml:space="preserve">45. </w:t>
      </w:r>
      <w:r w:rsidR="00CB0F9B" w:rsidRPr="004F0ADF">
        <w:rPr>
          <w:b/>
          <w:lang w:eastAsia="en-GB"/>
        </w:rPr>
        <w:t>1st Half – Corner Handicap</w:t>
      </w:r>
    </w:p>
    <w:p w:rsidR="008929C7" w:rsidRPr="001531F4" w:rsidRDefault="001531F4" w:rsidP="00AD3647">
      <w:pPr>
        <w:rPr>
          <w:lang w:eastAsia="en-GB"/>
        </w:rPr>
      </w:pPr>
      <w:r>
        <w:rPr>
          <w:lang w:eastAsia="en-GB"/>
        </w:rPr>
        <w:t xml:space="preserve">2 way </w:t>
      </w:r>
      <w:r w:rsidRPr="001531F4">
        <w:rPr>
          <w:lang w:eastAsia="en-GB"/>
        </w:rPr>
        <w:t>handicap in first half in *.5 steps</w:t>
      </w:r>
    </w:p>
    <w:p w:rsidR="00CB0F9B" w:rsidRPr="004F0ADF" w:rsidRDefault="009F6A26" w:rsidP="00F0137E">
      <w:pPr>
        <w:rPr>
          <w:b/>
          <w:lang w:eastAsia="en-GB"/>
        </w:rPr>
      </w:pPr>
      <w:r>
        <w:rPr>
          <w:b/>
          <w:lang w:eastAsia="en-GB"/>
        </w:rPr>
        <w:t xml:space="preserve">46. </w:t>
      </w:r>
      <w:r w:rsidR="00CB0F9B" w:rsidRPr="004F0ADF">
        <w:rPr>
          <w:b/>
          <w:lang w:eastAsia="en-GB"/>
        </w:rPr>
        <w:t>1st Half – Total Corners</w:t>
      </w:r>
    </w:p>
    <w:p w:rsidR="008929C7" w:rsidRPr="003B61E2" w:rsidRDefault="003B61E2" w:rsidP="00F0137E">
      <w:pPr>
        <w:rPr>
          <w:lang w:eastAsia="en-GB"/>
        </w:rPr>
      </w:pPr>
      <w:r>
        <w:rPr>
          <w:lang w:eastAsia="en-GB"/>
        </w:rPr>
        <w:t xml:space="preserve">Total number </w:t>
      </w:r>
      <w:r w:rsidRPr="003B61E2">
        <w:rPr>
          <w:lang w:eastAsia="en-GB"/>
        </w:rPr>
        <w:t>of corners in first half in *.5 steps</w:t>
      </w:r>
    </w:p>
    <w:p w:rsidR="00CB0F9B" w:rsidRPr="004F0ADF" w:rsidRDefault="009F6A26" w:rsidP="00F0137E">
      <w:pPr>
        <w:rPr>
          <w:b/>
          <w:lang w:eastAsia="en-GB"/>
        </w:rPr>
      </w:pPr>
      <w:r>
        <w:rPr>
          <w:b/>
          <w:lang w:eastAsia="en-GB"/>
        </w:rPr>
        <w:t xml:space="preserve">47. </w:t>
      </w:r>
      <w:r w:rsidR="00CB0F9B" w:rsidRPr="004F0ADF">
        <w:rPr>
          <w:b/>
          <w:lang w:eastAsia="en-GB"/>
        </w:rPr>
        <w:t>1st Half – Total Corners (aggregated)</w:t>
      </w:r>
    </w:p>
    <w:p w:rsidR="00F2396A" w:rsidRPr="009845B9" w:rsidRDefault="009845B9" w:rsidP="00F0137E">
      <w:pPr>
        <w:rPr>
          <w:lang w:eastAsia="en-GB"/>
        </w:rPr>
      </w:pPr>
      <w:r>
        <w:rPr>
          <w:lang w:eastAsia="en-GB"/>
        </w:rPr>
        <w:t xml:space="preserve">Total number </w:t>
      </w:r>
      <w:r w:rsidRPr="009845B9">
        <w:rPr>
          <w:lang w:eastAsia="en-GB"/>
        </w:rPr>
        <w:t>of corners in</w:t>
      </w:r>
      <w:r>
        <w:rPr>
          <w:lang w:eastAsia="en-GB"/>
        </w:rPr>
        <w:t xml:space="preserve"> first half in fixed interval </w:t>
      </w:r>
      <w:r w:rsidRPr="009845B9">
        <w:rPr>
          <w:lang w:eastAsia="en-GB"/>
        </w:rPr>
        <w:t>(&lt;5, 5-7, 7+)</w:t>
      </w:r>
    </w:p>
    <w:p w:rsidR="00CB0F9B" w:rsidRPr="004F0ADF" w:rsidRDefault="00807ED6" w:rsidP="00F0137E">
      <w:pPr>
        <w:rPr>
          <w:b/>
          <w:lang w:eastAsia="en-GB"/>
        </w:rPr>
      </w:pPr>
      <w:r>
        <w:rPr>
          <w:b/>
          <w:lang w:eastAsia="en-GB"/>
        </w:rPr>
        <w:t xml:space="preserve">48. </w:t>
      </w:r>
      <w:r w:rsidR="00CB0F9B" w:rsidRPr="004F0ADF">
        <w:rPr>
          <w:b/>
          <w:lang w:eastAsia="en-GB"/>
        </w:rPr>
        <w:t>1st Half – Corners home team</w:t>
      </w:r>
    </w:p>
    <w:p w:rsidR="00F2396A" w:rsidRPr="000A581E" w:rsidRDefault="000A581E" w:rsidP="00F0137E">
      <w:pPr>
        <w:rPr>
          <w:lang w:eastAsia="en-GB"/>
        </w:rPr>
      </w:pPr>
      <w:r w:rsidRPr="000A581E">
        <w:rPr>
          <w:lang w:eastAsia="en-GB"/>
        </w:rPr>
        <w:t>Total n</w:t>
      </w:r>
      <w:r>
        <w:rPr>
          <w:lang w:eastAsia="en-GB"/>
        </w:rPr>
        <w:t xml:space="preserve">umber </w:t>
      </w:r>
      <w:r w:rsidRPr="000A581E">
        <w:rPr>
          <w:lang w:eastAsia="en-GB"/>
        </w:rPr>
        <w:t>of corners in first half for home</w:t>
      </w:r>
      <w:r>
        <w:rPr>
          <w:lang w:eastAsia="en-GB"/>
        </w:rPr>
        <w:t xml:space="preserve"> team in fixed </w:t>
      </w:r>
      <w:r w:rsidRPr="000A581E">
        <w:rPr>
          <w:lang w:eastAsia="en-GB"/>
        </w:rPr>
        <w:t>interval (0-1, 2, 3, 4+)</w:t>
      </w:r>
    </w:p>
    <w:p w:rsidR="00CB0F9B" w:rsidRPr="004F0ADF" w:rsidRDefault="00807ED6" w:rsidP="00F0137E">
      <w:pPr>
        <w:rPr>
          <w:b/>
          <w:lang w:eastAsia="en-GB"/>
        </w:rPr>
      </w:pPr>
      <w:r>
        <w:rPr>
          <w:b/>
          <w:lang w:eastAsia="en-GB"/>
        </w:rPr>
        <w:t xml:space="preserve">49. </w:t>
      </w:r>
      <w:r w:rsidR="00CB0F9B" w:rsidRPr="004F0ADF">
        <w:rPr>
          <w:b/>
          <w:lang w:eastAsia="en-GB"/>
        </w:rPr>
        <w:t>1st Half – Corners away team</w:t>
      </w:r>
    </w:p>
    <w:p w:rsidR="00F2396A" w:rsidRPr="003B30C3" w:rsidRDefault="003B30C3" w:rsidP="00F0137E">
      <w:pPr>
        <w:rPr>
          <w:lang w:eastAsia="en-GB"/>
        </w:rPr>
      </w:pPr>
      <w:r>
        <w:rPr>
          <w:lang w:eastAsia="en-GB"/>
        </w:rPr>
        <w:t xml:space="preserve">Total number </w:t>
      </w:r>
      <w:r w:rsidRPr="003B30C3">
        <w:rPr>
          <w:lang w:eastAsia="en-GB"/>
        </w:rPr>
        <w:t>of corners in first half for away</w:t>
      </w:r>
      <w:r>
        <w:rPr>
          <w:lang w:eastAsia="en-GB"/>
        </w:rPr>
        <w:t xml:space="preserve"> team in fixed </w:t>
      </w:r>
      <w:r w:rsidRPr="003B30C3">
        <w:rPr>
          <w:lang w:eastAsia="en-GB"/>
        </w:rPr>
        <w:t>interval</w:t>
      </w:r>
      <w:r w:rsidR="003C5D86">
        <w:rPr>
          <w:lang w:eastAsia="en-GB"/>
        </w:rPr>
        <w:t xml:space="preserve"> </w:t>
      </w:r>
      <w:r w:rsidRPr="003B30C3">
        <w:rPr>
          <w:lang w:eastAsia="en-GB"/>
        </w:rPr>
        <w:t>(0-1, 2, 3, 4+)</w:t>
      </w:r>
    </w:p>
    <w:p w:rsidR="00CB0F9B" w:rsidRPr="004F0ADF" w:rsidRDefault="00807ED6" w:rsidP="00F0137E">
      <w:pPr>
        <w:rPr>
          <w:b/>
          <w:lang w:eastAsia="en-GB"/>
        </w:rPr>
      </w:pPr>
      <w:r>
        <w:rPr>
          <w:b/>
          <w:lang w:eastAsia="en-GB"/>
        </w:rPr>
        <w:t xml:space="preserve">50. </w:t>
      </w:r>
      <w:r w:rsidR="00CB0F9B" w:rsidRPr="004F0ADF">
        <w:rPr>
          <w:b/>
          <w:lang w:eastAsia="en-GB"/>
        </w:rPr>
        <w:t>1st Half – Total Corners home team</w:t>
      </w:r>
    </w:p>
    <w:p w:rsidR="00F2396A" w:rsidRPr="00724444" w:rsidRDefault="00724444" w:rsidP="00F0137E">
      <w:pPr>
        <w:rPr>
          <w:lang w:eastAsia="en-GB"/>
        </w:rPr>
      </w:pPr>
      <w:r>
        <w:rPr>
          <w:lang w:eastAsia="en-GB"/>
        </w:rPr>
        <w:t xml:space="preserve">Total number </w:t>
      </w:r>
      <w:r w:rsidRPr="00724444">
        <w:rPr>
          <w:lang w:eastAsia="en-GB"/>
        </w:rPr>
        <w:t>of corners in first half for home</w:t>
      </w:r>
      <w:r>
        <w:rPr>
          <w:lang w:eastAsia="en-GB"/>
        </w:rPr>
        <w:t xml:space="preserve"> </w:t>
      </w:r>
      <w:r w:rsidRPr="00724444">
        <w:rPr>
          <w:lang w:eastAsia="en-GB"/>
        </w:rPr>
        <w:t>team in *.5 steps</w:t>
      </w:r>
    </w:p>
    <w:p w:rsidR="00CB0F9B" w:rsidRPr="004F0ADF" w:rsidRDefault="00807ED6" w:rsidP="00F0137E">
      <w:pPr>
        <w:rPr>
          <w:b/>
          <w:lang w:eastAsia="en-GB"/>
        </w:rPr>
      </w:pPr>
      <w:r>
        <w:rPr>
          <w:b/>
          <w:lang w:eastAsia="en-GB"/>
        </w:rPr>
        <w:t xml:space="preserve">51. </w:t>
      </w:r>
      <w:r w:rsidR="00CB0F9B" w:rsidRPr="004F0ADF">
        <w:rPr>
          <w:b/>
          <w:lang w:eastAsia="en-GB"/>
        </w:rPr>
        <w:t>1st Half – Corners away team</w:t>
      </w:r>
    </w:p>
    <w:p w:rsidR="00F2396A" w:rsidRPr="008437A2" w:rsidRDefault="008437A2" w:rsidP="00BC48E4">
      <w:pPr>
        <w:rPr>
          <w:lang w:eastAsia="en-GB"/>
        </w:rPr>
      </w:pPr>
      <w:r>
        <w:rPr>
          <w:lang w:eastAsia="en-GB"/>
        </w:rPr>
        <w:lastRenderedPageBreak/>
        <w:t xml:space="preserve">Total number </w:t>
      </w:r>
      <w:r w:rsidRPr="008437A2">
        <w:rPr>
          <w:lang w:eastAsia="en-GB"/>
        </w:rPr>
        <w:t>of corners in first half for away</w:t>
      </w:r>
      <w:r>
        <w:rPr>
          <w:lang w:eastAsia="en-GB"/>
        </w:rPr>
        <w:t xml:space="preserve"> </w:t>
      </w:r>
      <w:r w:rsidRPr="008437A2">
        <w:rPr>
          <w:lang w:eastAsia="en-GB"/>
        </w:rPr>
        <w:t>team in *.5 steps</w:t>
      </w:r>
    </w:p>
    <w:p w:rsidR="00CB0F9B" w:rsidRPr="004F0ADF" w:rsidRDefault="00BD461D" w:rsidP="00BC48E4">
      <w:pPr>
        <w:rPr>
          <w:b/>
          <w:lang w:eastAsia="en-GB"/>
        </w:rPr>
      </w:pPr>
      <w:r>
        <w:rPr>
          <w:b/>
          <w:lang w:eastAsia="en-GB"/>
        </w:rPr>
        <w:t xml:space="preserve">52. </w:t>
      </w:r>
      <w:r w:rsidR="00CB0F9B" w:rsidRPr="004F0ADF">
        <w:rPr>
          <w:b/>
          <w:lang w:eastAsia="en-GB"/>
        </w:rPr>
        <w:t>1st Half – Corners Odd/Even</w:t>
      </w:r>
    </w:p>
    <w:p w:rsidR="00F2396A" w:rsidRPr="00C0484F" w:rsidRDefault="00C0484F" w:rsidP="00BC48E4">
      <w:pPr>
        <w:rPr>
          <w:lang w:eastAsia="en-GB"/>
        </w:rPr>
      </w:pPr>
      <w:r>
        <w:rPr>
          <w:lang w:eastAsia="en-GB"/>
        </w:rPr>
        <w:t xml:space="preserve">Odd/Even number </w:t>
      </w:r>
      <w:r w:rsidRPr="00C0484F">
        <w:rPr>
          <w:lang w:eastAsia="en-GB"/>
        </w:rPr>
        <w:t>of corners in first half</w:t>
      </w:r>
    </w:p>
    <w:p w:rsidR="00CB0F9B" w:rsidRPr="004F0ADF" w:rsidRDefault="00BD461D" w:rsidP="00BC48E4">
      <w:pPr>
        <w:rPr>
          <w:b/>
          <w:lang w:eastAsia="en-GB"/>
        </w:rPr>
      </w:pPr>
      <w:r>
        <w:rPr>
          <w:b/>
          <w:lang w:eastAsia="en-GB"/>
        </w:rPr>
        <w:t xml:space="preserve">53. </w:t>
      </w:r>
      <w:r w:rsidR="00CB0F9B" w:rsidRPr="004F0ADF">
        <w:rPr>
          <w:b/>
          <w:lang w:eastAsia="en-GB"/>
        </w:rPr>
        <w:t>Total home team</w:t>
      </w:r>
    </w:p>
    <w:p w:rsidR="00F2396A" w:rsidRPr="00C77A17" w:rsidRDefault="00C77A17" w:rsidP="00BC48E4">
      <w:pPr>
        <w:rPr>
          <w:lang w:eastAsia="en-GB"/>
        </w:rPr>
      </w:pPr>
      <w:r>
        <w:rPr>
          <w:lang w:eastAsia="en-GB"/>
        </w:rPr>
        <w:t xml:space="preserve">Total number </w:t>
      </w:r>
      <w:r w:rsidRPr="00C77A17">
        <w:rPr>
          <w:lang w:eastAsia="en-GB"/>
        </w:rPr>
        <w:t>of goals for home</w:t>
      </w:r>
      <w:r>
        <w:rPr>
          <w:lang w:eastAsia="en-GB"/>
        </w:rPr>
        <w:t xml:space="preserve"> </w:t>
      </w:r>
      <w:r w:rsidRPr="00C77A17">
        <w:rPr>
          <w:lang w:eastAsia="en-GB"/>
        </w:rPr>
        <w:t>team in *.5 steps</w:t>
      </w:r>
    </w:p>
    <w:p w:rsidR="00CB0F9B" w:rsidRPr="004F0ADF" w:rsidRDefault="00BD461D" w:rsidP="00BC48E4">
      <w:pPr>
        <w:rPr>
          <w:b/>
          <w:lang w:eastAsia="en-GB"/>
        </w:rPr>
      </w:pPr>
      <w:r>
        <w:rPr>
          <w:b/>
          <w:lang w:eastAsia="en-GB"/>
        </w:rPr>
        <w:t xml:space="preserve">54. </w:t>
      </w:r>
      <w:r w:rsidR="00CB0F9B" w:rsidRPr="004F0ADF">
        <w:rPr>
          <w:b/>
          <w:lang w:eastAsia="en-GB"/>
        </w:rPr>
        <w:t>Total away team</w:t>
      </w:r>
    </w:p>
    <w:p w:rsidR="00F2396A" w:rsidRPr="00933013" w:rsidRDefault="00933013" w:rsidP="00BC48E4">
      <w:pPr>
        <w:rPr>
          <w:lang w:eastAsia="en-GB"/>
        </w:rPr>
      </w:pPr>
      <w:r>
        <w:rPr>
          <w:lang w:eastAsia="en-GB"/>
        </w:rPr>
        <w:t xml:space="preserve">Total number </w:t>
      </w:r>
      <w:r w:rsidRPr="00933013">
        <w:rPr>
          <w:lang w:eastAsia="en-GB"/>
        </w:rPr>
        <w:t>of goals for away</w:t>
      </w:r>
      <w:r>
        <w:rPr>
          <w:lang w:eastAsia="en-GB"/>
        </w:rPr>
        <w:t xml:space="preserve"> </w:t>
      </w:r>
      <w:r w:rsidRPr="00933013">
        <w:rPr>
          <w:lang w:eastAsia="en-GB"/>
        </w:rPr>
        <w:t>team in *.5 steps</w:t>
      </w:r>
    </w:p>
    <w:p w:rsidR="00CB0F9B" w:rsidRPr="004F0ADF" w:rsidRDefault="00BD461D" w:rsidP="00BC48E4">
      <w:pPr>
        <w:rPr>
          <w:b/>
          <w:lang w:eastAsia="en-GB"/>
        </w:rPr>
      </w:pPr>
      <w:r>
        <w:rPr>
          <w:b/>
          <w:lang w:eastAsia="en-GB"/>
        </w:rPr>
        <w:t xml:space="preserve">55. </w:t>
      </w:r>
      <w:r w:rsidR="00BC48E4">
        <w:rPr>
          <w:b/>
          <w:lang w:eastAsia="en-GB"/>
        </w:rPr>
        <w:t xml:space="preserve">Exact number </w:t>
      </w:r>
      <w:r w:rsidR="00CB0F9B" w:rsidRPr="004F0ADF">
        <w:rPr>
          <w:b/>
          <w:lang w:eastAsia="en-GB"/>
        </w:rPr>
        <w:t>of goals</w:t>
      </w:r>
    </w:p>
    <w:p w:rsidR="00F2396A" w:rsidRPr="00FF58AB" w:rsidRDefault="00FF58AB" w:rsidP="00BC48E4">
      <w:pPr>
        <w:rPr>
          <w:lang w:eastAsia="en-GB"/>
        </w:rPr>
      </w:pPr>
      <w:r>
        <w:rPr>
          <w:lang w:eastAsia="en-GB"/>
        </w:rPr>
        <w:t xml:space="preserve">Exact number of goals with </w:t>
      </w:r>
      <w:r w:rsidR="005F16DB">
        <w:rPr>
          <w:lang w:eastAsia="en-GB"/>
        </w:rPr>
        <w:t xml:space="preserve">fixed </w:t>
      </w:r>
      <w:r w:rsidRPr="00FF58AB">
        <w:rPr>
          <w:lang w:eastAsia="en-GB"/>
        </w:rPr>
        <w:t>outcomes (0, 1, 2, 3, 4, 5, 6+)</w:t>
      </w:r>
    </w:p>
    <w:p w:rsidR="00CB0F9B" w:rsidRPr="004F0ADF" w:rsidRDefault="00BD461D" w:rsidP="00BC48E4">
      <w:pPr>
        <w:rPr>
          <w:b/>
          <w:lang w:eastAsia="en-GB"/>
        </w:rPr>
      </w:pPr>
      <w:r>
        <w:rPr>
          <w:b/>
          <w:lang w:eastAsia="en-GB"/>
        </w:rPr>
        <w:t xml:space="preserve">56. </w:t>
      </w:r>
      <w:r w:rsidR="00CB0F9B" w:rsidRPr="004F0ADF">
        <w:rPr>
          <w:b/>
          <w:lang w:eastAsia="en-GB"/>
        </w:rPr>
        <w:t>1st Half – Goals home team</w:t>
      </w:r>
    </w:p>
    <w:p w:rsidR="00F2396A" w:rsidRDefault="00BC48E4" w:rsidP="00BC48E4">
      <w:pPr>
        <w:rPr>
          <w:lang w:eastAsia="en-GB"/>
        </w:rPr>
      </w:pPr>
      <w:r>
        <w:rPr>
          <w:lang w:eastAsia="en-GB"/>
        </w:rPr>
        <w:t xml:space="preserve">a. </w:t>
      </w:r>
      <w:r w:rsidR="007D559F" w:rsidRPr="007D559F">
        <w:rPr>
          <w:lang w:eastAsia="en-GB"/>
        </w:rPr>
        <w:t xml:space="preserve">How many </w:t>
      </w:r>
      <w:r w:rsidR="007D559F">
        <w:rPr>
          <w:lang w:eastAsia="en-GB"/>
        </w:rPr>
        <w:t>goals will be scored in first half</w:t>
      </w:r>
      <w:r w:rsidR="007D559F" w:rsidRPr="007D559F">
        <w:rPr>
          <w:lang w:eastAsia="en-GB"/>
        </w:rPr>
        <w:t xml:space="preserve"> by the home</w:t>
      </w:r>
      <w:r w:rsidR="007D559F">
        <w:rPr>
          <w:lang w:eastAsia="en-GB"/>
        </w:rPr>
        <w:t xml:space="preserve"> </w:t>
      </w:r>
      <w:r w:rsidR="007D559F" w:rsidRPr="007D559F">
        <w:rPr>
          <w:lang w:eastAsia="en-GB"/>
        </w:rPr>
        <w:t>team</w:t>
      </w:r>
    </w:p>
    <w:p w:rsidR="007D559F" w:rsidRPr="007D559F" w:rsidRDefault="00BC48E4" w:rsidP="00BC48E4">
      <w:pPr>
        <w:rPr>
          <w:lang w:eastAsia="en-GB"/>
        </w:rPr>
      </w:pPr>
      <w:r>
        <w:rPr>
          <w:lang w:eastAsia="en-GB"/>
        </w:rPr>
        <w:t xml:space="preserve">b. </w:t>
      </w:r>
      <w:r w:rsidR="007D559F" w:rsidRPr="007D559F">
        <w:rPr>
          <w:lang w:eastAsia="en-GB"/>
        </w:rPr>
        <w:t>0, 1, 2, 3+</w:t>
      </w:r>
    </w:p>
    <w:p w:rsidR="00CB0F9B" w:rsidRPr="004F0ADF" w:rsidRDefault="00BD461D" w:rsidP="00BC48E4">
      <w:pPr>
        <w:rPr>
          <w:b/>
          <w:lang w:eastAsia="en-GB"/>
        </w:rPr>
      </w:pPr>
      <w:r>
        <w:rPr>
          <w:b/>
          <w:lang w:eastAsia="en-GB"/>
        </w:rPr>
        <w:t xml:space="preserve">57. </w:t>
      </w:r>
      <w:r w:rsidR="00CB0F9B" w:rsidRPr="004F0ADF">
        <w:rPr>
          <w:b/>
          <w:lang w:eastAsia="en-GB"/>
        </w:rPr>
        <w:t>1st Half – Goals away team</w:t>
      </w:r>
    </w:p>
    <w:p w:rsidR="00F2396A" w:rsidRDefault="00BC48E4" w:rsidP="00BC48E4">
      <w:pPr>
        <w:rPr>
          <w:lang w:eastAsia="en-GB"/>
        </w:rPr>
      </w:pPr>
      <w:r>
        <w:rPr>
          <w:lang w:eastAsia="en-GB"/>
        </w:rPr>
        <w:t xml:space="preserve">a. </w:t>
      </w:r>
      <w:r w:rsidR="00A92818">
        <w:rPr>
          <w:lang w:eastAsia="en-GB"/>
        </w:rPr>
        <w:t xml:space="preserve">How many goals will be scored </w:t>
      </w:r>
      <w:r w:rsidR="00A92818" w:rsidRPr="00A92818">
        <w:rPr>
          <w:lang w:eastAsia="en-GB"/>
        </w:rPr>
        <w:t>in first half by the away</w:t>
      </w:r>
      <w:r w:rsidR="00A92818">
        <w:rPr>
          <w:lang w:eastAsia="en-GB"/>
        </w:rPr>
        <w:t xml:space="preserve"> </w:t>
      </w:r>
      <w:r w:rsidR="00A92818" w:rsidRPr="00A92818">
        <w:rPr>
          <w:lang w:eastAsia="en-GB"/>
        </w:rPr>
        <w:t>team</w:t>
      </w:r>
    </w:p>
    <w:p w:rsidR="00A92818" w:rsidRPr="00A92818" w:rsidRDefault="00BC48E4" w:rsidP="00BC48E4">
      <w:pPr>
        <w:rPr>
          <w:lang w:eastAsia="en-GB"/>
        </w:rPr>
      </w:pPr>
      <w:r>
        <w:rPr>
          <w:lang w:eastAsia="en-GB"/>
        </w:rPr>
        <w:t xml:space="preserve">b. </w:t>
      </w:r>
      <w:r w:rsidR="00A35431" w:rsidRPr="00A35431">
        <w:rPr>
          <w:lang w:eastAsia="en-GB"/>
        </w:rPr>
        <w:t>0, 1, 2, 3+</w:t>
      </w:r>
    </w:p>
    <w:p w:rsidR="00CB0F9B" w:rsidRPr="004F0ADF" w:rsidRDefault="00BD461D" w:rsidP="00BC48E4">
      <w:pPr>
        <w:rPr>
          <w:b/>
          <w:lang w:eastAsia="en-GB"/>
        </w:rPr>
      </w:pPr>
      <w:r>
        <w:rPr>
          <w:b/>
          <w:lang w:eastAsia="en-GB"/>
        </w:rPr>
        <w:t xml:space="preserve">58. </w:t>
      </w:r>
      <w:r w:rsidR="00CB0F9B" w:rsidRPr="004F0ADF">
        <w:rPr>
          <w:b/>
          <w:lang w:eastAsia="en-GB"/>
        </w:rPr>
        <w:t>Highest Scoring Half</w:t>
      </w:r>
    </w:p>
    <w:p w:rsidR="00F2396A" w:rsidRDefault="00BC48E4" w:rsidP="00BC48E4">
      <w:pPr>
        <w:rPr>
          <w:lang w:eastAsia="en-GB"/>
        </w:rPr>
      </w:pPr>
      <w:r>
        <w:rPr>
          <w:lang w:eastAsia="en-GB"/>
        </w:rPr>
        <w:t xml:space="preserve">a. </w:t>
      </w:r>
      <w:r w:rsidR="00061616">
        <w:rPr>
          <w:lang w:eastAsia="en-GB"/>
        </w:rPr>
        <w:t xml:space="preserve">Halftime with the most </w:t>
      </w:r>
      <w:r w:rsidR="00061616" w:rsidRPr="00061616">
        <w:rPr>
          <w:lang w:eastAsia="en-GB"/>
        </w:rPr>
        <w:t>goals (1st half, 2nd half , equal)</w:t>
      </w:r>
    </w:p>
    <w:p w:rsidR="00061616" w:rsidRDefault="00BC48E4" w:rsidP="00BC48E4">
      <w:pPr>
        <w:rPr>
          <w:lang w:eastAsia="en-GB"/>
        </w:rPr>
      </w:pPr>
      <w:r>
        <w:rPr>
          <w:lang w:eastAsia="en-GB"/>
        </w:rPr>
        <w:t xml:space="preserve">b. </w:t>
      </w:r>
      <w:r w:rsidR="00061616" w:rsidRPr="00061616">
        <w:rPr>
          <w:lang w:eastAsia="en-GB"/>
        </w:rPr>
        <w:t>Only regular time is considered</w:t>
      </w:r>
    </w:p>
    <w:p w:rsidR="00CB0F9B" w:rsidRPr="004F0ADF" w:rsidRDefault="00BD461D" w:rsidP="00BC48E4">
      <w:pPr>
        <w:rPr>
          <w:b/>
          <w:lang w:eastAsia="en-GB"/>
        </w:rPr>
      </w:pPr>
      <w:r>
        <w:rPr>
          <w:b/>
          <w:lang w:eastAsia="en-GB"/>
        </w:rPr>
        <w:t xml:space="preserve">59. </w:t>
      </w:r>
      <w:r w:rsidR="0091057A" w:rsidRPr="004F0ADF">
        <w:rPr>
          <w:b/>
          <w:lang w:eastAsia="en-GB"/>
        </w:rPr>
        <w:t>When will the next goal</w:t>
      </w:r>
      <w:r w:rsidR="00CB0F9B" w:rsidRPr="004F0ADF">
        <w:rPr>
          <w:b/>
          <w:lang w:eastAsia="en-GB"/>
        </w:rPr>
        <w:t xml:space="preserve"> be scored?</w:t>
      </w:r>
    </w:p>
    <w:p w:rsidR="00B37F1F" w:rsidRDefault="00742C66" w:rsidP="00BC48E4">
      <w:pPr>
        <w:rPr>
          <w:lang w:eastAsia="en-GB"/>
        </w:rPr>
      </w:pPr>
      <w:r>
        <w:rPr>
          <w:lang w:eastAsia="en-GB"/>
        </w:rPr>
        <w:t xml:space="preserve">a. </w:t>
      </w:r>
      <w:r w:rsidR="00837F4A" w:rsidRPr="00837F4A">
        <w:rPr>
          <w:lang w:eastAsia="en-GB"/>
        </w:rPr>
        <w:t xml:space="preserve">In which </w:t>
      </w:r>
      <w:r w:rsidR="00837F4A">
        <w:rPr>
          <w:lang w:eastAsia="en-GB"/>
        </w:rPr>
        <w:t xml:space="preserve">time interval </w:t>
      </w:r>
      <w:r w:rsidR="00381C8B">
        <w:rPr>
          <w:lang w:eastAsia="en-GB"/>
        </w:rPr>
        <w:t>the next</w:t>
      </w:r>
      <w:r w:rsidR="008B1829">
        <w:rPr>
          <w:lang w:eastAsia="en-GB"/>
        </w:rPr>
        <w:t xml:space="preserve"> goal </w:t>
      </w:r>
      <w:r w:rsidR="00837F4A" w:rsidRPr="00837F4A">
        <w:rPr>
          <w:lang w:eastAsia="en-GB"/>
        </w:rPr>
        <w:t>will be scored  (0-15, 16-30, 31-45, 46-60, 61-75, 76-90, no goal)</w:t>
      </w:r>
    </w:p>
    <w:p w:rsidR="009A2CE1" w:rsidRDefault="00742C66" w:rsidP="00BC48E4">
      <w:pPr>
        <w:rPr>
          <w:lang w:eastAsia="en-GB"/>
        </w:rPr>
      </w:pPr>
      <w:r>
        <w:rPr>
          <w:lang w:eastAsia="en-GB"/>
        </w:rPr>
        <w:t xml:space="preserve">b. </w:t>
      </w:r>
      <w:r w:rsidR="009A2CE1" w:rsidRPr="009A2CE1">
        <w:rPr>
          <w:lang w:eastAsia="en-GB"/>
        </w:rPr>
        <w:t>Set</w:t>
      </w:r>
      <w:r w:rsidR="009A2CE1">
        <w:rPr>
          <w:lang w:eastAsia="en-GB"/>
        </w:rPr>
        <w:t>tled on the time when the goal is scored.</w:t>
      </w:r>
      <w:r w:rsidR="009A2CE1" w:rsidRPr="009A2CE1">
        <w:rPr>
          <w:lang w:eastAsia="en-GB"/>
        </w:rPr>
        <w:t xml:space="preserve"> E.g. 0-15 </w:t>
      </w:r>
      <w:r w:rsidR="009A2CE1">
        <w:rPr>
          <w:lang w:eastAsia="en-GB"/>
        </w:rPr>
        <w:t xml:space="preserve">minutes is settled if the goal is scored within 0:00-15:00 </w:t>
      </w:r>
      <w:r w:rsidR="009A2CE1" w:rsidRPr="009A2CE1">
        <w:rPr>
          <w:lang w:eastAsia="en-GB"/>
        </w:rPr>
        <w:t>(15:01 counts as 16-30)</w:t>
      </w:r>
    </w:p>
    <w:p w:rsidR="007C55F1" w:rsidRDefault="00742C66" w:rsidP="00BC48E4">
      <w:pPr>
        <w:rPr>
          <w:lang w:eastAsia="en-GB"/>
        </w:rPr>
      </w:pPr>
      <w:r>
        <w:rPr>
          <w:lang w:eastAsia="en-GB"/>
        </w:rPr>
        <w:t xml:space="preserve">c. </w:t>
      </w:r>
      <w:r w:rsidR="007C55F1">
        <w:rPr>
          <w:lang w:eastAsia="en-GB"/>
        </w:rPr>
        <w:t xml:space="preserve">31-45 and 76-90 </w:t>
      </w:r>
      <w:r w:rsidR="007C55F1" w:rsidRPr="007C55F1">
        <w:rPr>
          <w:lang w:eastAsia="en-GB"/>
        </w:rPr>
        <w:t>includes any injury time</w:t>
      </w:r>
    </w:p>
    <w:p w:rsidR="007C55F1" w:rsidRPr="00837F4A" w:rsidRDefault="00742C66" w:rsidP="00BC48E4">
      <w:pPr>
        <w:rPr>
          <w:lang w:eastAsia="en-GB"/>
        </w:rPr>
      </w:pPr>
      <w:r>
        <w:rPr>
          <w:lang w:eastAsia="en-GB"/>
        </w:rPr>
        <w:t xml:space="preserve">d. </w:t>
      </w:r>
      <w:r w:rsidR="00A25B8E" w:rsidRPr="00A25B8E">
        <w:rPr>
          <w:lang w:eastAsia="en-GB"/>
        </w:rPr>
        <w:t>The time which is displayed on TV is considered. In case of this is not available the time when the ball crosses the goal</w:t>
      </w:r>
      <w:r w:rsidR="0040549B">
        <w:rPr>
          <w:lang w:eastAsia="en-GB"/>
        </w:rPr>
        <w:t xml:space="preserve"> </w:t>
      </w:r>
      <w:r w:rsidR="00A25B8E" w:rsidRPr="00A25B8E">
        <w:rPr>
          <w:lang w:eastAsia="en-GB"/>
        </w:rPr>
        <w:t>line is considered and will be settled based on the time clock shown on TV</w:t>
      </w:r>
    </w:p>
    <w:p w:rsidR="008A7941" w:rsidRPr="004F0ADF" w:rsidRDefault="00BD461D" w:rsidP="00742C66">
      <w:pPr>
        <w:rPr>
          <w:b/>
          <w:lang w:eastAsia="en-GB"/>
        </w:rPr>
      </w:pPr>
      <w:r>
        <w:rPr>
          <w:b/>
          <w:lang w:eastAsia="en-GB"/>
        </w:rPr>
        <w:t xml:space="preserve">60. </w:t>
      </w:r>
      <w:r w:rsidR="008A7941" w:rsidRPr="004F0ADF">
        <w:rPr>
          <w:b/>
          <w:lang w:eastAsia="en-GB"/>
        </w:rPr>
        <w:t>Total Bookings</w:t>
      </w:r>
    </w:p>
    <w:p w:rsidR="00B37F1F" w:rsidRPr="00AB3BDE" w:rsidRDefault="00AB3BDE" w:rsidP="00742C66">
      <w:pPr>
        <w:rPr>
          <w:lang w:eastAsia="en-GB"/>
        </w:rPr>
      </w:pPr>
      <w:r>
        <w:rPr>
          <w:lang w:eastAsia="en-GB"/>
        </w:rPr>
        <w:t xml:space="preserve">Total number of cards </w:t>
      </w:r>
      <w:r w:rsidRPr="00AB3BDE">
        <w:rPr>
          <w:lang w:eastAsia="en-GB"/>
        </w:rPr>
        <w:t>in *.5 steps</w:t>
      </w:r>
    </w:p>
    <w:p w:rsidR="008A7941" w:rsidRPr="004F0ADF" w:rsidRDefault="00BD461D" w:rsidP="00742C66">
      <w:pPr>
        <w:rPr>
          <w:b/>
          <w:lang w:eastAsia="en-GB"/>
        </w:rPr>
      </w:pPr>
      <w:r>
        <w:rPr>
          <w:b/>
          <w:lang w:eastAsia="en-GB"/>
        </w:rPr>
        <w:t xml:space="preserve">61. </w:t>
      </w:r>
      <w:r w:rsidR="008A7941" w:rsidRPr="004F0ADF">
        <w:rPr>
          <w:b/>
          <w:lang w:eastAsia="en-GB"/>
        </w:rPr>
        <w:t>Total Bookings (exactly)</w:t>
      </w:r>
    </w:p>
    <w:p w:rsidR="00B37F1F" w:rsidRPr="0012754E" w:rsidRDefault="0012754E" w:rsidP="00742C66">
      <w:pPr>
        <w:rPr>
          <w:lang w:eastAsia="en-GB"/>
        </w:rPr>
      </w:pPr>
      <w:r>
        <w:rPr>
          <w:lang w:eastAsia="en-GB"/>
        </w:rPr>
        <w:t xml:space="preserve">Exact number of cards, fixed </w:t>
      </w:r>
      <w:r w:rsidRPr="0012754E">
        <w:rPr>
          <w:lang w:eastAsia="en-GB"/>
        </w:rPr>
        <w:t>outcomes (&lt;4, 4, 5, 6, 7, 8, 9, 10, 11, 12+)</w:t>
      </w:r>
    </w:p>
    <w:p w:rsidR="008A7941" w:rsidRPr="004F0ADF" w:rsidRDefault="00BD461D" w:rsidP="00742C66">
      <w:pPr>
        <w:rPr>
          <w:b/>
          <w:lang w:eastAsia="en-GB"/>
        </w:rPr>
      </w:pPr>
      <w:r>
        <w:rPr>
          <w:b/>
          <w:lang w:eastAsia="en-GB"/>
        </w:rPr>
        <w:t xml:space="preserve">62. </w:t>
      </w:r>
      <w:r w:rsidR="008A7941" w:rsidRPr="004F0ADF">
        <w:rPr>
          <w:b/>
          <w:lang w:eastAsia="en-GB"/>
        </w:rPr>
        <w:t>Sending Off?</w:t>
      </w:r>
    </w:p>
    <w:p w:rsidR="00B37F1F" w:rsidRPr="00FC3526" w:rsidRDefault="00FC3526" w:rsidP="00742C66">
      <w:pPr>
        <w:rPr>
          <w:lang w:eastAsia="en-GB"/>
        </w:rPr>
      </w:pPr>
      <w:r>
        <w:rPr>
          <w:lang w:eastAsia="en-GB"/>
        </w:rPr>
        <w:t xml:space="preserve">Will there </w:t>
      </w:r>
      <w:r w:rsidRPr="00FC3526">
        <w:rPr>
          <w:lang w:eastAsia="en-GB"/>
        </w:rPr>
        <w:t>be a red card or a yellow-red card in the match</w:t>
      </w:r>
    </w:p>
    <w:p w:rsidR="008A7941" w:rsidRPr="004F0ADF" w:rsidRDefault="00BD461D" w:rsidP="00742C66">
      <w:pPr>
        <w:rPr>
          <w:b/>
          <w:lang w:eastAsia="en-GB"/>
        </w:rPr>
      </w:pPr>
      <w:r>
        <w:rPr>
          <w:b/>
          <w:lang w:eastAsia="en-GB"/>
        </w:rPr>
        <w:t xml:space="preserve">63. </w:t>
      </w:r>
      <w:r w:rsidR="008A7941" w:rsidRPr="004F0ADF">
        <w:rPr>
          <w:b/>
          <w:lang w:eastAsia="en-GB"/>
        </w:rPr>
        <w:t>Bookings home team</w:t>
      </w:r>
    </w:p>
    <w:p w:rsidR="00B37F1F" w:rsidRPr="00600106" w:rsidRDefault="00600106" w:rsidP="00742C66">
      <w:pPr>
        <w:rPr>
          <w:lang w:eastAsia="en-GB"/>
        </w:rPr>
      </w:pPr>
      <w:r>
        <w:rPr>
          <w:lang w:eastAsia="en-GB"/>
        </w:rPr>
        <w:t xml:space="preserve">Total number </w:t>
      </w:r>
      <w:r w:rsidRPr="00600106">
        <w:rPr>
          <w:lang w:eastAsia="en-GB"/>
        </w:rPr>
        <w:t>of cards for home</w:t>
      </w:r>
      <w:r>
        <w:rPr>
          <w:lang w:eastAsia="en-GB"/>
        </w:rPr>
        <w:t xml:space="preserve"> </w:t>
      </w:r>
      <w:r w:rsidRPr="00600106">
        <w:rPr>
          <w:lang w:eastAsia="en-GB"/>
        </w:rPr>
        <w:t>team in *.5 steps</w:t>
      </w:r>
    </w:p>
    <w:p w:rsidR="008A7941" w:rsidRPr="004F0ADF" w:rsidRDefault="00BD461D" w:rsidP="0049145E">
      <w:pPr>
        <w:rPr>
          <w:b/>
          <w:lang w:eastAsia="en-GB"/>
        </w:rPr>
      </w:pPr>
      <w:r>
        <w:rPr>
          <w:b/>
          <w:lang w:eastAsia="en-GB"/>
        </w:rPr>
        <w:t xml:space="preserve">64. </w:t>
      </w:r>
      <w:r w:rsidR="008A7941" w:rsidRPr="004F0ADF">
        <w:rPr>
          <w:b/>
          <w:lang w:eastAsia="en-GB"/>
        </w:rPr>
        <w:t>Bookings away team</w:t>
      </w:r>
    </w:p>
    <w:p w:rsidR="00B37F1F" w:rsidRPr="003E6074" w:rsidRDefault="003E6074" w:rsidP="0049145E">
      <w:pPr>
        <w:rPr>
          <w:lang w:eastAsia="en-GB"/>
        </w:rPr>
      </w:pPr>
      <w:r>
        <w:rPr>
          <w:lang w:eastAsia="en-GB"/>
        </w:rPr>
        <w:t xml:space="preserve">Total number </w:t>
      </w:r>
      <w:r w:rsidRPr="003E6074">
        <w:rPr>
          <w:lang w:eastAsia="en-GB"/>
        </w:rPr>
        <w:t>of cards for away</w:t>
      </w:r>
      <w:r>
        <w:rPr>
          <w:lang w:eastAsia="en-GB"/>
        </w:rPr>
        <w:t xml:space="preserve"> </w:t>
      </w:r>
      <w:r w:rsidRPr="003E6074">
        <w:rPr>
          <w:lang w:eastAsia="en-GB"/>
        </w:rPr>
        <w:t>team in *.5 steps</w:t>
      </w:r>
    </w:p>
    <w:p w:rsidR="008A7941" w:rsidRPr="004F0ADF" w:rsidRDefault="00BD461D" w:rsidP="0049145E">
      <w:pPr>
        <w:rPr>
          <w:b/>
          <w:lang w:eastAsia="en-GB"/>
        </w:rPr>
      </w:pPr>
      <w:r>
        <w:rPr>
          <w:b/>
          <w:lang w:eastAsia="en-GB"/>
        </w:rPr>
        <w:t xml:space="preserve">65. Total </w:t>
      </w:r>
      <w:r w:rsidR="009A5024">
        <w:rPr>
          <w:b/>
          <w:lang w:eastAsia="en-GB"/>
        </w:rPr>
        <w:t>booking</w:t>
      </w:r>
      <w:r>
        <w:rPr>
          <w:b/>
          <w:lang w:eastAsia="en-GB"/>
        </w:rPr>
        <w:t xml:space="preserve"> </w:t>
      </w:r>
      <w:r w:rsidR="008A7941" w:rsidRPr="004F0ADF">
        <w:rPr>
          <w:b/>
          <w:lang w:eastAsia="en-GB"/>
        </w:rPr>
        <w:t>points</w:t>
      </w:r>
    </w:p>
    <w:p w:rsidR="00AD6AF6" w:rsidRPr="000025E1" w:rsidRDefault="000025E1" w:rsidP="0049145E">
      <w:pPr>
        <w:rPr>
          <w:lang w:eastAsia="en-GB"/>
        </w:rPr>
      </w:pPr>
      <w:r>
        <w:rPr>
          <w:lang w:eastAsia="en-GB"/>
        </w:rPr>
        <w:t xml:space="preserve">Total number </w:t>
      </w:r>
      <w:r w:rsidRPr="000025E1">
        <w:rPr>
          <w:lang w:eastAsia="en-GB"/>
        </w:rPr>
        <w:t>of booking points in *.5 steps</w:t>
      </w:r>
    </w:p>
    <w:p w:rsidR="008A7941" w:rsidRPr="004F0ADF" w:rsidRDefault="00A94D7B" w:rsidP="0049145E">
      <w:pPr>
        <w:rPr>
          <w:b/>
          <w:lang w:eastAsia="en-GB"/>
        </w:rPr>
      </w:pPr>
      <w:r>
        <w:rPr>
          <w:b/>
          <w:lang w:eastAsia="en-GB"/>
        </w:rPr>
        <w:t xml:space="preserve">66. </w:t>
      </w:r>
      <w:r w:rsidR="008A7941" w:rsidRPr="004F0ADF">
        <w:rPr>
          <w:b/>
          <w:lang w:eastAsia="en-GB"/>
        </w:rPr>
        <w:t xml:space="preserve">Total </w:t>
      </w:r>
      <w:r>
        <w:rPr>
          <w:b/>
          <w:lang w:eastAsia="en-GB"/>
        </w:rPr>
        <w:t>b</w:t>
      </w:r>
      <w:r w:rsidR="008A7941" w:rsidRPr="004F0ADF">
        <w:rPr>
          <w:b/>
          <w:lang w:eastAsia="en-GB"/>
        </w:rPr>
        <w:t>ooking points (aggregated)</w:t>
      </w:r>
    </w:p>
    <w:p w:rsidR="00AD6AF6" w:rsidRPr="006B0B88" w:rsidRDefault="006B0B88" w:rsidP="0049145E">
      <w:pPr>
        <w:rPr>
          <w:lang w:eastAsia="en-GB"/>
        </w:rPr>
      </w:pPr>
      <w:r>
        <w:rPr>
          <w:lang w:eastAsia="en-GB"/>
        </w:rPr>
        <w:t xml:space="preserve">Exact number of booking points in fixed </w:t>
      </w:r>
      <w:r w:rsidRPr="006B0B88">
        <w:rPr>
          <w:lang w:eastAsia="en-GB"/>
        </w:rPr>
        <w:t>intervals (0-30, 31-45, 46-60, 61-75, 76+)</w:t>
      </w:r>
    </w:p>
    <w:p w:rsidR="008A7941" w:rsidRPr="004F0ADF" w:rsidRDefault="00A67BBE" w:rsidP="0049145E">
      <w:pPr>
        <w:rPr>
          <w:b/>
          <w:lang w:eastAsia="en-GB"/>
        </w:rPr>
      </w:pPr>
      <w:r>
        <w:rPr>
          <w:b/>
          <w:lang w:eastAsia="en-GB"/>
        </w:rPr>
        <w:t xml:space="preserve">67. </w:t>
      </w:r>
      <w:r w:rsidR="008A7941" w:rsidRPr="004F0ADF">
        <w:rPr>
          <w:b/>
          <w:lang w:eastAsia="en-GB"/>
        </w:rPr>
        <w:t>1st Half – Total Bookings</w:t>
      </w:r>
    </w:p>
    <w:p w:rsidR="00AD6AF6" w:rsidRPr="00442DC9" w:rsidRDefault="00442DC9" w:rsidP="0049145E">
      <w:pPr>
        <w:rPr>
          <w:lang w:eastAsia="en-GB"/>
        </w:rPr>
      </w:pPr>
      <w:r w:rsidRPr="00442DC9">
        <w:rPr>
          <w:lang w:eastAsia="en-GB"/>
        </w:rPr>
        <w:t>Only cards during 1st half are considered</w:t>
      </w:r>
    </w:p>
    <w:p w:rsidR="008A7941" w:rsidRPr="004F0ADF" w:rsidRDefault="00A67BBE" w:rsidP="0049145E">
      <w:pPr>
        <w:rPr>
          <w:b/>
          <w:lang w:eastAsia="en-GB"/>
        </w:rPr>
      </w:pPr>
      <w:r>
        <w:rPr>
          <w:b/>
          <w:lang w:eastAsia="en-GB"/>
        </w:rPr>
        <w:t xml:space="preserve">68. </w:t>
      </w:r>
      <w:r w:rsidR="008A7941" w:rsidRPr="004F0ADF">
        <w:rPr>
          <w:b/>
          <w:lang w:eastAsia="en-GB"/>
        </w:rPr>
        <w:t>1st Half – Total Bookings (exactly)</w:t>
      </w:r>
    </w:p>
    <w:p w:rsidR="00AD6AF6" w:rsidRPr="00F23173" w:rsidRDefault="00F23173" w:rsidP="0049145E">
      <w:pPr>
        <w:rPr>
          <w:lang w:eastAsia="en-GB"/>
        </w:rPr>
      </w:pPr>
      <w:r>
        <w:rPr>
          <w:lang w:eastAsia="en-GB"/>
        </w:rPr>
        <w:t>Exact number of cards in first half in fixed</w:t>
      </w:r>
      <w:r w:rsidRPr="00F23173">
        <w:rPr>
          <w:lang w:eastAsia="en-GB"/>
        </w:rPr>
        <w:t xml:space="preserve"> outcomes (0, 1, 2, 3, 4, 5, 6+)</w:t>
      </w:r>
    </w:p>
    <w:p w:rsidR="008A7941" w:rsidRPr="004F0ADF" w:rsidRDefault="00A67BBE" w:rsidP="0049145E">
      <w:pPr>
        <w:rPr>
          <w:b/>
          <w:lang w:eastAsia="en-GB"/>
        </w:rPr>
      </w:pPr>
      <w:r>
        <w:rPr>
          <w:b/>
          <w:lang w:eastAsia="en-GB"/>
        </w:rPr>
        <w:t xml:space="preserve">69. </w:t>
      </w:r>
      <w:r w:rsidR="008A7941" w:rsidRPr="004F0ADF">
        <w:rPr>
          <w:b/>
          <w:lang w:eastAsia="en-GB"/>
        </w:rPr>
        <w:t>1st Half – Bookings home team</w:t>
      </w:r>
    </w:p>
    <w:p w:rsidR="00AD6AF6" w:rsidRPr="00C744E4" w:rsidRDefault="00C744E4" w:rsidP="0049145E">
      <w:pPr>
        <w:rPr>
          <w:lang w:eastAsia="en-GB"/>
        </w:rPr>
      </w:pPr>
      <w:r>
        <w:rPr>
          <w:lang w:eastAsia="en-GB"/>
        </w:rPr>
        <w:t xml:space="preserve">Total number </w:t>
      </w:r>
      <w:r w:rsidRPr="00C744E4">
        <w:rPr>
          <w:lang w:eastAsia="en-GB"/>
        </w:rPr>
        <w:t>of cards in first half for home</w:t>
      </w:r>
      <w:r>
        <w:rPr>
          <w:lang w:eastAsia="en-GB"/>
        </w:rPr>
        <w:t xml:space="preserve"> </w:t>
      </w:r>
      <w:r w:rsidRPr="00C744E4">
        <w:rPr>
          <w:lang w:eastAsia="en-GB"/>
        </w:rPr>
        <w:t>team in *.5 steps</w:t>
      </w:r>
    </w:p>
    <w:p w:rsidR="008A7941" w:rsidRPr="004F0ADF" w:rsidRDefault="00A67BBE" w:rsidP="0049145E">
      <w:pPr>
        <w:rPr>
          <w:b/>
          <w:lang w:eastAsia="en-GB"/>
        </w:rPr>
      </w:pPr>
      <w:r>
        <w:rPr>
          <w:b/>
          <w:lang w:eastAsia="en-GB"/>
        </w:rPr>
        <w:t xml:space="preserve">70. </w:t>
      </w:r>
      <w:r w:rsidR="008A7941" w:rsidRPr="004F0ADF">
        <w:rPr>
          <w:b/>
          <w:lang w:eastAsia="en-GB"/>
        </w:rPr>
        <w:t>1st Half – Bookings away team</w:t>
      </w:r>
    </w:p>
    <w:p w:rsidR="00AD6AF6" w:rsidRPr="00DC7180" w:rsidRDefault="00DC7180" w:rsidP="0049145E">
      <w:pPr>
        <w:rPr>
          <w:lang w:eastAsia="en-GB"/>
        </w:rPr>
      </w:pPr>
      <w:r>
        <w:rPr>
          <w:lang w:eastAsia="en-GB"/>
        </w:rPr>
        <w:t xml:space="preserve">Total number </w:t>
      </w:r>
      <w:r w:rsidRPr="00DC7180">
        <w:rPr>
          <w:lang w:eastAsia="en-GB"/>
        </w:rPr>
        <w:t>of cards in first half for away</w:t>
      </w:r>
      <w:r>
        <w:rPr>
          <w:lang w:eastAsia="en-GB"/>
        </w:rPr>
        <w:t xml:space="preserve"> </w:t>
      </w:r>
      <w:r w:rsidRPr="00DC7180">
        <w:rPr>
          <w:lang w:eastAsia="en-GB"/>
        </w:rPr>
        <w:t>team in *.5 steps</w:t>
      </w:r>
    </w:p>
    <w:p w:rsidR="008A7941" w:rsidRPr="004F0ADF" w:rsidRDefault="006E7349" w:rsidP="00D62AA4">
      <w:pPr>
        <w:rPr>
          <w:b/>
          <w:lang w:eastAsia="en-GB"/>
        </w:rPr>
      </w:pPr>
      <w:r>
        <w:rPr>
          <w:b/>
          <w:lang w:eastAsia="en-GB"/>
        </w:rPr>
        <w:lastRenderedPageBreak/>
        <w:t xml:space="preserve">71. </w:t>
      </w:r>
      <w:r w:rsidR="008A7941" w:rsidRPr="004F0ADF">
        <w:rPr>
          <w:b/>
          <w:lang w:eastAsia="en-GB"/>
        </w:rPr>
        <w:t>1st Half – Total Booking points</w:t>
      </w:r>
    </w:p>
    <w:p w:rsidR="00EA765F" w:rsidRPr="00A31154" w:rsidRDefault="00A31154" w:rsidP="00D62AA4">
      <w:pPr>
        <w:rPr>
          <w:lang w:eastAsia="en-GB"/>
        </w:rPr>
      </w:pPr>
      <w:r>
        <w:rPr>
          <w:lang w:eastAsia="en-GB"/>
        </w:rPr>
        <w:t xml:space="preserve">Total number </w:t>
      </w:r>
      <w:r w:rsidRPr="00A31154">
        <w:rPr>
          <w:lang w:eastAsia="en-GB"/>
        </w:rPr>
        <w:t>of booking points in first half in *.5 steps</w:t>
      </w:r>
    </w:p>
    <w:p w:rsidR="008A7941" w:rsidRPr="004F0ADF" w:rsidRDefault="006E7349" w:rsidP="00D62AA4">
      <w:pPr>
        <w:rPr>
          <w:b/>
          <w:lang w:eastAsia="en-GB"/>
        </w:rPr>
      </w:pPr>
      <w:r>
        <w:rPr>
          <w:b/>
          <w:lang w:eastAsia="en-GB"/>
        </w:rPr>
        <w:t xml:space="preserve">72. </w:t>
      </w:r>
      <w:r w:rsidR="008A7941" w:rsidRPr="004F0ADF">
        <w:rPr>
          <w:b/>
          <w:lang w:eastAsia="en-GB"/>
        </w:rPr>
        <w:t>1st Half – Total Booking points (aggregated)</w:t>
      </w:r>
    </w:p>
    <w:p w:rsidR="00EA765F" w:rsidRPr="007D175F" w:rsidRDefault="007D175F" w:rsidP="00D62AA4">
      <w:pPr>
        <w:rPr>
          <w:lang w:eastAsia="en-GB"/>
        </w:rPr>
      </w:pPr>
      <w:r>
        <w:rPr>
          <w:lang w:eastAsia="en-GB"/>
        </w:rPr>
        <w:t xml:space="preserve">Exact number </w:t>
      </w:r>
      <w:r w:rsidRPr="007D175F">
        <w:rPr>
          <w:lang w:eastAsia="en-GB"/>
        </w:rPr>
        <w:t>of booking</w:t>
      </w:r>
      <w:r>
        <w:rPr>
          <w:lang w:eastAsia="en-GB"/>
        </w:rPr>
        <w:t xml:space="preserve"> points in first half in fixed </w:t>
      </w:r>
      <w:r w:rsidRPr="007D175F">
        <w:rPr>
          <w:lang w:eastAsia="en-GB"/>
        </w:rPr>
        <w:t>intervals</w:t>
      </w:r>
      <w:r w:rsidR="00331A88">
        <w:rPr>
          <w:lang w:eastAsia="en-GB"/>
        </w:rPr>
        <w:t xml:space="preserve"> (0-10, 11-25, 26-40, </w:t>
      </w:r>
      <w:r w:rsidR="00331A88" w:rsidRPr="00331A88">
        <w:rPr>
          <w:lang w:eastAsia="en-GB"/>
        </w:rPr>
        <w:t>41+)</w:t>
      </w:r>
    </w:p>
    <w:p w:rsidR="008A7941" w:rsidRPr="004F0ADF" w:rsidRDefault="006E7349" w:rsidP="00D62AA4">
      <w:pPr>
        <w:rPr>
          <w:b/>
          <w:lang w:eastAsia="en-GB"/>
        </w:rPr>
      </w:pPr>
      <w:r>
        <w:rPr>
          <w:b/>
          <w:lang w:eastAsia="en-GB"/>
        </w:rPr>
        <w:t xml:space="preserve">73. </w:t>
      </w:r>
      <w:r w:rsidR="008A7941" w:rsidRPr="004F0ADF">
        <w:rPr>
          <w:b/>
          <w:lang w:eastAsia="en-GB"/>
        </w:rPr>
        <w:t>1st Half - Exact Number of goals</w:t>
      </w:r>
    </w:p>
    <w:p w:rsidR="00EA765F" w:rsidRPr="00291FEA" w:rsidRDefault="00291FEA" w:rsidP="00D62AA4">
      <w:pPr>
        <w:rPr>
          <w:lang w:eastAsia="en-GB"/>
        </w:rPr>
      </w:pPr>
      <w:r>
        <w:rPr>
          <w:lang w:eastAsia="en-GB"/>
        </w:rPr>
        <w:t xml:space="preserve">Exact number of goals in 1st half with fixed </w:t>
      </w:r>
      <w:r w:rsidRPr="00291FEA">
        <w:rPr>
          <w:lang w:eastAsia="en-GB"/>
        </w:rPr>
        <w:t>outcomes (0, 1, 2, 3, 4, 5, 6+)</w:t>
      </w:r>
    </w:p>
    <w:p w:rsidR="008A7941" w:rsidRPr="004F0ADF" w:rsidRDefault="006E7349" w:rsidP="00D62AA4">
      <w:pPr>
        <w:rPr>
          <w:b/>
          <w:lang w:eastAsia="en-GB"/>
        </w:rPr>
      </w:pPr>
      <w:r>
        <w:rPr>
          <w:b/>
          <w:lang w:eastAsia="en-GB"/>
        </w:rPr>
        <w:t xml:space="preserve">74. </w:t>
      </w:r>
      <w:r w:rsidR="008A7941" w:rsidRPr="004F0ADF">
        <w:rPr>
          <w:b/>
          <w:lang w:eastAsia="en-GB"/>
        </w:rPr>
        <w:t>Match</w:t>
      </w:r>
      <w:r w:rsidR="008B7C00" w:rsidRPr="004F0ADF">
        <w:rPr>
          <w:b/>
          <w:lang w:eastAsia="en-GB"/>
        </w:rPr>
        <w:t xml:space="preserve"> </w:t>
      </w:r>
      <w:r w:rsidR="008A7941" w:rsidRPr="004F0ADF">
        <w:rPr>
          <w:b/>
          <w:lang w:eastAsia="en-GB"/>
        </w:rPr>
        <w:t>bet and Totals</w:t>
      </w:r>
    </w:p>
    <w:p w:rsidR="00EA765F" w:rsidRPr="009F2163" w:rsidRDefault="009F2163" w:rsidP="00D62AA4">
      <w:pPr>
        <w:rPr>
          <w:lang w:eastAsia="en-GB"/>
        </w:rPr>
      </w:pPr>
      <w:r w:rsidRPr="009F2163">
        <w:rPr>
          <w:lang w:eastAsia="en-GB"/>
        </w:rPr>
        <w:t>Combination of 3way and Total 2.5 (Home win and under, Home win and over, Draw and under, Draw and over, Away win and under,  Away win and over)</w:t>
      </w:r>
    </w:p>
    <w:p w:rsidR="008A7941" w:rsidRPr="004F0ADF" w:rsidRDefault="006E7349" w:rsidP="00D62AA4">
      <w:pPr>
        <w:rPr>
          <w:b/>
          <w:lang w:eastAsia="en-GB"/>
        </w:rPr>
      </w:pPr>
      <w:r>
        <w:rPr>
          <w:b/>
          <w:lang w:eastAsia="en-GB"/>
        </w:rPr>
        <w:t xml:space="preserve">75. </w:t>
      </w:r>
      <w:r w:rsidR="008B7C00" w:rsidRPr="004F0ADF">
        <w:rPr>
          <w:b/>
          <w:lang w:eastAsia="en-GB"/>
        </w:rPr>
        <w:t>Which team will advance to next</w:t>
      </w:r>
      <w:r w:rsidR="008A7941" w:rsidRPr="004F0ADF">
        <w:rPr>
          <w:b/>
          <w:lang w:eastAsia="en-GB"/>
        </w:rPr>
        <w:t xml:space="preserve"> round?</w:t>
      </w:r>
    </w:p>
    <w:p w:rsidR="00EA765F" w:rsidRPr="00945033" w:rsidRDefault="00945033" w:rsidP="00D62AA4">
      <w:pPr>
        <w:rPr>
          <w:lang w:eastAsia="en-GB"/>
        </w:rPr>
      </w:pPr>
      <w:r>
        <w:rPr>
          <w:lang w:eastAsia="en-GB"/>
        </w:rPr>
        <w:t>Home; A</w:t>
      </w:r>
      <w:r w:rsidRPr="00945033">
        <w:rPr>
          <w:lang w:eastAsia="en-GB"/>
        </w:rPr>
        <w:t>way</w:t>
      </w:r>
    </w:p>
    <w:p w:rsidR="008A7941" w:rsidRPr="004F0ADF" w:rsidRDefault="006E7349" w:rsidP="00D62AA4">
      <w:pPr>
        <w:rPr>
          <w:b/>
          <w:lang w:eastAsia="en-GB"/>
        </w:rPr>
      </w:pPr>
      <w:r>
        <w:rPr>
          <w:b/>
          <w:lang w:eastAsia="en-GB"/>
        </w:rPr>
        <w:t xml:space="preserve">76. </w:t>
      </w:r>
      <w:r w:rsidR="008A7941" w:rsidRPr="004F0ADF">
        <w:rPr>
          <w:b/>
          <w:lang w:eastAsia="en-GB"/>
        </w:rPr>
        <w:t>How exactly will the match be decided?</w:t>
      </w:r>
    </w:p>
    <w:p w:rsidR="00EA765F" w:rsidRPr="00D13A1E" w:rsidRDefault="00D13A1E" w:rsidP="00D62AA4">
      <w:pPr>
        <w:rPr>
          <w:lang w:eastAsia="en-GB"/>
        </w:rPr>
      </w:pPr>
      <w:r w:rsidRPr="00D13A1E">
        <w:rPr>
          <w:lang w:eastAsia="en-GB"/>
        </w:rPr>
        <w:t>“Home</w:t>
      </w:r>
      <w:r>
        <w:rPr>
          <w:lang w:eastAsia="en-GB"/>
        </w:rPr>
        <w:t xml:space="preserve"> </w:t>
      </w:r>
      <w:r w:rsidRPr="00D13A1E">
        <w:rPr>
          <w:lang w:eastAsia="en-GB"/>
        </w:rPr>
        <w:t>win/Away</w:t>
      </w:r>
      <w:r>
        <w:rPr>
          <w:lang w:eastAsia="en-GB"/>
        </w:rPr>
        <w:t xml:space="preserve"> win” after</w:t>
      </w:r>
      <w:r w:rsidRPr="00D13A1E">
        <w:rPr>
          <w:lang w:eastAsia="en-GB"/>
        </w:rPr>
        <w:t xml:space="preserve"> “Regular time/Overtime/Penalty shootout”</w:t>
      </w:r>
    </w:p>
    <w:p w:rsidR="008A7941" w:rsidRPr="004F0ADF" w:rsidRDefault="006E7349" w:rsidP="00D62AA4">
      <w:pPr>
        <w:rPr>
          <w:b/>
          <w:lang w:eastAsia="en-GB"/>
        </w:rPr>
      </w:pPr>
      <w:r>
        <w:rPr>
          <w:b/>
          <w:lang w:eastAsia="en-GB"/>
        </w:rPr>
        <w:t xml:space="preserve">77. </w:t>
      </w:r>
      <w:r w:rsidR="008A7941" w:rsidRPr="004F0ADF">
        <w:rPr>
          <w:b/>
          <w:lang w:eastAsia="en-GB"/>
        </w:rPr>
        <w:t>Anytime Goal scorer</w:t>
      </w:r>
    </w:p>
    <w:p w:rsidR="00EA765F" w:rsidRPr="006B284F" w:rsidRDefault="006B284F" w:rsidP="00D62AA4">
      <w:pPr>
        <w:rPr>
          <w:lang w:eastAsia="en-GB"/>
        </w:rPr>
      </w:pPr>
      <w:r w:rsidRPr="006B284F">
        <w:rPr>
          <w:lang w:eastAsia="en-GB"/>
        </w:rPr>
        <w:t>Player home X, Player away X, none</w:t>
      </w:r>
    </w:p>
    <w:p w:rsidR="0091057A" w:rsidRPr="004F0ADF" w:rsidRDefault="006E7349" w:rsidP="00D62AA4">
      <w:pPr>
        <w:rPr>
          <w:b/>
          <w:lang w:eastAsia="en-GB"/>
        </w:rPr>
      </w:pPr>
      <w:r>
        <w:rPr>
          <w:b/>
          <w:lang w:eastAsia="en-GB"/>
        </w:rPr>
        <w:t xml:space="preserve">78. </w:t>
      </w:r>
      <w:r w:rsidR="008A7941" w:rsidRPr="004F0ADF">
        <w:rPr>
          <w:b/>
          <w:lang w:eastAsia="en-GB"/>
        </w:rPr>
        <w:t>Next Goal scorer</w:t>
      </w:r>
    </w:p>
    <w:p w:rsidR="006B284F" w:rsidRDefault="00A94F47" w:rsidP="00D62AA4">
      <w:pPr>
        <w:rPr>
          <w:lang w:eastAsia="en-GB"/>
        </w:rPr>
      </w:pPr>
      <w:r w:rsidRPr="00A94F47">
        <w:rPr>
          <w:lang w:eastAsia="en-GB"/>
        </w:rPr>
        <w:t>Player home X, Player away X, none</w:t>
      </w:r>
    </w:p>
    <w:p w:rsidR="005A5256" w:rsidRDefault="005A5256" w:rsidP="005A5256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5A5256" w:rsidRDefault="006F06CE" w:rsidP="006F06CE">
      <w:pPr>
        <w:pStyle w:val="ListParagraph"/>
        <w:numPr>
          <w:ilvl w:val="0"/>
          <w:numId w:val="16"/>
        </w:numPr>
        <w:jc w:val="both"/>
        <w:rPr>
          <w:lang w:eastAsia="en-GB"/>
        </w:rPr>
      </w:pPr>
      <w:r w:rsidRPr="006F06CE">
        <w:rPr>
          <w:lang w:eastAsia="en-GB"/>
        </w:rPr>
        <w:t>All markets (e</w:t>
      </w:r>
      <w:r>
        <w:rPr>
          <w:lang w:eastAsia="en-GB"/>
        </w:rPr>
        <w:t>xcept halftime, first half mar</w:t>
      </w:r>
      <w:r w:rsidRPr="006F06CE">
        <w:rPr>
          <w:lang w:eastAsia="en-GB"/>
        </w:rPr>
        <w:t>k</w:t>
      </w:r>
      <w:r>
        <w:rPr>
          <w:lang w:eastAsia="en-GB"/>
        </w:rPr>
        <w:t>ets, overtime and penalty shoot-</w:t>
      </w:r>
      <w:r w:rsidRPr="006F06CE">
        <w:rPr>
          <w:lang w:eastAsia="en-GB"/>
        </w:rPr>
        <w:t>out</w:t>
      </w:r>
      <w:r>
        <w:rPr>
          <w:lang w:eastAsia="en-GB"/>
        </w:rPr>
        <w:t xml:space="preserve">) are considered </w:t>
      </w:r>
      <w:r w:rsidRPr="006F06CE">
        <w:rPr>
          <w:lang w:eastAsia="en-GB"/>
        </w:rPr>
        <w:t>for regular time only.</w:t>
      </w:r>
    </w:p>
    <w:p w:rsidR="006F06CE" w:rsidRDefault="006F06CE" w:rsidP="006F06CE">
      <w:pPr>
        <w:pStyle w:val="ListParagraph"/>
        <w:numPr>
          <w:ilvl w:val="0"/>
          <w:numId w:val="16"/>
        </w:numPr>
        <w:jc w:val="both"/>
        <w:rPr>
          <w:lang w:eastAsia="en-GB"/>
        </w:rPr>
      </w:pPr>
      <w:r w:rsidRPr="006F06CE">
        <w:rPr>
          <w:lang w:eastAsia="en-GB"/>
        </w:rPr>
        <w:t>If a match is interrupted and continued within 48h after initial kick-off, all open bets will be settled with the final result. Otherwise all u</w:t>
      </w:r>
      <w:r>
        <w:rPr>
          <w:lang w:eastAsia="en-GB"/>
        </w:rPr>
        <w:t>ndecided bets are consid</w:t>
      </w:r>
      <w:r w:rsidRPr="006F06CE">
        <w:rPr>
          <w:lang w:eastAsia="en-GB"/>
        </w:rPr>
        <w:t>ered void.</w:t>
      </w:r>
    </w:p>
    <w:p w:rsidR="006F06CE" w:rsidRDefault="006F06CE" w:rsidP="006F06CE">
      <w:pPr>
        <w:pStyle w:val="ListParagraph"/>
        <w:numPr>
          <w:ilvl w:val="0"/>
          <w:numId w:val="16"/>
        </w:numPr>
        <w:jc w:val="both"/>
        <w:rPr>
          <w:lang w:eastAsia="en-GB"/>
        </w:rPr>
      </w:pPr>
      <w:r>
        <w:rPr>
          <w:lang w:eastAsia="en-GB"/>
        </w:rPr>
        <w:t>Regular 90 Minutes: Markets are based on the result at the end of a scheduled 90 minutes play unless otherwise s</w:t>
      </w:r>
      <w:r w:rsidR="007C640C">
        <w:rPr>
          <w:lang w:eastAsia="en-GB"/>
        </w:rPr>
        <w:t xml:space="preserve">tated. This includes any added </w:t>
      </w:r>
      <w:r>
        <w:rPr>
          <w:lang w:eastAsia="en-GB"/>
        </w:rPr>
        <w:t>injury or stoppage time but does not include extra-time, time allocated for a penalty shootout or golden goal.</w:t>
      </w:r>
    </w:p>
    <w:p w:rsidR="003558DE" w:rsidRDefault="003558DE" w:rsidP="003558DE">
      <w:pPr>
        <w:pStyle w:val="Heading3"/>
        <w:rPr>
          <w:lang w:eastAsia="en-GB"/>
        </w:rPr>
      </w:pPr>
      <w:r>
        <w:rPr>
          <w:lang w:eastAsia="en-GB"/>
        </w:rPr>
        <w:t>BOOKING MARKETS</w:t>
      </w:r>
    </w:p>
    <w:p w:rsidR="003558DE" w:rsidRDefault="00C25827" w:rsidP="00C25827">
      <w:pPr>
        <w:pStyle w:val="ListParagraph"/>
        <w:numPr>
          <w:ilvl w:val="0"/>
          <w:numId w:val="17"/>
        </w:numPr>
        <w:rPr>
          <w:lang w:eastAsia="en-GB"/>
        </w:rPr>
      </w:pPr>
      <w:r w:rsidRPr="00C25827">
        <w:rPr>
          <w:lang w:eastAsia="en-GB"/>
        </w:rPr>
        <w:t xml:space="preserve">Yellow card counts as 1 card and red or yellow-red card as 2. The 2nd yellow for one player which leads to a yellow red card is not considered.  As </w:t>
      </w:r>
      <w:r>
        <w:rPr>
          <w:lang w:eastAsia="en-GB"/>
        </w:rPr>
        <w:t xml:space="preserve">a consequence one player cannot because more than </w:t>
      </w:r>
      <w:r w:rsidRPr="00C25827">
        <w:rPr>
          <w:lang w:eastAsia="en-GB"/>
        </w:rPr>
        <w:t>3 cards.</w:t>
      </w:r>
    </w:p>
    <w:p w:rsidR="00C25827" w:rsidRDefault="00C25827" w:rsidP="00C25827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Settlement</w:t>
      </w:r>
      <w:r w:rsidRPr="00C25827">
        <w:rPr>
          <w:lang w:eastAsia="en-GB"/>
        </w:rPr>
        <w:t xml:space="preserve"> will be made according to all available evidence of cards shown during the regular 90 minutes play.</w:t>
      </w:r>
    </w:p>
    <w:p w:rsidR="00C25827" w:rsidRDefault="00C25827" w:rsidP="00C25827">
      <w:pPr>
        <w:pStyle w:val="ListParagraph"/>
        <w:numPr>
          <w:ilvl w:val="0"/>
          <w:numId w:val="17"/>
        </w:numPr>
        <w:rPr>
          <w:lang w:eastAsia="en-GB"/>
        </w:rPr>
      </w:pPr>
      <w:r w:rsidRPr="00C25827">
        <w:rPr>
          <w:lang w:eastAsia="en-GB"/>
        </w:rPr>
        <w:t>Cards sho</w:t>
      </w:r>
      <w:r>
        <w:rPr>
          <w:lang w:eastAsia="en-GB"/>
        </w:rPr>
        <w:t>wn after the match are not con</w:t>
      </w:r>
      <w:r w:rsidRPr="00C25827">
        <w:rPr>
          <w:lang w:eastAsia="en-GB"/>
        </w:rPr>
        <w:t>sidered.</w:t>
      </w:r>
    </w:p>
    <w:p w:rsidR="003558DE" w:rsidRDefault="00C25827" w:rsidP="00C25827">
      <w:pPr>
        <w:pStyle w:val="ListParagraph"/>
        <w:numPr>
          <w:ilvl w:val="0"/>
          <w:numId w:val="17"/>
        </w:numPr>
        <w:rPr>
          <w:lang w:eastAsia="en-GB"/>
        </w:rPr>
      </w:pPr>
      <w:r w:rsidRPr="00C25827">
        <w:rPr>
          <w:lang w:eastAsia="en-GB"/>
        </w:rPr>
        <w:t>Cards for non-players (already substituted players, managers, players on bench which are not substituted in) are not considered.</w:t>
      </w:r>
    </w:p>
    <w:p w:rsidR="0006209A" w:rsidRDefault="0006209A" w:rsidP="0006209A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06209A" w:rsidRDefault="00D827AC" w:rsidP="00933A6C">
      <w:pPr>
        <w:pStyle w:val="ListParagraph"/>
        <w:numPr>
          <w:ilvl w:val="0"/>
          <w:numId w:val="18"/>
        </w:numPr>
        <w:jc w:val="both"/>
        <w:rPr>
          <w:lang w:eastAsia="en-GB"/>
        </w:rPr>
      </w:pPr>
      <w:r w:rsidRPr="00D827AC">
        <w:rPr>
          <w:lang w:eastAsia="en-GB"/>
        </w:rPr>
        <w:t xml:space="preserve">If the market remains open when the following events have </w:t>
      </w:r>
      <w:r>
        <w:rPr>
          <w:lang w:eastAsia="en-GB"/>
        </w:rPr>
        <w:t xml:space="preserve">already taken place: goals, red </w:t>
      </w:r>
      <w:r w:rsidRPr="00D827AC">
        <w:rPr>
          <w:lang w:eastAsia="en-GB"/>
        </w:rPr>
        <w:t>or y</w:t>
      </w:r>
      <w:r>
        <w:rPr>
          <w:lang w:eastAsia="en-GB"/>
        </w:rPr>
        <w:t xml:space="preserve">ellow-red cards and penalties, </w:t>
      </w:r>
      <w:r w:rsidRPr="00D827AC">
        <w:rPr>
          <w:lang w:eastAsia="en-GB"/>
        </w:rPr>
        <w:t>we reserve the right to void betting.</w:t>
      </w:r>
    </w:p>
    <w:p w:rsidR="00D827AC" w:rsidRDefault="00D827AC" w:rsidP="00933A6C">
      <w:pPr>
        <w:pStyle w:val="ListParagraph"/>
        <w:numPr>
          <w:ilvl w:val="0"/>
          <w:numId w:val="18"/>
        </w:numPr>
        <w:jc w:val="both"/>
        <w:rPr>
          <w:lang w:eastAsia="en-GB"/>
        </w:rPr>
      </w:pPr>
      <w:r w:rsidRPr="00D827AC">
        <w:rPr>
          <w:lang w:eastAsia="en-GB"/>
        </w:rPr>
        <w:t>If the</w:t>
      </w:r>
      <w:r>
        <w:rPr>
          <w:lang w:eastAsia="en-GB"/>
        </w:rPr>
        <w:t xml:space="preserve"> market was opened with a miss</w:t>
      </w:r>
      <w:r w:rsidRPr="00D827AC">
        <w:rPr>
          <w:lang w:eastAsia="en-GB"/>
        </w:rPr>
        <w:t>ing or incorrect red card, we reserve the right to void betting.</w:t>
      </w:r>
    </w:p>
    <w:p w:rsidR="00D827AC" w:rsidRDefault="00D827AC" w:rsidP="00933A6C">
      <w:pPr>
        <w:pStyle w:val="ListParagraph"/>
        <w:numPr>
          <w:ilvl w:val="0"/>
          <w:numId w:val="18"/>
        </w:numPr>
        <w:jc w:val="both"/>
        <w:rPr>
          <w:lang w:eastAsia="en-GB"/>
        </w:rPr>
      </w:pPr>
      <w:r w:rsidRPr="00D827AC">
        <w:rPr>
          <w:lang w:eastAsia="en-GB"/>
        </w:rPr>
        <w:t>If odds were offered with an i</w:t>
      </w:r>
      <w:r>
        <w:rPr>
          <w:lang w:eastAsia="en-GB"/>
        </w:rPr>
        <w:t xml:space="preserve">ncorrect match time (more than </w:t>
      </w:r>
      <w:r w:rsidRPr="00D827AC">
        <w:rPr>
          <w:lang w:eastAsia="en-GB"/>
        </w:rPr>
        <w:t>5 minutes), we reserve the right to void betting.</w:t>
      </w:r>
    </w:p>
    <w:p w:rsidR="00D827AC" w:rsidRDefault="002E25AB" w:rsidP="00933A6C">
      <w:pPr>
        <w:pStyle w:val="ListParagraph"/>
        <w:numPr>
          <w:ilvl w:val="0"/>
          <w:numId w:val="18"/>
        </w:numPr>
        <w:jc w:val="both"/>
        <w:rPr>
          <w:lang w:eastAsia="en-GB"/>
        </w:rPr>
      </w:pPr>
      <w:r w:rsidRPr="002E25AB">
        <w:rPr>
          <w:lang w:eastAsia="en-GB"/>
        </w:rPr>
        <w:t xml:space="preserve">If a wrong score is entered, all markets will be cancelled for the time when the incorrect </w:t>
      </w:r>
      <w:r>
        <w:rPr>
          <w:lang w:eastAsia="en-GB"/>
        </w:rPr>
        <w:t>s</w:t>
      </w:r>
      <w:r w:rsidRPr="002E25AB">
        <w:rPr>
          <w:lang w:eastAsia="en-GB"/>
        </w:rPr>
        <w:t>core was displayed.</w:t>
      </w:r>
    </w:p>
    <w:p w:rsidR="002E25AB" w:rsidRDefault="00E03EB7" w:rsidP="00933A6C">
      <w:pPr>
        <w:pStyle w:val="ListParagraph"/>
        <w:numPr>
          <w:ilvl w:val="0"/>
          <w:numId w:val="18"/>
        </w:numPr>
        <w:jc w:val="both"/>
        <w:rPr>
          <w:lang w:eastAsia="en-GB"/>
        </w:rPr>
      </w:pPr>
      <w:r w:rsidRPr="00E03EB7">
        <w:rPr>
          <w:lang w:eastAsia="en-GB"/>
        </w:rPr>
        <w:t>If a match is interrupted or postponed and is not continued within 48h after initial kick-off date betting  will be void.</w:t>
      </w:r>
    </w:p>
    <w:p w:rsidR="00E03EB7" w:rsidRDefault="00615928" w:rsidP="00933A6C">
      <w:pPr>
        <w:pStyle w:val="ListParagraph"/>
        <w:numPr>
          <w:ilvl w:val="0"/>
          <w:numId w:val="18"/>
        </w:numPr>
        <w:jc w:val="both"/>
        <w:rPr>
          <w:lang w:eastAsia="en-GB"/>
        </w:rPr>
      </w:pPr>
      <w:r w:rsidRPr="00615928">
        <w:rPr>
          <w:lang w:eastAsia="en-GB"/>
        </w:rPr>
        <w:t xml:space="preserve">If the team names or category are dis- played incorrectly, we reserve the right to void </w:t>
      </w:r>
      <w:r w:rsidRPr="00615928">
        <w:rPr>
          <w:lang w:eastAsia="en-GB"/>
        </w:rPr>
        <w:lastRenderedPageBreak/>
        <w:t>betting.</w:t>
      </w:r>
    </w:p>
    <w:p w:rsidR="00646953" w:rsidRDefault="00646953" w:rsidP="00646953">
      <w:pPr>
        <w:pStyle w:val="Heading3"/>
        <w:rPr>
          <w:lang w:eastAsia="en-GB"/>
        </w:rPr>
      </w:pPr>
      <w:r>
        <w:rPr>
          <w:lang w:eastAsia="en-GB"/>
        </w:rPr>
        <w:t>BOOKING POINTS MARKETS</w:t>
      </w:r>
    </w:p>
    <w:p w:rsidR="00646953" w:rsidRDefault="00FE0D89" w:rsidP="00B454B4">
      <w:pPr>
        <w:pStyle w:val="ListParagraph"/>
        <w:numPr>
          <w:ilvl w:val="0"/>
          <w:numId w:val="19"/>
        </w:numPr>
        <w:jc w:val="both"/>
        <w:rPr>
          <w:lang w:eastAsia="en-GB"/>
        </w:rPr>
      </w:pPr>
      <w:r w:rsidRPr="00FE0D89">
        <w:rPr>
          <w:lang w:eastAsia="en-GB"/>
        </w:rPr>
        <w:t>Yellow card counts as 10 points and red or yellow red card</w:t>
      </w:r>
      <w:r>
        <w:rPr>
          <w:lang w:eastAsia="en-GB"/>
        </w:rPr>
        <w:t xml:space="preserve">s as 25. The 2nd yellow for one </w:t>
      </w:r>
      <w:r w:rsidRPr="00FE0D89">
        <w:rPr>
          <w:lang w:eastAsia="en-GB"/>
        </w:rPr>
        <w:t>player which leads to a yellow red card is not considere</w:t>
      </w:r>
      <w:r>
        <w:rPr>
          <w:lang w:eastAsia="en-GB"/>
        </w:rPr>
        <w:t xml:space="preserve">d.  As a consequence one player cannot cause more than </w:t>
      </w:r>
      <w:r w:rsidRPr="00FE0D89">
        <w:rPr>
          <w:lang w:eastAsia="en-GB"/>
        </w:rPr>
        <w:t>35 booking points.</w:t>
      </w:r>
    </w:p>
    <w:p w:rsidR="00FE0D89" w:rsidRDefault="0087169E" w:rsidP="00B454B4">
      <w:pPr>
        <w:pStyle w:val="ListParagraph"/>
        <w:numPr>
          <w:ilvl w:val="0"/>
          <w:numId w:val="19"/>
        </w:numPr>
        <w:jc w:val="both"/>
        <w:rPr>
          <w:lang w:eastAsia="en-GB"/>
        </w:rPr>
      </w:pPr>
      <w:r>
        <w:rPr>
          <w:lang w:eastAsia="en-GB"/>
        </w:rPr>
        <w:t xml:space="preserve">Settlement </w:t>
      </w:r>
      <w:r w:rsidRPr="0087169E">
        <w:rPr>
          <w:lang w:eastAsia="en-GB"/>
        </w:rPr>
        <w:t>will be made according to all availab</w:t>
      </w:r>
      <w:r w:rsidR="00E665C2">
        <w:rPr>
          <w:lang w:eastAsia="en-GB"/>
        </w:rPr>
        <w:t>le evidence for cards shown dur</w:t>
      </w:r>
      <w:r w:rsidRPr="0087169E">
        <w:rPr>
          <w:lang w:eastAsia="en-GB"/>
        </w:rPr>
        <w:t>ing the regular 90 minutes play.</w:t>
      </w:r>
    </w:p>
    <w:p w:rsidR="0087169E" w:rsidRDefault="00E665C2" w:rsidP="00B454B4">
      <w:pPr>
        <w:pStyle w:val="ListParagraph"/>
        <w:numPr>
          <w:ilvl w:val="0"/>
          <w:numId w:val="19"/>
        </w:numPr>
        <w:jc w:val="both"/>
        <w:rPr>
          <w:lang w:eastAsia="en-GB"/>
        </w:rPr>
      </w:pPr>
      <w:r w:rsidRPr="00E665C2">
        <w:rPr>
          <w:lang w:eastAsia="en-GB"/>
        </w:rPr>
        <w:t>Cards shown after the match are not considered.</w:t>
      </w:r>
    </w:p>
    <w:p w:rsidR="00E665C2" w:rsidRPr="00646953" w:rsidRDefault="00617721" w:rsidP="00B454B4">
      <w:pPr>
        <w:pStyle w:val="ListParagraph"/>
        <w:numPr>
          <w:ilvl w:val="0"/>
          <w:numId w:val="19"/>
        </w:numPr>
        <w:jc w:val="both"/>
        <w:rPr>
          <w:lang w:eastAsia="en-GB"/>
        </w:rPr>
      </w:pPr>
      <w:r w:rsidRPr="00617721">
        <w:rPr>
          <w:lang w:eastAsia="en-GB"/>
        </w:rPr>
        <w:t xml:space="preserve">Cards for </w:t>
      </w:r>
      <w:r>
        <w:rPr>
          <w:lang w:eastAsia="en-GB"/>
        </w:rPr>
        <w:t>non-players (already substitut</w:t>
      </w:r>
      <w:r w:rsidRPr="00617721">
        <w:rPr>
          <w:lang w:eastAsia="en-GB"/>
        </w:rPr>
        <w:t>ed players, managers, players on bench which are not substituted in) are not considered.</w:t>
      </w:r>
    </w:p>
    <w:p w:rsidR="00841A13" w:rsidRDefault="00841A13" w:rsidP="00841A13">
      <w:pPr>
        <w:pStyle w:val="Heading3"/>
        <w:rPr>
          <w:lang w:eastAsia="en-GB"/>
        </w:rPr>
      </w:pPr>
      <w:r>
        <w:rPr>
          <w:lang w:eastAsia="en-GB"/>
        </w:rPr>
        <w:t>CORNER MARKETS</w:t>
      </w:r>
    </w:p>
    <w:p w:rsidR="00841A13" w:rsidRDefault="0001671D" w:rsidP="00B454B4">
      <w:pPr>
        <w:pStyle w:val="ListParagraph"/>
        <w:numPr>
          <w:ilvl w:val="0"/>
          <w:numId w:val="20"/>
        </w:numPr>
        <w:jc w:val="both"/>
        <w:rPr>
          <w:lang w:eastAsia="en-GB"/>
        </w:rPr>
      </w:pPr>
      <w:r w:rsidRPr="0001671D">
        <w:rPr>
          <w:lang w:eastAsia="en-GB"/>
        </w:rPr>
        <w:t>Corners awarded but not taken are not considered.</w:t>
      </w:r>
    </w:p>
    <w:p w:rsidR="005E7C0F" w:rsidRDefault="005E7C0F" w:rsidP="005E7C0F">
      <w:pPr>
        <w:pStyle w:val="Heading3"/>
        <w:rPr>
          <w:lang w:eastAsia="en-GB"/>
        </w:rPr>
      </w:pPr>
      <w:r>
        <w:rPr>
          <w:lang w:eastAsia="en-GB"/>
        </w:rPr>
        <w:t>NEXT GOALSCORER</w:t>
      </w:r>
    </w:p>
    <w:p w:rsidR="005E7C0F" w:rsidRDefault="00C75884" w:rsidP="00B454B4">
      <w:pPr>
        <w:pStyle w:val="ListParagraph"/>
        <w:numPr>
          <w:ilvl w:val="0"/>
          <w:numId w:val="20"/>
        </w:numPr>
        <w:jc w:val="both"/>
        <w:rPr>
          <w:lang w:eastAsia="en-GB"/>
        </w:rPr>
      </w:pPr>
      <w:r w:rsidRPr="00C75884">
        <w:rPr>
          <w:lang w:eastAsia="en-GB"/>
        </w:rPr>
        <w:t>Ow</w:t>
      </w:r>
      <w:r>
        <w:rPr>
          <w:lang w:eastAsia="en-GB"/>
        </w:rPr>
        <w:t xml:space="preserve">n goals will not be considered </w:t>
      </w:r>
      <w:r w:rsidRPr="00C75884">
        <w:rPr>
          <w:lang w:eastAsia="en-GB"/>
        </w:rPr>
        <w:t xml:space="preserve">for Next </w:t>
      </w:r>
      <w:r>
        <w:rPr>
          <w:lang w:eastAsia="en-GB"/>
        </w:rPr>
        <w:t>G</w:t>
      </w:r>
      <w:r w:rsidRPr="00C75884">
        <w:rPr>
          <w:lang w:eastAsia="en-GB"/>
        </w:rPr>
        <w:t>oal scorer settlement purposes  and are ignored</w:t>
      </w:r>
      <w:r>
        <w:rPr>
          <w:lang w:eastAsia="en-GB"/>
        </w:rPr>
        <w:t>.</w:t>
      </w:r>
    </w:p>
    <w:p w:rsidR="00C75884" w:rsidRDefault="00C75884" w:rsidP="00B454B4">
      <w:pPr>
        <w:pStyle w:val="ListParagraph"/>
        <w:numPr>
          <w:ilvl w:val="0"/>
          <w:numId w:val="20"/>
        </w:numPr>
        <w:jc w:val="both"/>
        <w:rPr>
          <w:lang w:eastAsia="en-GB"/>
        </w:rPr>
      </w:pPr>
      <w:r w:rsidRPr="00C75884">
        <w:rPr>
          <w:lang w:eastAsia="en-GB"/>
        </w:rPr>
        <w:t>All players who took part in the match since kick o</w:t>
      </w:r>
      <w:r>
        <w:rPr>
          <w:lang w:eastAsia="en-GB"/>
        </w:rPr>
        <w:t>ff or previous goal are consid</w:t>
      </w:r>
      <w:r w:rsidRPr="00C75884">
        <w:rPr>
          <w:lang w:eastAsia="en-GB"/>
        </w:rPr>
        <w:t>ered as runners</w:t>
      </w:r>
      <w:r>
        <w:rPr>
          <w:lang w:eastAsia="en-GB"/>
        </w:rPr>
        <w:t>.</w:t>
      </w:r>
    </w:p>
    <w:p w:rsidR="00C75884" w:rsidRDefault="00C75884" w:rsidP="00B454B4">
      <w:pPr>
        <w:pStyle w:val="ListParagraph"/>
        <w:numPr>
          <w:ilvl w:val="0"/>
          <w:numId w:val="20"/>
        </w:numPr>
        <w:jc w:val="both"/>
        <w:rPr>
          <w:lang w:eastAsia="en-GB"/>
        </w:rPr>
      </w:pPr>
      <w:r w:rsidRPr="00C75884">
        <w:rPr>
          <w:lang w:eastAsia="en-GB"/>
        </w:rPr>
        <w:t xml:space="preserve">All players who are currently taking part are listed. If for any reason a not listed player scores </w:t>
      </w:r>
      <w:r>
        <w:rPr>
          <w:lang w:eastAsia="en-GB"/>
        </w:rPr>
        <w:t>a goal all bets on listed play</w:t>
      </w:r>
      <w:r w:rsidRPr="00C75884">
        <w:rPr>
          <w:lang w:eastAsia="en-GB"/>
        </w:rPr>
        <w:t>ers stand</w:t>
      </w:r>
      <w:r>
        <w:rPr>
          <w:lang w:eastAsia="en-GB"/>
        </w:rPr>
        <w:t>.</w:t>
      </w:r>
    </w:p>
    <w:p w:rsidR="00C75884" w:rsidRPr="005E7C0F" w:rsidRDefault="00C75884" w:rsidP="00B454B4">
      <w:pPr>
        <w:pStyle w:val="ListParagraph"/>
        <w:numPr>
          <w:ilvl w:val="0"/>
          <w:numId w:val="20"/>
        </w:numPr>
        <w:jc w:val="both"/>
        <w:rPr>
          <w:lang w:eastAsia="en-GB"/>
        </w:rPr>
      </w:pPr>
      <w:r w:rsidRPr="00C75884">
        <w:rPr>
          <w:lang w:eastAsia="en-GB"/>
        </w:rPr>
        <w:t>Market will be settled based on TV insert and statis</w:t>
      </w:r>
      <w:r>
        <w:rPr>
          <w:lang w:eastAsia="en-GB"/>
        </w:rPr>
        <w:t>tics provided by Press Associa</w:t>
      </w:r>
      <w:r w:rsidRPr="00C75884">
        <w:rPr>
          <w:lang w:eastAsia="en-GB"/>
        </w:rPr>
        <w:t>tion unless ther</w:t>
      </w:r>
      <w:r>
        <w:rPr>
          <w:lang w:eastAsia="en-GB"/>
        </w:rPr>
        <w:t xml:space="preserve">e is clear evidence that these </w:t>
      </w:r>
      <w:r w:rsidRPr="00C75884">
        <w:rPr>
          <w:lang w:eastAsia="en-GB"/>
        </w:rPr>
        <w:t>statistics are not correct.</w:t>
      </w:r>
    </w:p>
    <w:p w:rsidR="000C588D" w:rsidRDefault="000C588D" w:rsidP="000C588D">
      <w:pPr>
        <w:pStyle w:val="Heading3"/>
        <w:rPr>
          <w:lang w:eastAsia="en-GB"/>
        </w:rPr>
      </w:pPr>
      <w:r>
        <w:rPr>
          <w:lang w:eastAsia="en-GB"/>
        </w:rPr>
        <w:t>ANYTIME GOALSCORER</w:t>
      </w:r>
    </w:p>
    <w:p w:rsidR="000C588D" w:rsidRDefault="00F91785" w:rsidP="00872BEB">
      <w:pPr>
        <w:pStyle w:val="ListParagraph"/>
        <w:numPr>
          <w:ilvl w:val="0"/>
          <w:numId w:val="21"/>
        </w:numPr>
        <w:jc w:val="both"/>
        <w:rPr>
          <w:lang w:eastAsia="en-GB"/>
        </w:rPr>
      </w:pPr>
      <w:r w:rsidRPr="00F91785">
        <w:rPr>
          <w:lang w:eastAsia="en-GB"/>
        </w:rPr>
        <w:t>Own goals will</w:t>
      </w:r>
      <w:r>
        <w:rPr>
          <w:lang w:eastAsia="en-GB"/>
        </w:rPr>
        <w:t xml:space="preserve"> not be considered for Any</w:t>
      </w:r>
      <w:r w:rsidRPr="00F91785">
        <w:rPr>
          <w:lang w:eastAsia="en-GB"/>
        </w:rPr>
        <w:t>time Goal</w:t>
      </w:r>
      <w:r>
        <w:rPr>
          <w:lang w:eastAsia="en-GB"/>
        </w:rPr>
        <w:t xml:space="preserve"> scorer settlement purposes </w:t>
      </w:r>
      <w:r w:rsidRPr="00F91785">
        <w:rPr>
          <w:lang w:eastAsia="en-GB"/>
        </w:rPr>
        <w:t>and are ignored</w:t>
      </w:r>
      <w:r>
        <w:rPr>
          <w:lang w:eastAsia="en-GB"/>
        </w:rPr>
        <w:t>.</w:t>
      </w:r>
    </w:p>
    <w:p w:rsidR="00F91785" w:rsidRDefault="00BF3037" w:rsidP="00872BEB">
      <w:pPr>
        <w:pStyle w:val="ListParagraph"/>
        <w:numPr>
          <w:ilvl w:val="0"/>
          <w:numId w:val="21"/>
        </w:numPr>
        <w:jc w:val="both"/>
        <w:rPr>
          <w:lang w:eastAsia="en-GB"/>
        </w:rPr>
      </w:pPr>
      <w:r w:rsidRPr="00BF3037">
        <w:rPr>
          <w:lang w:eastAsia="en-GB"/>
        </w:rPr>
        <w:t>All players who took pa</w:t>
      </w:r>
      <w:r>
        <w:rPr>
          <w:lang w:eastAsia="en-GB"/>
        </w:rPr>
        <w:t xml:space="preserve">rt in the match are considered </w:t>
      </w:r>
      <w:r w:rsidRPr="00BF3037">
        <w:rPr>
          <w:lang w:eastAsia="en-GB"/>
        </w:rPr>
        <w:t>as runners.  If for any reason a not listed player scores a goal all bets on listed players stand</w:t>
      </w:r>
      <w:r>
        <w:rPr>
          <w:lang w:eastAsia="en-GB"/>
        </w:rPr>
        <w:t>.</w:t>
      </w:r>
    </w:p>
    <w:p w:rsidR="00BF3037" w:rsidRDefault="00C6141F" w:rsidP="00872BEB">
      <w:pPr>
        <w:pStyle w:val="ListParagraph"/>
        <w:numPr>
          <w:ilvl w:val="0"/>
          <w:numId w:val="21"/>
        </w:numPr>
        <w:jc w:val="both"/>
        <w:rPr>
          <w:lang w:eastAsia="en-GB"/>
        </w:rPr>
      </w:pPr>
      <w:r>
        <w:rPr>
          <w:lang w:eastAsia="en-GB"/>
        </w:rPr>
        <w:t>In case of a match hasn’t finished within 48h after initial kick off all bets are considered void even on players who already scored.</w:t>
      </w:r>
    </w:p>
    <w:p w:rsidR="00C6141F" w:rsidRPr="000C588D" w:rsidRDefault="00B5775F" w:rsidP="00872BEB">
      <w:pPr>
        <w:pStyle w:val="ListParagraph"/>
        <w:numPr>
          <w:ilvl w:val="0"/>
          <w:numId w:val="21"/>
        </w:numPr>
        <w:jc w:val="both"/>
        <w:rPr>
          <w:lang w:eastAsia="en-GB"/>
        </w:rPr>
      </w:pPr>
      <w:r w:rsidRPr="00B5775F">
        <w:rPr>
          <w:lang w:eastAsia="en-GB"/>
        </w:rPr>
        <w:t>Market will be settled based on TV insert and statis</w:t>
      </w:r>
      <w:r>
        <w:rPr>
          <w:lang w:eastAsia="en-GB"/>
        </w:rPr>
        <w:t>tics provided by Press Associa</w:t>
      </w:r>
      <w:r w:rsidRPr="00B5775F">
        <w:rPr>
          <w:lang w:eastAsia="en-GB"/>
        </w:rPr>
        <w:t>tion unless ther</w:t>
      </w:r>
      <w:r>
        <w:rPr>
          <w:lang w:eastAsia="en-GB"/>
        </w:rPr>
        <w:t xml:space="preserve">e is clear evidence that these </w:t>
      </w:r>
      <w:r w:rsidRPr="00B5775F">
        <w:rPr>
          <w:lang w:eastAsia="en-GB"/>
        </w:rPr>
        <w:t>statistics are not correct.</w:t>
      </w:r>
    </w:p>
    <w:p w:rsidR="00F87A1E" w:rsidRPr="006569F6" w:rsidRDefault="00F87A1E" w:rsidP="00F87A1E">
      <w:pPr>
        <w:pStyle w:val="Heading2"/>
        <w:rPr>
          <w:lang w:val="en-US" w:eastAsia="en-GB"/>
        </w:rPr>
      </w:pPr>
      <w:r>
        <w:rPr>
          <w:lang w:val="en-US" w:eastAsia="en-GB"/>
        </w:rPr>
        <w:t>TENNIS</w:t>
      </w:r>
    </w:p>
    <w:p w:rsidR="00596DFB" w:rsidRDefault="00596DFB" w:rsidP="00596DFB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3C03AE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1. </w:t>
      </w:r>
      <w:r w:rsidR="00277C67" w:rsidRPr="00277C67">
        <w:rPr>
          <w:b/>
          <w:lang w:eastAsia="en-GB"/>
        </w:rPr>
        <w:t>2way</w:t>
      </w:r>
    </w:p>
    <w:p w:rsidR="00CD062D" w:rsidRPr="00B46239" w:rsidRDefault="00B46239" w:rsidP="003C03AE">
      <w:pPr>
        <w:rPr>
          <w:lang w:eastAsia="en-GB"/>
        </w:rPr>
      </w:pPr>
      <w:r w:rsidRPr="00B46239">
        <w:rPr>
          <w:lang w:eastAsia="en-GB"/>
        </w:rPr>
        <w:t>Player1; Player2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2. </w:t>
      </w:r>
      <w:r w:rsidR="00277C67" w:rsidRPr="00277C67">
        <w:rPr>
          <w:b/>
          <w:lang w:eastAsia="en-GB"/>
        </w:rPr>
        <w:t>Which player will win the set?</w:t>
      </w:r>
    </w:p>
    <w:p w:rsidR="00CD062D" w:rsidRPr="00B46239" w:rsidRDefault="003C0C10" w:rsidP="003C03AE">
      <w:pPr>
        <w:rPr>
          <w:lang w:eastAsia="en-GB"/>
        </w:rPr>
      </w:pPr>
      <w:r w:rsidRPr="003C0C10">
        <w:rPr>
          <w:lang w:eastAsia="en-GB"/>
        </w:rPr>
        <w:t>Player1; Player2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3. </w:t>
      </w:r>
      <w:r w:rsidR="00277C67" w:rsidRPr="00277C67">
        <w:rPr>
          <w:b/>
          <w:lang w:eastAsia="en-GB"/>
        </w:rPr>
        <w:t>Which player will win games x and y of set n?</w:t>
      </w:r>
    </w:p>
    <w:p w:rsidR="00CD062D" w:rsidRDefault="003C0C10" w:rsidP="003C03AE">
      <w:pPr>
        <w:rPr>
          <w:lang w:eastAsia="en-GB"/>
        </w:rPr>
      </w:pPr>
      <w:r w:rsidRPr="003C0C10">
        <w:rPr>
          <w:lang w:eastAsia="en-GB"/>
        </w:rPr>
        <w:t>a. Always for the next 2 games (e.g. which player will win game 3 and 4 of set 2?)</w:t>
      </w:r>
    </w:p>
    <w:p w:rsidR="00E71E1F" w:rsidRPr="00B46239" w:rsidRDefault="00E71E1F" w:rsidP="003C03AE">
      <w:pPr>
        <w:rPr>
          <w:lang w:eastAsia="en-GB"/>
        </w:rPr>
      </w:pPr>
      <w:r w:rsidRPr="00E71E1F">
        <w:rPr>
          <w:lang w:eastAsia="en-GB"/>
        </w:rPr>
        <w:t>b. Will be offered only before the first of the 2 games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4. </w:t>
      </w:r>
      <w:r w:rsidR="00277C67" w:rsidRPr="00277C67">
        <w:rPr>
          <w:b/>
          <w:lang w:eastAsia="en-GB"/>
        </w:rPr>
        <w:t>Final Result (in sets – best of 3)</w:t>
      </w:r>
    </w:p>
    <w:p w:rsidR="00CD062D" w:rsidRPr="00B46239" w:rsidRDefault="00A07A51" w:rsidP="003C03AE">
      <w:pPr>
        <w:rPr>
          <w:lang w:eastAsia="en-GB"/>
        </w:rPr>
      </w:pPr>
      <w:r w:rsidRPr="00A07A51">
        <w:rPr>
          <w:lang w:eastAsia="en-GB"/>
        </w:rPr>
        <w:t>2:0, 2:1, 1:2 and 0:2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5. </w:t>
      </w:r>
      <w:r w:rsidR="00277C67" w:rsidRPr="00277C67">
        <w:rPr>
          <w:b/>
          <w:lang w:eastAsia="en-GB"/>
        </w:rPr>
        <w:t>Final Result (in sets – best of 5)</w:t>
      </w:r>
    </w:p>
    <w:p w:rsidR="00CD062D" w:rsidRPr="00B46239" w:rsidRDefault="00A07A51" w:rsidP="003C03AE">
      <w:pPr>
        <w:rPr>
          <w:lang w:eastAsia="en-GB"/>
        </w:rPr>
      </w:pPr>
      <w:r w:rsidRPr="00A07A51">
        <w:rPr>
          <w:lang w:eastAsia="en-GB"/>
        </w:rPr>
        <w:t>3:0, 3:1, 3:2, 2:3, 1:3 and 0:3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6. </w:t>
      </w:r>
      <w:r w:rsidR="00277C67" w:rsidRPr="00277C67">
        <w:rPr>
          <w:b/>
          <w:lang w:eastAsia="en-GB"/>
        </w:rPr>
        <w:t>Number of sets (best of 3)</w:t>
      </w:r>
    </w:p>
    <w:p w:rsidR="00CD062D" w:rsidRPr="00B46239" w:rsidRDefault="00A07A51" w:rsidP="003C03AE">
      <w:pPr>
        <w:rPr>
          <w:lang w:eastAsia="en-GB"/>
        </w:rPr>
      </w:pPr>
      <w:r w:rsidRPr="00A07A51">
        <w:rPr>
          <w:lang w:eastAsia="en-GB"/>
        </w:rPr>
        <w:lastRenderedPageBreak/>
        <w:t>2 or 3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7. </w:t>
      </w:r>
      <w:r w:rsidR="00277C67" w:rsidRPr="00277C67">
        <w:rPr>
          <w:b/>
          <w:lang w:eastAsia="en-GB"/>
        </w:rPr>
        <w:t>Number of sets (best of 5)</w:t>
      </w:r>
    </w:p>
    <w:p w:rsidR="00CD062D" w:rsidRPr="00A07A51" w:rsidRDefault="00A07A51" w:rsidP="003C03AE">
      <w:pPr>
        <w:rPr>
          <w:lang w:eastAsia="en-GB"/>
        </w:rPr>
      </w:pPr>
      <w:r w:rsidRPr="00A07A51">
        <w:rPr>
          <w:lang w:eastAsia="en-GB"/>
        </w:rPr>
        <w:t>3, 4 or 5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8. </w:t>
      </w:r>
      <w:r w:rsidR="00277C67" w:rsidRPr="00277C67">
        <w:rPr>
          <w:b/>
          <w:lang w:eastAsia="en-GB"/>
        </w:rPr>
        <w:t>1st Set – Who wins game X?</w:t>
      </w:r>
    </w:p>
    <w:p w:rsidR="00CF3C13" w:rsidRDefault="00CF3C13" w:rsidP="00CF3C13">
      <w:pPr>
        <w:rPr>
          <w:lang w:eastAsia="en-GB"/>
        </w:rPr>
      </w:pPr>
      <w:r>
        <w:rPr>
          <w:lang w:eastAsia="en-GB"/>
        </w:rPr>
        <w:t>a. Next game winner (e.g. which player will win game 3 of set 1?)</w:t>
      </w:r>
    </w:p>
    <w:p w:rsidR="00CD062D" w:rsidRPr="00A07A51" w:rsidRDefault="00CF3C13" w:rsidP="00CF3C13">
      <w:pPr>
        <w:rPr>
          <w:lang w:eastAsia="en-GB"/>
        </w:rPr>
      </w:pPr>
      <w:r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9. </w:t>
      </w:r>
      <w:r w:rsidR="00277C67" w:rsidRPr="00277C67">
        <w:rPr>
          <w:b/>
          <w:lang w:eastAsia="en-GB"/>
        </w:rPr>
        <w:t>2nd Set – Who wins game X?</w:t>
      </w:r>
    </w:p>
    <w:p w:rsidR="0017333C" w:rsidRDefault="0017333C" w:rsidP="0017333C">
      <w:pPr>
        <w:rPr>
          <w:lang w:eastAsia="en-GB"/>
        </w:rPr>
      </w:pPr>
      <w:r>
        <w:rPr>
          <w:lang w:eastAsia="en-GB"/>
        </w:rPr>
        <w:t>a. Next game winner (e.g. which player will win game 3 of set 2?)</w:t>
      </w:r>
    </w:p>
    <w:p w:rsidR="00CD062D" w:rsidRPr="00A07A51" w:rsidRDefault="0017333C" w:rsidP="0017333C">
      <w:pPr>
        <w:rPr>
          <w:lang w:eastAsia="en-GB"/>
        </w:rPr>
      </w:pPr>
      <w:r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10. </w:t>
      </w:r>
      <w:r w:rsidR="00277C67" w:rsidRPr="00277C67">
        <w:rPr>
          <w:b/>
          <w:lang w:eastAsia="en-GB"/>
        </w:rPr>
        <w:t>3rd Set – Who wins game X?</w:t>
      </w:r>
    </w:p>
    <w:p w:rsidR="00CD47A7" w:rsidRDefault="00CD47A7" w:rsidP="00CD47A7">
      <w:pPr>
        <w:rPr>
          <w:lang w:eastAsia="en-GB"/>
        </w:rPr>
      </w:pPr>
      <w:r>
        <w:rPr>
          <w:lang w:eastAsia="en-GB"/>
        </w:rPr>
        <w:t>a. Next game winner (e.g. which player will win game 3 of set 3?)</w:t>
      </w:r>
    </w:p>
    <w:p w:rsidR="00CD062D" w:rsidRPr="00A07A51" w:rsidRDefault="00CD47A7" w:rsidP="00CD47A7">
      <w:pPr>
        <w:rPr>
          <w:lang w:eastAsia="en-GB"/>
        </w:rPr>
      </w:pPr>
      <w:r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11. </w:t>
      </w:r>
      <w:r w:rsidR="00277C67" w:rsidRPr="00277C67">
        <w:rPr>
          <w:b/>
          <w:lang w:eastAsia="en-GB"/>
        </w:rPr>
        <w:t>4th Set – Who wins game X?</w:t>
      </w:r>
    </w:p>
    <w:p w:rsidR="005C1AFE" w:rsidRDefault="005C1AFE" w:rsidP="005C1AFE">
      <w:pPr>
        <w:rPr>
          <w:lang w:eastAsia="en-GB"/>
        </w:rPr>
      </w:pPr>
      <w:r>
        <w:rPr>
          <w:lang w:eastAsia="en-GB"/>
        </w:rPr>
        <w:t>a. Next game winner (e.g. which player will win game 3 of set 4?)</w:t>
      </w:r>
    </w:p>
    <w:p w:rsidR="00CD062D" w:rsidRPr="00A07A51" w:rsidRDefault="005C1AFE" w:rsidP="005C1AFE">
      <w:pPr>
        <w:rPr>
          <w:lang w:eastAsia="en-GB"/>
        </w:rPr>
      </w:pPr>
      <w:r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12. </w:t>
      </w:r>
      <w:r w:rsidR="00277C67" w:rsidRPr="00277C67">
        <w:rPr>
          <w:b/>
          <w:lang w:eastAsia="en-GB"/>
        </w:rPr>
        <w:t>5th Set – Who wins game X?</w:t>
      </w:r>
    </w:p>
    <w:p w:rsidR="007664D2" w:rsidRDefault="007664D2" w:rsidP="007664D2">
      <w:pPr>
        <w:rPr>
          <w:lang w:eastAsia="en-GB"/>
        </w:rPr>
      </w:pPr>
      <w:r>
        <w:rPr>
          <w:lang w:eastAsia="en-GB"/>
        </w:rPr>
        <w:t>a. Next game winner (e.g. which player will win game 3 of set 5?</w:t>
      </w:r>
    </w:p>
    <w:p w:rsidR="00CD062D" w:rsidRPr="00A07A51" w:rsidRDefault="007664D2" w:rsidP="007664D2">
      <w:pPr>
        <w:rPr>
          <w:lang w:eastAsia="en-GB"/>
        </w:rPr>
      </w:pPr>
      <w:r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13. </w:t>
      </w:r>
      <w:r w:rsidR="00277C67" w:rsidRPr="00277C67">
        <w:rPr>
          <w:b/>
          <w:lang w:eastAsia="en-GB"/>
        </w:rPr>
        <w:t>Total number of games</w:t>
      </w:r>
    </w:p>
    <w:p w:rsidR="008819BD" w:rsidRDefault="008819BD" w:rsidP="008819BD">
      <w:pPr>
        <w:rPr>
          <w:lang w:eastAsia="en-GB"/>
        </w:rPr>
      </w:pPr>
      <w:r>
        <w:rPr>
          <w:lang w:eastAsia="en-GB"/>
        </w:rPr>
        <w:t>a. Total games markets *.5 (e.g. under/over 22.5)</w:t>
      </w:r>
    </w:p>
    <w:p w:rsidR="00CD062D" w:rsidRPr="00A07A51" w:rsidRDefault="008819BD" w:rsidP="008819BD">
      <w:pPr>
        <w:rPr>
          <w:lang w:eastAsia="en-GB"/>
        </w:rPr>
      </w:pPr>
      <w:r>
        <w:rPr>
          <w:lang w:eastAsia="en-GB"/>
        </w:rPr>
        <w:t>b. Only for best of 3 matches so far (will be extended for best of 5 ASAP)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14. </w:t>
      </w:r>
      <w:r w:rsidR="00277C67" w:rsidRPr="00277C67">
        <w:rPr>
          <w:b/>
          <w:lang w:eastAsia="en-GB"/>
        </w:rPr>
        <w:t>1st Set – Total</w:t>
      </w:r>
    </w:p>
    <w:p w:rsidR="00CD062D" w:rsidRPr="00A07A51" w:rsidRDefault="008B28DE" w:rsidP="003C03AE">
      <w:pPr>
        <w:rPr>
          <w:lang w:eastAsia="en-GB"/>
        </w:rPr>
      </w:pPr>
      <w:r w:rsidRPr="008B28DE">
        <w:rPr>
          <w:lang w:eastAsia="en-GB"/>
        </w:rPr>
        <w:t>Total games markets for set 1 *.5 (e.g. under/over 9.5)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15. </w:t>
      </w:r>
      <w:r w:rsidR="00277C67" w:rsidRPr="00277C67">
        <w:rPr>
          <w:b/>
          <w:lang w:eastAsia="en-GB"/>
        </w:rPr>
        <w:t>2nd Set – Total</w:t>
      </w:r>
    </w:p>
    <w:p w:rsidR="00CD062D" w:rsidRPr="00A07A51" w:rsidRDefault="008B28DE" w:rsidP="003C03AE">
      <w:pPr>
        <w:rPr>
          <w:lang w:eastAsia="en-GB"/>
        </w:rPr>
      </w:pPr>
      <w:r w:rsidRPr="008B28DE">
        <w:rPr>
          <w:lang w:eastAsia="en-GB"/>
        </w:rPr>
        <w:t>Total games markets for set 2 *.5 (e.g. under/over 9.5)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16. </w:t>
      </w:r>
      <w:r w:rsidR="00277C67" w:rsidRPr="00277C67">
        <w:rPr>
          <w:b/>
          <w:lang w:eastAsia="en-GB"/>
        </w:rPr>
        <w:t>3rd Set – Total</w:t>
      </w:r>
    </w:p>
    <w:p w:rsidR="00CD062D" w:rsidRPr="00A07A51" w:rsidRDefault="008B28DE" w:rsidP="003C03AE">
      <w:pPr>
        <w:rPr>
          <w:lang w:eastAsia="en-GB"/>
        </w:rPr>
      </w:pPr>
      <w:r w:rsidRPr="008B28DE">
        <w:rPr>
          <w:lang w:eastAsia="en-GB"/>
        </w:rPr>
        <w:t>Total games markets for set 3 *.5 (e.g. under/over 9.5)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17. </w:t>
      </w:r>
      <w:r w:rsidR="00277C67" w:rsidRPr="00277C67">
        <w:rPr>
          <w:b/>
          <w:lang w:eastAsia="en-GB"/>
        </w:rPr>
        <w:t>4th Set – Total</w:t>
      </w:r>
    </w:p>
    <w:p w:rsidR="00CD062D" w:rsidRPr="00A07A51" w:rsidRDefault="008B28DE" w:rsidP="003C03AE">
      <w:pPr>
        <w:rPr>
          <w:lang w:eastAsia="en-GB"/>
        </w:rPr>
      </w:pPr>
      <w:r w:rsidRPr="008B28DE">
        <w:rPr>
          <w:lang w:eastAsia="en-GB"/>
        </w:rPr>
        <w:t>Total games markets for set 4 *.5 (e.g. under/over 9.5)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18. </w:t>
      </w:r>
      <w:r w:rsidR="00277C67" w:rsidRPr="00277C67">
        <w:rPr>
          <w:b/>
          <w:lang w:eastAsia="en-GB"/>
        </w:rPr>
        <w:t>5th Set – Total</w:t>
      </w:r>
    </w:p>
    <w:p w:rsidR="00CD062D" w:rsidRPr="00A07A51" w:rsidRDefault="008B28DE" w:rsidP="003C03AE">
      <w:pPr>
        <w:rPr>
          <w:lang w:eastAsia="en-GB"/>
        </w:rPr>
      </w:pPr>
      <w:r w:rsidRPr="008B28DE">
        <w:rPr>
          <w:lang w:eastAsia="en-GB"/>
        </w:rPr>
        <w:t>Total games markets for set 5 *.5 (e.g. under/over 9.5)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19. </w:t>
      </w:r>
      <w:r w:rsidR="00277C67" w:rsidRPr="00277C67">
        <w:rPr>
          <w:b/>
          <w:lang w:eastAsia="en-GB"/>
        </w:rPr>
        <w:t>Odd/Even number of games</w:t>
      </w:r>
    </w:p>
    <w:p w:rsidR="003766F1" w:rsidRDefault="003766F1" w:rsidP="003766F1">
      <w:pPr>
        <w:rPr>
          <w:lang w:eastAsia="en-GB"/>
        </w:rPr>
      </w:pPr>
      <w:r>
        <w:rPr>
          <w:lang w:eastAsia="en-GB"/>
        </w:rPr>
        <w:t>a. Games for the whole match are considered</w:t>
      </w:r>
    </w:p>
    <w:p w:rsidR="00CD062D" w:rsidRPr="00A07A51" w:rsidRDefault="003766F1" w:rsidP="003766F1">
      <w:pPr>
        <w:rPr>
          <w:lang w:eastAsia="en-GB"/>
        </w:rPr>
      </w:pPr>
      <w:r>
        <w:rPr>
          <w:lang w:eastAsia="en-GB"/>
        </w:rPr>
        <w:t>b. Only for best of 3 matches so far (will be extended for best of 5 ASAP)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20. </w:t>
      </w:r>
      <w:r w:rsidR="00277C67" w:rsidRPr="00277C67">
        <w:rPr>
          <w:b/>
          <w:lang w:eastAsia="en-GB"/>
        </w:rPr>
        <w:t>Odd/Even number of games in set n</w:t>
      </w:r>
    </w:p>
    <w:p w:rsidR="00CD062D" w:rsidRPr="00A07A51" w:rsidRDefault="00C36E6D" w:rsidP="003C03AE">
      <w:pPr>
        <w:rPr>
          <w:lang w:eastAsia="en-GB"/>
        </w:rPr>
      </w:pPr>
      <w:r w:rsidRPr="00C36E6D">
        <w:rPr>
          <w:lang w:eastAsia="en-GB"/>
        </w:rPr>
        <w:t>Only games of set n (current set) are considered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21. </w:t>
      </w:r>
      <w:r w:rsidR="00277C67" w:rsidRPr="00277C67">
        <w:rPr>
          <w:b/>
          <w:lang w:eastAsia="en-GB"/>
        </w:rPr>
        <w:t>1st Set – Score of game X</w:t>
      </w:r>
    </w:p>
    <w:p w:rsidR="00CD062D" w:rsidRDefault="00C36E6D" w:rsidP="003C03AE">
      <w:pPr>
        <w:rPr>
          <w:lang w:eastAsia="en-GB"/>
        </w:rPr>
      </w:pPr>
      <w:r w:rsidRPr="00C36E6D">
        <w:rPr>
          <w:lang w:eastAsia="en-GB"/>
        </w:rPr>
        <w:t>a. Player 1 to 0, Player 1 to 15, Player 1 to 30, Player 1 to 40, Player 2 to 0, Player 2 to 15, Player 2 to 30 or Player 2 to 40)</w:t>
      </w:r>
    </w:p>
    <w:p w:rsidR="00C36E6D" w:rsidRPr="00A07A51" w:rsidRDefault="00C36E6D" w:rsidP="003C03AE">
      <w:pPr>
        <w:rPr>
          <w:lang w:eastAsia="en-GB"/>
        </w:rPr>
      </w:pPr>
      <w:r w:rsidRPr="00C36E6D"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22. </w:t>
      </w:r>
      <w:r w:rsidR="00277C67" w:rsidRPr="00277C67">
        <w:rPr>
          <w:b/>
          <w:lang w:eastAsia="en-GB"/>
        </w:rPr>
        <w:t>2nd Set – Score of game X</w:t>
      </w:r>
    </w:p>
    <w:p w:rsidR="00CD062D" w:rsidRDefault="00C36E6D" w:rsidP="003C03AE">
      <w:pPr>
        <w:rPr>
          <w:lang w:eastAsia="en-GB"/>
        </w:rPr>
      </w:pPr>
      <w:r w:rsidRPr="00C36E6D">
        <w:rPr>
          <w:lang w:eastAsia="en-GB"/>
        </w:rPr>
        <w:t>a. Player 1 to 0, Player 1 to 15, Player 1 to 30, Player 1 to 40, Player 2 to 0, Player 2 to 15, Player 2 to 30 or Player 2 to 40)</w:t>
      </w:r>
    </w:p>
    <w:p w:rsidR="00C36E6D" w:rsidRPr="00A07A51" w:rsidRDefault="00C36E6D" w:rsidP="003C03AE">
      <w:pPr>
        <w:rPr>
          <w:lang w:eastAsia="en-GB"/>
        </w:rPr>
      </w:pPr>
      <w:r w:rsidRPr="00C36E6D"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23. </w:t>
      </w:r>
      <w:r w:rsidR="00277C67" w:rsidRPr="00277C67">
        <w:rPr>
          <w:b/>
          <w:lang w:eastAsia="en-GB"/>
        </w:rPr>
        <w:t>3rd Set – Score of game X</w:t>
      </w:r>
    </w:p>
    <w:p w:rsidR="00CD062D" w:rsidRDefault="00D247E2" w:rsidP="003C03AE">
      <w:pPr>
        <w:rPr>
          <w:lang w:eastAsia="en-GB"/>
        </w:rPr>
      </w:pPr>
      <w:r w:rsidRPr="00D247E2">
        <w:rPr>
          <w:lang w:eastAsia="en-GB"/>
        </w:rPr>
        <w:t>a. Player 1 to 0, Player 1 to 15, Player 1 to 30, Player 1 to 40, Player 2 to 0, Player 2 to 15, Player 2 to 30 or Player 2 to 40)</w:t>
      </w:r>
    </w:p>
    <w:p w:rsidR="00D247E2" w:rsidRPr="00A07A51" w:rsidRDefault="00D247E2" w:rsidP="003C03AE">
      <w:pPr>
        <w:rPr>
          <w:lang w:eastAsia="en-GB"/>
        </w:rPr>
      </w:pPr>
      <w:r w:rsidRPr="00D247E2"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lastRenderedPageBreak/>
        <w:t xml:space="preserve">24. </w:t>
      </w:r>
      <w:r w:rsidR="00277C67" w:rsidRPr="00277C67">
        <w:rPr>
          <w:b/>
          <w:lang w:eastAsia="en-GB"/>
        </w:rPr>
        <w:t>4th Set – Score of game X</w:t>
      </w:r>
    </w:p>
    <w:p w:rsidR="00CD062D" w:rsidRDefault="0093429F" w:rsidP="003C03AE">
      <w:pPr>
        <w:rPr>
          <w:lang w:eastAsia="en-GB"/>
        </w:rPr>
      </w:pPr>
      <w:r w:rsidRPr="0093429F">
        <w:rPr>
          <w:lang w:eastAsia="en-GB"/>
        </w:rPr>
        <w:t>a. Player 1 to 0, Player 1 to 15, Player 1 to 30, Player 1 to 40, Player 2 to 0, Player 2 to 15, Player 2 to 30 or Player 2 to 40)</w:t>
      </w:r>
    </w:p>
    <w:p w:rsidR="0093429F" w:rsidRPr="00A07A51" w:rsidRDefault="0093429F" w:rsidP="003C03AE">
      <w:pPr>
        <w:rPr>
          <w:lang w:eastAsia="en-GB"/>
        </w:rPr>
      </w:pPr>
      <w:r w:rsidRPr="0093429F"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25. </w:t>
      </w:r>
      <w:r w:rsidR="00277C67" w:rsidRPr="00277C67">
        <w:rPr>
          <w:b/>
          <w:lang w:eastAsia="en-GB"/>
        </w:rPr>
        <w:t>5th Set – Score of game X</w:t>
      </w:r>
    </w:p>
    <w:p w:rsidR="00CD062D" w:rsidRDefault="0093429F" w:rsidP="003C03AE">
      <w:pPr>
        <w:rPr>
          <w:lang w:eastAsia="en-GB"/>
        </w:rPr>
      </w:pPr>
      <w:r w:rsidRPr="0093429F">
        <w:rPr>
          <w:lang w:eastAsia="en-GB"/>
        </w:rPr>
        <w:t>a. Player 1 to 0, Player 1 to 15, Player 1 to 30, Player 1 to 40, Player 2 to 0, Player 2 to 15, Player 2 to 30 or Player 2 to 40)</w:t>
      </w:r>
    </w:p>
    <w:p w:rsidR="0093429F" w:rsidRPr="00A07A51" w:rsidRDefault="0093429F" w:rsidP="003C03AE">
      <w:pPr>
        <w:rPr>
          <w:lang w:eastAsia="en-GB"/>
        </w:rPr>
      </w:pPr>
      <w:r w:rsidRPr="0093429F"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26. </w:t>
      </w:r>
      <w:r w:rsidR="00277C67" w:rsidRPr="00277C67">
        <w:rPr>
          <w:b/>
          <w:lang w:eastAsia="en-GB"/>
        </w:rPr>
        <w:t>1st Set – Score of game X or break</w:t>
      </w:r>
    </w:p>
    <w:p w:rsidR="00CD062D" w:rsidRDefault="0093429F" w:rsidP="003C03AE">
      <w:pPr>
        <w:rPr>
          <w:lang w:eastAsia="en-GB"/>
        </w:rPr>
      </w:pPr>
      <w:r w:rsidRPr="0093429F">
        <w:rPr>
          <w:lang w:eastAsia="en-GB"/>
        </w:rPr>
        <w:t>a. Server to 0, Server to 15, Server to 30, Server to 40 or Break</w:t>
      </w:r>
    </w:p>
    <w:p w:rsidR="0093429F" w:rsidRPr="00A07A51" w:rsidRDefault="0093429F" w:rsidP="003C03AE">
      <w:pPr>
        <w:rPr>
          <w:lang w:eastAsia="en-GB"/>
        </w:rPr>
      </w:pPr>
      <w:r w:rsidRPr="0093429F"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27. </w:t>
      </w:r>
      <w:r w:rsidR="00277C67" w:rsidRPr="00277C67">
        <w:rPr>
          <w:b/>
          <w:lang w:eastAsia="en-GB"/>
        </w:rPr>
        <w:t>2nd Set – Score of game X or break</w:t>
      </w:r>
    </w:p>
    <w:p w:rsidR="00CD062D" w:rsidRDefault="0093429F" w:rsidP="003C03AE">
      <w:pPr>
        <w:rPr>
          <w:lang w:eastAsia="en-GB"/>
        </w:rPr>
      </w:pPr>
      <w:r w:rsidRPr="0093429F">
        <w:rPr>
          <w:lang w:eastAsia="en-GB"/>
        </w:rPr>
        <w:t>a. Server to 0, Server to 15, Server to 30, Server to 40 or Break</w:t>
      </w:r>
    </w:p>
    <w:p w:rsidR="0093429F" w:rsidRPr="00A07A51" w:rsidRDefault="0093429F" w:rsidP="003C03AE">
      <w:pPr>
        <w:rPr>
          <w:lang w:eastAsia="en-GB"/>
        </w:rPr>
      </w:pPr>
      <w:r w:rsidRPr="0093429F"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28. </w:t>
      </w:r>
      <w:r w:rsidR="00277C67" w:rsidRPr="00277C67">
        <w:rPr>
          <w:b/>
          <w:lang w:eastAsia="en-GB"/>
        </w:rPr>
        <w:t>3rd Set – Score of game X or break</w:t>
      </w:r>
    </w:p>
    <w:p w:rsidR="00CD062D" w:rsidRDefault="0093429F" w:rsidP="003C03AE">
      <w:pPr>
        <w:rPr>
          <w:lang w:eastAsia="en-GB"/>
        </w:rPr>
      </w:pPr>
      <w:r w:rsidRPr="0093429F">
        <w:rPr>
          <w:lang w:eastAsia="en-GB"/>
        </w:rPr>
        <w:t>a. Server to 0, Server to 15, Server to 30, Server to 40 or Break</w:t>
      </w:r>
    </w:p>
    <w:p w:rsidR="0093429F" w:rsidRPr="00A07A51" w:rsidRDefault="0093429F" w:rsidP="003C03AE">
      <w:pPr>
        <w:rPr>
          <w:lang w:eastAsia="en-GB"/>
        </w:rPr>
      </w:pPr>
      <w:r w:rsidRPr="0093429F">
        <w:rPr>
          <w:lang w:eastAsia="en-GB"/>
        </w:rPr>
        <w:t>b. Will be offered only before the game is started</w:t>
      </w:r>
    </w:p>
    <w:p w:rsidR="00483038" w:rsidRDefault="00483038" w:rsidP="003C03AE">
      <w:pPr>
        <w:rPr>
          <w:b/>
          <w:lang w:eastAsia="en-GB"/>
        </w:rPr>
      </w:pPr>
      <w:r>
        <w:rPr>
          <w:b/>
          <w:lang w:eastAsia="en-GB"/>
        </w:rPr>
        <w:t xml:space="preserve">29. </w:t>
      </w:r>
      <w:r w:rsidR="00277C67" w:rsidRPr="00277C67">
        <w:rPr>
          <w:b/>
          <w:lang w:eastAsia="en-GB"/>
        </w:rPr>
        <w:t>4th Set – Score of game X or break</w:t>
      </w:r>
    </w:p>
    <w:p w:rsidR="00CD062D" w:rsidRDefault="0093429F" w:rsidP="003C03AE">
      <w:pPr>
        <w:rPr>
          <w:lang w:eastAsia="en-GB"/>
        </w:rPr>
      </w:pPr>
      <w:r w:rsidRPr="0093429F">
        <w:rPr>
          <w:lang w:eastAsia="en-GB"/>
        </w:rPr>
        <w:t>a. Server to 0, Server to 15, Server to 30, Server to 40 or Break</w:t>
      </w:r>
    </w:p>
    <w:p w:rsidR="0093429F" w:rsidRPr="00A07A51" w:rsidRDefault="0093429F" w:rsidP="003C03AE">
      <w:pPr>
        <w:rPr>
          <w:lang w:eastAsia="en-GB"/>
        </w:rPr>
      </w:pPr>
      <w:r w:rsidRPr="0093429F">
        <w:rPr>
          <w:lang w:eastAsia="en-GB"/>
        </w:rPr>
        <w:t>b. Will be offered only before the game is started</w:t>
      </w:r>
    </w:p>
    <w:p w:rsidR="0093429F" w:rsidRDefault="00483038" w:rsidP="003C03AE">
      <w:pPr>
        <w:rPr>
          <w:b/>
          <w:lang w:eastAsia="en-GB"/>
        </w:rPr>
      </w:pPr>
      <w:r>
        <w:rPr>
          <w:b/>
          <w:lang w:eastAsia="en-GB"/>
        </w:rPr>
        <w:t>30.</w:t>
      </w:r>
      <w:r w:rsidR="00277C67">
        <w:rPr>
          <w:b/>
          <w:lang w:eastAsia="en-GB"/>
        </w:rPr>
        <w:t xml:space="preserve"> </w:t>
      </w:r>
      <w:r w:rsidR="00277C67" w:rsidRPr="00277C67">
        <w:rPr>
          <w:b/>
          <w:lang w:eastAsia="en-GB"/>
        </w:rPr>
        <w:t>5th Set – Score of game X or break</w:t>
      </w:r>
    </w:p>
    <w:p w:rsidR="00CD062D" w:rsidRDefault="0093429F" w:rsidP="003C03AE">
      <w:pPr>
        <w:rPr>
          <w:lang w:eastAsia="en-GB"/>
        </w:rPr>
      </w:pPr>
      <w:r w:rsidRPr="0093429F">
        <w:rPr>
          <w:lang w:eastAsia="en-GB"/>
        </w:rPr>
        <w:t>a. Server to 0, Server to 15, Server to 30, Server to 40 or Break</w:t>
      </w:r>
    </w:p>
    <w:p w:rsidR="005A5256" w:rsidRDefault="0093429F" w:rsidP="00661131">
      <w:pPr>
        <w:rPr>
          <w:lang w:eastAsia="en-GB"/>
        </w:rPr>
      </w:pPr>
      <w:r w:rsidRPr="0093429F">
        <w:rPr>
          <w:lang w:eastAsia="en-GB"/>
        </w:rPr>
        <w:t>b. Will be offered only before the game is started</w:t>
      </w:r>
    </w:p>
    <w:p w:rsidR="00F828D6" w:rsidRDefault="00F828D6" w:rsidP="00F828D6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F828D6" w:rsidRDefault="00F828D6" w:rsidP="009670F1">
      <w:pPr>
        <w:jc w:val="both"/>
        <w:rPr>
          <w:lang w:eastAsia="en-GB"/>
        </w:rPr>
      </w:pPr>
      <w:r>
        <w:rPr>
          <w:lang w:eastAsia="en-GB"/>
        </w:rPr>
        <w:t>• In case of a retirement and walk over of any player all undecided bets are considered void.</w:t>
      </w:r>
    </w:p>
    <w:p w:rsidR="00F828D6" w:rsidRDefault="00F828D6" w:rsidP="009670F1">
      <w:pPr>
        <w:jc w:val="both"/>
        <w:rPr>
          <w:lang w:eastAsia="en-GB"/>
        </w:rPr>
      </w:pPr>
      <w:r>
        <w:rPr>
          <w:lang w:eastAsia="en-GB"/>
        </w:rPr>
        <w:t>• In case of any delay (rain, darkness…) all markets remain unsettled and the trading will be continued as soon as the match continues.</w:t>
      </w:r>
    </w:p>
    <w:p w:rsidR="00F828D6" w:rsidRDefault="00F828D6" w:rsidP="009670F1">
      <w:pPr>
        <w:jc w:val="both"/>
        <w:rPr>
          <w:lang w:eastAsia="en-GB"/>
        </w:rPr>
      </w:pPr>
      <w:r>
        <w:rPr>
          <w:lang w:eastAsia="en-GB"/>
        </w:rPr>
        <w:t>• In case of penalty point(s) are awarded by the umpire, all bets on that game will stand.</w:t>
      </w:r>
    </w:p>
    <w:p w:rsidR="00661131" w:rsidRDefault="00F828D6" w:rsidP="009670F1">
      <w:pPr>
        <w:jc w:val="both"/>
        <w:rPr>
          <w:lang w:eastAsia="en-GB"/>
        </w:rPr>
      </w:pPr>
      <w:r>
        <w:rPr>
          <w:lang w:eastAsia="en-GB"/>
        </w:rPr>
        <w:t>• In case of a match is finished before certain points/games were finished, all affected point/game related markets are considered void.</w:t>
      </w:r>
    </w:p>
    <w:p w:rsidR="004D3FC0" w:rsidRDefault="004D3FC0" w:rsidP="004D3FC0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4D3FC0" w:rsidRDefault="004D3FC0" w:rsidP="009670F1">
      <w:pPr>
        <w:jc w:val="both"/>
        <w:rPr>
          <w:lang w:eastAsia="en-GB"/>
        </w:rPr>
      </w:pPr>
      <w:r>
        <w:rPr>
          <w:lang w:eastAsia="en-GB"/>
        </w:rPr>
        <w:t>• If markets remain open with an incorrect score which has a significant impact on the prices, we reserve the right to void betting.</w:t>
      </w:r>
    </w:p>
    <w:p w:rsidR="004D3FC0" w:rsidRDefault="004D3FC0" w:rsidP="009670F1">
      <w:pPr>
        <w:jc w:val="both"/>
        <w:rPr>
          <w:lang w:eastAsia="en-GB"/>
        </w:rPr>
      </w:pPr>
      <w:r>
        <w:rPr>
          <w:lang w:eastAsia="en-GB"/>
        </w:rPr>
        <w:t>• If the players/teams are displayed incorrectly, we reserve the right to void betting.</w:t>
      </w:r>
    </w:p>
    <w:p w:rsidR="004D3FC0" w:rsidRDefault="004D3FC0" w:rsidP="009670F1">
      <w:pPr>
        <w:jc w:val="both"/>
        <w:rPr>
          <w:lang w:eastAsia="en-GB"/>
        </w:rPr>
      </w:pPr>
      <w:r>
        <w:rPr>
          <w:lang w:eastAsia="en-GB"/>
        </w:rPr>
        <w:t>• If a player retires all undecided markets are considered void.</w:t>
      </w:r>
    </w:p>
    <w:p w:rsidR="004D3FC0" w:rsidRDefault="004D3FC0" w:rsidP="009670F1">
      <w:pPr>
        <w:jc w:val="both"/>
        <w:rPr>
          <w:lang w:eastAsia="en-GB"/>
        </w:rPr>
      </w:pPr>
      <w:r>
        <w:rPr>
          <w:lang w:eastAsia="en-GB"/>
        </w:rPr>
        <w:t>• If a match is decided by a Match tie-break then it will be considered to be the 3rd set</w:t>
      </w:r>
    </w:p>
    <w:p w:rsidR="004D3FC0" w:rsidRDefault="004D3FC0" w:rsidP="009670F1">
      <w:pPr>
        <w:jc w:val="both"/>
        <w:rPr>
          <w:lang w:eastAsia="en-GB"/>
        </w:rPr>
      </w:pPr>
      <w:r>
        <w:rPr>
          <w:lang w:eastAsia="en-GB"/>
        </w:rPr>
        <w:t>• Every tie-break or Match tie-break counts as 1 game</w:t>
      </w:r>
      <w:r w:rsidR="00FC1DB4">
        <w:rPr>
          <w:lang w:eastAsia="en-GB"/>
        </w:rPr>
        <w:t>.</w:t>
      </w:r>
    </w:p>
    <w:p w:rsidR="00FC1DB4" w:rsidRDefault="004A5075" w:rsidP="00FC1DB4">
      <w:pPr>
        <w:pStyle w:val="Heading2"/>
        <w:rPr>
          <w:lang w:val="en-US" w:eastAsia="en-GB"/>
        </w:rPr>
      </w:pPr>
      <w:r>
        <w:rPr>
          <w:lang w:val="en-US" w:eastAsia="en-GB"/>
        </w:rPr>
        <w:t>BASKETBALL</w:t>
      </w:r>
    </w:p>
    <w:p w:rsidR="00B141AB" w:rsidRDefault="00B141AB" w:rsidP="00B141AB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1. 3way</w:t>
      </w:r>
    </w:p>
    <w:p w:rsidR="000F7AC2" w:rsidRPr="000F7AC2" w:rsidRDefault="00377625" w:rsidP="00E45727">
      <w:pPr>
        <w:rPr>
          <w:lang w:eastAsia="en-GB"/>
        </w:rPr>
      </w:pPr>
      <w:r w:rsidRPr="00377625">
        <w:rPr>
          <w:lang w:eastAsia="en-GB"/>
        </w:rPr>
        <w:t>Home; Draw; Away</w:t>
      </w:r>
    </w:p>
    <w:p w:rsidR="00E45727" w:rsidRP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2. Total</w:t>
      </w:r>
    </w:p>
    <w:p w:rsidR="000F7AC2" w:rsidRPr="000F7AC2" w:rsidRDefault="00377625" w:rsidP="00E45727">
      <w:pPr>
        <w:rPr>
          <w:lang w:eastAsia="en-GB"/>
        </w:rPr>
      </w:pPr>
      <w:r w:rsidRPr="00377625">
        <w:rPr>
          <w:lang w:eastAsia="en-GB"/>
        </w:rPr>
        <w:t>Only points during regular time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3. 2way (Including OT)</w:t>
      </w:r>
    </w:p>
    <w:p w:rsidR="000F7AC2" w:rsidRPr="000F7AC2" w:rsidRDefault="00377625" w:rsidP="00E45727">
      <w:pPr>
        <w:rPr>
          <w:lang w:eastAsia="en-GB"/>
        </w:rPr>
      </w:pPr>
      <w:r w:rsidRPr="00377625">
        <w:rPr>
          <w:lang w:eastAsia="en-GB"/>
        </w:rPr>
        <w:t>Home; Away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lastRenderedPageBreak/>
        <w:t>4. Total (Including OT)</w:t>
      </w:r>
    </w:p>
    <w:p w:rsidR="000F7AC2" w:rsidRPr="000F7AC2" w:rsidRDefault="00377625" w:rsidP="00E45727">
      <w:pPr>
        <w:rPr>
          <w:lang w:eastAsia="en-GB"/>
        </w:rPr>
      </w:pPr>
      <w:r w:rsidRPr="00377625">
        <w:rPr>
          <w:lang w:eastAsia="en-GB"/>
        </w:rPr>
        <w:t>Over; Under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5. Asian Handicap (only *.5 handicaps)</w:t>
      </w:r>
    </w:p>
    <w:p w:rsidR="000F7AC2" w:rsidRPr="000F7AC2" w:rsidRDefault="00377625" w:rsidP="00E45727">
      <w:pPr>
        <w:rPr>
          <w:lang w:eastAsia="en-GB"/>
        </w:rPr>
      </w:pPr>
      <w:r w:rsidRPr="00377625">
        <w:rPr>
          <w:lang w:eastAsia="en-GB"/>
        </w:rPr>
        <w:t>Handicap markets *.5 (e.g. -2.5/+2.5, 0.5/-0.5 …)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6. Asian Handicap (Including OT) (only *.5 handicaps)</w:t>
      </w:r>
    </w:p>
    <w:p w:rsidR="000F7AC2" w:rsidRPr="000F7AC2" w:rsidRDefault="00377625" w:rsidP="00E45727">
      <w:pPr>
        <w:rPr>
          <w:lang w:eastAsia="en-GB"/>
        </w:rPr>
      </w:pPr>
      <w:r w:rsidRPr="00377625">
        <w:rPr>
          <w:lang w:eastAsia="en-GB"/>
        </w:rPr>
        <w:t>Home; Away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7. Odd/Even (Including OT)</w:t>
      </w:r>
    </w:p>
    <w:p w:rsidR="000F7AC2" w:rsidRPr="000F7AC2" w:rsidRDefault="00377625" w:rsidP="00E45727">
      <w:pPr>
        <w:rPr>
          <w:lang w:eastAsia="en-GB"/>
        </w:rPr>
      </w:pPr>
      <w:r w:rsidRPr="00377625">
        <w:rPr>
          <w:lang w:eastAsia="en-GB"/>
        </w:rPr>
        <w:t>Odd; Even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8. Will there be overtime?</w:t>
      </w:r>
    </w:p>
    <w:p w:rsidR="000F7AC2" w:rsidRPr="000F7AC2" w:rsidRDefault="00377625" w:rsidP="00E45727">
      <w:pPr>
        <w:rPr>
          <w:lang w:eastAsia="en-GB"/>
        </w:rPr>
      </w:pPr>
      <w:r w:rsidRPr="00377625">
        <w:rPr>
          <w:lang w:eastAsia="en-GB"/>
        </w:rPr>
        <w:t>Yes; No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9. Who scores Xth point?</w:t>
      </w:r>
    </w:p>
    <w:p w:rsidR="00377625" w:rsidRDefault="00377625" w:rsidP="00377625">
      <w:pPr>
        <w:rPr>
          <w:lang w:eastAsia="en-GB"/>
        </w:rPr>
      </w:pPr>
      <w:r>
        <w:rPr>
          <w:lang w:eastAsia="en-GB"/>
        </w:rPr>
        <w:t>a. X in 10, 15, 20, 25 …</w:t>
      </w:r>
    </w:p>
    <w:p w:rsidR="00377625" w:rsidRDefault="00377625" w:rsidP="00377625">
      <w:pPr>
        <w:rPr>
          <w:lang w:eastAsia="en-GB"/>
        </w:rPr>
      </w:pPr>
      <w:r>
        <w:rPr>
          <w:lang w:eastAsia="en-GB"/>
        </w:rPr>
        <w:t>b. Which team will score the Xth point in the match (e.g. current score 40-28, away team scores 3 points, then away team scores the 70th point).</w:t>
      </w:r>
    </w:p>
    <w:p w:rsidR="000F7AC2" w:rsidRPr="000F7AC2" w:rsidRDefault="00377625" w:rsidP="00377625">
      <w:pPr>
        <w:rPr>
          <w:lang w:eastAsia="en-GB"/>
        </w:rPr>
      </w:pPr>
      <w:r>
        <w:rPr>
          <w:lang w:eastAsia="en-GB"/>
        </w:rPr>
        <w:t>c. If a match ends before the Xth is reached, this market is considered void (cancelled).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10. Which team wins jump ball?</w:t>
      </w:r>
    </w:p>
    <w:p w:rsidR="000F7AC2" w:rsidRPr="000F7AC2" w:rsidRDefault="001C1806" w:rsidP="00E45727">
      <w:pPr>
        <w:rPr>
          <w:lang w:eastAsia="en-GB"/>
        </w:rPr>
      </w:pPr>
      <w:r w:rsidRPr="001C1806">
        <w:rPr>
          <w:lang w:eastAsia="en-GB"/>
        </w:rPr>
        <w:t>Home; Away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11. Which team will win race to X points?</w:t>
      </w:r>
    </w:p>
    <w:p w:rsidR="00EC66F7" w:rsidRDefault="00EC66F7" w:rsidP="00EC66F7">
      <w:pPr>
        <w:rPr>
          <w:lang w:eastAsia="en-GB"/>
        </w:rPr>
      </w:pPr>
      <w:r>
        <w:rPr>
          <w:lang w:eastAsia="en-GB"/>
        </w:rPr>
        <w:t>a. X in 20, 30, 40 …</w:t>
      </w:r>
    </w:p>
    <w:p w:rsidR="00EC66F7" w:rsidRDefault="00EC66F7" w:rsidP="00EC66F7">
      <w:pPr>
        <w:rPr>
          <w:lang w:eastAsia="en-GB"/>
        </w:rPr>
      </w:pPr>
      <w:r>
        <w:rPr>
          <w:lang w:eastAsia="en-GB"/>
        </w:rPr>
        <w:t>b. Which team will exceed X points first (e.g. current score 20-19, then home team wins race to 20 points).</w:t>
      </w:r>
    </w:p>
    <w:p w:rsidR="000F7AC2" w:rsidRPr="000F7AC2" w:rsidRDefault="00EC66F7" w:rsidP="00EC66F7">
      <w:pPr>
        <w:rPr>
          <w:lang w:eastAsia="en-GB"/>
        </w:rPr>
      </w:pPr>
      <w:r>
        <w:rPr>
          <w:lang w:eastAsia="en-GB"/>
        </w:rPr>
        <w:t>c. If a match ends before any team reaches X points, this market is considered void (cancelled)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12. 1st Half – Draw No Bet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1st period and 2nd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13. 1st Half – Asian Handicap (only *.5 handicaps)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1st period and 2nd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14. 1st Half – Total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1st period and 2nd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15. 1st Half – Odd/Even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1st period and 2nd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16. 1st Period – Draw No Bet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1st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17. 1st Period – Total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1st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18. 1st Period – Asian Handicap (only *.5 handicaps)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1st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19. 1st Period – Odd/Even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1st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20. 2nd Period – Draw No Bet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2nd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21. 2nd Period – Total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2nd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22. 2nd Period – Asian Handicap (only *.5 handicaps)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2nd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23. 2nd Period – Odd/Even</w:t>
      </w:r>
    </w:p>
    <w:p w:rsidR="000F7AC2" w:rsidRPr="000F7AC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2nd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24. 3rd Period – Draw No Bet</w:t>
      </w:r>
    </w:p>
    <w:p w:rsidR="00F00F92" w:rsidRPr="00F00F9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3rd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lastRenderedPageBreak/>
        <w:t>25. 3rd Period – Total</w:t>
      </w:r>
    </w:p>
    <w:p w:rsidR="00F00F92" w:rsidRPr="00F00F9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3rd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26. 3rd Period – Asian Handicap (only *.5 handicaps)</w:t>
      </w:r>
    </w:p>
    <w:p w:rsidR="00F00F92" w:rsidRPr="00F00F9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3rd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27. 3rd Period – Odd/Even</w:t>
      </w:r>
    </w:p>
    <w:p w:rsidR="00F00F92" w:rsidRPr="00F00F92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3rd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28. 4th Period – Draw No Bet</w:t>
      </w:r>
    </w:p>
    <w:p w:rsidR="005457C6" w:rsidRPr="005457C6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4th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29. 4th Period – Total</w:t>
      </w:r>
    </w:p>
    <w:p w:rsidR="005457C6" w:rsidRPr="005457C6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4th period are considered</w:t>
      </w:r>
    </w:p>
    <w:p w:rsidR="00E45727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30. 4th Period – Asian Handicap (only *.5 handicaps)</w:t>
      </w:r>
    </w:p>
    <w:p w:rsidR="005457C6" w:rsidRPr="005457C6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4th period are considered</w:t>
      </w:r>
    </w:p>
    <w:p w:rsidR="00FC1DB4" w:rsidRDefault="00E45727" w:rsidP="00E45727">
      <w:pPr>
        <w:rPr>
          <w:b/>
          <w:lang w:eastAsia="en-GB"/>
        </w:rPr>
      </w:pPr>
      <w:r w:rsidRPr="00E45727">
        <w:rPr>
          <w:b/>
          <w:lang w:eastAsia="en-GB"/>
        </w:rPr>
        <w:t>31. 4th Period – Odd/Even</w:t>
      </w:r>
    </w:p>
    <w:p w:rsidR="00DD6ADF" w:rsidRDefault="00DD6ADF" w:rsidP="00E45727">
      <w:pPr>
        <w:rPr>
          <w:lang w:eastAsia="en-GB"/>
        </w:rPr>
      </w:pPr>
      <w:r w:rsidRPr="00DD6ADF">
        <w:rPr>
          <w:lang w:eastAsia="en-GB"/>
        </w:rPr>
        <w:t>Only points scored during 4th period are considered</w:t>
      </w:r>
    </w:p>
    <w:p w:rsidR="009A258B" w:rsidRDefault="009A258B" w:rsidP="009A258B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EE5E5C" w:rsidRDefault="00EE5E5C" w:rsidP="00EE5E5C">
      <w:pPr>
        <w:jc w:val="both"/>
        <w:rPr>
          <w:lang w:eastAsia="en-GB"/>
        </w:rPr>
      </w:pPr>
      <w:r>
        <w:rPr>
          <w:lang w:eastAsia="en-GB"/>
        </w:rPr>
        <w:t>• If a match is interrupted or postponed and is not continued within 48h after initial kick-off date betting will be void.</w:t>
      </w:r>
    </w:p>
    <w:p w:rsidR="00EE5E5C" w:rsidRDefault="00EE5E5C" w:rsidP="00EE5E5C">
      <w:pPr>
        <w:jc w:val="both"/>
        <w:rPr>
          <w:lang w:eastAsia="en-GB"/>
        </w:rPr>
      </w:pPr>
      <w:r>
        <w:rPr>
          <w:lang w:eastAsia="en-GB"/>
        </w:rPr>
        <w:t>• If odds were offered with an incorrect match time (more than 2 minutes), we reserve the right to void betting.</w:t>
      </w:r>
    </w:p>
    <w:p w:rsidR="00ED7820" w:rsidRDefault="00EE5E5C" w:rsidP="00EE5E5C">
      <w:pPr>
        <w:jc w:val="both"/>
        <w:rPr>
          <w:lang w:eastAsia="en-GB"/>
        </w:rPr>
      </w:pPr>
      <w:r>
        <w:rPr>
          <w:lang w:eastAsia="en-GB"/>
        </w:rPr>
        <w:t>• If markets remain open with an incorrect score which has a significant impact on the prices, we reserve the right to void betting.</w:t>
      </w:r>
    </w:p>
    <w:p w:rsidR="0082594A" w:rsidRPr="0082594A" w:rsidRDefault="0082594A" w:rsidP="0082594A">
      <w:pPr>
        <w:pStyle w:val="Heading2"/>
        <w:rPr>
          <w:lang w:val="en-US" w:eastAsia="en-GB"/>
        </w:rPr>
      </w:pPr>
      <w:r>
        <w:rPr>
          <w:lang w:val="en-US" w:eastAsia="en-GB"/>
        </w:rPr>
        <w:t>AMERICAN FOOTBALL</w:t>
      </w:r>
    </w:p>
    <w:p w:rsidR="007F2F51" w:rsidRDefault="007F2F51" w:rsidP="007F2F51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1. 2way (Including OT)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Home; Away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2. Total (Including OT)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3. Handicap (Including OT)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4. 3way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Home; Draw; Away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5. Draw No Bet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If match ends in a draw after regular time, all bets are considered void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6. Double chance (1X - 12 - X2)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Home or draw; home or away; draw or away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7. Winning margins (Including OT)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Positive outcomes considers home wins and negative away wins &lt;-13,-13 till -7,-6 till -1,0,1 till 6,7 till 13,&gt;13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8. Which team wins race to X points? (Incl. OT)</w:t>
      </w:r>
    </w:p>
    <w:p w:rsidR="00C422D1" w:rsidRPr="00C422D1" w:rsidRDefault="00997A49" w:rsidP="00CF13D8">
      <w:pPr>
        <w:jc w:val="both"/>
        <w:rPr>
          <w:lang w:eastAsia="en-GB"/>
        </w:rPr>
      </w:pPr>
      <w:r>
        <w:rPr>
          <w:lang w:eastAsia="en-GB"/>
        </w:rPr>
        <w:t>X in 5, 10, 15</w:t>
      </w:r>
      <w:r w:rsidRPr="00997A49">
        <w:rPr>
          <w:lang w:eastAsia="en-GB"/>
        </w:rPr>
        <w:t xml:space="preserve"> ….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9. Total home</w:t>
      </w:r>
      <w:r>
        <w:rPr>
          <w:b/>
          <w:lang w:eastAsia="en-GB"/>
        </w:rPr>
        <w:t xml:space="preserve"> </w:t>
      </w:r>
      <w:r w:rsidRPr="00CF13D8">
        <w:rPr>
          <w:b/>
          <w:lang w:eastAsia="en-GB"/>
        </w:rPr>
        <w:t>team (Including OT)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10. Total away</w:t>
      </w:r>
      <w:r>
        <w:rPr>
          <w:b/>
          <w:lang w:eastAsia="en-GB"/>
        </w:rPr>
        <w:t xml:space="preserve"> </w:t>
      </w:r>
      <w:r w:rsidRPr="00CF13D8">
        <w:rPr>
          <w:b/>
          <w:lang w:eastAsia="en-GB"/>
        </w:rPr>
        <w:t>team (Including OT)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11. Odd/Even (Including OT)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Odd; Even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lastRenderedPageBreak/>
        <w:t>12. Next points (team) (Including OT)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Home; No point; Away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13. Next points (kind) (Including OT)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Touchdown, Field goal, Safety, None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14. Will there be overtime?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Yes; No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15. Highest Scoring Half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1st, 2nd, Equals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16. Halftime/Fulltime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D/D;D/H;D/A;H/D;H/H;H/A;A/D;A/H;A/A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17. 1st Half - 3way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Home; Draw; Away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 xml:space="preserve">18. 1st Half </w:t>
      </w:r>
      <w:r w:rsidR="00C422D1">
        <w:rPr>
          <w:b/>
          <w:lang w:eastAsia="en-GB"/>
        </w:rPr>
        <w:t>–</w:t>
      </w:r>
      <w:r w:rsidRPr="00CF13D8">
        <w:rPr>
          <w:b/>
          <w:lang w:eastAsia="en-GB"/>
        </w:rPr>
        <w:t xml:space="preserve"> Handicap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 xml:space="preserve">19. 1st Half </w:t>
      </w:r>
      <w:r w:rsidR="00C422D1">
        <w:rPr>
          <w:b/>
          <w:lang w:eastAsia="en-GB"/>
        </w:rPr>
        <w:t>–</w:t>
      </w:r>
      <w:r w:rsidRPr="00CF13D8">
        <w:rPr>
          <w:b/>
          <w:lang w:eastAsia="en-GB"/>
        </w:rPr>
        <w:t xml:space="preserve"> Total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20. 1st Half - Draw No Bet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If match ends in a draw after 1st half, all bets are considered void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21. 1st Half - Total hometeam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22. 1st Half - Total awayteam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23. 1st Half - Odd/Even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Odd; Even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24. 1st Half - Next points (team)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Home; No point; Away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25. Highest Scoring Quarter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1st, 2nd, 3rd, 4th, Equals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26. 1st Quarter – 3way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Home; Draw; Away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27. 2nd Quarter – 3way</w:t>
      </w:r>
    </w:p>
    <w:p w:rsidR="00C422D1" w:rsidRPr="00C422D1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Home; Draw; Away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28. 3rd Quarter – 3way</w:t>
      </w:r>
    </w:p>
    <w:p w:rsidR="00DA4BB5" w:rsidRPr="00DA4BB5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Home; Draw; Away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29. 4th Quarter – 3way</w:t>
      </w:r>
    </w:p>
    <w:p w:rsidR="00DA4BB5" w:rsidRPr="00DA4BB5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Home; Draw; Away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30. 1st Quarter – Total</w:t>
      </w:r>
    </w:p>
    <w:p w:rsidR="00DA4BB5" w:rsidRPr="00DA4BB5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31. 2nd Quarter – Total</w:t>
      </w:r>
    </w:p>
    <w:p w:rsidR="00DA4BB5" w:rsidRPr="00DA4BB5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CF13D8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32. 3rd Quarter – Total</w:t>
      </w:r>
    </w:p>
    <w:p w:rsidR="00DA4BB5" w:rsidRPr="00DA4BB5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82594A" w:rsidRDefault="00CF13D8" w:rsidP="00CF13D8">
      <w:pPr>
        <w:jc w:val="both"/>
        <w:rPr>
          <w:b/>
          <w:lang w:eastAsia="en-GB"/>
        </w:rPr>
      </w:pPr>
      <w:r w:rsidRPr="00CF13D8">
        <w:rPr>
          <w:b/>
          <w:lang w:eastAsia="en-GB"/>
        </w:rPr>
        <w:t>33. 4th Quarter – Total</w:t>
      </w:r>
    </w:p>
    <w:p w:rsidR="00DA4BB5" w:rsidRDefault="00997A49" w:rsidP="00CF13D8">
      <w:pPr>
        <w:jc w:val="both"/>
        <w:rPr>
          <w:lang w:eastAsia="en-GB"/>
        </w:rPr>
      </w:pPr>
      <w:r w:rsidRPr="00997A49">
        <w:rPr>
          <w:lang w:eastAsia="en-GB"/>
        </w:rPr>
        <w:t>Only x.5</w:t>
      </w:r>
    </w:p>
    <w:p w:rsidR="00DB134F" w:rsidRDefault="00DB134F" w:rsidP="00DB134F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DB134F" w:rsidRDefault="002D3BB8" w:rsidP="00CF13D8">
      <w:pPr>
        <w:jc w:val="both"/>
        <w:rPr>
          <w:lang w:eastAsia="en-GB"/>
        </w:rPr>
      </w:pPr>
      <w:r w:rsidRPr="002D3BB8">
        <w:rPr>
          <w:lang w:eastAsia="en-GB"/>
        </w:rPr>
        <w:t>• In case of any delay (rain, darkness…) all markets remain unsettled and the trading will be continued as soon as the match continues.</w:t>
      </w:r>
    </w:p>
    <w:p w:rsidR="002D3BB8" w:rsidRDefault="002D3BB8" w:rsidP="00CF13D8">
      <w:pPr>
        <w:jc w:val="both"/>
        <w:rPr>
          <w:lang w:eastAsia="en-GB"/>
        </w:rPr>
      </w:pPr>
      <w:r w:rsidRPr="002D3BB8">
        <w:rPr>
          <w:lang w:eastAsia="en-GB"/>
        </w:rPr>
        <w:t>• Markets do not consider overtime unless otherwise stated.</w:t>
      </w:r>
    </w:p>
    <w:p w:rsidR="00191B43" w:rsidRDefault="00191B43" w:rsidP="00191B43">
      <w:pPr>
        <w:pStyle w:val="Heading3"/>
        <w:rPr>
          <w:lang w:eastAsia="en-GB"/>
        </w:rPr>
      </w:pPr>
      <w:r>
        <w:rPr>
          <w:lang w:eastAsia="en-GB"/>
        </w:rPr>
        <w:lastRenderedPageBreak/>
        <w:t>SETTLEMENT AND CANCELLATION RULES</w:t>
      </w:r>
    </w:p>
    <w:p w:rsidR="00191B43" w:rsidRDefault="007173EC" w:rsidP="00CF13D8">
      <w:pPr>
        <w:jc w:val="both"/>
        <w:rPr>
          <w:lang w:eastAsia="en-GB"/>
        </w:rPr>
      </w:pPr>
      <w:r w:rsidRPr="007173EC">
        <w:rPr>
          <w:lang w:eastAsia="en-GB"/>
        </w:rPr>
        <w:t>• If markets remain open with an incorrect score which has a significant impact on the prices, we reserve the right to void betting.</w:t>
      </w:r>
    </w:p>
    <w:p w:rsidR="007173EC" w:rsidRDefault="007173EC" w:rsidP="00CF13D8">
      <w:pPr>
        <w:jc w:val="both"/>
        <w:rPr>
          <w:lang w:eastAsia="en-GB"/>
        </w:rPr>
      </w:pPr>
      <w:r w:rsidRPr="007173EC">
        <w:rPr>
          <w:lang w:eastAsia="en-GB"/>
        </w:rPr>
        <w:t>• If odds were offered with an incorrect match time (more than 89 seconds), we reserve the right to void betting.</w:t>
      </w:r>
    </w:p>
    <w:p w:rsidR="007173EC" w:rsidRDefault="007173EC" w:rsidP="00CF13D8">
      <w:pPr>
        <w:jc w:val="both"/>
        <w:rPr>
          <w:lang w:eastAsia="en-GB"/>
        </w:rPr>
      </w:pPr>
      <w:r w:rsidRPr="007173EC">
        <w:rPr>
          <w:lang w:eastAsia="en-GB"/>
        </w:rPr>
        <w:t>• If a wrong score is displayed we reserve the right to void betting for this timeframe.</w:t>
      </w:r>
    </w:p>
    <w:p w:rsidR="007173EC" w:rsidRDefault="007173EC" w:rsidP="00CF13D8">
      <w:pPr>
        <w:jc w:val="both"/>
        <w:rPr>
          <w:lang w:eastAsia="en-GB"/>
        </w:rPr>
      </w:pPr>
      <w:r w:rsidRPr="007173EC">
        <w:rPr>
          <w:lang w:eastAsia="en-GB"/>
        </w:rPr>
        <w:t>• If the teams are displayed incorrectly, we reserve the right to void betting.</w:t>
      </w:r>
    </w:p>
    <w:p w:rsidR="007173EC" w:rsidRDefault="007173EC" w:rsidP="00CF13D8">
      <w:pPr>
        <w:jc w:val="both"/>
        <w:rPr>
          <w:lang w:eastAsia="en-GB"/>
        </w:rPr>
      </w:pPr>
      <w:r w:rsidRPr="007173EC">
        <w:rPr>
          <w:lang w:eastAsia="en-GB"/>
        </w:rPr>
        <w:t>• In case of abandoned or postponed matches all markets are considered void unless the match continues in the same NFL weekly schedule (Thursday - Wednesday local stadium time).</w:t>
      </w:r>
    </w:p>
    <w:p w:rsidR="00372EB8" w:rsidRDefault="00372EB8" w:rsidP="00372EB8">
      <w:pPr>
        <w:pStyle w:val="Heading2"/>
        <w:rPr>
          <w:lang w:val="en-US" w:eastAsia="en-GB"/>
        </w:rPr>
      </w:pPr>
      <w:r>
        <w:rPr>
          <w:lang w:val="en-US" w:eastAsia="en-GB"/>
        </w:rPr>
        <w:t>ICE HOCKEY</w:t>
      </w:r>
    </w:p>
    <w:p w:rsidR="00493A5D" w:rsidRDefault="00493A5D" w:rsidP="00493A5D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1. 3way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Home; Draw; Away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2. Total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Only points during regular time are considered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3. Handicap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European Handicaps (e.g</w:t>
      </w:r>
      <w:r>
        <w:rPr>
          <w:lang w:eastAsia="en-GB"/>
        </w:rPr>
        <w:t>. Handicap 0:1, Handicap 1:0</w:t>
      </w:r>
      <w:r w:rsidRPr="0045436D">
        <w:rPr>
          <w:lang w:eastAsia="en-GB"/>
        </w:rPr>
        <w:t xml:space="preserve"> …)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4. Draw No Bet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If match ends in a draw after regular time, all bets are considered void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5. Double chance (1X – 12 – X2)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Home or draw; home or away; draw or away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6. Next goal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Who scores the next goal?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7. Who wins the period?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Who wins the current period?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8. Who wins the rest of the match?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Which team will score more goals in the remaining time?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9. Goals home</w:t>
      </w:r>
      <w:r>
        <w:rPr>
          <w:b/>
          <w:lang w:eastAsia="en-GB"/>
        </w:rPr>
        <w:t xml:space="preserve"> </w:t>
      </w:r>
      <w:r w:rsidRPr="0040143D">
        <w:rPr>
          <w:b/>
          <w:lang w:eastAsia="en-GB"/>
        </w:rPr>
        <w:t>team</w:t>
      </w:r>
    </w:p>
    <w:p w:rsidR="003222FB" w:rsidRDefault="0045436D" w:rsidP="0040143D">
      <w:pPr>
        <w:rPr>
          <w:lang w:eastAsia="en-GB"/>
        </w:rPr>
      </w:pPr>
      <w:r w:rsidRPr="0045436D">
        <w:rPr>
          <w:lang w:eastAsia="en-GB"/>
        </w:rPr>
        <w:t>a. How many goals will be scored by the home</w:t>
      </w:r>
      <w:r>
        <w:rPr>
          <w:lang w:eastAsia="en-GB"/>
        </w:rPr>
        <w:t xml:space="preserve"> </w:t>
      </w:r>
      <w:r w:rsidRPr="0045436D">
        <w:rPr>
          <w:lang w:eastAsia="en-GB"/>
        </w:rPr>
        <w:t>team</w:t>
      </w:r>
    </w:p>
    <w:p w:rsidR="0045436D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b. 0, 1, 2, 3+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10. Goals away</w:t>
      </w:r>
      <w:r>
        <w:rPr>
          <w:b/>
          <w:lang w:eastAsia="en-GB"/>
        </w:rPr>
        <w:t xml:space="preserve"> </w:t>
      </w:r>
      <w:r w:rsidRPr="0040143D">
        <w:rPr>
          <w:b/>
          <w:lang w:eastAsia="en-GB"/>
        </w:rPr>
        <w:t>team</w:t>
      </w:r>
    </w:p>
    <w:p w:rsidR="003222FB" w:rsidRDefault="0045436D" w:rsidP="0040143D">
      <w:pPr>
        <w:rPr>
          <w:lang w:eastAsia="en-GB"/>
        </w:rPr>
      </w:pPr>
      <w:r w:rsidRPr="0045436D">
        <w:rPr>
          <w:lang w:eastAsia="en-GB"/>
        </w:rPr>
        <w:t>a. How many goals will be scored by the away</w:t>
      </w:r>
      <w:r>
        <w:rPr>
          <w:lang w:eastAsia="en-GB"/>
        </w:rPr>
        <w:t xml:space="preserve"> </w:t>
      </w:r>
      <w:r w:rsidRPr="0045436D">
        <w:rPr>
          <w:lang w:eastAsia="en-GB"/>
        </w:rPr>
        <w:t>team</w:t>
      </w:r>
    </w:p>
    <w:p w:rsidR="0045436D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b. 0, 1, 2, 3+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11. Total home</w:t>
      </w:r>
      <w:r>
        <w:rPr>
          <w:b/>
          <w:lang w:eastAsia="en-GB"/>
        </w:rPr>
        <w:t xml:space="preserve"> </w:t>
      </w:r>
      <w:r w:rsidRPr="0040143D">
        <w:rPr>
          <w:b/>
          <w:lang w:eastAsia="en-GB"/>
        </w:rPr>
        <w:t>team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Total number of goals for home</w:t>
      </w:r>
      <w:r>
        <w:rPr>
          <w:lang w:eastAsia="en-GB"/>
        </w:rPr>
        <w:t xml:space="preserve"> </w:t>
      </w:r>
      <w:r w:rsidRPr="0045436D">
        <w:rPr>
          <w:lang w:eastAsia="en-GB"/>
        </w:rPr>
        <w:t>team in *.5 steps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12. Total away</w:t>
      </w:r>
      <w:r>
        <w:rPr>
          <w:b/>
          <w:lang w:eastAsia="en-GB"/>
        </w:rPr>
        <w:t xml:space="preserve"> </w:t>
      </w:r>
      <w:r w:rsidRPr="0040143D">
        <w:rPr>
          <w:b/>
          <w:lang w:eastAsia="en-GB"/>
        </w:rPr>
        <w:t>team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Total number of goals for away</w:t>
      </w:r>
      <w:r>
        <w:rPr>
          <w:lang w:eastAsia="en-GB"/>
        </w:rPr>
        <w:t xml:space="preserve"> </w:t>
      </w:r>
      <w:r w:rsidRPr="0045436D">
        <w:rPr>
          <w:lang w:eastAsia="en-GB"/>
        </w:rPr>
        <w:t>team in *.5 steps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13. Odd/Even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Odd/Even number of goals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14. 1st Period – Total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Only goals during period 1 are considered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15. Who wins the rest of the 1st Period?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Only goals during period 1 are considered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16. 2nd Period – Total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Only goals during period 2 are considered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17. Who wins the rest of the 2nd Period?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lastRenderedPageBreak/>
        <w:t>Only goals during period 2 are considered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18. Next goal (OT only!)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Only goals during overtime are considered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19. Who wins the rest of the match (OT only!)?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Only goals during overtime are considered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20. Which team will win the penalty shootout?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Only goals during penalty shootout are considered</w:t>
      </w:r>
    </w:p>
    <w:p w:rsidR="0040143D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21. Which tea</w:t>
      </w:r>
      <w:r w:rsidR="00FB3B19">
        <w:rPr>
          <w:b/>
          <w:lang w:eastAsia="en-GB"/>
        </w:rPr>
        <w:t xml:space="preserve">m will win the match, including </w:t>
      </w:r>
      <w:r w:rsidRPr="0040143D">
        <w:rPr>
          <w:b/>
          <w:lang w:eastAsia="en-GB"/>
        </w:rPr>
        <w:t>overtime and penalties?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Goals during regular time, overtime and penalty shootout are considered</w:t>
      </w:r>
    </w:p>
    <w:p w:rsidR="00372EB8" w:rsidRDefault="0040143D" w:rsidP="0040143D">
      <w:pPr>
        <w:rPr>
          <w:b/>
          <w:lang w:eastAsia="en-GB"/>
        </w:rPr>
      </w:pPr>
      <w:r w:rsidRPr="0040143D">
        <w:rPr>
          <w:b/>
          <w:lang w:eastAsia="en-GB"/>
        </w:rPr>
        <w:t>22. Correct score flex</w:t>
      </w:r>
    </w:p>
    <w:p w:rsidR="003222FB" w:rsidRPr="003222FB" w:rsidRDefault="0045436D" w:rsidP="0040143D">
      <w:pPr>
        <w:rPr>
          <w:lang w:eastAsia="en-GB"/>
        </w:rPr>
      </w:pPr>
      <w:r w:rsidRPr="0045436D">
        <w:rPr>
          <w:lang w:eastAsia="en-GB"/>
        </w:rPr>
        <w:t>Only the 10 most probable outcomes will be sent as active</w:t>
      </w:r>
    </w:p>
    <w:p w:rsidR="009056CB" w:rsidRDefault="009056CB" w:rsidP="009056CB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F44327" w:rsidRDefault="00CD45D2" w:rsidP="00CF13D8">
      <w:pPr>
        <w:jc w:val="both"/>
        <w:rPr>
          <w:lang w:eastAsia="en-GB"/>
        </w:rPr>
      </w:pPr>
      <w:r w:rsidRPr="00CD45D2">
        <w:rPr>
          <w:lang w:eastAsia="en-GB"/>
        </w:rPr>
        <w:t>• All markets (except period, overtime and penalty shootout markets) are considered for regular time only unless it is mentioned in the market.</w:t>
      </w:r>
    </w:p>
    <w:p w:rsidR="00CD45D2" w:rsidRDefault="00CD45D2" w:rsidP="00CF13D8">
      <w:pPr>
        <w:jc w:val="both"/>
        <w:rPr>
          <w:lang w:eastAsia="en-GB"/>
        </w:rPr>
      </w:pPr>
      <w:r w:rsidRPr="00CD45D2">
        <w:rPr>
          <w:lang w:eastAsia="en-GB"/>
        </w:rPr>
        <w:t>• If a match is interrupted and continued within 48h after initial kick-off all open bets will be settled with the final result. Otherwise all undecided bets are considered void.</w:t>
      </w:r>
    </w:p>
    <w:p w:rsidR="00234727" w:rsidRDefault="00234727" w:rsidP="00234727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234727" w:rsidRDefault="008D1FE7" w:rsidP="00CF13D8">
      <w:pPr>
        <w:jc w:val="both"/>
        <w:rPr>
          <w:lang w:eastAsia="en-GB"/>
        </w:rPr>
      </w:pPr>
      <w:r w:rsidRPr="008D1FE7">
        <w:rPr>
          <w:lang w:eastAsia="en-GB"/>
        </w:rPr>
        <w:t>• If the market remains open when the following events have already taken place: goals and penalties, we reserve the right to void betting.</w:t>
      </w:r>
    </w:p>
    <w:p w:rsidR="008D1FE7" w:rsidRDefault="008D1FE7" w:rsidP="00CF13D8">
      <w:pPr>
        <w:jc w:val="both"/>
        <w:rPr>
          <w:lang w:eastAsia="en-GB"/>
        </w:rPr>
      </w:pPr>
      <w:r w:rsidRPr="008D1FE7">
        <w:rPr>
          <w:lang w:eastAsia="en-GB"/>
        </w:rPr>
        <w:t>• If odds were offered with an incorrect match time (more than 2 minutes), we reserve the right to void betting.</w:t>
      </w:r>
    </w:p>
    <w:p w:rsidR="008D1FE7" w:rsidRDefault="008D1FE7" w:rsidP="00CF13D8">
      <w:pPr>
        <w:jc w:val="both"/>
        <w:rPr>
          <w:lang w:eastAsia="en-GB"/>
        </w:rPr>
      </w:pPr>
      <w:r w:rsidRPr="008D1FE7">
        <w:rPr>
          <w:lang w:eastAsia="en-GB"/>
        </w:rPr>
        <w:t>• If a wrong score is entered all markets will be cancelled for the time when the incorrect score was displayed.</w:t>
      </w:r>
    </w:p>
    <w:p w:rsidR="008D1FE7" w:rsidRDefault="008D1FE7" w:rsidP="00CF13D8">
      <w:pPr>
        <w:jc w:val="both"/>
        <w:rPr>
          <w:lang w:eastAsia="en-GB"/>
        </w:rPr>
      </w:pPr>
      <w:r w:rsidRPr="008D1FE7">
        <w:rPr>
          <w:lang w:eastAsia="en-GB"/>
        </w:rPr>
        <w:t>• If a match is interrupted or postponed and is not continued within 48h after initial kick-off date betting will be void.</w:t>
      </w:r>
    </w:p>
    <w:p w:rsidR="000B279E" w:rsidRDefault="000B279E" w:rsidP="000B279E">
      <w:pPr>
        <w:pStyle w:val="Heading2"/>
        <w:rPr>
          <w:lang w:val="en-US" w:eastAsia="en-GB"/>
        </w:rPr>
      </w:pPr>
      <w:r>
        <w:rPr>
          <w:lang w:val="en-US" w:eastAsia="en-GB"/>
        </w:rPr>
        <w:t>BASEBALL</w:t>
      </w:r>
    </w:p>
    <w:p w:rsidR="00AB102F" w:rsidRDefault="00AB102F" w:rsidP="00AB102F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1. 2way (Including OT)</w:t>
      </w:r>
    </w:p>
    <w:p w:rsidR="00506FF0" w:rsidRPr="00506FF0" w:rsidRDefault="00274D00" w:rsidP="005B21E6">
      <w:pPr>
        <w:jc w:val="both"/>
        <w:rPr>
          <w:lang w:eastAsia="en-GB"/>
        </w:rPr>
      </w:pPr>
      <w:r w:rsidRPr="00274D00">
        <w:rPr>
          <w:lang w:eastAsia="en-GB"/>
        </w:rPr>
        <w:t>Home; Away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2. Asian handicap (Including OT)</w:t>
      </w:r>
    </w:p>
    <w:p w:rsidR="00506FF0" w:rsidRPr="00506FF0" w:rsidRDefault="00274D00" w:rsidP="005B21E6">
      <w:pPr>
        <w:jc w:val="both"/>
        <w:rPr>
          <w:lang w:eastAsia="en-GB"/>
        </w:rPr>
      </w:pPr>
      <w:r>
        <w:rPr>
          <w:lang w:eastAsia="en-GB"/>
        </w:rPr>
        <w:t>O</w:t>
      </w:r>
      <w:r w:rsidRPr="00274D00">
        <w:rPr>
          <w:lang w:eastAsia="en-GB"/>
        </w:rPr>
        <w:t>nly *.5 hand</w:t>
      </w:r>
      <w:r>
        <w:rPr>
          <w:lang w:eastAsia="en-GB"/>
        </w:rPr>
        <w:t>icaps (e.g. -2.5/+2.5, 0.5/-0.5</w:t>
      </w:r>
      <w:r w:rsidRPr="00274D00">
        <w:rPr>
          <w:lang w:eastAsia="en-GB"/>
        </w:rPr>
        <w:t xml:space="preserve"> …)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3. Who wins the rest of the match, including overtime?</w:t>
      </w:r>
    </w:p>
    <w:p w:rsidR="00506FF0" w:rsidRPr="00506FF0" w:rsidRDefault="00056CB1" w:rsidP="005B21E6">
      <w:pPr>
        <w:jc w:val="both"/>
        <w:rPr>
          <w:lang w:eastAsia="en-GB"/>
        </w:rPr>
      </w:pPr>
      <w:r w:rsidRPr="00056CB1">
        <w:rPr>
          <w:lang w:eastAsia="en-GB"/>
        </w:rPr>
        <w:t>Home; Draw; Away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4. Total (Including OT)</w:t>
      </w:r>
    </w:p>
    <w:p w:rsidR="00506FF0" w:rsidRPr="00506FF0" w:rsidRDefault="00056CB1" w:rsidP="005B21E6">
      <w:pPr>
        <w:jc w:val="both"/>
        <w:rPr>
          <w:lang w:eastAsia="en-GB"/>
        </w:rPr>
      </w:pPr>
      <w:r>
        <w:rPr>
          <w:lang w:eastAsia="en-GB"/>
        </w:rPr>
        <w:t>O</w:t>
      </w:r>
      <w:r w:rsidRPr="00056CB1">
        <w:rPr>
          <w:lang w:eastAsia="en-GB"/>
        </w:rPr>
        <w:t>nly *.5 totals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5. Odd/Even (Including OT)</w:t>
      </w:r>
    </w:p>
    <w:p w:rsidR="00506FF0" w:rsidRPr="00506FF0" w:rsidRDefault="000461C5" w:rsidP="005B21E6">
      <w:pPr>
        <w:jc w:val="both"/>
        <w:rPr>
          <w:lang w:eastAsia="en-GB"/>
        </w:rPr>
      </w:pPr>
      <w:r w:rsidRPr="000461C5">
        <w:rPr>
          <w:lang w:eastAsia="en-GB"/>
        </w:rPr>
        <w:t>Odd/Even number of runs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6. Winning margins (Including OT)</w:t>
      </w:r>
    </w:p>
    <w:p w:rsidR="00506FF0" w:rsidRPr="00506FF0" w:rsidRDefault="000461C5" w:rsidP="005B21E6">
      <w:pPr>
        <w:jc w:val="both"/>
        <w:rPr>
          <w:lang w:eastAsia="en-GB"/>
        </w:rPr>
      </w:pPr>
      <w:r w:rsidRPr="000461C5">
        <w:rPr>
          <w:lang w:eastAsia="en-GB"/>
        </w:rPr>
        <w:t>Predefined range of goals a team wins by &gt;=+3,+2,+1,-1,-2,&lt;=-3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7. Which team gets highest score for period</w:t>
      </w:r>
    </w:p>
    <w:p w:rsidR="00506FF0" w:rsidRDefault="000461C5" w:rsidP="005B21E6">
      <w:pPr>
        <w:jc w:val="both"/>
        <w:rPr>
          <w:lang w:eastAsia="en-GB"/>
        </w:rPr>
      </w:pPr>
      <w:r>
        <w:rPr>
          <w:lang w:eastAsia="en-GB"/>
        </w:rPr>
        <w:t xml:space="preserve">a. </w:t>
      </w:r>
      <w:r w:rsidRPr="000461C5">
        <w:rPr>
          <w:lang w:eastAsia="en-GB"/>
        </w:rPr>
        <w:t>Home; Draw; Away</w:t>
      </w:r>
    </w:p>
    <w:p w:rsidR="000461C5" w:rsidRPr="00506FF0" w:rsidRDefault="000461C5" w:rsidP="005B21E6">
      <w:pPr>
        <w:jc w:val="both"/>
        <w:rPr>
          <w:lang w:eastAsia="en-GB"/>
        </w:rPr>
      </w:pPr>
      <w:r>
        <w:rPr>
          <w:lang w:eastAsia="en-GB"/>
        </w:rPr>
        <w:t xml:space="preserve">b. </w:t>
      </w:r>
      <w:r w:rsidRPr="000461C5">
        <w:rPr>
          <w:lang w:eastAsia="en-GB"/>
        </w:rPr>
        <w:t>Which team reaches the highest score in an inning?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8. Maximum period total score</w:t>
      </w:r>
    </w:p>
    <w:p w:rsidR="00506FF0" w:rsidRDefault="009D11D3" w:rsidP="005B21E6">
      <w:pPr>
        <w:jc w:val="both"/>
        <w:rPr>
          <w:lang w:eastAsia="en-GB"/>
        </w:rPr>
      </w:pPr>
      <w:r>
        <w:rPr>
          <w:lang w:eastAsia="en-GB"/>
        </w:rPr>
        <w:t xml:space="preserve">a. </w:t>
      </w:r>
      <w:r w:rsidRPr="009D11D3">
        <w:rPr>
          <w:lang w:eastAsia="en-GB"/>
        </w:rPr>
        <w:t>0,</w:t>
      </w:r>
      <w:r>
        <w:rPr>
          <w:lang w:eastAsia="en-GB"/>
        </w:rPr>
        <w:t xml:space="preserve"> </w:t>
      </w:r>
      <w:r w:rsidRPr="009D11D3">
        <w:rPr>
          <w:lang w:eastAsia="en-GB"/>
        </w:rPr>
        <w:t>1,</w:t>
      </w:r>
      <w:r>
        <w:rPr>
          <w:lang w:eastAsia="en-GB"/>
        </w:rPr>
        <w:t xml:space="preserve"> </w:t>
      </w:r>
      <w:r w:rsidRPr="009D11D3">
        <w:rPr>
          <w:lang w:eastAsia="en-GB"/>
        </w:rPr>
        <w:t>2,</w:t>
      </w:r>
      <w:r>
        <w:rPr>
          <w:lang w:eastAsia="en-GB"/>
        </w:rPr>
        <w:t xml:space="preserve"> </w:t>
      </w:r>
      <w:r w:rsidRPr="009D11D3">
        <w:rPr>
          <w:lang w:eastAsia="en-GB"/>
        </w:rPr>
        <w:t>3,</w:t>
      </w:r>
      <w:r>
        <w:rPr>
          <w:lang w:eastAsia="en-GB"/>
        </w:rPr>
        <w:t xml:space="preserve"> </w:t>
      </w:r>
      <w:r w:rsidRPr="009D11D3">
        <w:rPr>
          <w:lang w:eastAsia="en-GB"/>
        </w:rPr>
        <w:t>4,</w:t>
      </w:r>
      <w:r>
        <w:rPr>
          <w:lang w:eastAsia="en-GB"/>
        </w:rPr>
        <w:t xml:space="preserve"> </w:t>
      </w:r>
      <w:r w:rsidRPr="009D11D3">
        <w:rPr>
          <w:lang w:eastAsia="en-GB"/>
        </w:rPr>
        <w:t>5+</w:t>
      </w:r>
    </w:p>
    <w:p w:rsidR="009D11D3" w:rsidRPr="00506FF0" w:rsidRDefault="009D11D3" w:rsidP="005B21E6">
      <w:pPr>
        <w:jc w:val="both"/>
        <w:rPr>
          <w:lang w:eastAsia="en-GB"/>
        </w:rPr>
      </w:pPr>
      <w:r>
        <w:rPr>
          <w:lang w:eastAsia="en-GB"/>
        </w:rPr>
        <w:t xml:space="preserve">b. </w:t>
      </w:r>
      <w:r w:rsidRPr="009D11D3">
        <w:rPr>
          <w:lang w:eastAsia="en-GB"/>
        </w:rPr>
        <w:t>What will be the maximum of runs within an inning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lastRenderedPageBreak/>
        <w:t>9. Who scores Xth point?</w:t>
      </w:r>
    </w:p>
    <w:p w:rsidR="00A02714" w:rsidRDefault="002F3819" w:rsidP="005B21E6">
      <w:pPr>
        <w:jc w:val="both"/>
        <w:rPr>
          <w:lang w:eastAsia="en-GB"/>
        </w:rPr>
      </w:pPr>
      <w:r>
        <w:rPr>
          <w:lang w:eastAsia="en-GB"/>
        </w:rPr>
        <w:t xml:space="preserve">a. </w:t>
      </w:r>
      <w:r w:rsidRPr="002F3819">
        <w:rPr>
          <w:lang w:eastAsia="en-GB"/>
        </w:rPr>
        <w:t>Home; None; Away</w:t>
      </w:r>
    </w:p>
    <w:p w:rsidR="002F3819" w:rsidRPr="00A02714" w:rsidRDefault="002F3819" w:rsidP="005B21E6">
      <w:pPr>
        <w:jc w:val="both"/>
        <w:rPr>
          <w:lang w:eastAsia="en-GB"/>
        </w:rPr>
      </w:pPr>
      <w:r>
        <w:rPr>
          <w:lang w:eastAsia="en-GB"/>
        </w:rPr>
        <w:t>b. X in 1, 2 …</w:t>
      </w:r>
      <w:r w:rsidRPr="002F3819">
        <w:rPr>
          <w:lang w:eastAsia="en-GB"/>
        </w:rPr>
        <w:t>; possible extra innings are considered for this market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10. Which team wins race to X points</w:t>
      </w:r>
    </w:p>
    <w:p w:rsidR="00F53373" w:rsidRPr="00F53373" w:rsidRDefault="00951921" w:rsidP="005B21E6">
      <w:pPr>
        <w:jc w:val="both"/>
        <w:rPr>
          <w:lang w:eastAsia="en-GB"/>
        </w:rPr>
      </w:pPr>
      <w:r w:rsidRPr="00951921">
        <w:rPr>
          <w:lang w:eastAsia="en-GB"/>
        </w:rPr>
        <w:t>X in 3, 5 and 7; If a set ends before the Xth point is reached</w:t>
      </w:r>
      <w:r>
        <w:rPr>
          <w:lang w:eastAsia="en-GB"/>
        </w:rPr>
        <w:t xml:space="preserve"> </w:t>
      </w:r>
      <w:r w:rsidRPr="00951921">
        <w:rPr>
          <w:lang w:eastAsia="en-GB"/>
        </w:rPr>
        <w:t>(incl. extra innings), this market is considered void (cancelled)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11. Will there be an 18th half-inning (baseball)?</w:t>
      </w:r>
    </w:p>
    <w:p w:rsidR="00F53373" w:rsidRPr="00F53373" w:rsidRDefault="003364DF" w:rsidP="005B21E6">
      <w:pPr>
        <w:jc w:val="both"/>
        <w:rPr>
          <w:lang w:eastAsia="en-GB"/>
        </w:rPr>
      </w:pPr>
      <w:r w:rsidRPr="003364DF">
        <w:rPr>
          <w:lang w:eastAsia="en-GB"/>
        </w:rPr>
        <w:t>Yes; No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12. Will there be overtime?</w:t>
      </w:r>
    </w:p>
    <w:p w:rsidR="00F53373" w:rsidRPr="00F53373" w:rsidRDefault="003364DF" w:rsidP="005B21E6">
      <w:pPr>
        <w:jc w:val="both"/>
        <w:rPr>
          <w:lang w:eastAsia="en-GB"/>
        </w:rPr>
      </w:pPr>
      <w:r w:rsidRPr="003364DF">
        <w:rPr>
          <w:lang w:eastAsia="en-GB"/>
        </w:rPr>
        <w:t>Yes; No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13. Which team will lead at halftime?</w:t>
      </w:r>
    </w:p>
    <w:p w:rsidR="00F53373" w:rsidRPr="00F53373" w:rsidRDefault="003364DF" w:rsidP="005B21E6">
      <w:pPr>
        <w:jc w:val="both"/>
        <w:rPr>
          <w:lang w:eastAsia="en-GB"/>
        </w:rPr>
      </w:pPr>
      <w:r w:rsidRPr="003364DF">
        <w:rPr>
          <w:lang w:eastAsia="en-GB"/>
        </w:rPr>
        <w:t>Home; Draw; Away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 xml:space="preserve">14. Halftime </w:t>
      </w:r>
      <w:r w:rsidR="00F53373">
        <w:rPr>
          <w:b/>
          <w:lang w:eastAsia="en-GB"/>
        </w:rPr>
        <w:t>–</w:t>
      </w:r>
      <w:r w:rsidRPr="005B21E6">
        <w:rPr>
          <w:b/>
          <w:lang w:eastAsia="en-GB"/>
        </w:rPr>
        <w:t xml:space="preserve"> Total</w:t>
      </w:r>
    </w:p>
    <w:p w:rsidR="00F53373" w:rsidRPr="00F53373" w:rsidRDefault="003364DF" w:rsidP="005B21E6">
      <w:pPr>
        <w:jc w:val="both"/>
        <w:rPr>
          <w:lang w:eastAsia="en-GB"/>
        </w:rPr>
      </w:pPr>
      <w:r>
        <w:rPr>
          <w:lang w:eastAsia="en-GB"/>
        </w:rPr>
        <w:t>O</w:t>
      </w:r>
      <w:r w:rsidRPr="003364DF">
        <w:rPr>
          <w:lang w:eastAsia="en-GB"/>
        </w:rPr>
        <w:t>nly *.5 totals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15. Who wins the period?</w:t>
      </w:r>
    </w:p>
    <w:p w:rsidR="00F53373" w:rsidRPr="00F53373" w:rsidRDefault="00123A71" w:rsidP="005B21E6">
      <w:pPr>
        <w:jc w:val="both"/>
        <w:rPr>
          <w:lang w:eastAsia="en-GB"/>
        </w:rPr>
      </w:pPr>
      <w:r w:rsidRPr="00123A71">
        <w:rPr>
          <w:lang w:eastAsia="en-GB"/>
        </w:rPr>
        <w:t>Home; Draw; Away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16. 1st Period – Total (only *.5 totals)</w:t>
      </w:r>
    </w:p>
    <w:p w:rsidR="00F53373" w:rsidRPr="00F53373" w:rsidRDefault="00123A71" w:rsidP="005B21E6">
      <w:pPr>
        <w:jc w:val="both"/>
        <w:rPr>
          <w:lang w:eastAsia="en-GB"/>
        </w:rPr>
      </w:pPr>
      <w:r>
        <w:rPr>
          <w:lang w:eastAsia="en-GB"/>
        </w:rPr>
        <w:t>E.g. 0.5, 1.5, 2.5, 3.5</w:t>
      </w:r>
      <w:r w:rsidRPr="00123A71">
        <w:rPr>
          <w:lang w:eastAsia="en-GB"/>
        </w:rPr>
        <w:t xml:space="preserve"> …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17. 2nd Period – Total (only *.5 totals</w:t>
      </w:r>
    </w:p>
    <w:p w:rsidR="00F53373" w:rsidRPr="00F53373" w:rsidRDefault="00123A71" w:rsidP="005B21E6">
      <w:pPr>
        <w:jc w:val="both"/>
        <w:rPr>
          <w:lang w:eastAsia="en-GB"/>
        </w:rPr>
      </w:pPr>
      <w:r w:rsidRPr="00123A71">
        <w:rPr>
          <w:lang w:eastAsia="en-GB"/>
        </w:rPr>
        <w:t>E.g. 0.5, 1.5, 2.5, 3.5 …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18. 3rd Period – Total (only *.5 totals)</w:t>
      </w:r>
    </w:p>
    <w:p w:rsidR="00F53373" w:rsidRPr="00F53373" w:rsidRDefault="00123A71" w:rsidP="005B21E6">
      <w:pPr>
        <w:jc w:val="both"/>
        <w:rPr>
          <w:lang w:eastAsia="en-GB"/>
        </w:rPr>
      </w:pPr>
      <w:r>
        <w:rPr>
          <w:lang w:eastAsia="en-GB"/>
        </w:rPr>
        <w:t>E.g. 0.5, 1.5, 2.5, 3.5</w:t>
      </w:r>
      <w:r w:rsidRPr="00123A71">
        <w:rPr>
          <w:lang w:eastAsia="en-GB"/>
        </w:rPr>
        <w:t xml:space="preserve"> …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19. 4th Period – Total (only *.5 totals)</w:t>
      </w:r>
    </w:p>
    <w:p w:rsidR="00F53373" w:rsidRPr="00F53373" w:rsidRDefault="00123A71" w:rsidP="005B21E6">
      <w:pPr>
        <w:jc w:val="both"/>
        <w:rPr>
          <w:lang w:eastAsia="en-GB"/>
        </w:rPr>
      </w:pPr>
      <w:r>
        <w:rPr>
          <w:lang w:eastAsia="en-GB"/>
        </w:rPr>
        <w:t>E.g. 0.5, 1.5, 2.5, 3.5</w:t>
      </w:r>
      <w:r w:rsidRPr="00123A71">
        <w:rPr>
          <w:lang w:eastAsia="en-GB"/>
        </w:rPr>
        <w:t xml:space="preserve"> …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20. 5th Period – Total (only *.5 totals)</w:t>
      </w:r>
    </w:p>
    <w:p w:rsidR="00F53373" w:rsidRPr="00F53373" w:rsidRDefault="00123A71" w:rsidP="005B21E6">
      <w:pPr>
        <w:jc w:val="both"/>
        <w:rPr>
          <w:lang w:eastAsia="en-GB"/>
        </w:rPr>
      </w:pPr>
      <w:r>
        <w:rPr>
          <w:lang w:eastAsia="en-GB"/>
        </w:rPr>
        <w:t>E.g. 0.5, 1.5, 2.5, 3.5</w:t>
      </w:r>
      <w:r w:rsidRPr="00123A71">
        <w:rPr>
          <w:lang w:eastAsia="en-GB"/>
        </w:rPr>
        <w:t xml:space="preserve"> …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21. 6th Period – Total (only *.5 totals)</w:t>
      </w:r>
    </w:p>
    <w:p w:rsidR="00F53373" w:rsidRPr="00F53373" w:rsidRDefault="00123A71" w:rsidP="005B21E6">
      <w:pPr>
        <w:jc w:val="both"/>
        <w:rPr>
          <w:lang w:eastAsia="en-GB"/>
        </w:rPr>
      </w:pPr>
      <w:r>
        <w:rPr>
          <w:lang w:eastAsia="en-GB"/>
        </w:rPr>
        <w:t>E.g. 0.5, 1.5, 2.5, 3.5</w:t>
      </w:r>
      <w:r w:rsidRPr="00123A71">
        <w:rPr>
          <w:lang w:eastAsia="en-GB"/>
        </w:rPr>
        <w:t xml:space="preserve"> …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22. 7th Period – Total (only *.5 totals)</w:t>
      </w:r>
    </w:p>
    <w:p w:rsidR="00F53373" w:rsidRPr="00F53373" w:rsidRDefault="00123A71" w:rsidP="005B21E6">
      <w:pPr>
        <w:jc w:val="both"/>
        <w:rPr>
          <w:lang w:eastAsia="en-GB"/>
        </w:rPr>
      </w:pPr>
      <w:r>
        <w:rPr>
          <w:lang w:eastAsia="en-GB"/>
        </w:rPr>
        <w:t>E.g. 0.5, 1.5, 2.5, 3.5</w:t>
      </w:r>
      <w:r w:rsidRPr="00123A71">
        <w:rPr>
          <w:lang w:eastAsia="en-GB"/>
        </w:rPr>
        <w:t xml:space="preserve"> …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23. 8th Period – Total (only *.5 totals)</w:t>
      </w:r>
    </w:p>
    <w:p w:rsidR="00F53373" w:rsidRPr="00F53373" w:rsidRDefault="00123A71" w:rsidP="005B21E6">
      <w:pPr>
        <w:jc w:val="both"/>
        <w:rPr>
          <w:lang w:eastAsia="en-GB"/>
        </w:rPr>
      </w:pPr>
      <w:r>
        <w:rPr>
          <w:lang w:eastAsia="en-GB"/>
        </w:rPr>
        <w:t>E.g. 0.5, 1.5, 2.5, 3.5</w:t>
      </w:r>
      <w:r w:rsidR="00FE79D7">
        <w:rPr>
          <w:lang w:eastAsia="en-GB"/>
        </w:rPr>
        <w:t xml:space="preserve"> …E.g. 0.5, 1.5, 2.5, 3.5</w:t>
      </w:r>
      <w:r w:rsidRPr="00123A71">
        <w:rPr>
          <w:lang w:eastAsia="en-GB"/>
        </w:rPr>
        <w:t xml:space="preserve"> …</w:t>
      </w:r>
    </w:p>
    <w:p w:rsidR="005B21E6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24. Which team will lead after 5 innings?</w:t>
      </w:r>
    </w:p>
    <w:p w:rsidR="00F53373" w:rsidRPr="00F53373" w:rsidRDefault="00123A71" w:rsidP="005B21E6">
      <w:pPr>
        <w:jc w:val="both"/>
        <w:rPr>
          <w:lang w:eastAsia="en-GB"/>
        </w:rPr>
      </w:pPr>
      <w:r w:rsidRPr="00123A71">
        <w:rPr>
          <w:lang w:eastAsia="en-GB"/>
        </w:rPr>
        <w:t>(Home; draw; away)</w:t>
      </w:r>
    </w:p>
    <w:p w:rsidR="000B279E" w:rsidRDefault="005B21E6" w:rsidP="005B21E6">
      <w:pPr>
        <w:jc w:val="both"/>
        <w:rPr>
          <w:b/>
          <w:lang w:eastAsia="en-GB"/>
        </w:rPr>
      </w:pPr>
      <w:r w:rsidRPr="005B21E6">
        <w:rPr>
          <w:b/>
          <w:lang w:eastAsia="en-GB"/>
        </w:rPr>
        <w:t>25. Total after 5 innings</w:t>
      </w:r>
    </w:p>
    <w:p w:rsidR="00F53373" w:rsidRDefault="00123A71" w:rsidP="005B21E6">
      <w:pPr>
        <w:jc w:val="both"/>
        <w:rPr>
          <w:lang w:eastAsia="en-GB"/>
        </w:rPr>
      </w:pPr>
      <w:r w:rsidRPr="00123A71">
        <w:rPr>
          <w:lang w:eastAsia="en-GB"/>
        </w:rPr>
        <w:t>(Over; under)</w:t>
      </w:r>
    </w:p>
    <w:p w:rsidR="0070223B" w:rsidRDefault="0070223B" w:rsidP="0070223B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70223B" w:rsidRDefault="00FC77F2" w:rsidP="005B21E6">
      <w:pPr>
        <w:jc w:val="both"/>
        <w:rPr>
          <w:lang w:eastAsia="en-GB"/>
        </w:rPr>
      </w:pPr>
      <w:r w:rsidRPr="00FC77F2">
        <w:rPr>
          <w:lang w:eastAsia="en-GB"/>
        </w:rPr>
        <w:t>• Possible extra innings are not considered in any market except for “Who scores the Xth point” and “Which team will win race to X points” or otherwise stated.</w:t>
      </w:r>
    </w:p>
    <w:p w:rsidR="00FC77F2" w:rsidRDefault="00FC77F2" w:rsidP="005B21E6">
      <w:pPr>
        <w:jc w:val="both"/>
        <w:rPr>
          <w:lang w:eastAsia="en-GB"/>
        </w:rPr>
      </w:pPr>
      <w:r w:rsidRPr="00FC77F2">
        <w:rPr>
          <w:lang w:eastAsia="en-GB"/>
        </w:rPr>
        <w:t>• The names of the markets do not reflect the actual terms used in baseball. Please take note of the following legend for the actual terms used in baseball:</w:t>
      </w:r>
    </w:p>
    <w:p w:rsidR="00FF7C02" w:rsidRDefault="00FF7C02" w:rsidP="005B21E6">
      <w:pPr>
        <w:jc w:val="both"/>
        <w:rPr>
          <w:b/>
          <w:lang w:eastAsia="en-GB"/>
        </w:rPr>
      </w:pPr>
      <w:r w:rsidRPr="00FF7C02">
        <w:rPr>
          <w:b/>
          <w:lang w:eastAsia="en-GB"/>
        </w:rPr>
        <w:t>NAME OF MARKET TERMS USED IN BASEBALL</w:t>
      </w:r>
    </w:p>
    <w:p w:rsidR="003F12F1" w:rsidRPr="003F12F1" w:rsidRDefault="003F12F1" w:rsidP="003F12F1">
      <w:pPr>
        <w:jc w:val="both"/>
        <w:rPr>
          <w:lang w:eastAsia="en-GB"/>
        </w:rPr>
      </w:pPr>
      <w:r>
        <w:rPr>
          <w:lang w:eastAsia="en-GB"/>
        </w:rPr>
        <w:t>• Period is the same</w:t>
      </w:r>
      <w:r w:rsidRPr="003F12F1">
        <w:rPr>
          <w:lang w:eastAsia="en-GB"/>
        </w:rPr>
        <w:t xml:space="preserve"> as Inning</w:t>
      </w:r>
    </w:p>
    <w:p w:rsidR="003F12F1" w:rsidRPr="003F12F1" w:rsidRDefault="003F12F1" w:rsidP="003F12F1">
      <w:pPr>
        <w:jc w:val="both"/>
        <w:rPr>
          <w:lang w:eastAsia="en-GB"/>
        </w:rPr>
      </w:pPr>
      <w:r w:rsidRPr="003F12F1">
        <w:rPr>
          <w:lang w:eastAsia="en-GB"/>
        </w:rPr>
        <w:t>• Overtime (OT) is the same as Extra Inning</w:t>
      </w:r>
    </w:p>
    <w:p w:rsidR="003F12F1" w:rsidRPr="003F12F1" w:rsidRDefault="003F12F1" w:rsidP="003F12F1">
      <w:pPr>
        <w:jc w:val="both"/>
        <w:rPr>
          <w:lang w:eastAsia="en-GB"/>
        </w:rPr>
      </w:pPr>
      <w:r w:rsidRPr="003F12F1">
        <w:rPr>
          <w:lang w:eastAsia="en-GB"/>
        </w:rPr>
        <w:t>• Points is the same as Runs</w:t>
      </w:r>
    </w:p>
    <w:p w:rsidR="00FF7C02" w:rsidRDefault="003F12F1" w:rsidP="003F12F1">
      <w:pPr>
        <w:jc w:val="both"/>
        <w:rPr>
          <w:lang w:eastAsia="en-GB"/>
        </w:rPr>
      </w:pPr>
      <w:r w:rsidRPr="003F12F1">
        <w:rPr>
          <w:lang w:eastAsia="en-GB"/>
        </w:rPr>
        <w:t>• Halftime is the same as Result after 9th half-inning</w:t>
      </w:r>
    </w:p>
    <w:p w:rsidR="009B12DB" w:rsidRDefault="009B12DB" w:rsidP="009B12DB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9B12DB" w:rsidRDefault="002C72B9" w:rsidP="003F12F1">
      <w:pPr>
        <w:jc w:val="both"/>
        <w:rPr>
          <w:lang w:eastAsia="en-GB"/>
        </w:rPr>
      </w:pPr>
      <w:r w:rsidRPr="002C72B9">
        <w:rPr>
          <w:lang w:eastAsia="en-GB"/>
        </w:rPr>
        <w:lastRenderedPageBreak/>
        <w:t>• All markets will be cleared according the final result after 9 innings (8 ½ innings if home team is leading at this point)</w:t>
      </w:r>
      <w:r w:rsidR="00B313F0">
        <w:rPr>
          <w:lang w:eastAsia="en-GB"/>
        </w:rPr>
        <w:t>.</w:t>
      </w:r>
    </w:p>
    <w:p w:rsidR="002C72B9" w:rsidRDefault="00B313F0" w:rsidP="003F12F1">
      <w:pPr>
        <w:jc w:val="both"/>
        <w:rPr>
          <w:lang w:eastAsia="en-GB"/>
        </w:rPr>
      </w:pPr>
      <w:r w:rsidRPr="00B313F0">
        <w:rPr>
          <w:lang w:eastAsia="en-GB"/>
        </w:rPr>
        <w:t>• In case of a match is interrupted or cancelled and won’t be continued on the same day, all undecided markets are considered void.</w:t>
      </w:r>
    </w:p>
    <w:p w:rsidR="00B313F0" w:rsidRDefault="00680058" w:rsidP="003F12F1">
      <w:pPr>
        <w:jc w:val="both"/>
        <w:rPr>
          <w:lang w:eastAsia="en-GB"/>
        </w:rPr>
      </w:pPr>
      <w:r w:rsidRPr="00680058">
        <w:rPr>
          <w:lang w:eastAsia="en-GB"/>
        </w:rPr>
        <w:t>• If markets remain open with an incorrect score or incorrect match status which has a significant impact on the prices, we reserve the right to void betting.</w:t>
      </w:r>
    </w:p>
    <w:p w:rsidR="008A1F6E" w:rsidRDefault="008A1F6E" w:rsidP="008A1F6E">
      <w:pPr>
        <w:pStyle w:val="Heading2"/>
        <w:rPr>
          <w:lang w:val="en-US" w:eastAsia="en-GB"/>
        </w:rPr>
      </w:pPr>
      <w:r>
        <w:rPr>
          <w:lang w:val="en-US" w:eastAsia="en-GB"/>
        </w:rPr>
        <w:t>HANDBALL</w:t>
      </w:r>
    </w:p>
    <w:p w:rsidR="00114D7E" w:rsidRDefault="00114D7E" w:rsidP="00114D7E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1. 3way</w:t>
      </w:r>
    </w:p>
    <w:p w:rsidR="006865F7" w:rsidRP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Home; Draw; Away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2. Handicap</w:t>
      </w:r>
    </w:p>
    <w:p w:rsidR="006865F7" w:rsidRP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European Handicaps (</w:t>
      </w:r>
      <w:r>
        <w:rPr>
          <w:lang w:eastAsia="en-GB"/>
        </w:rPr>
        <w:t>e.g. Handicap 0:2, Handicap 5:0</w:t>
      </w:r>
      <w:r w:rsidRPr="008C65E9">
        <w:rPr>
          <w:lang w:eastAsia="en-GB"/>
        </w:rPr>
        <w:t xml:space="preserve"> …)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3. Total</w:t>
      </w:r>
    </w:p>
    <w:p w:rsidR="006865F7" w:rsidRP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Only points during regular time are considered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4. 1st Half – 3way</w:t>
      </w:r>
    </w:p>
    <w:p w:rsidR="006865F7" w:rsidRP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Which team will win the 1st half?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5. 1st Half – Handicap</w:t>
      </w:r>
    </w:p>
    <w:p w:rsidR="006865F7" w:rsidRP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European Handicaps for 1st half (e.g. Handicap 0:1, Handicap 1:0, …)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6. 1st Half – Total (only *.5 totals)</w:t>
      </w:r>
    </w:p>
    <w:p w:rsidR="006865F7" w:rsidRP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Only goals scored during 1st half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7. Asian Handicap (only *.5 handicaps)</w:t>
      </w:r>
    </w:p>
    <w:p w:rsidR="006865F7" w:rsidRP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Handicap market</w:t>
      </w:r>
      <w:r>
        <w:rPr>
          <w:lang w:eastAsia="en-GB"/>
        </w:rPr>
        <w:t>s *.5 (e.g. -2.5/+2.5, 0.5/-0.5</w:t>
      </w:r>
      <w:r w:rsidRPr="008C65E9">
        <w:rPr>
          <w:lang w:eastAsia="en-GB"/>
        </w:rPr>
        <w:t xml:space="preserve"> …)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8. 1st Half – Asian Handicap (only *.5 handicaps)</w:t>
      </w:r>
    </w:p>
    <w:p w:rsidR="006865F7" w:rsidRP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Asian Handicap markets for 1st</w:t>
      </w:r>
      <w:r>
        <w:rPr>
          <w:lang w:eastAsia="en-GB"/>
        </w:rPr>
        <w:t xml:space="preserve"> half (e.g. -2.5/+2.5, 0.5/-0.5</w:t>
      </w:r>
      <w:r w:rsidRPr="008C65E9">
        <w:rPr>
          <w:lang w:eastAsia="en-GB"/>
        </w:rPr>
        <w:t xml:space="preserve"> …)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9. Who scores Xth point?</w:t>
      </w:r>
    </w:p>
    <w:p w:rsidR="006865F7" w:rsidRDefault="008C65E9" w:rsidP="004D5A15">
      <w:pPr>
        <w:jc w:val="both"/>
        <w:rPr>
          <w:lang w:eastAsia="en-GB"/>
        </w:rPr>
      </w:pPr>
      <w:r>
        <w:rPr>
          <w:lang w:eastAsia="en-GB"/>
        </w:rPr>
        <w:t>a. X in 10, 15, 20, 25</w:t>
      </w:r>
      <w:r w:rsidRPr="008C65E9">
        <w:rPr>
          <w:lang w:eastAsia="en-GB"/>
        </w:rPr>
        <w:t xml:space="preserve"> …</w:t>
      </w:r>
    </w:p>
    <w:p w:rsidR="008C65E9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b. Which team will score the Xth goal in the match</w:t>
      </w:r>
    </w:p>
    <w:p w:rsidR="008C65E9" w:rsidRP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c. If a match ends before the Xth goal is reached, this market is considered void (cancelled)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10. Which team will win race to X points?</w:t>
      </w:r>
    </w:p>
    <w:p w:rsid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 xml:space="preserve">a. X in 10, 20, 30, </w:t>
      </w:r>
      <w:r>
        <w:rPr>
          <w:lang w:eastAsia="en-GB"/>
        </w:rPr>
        <w:t>40</w:t>
      </w:r>
      <w:r w:rsidRPr="008C65E9">
        <w:rPr>
          <w:lang w:eastAsia="en-GB"/>
        </w:rPr>
        <w:t xml:space="preserve"> …</w:t>
      </w:r>
    </w:p>
    <w:p w:rsidR="008C65E9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b. Which team will exceed X goals first (e.g. current score 20-19, then home</w:t>
      </w:r>
      <w:r>
        <w:rPr>
          <w:lang w:eastAsia="en-GB"/>
        </w:rPr>
        <w:t xml:space="preserve"> </w:t>
      </w:r>
      <w:r w:rsidRPr="008C65E9">
        <w:rPr>
          <w:lang w:eastAsia="en-GB"/>
        </w:rPr>
        <w:t>team wins race to 20 goals)</w:t>
      </w:r>
    </w:p>
    <w:p w:rsidR="008C65E9" w:rsidRPr="006865F7" w:rsidRDefault="008C65E9" w:rsidP="004D5A15">
      <w:pPr>
        <w:jc w:val="both"/>
        <w:rPr>
          <w:lang w:eastAsia="en-GB"/>
        </w:rPr>
      </w:pPr>
      <w:r w:rsidRPr="008C65E9">
        <w:rPr>
          <w:lang w:eastAsia="en-GB"/>
        </w:rPr>
        <w:t>c. If a match ends before any team reaches X goals, this market is considered void (cancelled)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11. Odd/Even</w:t>
      </w:r>
    </w:p>
    <w:p w:rsidR="006865F7" w:rsidRPr="006865F7" w:rsidRDefault="00344BD5" w:rsidP="004D5A15">
      <w:pPr>
        <w:jc w:val="both"/>
        <w:rPr>
          <w:lang w:eastAsia="en-GB"/>
        </w:rPr>
      </w:pPr>
      <w:r w:rsidRPr="00344BD5">
        <w:rPr>
          <w:lang w:eastAsia="en-GB"/>
        </w:rPr>
        <w:t>Odd/Even number of goals</w:t>
      </w:r>
    </w:p>
    <w:p w:rsidR="004D5A15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12. 1st Half – Odd/Even</w:t>
      </w:r>
    </w:p>
    <w:p w:rsidR="006865F7" w:rsidRPr="006865F7" w:rsidRDefault="00344BD5" w:rsidP="004D5A15">
      <w:pPr>
        <w:jc w:val="both"/>
        <w:rPr>
          <w:lang w:eastAsia="en-GB"/>
        </w:rPr>
      </w:pPr>
      <w:r w:rsidRPr="00344BD5">
        <w:rPr>
          <w:lang w:eastAsia="en-GB"/>
        </w:rPr>
        <w:t>Only goals during 1st half are considered</w:t>
      </w:r>
    </w:p>
    <w:p w:rsidR="008A1F6E" w:rsidRDefault="004D5A15" w:rsidP="004D5A15">
      <w:pPr>
        <w:jc w:val="both"/>
        <w:rPr>
          <w:b/>
          <w:lang w:eastAsia="en-GB"/>
        </w:rPr>
      </w:pPr>
      <w:r w:rsidRPr="004D5A15">
        <w:rPr>
          <w:b/>
          <w:lang w:eastAsia="en-GB"/>
        </w:rPr>
        <w:t>13. Winning margins</w:t>
      </w:r>
    </w:p>
    <w:p w:rsidR="006865F7" w:rsidRDefault="00344BD5" w:rsidP="004D5A15">
      <w:pPr>
        <w:jc w:val="both"/>
        <w:rPr>
          <w:lang w:eastAsia="en-GB"/>
        </w:rPr>
      </w:pPr>
      <w:r w:rsidRPr="00344BD5">
        <w:rPr>
          <w:lang w:eastAsia="en-GB"/>
        </w:rPr>
        <w:t>Predefined range of goals a team wins by (e.g. HT wins by &gt;10, 9-5, 4-1, 0, AT wins by 1-4, 5-10, &gt;10)</w:t>
      </w:r>
    </w:p>
    <w:p w:rsidR="00404C00" w:rsidRDefault="00404C00" w:rsidP="00404C00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0F0774" w:rsidRDefault="00557DFD" w:rsidP="004D5A15">
      <w:pPr>
        <w:jc w:val="both"/>
        <w:rPr>
          <w:lang w:eastAsia="en-GB"/>
        </w:rPr>
      </w:pPr>
      <w:r w:rsidRPr="00557DFD">
        <w:rPr>
          <w:lang w:eastAsia="en-GB"/>
        </w:rPr>
        <w:t>• All markets (except halftime, first half, who scores the Xth point and which team will win race to X points) are considered for regular time only.</w:t>
      </w:r>
    </w:p>
    <w:p w:rsidR="007E55E0" w:rsidRDefault="007E55E0" w:rsidP="007E55E0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7E55E0" w:rsidRDefault="007B17FD" w:rsidP="004D5A15">
      <w:pPr>
        <w:jc w:val="both"/>
        <w:rPr>
          <w:lang w:eastAsia="en-GB"/>
        </w:rPr>
      </w:pPr>
      <w:r w:rsidRPr="007B17FD">
        <w:rPr>
          <w:lang w:eastAsia="en-GB"/>
        </w:rPr>
        <w:t>• If a match is interrupted or postponed and is not continued within 48h after initial kick-off date, betting will be void.</w:t>
      </w:r>
    </w:p>
    <w:p w:rsidR="007B17FD" w:rsidRDefault="007B17FD" w:rsidP="004D5A15">
      <w:pPr>
        <w:jc w:val="both"/>
        <w:rPr>
          <w:lang w:eastAsia="en-GB"/>
        </w:rPr>
      </w:pPr>
      <w:r w:rsidRPr="007B17FD">
        <w:rPr>
          <w:lang w:eastAsia="en-GB"/>
        </w:rPr>
        <w:lastRenderedPageBreak/>
        <w:t>• If odds were offered with an incorrect match time (more than 3 minutes), we reserve the right to void betting.</w:t>
      </w:r>
    </w:p>
    <w:p w:rsidR="007B17FD" w:rsidRDefault="007B17FD" w:rsidP="004D5A15">
      <w:pPr>
        <w:jc w:val="both"/>
        <w:rPr>
          <w:lang w:eastAsia="en-GB"/>
        </w:rPr>
      </w:pPr>
      <w:r w:rsidRPr="007B17FD">
        <w:rPr>
          <w:lang w:eastAsia="en-GB"/>
        </w:rPr>
        <w:t>• If markets remain open with an incorrect score which has a significant impact on the prices, we reserve the right to void betting.</w:t>
      </w:r>
    </w:p>
    <w:p w:rsidR="00D2324C" w:rsidRDefault="00D2324C" w:rsidP="00D2324C">
      <w:pPr>
        <w:pStyle w:val="Heading2"/>
        <w:rPr>
          <w:lang w:val="en-US" w:eastAsia="en-GB"/>
        </w:rPr>
      </w:pPr>
      <w:r>
        <w:rPr>
          <w:lang w:val="en-US" w:eastAsia="en-GB"/>
        </w:rPr>
        <w:t>VOLLEYBALL</w:t>
      </w:r>
    </w:p>
    <w:p w:rsidR="00114D7E" w:rsidRDefault="00114D7E" w:rsidP="00114D7E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1. 2way</w:t>
      </w:r>
    </w:p>
    <w:p w:rsidR="001325AD" w:rsidRPr="001325AD" w:rsidRDefault="00D11D97" w:rsidP="001325AD">
      <w:pPr>
        <w:jc w:val="both"/>
        <w:rPr>
          <w:lang w:eastAsia="en-GB"/>
        </w:rPr>
      </w:pPr>
      <w:r w:rsidRPr="00D11D97">
        <w:rPr>
          <w:lang w:eastAsia="en-GB"/>
        </w:rPr>
        <w:t>Home; Away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2. Which team will win the set?</w:t>
      </w:r>
    </w:p>
    <w:p w:rsidR="001325AD" w:rsidRPr="001325AD" w:rsidRDefault="00D11D97" w:rsidP="001325AD">
      <w:pPr>
        <w:jc w:val="both"/>
        <w:rPr>
          <w:lang w:eastAsia="en-GB"/>
        </w:rPr>
      </w:pPr>
      <w:r w:rsidRPr="00D11D97">
        <w:rPr>
          <w:lang w:eastAsia="en-GB"/>
        </w:rPr>
        <w:t>Home; Away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3. Asian Handicap (only *.5 handicaps)</w:t>
      </w:r>
    </w:p>
    <w:p w:rsidR="001325AD" w:rsidRPr="001325AD" w:rsidRDefault="00D11D97" w:rsidP="001325AD">
      <w:pPr>
        <w:jc w:val="both"/>
        <w:rPr>
          <w:lang w:eastAsia="en-GB"/>
        </w:rPr>
      </w:pPr>
      <w:r w:rsidRPr="00D11D97">
        <w:rPr>
          <w:lang w:eastAsia="en-GB"/>
        </w:rPr>
        <w:t>Handicap markets *.5 (e.g. -2.5/+2.5,</w:t>
      </w:r>
      <w:r>
        <w:rPr>
          <w:lang w:eastAsia="en-GB"/>
        </w:rPr>
        <w:t xml:space="preserve"> 0.5/-0.5</w:t>
      </w:r>
      <w:r w:rsidRPr="00D11D97">
        <w:rPr>
          <w:lang w:eastAsia="en-GB"/>
        </w:rPr>
        <w:t xml:space="preserve"> …)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4. 1st Set – Asian Handicap (only *.5 handicaps)</w:t>
      </w:r>
    </w:p>
    <w:p w:rsidR="001325AD" w:rsidRPr="001325AD" w:rsidRDefault="00D11D97" w:rsidP="001325AD">
      <w:pPr>
        <w:jc w:val="both"/>
        <w:rPr>
          <w:lang w:eastAsia="en-GB"/>
        </w:rPr>
      </w:pPr>
      <w:r w:rsidRPr="00D11D97">
        <w:rPr>
          <w:lang w:eastAsia="en-GB"/>
        </w:rPr>
        <w:t>Home; Away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5. 2nd Set – Asian Handicap (only *.5 handicaps)</w:t>
      </w:r>
    </w:p>
    <w:p w:rsidR="001325AD" w:rsidRPr="001325AD" w:rsidRDefault="00D11D97" w:rsidP="001325AD">
      <w:pPr>
        <w:jc w:val="both"/>
        <w:rPr>
          <w:lang w:eastAsia="en-GB"/>
        </w:rPr>
      </w:pPr>
      <w:r w:rsidRPr="00D11D97">
        <w:rPr>
          <w:lang w:eastAsia="en-GB"/>
        </w:rPr>
        <w:t>Asian Handicap markets for 2n</w:t>
      </w:r>
      <w:r>
        <w:rPr>
          <w:lang w:eastAsia="en-GB"/>
        </w:rPr>
        <w:t>d set (e.g. -2.5/+2.5, 0.5/-0.5</w:t>
      </w:r>
      <w:r w:rsidRPr="00D11D97">
        <w:rPr>
          <w:lang w:eastAsia="en-GB"/>
        </w:rPr>
        <w:t xml:space="preserve"> …)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6. 3rd Set – Asian Handicap (only *.5 handicaps)</w:t>
      </w:r>
    </w:p>
    <w:p w:rsidR="001325AD" w:rsidRPr="001325AD" w:rsidRDefault="00D11D97" w:rsidP="001325AD">
      <w:pPr>
        <w:jc w:val="both"/>
        <w:rPr>
          <w:lang w:eastAsia="en-GB"/>
        </w:rPr>
      </w:pPr>
      <w:r w:rsidRPr="00D11D97">
        <w:rPr>
          <w:lang w:eastAsia="en-GB"/>
        </w:rPr>
        <w:t>Asian Handicap markets for 3r</w:t>
      </w:r>
      <w:r>
        <w:rPr>
          <w:lang w:eastAsia="en-GB"/>
        </w:rPr>
        <w:t>d set (e.g. -2.5/+2.5, 0.5/-0.5</w:t>
      </w:r>
      <w:r w:rsidRPr="00D11D97">
        <w:rPr>
          <w:lang w:eastAsia="en-GB"/>
        </w:rPr>
        <w:t xml:space="preserve"> …)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7. 4th Set – Asian Handicap (only *.5 handicaps)</w:t>
      </w:r>
    </w:p>
    <w:p w:rsidR="001325AD" w:rsidRPr="001325AD" w:rsidRDefault="00D11D97" w:rsidP="001325AD">
      <w:pPr>
        <w:jc w:val="both"/>
        <w:rPr>
          <w:lang w:eastAsia="en-GB"/>
        </w:rPr>
      </w:pPr>
      <w:r w:rsidRPr="00D11D97">
        <w:rPr>
          <w:lang w:eastAsia="en-GB"/>
        </w:rPr>
        <w:t>Asian Handicap markets for 4t</w:t>
      </w:r>
      <w:r>
        <w:rPr>
          <w:lang w:eastAsia="en-GB"/>
        </w:rPr>
        <w:t>h set (e.g. -2.5/+2.5, 0.5/-0.5</w:t>
      </w:r>
      <w:r w:rsidRPr="00D11D97">
        <w:rPr>
          <w:lang w:eastAsia="en-GB"/>
        </w:rPr>
        <w:t xml:space="preserve"> …)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8. 5th Set – Asian Handicap (only *.5 handicaps)</w:t>
      </w:r>
    </w:p>
    <w:p w:rsidR="001325AD" w:rsidRPr="001325AD" w:rsidRDefault="00D11D97" w:rsidP="001325AD">
      <w:pPr>
        <w:jc w:val="both"/>
        <w:rPr>
          <w:lang w:eastAsia="en-GB"/>
        </w:rPr>
      </w:pPr>
      <w:r w:rsidRPr="00D11D97">
        <w:rPr>
          <w:lang w:eastAsia="en-GB"/>
        </w:rPr>
        <w:t>Asian Handicap markets for 5th set (</w:t>
      </w:r>
      <w:r>
        <w:rPr>
          <w:lang w:eastAsia="en-GB"/>
        </w:rPr>
        <w:t>e.g. -2.5/+2.5, 0.5/-0.5</w:t>
      </w:r>
      <w:r w:rsidRPr="00D11D97">
        <w:rPr>
          <w:lang w:eastAsia="en-GB"/>
        </w:rPr>
        <w:t xml:space="preserve"> …)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9. 1st Set – Which team will win race to X points?</w:t>
      </w:r>
    </w:p>
    <w:p w:rsid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a. X in 5, 10, 15, 20</w:t>
      </w:r>
    </w:p>
    <w:p w:rsidR="000E1D73" w:rsidRP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b. Which team will reach X points first?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10. 2nd Set – Which team will win race to X points?</w:t>
      </w:r>
    </w:p>
    <w:p w:rsid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a. X in 5, 10, 15, 20</w:t>
      </w:r>
    </w:p>
    <w:p w:rsidR="000E1D73" w:rsidRP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b. Which team will reach X points first?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11. 3rd Set – Which team will win race to X points?</w:t>
      </w:r>
    </w:p>
    <w:p w:rsid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a. X in 5, 10, 15, 20</w:t>
      </w:r>
    </w:p>
    <w:p w:rsidR="000E1D73" w:rsidRP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b. Which team will reach X points first?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12. 4th Set – Which team will win race to X points?</w:t>
      </w:r>
    </w:p>
    <w:p w:rsid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a. X in 5, 10, 15, 20</w:t>
      </w:r>
    </w:p>
    <w:p w:rsidR="000E1D73" w:rsidRP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b. Which team will reach X points first?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13. 5th Set – Which team will win race to X points?</w:t>
      </w:r>
    </w:p>
    <w:p w:rsid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a. X in 5, 10</w:t>
      </w:r>
    </w:p>
    <w:p w:rsidR="000E1D73" w:rsidRP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b. Which team will reach X points first?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14. 1st Set – Who scores Xth point?</w:t>
      </w:r>
    </w:p>
    <w:p w:rsidR="001325AD" w:rsidRDefault="000E1D73" w:rsidP="001325AD">
      <w:pPr>
        <w:jc w:val="both"/>
        <w:rPr>
          <w:lang w:eastAsia="en-GB"/>
        </w:rPr>
      </w:pPr>
      <w:r>
        <w:rPr>
          <w:lang w:eastAsia="en-GB"/>
        </w:rPr>
        <w:t>a. X in 5, 10, 15, 20, 25</w:t>
      </w:r>
      <w:r w:rsidRPr="000E1D73">
        <w:rPr>
          <w:lang w:eastAsia="en-GB"/>
        </w:rPr>
        <w:t xml:space="preserve"> …</w:t>
      </w:r>
    </w:p>
    <w:p w:rsidR="000E1D73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b. Which team will score the Xth point in the 1st set</w:t>
      </w:r>
    </w:p>
    <w:p w:rsidR="000E1D73" w:rsidRP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c. If a set ends before the Xth point</w:t>
      </w:r>
      <w:r>
        <w:rPr>
          <w:lang w:eastAsia="en-GB"/>
        </w:rPr>
        <w:t xml:space="preserve"> is reached, this market is con</w:t>
      </w:r>
      <w:r w:rsidRPr="000E1D73">
        <w:rPr>
          <w:lang w:eastAsia="en-GB"/>
        </w:rPr>
        <w:t>sidered void (cancelled)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15. 2nd Set – Who scores Xth point?</w:t>
      </w:r>
    </w:p>
    <w:p w:rsidR="001325AD" w:rsidRDefault="000E1D73" w:rsidP="001325AD">
      <w:pPr>
        <w:jc w:val="both"/>
        <w:rPr>
          <w:lang w:eastAsia="en-GB"/>
        </w:rPr>
      </w:pPr>
      <w:r>
        <w:rPr>
          <w:lang w:eastAsia="en-GB"/>
        </w:rPr>
        <w:t>a. X in 5, 10, 15, 20, 25</w:t>
      </w:r>
      <w:r w:rsidRPr="000E1D73">
        <w:rPr>
          <w:lang w:eastAsia="en-GB"/>
        </w:rPr>
        <w:t xml:space="preserve"> …</w:t>
      </w:r>
    </w:p>
    <w:p w:rsidR="000E1D73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b. Which team will score the Xth point in the 2nd set</w:t>
      </w:r>
    </w:p>
    <w:p w:rsidR="000E1D73" w:rsidRP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c. If a set ends before the Xth point is reached, this market is considered void (cancelled).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16. 3rd Set – Who scores Xth point?</w:t>
      </w:r>
    </w:p>
    <w:p w:rsidR="001325AD" w:rsidRDefault="000E1D73" w:rsidP="001325AD">
      <w:pPr>
        <w:jc w:val="both"/>
        <w:rPr>
          <w:lang w:eastAsia="en-GB"/>
        </w:rPr>
      </w:pPr>
      <w:r>
        <w:rPr>
          <w:lang w:eastAsia="en-GB"/>
        </w:rPr>
        <w:lastRenderedPageBreak/>
        <w:t>a. X in 5, 10, 15, 20, 25</w:t>
      </w:r>
      <w:r w:rsidRPr="000E1D73">
        <w:rPr>
          <w:lang w:eastAsia="en-GB"/>
        </w:rPr>
        <w:t xml:space="preserve"> …</w:t>
      </w:r>
    </w:p>
    <w:p w:rsidR="000E1D73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b. Which team will score the Xth point in the 3rd set</w:t>
      </w:r>
    </w:p>
    <w:p w:rsidR="000E1D73" w:rsidRPr="001325AD" w:rsidRDefault="000E1D73" w:rsidP="001325AD">
      <w:pPr>
        <w:jc w:val="both"/>
        <w:rPr>
          <w:lang w:eastAsia="en-GB"/>
        </w:rPr>
      </w:pPr>
      <w:r w:rsidRPr="000E1D73">
        <w:rPr>
          <w:lang w:eastAsia="en-GB"/>
        </w:rPr>
        <w:t>c. If a set ends before the Xth point is reached, this market is considered void (cancelled)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17. 4th Set – Who scores Xth point?</w:t>
      </w:r>
    </w:p>
    <w:p w:rsidR="001325AD" w:rsidRDefault="000A3E8A" w:rsidP="001325AD">
      <w:pPr>
        <w:jc w:val="both"/>
        <w:rPr>
          <w:lang w:eastAsia="en-GB"/>
        </w:rPr>
      </w:pPr>
      <w:r>
        <w:rPr>
          <w:lang w:eastAsia="en-GB"/>
        </w:rPr>
        <w:t>a. X in 5, 10, 15, 20, 25</w:t>
      </w:r>
      <w:r w:rsidRPr="000A3E8A">
        <w:rPr>
          <w:lang w:eastAsia="en-GB"/>
        </w:rPr>
        <w:t xml:space="preserve"> …</w:t>
      </w:r>
    </w:p>
    <w:p w:rsidR="000A3E8A" w:rsidRDefault="000A3E8A" w:rsidP="001325AD">
      <w:pPr>
        <w:jc w:val="both"/>
        <w:rPr>
          <w:lang w:eastAsia="en-GB"/>
        </w:rPr>
      </w:pPr>
      <w:r w:rsidRPr="000A3E8A">
        <w:rPr>
          <w:lang w:eastAsia="en-GB"/>
        </w:rPr>
        <w:t>b. Which team will score the Xth point in the 4th set</w:t>
      </w:r>
    </w:p>
    <w:p w:rsidR="000A3E8A" w:rsidRPr="001325AD" w:rsidRDefault="000A3E8A" w:rsidP="001325AD">
      <w:pPr>
        <w:jc w:val="both"/>
        <w:rPr>
          <w:lang w:eastAsia="en-GB"/>
        </w:rPr>
      </w:pPr>
      <w:r w:rsidRPr="000A3E8A">
        <w:rPr>
          <w:lang w:eastAsia="en-GB"/>
        </w:rPr>
        <w:t>c. If a set ends before the Xth point is reached, this market is considered void (cancelled)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18. 5th Set – Who scores Xth point?</w:t>
      </w:r>
    </w:p>
    <w:p w:rsidR="001325AD" w:rsidRDefault="000A3E8A" w:rsidP="001325AD">
      <w:pPr>
        <w:jc w:val="both"/>
        <w:rPr>
          <w:lang w:eastAsia="en-GB"/>
        </w:rPr>
      </w:pPr>
      <w:r w:rsidRPr="000A3E8A">
        <w:rPr>
          <w:lang w:eastAsia="en-GB"/>
        </w:rPr>
        <w:t>a. X in 5, 10, 15, 20</w:t>
      </w:r>
    </w:p>
    <w:p w:rsidR="000A3E8A" w:rsidRDefault="000A3E8A" w:rsidP="001325AD">
      <w:pPr>
        <w:jc w:val="both"/>
        <w:rPr>
          <w:lang w:eastAsia="en-GB"/>
        </w:rPr>
      </w:pPr>
      <w:r w:rsidRPr="000A3E8A">
        <w:rPr>
          <w:lang w:eastAsia="en-GB"/>
        </w:rPr>
        <w:t>b. Which team will score the Xth point in the 5th set</w:t>
      </w:r>
    </w:p>
    <w:p w:rsidR="000A3E8A" w:rsidRPr="001325AD" w:rsidRDefault="000A3E8A" w:rsidP="001325AD">
      <w:pPr>
        <w:jc w:val="both"/>
        <w:rPr>
          <w:lang w:eastAsia="en-GB"/>
        </w:rPr>
      </w:pPr>
      <w:r w:rsidRPr="000A3E8A">
        <w:rPr>
          <w:lang w:eastAsia="en-GB"/>
        </w:rPr>
        <w:t>c. If a set ends before the Xth point is reached, this market is considered void (cancelled)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19. Final Result (in sets – best of 5)</w:t>
      </w:r>
    </w:p>
    <w:p w:rsidR="001325AD" w:rsidRPr="001325AD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3:0, 3:1, 3:2, 2:3, 1:3 and 0:3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20. Number of sets (best of 5)</w:t>
      </w:r>
    </w:p>
    <w:p w:rsidR="001325AD" w:rsidRPr="001325AD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3, 4 or 5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21. Total</w:t>
      </w:r>
    </w:p>
    <w:p w:rsidR="001325AD" w:rsidRPr="001325AD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Over; Under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22. 1st Set – Total</w:t>
      </w:r>
    </w:p>
    <w:p w:rsidR="008649CD" w:rsidRPr="008649CD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Only points in 1st set are considered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23. 2nd Set – Total</w:t>
      </w:r>
    </w:p>
    <w:p w:rsidR="008649CD" w:rsidRPr="008649CD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Only points in 2nd set are considered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24. 3rd Set – Total</w:t>
      </w:r>
    </w:p>
    <w:p w:rsidR="008649CD" w:rsidRPr="008649CD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Only points in 3rd set are considered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25. 4th Set – Total</w:t>
      </w:r>
    </w:p>
    <w:p w:rsidR="008649CD" w:rsidRPr="008649CD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Only points in 4th set are considered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26. 5th Set – Total</w:t>
      </w:r>
    </w:p>
    <w:p w:rsidR="008649CD" w:rsidRPr="008649CD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Only points in 5th set are considered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27. 1st Set – Odd/Even</w:t>
      </w:r>
    </w:p>
    <w:p w:rsidR="00DD2F7E" w:rsidRPr="00DD2F7E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Only points of 1st set are considered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28. 2nd Set – Odd/Even</w:t>
      </w:r>
    </w:p>
    <w:p w:rsidR="00DD2F7E" w:rsidRPr="00DD2F7E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Only points of 2nd set are considered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29. 3rd Set – Odd/Even</w:t>
      </w:r>
    </w:p>
    <w:p w:rsidR="00DD2F7E" w:rsidRPr="00DD2F7E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Only points of 3rd set are considered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30. 4th Set – Odd/Even</w:t>
      </w:r>
    </w:p>
    <w:p w:rsidR="00DD2F7E" w:rsidRPr="00DD2F7E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Only points of 4th set are considered</w:t>
      </w:r>
    </w:p>
    <w:p w:rsidR="001325AD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31. 5th Set – Odd/Even</w:t>
      </w:r>
    </w:p>
    <w:p w:rsidR="00DD2F7E" w:rsidRPr="00DD2F7E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Only points of 5th set are considered</w:t>
      </w:r>
    </w:p>
    <w:p w:rsidR="00D2324C" w:rsidRDefault="001325AD" w:rsidP="001325AD">
      <w:pPr>
        <w:jc w:val="both"/>
        <w:rPr>
          <w:b/>
          <w:lang w:eastAsia="en-GB"/>
        </w:rPr>
      </w:pPr>
      <w:r w:rsidRPr="001325AD">
        <w:rPr>
          <w:b/>
          <w:lang w:eastAsia="en-GB"/>
        </w:rPr>
        <w:t>32. How many sets will exceed score limit?</w:t>
      </w:r>
    </w:p>
    <w:p w:rsidR="00DD2F7E" w:rsidRDefault="005A0DBF" w:rsidP="001325AD">
      <w:pPr>
        <w:jc w:val="both"/>
        <w:rPr>
          <w:lang w:eastAsia="en-GB"/>
        </w:rPr>
      </w:pPr>
      <w:r w:rsidRPr="005A0DBF">
        <w:rPr>
          <w:lang w:eastAsia="en-GB"/>
        </w:rPr>
        <w:t>In how many sets at least one team exceeds the 25 (15 in 5th set) points scoring limit</w:t>
      </w:r>
    </w:p>
    <w:p w:rsidR="00EE42B8" w:rsidRDefault="00EE42B8" w:rsidP="00EE42B8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EE42B8" w:rsidRDefault="00926159" w:rsidP="001325AD">
      <w:pPr>
        <w:jc w:val="both"/>
        <w:rPr>
          <w:lang w:eastAsia="en-GB"/>
        </w:rPr>
      </w:pPr>
      <w:r w:rsidRPr="00926159">
        <w:rPr>
          <w:lang w:eastAsia="en-GB"/>
        </w:rPr>
        <w:t>• In the case of a match not being finished all undecided markets are considered void.</w:t>
      </w:r>
    </w:p>
    <w:p w:rsidR="00926159" w:rsidRDefault="00926159" w:rsidP="001325AD">
      <w:pPr>
        <w:jc w:val="both"/>
        <w:rPr>
          <w:lang w:eastAsia="en-GB"/>
        </w:rPr>
      </w:pPr>
      <w:r w:rsidRPr="00926159">
        <w:rPr>
          <w:lang w:eastAsia="en-GB"/>
        </w:rPr>
        <w:t>• Golden set is not considered in any of the mentioned markets.</w:t>
      </w:r>
    </w:p>
    <w:p w:rsidR="00AB3BAD" w:rsidRDefault="00AB3BAD" w:rsidP="00AB3BAD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AB3BAD" w:rsidRDefault="00944D79" w:rsidP="001325AD">
      <w:pPr>
        <w:jc w:val="both"/>
        <w:rPr>
          <w:lang w:eastAsia="en-GB"/>
        </w:rPr>
      </w:pPr>
      <w:r w:rsidRPr="00944D79">
        <w:rPr>
          <w:lang w:eastAsia="en-GB"/>
        </w:rPr>
        <w:t>• If a match is interrupted or postponed and is not continued within 48h after initial kick-off date, betting will be void.</w:t>
      </w:r>
    </w:p>
    <w:p w:rsidR="00944D79" w:rsidRDefault="00944D79" w:rsidP="001325AD">
      <w:pPr>
        <w:jc w:val="both"/>
        <w:rPr>
          <w:lang w:eastAsia="en-GB"/>
        </w:rPr>
      </w:pPr>
      <w:r w:rsidRPr="00944D79">
        <w:rPr>
          <w:lang w:eastAsia="en-GB"/>
        </w:rPr>
        <w:t>• If markets remain open with an incorrect score which has a significant impact on the prices, we reserve the right to void betting.</w:t>
      </w:r>
    </w:p>
    <w:p w:rsidR="00362A7D" w:rsidRDefault="00362A7D" w:rsidP="00362A7D">
      <w:pPr>
        <w:pStyle w:val="Heading2"/>
        <w:rPr>
          <w:lang w:val="en-US" w:eastAsia="en-GB"/>
        </w:rPr>
      </w:pPr>
      <w:r>
        <w:rPr>
          <w:lang w:val="en-US" w:eastAsia="en-GB"/>
        </w:rPr>
        <w:lastRenderedPageBreak/>
        <w:t>BEACHVOLLEYBALL</w:t>
      </w:r>
    </w:p>
    <w:p w:rsidR="00114D7E" w:rsidRDefault="00114D7E" w:rsidP="00114D7E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1. 2way</w:t>
      </w:r>
    </w:p>
    <w:p w:rsidR="008F56B9" w:rsidRPr="008F56B9" w:rsidRDefault="00285964" w:rsidP="009602A6">
      <w:pPr>
        <w:jc w:val="both"/>
        <w:rPr>
          <w:lang w:eastAsia="en-GB"/>
        </w:rPr>
      </w:pPr>
      <w:r w:rsidRPr="00285964">
        <w:rPr>
          <w:lang w:eastAsia="en-GB"/>
        </w:rPr>
        <w:t>Home; Away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2. Which team will win the set?</w:t>
      </w:r>
    </w:p>
    <w:p w:rsidR="008F56B9" w:rsidRP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Home; Away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3. Asian Handicap (only *.5 handicaps)</w:t>
      </w:r>
    </w:p>
    <w:p w:rsidR="008F56B9" w:rsidRP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Handicap market</w:t>
      </w:r>
      <w:r>
        <w:rPr>
          <w:lang w:eastAsia="en-GB"/>
        </w:rPr>
        <w:t>s *.5 (e.g. -2.5/+2.5, 0.5/-0.5</w:t>
      </w:r>
      <w:r w:rsidRPr="00D12B08">
        <w:rPr>
          <w:lang w:eastAsia="en-GB"/>
        </w:rPr>
        <w:t xml:space="preserve"> …)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4. 1st Set – Asian Handicap (only *.5 handicaps)</w:t>
      </w:r>
    </w:p>
    <w:p w:rsidR="008F56B9" w:rsidRP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Asian Handicap markets for 1s</w:t>
      </w:r>
      <w:r>
        <w:rPr>
          <w:lang w:eastAsia="en-GB"/>
        </w:rPr>
        <w:t>t set (e.g. -2.5/+2.5, 0.5/-0.5</w:t>
      </w:r>
      <w:r w:rsidRPr="00D12B08">
        <w:rPr>
          <w:lang w:eastAsia="en-GB"/>
        </w:rPr>
        <w:t xml:space="preserve"> …)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5. 2nd Set – Asian Handicap (only *.5 handicaps)</w:t>
      </w:r>
    </w:p>
    <w:p w:rsidR="008F56B9" w:rsidRP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Asian Handicap markets for 2n</w:t>
      </w:r>
      <w:r>
        <w:rPr>
          <w:lang w:eastAsia="en-GB"/>
        </w:rPr>
        <w:t>d set (e.g. -2.5/+2.5, 0.5/-0.5</w:t>
      </w:r>
      <w:r w:rsidRPr="00D12B08">
        <w:rPr>
          <w:lang w:eastAsia="en-GB"/>
        </w:rPr>
        <w:t xml:space="preserve"> …)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6. 3rd Set – Asian Handicap (only *.5 handicaps)</w:t>
      </w:r>
    </w:p>
    <w:p w:rsidR="008F56B9" w:rsidRP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Asian Handicap markets for 3r</w:t>
      </w:r>
      <w:r>
        <w:rPr>
          <w:lang w:eastAsia="en-GB"/>
        </w:rPr>
        <w:t>d set (e.g. -2.5/+2.5, 0.5/-0.5</w:t>
      </w:r>
      <w:r w:rsidRPr="00D12B08">
        <w:rPr>
          <w:lang w:eastAsia="en-GB"/>
        </w:rPr>
        <w:t xml:space="preserve"> …)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7. 1st Set – Which team will win race to X points?</w:t>
      </w:r>
    </w:p>
    <w:p w:rsid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a. X in 5, 10, 15</w:t>
      </w:r>
    </w:p>
    <w:p w:rsidR="00D12B08" w:rsidRP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b. Which team will reach X points first?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8. 2nd Set – Which team will win race to X points?</w:t>
      </w:r>
    </w:p>
    <w:p w:rsid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a. X in 5, 10, 15</w:t>
      </w:r>
    </w:p>
    <w:p w:rsidR="00D12B08" w:rsidRP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b. Which team will reach X points first?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9. 3rd Set – Which team will win race to X points?</w:t>
      </w:r>
    </w:p>
    <w:p w:rsid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a. X in 5, 10</w:t>
      </w:r>
    </w:p>
    <w:p w:rsidR="00D12B08" w:rsidRP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b. Which team will reach X points first?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10. 1st Set – Who scores Xth point?</w:t>
      </w:r>
    </w:p>
    <w:p w:rsidR="008F56B9" w:rsidRDefault="00D12B08" w:rsidP="009602A6">
      <w:pPr>
        <w:jc w:val="both"/>
        <w:rPr>
          <w:lang w:eastAsia="en-GB"/>
        </w:rPr>
      </w:pPr>
      <w:r>
        <w:rPr>
          <w:lang w:eastAsia="en-GB"/>
        </w:rPr>
        <w:t>a. X in 5, 10, 15, 20, 25</w:t>
      </w:r>
      <w:r w:rsidRPr="00D12B08">
        <w:rPr>
          <w:lang w:eastAsia="en-GB"/>
        </w:rPr>
        <w:t xml:space="preserve"> …</w:t>
      </w:r>
    </w:p>
    <w:p w:rsidR="00D12B08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b. Which team will score the Xth point in the 1st set</w:t>
      </w:r>
    </w:p>
    <w:p w:rsidR="00D12B08" w:rsidRPr="008F56B9" w:rsidRDefault="00D12B08" w:rsidP="009602A6">
      <w:pPr>
        <w:jc w:val="both"/>
        <w:rPr>
          <w:lang w:eastAsia="en-GB"/>
        </w:rPr>
      </w:pPr>
      <w:r w:rsidRPr="00D12B08">
        <w:rPr>
          <w:lang w:eastAsia="en-GB"/>
        </w:rPr>
        <w:t>c. If a set ends before the Xth point is reached, this market is considered void (cancelled)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11. 2nd Set – Who scores Xth point?</w:t>
      </w:r>
    </w:p>
    <w:p w:rsidR="008F56B9" w:rsidRDefault="00FF4F62" w:rsidP="009602A6">
      <w:pPr>
        <w:jc w:val="both"/>
        <w:rPr>
          <w:lang w:eastAsia="en-GB"/>
        </w:rPr>
      </w:pPr>
      <w:r>
        <w:rPr>
          <w:lang w:eastAsia="en-GB"/>
        </w:rPr>
        <w:t>a. X in 5, 10, 15, 20, 25</w:t>
      </w:r>
      <w:r w:rsidRPr="00FF4F62">
        <w:rPr>
          <w:lang w:eastAsia="en-GB"/>
        </w:rPr>
        <w:t xml:space="preserve"> …</w:t>
      </w:r>
    </w:p>
    <w:p w:rsidR="00FF4F62" w:rsidRDefault="00FF4F62" w:rsidP="009602A6">
      <w:pPr>
        <w:jc w:val="both"/>
        <w:rPr>
          <w:lang w:eastAsia="en-GB"/>
        </w:rPr>
      </w:pPr>
      <w:r w:rsidRPr="00FF4F62">
        <w:rPr>
          <w:lang w:eastAsia="en-GB"/>
        </w:rPr>
        <w:t>b. Which team will score the Xth point in the 2nd set</w:t>
      </w:r>
    </w:p>
    <w:p w:rsidR="00FF4F62" w:rsidRPr="008F56B9" w:rsidRDefault="00FF4F62" w:rsidP="009602A6">
      <w:pPr>
        <w:jc w:val="both"/>
        <w:rPr>
          <w:lang w:eastAsia="en-GB"/>
        </w:rPr>
      </w:pPr>
      <w:r w:rsidRPr="00FF4F62">
        <w:rPr>
          <w:lang w:eastAsia="en-GB"/>
        </w:rPr>
        <w:t>c. If a set ends before the Xth point is reached, this market is considered void (cancelled)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12. 3rd Set – Who scores Xth point?</w:t>
      </w:r>
    </w:p>
    <w:p w:rsidR="008F56B9" w:rsidRDefault="008E3C6C" w:rsidP="009602A6">
      <w:pPr>
        <w:jc w:val="both"/>
        <w:rPr>
          <w:lang w:eastAsia="en-GB"/>
        </w:rPr>
      </w:pPr>
      <w:r w:rsidRPr="008E3C6C">
        <w:rPr>
          <w:lang w:eastAsia="en-GB"/>
        </w:rPr>
        <w:t>a. X in 5, 10, 15, 20</w:t>
      </w:r>
    </w:p>
    <w:p w:rsidR="008E3C6C" w:rsidRDefault="008E3C6C" w:rsidP="009602A6">
      <w:pPr>
        <w:jc w:val="both"/>
        <w:rPr>
          <w:lang w:eastAsia="en-GB"/>
        </w:rPr>
      </w:pPr>
      <w:r w:rsidRPr="008E3C6C">
        <w:rPr>
          <w:lang w:eastAsia="en-GB"/>
        </w:rPr>
        <w:t>b. Which team will score the Xth point in the 3rd set</w:t>
      </w:r>
    </w:p>
    <w:p w:rsidR="008E3C6C" w:rsidRPr="008F56B9" w:rsidRDefault="008E3C6C" w:rsidP="009602A6">
      <w:pPr>
        <w:jc w:val="both"/>
        <w:rPr>
          <w:lang w:eastAsia="en-GB"/>
        </w:rPr>
      </w:pPr>
      <w:r w:rsidRPr="008E3C6C">
        <w:rPr>
          <w:lang w:eastAsia="en-GB"/>
        </w:rPr>
        <w:t>c. If a set ends before the Xth point is reached, this market is considered void (cancelled)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13. Final Result (in sets – best of 3)</w:t>
      </w:r>
    </w:p>
    <w:p w:rsidR="008F56B9" w:rsidRPr="008F56B9" w:rsidRDefault="008E3C6C" w:rsidP="009602A6">
      <w:pPr>
        <w:jc w:val="both"/>
        <w:rPr>
          <w:lang w:eastAsia="en-GB"/>
        </w:rPr>
      </w:pPr>
      <w:r w:rsidRPr="008E3C6C">
        <w:rPr>
          <w:lang w:eastAsia="en-GB"/>
        </w:rPr>
        <w:t>2:0, 2:1, 1:2 and 0:2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14. Number of sets (best of 3)</w:t>
      </w:r>
    </w:p>
    <w:p w:rsidR="008F56B9" w:rsidRPr="008F56B9" w:rsidRDefault="008E3C6C" w:rsidP="009602A6">
      <w:pPr>
        <w:jc w:val="both"/>
        <w:rPr>
          <w:lang w:eastAsia="en-GB"/>
        </w:rPr>
      </w:pPr>
      <w:r w:rsidRPr="008E3C6C">
        <w:rPr>
          <w:lang w:eastAsia="en-GB"/>
        </w:rPr>
        <w:t>2 or 3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15. Total</w:t>
      </w:r>
    </w:p>
    <w:p w:rsidR="008F56B9" w:rsidRPr="008F56B9" w:rsidRDefault="008E3C6C" w:rsidP="009602A6">
      <w:pPr>
        <w:jc w:val="both"/>
        <w:rPr>
          <w:lang w:eastAsia="en-GB"/>
        </w:rPr>
      </w:pPr>
      <w:r w:rsidRPr="008E3C6C">
        <w:rPr>
          <w:lang w:eastAsia="en-GB"/>
        </w:rPr>
        <w:t>Over; Under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16. 1st Set – Total</w:t>
      </w:r>
    </w:p>
    <w:p w:rsidR="008F56B9" w:rsidRPr="008F56B9" w:rsidRDefault="00AA7928" w:rsidP="009602A6">
      <w:pPr>
        <w:jc w:val="both"/>
        <w:rPr>
          <w:lang w:eastAsia="en-GB"/>
        </w:rPr>
      </w:pPr>
      <w:r w:rsidRPr="00AA7928">
        <w:rPr>
          <w:lang w:eastAsia="en-GB"/>
        </w:rPr>
        <w:t>Only points in 1st set are considered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17. 2nd Set – Total</w:t>
      </w:r>
    </w:p>
    <w:p w:rsidR="008F56B9" w:rsidRPr="008F56B9" w:rsidRDefault="00AA7928" w:rsidP="009602A6">
      <w:pPr>
        <w:jc w:val="both"/>
        <w:rPr>
          <w:lang w:eastAsia="en-GB"/>
        </w:rPr>
      </w:pPr>
      <w:r w:rsidRPr="00AA7928">
        <w:rPr>
          <w:lang w:eastAsia="en-GB"/>
        </w:rPr>
        <w:t>Only points in 2nd set are considered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18. 3rd Set – Total</w:t>
      </w:r>
    </w:p>
    <w:p w:rsidR="008F56B9" w:rsidRPr="008F56B9" w:rsidRDefault="00D14937" w:rsidP="009602A6">
      <w:pPr>
        <w:jc w:val="both"/>
        <w:rPr>
          <w:lang w:eastAsia="en-GB"/>
        </w:rPr>
      </w:pPr>
      <w:r>
        <w:rPr>
          <w:lang w:eastAsia="en-GB"/>
        </w:rPr>
        <w:t xml:space="preserve">Only points in </w:t>
      </w:r>
      <w:r w:rsidRPr="00D14937">
        <w:rPr>
          <w:lang w:eastAsia="en-GB"/>
        </w:rPr>
        <w:t>3rd</w:t>
      </w:r>
      <w:r w:rsidR="00AA7928" w:rsidRPr="00AA7928">
        <w:rPr>
          <w:lang w:eastAsia="en-GB"/>
        </w:rPr>
        <w:t xml:space="preserve"> set are considered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lastRenderedPageBreak/>
        <w:t>19. 1st Set – Odd/Even</w:t>
      </w:r>
    </w:p>
    <w:p w:rsidR="008F56B9" w:rsidRPr="008F56B9" w:rsidRDefault="00AA7928" w:rsidP="009602A6">
      <w:pPr>
        <w:jc w:val="both"/>
        <w:rPr>
          <w:lang w:eastAsia="en-GB"/>
        </w:rPr>
      </w:pPr>
      <w:r w:rsidRPr="00AA7928">
        <w:rPr>
          <w:lang w:eastAsia="en-GB"/>
        </w:rPr>
        <w:t>Only points of 1st set are considered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20. 2nd Set – Odd/Even</w:t>
      </w:r>
    </w:p>
    <w:p w:rsidR="008F56B9" w:rsidRPr="008F56B9" w:rsidRDefault="00AA7928" w:rsidP="009602A6">
      <w:pPr>
        <w:jc w:val="both"/>
        <w:rPr>
          <w:lang w:eastAsia="en-GB"/>
        </w:rPr>
      </w:pPr>
      <w:r w:rsidRPr="00AA7928">
        <w:rPr>
          <w:lang w:eastAsia="en-GB"/>
        </w:rPr>
        <w:t>Only points of 2nd set are considered</w:t>
      </w:r>
    </w:p>
    <w:p w:rsidR="009602A6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21. 3rd Set – Odd/Even</w:t>
      </w:r>
    </w:p>
    <w:p w:rsidR="008F56B9" w:rsidRPr="008F56B9" w:rsidRDefault="00AA7928" w:rsidP="009602A6">
      <w:pPr>
        <w:jc w:val="both"/>
        <w:rPr>
          <w:lang w:eastAsia="en-GB"/>
        </w:rPr>
      </w:pPr>
      <w:r w:rsidRPr="00AA7928">
        <w:rPr>
          <w:lang w:eastAsia="en-GB"/>
        </w:rPr>
        <w:t>Only points of 3rd set are considered</w:t>
      </w:r>
    </w:p>
    <w:p w:rsidR="006839CC" w:rsidRDefault="009602A6" w:rsidP="009602A6">
      <w:pPr>
        <w:jc w:val="both"/>
        <w:rPr>
          <w:b/>
          <w:lang w:eastAsia="en-GB"/>
        </w:rPr>
      </w:pPr>
      <w:r w:rsidRPr="009602A6">
        <w:rPr>
          <w:b/>
          <w:lang w:eastAsia="en-GB"/>
        </w:rPr>
        <w:t>22. How many sets will exceed score limit?</w:t>
      </w:r>
    </w:p>
    <w:p w:rsidR="008F56B9" w:rsidRDefault="00A418E0" w:rsidP="009602A6">
      <w:pPr>
        <w:jc w:val="both"/>
        <w:rPr>
          <w:lang w:eastAsia="en-GB"/>
        </w:rPr>
      </w:pPr>
      <w:r w:rsidRPr="00A418E0">
        <w:rPr>
          <w:lang w:eastAsia="en-GB"/>
        </w:rPr>
        <w:t>In how many sets at least one team exceeds the 21 (15 in 3rd set) points scoring limit</w:t>
      </w:r>
    </w:p>
    <w:p w:rsidR="00015AFE" w:rsidRDefault="00015AFE" w:rsidP="00015AFE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015AFE" w:rsidRDefault="0089355F" w:rsidP="009602A6">
      <w:pPr>
        <w:jc w:val="both"/>
        <w:rPr>
          <w:lang w:eastAsia="en-GB"/>
        </w:rPr>
      </w:pPr>
      <w:r w:rsidRPr="0089355F">
        <w:rPr>
          <w:lang w:eastAsia="en-GB"/>
        </w:rPr>
        <w:t>• In the case of a match not being finished, all undecided markets are considered void.</w:t>
      </w:r>
    </w:p>
    <w:p w:rsidR="0089355F" w:rsidRDefault="0089355F" w:rsidP="009602A6">
      <w:pPr>
        <w:jc w:val="both"/>
        <w:rPr>
          <w:lang w:eastAsia="en-GB"/>
        </w:rPr>
      </w:pPr>
      <w:r w:rsidRPr="0089355F">
        <w:rPr>
          <w:lang w:eastAsia="en-GB"/>
        </w:rPr>
        <w:t>• Golden set is not considered in any of the mentioned markets.</w:t>
      </w:r>
    </w:p>
    <w:p w:rsidR="00BE7137" w:rsidRDefault="00BE7137" w:rsidP="00BE7137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BE7137" w:rsidRDefault="00C028D9" w:rsidP="009602A6">
      <w:pPr>
        <w:jc w:val="both"/>
        <w:rPr>
          <w:lang w:eastAsia="en-GB"/>
        </w:rPr>
      </w:pPr>
      <w:r w:rsidRPr="00C028D9">
        <w:rPr>
          <w:lang w:eastAsia="en-GB"/>
        </w:rPr>
        <w:t>• If a match is interrupted or postponed and is not continued within 48h after initial kick-off date, betting will be void.</w:t>
      </w:r>
    </w:p>
    <w:p w:rsidR="00C028D9" w:rsidRDefault="00C028D9" w:rsidP="009602A6">
      <w:pPr>
        <w:jc w:val="both"/>
        <w:rPr>
          <w:lang w:eastAsia="en-GB"/>
        </w:rPr>
      </w:pPr>
      <w:r w:rsidRPr="00C028D9">
        <w:rPr>
          <w:lang w:eastAsia="en-GB"/>
        </w:rPr>
        <w:t>• If markets remain open with an incorrect score which has a significant impact on the prices, we reserve the right to void betting.</w:t>
      </w:r>
    </w:p>
    <w:p w:rsidR="00C028D9" w:rsidRDefault="00C028D9" w:rsidP="009602A6">
      <w:pPr>
        <w:jc w:val="both"/>
        <w:rPr>
          <w:lang w:eastAsia="en-GB"/>
        </w:rPr>
      </w:pPr>
      <w:r w:rsidRPr="00C028D9">
        <w:rPr>
          <w:lang w:eastAsia="en-GB"/>
        </w:rPr>
        <w:t>• If a team retires all undecided markets are considered void.</w:t>
      </w:r>
    </w:p>
    <w:p w:rsidR="005E16F1" w:rsidRDefault="00F51ED5" w:rsidP="005E16F1">
      <w:pPr>
        <w:pStyle w:val="Heading2"/>
        <w:rPr>
          <w:lang w:val="en-US" w:eastAsia="en-GB"/>
        </w:rPr>
      </w:pPr>
      <w:r>
        <w:rPr>
          <w:lang w:val="en-US" w:eastAsia="en-GB"/>
        </w:rPr>
        <w:t>FUTSAL</w:t>
      </w:r>
    </w:p>
    <w:p w:rsidR="00114D7E" w:rsidRDefault="00114D7E" w:rsidP="00114D7E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1. 3way</w:t>
      </w:r>
    </w:p>
    <w:p w:rsidR="00637765" w:rsidRP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Which team will win the match (1-X-2) Home; Draw; Away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2. Total (only *.5 totals)</w:t>
      </w:r>
    </w:p>
    <w:p w:rsidR="00637765" w:rsidRPr="00637765" w:rsidRDefault="00FC0A18" w:rsidP="00637765">
      <w:pPr>
        <w:jc w:val="both"/>
        <w:rPr>
          <w:lang w:eastAsia="en-GB"/>
        </w:rPr>
      </w:pPr>
      <w:r>
        <w:rPr>
          <w:lang w:eastAsia="en-GB"/>
        </w:rPr>
        <w:t>E.g. 0.5, 1.5, 2.5, 3.5</w:t>
      </w:r>
      <w:r w:rsidRPr="00FC0A18">
        <w:rPr>
          <w:lang w:eastAsia="en-GB"/>
        </w:rPr>
        <w:t xml:space="preserve"> …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3. Handicap</w:t>
      </w:r>
    </w:p>
    <w:p w:rsidR="00637765" w:rsidRP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European Handicaps (e.g. Handicap 0:2, Handicap 5:0, …) 1-X-2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4. Asian Total</w:t>
      </w:r>
    </w:p>
    <w:p w:rsidR="00637765" w:rsidRP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Total spread in full spreads (e.g. 2.00, 3.00, 4.00,)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5. Asian Handicap</w:t>
      </w:r>
    </w:p>
    <w:p w:rsidR="00637765" w:rsidRP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Handicap markets in half and full spreads (e.g. -2.00/+2.00, -2.50/2.50,)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6. Draw No Bet</w:t>
      </w:r>
    </w:p>
    <w:p w:rsid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a. If match ends in a draw after regular time, all bets are considered void</w:t>
      </w:r>
    </w:p>
    <w:p w:rsidR="00FC0A18" w:rsidRP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b. Same as Asian Handicap 0 (level ball, pick-em)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7. Who wins the rest of the match?</w:t>
      </w:r>
    </w:p>
    <w:p w:rsidR="00637765" w:rsidRP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Which team will score more goals in the remaining time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8. Next goal</w:t>
      </w:r>
    </w:p>
    <w:p w:rsidR="00637765" w:rsidRPr="00637765" w:rsidRDefault="00FC0A18" w:rsidP="00637765">
      <w:pPr>
        <w:jc w:val="both"/>
        <w:rPr>
          <w:lang w:eastAsia="en-GB"/>
        </w:rPr>
      </w:pPr>
      <w:r>
        <w:rPr>
          <w:lang w:eastAsia="en-GB"/>
        </w:rPr>
        <w:t>Who scores the 1st, 2nd</w:t>
      </w:r>
      <w:r w:rsidRPr="00FC0A18">
        <w:rPr>
          <w:lang w:eastAsia="en-GB"/>
        </w:rPr>
        <w:t xml:space="preserve"> … goal? (1-X (No goal)-2)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9. Double chance (1X – 12 – X2)</w:t>
      </w:r>
    </w:p>
    <w:p w:rsidR="00637765" w:rsidRP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Home or draw; home or away; draw or away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10. Goals home</w:t>
      </w:r>
      <w:r>
        <w:rPr>
          <w:b/>
          <w:lang w:eastAsia="en-GB"/>
        </w:rPr>
        <w:t xml:space="preserve"> </w:t>
      </w:r>
      <w:r w:rsidRPr="00637765">
        <w:rPr>
          <w:b/>
          <w:lang w:eastAsia="en-GB"/>
        </w:rPr>
        <w:t>team</w:t>
      </w:r>
    </w:p>
    <w:p w:rsid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a. How many goals will be scored by the home</w:t>
      </w:r>
      <w:r>
        <w:rPr>
          <w:lang w:eastAsia="en-GB"/>
        </w:rPr>
        <w:t xml:space="preserve"> </w:t>
      </w:r>
      <w:r w:rsidRPr="00FC0A18">
        <w:rPr>
          <w:lang w:eastAsia="en-GB"/>
        </w:rPr>
        <w:t>team</w:t>
      </w:r>
    </w:p>
    <w:p w:rsidR="00FC0A18" w:rsidRP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b. 0, 1, 2, 3+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11. Goals away</w:t>
      </w:r>
      <w:r>
        <w:rPr>
          <w:b/>
          <w:lang w:eastAsia="en-GB"/>
        </w:rPr>
        <w:t xml:space="preserve"> </w:t>
      </w:r>
      <w:r w:rsidRPr="00637765">
        <w:rPr>
          <w:b/>
          <w:lang w:eastAsia="en-GB"/>
        </w:rPr>
        <w:t>team</w:t>
      </w:r>
    </w:p>
    <w:p w:rsid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a. How many goals will be scored by the away</w:t>
      </w:r>
      <w:r>
        <w:rPr>
          <w:lang w:eastAsia="en-GB"/>
        </w:rPr>
        <w:t xml:space="preserve"> </w:t>
      </w:r>
      <w:r w:rsidRPr="00FC0A18">
        <w:rPr>
          <w:lang w:eastAsia="en-GB"/>
        </w:rPr>
        <w:t>team</w:t>
      </w:r>
    </w:p>
    <w:p w:rsidR="00FC0A18" w:rsidRP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t>b. 0, 1, 2, 3+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12. Both teams to score?</w:t>
      </w:r>
    </w:p>
    <w:p w:rsidR="00637765" w:rsidRPr="00637765" w:rsidRDefault="00FC0A18" w:rsidP="00637765">
      <w:pPr>
        <w:jc w:val="both"/>
        <w:rPr>
          <w:lang w:eastAsia="en-GB"/>
        </w:rPr>
      </w:pPr>
      <w:r w:rsidRPr="00FC0A18">
        <w:rPr>
          <w:lang w:eastAsia="en-GB"/>
        </w:rPr>
        <w:lastRenderedPageBreak/>
        <w:t>Goal/No Goal; (yes; no)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13. Odd/Even</w:t>
      </w:r>
    </w:p>
    <w:p w:rsidR="00637765" w:rsidRPr="00637765" w:rsidRDefault="00A76030" w:rsidP="00637765">
      <w:pPr>
        <w:jc w:val="both"/>
        <w:rPr>
          <w:lang w:eastAsia="en-GB"/>
        </w:rPr>
      </w:pPr>
      <w:r w:rsidRPr="00A76030">
        <w:rPr>
          <w:lang w:eastAsia="en-GB"/>
        </w:rPr>
        <w:t>Odd/Even number of goals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14. Correct score flex</w:t>
      </w:r>
    </w:p>
    <w:p w:rsidR="00637765" w:rsidRPr="00637765" w:rsidRDefault="00A76030" w:rsidP="00637765">
      <w:pPr>
        <w:jc w:val="both"/>
        <w:rPr>
          <w:lang w:eastAsia="en-GB"/>
        </w:rPr>
      </w:pPr>
      <w:r w:rsidRPr="00A76030">
        <w:rPr>
          <w:lang w:eastAsia="en-GB"/>
        </w:rPr>
        <w:t>Only the 10 most probable outcomes will be sent as active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15. 1st Half – 3way</w:t>
      </w:r>
    </w:p>
    <w:p w:rsidR="00637765" w:rsidRDefault="00A76030" w:rsidP="00637765">
      <w:pPr>
        <w:jc w:val="both"/>
        <w:rPr>
          <w:lang w:eastAsia="en-GB"/>
        </w:rPr>
      </w:pPr>
      <w:r w:rsidRPr="00A76030">
        <w:rPr>
          <w:lang w:eastAsia="en-GB"/>
        </w:rPr>
        <w:t>a. Which team will win the 1st half?</w:t>
      </w:r>
    </w:p>
    <w:p w:rsidR="00A76030" w:rsidRPr="00637765" w:rsidRDefault="00A76030" w:rsidP="00637765">
      <w:pPr>
        <w:jc w:val="both"/>
        <w:rPr>
          <w:lang w:eastAsia="en-GB"/>
        </w:rPr>
      </w:pPr>
      <w:r w:rsidRPr="00A76030">
        <w:rPr>
          <w:lang w:eastAsia="en-GB"/>
        </w:rPr>
        <w:t>b. Halftime 1-X-2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16. 1st Half – Total (only *.5 totals)</w:t>
      </w:r>
    </w:p>
    <w:p w:rsidR="00637765" w:rsidRPr="00637765" w:rsidRDefault="00A76030" w:rsidP="00637765">
      <w:pPr>
        <w:jc w:val="both"/>
        <w:rPr>
          <w:lang w:eastAsia="en-GB"/>
        </w:rPr>
      </w:pPr>
      <w:r w:rsidRPr="00A76030">
        <w:rPr>
          <w:lang w:eastAsia="en-GB"/>
        </w:rPr>
        <w:t>Only goals scored during 1st half are considered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17. 1st Half – Asian Total</w:t>
      </w:r>
    </w:p>
    <w:p w:rsidR="00637765" w:rsidRPr="00637765" w:rsidRDefault="00A76030" w:rsidP="00637765">
      <w:pPr>
        <w:jc w:val="both"/>
        <w:rPr>
          <w:lang w:eastAsia="en-GB"/>
        </w:rPr>
      </w:pPr>
      <w:r w:rsidRPr="00A76030">
        <w:rPr>
          <w:lang w:eastAsia="en-GB"/>
        </w:rPr>
        <w:t>Total spread in full</w:t>
      </w:r>
      <w:r>
        <w:rPr>
          <w:lang w:eastAsia="en-GB"/>
        </w:rPr>
        <w:t xml:space="preserve"> spreads (e.g. 2.00, 3.00, 4.00</w:t>
      </w:r>
      <w:r w:rsidRPr="00A76030">
        <w:rPr>
          <w:lang w:eastAsia="en-GB"/>
        </w:rPr>
        <w:t xml:space="preserve"> …)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18. 1st Half – Asian Handicap</w:t>
      </w:r>
    </w:p>
    <w:p w:rsidR="00637765" w:rsidRPr="00637765" w:rsidRDefault="00A76030" w:rsidP="00637765">
      <w:pPr>
        <w:jc w:val="both"/>
        <w:rPr>
          <w:lang w:eastAsia="en-GB"/>
        </w:rPr>
      </w:pPr>
      <w:r w:rsidRPr="00A76030">
        <w:rPr>
          <w:lang w:eastAsia="en-GB"/>
        </w:rPr>
        <w:t xml:space="preserve">Asian Handicap markets for </w:t>
      </w:r>
      <w:r>
        <w:rPr>
          <w:lang w:eastAsia="en-GB"/>
        </w:rPr>
        <w:t>1st half (e.g. 2.00, 2.50, 3.00</w:t>
      </w:r>
      <w:r w:rsidRPr="00A76030">
        <w:rPr>
          <w:lang w:eastAsia="en-GB"/>
        </w:rPr>
        <w:t xml:space="preserve"> …)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19. 1st Half – Who wins the rest of the match?</w:t>
      </w:r>
    </w:p>
    <w:p w:rsidR="00637765" w:rsidRPr="00637765" w:rsidRDefault="00A76030" w:rsidP="00637765">
      <w:pPr>
        <w:jc w:val="both"/>
        <w:rPr>
          <w:lang w:eastAsia="en-GB"/>
        </w:rPr>
      </w:pPr>
      <w:r w:rsidRPr="00A76030">
        <w:rPr>
          <w:lang w:eastAsia="en-GB"/>
        </w:rPr>
        <w:t>Who win the rest of the 1st half?</w:t>
      </w:r>
    </w:p>
    <w:p w:rsidR="00637765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20. 1st Half – Next goal</w:t>
      </w:r>
    </w:p>
    <w:p w:rsidR="00637765" w:rsidRPr="00637765" w:rsidRDefault="00A76030" w:rsidP="00637765">
      <w:pPr>
        <w:jc w:val="both"/>
        <w:rPr>
          <w:lang w:eastAsia="en-GB"/>
        </w:rPr>
      </w:pPr>
      <w:r w:rsidRPr="00A76030">
        <w:rPr>
          <w:lang w:eastAsia="en-GB"/>
        </w:rPr>
        <w:t>Home; no goal; away</w:t>
      </w:r>
    </w:p>
    <w:p w:rsidR="002B5CA2" w:rsidRDefault="00637765" w:rsidP="00637765">
      <w:pPr>
        <w:jc w:val="both"/>
        <w:rPr>
          <w:b/>
          <w:lang w:eastAsia="en-GB"/>
        </w:rPr>
      </w:pPr>
      <w:r w:rsidRPr="00637765">
        <w:rPr>
          <w:b/>
          <w:lang w:eastAsia="en-GB"/>
        </w:rPr>
        <w:t>21. 1st Half – Correct score flex</w:t>
      </w:r>
    </w:p>
    <w:p w:rsidR="00637765" w:rsidRDefault="00A76030" w:rsidP="00637765">
      <w:pPr>
        <w:jc w:val="both"/>
        <w:rPr>
          <w:lang w:eastAsia="en-GB"/>
        </w:rPr>
      </w:pPr>
      <w:r w:rsidRPr="00A76030">
        <w:rPr>
          <w:lang w:eastAsia="en-GB"/>
        </w:rPr>
        <w:t>Similar to Correct score flex</w:t>
      </w:r>
    </w:p>
    <w:p w:rsidR="006D730C" w:rsidRDefault="006D730C" w:rsidP="006D730C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6D730C" w:rsidRDefault="0054700D" w:rsidP="00637765">
      <w:pPr>
        <w:jc w:val="both"/>
        <w:rPr>
          <w:lang w:eastAsia="en-GB"/>
        </w:rPr>
      </w:pPr>
      <w:r w:rsidRPr="0054700D">
        <w:rPr>
          <w:lang w:eastAsia="en-GB"/>
        </w:rPr>
        <w:t>• All markets (except halftime, first half markets, overtime and penalty shoot-out) are considered for regular time only.</w:t>
      </w:r>
    </w:p>
    <w:p w:rsidR="0054700D" w:rsidRDefault="0054700D" w:rsidP="00637765">
      <w:pPr>
        <w:jc w:val="both"/>
        <w:rPr>
          <w:lang w:eastAsia="en-GB"/>
        </w:rPr>
      </w:pPr>
      <w:r w:rsidRPr="0054700D">
        <w:rPr>
          <w:lang w:eastAsia="en-GB"/>
        </w:rPr>
        <w:t>• If a match is interrupted and continued within 48h after initial kick-off date, all open bets will be settled with the final result. Otherwise all undecided bets are considered void.</w:t>
      </w:r>
    </w:p>
    <w:p w:rsidR="00826DF7" w:rsidRDefault="00826DF7" w:rsidP="00826DF7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826DF7" w:rsidRDefault="00826DF7" w:rsidP="00637765">
      <w:pPr>
        <w:jc w:val="both"/>
        <w:rPr>
          <w:lang w:eastAsia="en-GB"/>
        </w:rPr>
      </w:pPr>
      <w:r w:rsidRPr="00826DF7">
        <w:rPr>
          <w:lang w:eastAsia="en-GB"/>
        </w:rPr>
        <w:t>• If the market remains open when the following events have already taken place: goals, red or yellow-red cards and penalties, we reserve the right to void betting.</w:t>
      </w:r>
    </w:p>
    <w:p w:rsidR="00826DF7" w:rsidRDefault="00826DF7" w:rsidP="00637765">
      <w:pPr>
        <w:jc w:val="both"/>
        <w:rPr>
          <w:lang w:eastAsia="en-GB"/>
        </w:rPr>
      </w:pPr>
      <w:r w:rsidRPr="00826DF7">
        <w:rPr>
          <w:lang w:eastAsia="en-GB"/>
        </w:rPr>
        <w:t>• If the market was opened with a missing or incorrect red card, we reserve the right to void betting.</w:t>
      </w:r>
    </w:p>
    <w:p w:rsidR="00826DF7" w:rsidRDefault="00826DF7" w:rsidP="00637765">
      <w:pPr>
        <w:jc w:val="both"/>
        <w:rPr>
          <w:lang w:eastAsia="en-GB"/>
        </w:rPr>
      </w:pPr>
      <w:r w:rsidRPr="00826DF7">
        <w:rPr>
          <w:lang w:eastAsia="en-GB"/>
        </w:rPr>
        <w:t>• If odds were offered with an incorrect match time (more than 2 minutes), we reserve the right to void betting.</w:t>
      </w:r>
    </w:p>
    <w:p w:rsidR="00826DF7" w:rsidRDefault="00826DF7" w:rsidP="00637765">
      <w:pPr>
        <w:jc w:val="both"/>
        <w:rPr>
          <w:lang w:eastAsia="en-GB"/>
        </w:rPr>
      </w:pPr>
      <w:r w:rsidRPr="00826DF7">
        <w:rPr>
          <w:lang w:eastAsia="en-GB"/>
        </w:rPr>
        <w:t>• If a wrong score is entered, all markets will be cancelled for the time when the incorrect score was displayed.</w:t>
      </w:r>
    </w:p>
    <w:p w:rsidR="00826DF7" w:rsidRDefault="00826DF7" w:rsidP="00637765">
      <w:pPr>
        <w:jc w:val="both"/>
        <w:rPr>
          <w:lang w:eastAsia="en-GB"/>
        </w:rPr>
      </w:pPr>
      <w:r w:rsidRPr="00826DF7">
        <w:rPr>
          <w:lang w:eastAsia="en-GB"/>
        </w:rPr>
        <w:t>• If a match is interrupted or postponed and is not continued within 48 h after initial kick-off date betting will be void.</w:t>
      </w:r>
    </w:p>
    <w:p w:rsidR="001F7ABE" w:rsidRDefault="00826DF7" w:rsidP="00637765">
      <w:pPr>
        <w:jc w:val="both"/>
        <w:rPr>
          <w:lang w:eastAsia="en-GB"/>
        </w:rPr>
      </w:pPr>
      <w:r w:rsidRPr="00826DF7">
        <w:rPr>
          <w:lang w:eastAsia="en-GB"/>
        </w:rPr>
        <w:t>• If the team names or category are displayed incorrectly, we reserve the right to void betting.</w:t>
      </w:r>
    </w:p>
    <w:p w:rsidR="001F7ABE" w:rsidRDefault="001F7ABE" w:rsidP="001F7ABE">
      <w:pPr>
        <w:pStyle w:val="Heading2"/>
        <w:rPr>
          <w:lang w:val="en-US" w:eastAsia="en-GB"/>
        </w:rPr>
      </w:pPr>
      <w:r>
        <w:rPr>
          <w:lang w:val="en-US" w:eastAsia="en-GB"/>
        </w:rPr>
        <w:t>BADMINTON</w:t>
      </w:r>
    </w:p>
    <w:p w:rsidR="00114D7E" w:rsidRDefault="00114D7E" w:rsidP="00114D7E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1. Total</w:t>
      </w:r>
    </w:p>
    <w:p w:rsidR="00607EBA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Over; Under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2. Which player will win the match?</w:t>
      </w:r>
    </w:p>
    <w:p w:rsidR="00607EBA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Home; Away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3. Which player will win the set?</w:t>
      </w:r>
    </w:p>
    <w:p w:rsidR="00607EBA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Home; Away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4. Asian Handicap</w:t>
      </w:r>
    </w:p>
    <w:p w:rsidR="00607EBA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lastRenderedPageBreak/>
        <w:t>Handicap market</w:t>
      </w:r>
      <w:r>
        <w:rPr>
          <w:lang w:eastAsia="en-GB"/>
        </w:rPr>
        <w:t>s *.5 (e.g. -2.5/+2.5, 0.5/-0.5</w:t>
      </w:r>
      <w:r w:rsidRPr="00D22506">
        <w:rPr>
          <w:lang w:eastAsia="en-GB"/>
        </w:rPr>
        <w:t xml:space="preserve"> …)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5. Asian handicap for first set</w:t>
      </w:r>
    </w:p>
    <w:p w:rsidR="00607EBA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Asian Handicap markets for 1s</w:t>
      </w:r>
      <w:r>
        <w:rPr>
          <w:lang w:eastAsia="en-GB"/>
        </w:rPr>
        <w:t>t set (e.g. -2.5/+2.5, 0.5/-0.5</w:t>
      </w:r>
      <w:r w:rsidRPr="00D22506">
        <w:rPr>
          <w:lang w:eastAsia="en-GB"/>
        </w:rPr>
        <w:t xml:space="preserve"> …)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6. Asian handicap for second set</w:t>
      </w:r>
    </w:p>
    <w:p w:rsidR="00607EBA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Asian Handicap markets for 2n</w:t>
      </w:r>
      <w:r>
        <w:rPr>
          <w:lang w:eastAsia="en-GB"/>
        </w:rPr>
        <w:t>d set (e.g. -2.5/+2.5, 0.5/-0.5</w:t>
      </w:r>
      <w:r w:rsidRPr="00D22506">
        <w:rPr>
          <w:lang w:eastAsia="en-GB"/>
        </w:rPr>
        <w:t xml:space="preserve"> …)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7. Asian handicap for third set</w:t>
      </w:r>
    </w:p>
    <w:p w:rsidR="00607EBA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Asian Handicap markets for 3rd set (e.g. -2.5/+2</w:t>
      </w:r>
      <w:r>
        <w:rPr>
          <w:lang w:eastAsia="en-GB"/>
        </w:rPr>
        <w:t>.5, 0.5/-0.5</w:t>
      </w:r>
      <w:r w:rsidRPr="00D22506">
        <w:rPr>
          <w:lang w:eastAsia="en-GB"/>
        </w:rPr>
        <w:t xml:space="preserve"> …)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8. 1st Set – Which player will win race to X points?</w:t>
      </w:r>
    </w:p>
    <w:p w:rsid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a. X in 5, 10, 15, 20</w:t>
      </w:r>
    </w:p>
    <w:p w:rsidR="00D22506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b. Which team will reach X points first?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9. 2nd Set – Which player will win race to X points?</w:t>
      </w:r>
    </w:p>
    <w:p w:rsid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a. X in 5, 10, 15, 20</w:t>
      </w:r>
    </w:p>
    <w:p w:rsidR="00D22506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b. Which team will reach X points first?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10. 3rd Set – Which player will win race to X points?</w:t>
      </w:r>
    </w:p>
    <w:p w:rsid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a. X in 5, 10, 15, 20</w:t>
      </w:r>
    </w:p>
    <w:p w:rsidR="00D22506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b. Which team will reach X points first?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11. 1st Set – Who scores Xth point?</w:t>
      </w:r>
    </w:p>
    <w:p w:rsidR="00607EBA" w:rsidRDefault="00D22506" w:rsidP="00607EBA">
      <w:pPr>
        <w:jc w:val="both"/>
        <w:rPr>
          <w:lang w:eastAsia="en-GB"/>
        </w:rPr>
      </w:pPr>
      <w:r>
        <w:rPr>
          <w:lang w:eastAsia="en-GB"/>
        </w:rPr>
        <w:t>a. X in 5, 10, 15, 20, 25</w:t>
      </w:r>
      <w:r w:rsidRPr="00D22506">
        <w:rPr>
          <w:lang w:eastAsia="en-GB"/>
        </w:rPr>
        <w:t xml:space="preserve"> …</w:t>
      </w:r>
    </w:p>
    <w:p w:rsidR="00D22506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b. Which team will score the Xth point in the 1st set</w:t>
      </w:r>
    </w:p>
    <w:p w:rsidR="00D22506" w:rsidRPr="00607EBA" w:rsidRDefault="00D22506" w:rsidP="00607EBA">
      <w:pPr>
        <w:jc w:val="both"/>
        <w:rPr>
          <w:lang w:eastAsia="en-GB"/>
        </w:rPr>
      </w:pPr>
      <w:r w:rsidRPr="00D22506">
        <w:rPr>
          <w:lang w:eastAsia="en-GB"/>
        </w:rPr>
        <w:t>c. If a set ends before the Xth point is reached, this market is considered void (cancelled)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12. 2nd Set – Who scores Xth point?</w:t>
      </w:r>
    </w:p>
    <w:p w:rsidR="00607EBA" w:rsidRDefault="00025BF5" w:rsidP="00607EBA">
      <w:pPr>
        <w:jc w:val="both"/>
        <w:rPr>
          <w:lang w:eastAsia="en-GB"/>
        </w:rPr>
      </w:pPr>
      <w:r>
        <w:rPr>
          <w:lang w:eastAsia="en-GB"/>
        </w:rPr>
        <w:t>a. X in 5, 10, 15, 20, 25</w:t>
      </w:r>
      <w:r w:rsidRPr="00025BF5">
        <w:rPr>
          <w:lang w:eastAsia="en-GB"/>
        </w:rPr>
        <w:t xml:space="preserve"> …</w:t>
      </w:r>
    </w:p>
    <w:p w:rsidR="00025BF5" w:rsidRDefault="00025BF5" w:rsidP="00607EBA">
      <w:pPr>
        <w:jc w:val="both"/>
        <w:rPr>
          <w:lang w:eastAsia="en-GB"/>
        </w:rPr>
      </w:pPr>
      <w:r w:rsidRPr="00025BF5">
        <w:rPr>
          <w:lang w:eastAsia="en-GB"/>
        </w:rPr>
        <w:t>b. Which team will score the Xth point in the 2nd set</w:t>
      </w:r>
    </w:p>
    <w:p w:rsidR="00025BF5" w:rsidRPr="00607EBA" w:rsidRDefault="00025BF5" w:rsidP="00607EBA">
      <w:pPr>
        <w:jc w:val="both"/>
        <w:rPr>
          <w:lang w:eastAsia="en-GB"/>
        </w:rPr>
      </w:pPr>
      <w:r w:rsidRPr="00025BF5">
        <w:rPr>
          <w:lang w:eastAsia="en-GB"/>
        </w:rPr>
        <w:t>c. If a set ends before the Xth point is reached, this market is considered void (cancelled)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13. 3rd Set – Who scores Xth point?</w:t>
      </w:r>
    </w:p>
    <w:p w:rsidR="00607EBA" w:rsidRDefault="00025BF5" w:rsidP="00607EBA">
      <w:pPr>
        <w:jc w:val="both"/>
        <w:rPr>
          <w:lang w:eastAsia="en-GB"/>
        </w:rPr>
      </w:pPr>
      <w:r w:rsidRPr="00025BF5">
        <w:rPr>
          <w:lang w:eastAsia="en-GB"/>
        </w:rPr>
        <w:t>a. X in 5, 10, 15, 20</w:t>
      </w:r>
    </w:p>
    <w:p w:rsidR="00025BF5" w:rsidRDefault="00025BF5" w:rsidP="00607EBA">
      <w:pPr>
        <w:jc w:val="both"/>
        <w:rPr>
          <w:lang w:eastAsia="en-GB"/>
        </w:rPr>
      </w:pPr>
      <w:r w:rsidRPr="00025BF5">
        <w:rPr>
          <w:lang w:eastAsia="en-GB"/>
        </w:rPr>
        <w:t>b. Which team will score the Xth point in the 3rd set</w:t>
      </w:r>
    </w:p>
    <w:p w:rsidR="00025BF5" w:rsidRPr="00607EBA" w:rsidRDefault="00025BF5" w:rsidP="00607EBA">
      <w:pPr>
        <w:jc w:val="both"/>
        <w:rPr>
          <w:lang w:eastAsia="en-GB"/>
        </w:rPr>
      </w:pPr>
      <w:r w:rsidRPr="00025BF5">
        <w:rPr>
          <w:lang w:eastAsia="en-GB"/>
        </w:rPr>
        <w:t>c. If a set ends before the Xth point is reached, this market is considered void (cancelled)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14. How many sets will exceed score limit?</w:t>
      </w:r>
    </w:p>
    <w:p w:rsidR="00607EBA" w:rsidRPr="00607EBA" w:rsidRDefault="001A4565" w:rsidP="00607EBA">
      <w:pPr>
        <w:jc w:val="both"/>
        <w:rPr>
          <w:lang w:eastAsia="en-GB"/>
        </w:rPr>
      </w:pPr>
      <w:r w:rsidRPr="001A4565">
        <w:rPr>
          <w:lang w:eastAsia="en-GB"/>
        </w:rPr>
        <w:t>In how many sets at least one team exceeds the 21 points scoring limit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15. Final Result (in sets - best of 3)</w:t>
      </w:r>
    </w:p>
    <w:p w:rsidR="00607EBA" w:rsidRPr="00607EBA" w:rsidRDefault="00B75CEB" w:rsidP="00607EBA">
      <w:pPr>
        <w:jc w:val="both"/>
        <w:rPr>
          <w:lang w:eastAsia="en-GB"/>
        </w:rPr>
      </w:pPr>
      <w:r w:rsidRPr="00B75CEB">
        <w:rPr>
          <w:lang w:eastAsia="en-GB"/>
        </w:rPr>
        <w:t>2:0, 2:1, 1:2 and 0:2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16. Number of sets (best of 3)</w:t>
      </w:r>
    </w:p>
    <w:p w:rsidR="00607EBA" w:rsidRPr="00607EBA" w:rsidRDefault="00B75CEB" w:rsidP="00607EBA">
      <w:pPr>
        <w:jc w:val="both"/>
        <w:rPr>
          <w:lang w:eastAsia="en-GB"/>
        </w:rPr>
      </w:pPr>
      <w:r w:rsidRPr="00B75CEB">
        <w:rPr>
          <w:lang w:eastAsia="en-GB"/>
        </w:rPr>
        <w:t>2 or 3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17. 1st set – Total</w:t>
      </w:r>
    </w:p>
    <w:p w:rsidR="00607EBA" w:rsidRPr="00607EBA" w:rsidRDefault="00B75CEB" w:rsidP="00607EBA">
      <w:pPr>
        <w:jc w:val="both"/>
        <w:rPr>
          <w:lang w:eastAsia="en-GB"/>
        </w:rPr>
      </w:pPr>
      <w:r w:rsidRPr="00B75CEB">
        <w:rPr>
          <w:lang w:eastAsia="en-GB"/>
        </w:rPr>
        <w:t>Only points in 1st set are considered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18. 2nd set – Total</w:t>
      </w:r>
    </w:p>
    <w:p w:rsidR="00607EBA" w:rsidRPr="00607EBA" w:rsidRDefault="00B75CEB" w:rsidP="00607EBA">
      <w:pPr>
        <w:jc w:val="both"/>
        <w:rPr>
          <w:lang w:eastAsia="en-GB"/>
        </w:rPr>
      </w:pPr>
      <w:r w:rsidRPr="00B75CEB">
        <w:rPr>
          <w:lang w:eastAsia="en-GB"/>
        </w:rPr>
        <w:t>Only points in 2nd set are considered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19. 3rd set – Total</w:t>
      </w:r>
    </w:p>
    <w:p w:rsidR="00607EBA" w:rsidRPr="00607EBA" w:rsidRDefault="00B75CEB" w:rsidP="00607EBA">
      <w:pPr>
        <w:jc w:val="both"/>
        <w:rPr>
          <w:lang w:eastAsia="en-GB"/>
        </w:rPr>
      </w:pPr>
      <w:r w:rsidRPr="00B75CEB">
        <w:rPr>
          <w:lang w:eastAsia="en-GB"/>
        </w:rPr>
        <w:t>Only points in 3rd set are considered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20. 1st set – Odd/Even</w:t>
      </w:r>
    </w:p>
    <w:p w:rsidR="00607EBA" w:rsidRPr="00607EBA" w:rsidRDefault="00B75CEB" w:rsidP="00607EBA">
      <w:pPr>
        <w:jc w:val="both"/>
        <w:rPr>
          <w:lang w:eastAsia="en-GB"/>
        </w:rPr>
      </w:pPr>
      <w:r w:rsidRPr="00B75CEB">
        <w:rPr>
          <w:lang w:eastAsia="en-GB"/>
        </w:rPr>
        <w:t>Only points of 1st set are considered</w:t>
      </w:r>
    </w:p>
    <w:p w:rsidR="00607EBA" w:rsidRPr="00607EBA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21. 2nd set – Odd/Even</w:t>
      </w:r>
    </w:p>
    <w:p w:rsidR="00607EBA" w:rsidRPr="00607EBA" w:rsidRDefault="00B75CEB" w:rsidP="00607EBA">
      <w:pPr>
        <w:jc w:val="both"/>
        <w:rPr>
          <w:lang w:eastAsia="en-GB"/>
        </w:rPr>
      </w:pPr>
      <w:r w:rsidRPr="00B75CEB">
        <w:rPr>
          <w:lang w:eastAsia="en-GB"/>
        </w:rPr>
        <w:t>Only points of 2nd set are considered</w:t>
      </w:r>
    </w:p>
    <w:p w:rsidR="001F7ABE" w:rsidRDefault="00607EBA" w:rsidP="00607EBA">
      <w:pPr>
        <w:jc w:val="both"/>
        <w:rPr>
          <w:b/>
          <w:lang w:eastAsia="en-GB"/>
        </w:rPr>
      </w:pPr>
      <w:r w:rsidRPr="00607EBA">
        <w:rPr>
          <w:b/>
          <w:lang w:eastAsia="en-GB"/>
        </w:rPr>
        <w:t>22. 3rd set – Odd/Even</w:t>
      </w:r>
    </w:p>
    <w:p w:rsidR="00607EBA" w:rsidRDefault="00B75CEB" w:rsidP="00607EBA">
      <w:pPr>
        <w:jc w:val="both"/>
        <w:rPr>
          <w:lang w:eastAsia="en-GB"/>
        </w:rPr>
      </w:pPr>
      <w:r w:rsidRPr="00B75CEB">
        <w:rPr>
          <w:lang w:eastAsia="en-GB"/>
        </w:rPr>
        <w:t>Only points of 3rd set are considered</w:t>
      </w:r>
    </w:p>
    <w:p w:rsidR="00D322F6" w:rsidRDefault="00D322F6" w:rsidP="00D322F6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5049B4" w:rsidRDefault="00D322F6" w:rsidP="00607EBA">
      <w:pPr>
        <w:jc w:val="both"/>
        <w:rPr>
          <w:lang w:eastAsia="en-GB"/>
        </w:rPr>
      </w:pPr>
      <w:r w:rsidRPr="00D322F6">
        <w:rPr>
          <w:lang w:eastAsia="en-GB"/>
        </w:rPr>
        <w:t>• In the case of a match not being finished all undecided markets are considered void.</w:t>
      </w:r>
    </w:p>
    <w:p w:rsidR="00E06768" w:rsidRDefault="00E06768" w:rsidP="00E06768">
      <w:pPr>
        <w:pStyle w:val="Heading3"/>
        <w:rPr>
          <w:lang w:eastAsia="en-GB"/>
        </w:rPr>
      </w:pPr>
      <w:r>
        <w:rPr>
          <w:lang w:eastAsia="en-GB"/>
        </w:rPr>
        <w:lastRenderedPageBreak/>
        <w:t>SETTLEMENT AND CANCELLATION RULES</w:t>
      </w:r>
    </w:p>
    <w:p w:rsidR="005049B4" w:rsidRDefault="000F319F" w:rsidP="00607EBA">
      <w:pPr>
        <w:jc w:val="both"/>
        <w:rPr>
          <w:lang w:eastAsia="en-GB"/>
        </w:rPr>
      </w:pPr>
      <w:r w:rsidRPr="000F319F">
        <w:rPr>
          <w:lang w:eastAsia="en-GB"/>
        </w:rPr>
        <w:t>• If a match is interrupted or postponed and is not continued within 48h after initial kick-off date, betting will be void.</w:t>
      </w:r>
    </w:p>
    <w:p w:rsidR="000F319F" w:rsidRDefault="000F319F" w:rsidP="00607EBA">
      <w:pPr>
        <w:jc w:val="both"/>
        <w:rPr>
          <w:lang w:eastAsia="en-GB"/>
        </w:rPr>
      </w:pPr>
      <w:r w:rsidRPr="000F319F">
        <w:rPr>
          <w:lang w:eastAsia="en-GB"/>
        </w:rPr>
        <w:t>• If markets remain open with an incorrect score which has a significant impact on the prices, we reserve the right to void betting.</w:t>
      </w:r>
    </w:p>
    <w:p w:rsidR="000F319F" w:rsidRDefault="000F319F" w:rsidP="00607EBA">
      <w:pPr>
        <w:jc w:val="both"/>
        <w:rPr>
          <w:lang w:eastAsia="en-GB"/>
        </w:rPr>
      </w:pPr>
      <w:r w:rsidRPr="000F319F">
        <w:rPr>
          <w:lang w:eastAsia="en-GB"/>
        </w:rPr>
        <w:t>• If the players/teams are displayed incorrectly, we reserve the right to void betting.</w:t>
      </w:r>
    </w:p>
    <w:p w:rsidR="000F319F" w:rsidRDefault="000F319F" w:rsidP="00607EBA">
      <w:pPr>
        <w:jc w:val="both"/>
        <w:rPr>
          <w:lang w:eastAsia="en-GB"/>
        </w:rPr>
      </w:pPr>
      <w:r w:rsidRPr="000F319F">
        <w:rPr>
          <w:lang w:eastAsia="en-GB"/>
        </w:rPr>
        <w:t>• If a player retires all undecided markets are considered void.</w:t>
      </w:r>
    </w:p>
    <w:p w:rsidR="00451D16" w:rsidRDefault="00451D16" w:rsidP="00451D16">
      <w:pPr>
        <w:pStyle w:val="Heading2"/>
        <w:rPr>
          <w:lang w:val="en-US" w:eastAsia="en-GB"/>
        </w:rPr>
      </w:pPr>
      <w:r>
        <w:rPr>
          <w:lang w:val="en-US" w:eastAsia="en-GB"/>
        </w:rPr>
        <w:t>RUGBY UNION</w:t>
      </w:r>
    </w:p>
    <w:p w:rsidR="00532ECC" w:rsidRDefault="00532ECC" w:rsidP="00532ECC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1. 3way</w:t>
      </w:r>
    </w:p>
    <w:p w:rsidR="00475D92" w:rsidRPr="008C11B6" w:rsidRDefault="00BA3E9F" w:rsidP="00475D92">
      <w:pPr>
        <w:jc w:val="both"/>
        <w:rPr>
          <w:lang w:eastAsia="en-GB"/>
        </w:rPr>
      </w:pPr>
      <w:r w:rsidRPr="00BA3E9F">
        <w:rPr>
          <w:lang w:eastAsia="en-GB"/>
        </w:rPr>
        <w:t>Home; Draw; Away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2. Double Chance (1X – 12 – X2)</w:t>
      </w:r>
    </w:p>
    <w:p w:rsidR="00475D92" w:rsidRPr="008C11B6" w:rsidRDefault="00BA3E9F" w:rsidP="00475D92">
      <w:pPr>
        <w:jc w:val="both"/>
        <w:rPr>
          <w:lang w:eastAsia="en-GB"/>
        </w:rPr>
      </w:pPr>
      <w:r w:rsidRPr="00BA3E9F">
        <w:rPr>
          <w:lang w:eastAsia="en-GB"/>
        </w:rPr>
        <w:t>Home or draw; home or away; draw or away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3. Draw no Bet</w:t>
      </w:r>
    </w:p>
    <w:p w:rsidR="00475D92" w:rsidRPr="008C11B6" w:rsidRDefault="00BA3E9F" w:rsidP="00475D92">
      <w:pPr>
        <w:jc w:val="both"/>
        <w:rPr>
          <w:lang w:eastAsia="en-GB"/>
        </w:rPr>
      </w:pPr>
      <w:r w:rsidRPr="00BA3E9F">
        <w:rPr>
          <w:lang w:eastAsia="en-GB"/>
        </w:rPr>
        <w:t>Home; Away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4. Who wins the rest of the match?</w:t>
      </w:r>
    </w:p>
    <w:p w:rsidR="00475D92" w:rsidRPr="008C11B6" w:rsidRDefault="00BA3E9F" w:rsidP="00475D92">
      <w:pPr>
        <w:jc w:val="both"/>
        <w:rPr>
          <w:lang w:eastAsia="en-GB"/>
        </w:rPr>
      </w:pPr>
      <w:r w:rsidRPr="00BA3E9F">
        <w:rPr>
          <w:lang w:eastAsia="en-GB"/>
        </w:rPr>
        <w:t>Home; Draw; Away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5. Asian Handicap</w:t>
      </w:r>
    </w:p>
    <w:p w:rsidR="00475D92" w:rsidRPr="008C11B6" w:rsidRDefault="00BA3E9F" w:rsidP="00475D92">
      <w:pPr>
        <w:jc w:val="both"/>
        <w:rPr>
          <w:lang w:eastAsia="en-GB"/>
        </w:rPr>
      </w:pPr>
      <w:r w:rsidRPr="00BA3E9F">
        <w:rPr>
          <w:lang w:eastAsia="en-GB"/>
        </w:rPr>
        <w:t>Only x.5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6. Winning Margins</w:t>
      </w:r>
    </w:p>
    <w:p w:rsidR="00475D92" w:rsidRPr="008C11B6" w:rsidRDefault="00BA3E9F" w:rsidP="00475D92">
      <w:pPr>
        <w:jc w:val="both"/>
        <w:rPr>
          <w:lang w:eastAsia="en-GB"/>
        </w:rPr>
      </w:pPr>
      <w:r w:rsidRPr="00BA3E9F">
        <w:rPr>
          <w:lang w:eastAsia="en-GB"/>
        </w:rPr>
        <w:t>(&gt;14; 14–8; 7–1; 0; -1– -7; -8– -14;&lt;-14)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 xml:space="preserve">7. </w:t>
      </w:r>
      <w:r w:rsidR="00BA3E9F" w:rsidRPr="00475D92">
        <w:rPr>
          <w:b/>
          <w:lang w:eastAsia="en-GB"/>
        </w:rPr>
        <w:t>Match bet</w:t>
      </w:r>
      <w:r w:rsidRPr="00475D92">
        <w:rPr>
          <w:b/>
          <w:lang w:eastAsia="en-GB"/>
        </w:rPr>
        <w:t xml:space="preserve"> and Totals</w:t>
      </w:r>
    </w:p>
    <w:p w:rsidR="00475D92" w:rsidRPr="008C11B6" w:rsidRDefault="002707F5" w:rsidP="00475D92">
      <w:pPr>
        <w:jc w:val="both"/>
        <w:rPr>
          <w:lang w:eastAsia="en-GB"/>
        </w:rPr>
      </w:pPr>
      <w:r w:rsidRPr="002707F5">
        <w:rPr>
          <w:lang w:eastAsia="en-GB"/>
        </w:rPr>
        <w:t>Combination of 3way and Total x.5 (Home win and under, Home win and over, Draw and under, Draw and over, Away win and under, Away win and over)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8. Total</w:t>
      </w:r>
    </w:p>
    <w:p w:rsidR="00475D92" w:rsidRPr="008C11B6" w:rsidRDefault="002707F5" w:rsidP="00475D92">
      <w:pPr>
        <w:jc w:val="both"/>
        <w:rPr>
          <w:lang w:eastAsia="en-GB"/>
        </w:rPr>
      </w:pPr>
      <w:r w:rsidRPr="002707F5">
        <w:rPr>
          <w:lang w:eastAsia="en-GB"/>
        </w:rPr>
        <w:t>Only x.5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9. Total Margins</w:t>
      </w:r>
    </w:p>
    <w:p w:rsidR="00475D92" w:rsidRPr="008C11B6" w:rsidRDefault="002707F5" w:rsidP="00475D92">
      <w:pPr>
        <w:jc w:val="both"/>
        <w:rPr>
          <w:lang w:eastAsia="en-GB"/>
        </w:rPr>
      </w:pPr>
      <w:r w:rsidRPr="002707F5">
        <w:rPr>
          <w:lang w:eastAsia="en-GB"/>
        </w:rPr>
        <w:t>(&lt;28; 28–34; 35–41; 42–48; 49–55; 56–62; &gt;62)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10. Total away</w:t>
      </w:r>
      <w:r w:rsidR="002707F5">
        <w:rPr>
          <w:b/>
          <w:lang w:eastAsia="en-GB"/>
        </w:rPr>
        <w:t xml:space="preserve"> </w:t>
      </w:r>
      <w:r w:rsidRPr="00475D92">
        <w:rPr>
          <w:b/>
          <w:lang w:eastAsia="en-GB"/>
        </w:rPr>
        <w:t>team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Only x.5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11. Odd/Even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Odd; Even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12. 1st Half – 3way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Home; Draw; Away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13. 1st Half – Double Chance (1X – 12 – X2)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Home or draw; home or away; draw or away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14. 1st Half – Draw no Bet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Home; Away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15. 1st Half – Who wins the rest of the match?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Home; Draw; Away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16. 1st Half – Asian Handicap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Only x.5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17. 1st Half – Winning Margins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(&gt;14; 14–8; 7–1; 0; -1– -7; -8– -14; &lt;-14)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18. 1st Half – Total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Only x.5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lastRenderedPageBreak/>
        <w:t>19. 1st Half – Total Margins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(&lt;7; 7–13; 14–20; 21–27; 28–34; 35–41; &gt;41)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20. 1st Half – Total hometeam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Only x.5</w:t>
      </w:r>
    </w:p>
    <w:p w:rsidR="00475D92" w:rsidRPr="00475D92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21. 1st Half – Total awayteam</w:t>
      </w:r>
    </w:p>
    <w:p w:rsidR="00475D92" w:rsidRP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Only x.5</w:t>
      </w:r>
    </w:p>
    <w:p w:rsidR="00451D16" w:rsidRDefault="00475D92" w:rsidP="00475D92">
      <w:pPr>
        <w:jc w:val="both"/>
        <w:rPr>
          <w:b/>
          <w:lang w:eastAsia="en-GB"/>
        </w:rPr>
      </w:pPr>
      <w:r w:rsidRPr="00475D92">
        <w:rPr>
          <w:b/>
          <w:lang w:eastAsia="en-GB"/>
        </w:rPr>
        <w:t>22. 1st Half – Odd/Even</w:t>
      </w:r>
    </w:p>
    <w:p w:rsidR="008C11B6" w:rsidRDefault="00F4778C" w:rsidP="00475D92">
      <w:pPr>
        <w:jc w:val="both"/>
        <w:rPr>
          <w:lang w:eastAsia="en-GB"/>
        </w:rPr>
      </w:pPr>
      <w:r w:rsidRPr="00F4778C">
        <w:rPr>
          <w:lang w:eastAsia="en-GB"/>
        </w:rPr>
        <w:t>Odd; Even</w:t>
      </w:r>
    </w:p>
    <w:p w:rsidR="005935CE" w:rsidRDefault="005935CE" w:rsidP="005935CE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5935CE" w:rsidRDefault="00654646" w:rsidP="00475D92">
      <w:pPr>
        <w:jc w:val="both"/>
        <w:rPr>
          <w:lang w:eastAsia="en-GB"/>
        </w:rPr>
      </w:pPr>
      <w:r w:rsidRPr="00654646">
        <w:rPr>
          <w:lang w:eastAsia="en-GB"/>
        </w:rPr>
        <w:t>• All markets (except halftime, first half markets, overtime and penalty shoot-out) are considered for regular time only.</w:t>
      </w:r>
    </w:p>
    <w:p w:rsidR="00654646" w:rsidRDefault="00654646" w:rsidP="00475D92">
      <w:pPr>
        <w:jc w:val="both"/>
        <w:rPr>
          <w:lang w:eastAsia="en-GB"/>
        </w:rPr>
      </w:pPr>
      <w:r w:rsidRPr="00654646">
        <w:rPr>
          <w:lang w:eastAsia="en-GB"/>
        </w:rPr>
        <w:t>• If a match is interrupted and continued within 48h after initial kick-off, all open bets will be settled with the final result. Otherwise all undecided bets are considered void.</w:t>
      </w:r>
    </w:p>
    <w:p w:rsidR="00654646" w:rsidRDefault="004B01DA" w:rsidP="00475D92">
      <w:pPr>
        <w:jc w:val="both"/>
        <w:rPr>
          <w:lang w:eastAsia="en-GB"/>
        </w:rPr>
      </w:pPr>
      <w:r w:rsidRPr="004B01DA">
        <w:rPr>
          <w:lang w:eastAsia="en-GB"/>
        </w:rPr>
        <w:t>• Regular 80 Minutes: Markets are based on the result at the end of a scheduled 80 minutes play unless otherwise stated. This includes any added injury or stoppage time but does not include extra-time, time allocated for a penalty shootout or sudden death</w:t>
      </w:r>
      <w:r>
        <w:rPr>
          <w:lang w:eastAsia="en-GB"/>
        </w:rPr>
        <w:t>.</w:t>
      </w:r>
    </w:p>
    <w:p w:rsidR="00D102AB" w:rsidRDefault="00D102AB" w:rsidP="00D102AB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D102AB" w:rsidRDefault="0071179C" w:rsidP="00475D92">
      <w:pPr>
        <w:jc w:val="both"/>
        <w:rPr>
          <w:lang w:eastAsia="en-GB"/>
        </w:rPr>
      </w:pPr>
      <w:r w:rsidRPr="0071179C">
        <w:rPr>
          <w:lang w:eastAsia="en-GB"/>
        </w:rPr>
        <w:t>• If the market remains open when the following events have already taken place: score changes or red cards, we reserve the right to void betting.</w:t>
      </w:r>
    </w:p>
    <w:p w:rsidR="0071179C" w:rsidRDefault="0071179C" w:rsidP="00475D92">
      <w:pPr>
        <w:jc w:val="both"/>
        <w:rPr>
          <w:lang w:eastAsia="en-GB"/>
        </w:rPr>
      </w:pPr>
      <w:r w:rsidRPr="0071179C">
        <w:rPr>
          <w:lang w:eastAsia="en-GB"/>
        </w:rPr>
        <w:t>• If the market was opened with a missing or incorrect red card, we reserve the right to void betting.</w:t>
      </w:r>
    </w:p>
    <w:p w:rsidR="0071179C" w:rsidRDefault="0071179C" w:rsidP="00475D92">
      <w:pPr>
        <w:jc w:val="both"/>
        <w:rPr>
          <w:lang w:eastAsia="en-GB"/>
        </w:rPr>
      </w:pPr>
      <w:r w:rsidRPr="0071179C">
        <w:rPr>
          <w:lang w:eastAsia="en-GB"/>
        </w:rPr>
        <w:t>• If odds were offered with an incorrect</w:t>
      </w:r>
      <w:r>
        <w:rPr>
          <w:lang w:eastAsia="en-GB"/>
        </w:rPr>
        <w:t xml:space="preserve"> </w:t>
      </w:r>
      <w:r w:rsidRPr="0071179C">
        <w:rPr>
          <w:lang w:eastAsia="en-GB"/>
        </w:rPr>
        <w:t>match time (more than 2 minutes), we reserve the right to void betting.</w:t>
      </w:r>
    </w:p>
    <w:p w:rsidR="0071179C" w:rsidRDefault="00E247B4" w:rsidP="00475D92">
      <w:pPr>
        <w:jc w:val="both"/>
        <w:rPr>
          <w:lang w:eastAsia="en-GB"/>
        </w:rPr>
      </w:pPr>
      <w:r w:rsidRPr="00E247B4">
        <w:rPr>
          <w:lang w:eastAsia="en-GB"/>
        </w:rPr>
        <w:t>• If a match is interrupted or postponed and is not continued within 48h after initial kick-off date betting will be void.</w:t>
      </w:r>
    </w:p>
    <w:p w:rsidR="00E247B4" w:rsidRDefault="00E247B4" w:rsidP="00475D92">
      <w:pPr>
        <w:jc w:val="both"/>
        <w:rPr>
          <w:lang w:eastAsia="en-GB"/>
        </w:rPr>
      </w:pPr>
      <w:r w:rsidRPr="00E247B4">
        <w:rPr>
          <w:lang w:eastAsia="en-GB"/>
        </w:rPr>
        <w:t>• If the team names or category are displayed incorrectly, we reserve the right to void betting.</w:t>
      </w:r>
    </w:p>
    <w:p w:rsidR="00595CB9" w:rsidRDefault="00595CB9" w:rsidP="00595CB9">
      <w:pPr>
        <w:pStyle w:val="Heading2"/>
        <w:rPr>
          <w:lang w:val="en-US" w:eastAsia="en-GB"/>
        </w:rPr>
      </w:pPr>
      <w:r>
        <w:rPr>
          <w:lang w:val="en-US" w:eastAsia="en-GB"/>
        </w:rPr>
        <w:t>DARTS</w:t>
      </w:r>
    </w:p>
    <w:p w:rsidR="00CE4645" w:rsidRDefault="00CE4645" w:rsidP="00CE4645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1. 3way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team will win the match (1-X-2) Player 1, draw,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2. Set Handicap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European Handicaps for sets (e.g. Handicap 0:2, Handicap 5:0, …) 1-X-2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3. Win rest first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1th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4. Win rest second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2nd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5. Win rest third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3rd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6. Win rest fourth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4th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7. Win rest fifth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5th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8. Win rest sixth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6th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9. Win rest seventh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7th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lastRenderedPageBreak/>
        <w:t>10. Win rest eighth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8th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11. Win rest ninth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9th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12. Win rest tenth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10th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13. Win rest eleventh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11th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14. Win rest twelfth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12th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15. Win rest thirteenth set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Which player will win more remaining legs in 13th set?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16. Which team will win the match?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17. Which team will win the set?</w:t>
      </w:r>
    </w:p>
    <w:p w:rsidR="00371E0A" w:rsidRPr="006F4B48" w:rsidRDefault="004554EC" w:rsidP="00371E0A">
      <w:pPr>
        <w:jc w:val="both"/>
        <w:rPr>
          <w:lang w:eastAsia="en-GB"/>
        </w:rPr>
      </w:pPr>
      <w:r w:rsidRPr="004554EC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18. Asian leg handicap for first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1st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19. Asian leg handicap for second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2nd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20. Asian leg handicap for third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3rd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21. Asian leg handicap for fourth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4th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22. Asian leg handicap for fifth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5th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23. Asian leg handicap for sixth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6th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24. Asian leg handicap for seventh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7th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25. Asian leg handicap for eighth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8th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26. Asian leg handicap for ninth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9th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27. Asian leg handicap for tenth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10th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28. Asian leg handicap for eleventh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11th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29. Asian leg handicap for twelfth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12th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30. Asian leg handicap for thirteenth set</w:t>
      </w:r>
    </w:p>
    <w:p w:rsidR="00371E0A" w:rsidRPr="006F4B48" w:rsidRDefault="000B6FAC" w:rsidP="00371E0A">
      <w:pPr>
        <w:jc w:val="both"/>
        <w:rPr>
          <w:lang w:eastAsia="en-GB"/>
        </w:rPr>
      </w:pPr>
      <w:r w:rsidRPr="000B6FAC">
        <w:rPr>
          <w:lang w:eastAsia="en-GB"/>
        </w:rPr>
        <w:t>Asian leg handicap for 13th set in half spreads (e.g. -1.5/+1.5, 2.5/-2.5)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31. Who wins Xth leg first set</w:t>
      </w:r>
    </w:p>
    <w:p w:rsidR="00371E0A" w:rsidRPr="006F4B48" w:rsidRDefault="00E871C0" w:rsidP="00371E0A">
      <w:pPr>
        <w:jc w:val="both"/>
        <w:rPr>
          <w:lang w:eastAsia="en-GB"/>
        </w:rPr>
      </w:pPr>
      <w:r w:rsidRPr="00E871C0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32. Who wins Xth leg second set</w:t>
      </w:r>
    </w:p>
    <w:p w:rsidR="00371E0A" w:rsidRPr="006F4B48" w:rsidRDefault="00E871C0" w:rsidP="00371E0A">
      <w:pPr>
        <w:jc w:val="both"/>
        <w:rPr>
          <w:lang w:eastAsia="en-GB"/>
        </w:rPr>
      </w:pPr>
      <w:r w:rsidRPr="00E871C0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33. Who wins Xth leg third set</w:t>
      </w:r>
    </w:p>
    <w:p w:rsidR="00371E0A" w:rsidRPr="006F4B48" w:rsidRDefault="00E871C0" w:rsidP="00371E0A">
      <w:pPr>
        <w:jc w:val="both"/>
        <w:rPr>
          <w:lang w:eastAsia="en-GB"/>
        </w:rPr>
      </w:pPr>
      <w:r w:rsidRPr="00E871C0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lastRenderedPageBreak/>
        <w:t>34. Who wins Xth leg fourth set</w:t>
      </w:r>
    </w:p>
    <w:p w:rsidR="00371E0A" w:rsidRPr="006F4B48" w:rsidRDefault="00E871C0" w:rsidP="00371E0A">
      <w:pPr>
        <w:jc w:val="both"/>
        <w:rPr>
          <w:lang w:eastAsia="en-GB"/>
        </w:rPr>
      </w:pPr>
      <w:r w:rsidRPr="00E871C0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35. Who wins Xth leg fifth set</w:t>
      </w:r>
    </w:p>
    <w:p w:rsidR="00371E0A" w:rsidRPr="006F4B48" w:rsidRDefault="00E871C0" w:rsidP="00371E0A">
      <w:pPr>
        <w:jc w:val="both"/>
        <w:rPr>
          <w:lang w:eastAsia="en-GB"/>
        </w:rPr>
      </w:pPr>
      <w:r w:rsidRPr="00E871C0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36. Who wins Xth leg sixth set</w:t>
      </w:r>
    </w:p>
    <w:p w:rsidR="00371E0A" w:rsidRPr="006F4B48" w:rsidRDefault="00E871C0" w:rsidP="00371E0A">
      <w:pPr>
        <w:jc w:val="both"/>
        <w:rPr>
          <w:lang w:eastAsia="en-GB"/>
        </w:rPr>
      </w:pPr>
      <w:r w:rsidRPr="00E871C0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37. Who wins Xth leg seventh set</w:t>
      </w:r>
    </w:p>
    <w:p w:rsidR="00371E0A" w:rsidRPr="006F4B48" w:rsidRDefault="00E871C0" w:rsidP="00371E0A">
      <w:pPr>
        <w:jc w:val="both"/>
        <w:rPr>
          <w:lang w:eastAsia="en-GB"/>
        </w:rPr>
      </w:pPr>
      <w:r w:rsidRPr="00E871C0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38. Who wins Xth leg eighth set</w:t>
      </w:r>
    </w:p>
    <w:p w:rsidR="00371E0A" w:rsidRPr="006F4B48" w:rsidRDefault="00E871C0" w:rsidP="00371E0A">
      <w:pPr>
        <w:jc w:val="both"/>
        <w:rPr>
          <w:lang w:eastAsia="en-GB"/>
        </w:rPr>
      </w:pPr>
      <w:r w:rsidRPr="00E871C0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39. Who wins Xth leg ninth set</w:t>
      </w:r>
    </w:p>
    <w:p w:rsidR="00371E0A" w:rsidRPr="006F4B48" w:rsidRDefault="00E871C0" w:rsidP="00371E0A">
      <w:pPr>
        <w:jc w:val="both"/>
        <w:rPr>
          <w:lang w:eastAsia="en-GB"/>
        </w:rPr>
      </w:pPr>
      <w:r w:rsidRPr="00E871C0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40. Who wins Xth leg tenth set</w:t>
      </w:r>
    </w:p>
    <w:p w:rsidR="00371E0A" w:rsidRPr="006F4B48" w:rsidRDefault="00E871C0" w:rsidP="00371E0A">
      <w:pPr>
        <w:jc w:val="both"/>
        <w:rPr>
          <w:lang w:eastAsia="en-GB"/>
        </w:rPr>
      </w:pPr>
      <w:r w:rsidRPr="00E871C0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41. Who wins Xth leg eleventh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42. Who wins Xth leg twelfth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43. Who wins Xth leg thirteenth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Player1; Player2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44. Asian Set handicap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Asian handicap for sets in half spreads (e.g. -1.5/+1.5, 2.5/-2.5); Player 1 - Player 2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45. Correct score in sets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Correct score in sets (only outcomes which are possible will be sent as active)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46. Correct score in legs in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Correct score in legs (only outcomes which are possible will be sent as active)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47. Total legs for first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1st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48. Total legs for second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2nd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49. Total legs for third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3rd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50. Total legs for fourth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4th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51. Total legs for fifth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5th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52. Total legs for sixth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6th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53. Total legs for seventh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7th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54. Total legs for eighth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8th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55. Total legs for ninth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9th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56. Total legs for tenth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10th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57. Total legs for eleventh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11th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lastRenderedPageBreak/>
        <w:t>58. Total legs for twelfth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12th set are considered</w:t>
      </w:r>
    </w:p>
    <w:p w:rsidR="00371E0A" w:rsidRPr="00371E0A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59. Total legs for thirteenth set</w:t>
      </w:r>
    </w:p>
    <w:p w:rsidR="00371E0A" w:rsidRP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legs in 13thset are considered</w:t>
      </w:r>
    </w:p>
    <w:p w:rsidR="00595CB9" w:rsidRDefault="00371E0A" w:rsidP="00371E0A">
      <w:pPr>
        <w:jc w:val="both"/>
        <w:rPr>
          <w:b/>
          <w:lang w:eastAsia="en-GB"/>
        </w:rPr>
      </w:pPr>
      <w:r w:rsidRPr="00371E0A">
        <w:rPr>
          <w:b/>
          <w:lang w:eastAsia="en-GB"/>
        </w:rPr>
        <w:t>60. Total sets</w:t>
      </w:r>
    </w:p>
    <w:p w:rsidR="006F4B48" w:rsidRDefault="00B240DB" w:rsidP="00371E0A">
      <w:pPr>
        <w:jc w:val="both"/>
        <w:rPr>
          <w:lang w:eastAsia="en-GB"/>
        </w:rPr>
      </w:pPr>
      <w:r w:rsidRPr="00B240DB">
        <w:rPr>
          <w:lang w:eastAsia="en-GB"/>
        </w:rPr>
        <w:t>Only x.5 totals</w:t>
      </w:r>
    </w:p>
    <w:p w:rsidR="000100CE" w:rsidRDefault="000100CE" w:rsidP="000100CE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0100CE" w:rsidRDefault="008622C9" w:rsidP="00371E0A">
      <w:pPr>
        <w:jc w:val="both"/>
        <w:rPr>
          <w:lang w:eastAsia="en-GB"/>
        </w:rPr>
      </w:pPr>
      <w:r w:rsidRPr="008622C9">
        <w:rPr>
          <w:lang w:eastAsia="en-GB"/>
        </w:rPr>
        <w:t>• In the case of a match not being finished all undecided markets are considered void.</w:t>
      </w:r>
    </w:p>
    <w:p w:rsidR="00544953" w:rsidRDefault="00544953" w:rsidP="00544953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8622C9" w:rsidRDefault="00E074F9" w:rsidP="00371E0A">
      <w:pPr>
        <w:jc w:val="both"/>
        <w:rPr>
          <w:lang w:eastAsia="en-GB"/>
        </w:rPr>
      </w:pPr>
      <w:r w:rsidRPr="00E074F9">
        <w:rPr>
          <w:lang w:eastAsia="en-GB"/>
        </w:rPr>
        <w:t>• If markets remain open with an incorrect score which has a significant impact on the prices, we reserve the right to void betting.</w:t>
      </w:r>
    </w:p>
    <w:p w:rsidR="00E074F9" w:rsidRDefault="00E074F9" w:rsidP="00371E0A">
      <w:pPr>
        <w:jc w:val="both"/>
        <w:rPr>
          <w:lang w:eastAsia="en-GB"/>
        </w:rPr>
      </w:pPr>
      <w:r w:rsidRPr="00E074F9">
        <w:rPr>
          <w:lang w:eastAsia="en-GB"/>
        </w:rPr>
        <w:t>• If the players/teams are displayed incorrectly, we reserve the right to void betting.</w:t>
      </w:r>
    </w:p>
    <w:p w:rsidR="00E074F9" w:rsidRDefault="00E074F9" w:rsidP="00371E0A">
      <w:pPr>
        <w:jc w:val="both"/>
        <w:rPr>
          <w:lang w:eastAsia="en-GB"/>
        </w:rPr>
      </w:pPr>
      <w:r w:rsidRPr="00E074F9">
        <w:rPr>
          <w:lang w:eastAsia="en-GB"/>
        </w:rPr>
        <w:t>• If a match is not completed all undecided markets are considered void.</w:t>
      </w:r>
    </w:p>
    <w:p w:rsidR="00E074F9" w:rsidRDefault="00E074F9" w:rsidP="00371E0A">
      <w:pPr>
        <w:jc w:val="both"/>
        <w:rPr>
          <w:lang w:eastAsia="en-GB"/>
        </w:rPr>
      </w:pPr>
      <w:r w:rsidRPr="00E074F9">
        <w:rPr>
          <w:lang w:eastAsia="en-GB"/>
        </w:rPr>
        <w:t xml:space="preserve">• </w:t>
      </w:r>
      <w:r w:rsidR="005A077B">
        <w:rPr>
          <w:lang w:eastAsia="en-GB"/>
        </w:rPr>
        <w:t>Bull’</w:t>
      </w:r>
      <w:r w:rsidR="005A077B" w:rsidRPr="00E074F9">
        <w:rPr>
          <w:lang w:eastAsia="en-GB"/>
        </w:rPr>
        <w:t>s-eye</w:t>
      </w:r>
      <w:r w:rsidRPr="00E074F9">
        <w:rPr>
          <w:lang w:eastAsia="en-GB"/>
        </w:rPr>
        <w:t xml:space="preserve"> counts as red check out colour</w:t>
      </w:r>
      <w:r w:rsidR="003555C1">
        <w:rPr>
          <w:lang w:eastAsia="en-GB"/>
        </w:rPr>
        <w:t>.</w:t>
      </w:r>
    </w:p>
    <w:p w:rsidR="00532A58" w:rsidRDefault="00532A58" w:rsidP="00532A58">
      <w:pPr>
        <w:pStyle w:val="Heading2"/>
        <w:rPr>
          <w:lang w:val="en-US" w:eastAsia="en-GB"/>
        </w:rPr>
      </w:pPr>
      <w:r>
        <w:rPr>
          <w:lang w:val="en-US" w:eastAsia="en-GB"/>
        </w:rPr>
        <w:t>SNOOKER</w:t>
      </w:r>
    </w:p>
    <w:p w:rsidR="00373EC3" w:rsidRDefault="00373EC3" w:rsidP="00373EC3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4F4D71" w:rsidRPr="004F4D71" w:rsidRDefault="004F4D71" w:rsidP="004F4D71">
      <w:pPr>
        <w:jc w:val="both"/>
        <w:rPr>
          <w:b/>
          <w:lang w:eastAsia="en-GB"/>
        </w:rPr>
      </w:pPr>
      <w:r w:rsidRPr="004F4D71">
        <w:rPr>
          <w:b/>
          <w:lang w:eastAsia="en-GB"/>
        </w:rPr>
        <w:t>1. Which team will win the match?</w:t>
      </w:r>
    </w:p>
    <w:p w:rsidR="004F4D71" w:rsidRPr="00DA5345" w:rsidRDefault="00BA55B2" w:rsidP="004F4D71">
      <w:pPr>
        <w:jc w:val="both"/>
        <w:rPr>
          <w:lang w:eastAsia="en-GB"/>
        </w:rPr>
      </w:pPr>
      <w:r w:rsidRPr="00BA55B2">
        <w:rPr>
          <w:lang w:eastAsia="en-GB"/>
        </w:rPr>
        <w:t>Player 1; Player 2</w:t>
      </w:r>
    </w:p>
    <w:p w:rsidR="004F4D71" w:rsidRPr="004F4D71" w:rsidRDefault="004F4D71" w:rsidP="004F4D71">
      <w:pPr>
        <w:jc w:val="both"/>
        <w:rPr>
          <w:b/>
          <w:lang w:eastAsia="en-GB"/>
        </w:rPr>
      </w:pPr>
      <w:r w:rsidRPr="004F4D71">
        <w:rPr>
          <w:b/>
          <w:lang w:eastAsia="en-GB"/>
        </w:rPr>
        <w:t>2. Who will win frame x?</w:t>
      </w:r>
    </w:p>
    <w:p w:rsidR="004F4D71" w:rsidRPr="00DA5345" w:rsidRDefault="00BA55B2" w:rsidP="004F4D71">
      <w:pPr>
        <w:jc w:val="both"/>
        <w:rPr>
          <w:lang w:eastAsia="en-GB"/>
        </w:rPr>
      </w:pPr>
      <w:r w:rsidRPr="00BA55B2">
        <w:rPr>
          <w:lang w:eastAsia="en-GB"/>
        </w:rPr>
        <w:t>Player 1; Player 2</w:t>
      </w:r>
    </w:p>
    <w:p w:rsidR="004F4D71" w:rsidRPr="004F4D71" w:rsidRDefault="004F4D71" w:rsidP="004F4D71">
      <w:pPr>
        <w:jc w:val="both"/>
        <w:rPr>
          <w:b/>
          <w:lang w:eastAsia="en-GB"/>
        </w:rPr>
      </w:pPr>
      <w:r w:rsidRPr="004F4D71">
        <w:rPr>
          <w:b/>
          <w:lang w:eastAsia="en-GB"/>
        </w:rPr>
        <w:t>3. Asian frame handicap</w:t>
      </w:r>
    </w:p>
    <w:p w:rsidR="004F4D71" w:rsidRPr="00DA5345" w:rsidRDefault="00BA55B2" w:rsidP="004F4D71">
      <w:pPr>
        <w:jc w:val="both"/>
        <w:rPr>
          <w:lang w:eastAsia="en-GB"/>
        </w:rPr>
      </w:pPr>
      <w:r w:rsidRPr="00BA55B2">
        <w:rPr>
          <w:lang w:eastAsia="en-GB"/>
        </w:rPr>
        <w:t>Asian frame handicap in half spreads (e.g. -1.5/+1.5, -2.5/+2.5)</w:t>
      </w:r>
    </w:p>
    <w:p w:rsidR="004F4D71" w:rsidRPr="004F4D71" w:rsidRDefault="004F4D71" w:rsidP="004F4D71">
      <w:pPr>
        <w:jc w:val="both"/>
        <w:rPr>
          <w:b/>
          <w:lang w:eastAsia="en-GB"/>
        </w:rPr>
      </w:pPr>
      <w:r w:rsidRPr="004F4D71">
        <w:rPr>
          <w:b/>
          <w:lang w:eastAsia="en-GB"/>
        </w:rPr>
        <w:t>4. Total frames</w:t>
      </w:r>
    </w:p>
    <w:p w:rsidR="004F4D71" w:rsidRPr="00DA5345" w:rsidRDefault="00BA55B2" w:rsidP="004F4D71">
      <w:pPr>
        <w:jc w:val="both"/>
        <w:rPr>
          <w:lang w:eastAsia="en-GB"/>
        </w:rPr>
      </w:pPr>
      <w:r>
        <w:rPr>
          <w:lang w:eastAsia="en-GB"/>
        </w:rPr>
        <w:t>O</w:t>
      </w:r>
      <w:r w:rsidRPr="00BA55B2">
        <w:rPr>
          <w:lang w:eastAsia="en-GB"/>
        </w:rPr>
        <w:t>ver; under</w:t>
      </w:r>
    </w:p>
    <w:p w:rsidR="004F4D71" w:rsidRPr="004F4D71" w:rsidRDefault="004F4D71" w:rsidP="004F4D71">
      <w:pPr>
        <w:jc w:val="both"/>
        <w:rPr>
          <w:b/>
          <w:lang w:eastAsia="en-GB"/>
        </w:rPr>
      </w:pPr>
      <w:r w:rsidRPr="004F4D71">
        <w:rPr>
          <w:b/>
          <w:lang w:eastAsia="en-GB"/>
        </w:rPr>
        <w:t>5. Who wins the rest of the match?</w:t>
      </w:r>
    </w:p>
    <w:p w:rsidR="004F4D71" w:rsidRPr="00DA5345" w:rsidRDefault="00A80010" w:rsidP="004F4D71">
      <w:pPr>
        <w:jc w:val="both"/>
        <w:rPr>
          <w:lang w:eastAsia="en-GB"/>
        </w:rPr>
      </w:pPr>
      <w:r w:rsidRPr="00A80010">
        <w:rPr>
          <w:lang w:eastAsia="en-GB"/>
        </w:rPr>
        <w:t>Player 1; Player 2</w:t>
      </w:r>
    </w:p>
    <w:p w:rsidR="00795288" w:rsidRDefault="004F4D71" w:rsidP="004F4D71">
      <w:pPr>
        <w:jc w:val="both"/>
        <w:rPr>
          <w:b/>
          <w:lang w:eastAsia="en-GB"/>
        </w:rPr>
      </w:pPr>
      <w:r w:rsidRPr="004F4D71">
        <w:rPr>
          <w:b/>
          <w:lang w:eastAsia="en-GB"/>
        </w:rPr>
        <w:t>6. Correct score</w:t>
      </w:r>
    </w:p>
    <w:p w:rsidR="00DA5345" w:rsidRDefault="00A80010" w:rsidP="004F4D71">
      <w:pPr>
        <w:jc w:val="both"/>
        <w:rPr>
          <w:lang w:eastAsia="en-GB"/>
        </w:rPr>
      </w:pPr>
      <w:r w:rsidRPr="00A80010">
        <w:rPr>
          <w:lang w:eastAsia="en-GB"/>
        </w:rPr>
        <w:t>Correct score in frames (only outcomes which are possible will be sent as active)</w:t>
      </w:r>
    </w:p>
    <w:p w:rsidR="00EC2FCD" w:rsidRDefault="00EC2FCD" w:rsidP="00EC2FCD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5B1378" w:rsidRDefault="0010668B" w:rsidP="004F4D71">
      <w:pPr>
        <w:jc w:val="both"/>
        <w:rPr>
          <w:lang w:eastAsia="en-GB"/>
        </w:rPr>
      </w:pPr>
      <w:r w:rsidRPr="0010668B">
        <w:rPr>
          <w:lang w:eastAsia="en-GB"/>
        </w:rPr>
        <w:t>• In the case of a retirement of a player or disqualification all undecided markets are considered void.</w:t>
      </w:r>
    </w:p>
    <w:p w:rsidR="00722030" w:rsidRDefault="00722030" w:rsidP="00722030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10668B" w:rsidRDefault="00562068" w:rsidP="004F4D71">
      <w:pPr>
        <w:jc w:val="both"/>
        <w:rPr>
          <w:lang w:eastAsia="en-GB"/>
        </w:rPr>
      </w:pPr>
      <w:r w:rsidRPr="00562068">
        <w:rPr>
          <w:lang w:eastAsia="en-GB"/>
        </w:rPr>
        <w:t>• If markets remain open with an incorrect score which has a significant impact on the prices, we reserve the right to void betting.</w:t>
      </w:r>
    </w:p>
    <w:p w:rsidR="00562068" w:rsidRDefault="00562068" w:rsidP="004F4D71">
      <w:pPr>
        <w:jc w:val="both"/>
        <w:rPr>
          <w:lang w:eastAsia="en-GB"/>
        </w:rPr>
      </w:pPr>
      <w:r w:rsidRPr="00562068">
        <w:rPr>
          <w:lang w:eastAsia="en-GB"/>
        </w:rPr>
        <w:t>• If the players/teams are displayed incorrectly, we reserve the right to void betting.</w:t>
      </w:r>
    </w:p>
    <w:p w:rsidR="00562068" w:rsidRDefault="00562068" w:rsidP="004F4D71">
      <w:pPr>
        <w:jc w:val="both"/>
        <w:rPr>
          <w:lang w:eastAsia="en-GB"/>
        </w:rPr>
      </w:pPr>
      <w:r w:rsidRPr="00562068">
        <w:rPr>
          <w:lang w:eastAsia="en-GB"/>
        </w:rPr>
        <w:t>• If a match is not completed all undecided markets are considered void.</w:t>
      </w:r>
    </w:p>
    <w:p w:rsidR="002C1CAD" w:rsidRDefault="00D94C21" w:rsidP="002C1CAD">
      <w:pPr>
        <w:pStyle w:val="Heading2"/>
        <w:rPr>
          <w:lang w:val="en-US" w:eastAsia="en-GB"/>
        </w:rPr>
      </w:pPr>
      <w:r>
        <w:rPr>
          <w:lang w:val="en-US" w:eastAsia="en-GB"/>
        </w:rPr>
        <w:t>TABLE TENNIS</w:t>
      </w:r>
    </w:p>
    <w:p w:rsidR="00061B8D" w:rsidRDefault="00061B8D" w:rsidP="00061B8D">
      <w:pPr>
        <w:pStyle w:val="Heading3"/>
        <w:rPr>
          <w:lang w:eastAsia="en-GB"/>
        </w:rPr>
      </w:pPr>
      <w:r>
        <w:rPr>
          <w:lang w:eastAsia="en-GB"/>
        </w:rPr>
        <w:t>NAME OF MARKETS AND DESCRIPTION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1. Total</w:t>
      </w:r>
    </w:p>
    <w:p w:rsidR="006325B4" w:rsidRPr="006325B4" w:rsidRDefault="005C68CF" w:rsidP="006325B4">
      <w:pPr>
        <w:jc w:val="both"/>
        <w:rPr>
          <w:lang w:eastAsia="en-GB"/>
        </w:rPr>
      </w:pPr>
      <w:r w:rsidRPr="005C68CF">
        <w:rPr>
          <w:lang w:eastAsia="en-GB"/>
        </w:rPr>
        <w:t>Over; Under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2. Which player will win the match?</w:t>
      </w:r>
    </w:p>
    <w:p w:rsidR="006325B4" w:rsidRPr="006325B4" w:rsidRDefault="005C68CF" w:rsidP="006325B4">
      <w:pPr>
        <w:jc w:val="both"/>
        <w:rPr>
          <w:lang w:eastAsia="en-GB"/>
        </w:rPr>
      </w:pPr>
      <w:r w:rsidRPr="005C68CF">
        <w:rPr>
          <w:lang w:eastAsia="en-GB"/>
        </w:rPr>
        <w:lastRenderedPageBreak/>
        <w:t>Home; Away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3. Which player will win the set?</w:t>
      </w:r>
    </w:p>
    <w:p w:rsidR="006325B4" w:rsidRPr="006325B4" w:rsidRDefault="005C68CF" w:rsidP="006325B4">
      <w:pPr>
        <w:jc w:val="both"/>
        <w:rPr>
          <w:lang w:eastAsia="en-GB"/>
        </w:rPr>
      </w:pPr>
      <w:r w:rsidRPr="005C68CF">
        <w:rPr>
          <w:lang w:eastAsia="en-GB"/>
        </w:rPr>
        <w:t>Home; Away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4. Asian Handicap</w:t>
      </w:r>
    </w:p>
    <w:p w:rsidR="006325B4" w:rsidRPr="006325B4" w:rsidRDefault="005C68CF" w:rsidP="006325B4">
      <w:pPr>
        <w:jc w:val="both"/>
        <w:rPr>
          <w:lang w:eastAsia="en-GB"/>
        </w:rPr>
      </w:pPr>
      <w:r w:rsidRPr="005C68CF">
        <w:rPr>
          <w:lang w:eastAsia="en-GB"/>
        </w:rPr>
        <w:t>Handicap markets *.5 (e.g. -2.5/+2</w:t>
      </w:r>
      <w:r>
        <w:rPr>
          <w:lang w:eastAsia="en-GB"/>
        </w:rPr>
        <w:t>.5, 0.5/-0.5</w:t>
      </w:r>
      <w:r w:rsidRPr="005C68CF">
        <w:rPr>
          <w:lang w:eastAsia="en-GB"/>
        </w:rPr>
        <w:t xml:space="preserve"> …)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5. Asian handicap for first set</w:t>
      </w:r>
    </w:p>
    <w:p w:rsidR="006325B4" w:rsidRPr="006325B4" w:rsidRDefault="009D1021" w:rsidP="006325B4">
      <w:pPr>
        <w:jc w:val="both"/>
        <w:rPr>
          <w:lang w:eastAsia="en-GB"/>
        </w:rPr>
      </w:pPr>
      <w:r w:rsidRPr="009D1021">
        <w:rPr>
          <w:lang w:eastAsia="en-GB"/>
        </w:rPr>
        <w:t>Asian Handicap markets for 1s</w:t>
      </w:r>
      <w:r>
        <w:rPr>
          <w:lang w:eastAsia="en-GB"/>
        </w:rPr>
        <w:t>t set (e.g. -2.5/+2.5, 0.5/-0.5</w:t>
      </w:r>
      <w:r w:rsidRPr="009D1021">
        <w:rPr>
          <w:lang w:eastAsia="en-GB"/>
        </w:rPr>
        <w:t xml:space="preserve"> …)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6. Asian handicap for second set</w:t>
      </w:r>
    </w:p>
    <w:p w:rsidR="006325B4" w:rsidRPr="006325B4" w:rsidRDefault="009D1021" w:rsidP="006325B4">
      <w:pPr>
        <w:jc w:val="both"/>
        <w:rPr>
          <w:lang w:eastAsia="en-GB"/>
        </w:rPr>
      </w:pPr>
      <w:r w:rsidRPr="009D1021">
        <w:rPr>
          <w:lang w:eastAsia="en-GB"/>
        </w:rPr>
        <w:t>Asian Handicap markets for 2n</w:t>
      </w:r>
      <w:r>
        <w:rPr>
          <w:lang w:eastAsia="en-GB"/>
        </w:rPr>
        <w:t>d set (e.g. -2.5/+2.5, 0.5/-0.5</w:t>
      </w:r>
      <w:r w:rsidRPr="009D1021">
        <w:rPr>
          <w:lang w:eastAsia="en-GB"/>
        </w:rPr>
        <w:t xml:space="preserve"> …)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7. Asian handicap for third set</w:t>
      </w:r>
    </w:p>
    <w:p w:rsidR="006325B4" w:rsidRPr="006325B4" w:rsidRDefault="009D1021" w:rsidP="006325B4">
      <w:pPr>
        <w:jc w:val="both"/>
        <w:rPr>
          <w:lang w:eastAsia="en-GB"/>
        </w:rPr>
      </w:pPr>
      <w:r w:rsidRPr="009D1021">
        <w:rPr>
          <w:lang w:eastAsia="en-GB"/>
        </w:rPr>
        <w:t>Asian Handicap markets for 3r</w:t>
      </w:r>
      <w:r>
        <w:rPr>
          <w:lang w:eastAsia="en-GB"/>
        </w:rPr>
        <w:t>d set (e.g. -2.5/+2.5, 0.5/-0.5</w:t>
      </w:r>
      <w:r w:rsidRPr="009D1021">
        <w:rPr>
          <w:lang w:eastAsia="en-GB"/>
        </w:rPr>
        <w:t xml:space="preserve"> …)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8. Asian handicap for fourth set</w:t>
      </w:r>
    </w:p>
    <w:p w:rsidR="006325B4" w:rsidRPr="006325B4" w:rsidRDefault="009D1021" w:rsidP="006325B4">
      <w:pPr>
        <w:jc w:val="both"/>
        <w:rPr>
          <w:lang w:eastAsia="en-GB"/>
        </w:rPr>
      </w:pPr>
      <w:r w:rsidRPr="009D1021">
        <w:rPr>
          <w:lang w:eastAsia="en-GB"/>
        </w:rPr>
        <w:t>Asian Handicap markets for 4th set (e.g. -2.</w:t>
      </w:r>
      <w:r>
        <w:rPr>
          <w:lang w:eastAsia="en-GB"/>
        </w:rPr>
        <w:t>5/+2.5, 0.5/-0.5</w:t>
      </w:r>
      <w:r w:rsidRPr="009D1021">
        <w:rPr>
          <w:lang w:eastAsia="en-GB"/>
        </w:rPr>
        <w:t xml:space="preserve"> …)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9. Asian handicap for fifth set</w:t>
      </w:r>
    </w:p>
    <w:p w:rsidR="006325B4" w:rsidRPr="006325B4" w:rsidRDefault="009D1021" w:rsidP="006325B4">
      <w:pPr>
        <w:jc w:val="both"/>
        <w:rPr>
          <w:lang w:eastAsia="en-GB"/>
        </w:rPr>
      </w:pPr>
      <w:r w:rsidRPr="009D1021">
        <w:rPr>
          <w:lang w:eastAsia="en-GB"/>
        </w:rPr>
        <w:t>Asian Handicap markets for 5t</w:t>
      </w:r>
      <w:r>
        <w:rPr>
          <w:lang w:eastAsia="en-GB"/>
        </w:rPr>
        <w:t>h set (e.g. -2.5/+2.5, 0.5/-0.5</w:t>
      </w:r>
      <w:r w:rsidRPr="009D1021">
        <w:rPr>
          <w:lang w:eastAsia="en-GB"/>
        </w:rPr>
        <w:t xml:space="preserve"> …)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10. Asian handicap for sixth set</w:t>
      </w:r>
    </w:p>
    <w:p w:rsidR="006325B4" w:rsidRPr="006325B4" w:rsidRDefault="009D1021" w:rsidP="006325B4">
      <w:pPr>
        <w:jc w:val="both"/>
        <w:rPr>
          <w:lang w:eastAsia="en-GB"/>
        </w:rPr>
      </w:pPr>
      <w:r w:rsidRPr="009D1021">
        <w:rPr>
          <w:lang w:eastAsia="en-GB"/>
        </w:rPr>
        <w:t>Asian Handicap markets for 6t</w:t>
      </w:r>
      <w:r>
        <w:rPr>
          <w:lang w:eastAsia="en-GB"/>
        </w:rPr>
        <w:t>h set (e.g. -2.5/+2.5, 0.5/-0.5</w:t>
      </w:r>
      <w:r w:rsidRPr="009D1021">
        <w:rPr>
          <w:lang w:eastAsia="en-GB"/>
        </w:rPr>
        <w:t xml:space="preserve"> …)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11. Asian handicap for seventh set</w:t>
      </w:r>
    </w:p>
    <w:p w:rsidR="006325B4" w:rsidRPr="006325B4" w:rsidRDefault="009D1021" w:rsidP="006325B4">
      <w:pPr>
        <w:jc w:val="both"/>
        <w:rPr>
          <w:lang w:eastAsia="en-GB"/>
        </w:rPr>
      </w:pPr>
      <w:r w:rsidRPr="009D1021">
        <w:rPr>
          <w:lang w:eastAsia="en-GB"/>
        </w:rPr>
        <w:t>Asian Handicap markets for 7t</w:t>
      </w:r>
      <w:r>
        <w:rPr>
          <w:lang w:eastAsia="en-GB"/>
        </w:rPr>
        <w:t>h set (e.g. -2.5/+2.5, 0.5/-0.5</w:t>
      </w:r>
      <w:r w:rsidRPr="009D1021">
        <w:rPr>
          <w:lang w:eastAsia="en-GB"/>
        </w:rPr>
        <w:t xml:space="preserve"> …)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12. 1st Set – Which player will win race to X points?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3, 5, 7, 9</w:t>
      </w:r>
    </w:p>
    <w:p w:rsidR="00781038" w:rsidRP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b. Which team will reach X points first?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13. 2nd Set – Which player will win race to X points?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3, 5, 7, 9</w:t>
      </w:r>
    </w:p>
    <w:p w:rsidR="00781038" w:rsidRP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b. Which team will reach X points first?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14. 3rd Set – Which player will win race to X points?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3, 5, 7, 9</w:t>
      </w:r>
    </w:p>
    <w:p w:rsidR="00781038" w:rsidRP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b. Which team will reach X points first?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15. 4th Set – Which player will win race to X points?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3, 5, 7, 9</w:t>
      </w:r>
    </w:p>
    <w:p w:rsidR="00781038" w:rsidRP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b. Which team will reach X points first?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16. 5th Set – Which player will win race to X points?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3, 5, 7, 9</w:t>
      </w:r>
    </w:p>
    <w:p w:rsidR="00781038" w:rsidRP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b. Which team will reach X points first?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17. 6th Set – Which player will win race to X points?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3, 5, 7, 9</w:t>
      </w:r>
    </w:p>
    <w:p w:rsidR="00781038" w:rsidRP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b. Which team will reach X points first?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18. 7th Set – Which player will win race to X points?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3, 5, 7, 9</w:t>
      </w:r>
    </w:p>
    <w:p w:rsidR="00781038" w:rsidRP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b. Which team will reach X points first?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19. 1st Set – Who scores Xth point?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5, 10, 15, 20</w:t>
      </w:r>
    </w:p>
    <w:p w:rsidR="00781038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b. Which team will score the Xth point in the 1st set</w:t>
      </w:r>
    </w:p>
    <w:p w:rsidR="00781038" w:rsidRP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c. If a set ends before the Xth point is reached, this market is considered void (cancelled)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20. 2nd Set – Who scores Xth point?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5, 10, 15, 20</w:t>
      </w:r>
    </w:p>
    <w:p w:rsidR="00781038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b. Which team will score the Xth point in the 2nd set</w:t>
      </w:r>
    </w:p>
    <w:p w:rsidR="00781038" w:rsidRP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c. If a set ends before the Xth point is reached, this market is considered void (cancelled)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lastRenderedPageBreak/>
        <w:t>21. 3rd Set – Who scores Xth point?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5, 10, 15, 20</w:t>
      </w:r>
    </w:p>
    <w:p w:rsidR="00781038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b. Which team will score the Xth point in the 3rd set</w:t>
      </w:r>
    </w:p>
    <w:p w:rsidR="00781038" w:rsidRP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c. If a set ends before the Xth point is reached, this market is considered void (cancelled)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22. 4th Set – Who scores Xth point?</w:t>
      </w:r>
    </w:p>
    <w:p w:rsidR="006325B4" w:rsidRDefault="00781038" w:rsidP="006325B4">
      <w:pPr>
        <w:jc w:val="both"/>
        <w:rPr>
          <w:lang w:eastAsia="en-GB"/>
        </w:rPr>
      </w:pPr>
      <w:r w:rsidRPr="00781038">
        <w:rPr>
          <w:lang w:eastAsia="en-GB"/>
        </w:rPr>
        <w:t>a. X in 5, 10, 15, 20</w:t>
      </w:r>
    </w:p>
    <w:p w:rsidR="00781038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b. Which team will score the Xth point in the 4th set</w:t>
      </w:r>
    </w:p>
    <w:p w:rsidR="00FE11E7" w:rsidRPr="006325B4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c. If a set ends before the Xth point is reached, this market is considered void (cancelled)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23. 5th Set – Who scores Xth point?</w:t>
      </w:r>
    </w:p>
    <w:p w:rsidR="006325B4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a. X in 5, 10, 15, 20</w:t>
      </w:r>
    </w:p>
    <w:p w:rsidR="00FE11E7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b. Which team will score the Xth point in the 5th set</w:t>
      </w:r>
    </w:p>
    <w:p w:rsidR="00FE11E7" w:rsidRPr="006325B4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c. If a set ends before the Xth point is reached, this market is considered void (cancelled)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24. 6th Set – Who scores Xth point?</w:t>
      </w:r>
    </w:p>
    <w:p w:rsidR="006325B4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a. X in 5, 10, 15, 20</w:t>
      </w:r>
    </w:p>
    <w:p w:rsidR="00FE11E7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b. Which team will score the Xth point in the 6th set</w:t>
      </w:r>
    </w:p>
    <w:p w:rsidR="00FE11E7" w:rsidRPr="006325B4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c. If a set ends before the Xth point is reached, this market is considered void (cancelled)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25. 7th Set – Who scores Xth point?</w:t>
      </w:r>
    </w:p>
    <w:p w:rsidR="006325B4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a. X in 5, 10, 15, 20</w:t>
      </w:r>
    </w:p>
    <w:p w:rsidR="00FE11E7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b. Which team will score the Xth point in the 7th set</w:t>
      </w:r>
    </w:p>
    <w:p w:rsidR="00FE11E7" w:rsidRPr="006325B4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c. If a set ends before the Xth point is reached, this market is considered void (cancelled)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26. How many sets will exceed score limit? (in sets – best of 5)</w:t>
      </w:r>
    </w:p>
    <w:p w:rsidR="006325B4" w:rsidRPr="005927AC" w:rsidRDefault="00FE11E7" w:rsidP="006325B4">
      <w:pPr>
        <w:jc w:val="both"/>
        <w:rPr>
          <w:lang w:eastAsia="en-GB"/>
        </w:rPr>
      </w:pPr>
      <w:r w:rsidRPr="00FE11E7">
        <w:rPr>
          <w:lang w:eastAsia="en-GB"/>
        </w:rPr>
        <w:t>In how many sets at least one team exceeds the 11 points scoring limit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27. How many sets will exceed score limit? (in sets – best of 7)</w:t>
      </w:r>
    </w:p>
    <w:p w:rsidR="006325B4" w:rsidRPr="005927AC" w:rsidRDefault="00CC30B6" w:rsidP="006325B4">
      <w:pPr>
        <w:jc w:val="both"/>
        <w:rPr>
          <w:lang w:eastAsia="en-GB"/>
        </w:rPr>
      </w:pPr>
      <w:r w:rsidRPr="00CC30B6">
        <w:rPr>
          <w:lang w:eastAsia="en-GB"/>
        </w:rPr>
        <w:t>In how many sets at least one team exceeds the 11 points scoring limit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28. Final Result (in sets - best of 5)</w:t>
      </w:r>
    </w:p>
    <w:p w:rsidR="006325B4" w:rsidRPr="005927AC" w:rsidRDefault="00CC30B6" w:rsidP="006325B4">
      <w:pPr>
        <w:jc w:val="both"/>
        <w:rPr>
          <w:lang w:eastAsia="en-GB"/>
        </w:rPr>
      </w:pPr>
      <w:r w:rsidRPr="00CC30B6">
        <w:rPr>
          <w:lang w:eastAsia="en-GB"/>
        </w:rPr>
        <w:t>3:2, 3:1, 3:0, 0:3, 1:3, 2:3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29. Final Result (in sets - best of 7)</w:t>
      </w:r>
    </w:p>
    <w:p w:rsidR="006325B4" w:rsidRPr="005927AC" w:rsidRDefault="00CC30B6" w:rsidP="006325B4">
      <w:pPr>
        <w:jc w:val="both"/>
        <w:rPr>
          <w:lang w:eastAsia="en-GB"/>
        </w:rPr>
      </w:pPr>
      <w:r w:rsidRPr="00CC30B6">
        <w:rPr>
          <w:lang w:eastAsia="en-GB"/>
        </w:rPr>
        <w:t>4:3, 4:2, 4:1, 4:0, 0:4, 1:4, 2:4, 3:4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30. Number of sets (best of 5)</w:t>
      </w:r>
    </w:p>
    <w:p w:rsidR="006325B4" w:rsidRPr="005927AC" w:rsidRDefault="00CC30B6" w:rsidP="006325B4">
      <w:pPr>
        <w:jc w:val="both"/>
        <w:rPr>
          <w:lang w:eastAsia="en-GB"/>
        </w:rPr>
      </w:pPr>
      <w:r w:rsidRPr="00CC30B6">
        <w:rPr>
          <w:lang w:eastAsia="en-GB"/>
        </w:rPr>
        <w:t>3, 4 or 5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31. Number of sets (best of 7)</w:t>
      </w:r>
    </w:p>
    <w:p w:rsidR="006325B4" w:rsidRPr="005927AC" w:rsidRDefault="00CC30B6" w:rsidP="006325B4">
      <w:pPr>
        <w:jc w:val="both"/>
        <w:rPr>
          <w:lang w:eastAsia="en-GB"/>
        </w:rPr>
      </w:pPr>
      <w:r w:rsidRPr="00CC30B6">
        <w:rPr>
          <w:lang w:eastAsia="en-GB"/>
        </w:rPr>
        <w:t>4, 5, 6 or 7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32. 1st set – Total</w:t>
      </w:r>
    </w:p>
    <w:p w:rsidR="006325B4" w:rsidRPr="005927AC" w:rsidRDefault="006D1294" w:rsidP="006325B4">
      <w:pPr>
        <w:jc w:val="both"/>
        <w:rPr>
          <w:lang w:eastAsia="en-GB"/>
        </w:rPr>
      </w:pPr>
      <w:r w:rsidRPr="006D1294">
        <w:rPr>
          <w:lang w:eastAsia="en-GB"/>
        </w:rPr>
        <w:t>Only points in 1st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33. 2nd set – Total</w:t>
      </w:r>
    </w:p>
    <w:p w:rsidR="006325B4" w:rsidRPr="005927AC" w:rsidRDefault="006D1294" w:rsidP="006325B4">
      <w:pPr>
        <w:jc w:val="both"/>
        <w:rPr>
          <w:lang w:eastAsia="en-GB"/>
        </w:rPr>
      </w:pPr>
      <w:r w:rsidRPr="006D1294">
        <w:rPr>
          <w:lang w:eastAsia="en-GB"/>
        </w:rPr>
        <w:t>Only points in 2nd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34. 3rd set – Total</w:t>
      </w:r>
    </w:p>
    <w:p w:rsidR="006325B4" w:rsidRPr="005927AC" w:rsidRDefault="006D1294" w:rsidP="006325B4">
      <w:pPr>
        <w:jc w:val="both"/>
        <w:rPr>
          <w:lang w:eastAsia="en-GB"/>
        </w:rPr>
      </w:pPr>
      <w:r w:rsidRPr="006D1294">
        <w:rPr>
          <w:lang w:eastAsia="en-GB"/>
        </w:rPr>
        <w:t>Only points in 3rd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35. 4th set – Total</w:t>
      </w:r>
    </w:p>
    <w:p w:rsidR="006325B4" w:rsidRPr="005927AC" w:rsidRDefault="006D1294" w:rsidP="006325B4">
      <w:pPr>
        <w:jc w:val="both"/>
        <w:rPr>
          <w:lang w:eastAsia="en-GB"/>
        </w:rPr>
      </w:pPr>
      <w:r w:rsidRPr="006D1294">
        <w:rPr>
          <w:lang w:eastAsia="en-GB"/>
        </w:rPr>
        <w:t>Only points in 4th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36. 5th set – Total</w:t>
      </w:r>
    </w:p>
    <w:p w:rsidR="006325B4" w:rsidRPr="005927AC" w:rsidRDefault="006D1294" w:rsidP="006325B4">
      <w:pPr>
        <w:jc w:val="both"/>
        <w:rPr>
          <w:lang w:eastAsia="en-GB"/>
        </w:rPr>
      </w:pPr>
      <w:r>
        <w:rPr>
          <w:lang w:eastAsia="en-GB"/>
        </w:rPr>
        <w:t>Only points in 5</w:t>
      </w:r>
      <w:r w:rsidRPr="006D1294">
        <w:rPr>
          <w:lang w:eastAsia="en-GB"/>
        </w:rPr>
        <w:t>th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37. 6th set – Total</w:t>
      </w:r>
    </w:p>
    <w:p w:rsidR="006325B4" w:rsidRPr="005927AC" w:rsidRDefault="006D1294" w:rsidP="006325B4">
      <w:pPr>
        <w:jc w:val="both"/>
        <w:rPr>
          <w:lang w:eastAsia="en-GB"/>
        </w:rPr>
      </w:pPr>
      <w:r w:rsidRPr="006D1294">
        <w:rPr>
          <w:lang w:eastAsia="en-GB"/>
        </w:rPr>
        <w:t xml:space="preserve">Only points in </w:t>
      </w:r>
      <w:r>
        <w:rPr>
          <w:lang w:eastAsia="en-GB"/>
        </w:rPr>
        <w:t>6</w:t>
      </w:r>
      <w:r w:rsidRPr="006D1294">
        <w:rPr>
          <w:lang w:eastAsia="en-GB"/>
        </w:rPr>
        <w:t>th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38. 7th set – Total</w:t>
      </w:r>
    </w:p>
    <w:p w:rsidR="006325B4" w:rsidRPr="005927AC" w:rsidRDefault="006D1294" w:rsidP="006325B4">
      <w:pPr>
        <w:jc w:val="both"/>
        <w:rPr>
          <w:lang w:eastAsia="en-GB"/>
        </w:rPr>
      </w:pPr>
      <w:r w:rsidRPr="006D1294">
        <w:rPr>
          <w:lang w:eastAsia="en-GB"/>
        </w:rPr>
        <w:t xml:space="preserve">Only points in </w:t>
      </w:r>
      <w:r>
        <w:rPr>
          <w:lang w:eastAsia="en-GB"/>
        </w:rPr>
        <w:t>7</w:t>
      </w:r>
      <w:r w:rsidRPr="006D1294">
        <w:rPr>
          <w:lang w:eastAsia="en-GB"/>
        </w:rPr>
        <w:t>th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39. 1st set – Odd/Even</w:t>
      </w:r>
    </w:p>
    <w:p w:rsidR="006D1294" w:rsidRPr="005927AC" w:rsidRDefault="006D1294" w:rsidP="006D1294">
      <w:pPr>
        <w:jc w:val="both"/>
        <w:rPr>
          <w:lang w:eastAsia="en-GB"/>
        </w:rPr>
      </w:pPr>
      <w:r w:rsidRPr="006D1294">
        <w:rPr>
          <w:lang w:eastAsia="en-GB"/>
        </w:rPr>
        <w:t>Only points in 1st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lastRenderedPageBreak/>
        <w:t>40. 2nd set – Odd/Even</w:t>
      </w:r>
    </w:p>
    <w:p w:rsidR="006D1294" w:rsidRPr="005927AC" w:rsidRDefault="006D1294" w:rsidP="006D1294">
      <w:pPr>
        <w:jc w:val="both"/>
        <w:rPr>
          <w:lang w:eastAsia="en-GB"/>
        </w:rPr>
      </w:pPr>
      <w:r w:rsidRPr="006D1294">
        <w:rPr>
          <w:lang w:eastAsia="en-GB"/>
        </w:rPr>
        <w:t>Only points in 2nd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41. 3rd set – Odd/Even</w:t>
      </w:r>
    </w:p>
    <w:p w:rsidR="006D1294" w:rsidRPr="005927AC" w:rsidRDefault="006D1294" w:rsidP="006D1294">
      <w:pPr>
        <w:jc w:val="both"/>
        <w:rPr>
          <w:lang w:eastAsia="en-GB"/>
        </w:rPr>
      </w:pPr>
      <w:r w:rsidRPr="006D1294">
        <w:rPr>
          <w:lang w:eastAsia="en-GB"/>
        </w:rPr>
        <w:t>Only points in 3rd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42. 4th set – Odd/Even</w:t>
      </w:r>
    </w:p>
    <w:p w:rsidR="006D1294" w:rsidRPr="005927AC" w:rsidRDefault="006D1294" w:rsidP="006D1294">
      <w:pPr>
        <w:jc w:val="both"/>
        <w:rPr>
          <w:lang w:eastAsia="en-GB"/>
        </w:rPr>
      </w:pPr>
      <w:r w:rsidRPr="006D1294">
        <w:rPr>
          <w:lang w:eastAsia="en-GB"/>
        </w:rPr>
        <w:t>Only points in 4th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43. 5th set – Odd/Even</w:t>
      </w:r>
    </w:p>
    <w:p w:rsidR="006D1294" w:rsidRPr="005927AC" w:rsidRDefault="006D1294" w:rsidP="006D1294">
      <w:pPr>
        <w:jc w:val="both"/>
        <w:rPr>
          <w:lang w:eastAsia="en-GB"/>
        </w:rPr>
      </w:pPr>
      <w:r>
        <w:rPr>
          <w:lang w:eastAsia="en-GB"/>
        </w:rPr>
        <w:t>Only points in 5</w:t>
      </w:r>
      <w:r w:rsidRPr="006D1294">
        <w:rPr>
          <w:lang w:eastAsia="en-GB"/>
        </w:rPr>
        <w:t>th set are considered</w:t>
      </w:r>
    </w:p>
    <w:p w:rsidR="006325B4" w:rsidRPr="006325B4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44. 6th set – Odd/Even</w:t>
      </w:r>
    </w:p>
    <w:p w:rsidR="006D1294" w:rsidRPr="005927AC" w:rsidRDefault="006D1294" w:rsidP="006D1294">
      <w:pPr>
        <w:jc w:val="both"/>
        <w:rPr>
          <w:lang w:eastAsia="en-GB"/>
        </w:rPr>
      </w:pPr>
      <w:r w:rsidRPr="006D1294">
        <w:rPr>
          <w:lang w:eastAsia="en-GB"/>
        </w:rPr>
        <w:t xml:space="preserve">Only points in </w:t>
      </w:r>
      <w:r>
        <w:rPr>
          <w:lang w:eastAsia="en-GB"/>
        </w:rPr>
        <w:t>6</w:t>
      </w:r>
      <w:r w:rsidRPr="006D1294">
        <w:rPr>
          <w:lang w:eastAsia="en-GB"/>
        </w:rPr>
        <w:t>th set are considered</w:t>
      </w:r>
    </w:p>
    <w:p w:rsidR="008C2FFD" w:rsidRDefault="006325B4" w:rsidP="006325B4">
      <w:pPr>
        <w:jc w:val="both"/>
        <w:rPr>
          <w:b/>
          <w:lang w:eastAsia="en-GB"/>
        </w:rPr>
      </w:pPr>
      <w:r w:rsidRPr="006325B4">
        <w:rPr>
          <w:b/>
          <w:lang w:eastAsia="en-GB"/>
        </w:rPr>
        <w:t>45. 7th set – Odd/Even</w:t>
      </w:r>
    </w:p>
    <w:p w:rsidR="006D1294" w:rsidRDefault="006D1294" w:rsidP="006D1294">
      <w:pPr>
        <w:jc w:val="both"/>
        <w:rPr>
          <w:lang w:eastAsia="en-GB"/>
        </w:rPr>
      </w:pPr>
      <w:r w:rsidRPr="006D1294">
        <w:rPr>
          <w:lang w:eastAsia="en-GB"/>
        </w:rPr>
        <w:t xml:space="preserve">Only points in </w:t>
      </w:r>
      <w:r>
        <w:rPr>
          <w:lang w:eastAsia="en-GB"/>
        </w:rPr>
        <w:t>7</w:t>
      </w:r>
      <w:r w:rsidRPr="006D1294">
        <w:rPr>
          <w:lang w:eastAsia="en-GB"/>
        </w:rPr>
        <w:t>th set are considered</w:t>
      </w:r>
    </w:p>
    <w:p w:rsidR="000338E8" w:rsidRDefault="000338E8" w:rsidP="000338E8">
      <w:pPr>
        <w:pStyle w:val="Heading3"/>
        <w:rPr>
          <w:lang w:eastAsia="en-GB"/>
        </w:rPr>
      </w:pPr>
      <w:r>
        <w:rPr>
          <w:lang w:eastAsia="en-GB"/>
        </w:rPr>
        <w:t>IMPORTANT</w:t>
      </w:r>
    </w:p>
    <w:p w:rsidR="005970CD" w:rsidRDefault="00255B39" w:rsidP="006D1294">
      <w:pPr>
        <w:jc w:val="both"/>
        <w:rPr>
          <w:lang w:eastAsia="en-GB"/>
        </w:rPr>
      </w:pPr>
      <w:r w:rsidRPr="00255B39">
        <w:rPr>
          <w:lang w:eastAsia="en-GB"/>
        </w:rPr>
        <w:t>• In the case of a match not being finished all undecided markets are considered void.</w:t>
      </w:r>
    </w:p>
    <w:p w:rsidR="0090492B" w:rsidRDefault="0090492B" w:rsidP="0090492B">
      <w:pPr>
        <w:pStyle w:val="Heading3"/>
        <w:rPr>
          <w:lang w:eastAsia="en-GB"/>
        </w:rPr>
      </w:pPr>
      <w:r>
        <w:rPr>
          <w:lang w:eastAsia="en-GB"/>
        </w:rPr>
        <w:t>SETTLEMENT AND CANCELLATION RULES</w:t>
      </w:r>
    </w:p>
    <w:p w:rsidR="00255B39" w:rsidRDefault="005417DC" w:rsidP="006D1294">
      <w:pPr>
        <w:jc w:val="both"/>
        <w:rPr>
          <w:lang w:eastAsia="en-GB"/>
        </w:rPr>
      </w:pPr>
      <w:r w:rsidRPr="005417DC">
        <w:rPr>
          <w:lang w:eastAsia="en-GB"/>
        </w:rPr>
        <w:t>• If a match is interrupted or postponed and is not continued within 48h after initial kick-off date, betting will be void.</w:t>
      </w:r>
    </w:p>
    <w:p w:rsidR="005417DC" w:rsidRDefault="005417DC" w:rsidP="006D1294">
      <w:pPr>
        <w:jc w:val="both"/>
        <w:rPr>
          <w:lang w:eastAsia="en-GB"/>
        </w:rPr>
      </w:pPr>
      <w:r w:rsidRPr="005417DC">
        <w:rPr>
          <w:lang w:eastAsia="en-GB"/>
        </w:rPr>
        <w:t>• If markets remain open with an incorrect score which has a significant impact on the prices, we reserve the right to void betting.</w:t>
      </w:r>
    </w:p>
    <w:p w:rsidR="005417DC" w:rsidRDefault="005417DC" w:rsidP="006D1294">
      <w:pPr>
        <w:jc w:val="both"/>
        <w:rPr>
          <w:lang w:eastAsia="en-GB"/>
        </w:rPr>
      </w:pPr>
      <w:r w:rsidRPr="005417DC">
        <w:rPr>
          <w:lang w:eastAsia="en-GB"/>
        </w:rPr>
        <w:t>• If the players/teams are displayed incorrectly, we reserve the right to void betting.</w:t>
      </w:r>
    </w:p>
    <w:p w:rsidR="005417DC" w:rsidRDefault="005417DC" w:rsidP="006D1294">
      <w:pPr>
        <w:jc w:val="both"/>
        <w:rPr>
          <w:lang w:eastAsia="en-GB"/>
        </w:rPr>
      </w:pPr>
      <w:r w:rsidRPr="005417DC">
        <w:rPr>
          <w:lang w:eastAsia="en-GB"/>
        </w:rPr>
        <w:t>• If a player retires all undecided markets are considered void.</w:t>
      </w:r>
    </w:p>
    <w:p w:rsidR="008C3D8B" w:rsidRPr="005927AC" w:rsidRDefault="008C3D8B" w:rsidP="006D1294">
      <w:pPr>
        <w:jc w:val="both"/>
        <w:rPr>
          <w:lang w:eastAsia="en-GB"/>
        </w:rPr>
      </w:pPr>
      <w:bookmarkStart w:id="0" w:name="_GoBack"/>
      <w:bookmarkEnd w:id="0"/>
    </w:p>
    <w:sectPr w:rsidR="008C3D8B" w:rsidRPr="005927AC" w:rsidSect="00A642E4">
      <w:headerReference w:type="default" r:id="rId8"/>
      <w:footerReference w:type="default" r:id="rId9"/>
      <w:pgSz w:w="11906" w:h="16838" w:code="9"/>
      <w:pgMar w:top="1440" w:right="1440" w:bottom="1440" w:left="1440" w:header="53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607" w:rsidRDefault="00BC2607" w:rsidP="00A642E4">
      <w:r>
        <w:separator/>
      </w:r>
    </w:p>
  </w:endnote>
  <w:endnote w:type="continuationSeparator" w:id="0">
    <w:p w:rsidR="00BC2607" w:rsidRDefault="00BC2607" w:rsidP="00A6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038" w:rsidRDefault="00781038" w:rsidP="00A642E4">
    <w:pPr>
      <w:tabs>
        <w:tab w:val="left" w:pos="2625"/>
      </w:tabs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9A6E3FB" wp14:editId="7284FF2E">
          <wp:simplePos x="0" y="0"/>
          <wp:positionH relativeFrom="margin">
            <wp:posOffset>-1100455</wp:posOffset>
          </wp:positionH>
          <wp:positionV relativeFrom="margin">
            <wp:posOffset>8321675</wp:posOffset>
          </wp:positionV>
          <wp:extent cx="7972425" cy="414655"/>
          <wp:effectExtent l="0" t="0" r="9525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eam_spor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2425" cy="414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644" w:type="dxa"/>
      <w:tblInd w:w="-43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38"/>
      <w:gridCol w:w="4606"/>
    </w:tblGrid>
    <w:tr w:rsidR="00781038" w:rsidTr="00861D17">
      <w:tc>
        <w:tcPr>
          <w:tcW w:w="503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781038" w:rsidRDefault="00781038" w:rsidP="00861D17">
          <w:pPr>
            <w:pStyle w:val="Footer"/>
          </w:pP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begin"/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instrText xml:space="preserve"> PAGE </w:instrTex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separate"/>
          </w:r>
          <w:r w:rsidR="008C3D8B">
            <w:rPr>
              <w:rFonts w:ascii="Arial" w:hAnsi="Arial" w:cs="Arial"/>
              <w:b/>
              <w:bCs/>
              <w:noProof/>
              <w:color w:val="CFD1D2"/>
              <w:spacing w:val="60"/>
            </w:rPr>
            <w:t>29</w: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end"/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t xml:space="preserve"> </w:t>
          </w:r>
          <w:r>
            <w:rPr>
              <w:rFonts w:ascii="Arial" w:hAnsi="Arial" w:cs="Arial"/>
              <w:color w:val="CFD1D2"/>
              <w:spacing w:val="60"/>
            </w:rPr>
            <w:t>|</w: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t xml:space="preserve"> </w:t>
          </w:r>
          <w:r>
            <w:rPr>
              <w:rFonts w:ascii="Arial" w:hAnsi="Arial" w:cs="Arial"/>
              <w:color w:val="CFD1D2"/>
              <w:spacing w:val="60"/>
            </w:rPr>
            <w:t>Page</w:t>
          </w:r>
        </w:p>
      </w:tc>
      <w:tc>
        <w:tcPr>
          <w:tcW w:w="46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781038" w:rsidRDefault="00781038" w:rsidP="00861D17">
          <w:pPr>
            <w:pStyle w:val="Footer"/>
            <w:rPr>
              <w:rFonts w:ascii="Arial" w:hAnsi="Arial" w:cs="Arial"/>
              <w:color w:val="CFD1D2"/>
              <w:spacing w:val="60"/>
            </w:rPr>
          </w:pPr>
        </w:p>
      </w:tc>
    </w:tr>
  </w:tbl>
  <w:p w:rsidR="00781038" w:rsidRDefault="00781038" w:rsidP="00A64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607" w:rsidRDefault="00BC2607" w:rsidP="00A642E4">
      <w:r>
        <w:separator/>
      </w:r>
    </w:p>
  </w:footnote>
  <w:footnote w:type="continuationSeparator" w:id="0">
    <w:p w:rsidR="00BC2607" w:rsidRDefault="00BC2607" w:rsidP="00A642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038" w:rsidRDefault="00781038" w:rsidP="00A642E4">
    <w:pPr>
      <w:pStyle w:val="Header"/>
      <w:tabs>
        <w:tab w:val="left" w:pos="6159"/>
        <w:tab w:val="left" w:pos="7020"/>
        <w:tab w:val="right" w:pos="9000"/>
      </w:tabs>
    </w:pPr>
    <w:r>
      <w:rPr>
        <w:rFonts w:ascii="Arial" w:hAnsi="Arial" w:cs="Arial"/>
        <w:noProof/>
        <w:color w:val="FFFFFF"/>
        <w:sz w:val="60"/>
        <w:szCs w:val="60"/>
        <w:lang w:val="en-US"/>
      </w:rPr>
      <w:drawing>
        <wp:anchor distT="0" distB="0" distL="114300" distR="114300" simplePos="0" relativeHeight="251659264" behindDoc="1" locked="0" layoutInCell="1" allowOverlap="1" wp14:anchorId="7EA0502E" wp14:editId="6730E3FA">
          <wp:simplePos x="0" y="0"/>
          <wp:positionH relativeFrom="margin">
            <wp:posOffset>3161030</wp:posOffset>
          </wp:positionH>
          <wp:positionV relativeFrom="margin">
            <wp:posOffset>-628015</wp:posOffset>
          </wp:positionV>
          <wp:extent cx="2600325" cy="448312"/>
          <wp:effectExtent l="0" t="0" r="0" b="8890"/>
          <wp:wrapNone/>
          <wp:docPr id="1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0325" cy="4483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EFB"/>
    <w:multiLevelType w:val="hybridMultilevel"/>
    <w:tmpl w:val="0FF45904"/>
    <w:lvl w:ilvl="0" w:tplc="F1F28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E7AE8"/>
    <w:multiLevelType w:val="hybridMultilevel"/>
    <w:tmpl w:val="ADA2C5AC"/>
    <w:lvl w:ilvl="0" w:tplc="35C64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AB4BC0"/>
    <w:multiLevelType w:val="hybridMultilevel"/>
    <w:tmpl w:val="D12E733C"/>
    <w:lvl w:ilvl="0" w:tplc="5A748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802BB5"/>
    <w:multiLevelType w:val="hybridMultilevel"/>
    <w:tmpl w:val="A010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70DE3"/>
    <w:multiLevelType w:val="hybridMultilevel"/>
    <w:tmpl w:val="FA68F4F4"/>
    <w:lvl w:ilvl="0" w:tplc="B3FA0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906609"/>
    <w:multiLevelType w:val="hybridMultilevel"/>
    <w:tmpl w:val="150A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E6C73"/>
    <w:multiLevelType w:val="hybridMultilevel"/>
    <w:tmpl w:val="518486E8"/>
    <w:lvl w:ilvl="0" w:tplc="1B3E6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E26949"/>
    <w:multiLevelType w:val="hybridMultilevel"/>
    <w:tmpl w:val="E316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E6E82"/>
    <w:multiLevelType w:val="hybridMultilevel"/>
    <w:tmpl w:val="E9006B6C"/>
    <w:lvl w:ilvl="0" w:tplc="B6C89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5E6712"/>
    <w:multiLevelType w:val="hybridMultilevel"/>
    <w:tmpl w:val="091232E8"/>
    <w:lvl w:ilvl="0" w:tplc="E3F82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B60E02"/>
    <w:multiLevelType w:val="hybridMultilevel"/>
    <w:tmpl w:val="0E8C6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36C86"/>
    <w:multiLevelType w:val="hybridMultilevel"/>
    <w:tmpl w:val="4066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80DCC"/>
    <w:multiLevelType w:val="hybridMultilevel"/>
    <w:tmpl w:val="FA564964"/>
    <w:lvl w:ilvl="0" w:tplc="5ED0E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DE7E80"/>
    <w:multiLevelType w:val="hybridMultilevel"/>
    <w:tmpl w:val="E53E0C80"/>
    <w:lvl w:ilvl="0" w:tplc="AAAAA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6D18A0"/>
    <w:multiLevelType w:val="hybridMultilevel"/>
    <w:tmpl w:val="C23E3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F3117C"/>
    <w:multiLevelType w:val="hybridMultilevel"/>
    <w:tmpl w:val="FC6A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E73DA6"/>
    <w:multiLevelType w:val="hybridMultilevel"/>
    <w:tmpl w:val="326E1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5F7360"/>
    <w:multiLevelType w:val="hybridMultilevel"/>
    <w:tmpl w:val="3216F7CC"/>
    <w:lvl w:ilvl="0" w:tplc="9D122D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863DF5"/>
    <w:multiLevelType w:val="hybridMultilevel"/>
    <w:tmpl w:val="FDA2F2F8"/>
    <w:lvl w:ilvl="0" w:tplc="FE84B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557424"/>
    <w:multiLevelType w:val="hybridMultilevel"/>
    <w:tmpl w:val="A35C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071755"/>
    <w:multiLevelType w:val="hybridMultilevel"/>
    <w:tmpl w:val="898E7D32"/>
    <w:lvl w:ilvl="0" w:tplc="8F368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4B7D88"/>
    <w:multiLevelType w:val="hybridMultilevel"/>
    <w:tmpl w:val="3034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C10E2"/>
    <w:multiLevelType w:val="hybridMultilevel"/>
    <w:tmpl w:val="00CE5A50"/>
    <w:lvl w:ilvl="0" w:tplc="F3AEE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22"/>
  </w:num>
  <w:num w:numId="5">
    <w:abstractNumId w:val="20"/>
  </w:num>
  <w:num w:numId="6">
    <w:abstractNumId w:val="2"/>
  </w:num>
  <w:num w:numId="7">
    <w:abstractNumId w:val="13"/>
  </w:num>
  <w:num w:numId="8">
    <w:abstractNumId w:val="8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  <w:num w:numId="13">
    <w:abstractNumId w:val="18"/>
  </w:num>
  <w:num w:numId="14">
    <w:abstractNumId w:val="17"/>
  </w:num>
  <w:num w:numId="15">
    <w:abstractNumId w:val="12"/>
  </w:num>
  <w:num w:numId="16">
    <w:abstractNumId w:val="11"/>
  </w:num>
  <w:num w:numId="17">
    <w:abstractNumId w:val="21"/>
  </w:num>
  <w:num w:numId="18">
    <w:abstractNumId w:val="19"/>
  </w:num>
  <w:num w:numId="19">
    <w:abstractNumId w:val="15"/>
  </w:num>
  <w:num w:numId="20">
    <w:abstractNumId w:val="5"/>
  </w:num>
  <w:num w:numId="21">
    <w:abstractNumId w:val="7"/>
  </w:num>
  <w:num w:numId="22">
    <w:abstractNumId w:val="14"/>
  </w:num>
  <w:num w:numId="23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04"/>
    <w:rsid w:val="00000733"/>
    <w:rsid w:val="000025E1"/>
    <w:rsid w:val="0000303E"/>
    <w:rsid w:val="000100CE"/>
    <w:rsid w:val="00010D08"/>
    <w:rsid w:val="000157AB"/>
    <w:rsid w:val="00015AFE"/>
    <w:rsid w:val="0001671D"/>
    <w:rsid w:val="000169F1"/>
    <w:rsid w:val="00020E0B"/>
    <w:rsid w:val="00024DB7"/>
    <w:rsid w:val="00025BF5"/>
    <w:rsid w:val="00030364"/>
    <w:rsid w:val="00030C6B"/>
    <w:rsid w:val="000338E8"/>
    <w:rsid w:val="00035778"/>
    <w:rsid w:val="00045A98"/>
    <w:rsid w:val="000461C5"/>
    <w:rsid w:val="000478BE"/>
    <w:rsid w:val="000536FA"/>
    <w:rsid w:val="00054955"/>
    <w:rsid w:val="00056415"/>
    <w:rsid w:val="0005698D"/>
    <w:rsid w:val="00056CB1"/>
    <w:rsid w:val="00061616"/>
    <w:rsid w:val="00061B8D"/>
    <w:rsid w:val="0006209A"/>
    <w:rsid w:val="00064527"/>
    <w:rsid w:val="0007281B"/>
    <w:rsid w:val="00081035"/>
    <w:rsid w:val="00081350"/>
    <w:rsid w:val="0008398B"/>
    <w:rsid w:val="00097478"/>
    <w:rsid w:val="000A3E8A"/>
    <w:rsid w:val="000A581E"/>
    <w:rsid w:val="000A7D2D"/>
    <w:rsid w:val="000B279E"/>
    <w:rsid w:val="000B2A09"/>
    <w:rsid w:val="000B6FAC"/>
    <w:rsid w:val="000B70B1"/>
    <w:rsid w:val="000C0A57"/>
    <w:rsid w:val="000C3739"/>
    <w:rsid w:val="000C3C6F"/>
    <w:rsid w:val="000C588D"/>
    <w:rsid w:val="000D64BF"/>
    <w:rsid w:val="000E1D73"/>
    <w:rsid w:val="000F0774"/>
    <w:rsid w:val="000F319F"/>
    <w:rsid w:val="000F7857"/>
    <w:rsid w:val="000F7AC2"/>
    <w:rsid w:val="0010668B"/>
    <w:rsid w:val="00107769"/>
    <w:rsid w:val="00114D7E"/>
    <w:rsid w:val="001151AB"/>
    <w:rsid w:val="001162DD"/>
    <w:rsid w:val="00123A71"/>
    <w:rsid w:val="00125343"/>
    <w:rsid w:val="00127252"/>
    <w:rsid w:val="0012754E"/>
    <w:rsid w:val="001325AD"/>
    <w:rsid w:val="00132F09"/>
    <w:rsid w:val="00141B35"/>
    <w:rsid w:val="00144D4E"/>
    <w:rsid w:val="00150F1A"/>
    <w:rsid w:val="001515B7"/>
    <w:rsid w:val="001531F4"/>
    <w:rsid w:val="00160A5F"/>
    <w:rsid w:val="00163191"/>
    <w:rsid w:val="001644AF"/>
    <w:rsid w:val="001649E5"/>
    <w:rsid w:val="001714AE"/>
    <w:rsid w:val="0017333C"/>
    <w:rsid w:val="00182726"/>
    <w:rsid w:val="00182B0A"/>
    <w:rsid w:val="00184F04"/>
    <w:rsid w:val="00187CA8"/>
    <w:rsid w:val="00191B43"/>
    <w:rsid w:val="001A4565"/>
    <w:rsid w:val="001B2DE7"/>
    <w:rsid w:val="001B2FDD"/>
    <w:rsid w:val="001C1806"/>
    <w:rsid w:val="001C53EF"/>
    <w:rsid w:val="001C7FB0"/>
    <w:rsid w:val="001D6599"/>
    <w:rsid w:val="001E6136"/>
    <w:rsid w:val="001E7DB0"/>
    <w:rsid w:val="001F09F0"/>
    <w:rsid w:val="001F7ABE"/>
    <w:rsid w:val="00201EB9"/>
    <w:rsid w:val="00211ADA"/>
    <w:rsid w:val="00217296"/>
    <w:rsid w:val="002239B5"/>
    <w:rsid w:val="00224E3E"/>
    <w:rsid w:val="00234727"/>
    <w:rsid w:val="00251CA3"/>
    <w:rsid w:val="00255B39"/>
    <w:rsid w:val="002570A4"/>
    <w:rsid w:val="00262A9F"/>
    <w:rsid w:val="002707F5"/>
    <w:rsid w:val="00270B4A"/>
    <w:rsid w:val="002736D7"/>
    <w:rsid w:val="002737F4"/>
    <w:rsid w:val="00274D00"/>
    <w:rsid w:val="00277C67"/>
    <w:rsid w:val="0028200B"/>
    <w:rsid w:val="0028335A"/>
    <w:rsid w:val="00283D63"/>
    <w:rsid w:val="0028511B"/>
    <w:rsid w:val="00285964"/>
    <w:rsid w:val="002872DA"/>
    <w:rsid w:val="00291FEA"/>
    <w:rsid w:val="00293160"/>
    <w:rsid w:val="002A553C"/>
    <w:rsid w:val="002B5CA2"/>
    <w:rsid w:val="002B6005"/>
    <w:rsid w:val="002B6575"/>
    <w:rsid w:val="002C144B"/>
    <w:rsid w:val="002C1CAD"/>
    <w:rsid w:val="002C72B9"/>
    <w:rsid w:val="002D3BB8"/>
    <w:rsid w:val="002E25AB"/>
    <w:rsid w:val="002F3819"/>
    <w:rsid w:val="002F4445"/>
    <w:rsid w:val="0030028F"/>
    <w:rsid w:val="003150B9"/>
    <w:rsid w:val="003152F6"/>
    <w:rsid w:val="00317917"/>
    <w:rsid w:val="003222FB"/>
    <w:rsid w:val="00326A73"/>
    <w:rsid w:val="00327AFD"/>
    <w:rsid w:val="00331A88"/>
    <w:rsid w:val="003364DF"/>
    <w:rsid w:val="00344BD5"/>
    <w:rsid w:val="00344FC3"/>
    <w:rsid w:val="003555C1"/>
    <w:rsid w:val="003558DE"/>
    <w:rsid w:val="003563CE"/>
    <w:rsid w:val="00362A7D"/>
    <w:rsid w:val="003642B3"/>
    <w:rsid w:val="0036751C"/>
    <w:rsid w:val="00371E0A"/>
    <w:rsid w:val="00372EB8"/>
    <w:rsid w:val="00373EC3"/>
    <w:rsid w:val="003766F1"/>
    <w:rsid w:val="00377625"/>
    <w:rsid w:val="00381C8B"/>
    <w:rsid w:val="00382E58"/>
    <w:rsid w:val="003A3E0A"/>
    <w:rsid w:val="003A4527"/>
    <w:rsid w:val="003B30C3"/>
    <w:rsid w:val="003B61E2"/>
    <w:rsid w:val="003C03AE"/>
    <w:rsid w:val="003C0C10"/>
    <w:rsid w:val="003C465F"/>
    <w:rsid w:val="003C5D86"/>
    <w:rsid w:val="003C6C18"/>
    <w:rsid w:val="003E6074"/>
    <w:rsid w:val="003F0A7B"/>
    <w:rsid w:val="003F12F1"/>
    <w:rsid w:val="0040143D"/>
    <w:rsid w:val="004039C8"/>
    <w:rsid w:val="00404C00"/>
    <w:rsid w:val="0040549B"/>
    <w:rsid w:val="00411CA3"/>
    <w:rsid w:val="00414C9F"/>
    <w:rsid w:val="004162D1"/>
    <w:rsid w:val="00426A60"/>
    <w:rsid w:val="00434727"/>
    <w:rsid w:val="004355B5"/>
    <w:rsid w:val="004364E2"/>
    <w:rsid w:val="00442257"/>
    <w:rsid w:val="00442DC9"/>
    <w:rsid w:val="00444ED3"/>
    <w:rsid w:val="00451D16"/>
    <w:rsid w:val="0045436D"/>
    <w:rsid w:val="004554EC"/>
    <w:rsid w:val="00455C31"/>
    <w:rsid w:val="00460B6E"/>
    <w:rsid w:val="00461A8A"/>
    <w:rsid w:val="0046332B"/>
    <w:rsid w:val="00472345"/>
    <w:rsid w:val="00475901"/>
    <w:rsid w:val="00475D92"/>
    <w:rsid w:val="00483038"/>
    <w:rsid w:val="00484E7C"/>
    <w:rsid w:val="00490CD4"/>
    <w:rsid w:val="0049145E"/>
    <w:rsid w:val="00493A5D"/>
    <w:rsid w:val="004963E2"/>
    <w:rsid w:val="004973C2"/>
    <w:rsid w:val="004A3A7A"/>
    <w:rsid w:val="004A3FA9"/>
    <w:rsid w:val="004A5075"/>
    <w:rsid w:val="004B01DA"/>
    <w:rsid w:val="004B5689"/>
    <w:rsid w:val="004D08F4"/>
    <w:rsid w:val="004D3FC0"/>
    <w:rsid w:val="004D5A15"/>
    <w:rsid w:val="004D64EB"/>
    <w:rsid w:val="004E127E"/>
    <w:rsid w:val="004E3787"/>
    <w:rsid w:val="004E54E6"/>
    <w:rsid w:val="004F0ADF"/>
    <w:rsid w:val="004F4D71"/>
    <w:rsid w:val="004F65B6"/>
    <w:rsid w:val="005049B4"/>
    <w:rsid w:val="00506FF0"/>
    <w:rsid w:val="00516A47"/>
    <w:rsid w:val="00520744"/>
    <w:rsid w:val="0052146F"/>
    <w:rsid w:val="005318ED"/>
    <w:rsid w:val="00531C2B"/>
    <w:rsid w:val="00532A58"/>
    <w:rsid w:val="00532ECC"/>
    <w:rsid w:val="00541088"/>
    <w:rsid w:val="005417DC"/>
    <w:rsid w:val="00544953"/>
    <w:rsid w:val="005457C6"/>
    <w:rsid w:val="0054700D"/>
    <w:rsid w:val="005569BD"/>
    <w:rsid w:val="00557DFD"/>
    <w:rsid w:val="00562068"/>
    <w:rsid w:val="00571C13"/>
    <w:rsid w:val="005927AC"/>
    <w:rsid w:val="00592FFD"/>
    <w:rsid w:val="005935CE"/>
    <w:rsid w:val="00595CB9"/>
    <w:rsid w:val="005968C3"/>
    <w:rsid w:val="00596DFB"/>
    <w:rsid w:val="005970CD"/>
    <w:rsid w:val="005A077B"/>
    <w:rsid w:val="005A0DBF"/>
    <w:rsid w:val="005A1DDE"/>
    <w:rsid w:val="005A2CA7"/>
    <w:rsid w:val="005A2EB1"/>
    <w:rsid w:val="005A38DF"/>
    <w:rsid w:val="005A4F8B"/>
    <w:rsid w:val="005A5256"/>
    <w:rsid w:val="005A6DC3"/>
    <w:rsid w:val="005B04A2"/>
    <w:rsid w:val="005B1378"/>
    <w:rsid w:val="005B21E6"/>
    <w:rsid w:val="005B72AA"/>
    <w:rsid w:val="005C1AFE"/>
    <w:rsid w:val="005C2377"/>
    <w:rsid w:val="005C4145"/>
    <w:rsid w:val="005C68CF"/>
    <w:rsid w:val="005D0175"/>
    <w:rsid w:val="005D726D"/>
    <w:rsid w:val="005E16F1"/>
    <w:rsid w:val="005E7C0F"/>
    <w:rsid w:val="005F0687"/>
    <w:rsid w:val="005F16DB"/>
    <w:rsid w:val="005F1747"/>
    <w:rsid w:val="005F5197"/>
    <w:rsid w:val="005F54F4"/>
    <w:rsid w:val="00600106"/>
    <w:rsid w:val="006009DB"/>
    <w:rsid w:val="00601D49"/>
    <w:rsid w:val="00601E7C"/>
    <w:rsid w:val="00604826"/>
    <w:rsid w:val="00607EBA"/>
    <w:rsid w:val="0061129C"/>
    <w:rsid w:val="00615928"/>
    <w:rsid w:val="00617721"/>
    <w:rsid w:val="0062519F"/>
    <w:rsid w:val="006325B4"/>
    <w:rsid w:val="0063424A"/>
    <w:rsid w:val="00637765"/>
    <w:rsid w:val="00646953"/>
    <w:rsid w:val="00654646"/>
    <w:rsid w:val="006569F6"/>
    <w:rsid w:val="00661131"/>
    <w:rsid w:val="006623C5"/>
    <w:rsid w:val="00671E97"/>
    <w:rsid w:val="006739CB"/>
    <w:rsid w:val="00680058"/>
    <w:rsid w:val="006839CC"/>
    <w:rsid w:val="006865F7"/>
    <w:rsid w:val="0068720B"/>
    <w:rsid w:val="006A036E"/>
    <w:rsid w:val="006A06CE"/>
    <w:rsid w:val="006B0B88"/>
    <w:rsid w:val="006B284F"/>
    <w:rsid w:val="006C6CA9"/>
    <w:rsid w:val="006D1294"/>
    <w:rsid w:val="006D730C"/>
    <w:rsid w:val="006E4F2E"/>
    <w:rsid w:val="006E526B"/>
    <w:rsid w:val="006E6B5A"/>
    <w:rsid w:val="006E7349"/>
    <w:rsid w:val="006F06CE"/>
    <w:rsid w:val="006F1BBD"/>
    <w:rsid w:val="006F4B48"/>
    <w:rsid w:val="00701171"/>
    <w:rsid w:val="0070132C"/>
    <w:rsid w:val="0070223B"/>
    <w:rsid w:val="00702699"/>
    <w:rsid w:val="00702790"/>
    <w:rsid w:val="00707C41"/>
    <w:rsid w:val="00710B9A"/>
    <w:rsid w:val="0071179C"/>
    <w:rsid w:val="007158F3"/>
    <w:rsid w:val="007165F4"/>
    <w:rsid w:val="007173EC"/>
    <w:rsid w:val="00720D78"/>
    <w:rsid w:val="00722030"/>
    <w:rsid w:val="00723416"/>
    <w:rsid w:val="00724444"/>
    <w:rsid w:val="00725CBD"/>
    <w:rsid w:val="00730E7F"/>
    <w:rsid w:val="007427B0"/>
    <w:rsid w:val="00742C66"/>
    <w:rsid w:val="00752102"/>
    <w:rsid w:val="00754202"/>
    <w:rsid w:val="00764094"/>
    <w:rsid w:val="007651A9"/>
    <w:rsid w:val="007652D6"/>
    <w:rsid w:val="007658D1"/>
    <w:rsid w:val="007664D2"/>
    <w:rsid w:val="00781038"/>
    <w:rsid w:val="00782BCE"/>
    <w:rsid w:val="00792E78"/>
    <w:rsid w:val="007939BE"/>
    <w:rsid w:val="00795288"/>
    <w:rsid w:val="007A1D8C"/>
    <w:rsid w:val="007A4761"/>
    <w:rsid w:val="007A5DEC"/>
    <w:rsid w:val="007B1409"/>
    <w:rsid w:val="007B17FD"/>
    <w:rsid w:val="007C3553"/>
    <w:rsid w:val="007C55F1"/>
    <w:rsid w:val="007C6299"/>
    <w:rsid w:val="007C640C"/>
    <w:rsid w:val="007D175F"/>
    <w:rsid w:val="007D51DC"/>
    <w:rsid w:val="007D559F"/>
    <w:rsid w:val="007D621B"/>
    <w:rsid w:val="007E2E82"/>
    <w:rsid w:val="007E4288"/>
    <w:rsid w:val="007E55E0"/>
    <w:rsid w:val="007E5D12"/>
    <w:rsid w:val="007F03AD"/>
    <w:rsid w:val="007F2F51"/>
    <w:rsid w:val="00807ED6"/>
    <w:rsid w:val="00815AA2"/>
    <w:rsid w:val="0082270B"/>
    <w:rsid w:val="0082594A"/>
    <w:rsid w:val="00826DF7"/>
    <w:rsid w:val="00832F00"/>
    <w:rsid w:val="00833DB2"/>
    <w:rsid w:val="008346D9"/>
    <w:rsid w:val="00835B4A"/>
    <w:rsid w:val="00837C36"/>
    <w:rsid w:val="00837F4A"/>
    <w:rsid w:val="00841A13"/>
    <w:rsid w:val="008437A2"/>
    <w:rsid w:val="008450B3"/>
    <w:rsid w:val="00846D30"/>
    <w:rsid w:val="00850950"/>
    <w:rsid w:val="00851985"/>
    <w:rsid w:val="00854C1B"/>
    <w:rsid w:val="00855B19"/>
    <w:rsid w:val="00861D17"/>
    <w:rsid w:val="008622C9"/>
    <w:rsid w:val="008626E6"/>
    <w:rsid w:val="008649CD"/>
    <w:rsid w:val="00865920"/>
    <w:rsid w:val="00866D34"/>
    <w:rsid w:val="008670C3"/>
    <w:rsid w:val="0086757F"/>
    <w:rsid w:val="0087169E"/>
    <w:rsid w:val="00872BEB"/>
    <w:rsid w:val="00874D92"/>
    <w:rsid w:val="00874F67"/>
    <w:rsid w:val="008819BD"/>
    <w:rsid w:val="008854FE"/>
    <w:rsid w:val="008929C7"/>
    <w:rsid w:val="0089355F"/>
    <w:rsid w:val="008A1F6E"/>
    <w:rsid w:val="008A5403"/>
    <w:rsid w:val="008A7941"/>
    <w:rsid w:val="008B1829"/>
    <w:rsid w:val="008B28DE"/>
    <w:rsid w:val="008B2B78"/>
    <w:rsid w:val="008B3706"/>
    <w:rsid w:val="008B7C00"/>
    <w:rsid w:val="008C11B6"/>
    <w:rsid w:val="008C1CE5"/>
    <w:rsid w:val="008C2FFD"/>
    <w:rsid w:val="008C3D8B"/>
    <w:rsid w:val="008C65E9"/>
    <w:rsid w:val="008D0384"/>
    <w:rsid w:val="008D0646"/>
    <w:rsid w:val="008D1FE7"/>
    <w:rsid w:val="008D3011"/>
    <w:rsid w:val="008D47EA"/>
    <w:rsid w:val="008E12F9"/>
    <w:rsid w:val="008E3C6C"/>
    <w:rsid w:val="008F56B9"/>
    <w:rsid w:val="0090492B"/>
    <w:rsid w:val="009056CB"/>
    <w:rsid w:val="009101C4"/>
    <w:rsid w:val="0091057A"/>
    <w:rsid w:val="009217C6"/>
    <w:rsid w:val="00926159"/>
    <w:rsid w:val="00933013"/>
    <w:rsid w:val="009331A9"/>
    <w:rsid w:val="00933A6C"/>
    <w:rsid w:val="0093429F"/>
    <w:rsid w:val="00937438"/>
    <w:rsid w:val="00941430"/>
    <w:rsid w:val="009437B1"/>
    <w:rsid w:val="0094483C"/>
    <w:rsid w:val="00944D79"/>
    <w:rsid w:val="00945033"/>
    <w:rsid w:val="00945537"/>
    <w:rsid w:val="00951921"/>
    <w:rsid w:val="009540A3"/>
    <w:rsid w:val="00954537"/>
    <w:rsid w:val="00960011"/>
    <w:rsid w:val="009602A6"/>
    <w:rsid w:val="00962FDE"/>
    <w:rsid w:val="009670F1"/>
    <w:rsid w:val="00970FEE"/>
    <w:rsid w:val="00973FA1"/>
    <w:rsid w:val="00984146"/>
    <w:rsid w:val="0098440B"/>
    <w:rsid w:val="009845B9"/>
    <w:rsid w:val="00984BBE"/>
    <w:rsid w:val="00997A49"/>
    <w:rsid w:val="009A0F36"/>
    <w:rsid w:val="009A258B"/>
    <w:rsid w:val="009A2CE1"/>
    <w:rsid w:val="009A5024"/>
    <w:rsid w:val="009B12DB"/>
    <w:rsid w:val="009B2BF8"/>
    <w:rsid w:val="009D0E63"/>
    <w:rsid w:val="009D1021"/>
    <w:rsid w:val="009D11D3"/>
    <w:rsid w:val="009D1359"/>
    <w:rsid w:val="009D3204"/>
    <w:rsid w:val="009D46F0"/>
    <w:rsid w:val="009D47A3"/>
    <w:rsid w:val="009E0BFA"/>
    <w:rsid w:val="009E2B54"/>
    <w:rsid w:val="009E3886"/>
    <w:rsid w:val="009F2163"/>
    <w:rsid w:val="009F6A26"/>
    <w:rsid w:val="009F7077"/>
    <w:rsid w:val="00A0201E"/>
    <w:rsid w:val="00A02714"/>
    <w:rsid w:val="00A07A51"/>
    <w:rsid w:val="00A10B4A"/>
    <w:rsid w:val="00A15EBE"/>
    <w:rsid w:val="00A167B2"/>
    <w:rsid w:val="00A2076A"/>
    <w:rsid w:val="00A24712"/>
    <w:rsid w:val="00A25B8E"/>
    <w:rsid w:val="00A31154"/>
    <w:rsid w:val="00A35431"/>
    <w:rsid w:val="00A40322"/>
    <w:rsid w:val="00A418E0"/>
    <w:rsid w:val="00A4213D"/>
    <w:rsid w:val="00A54A97"/>
    <w:rsid w:val="00A56462"/>
    <w:rsid w:val="00A642E4"/>
    <w:rsid w:val="00A66380"/>
    <w:rsid w:val="00A67BBE"/>
    <w:rsid w:val="00A749B5"/>
    <w:rsid w:val="00A76030"/>
    <w:rsid w:val="00A80010"/>
    <w:rsid w:val="00A80CFB"/>
    <w:rsid w:val="00A80ED8"/>
    <w:rsid w:val="00A83798"/>
    <w:rsid w:val="00A83A75"/>
    <w:rsid w:val="00A86868"/>
    <w:rsid w:val="00A92818"/>
    <w:rsid w:val="00A92A2C"/>
    <w:rsid w:val="00A92DB5"/>
    <w:rsid w:val="00A94D7B"/>
    <w:rsid w:val="00A94F47"/>
    <w:rsid w:val="00AA032F"/>
    <w:rsid w:val="00AA21F1"/>
    <w:rsid w:val="00AA5B43"/>
    <w:rsid w:val="00AA7928"/>
    <w:rsid w:val="00AB0E01"/>
    <w:rsid w:val="00AB102F"/>
    <w:rsid w:val="00AB293F"/>
    <w:rsid w:val="00AB3BAD"/>
    <w:rsid w:val="00AB3BDE"/>
    <w:rsid w:val="00AB6FFA"/>
    <w:rsid w:val="00AC1460"/>
    <w:rsid w:val="00AC3ED0"/>
    <w:rsid w:val="00AC7416"/>
    <w:rsid w:val="00AD1D0A"/>
    <w:rsid w:val="00AD3647"/>
    <w:rsid w:val="00AD6AF6"/>
    <w:rsid w:val="00AD7A95"/>
    <w:rsid w:val="00AE1346"/>
    <w:rsid w:val="00AE36B0"/>
    <w:rsid w:val="00AF2253"/>
    <w:rsid w:val="00B01F28"/>
    <w:rsid w:val="00B033AF"/>
    <w:rsid w:val="00B07246"/>
    <w:rsid w:val="00B141AB"/>
    <w:rsid w:val="00B240DB"/>
    <w:rsid w:val="00B30E15"/>
    <w:rsid w:val="00B313F0"/>
    <w:rsid w:val="00B3280E"/>
    <w:rsid w:val="00B37F1F"/>
    <w:rsid w:val="00B454B4"/>
    <w:rsid w:val="00B46239"/>
    <w:rsid w:val="00B508FC"/>
    <w:rsid w:val="00B51C1E"/>
    <w:rsid w:val="00B53544"/>
    <w:rsid w:val="00B5775F"/>
    <w:rsid w:val="00B60145"/>
    <w:rsid w:val="00B6267B"/>
    <w:rsid w:val="00B645DA"/>
    <w:rsid w:val="00B65488"/>
    <w:rsid w:val="00B66F85"/>
    <w:rsid w:val="00B72CC2"/>
    <w:rsid w:val="00B73CB1"/>
    <w:rsid w:val="00B75CEB"/>
    <w:rsid w:val="00B77818"/>
    <w:rsid w:val="00B82C74"/>
    <w:rsid w:val="00B85C27"/>
    <w:rsid w:val="00B933EF"/>
    <w:rsid w:val="00BA1A8C"/>
    <w:rsid w:val="00BA3E9F"/>
    <w:rsid w:val="00BA55B2"/>
    <w:rsid w:val="00BA77FA"/>
    <w:rsid w:val="00BB6B15"/>
    <w:rsid w:val="00BC2607"/>
    <w:rsid w:val="00BC48E4"/>
    <w:rsid w:val="00BD461D"/>
    <w:rsid w:val="00BE0286"/>
    <w:rsid w:val="00BE58A4"/>
    <w:rsid w:val="00BE7137"/>
    <w:rsid w:val="00BE7C9D"/>
    <w:rsid w:val="00BF1BF5"/>
    <w:rsid w:val="00BF1D1B"/>
    <w:rsid w:val="00BF3037"/>
    <w:rsid w:val="00BF40F3"/>
    <w:rsid w:val="00C028D9"/>
    <w:rsid w:val="00C0484F"/>
    <w:rsid w:val="00C14311"/>
    <w:rsid w:val="00C2214E"/>
    <w:rsid w:val="00C25827"/>
    <w:rsid w:val="00C36E6D"/>
    <w:rsid w:val="00C422D1"/>
    <w:rsid w:val="00C54505"/>
    <w:rsid w:val="00C572BF"/>
    <w:rsid w:val="00C6141F"/>
    <w:rsid w:val="00C744E4"/>
    <w:rsid w:val="00C75884"/>
    <w:rsid w:val="00C77A17"/>
    <w:rsid w:val="00C834CD"/>
    <w:rsid w:val="00C90FA6"/>
    <w:rsid w:val="00C9735C"/>
    <w:rsid w:val="00CB0E79"/>
    <w:rsid w:val="00CB0F9B"/>
    <w:rsid w:val="00CB6028"/>
    <w:rsid w:val="00CC30B6"/>
    <w:rsid w:val="00CC7385"/>
    <w:rsid w:val="00CD062D"/>
    <w:rsid w:val="00CD45D2"/>
    <w:rsid w:val="00CD47A7"/>
    <w:rsid w:val="00CD5F79"/>
    <w:rsid w:val="00CE4645"/>
    <w:rsid w:val="00CF13D8"/>
    <w:rsid w:val="00CF3C13"/>
    <w:rsid w:val="00CF5614"/>
    <w:rsid w:val="00D0593D"/>
    <w:rsid w:val="00D102AB"/>
    <w:rsid w:val="00D11D97"/>
    <w:rsid w:val="00D12B08"/>
    <w:rsid w:val="00D13A1E"/>
    <w:rsid w:val="00D13CDB"/>
    <w:rsid w:val="00D14937"/>
    <w:rsid w:val="00D213DF"/>
    <w:rsid w:val="00D22506"/>
    <w:rsid w:val="00D2324C"/>
    <w:rsid w:val="00D23D75"/>
    <w:rsid w:val="00D247E2"/>
    <w:rsid w:val="00D322F6"/>
    <w:rsid w:val="00D40ADE"/>
    <w:rsid w:val="00D51A45"/>
    <w:rsid w:val="00D56C51"/>
    <w:rsid w:val="00D5736D"/>
    <w:rsid w:val="00D62AA4"/>
    <w:rsid w:val="00D638E2"/>
    <w:rsid w:val="00D64406"/>
    <w:rsid w:val="00D827AC"/>
    <w:rsid w:val="00D9454F"/>
    <w:rsid w:val="00D94C21"/>
    <w:rsid w:val="00D962ED"/>
    <w:rsid w:val="00DA4BB5"/>
    <w:rsid w:val="00DA5345"/>
    <w:rsid w:val="00DB134F"/>
    <w:rsid w:val="00DB3D1D"/>
    <w:rsid w:val="00DB6FE3"/>
    <w:rsid w:val="00DB7385"/>
    <w:rsid w:val="00DC43C4"/>
    <w:rsid w:val="00DC7180"/>
    <w:rsid w:val="00DC7DC5"/>
    <w:rsid w:val="00DD207C"/>
    <w:rsid w:val="00DD209A"/>
    <w:rsid w:val="00DD2F7E"/>
    <w:rsid w:val="00DD3ED2"/>
    <w:rsid w:val="00DD5365"/>
    <w:rsid w:val="00DD6ADF"/>
    <w:rsid w:val="00DD6B2D"/>
    <w:rsid w:val="00DE1DD9"/>
    <w:rsid w:val="00DF2843"/>
    <w:rsid w:val="00DF4F28"/>
    <w:rsid w:val="00DF5667"/>
    <w:rsid w:val="00DF6AE7"/>
    <w:rsid w:val="00DF7395"/>
    <w:rsid w:val="00E03EB7"/>
    <w:rsid w:val="00E05B01"/>
    <w:rsid w:val="00E06768"/>
    <w:rsid w:val="00E06B2D"/>
    <w:rsid w:val="00E074F9"/>
    <w:rsid w:val="00E15F6A"/>
    <w:rsid w:val="00E247B4"/>
    <w:rsid w:val="00E24A35"/>
    <w:rsid w:val="00E25A30"/>
    <w:rsid w:val="00E34818"/>
    <w:rsid w:val="00E353A6"/>
    <w:rsid w:val="00E36DB3"/>
    <w:rsid w:val="00E3774B"/>
    <w:rsid w:val="00E403F6"/>
    <w:rsid w:val="00E45727"/>
    <w:rsid w:val="00E56C97"/>
    <w:rsid w:val="00E60FB4"/>
    <w:rsid w:val="00E665C2"/>
    <w:rsid w:val="00E67BD0"/>
    <w:rsid w:val="00E71DF3"/>
    <w:rsid w:val="00E71E1F"/>
    <w:rsid w:val="00E73D2F"/>
    <w:rsid w:val="00E74C7F"/>
    <w:rsid w:val="00E74D29"/>
    <w:rsid w:val="00E871C0"/>
    <w:rsid w:val="00E94121"/>
    <w:rsid w:val="00E97A5B"/>
    <w:rsid w:val="00EA0267"/>
    <w:rsid w:val="00EA210B"/>
    <w:rsid w:val="00EA765F"/>
    <w:rsid w:val="00EB5A8E"/>
    <w:rsid w:val="00EB707F"/>
    <w:rsid w:val="00EC1006"/>
    <w:rsid w:val="00EC2FCD"/>
    <w:rsid w:val="00EC4D2A"/>
    <w:rsid w:val="00EC66F7"/>
    <w:rsid w:val="00ED3599"/>
    <w:rsid w:val="00ED6652"/>
    <w:rsid w:val="00ED7820"/>
    <w:rsid w:val="00EE0AB1"/>
    <w:rsid w:val="00EE3672"/>
    <w:rsid w:val="00EE42B8"/>
    <w:rsid w:val="00EE5E5C"/>
    <w:rsid w:val="00F00F92"/>
    <w:rsid w:val="00F0137E"/>
    <w:rsid w:val="00F15D48"/>
    <w:rsid w:val="00F23173"/>
    <w:rsid w:val="00F2396A"/>
    <w:rsid w:val="00F42752"/>
    <w:rsid w:val="00F42E5F"/>
    <w:rsid w:val="00F44327"/>
    <w:rsid w:val="00F46E59"/>
    <w:rsid w:val="00F46EC6"/>
    <w:rsid w:val="00F4778C"/>
    <w:rsid w:val="00F51ED5"/>
    <w:rsid w:val="00F53373"/>
    <w:rsid w:val="00F53A19"/>
    <w:rsid w:val="00F54215"/>
    <w:rsid w:val="00F5596C"/>
    <w:rsid w:val="00F63F76"/>
    <w:rsid w:val="00F6531C"/>
    <w:rsid w:val="00F7141B"/>
    <w:rsid w:val="00F72BA5"/>
    <w:rsid w:val="00F80E10"/>
    <w:rsid w:val="00F828D6"/>
    <w:rsid w:val="00F87A1E"/>
    <w:rsid w:val="00F91785"/>
    <w:rsid w:val="00F92F68"/>
    <w:rsid w:val="00F96972"/>
    <w:rsid w:val="00F9717D"/>
    <w:rsid w:val="00FA01B2"/>
    <w:rsid w:val="00FB1810"/>
    <w:rsid w:val="00FB3B19"/>
    <w:rsid w:val="00FB5577"/>
    <w:rsid w:val="00FC0A18"/>
    <w:rsid w:val="00FC1DB4"/>
    <w:rsid w:val="00FC3526"/>
    <w:rsid w:val="00FC501F"/>
    <w:rsid w:val="00FC6DF1"/>
    <w:rsid w:val="00FC77F2"/>
    <w:rsid w:val="00FD0C60"/>
    <w:rsid w:val="00FD5DDB"/>
    <w:rsid w:val="00FE0D89"/>
    <w:rsid w:val="00FE11E7"/>
    <w:rsid w:val="00FE59EE"/>
    <w:rsid w:val="00FE6354"/>
    <w:rsid w:val="00FE79D7"/>
    <w:rsid w:val="00FF3B2B"/>
    <w:rsid w:val="00FF4F62"/>
    <w:rsid w:val="00FF58AB"/>
    <w:rsid w:val="00FF6F29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502D393-C8D9-485E-A7B5-0A91D8A8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53"/>
  </w:style>
  <w:style w:type="paragraph" w:styleId="Heading1">
    <w:name w:val="heading 1"/>
    <w:basedOn w:val="Normal"/>
    <w:next w:val="Normal"/>
    <w:link w:val="Heading1Char"/>
    <w:uiPriority w:val="9"/>
    <w:qFormat/>
    <w:rsid w:val="00484E7C"/>
    <w:pPr>
      <w:keepNext/>
      <w:keepLines/>
      <w:suppressAutoHyphens/>
      <w:autoSpaceDN w:val="0"/>
      <w:spacing w:before="300"/>
      <w:textAlignment w:val="baseline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7C"/>
    <w:pPr>
      <w:keepNext/>
      <w:keepLines/>
      <w:suppressAutoHyphens/>
      <w:autoSpaceDN w:val="0"/>
      <w:spacing w:before="300"/>
      <w:textAlignment w:val="baseline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E7C"/>
    <w:pPr>
      <w:keepNext/>
      <w:keepLines/>
      <w:spacing w:before="16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D75"/>
    <w:pPr>
      <w:keepNext/>
      <w:keepLines/>
      <w:spacing w:before="6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2570A4"/>
    <w:pPr>
      <w:pBdr>
        <w:bottom w:val="single" w:sz="8" w:space="4" w:color="4F81BD" w:themeColor="accent1"/>
      </w:pBdr>
      <w:spacing w:after="24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A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er">
    <w:name w:val="header"/>
    <w:basedOn w:val="Normal"/>
    <w:link w:val="Head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2E4"/>
  </w:style>
  <w:style w:type="paragraph" w:styleId="Footer">
    <w:name w:val="footer"/>
    <w:basedOn w:val="Normal"/>
    <w:link w:val="Foot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2E4"/>
  </w:style>
  <w:style w:type="paragraph" w:styleId="BalloonText">
    <w:name w:val="Balloon Text"/>
    <w:basedOn w:val="Normal"/>
    <w:link w:val="BalloonTextChar"/>
    <w:uiPriority w:val="99"/>
    <w:semiHidden/>
    <w:unhideWhenUsed/>
    <w:rsid w:val="00A64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E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8"/>
    <w:pPr>
      <w:numPr>
        <w:ilvl w:val="1"/>
      </w:numPr>
    </w:pPr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3C6C18"/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styleId="SubtleEmphasis">
    <w:name w:val="Subtle Emphasis"/>
    <w:basedOn w:val="DefaultParagraphFont"/>
    <w:uiPriority w:val="19"/>
    <w:qFormat/>
    <w:rsid w:val="00AF2253"/>
    <w:rPr>
      <w:rFonts w:asciiTheme="minorHAnsi" w:hAnsiTheme="minorHAnsi"/>
      <w:b w:val="0"/>
      <w:i/>
      <w:iCs/>
      <w:color w:val="808080" w:themeColor="text1" w:themeTint="7F"/>
      <w:sz w:val="18"/>
    </w:rPr>
  </w:style>
  <w:style w:type="character" w:styleId="Strong">
    <w:name w:val="Strong"/>
    <w:basedOn w:val="DefaultParagraphFont"/>
    <w:uiPriority w:val="22"/>
    <w:qFormat/>
    <w:rsid w:val="00861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D17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SubtleEmphasis"/>
    <w:uiPriority w:val="20"/>
    <w:qFormat/>
    <w:rsid w:val="00D23D75"/>
    <w:rPr>
      <w:rFonts w:asciiTheme="minorHAnsi" w:hAnsiTheme="minorHAnsi"/>
      <w:b w:val="0"/>
      <w:i/>
      <w:iCs w:val="0"/>
      <w:caps w:val="0"/>
      <w:smallCaps/>
      <w:color w:val="808080" w:themeColor="text1" w:themeTint="7F"/>
      <w:sz w:val="18"/>
    </w:rPr>
  </w:style>
  <w:style w:type="paragraph" w:styleId="NoSpacing">
    <w:name w:val="No Spacing"/>
    <w:uiPriority w:val="1"/>
    <w:rsid w:val="00B82C74"/>
  </w:style>
  <w:style w:type="character" w:customStyle="1" w:styleId="Heading3Char">
    <w:name w:val="Heading 3 Char"/>
    <w:basedOn w:val="DefaultParagraphFont"/>
    <w:link w:val="Heading3"/>
    <w:uiPriority w:val="9"/>
    <w:rsid w:val="00484E7C"/>
    <w:rPr>
      <w:rFonts w:eastAsiaTheme="majorEastAsia" w:cstheme="majorBidi"/>
      <w:b/>
      <w:bCs/>
      <w:color w:val="365F91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162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1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1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A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AA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3D75"/>
    <w:rPr>
      <w:rFonts w:eastAsiaTheme="majorEastAsia" w:cstheme="majorBidi"/>
      <w:b/>
      <w:bCs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962ED"/>
    <w:rPr>
      <w:color w:val="FFFF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75"/>
    <w:rPr>
      <w:rFonts w:asciiTheme="majorHAnsi" w:eastAsiaTheme="majorEastAsia" w:hAnsiTheme="majorHAnsi" w:cstheme="majorBidi"/>
      <w:i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54F"/>
    <w:pPr>
      <w:suppressAutoHyphens w:val="0"/>
      <w:autoSpaceDN/>
      <w:spacing w:before="480" w:line="276" w:lineRule="auto"/>
      <w:textAlignment w:val="auto"/>
      <w:outlineLvl w:val="9"/>
    </w:pPr>
    <w:rPr>
      <w:rFonts w:asciiTheme="majorHAnsi" w:hAnsiTheme="majorHAnsi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5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2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352">
          <w:marLeft w:val="0"/>
          <w:marRight w:val="0"/>
          <w:marTop w:val="0"/>
          <w:marBottom w:val="0"/>
          <w:divBdr>
            <w:top w:val="single" w:sz="2" w:space="1" w:color="FFFFFF"/>
            <w:left w:val="single" w:sz="6" w:space="1" w:color="E3E1E4"/>
            <w:bottom w:val="single" w:sz="6" w:space="1" w:color="E3E1E4"/>
            <w:right w:val="single" w:sz="6" w:space="1" w:color="E3E1E4"/>
          </w:divBdr>
          <w:divsChild>
            <w:div w:id="24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340">
          <w:marLeft w:val="0"/>
          <w:marRight w:val="0"/>
          <w:marTop w:val="0"/>
          <w:marBottom w:val="0"/>
          <w:divBdr>
            <w:top w:val="single" w:sz="2" w:space="1" w:color="FFFFFF"/>
            <w:left w:val="single" w:sz="6" w:space="1" w:color="E3E1E4"/>
            <w:bottom w:val="single" w:sz="6" w:space="1" w:color="E3E1E4"/>
            <w:right w:val="single" w:sz="6" w:space="1" w:color="E3E1E4"/>
          </w:divBdr>
          <w:divsChild>
            <w:div w:id="831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sindhar\Desktop\Sportrada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0EE77-C8D7-4CDB-BB4A-CB635F43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Sportradar Template.dotx</Template>
  <TotalTime>1504</TotalTime>
  <Pages>1</Pages>
  <Words>8179</Words>
  <Characters>46623</Characters>
  <Application>Microsoft Office Word</Application>
  <DocSecurity>0</DocSecurity>
  <Lines>388</Lines>
  <Paragraphs>109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Sportradar - Betting Rules (Pre-Match)</vt:lpstr>
      <vt:lpstr>Sportradar - Pre-Match Betting Rules</vt:lpstr>
    </vt:vector>
  </TitlesOfParts>
  <Company>Microsoft</Company>
  <LinksUpToDate>false</LinksUpToDate>
  <CharactersWithSpaces>54693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Sportradar - Betting Rules (Pre-Match)</dc:title>
  <dc:creator>Kuljeet Sindhar</dc:creator>
  <cp:lastModifiedBy>Aleksandr Porošin</cp:lastModifiedBy>
  <cp:revision>410</cp:revision>
  <dcterms:created xsi:type="dcterms:W3CDTF">2014-03-24T12:36:00Z</dcterms:created>
  <dcterms:modified xsi:type="dcterms:W3CDTF">2014-05-30T10:29:00Z</dcterms:modified>
</cp:coreProperties>
</file>