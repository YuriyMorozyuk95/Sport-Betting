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(Pre-Match)</w:t>
      </w:r>
    </w:p>
    <w:p w:rsidR="00835B4A" w:rsidRPr="006569F6" w:rsidRDefault="00861D17" w:rsidP="009D1359">
      <w:pPr>
        <w:pStyle w:val="Heading1"/>
        <w:rPr>
          <w:lang w:val="en-US" w:eastAsia="en-GB"/>
        </w:rPr>
      </w:pPr>
      <w:r w:rsidRPr="006569F6">
        <w:rPr>
          <w:lang w:val="en-US" w:eastAsia="en-GB"/>
        </w:rPr>
        <w:t>GENERAL RULES</w:t>
      </w:r>
    </w:p>
    <w:p w:rsidR="001E6136" w:rsidRDefault="001E6136" w:rsidP="001E6136">
      <w:pPr>
        <w:pStyle w:val="Heading4"/>
        <w:rPr>
          <w:lang w:eastAsia="en-GB"/>
        </w:rPr>
      </w:pPr>
      <w:r>
        <w:rPr>
          <w:lang w:eastAsia="en-GB"/>
        </w:rPr>
        <w:t>Betting Deadlines</w:t>
      </w:r>
    </w:p>
    <w:p w:rsidR="001E6136" w:rsidRDefault="001E6136" w:rsidP="001E6136">
      <w:pPr>
        <w:rPr>
          <w:lang w:eastAsia="en-GB"/>
        </w:rPr>
      </w:pPr>
      <w:r w:rsidRPr="00861D17">
        <w:rPr>
          <w:lang w:eastAsia="en-GB"/>
        </w:rPr>
        <w:t>Pre-</w:t>
      </w:r>
      <w:r>
        <w:rPr>
          <w:lang w:eastAsia="en-GB"/>
        </w:rPr>
        <w:t>match</w:t>
      </w:r>
      <w:r w:rsidRPr="00861D17">
        <w:rPr>
          <w:lang w:eastAsia="en-GB"/>
        </w:rPr>
        <w:t xml:space="preserve"> bets can be placed up</w:t>
      </w:r>
      <w:r>
        <w:rPr>
          <w:lang w:eastAsia="en-GB"/>
        </w:rPr>
        <w:t xml:space="preserve"> to the time indicated</w:t>
      </w:r>
      <w:r w:rsidRPr="00861D17">
        <w:rPr>
          <w:lang w:eastAsia="en-GB"/>
        </w:rPr>
        <w:t xml:space="preserve">, which may not correspond to the start time of the event. </w:t>
      </w:r>
      <w:r w:rsidR="00E71DF3">
        <w:rPr>
          <w:lang w:eastAsia="en-GB"/>
        </w:rPr>
        <w:t>JED-sports</w:t>
      </w:r>
      <w:r w:rsidRPr="00861D17">
        <w:rPr>
          <w:lang w:eastAsia="en-GB"/>
        </w:rPr>
        <w:t xml:space="preserve"> reserves the right to void any bet placed after the deadline indicated</w:t>
      </w:r>
      <w:r>
        <w:rPr>
          <w:lang w:eastAsia="en-GB"/>
        </w:rPr>
        <w:t xml:space="preserve">, </w:t>
      </w:r>
      <w:r w:rsidRPr="00861D17">
        <w:rPr>
          <w:lang w:eastAsia="en-GB"/>
        </w:rPr>
        <w:t>including owing to content timin</w:t>
      </w:r>
      <w:r>
        <w:rPr>
          <w:lang w:eastAsia="en-GB"/>
        </w:rPr>
        <w:t>g errors or revised start times.</w:t>
      </w:r>
    </w:p>
    <w:p w:rsidR="001E6136" w:rsidRDefault="001E6136" w:rsidP="001E6136">
      <w:pPr>
        <w:rPr>
          <w:lang w:eastAsia="en-GB"/>
        </w:rPr>
      </w:pPr>
      <w:r w:rsidRPr="00CB6028">
        <w:t xml:space="preserve">If </w:t>
      </w:r>
      <w:r>
        <w:t>a bet, for whatever reasons,</w:t>
      </w:r>
      <w:r w:rsidRPr="00CB6028">
        <w:t xml:space="preserve"> is placed after the </w:t>
      </w:r>
      <w:r>
        <w:t>start</w:t>
      </w:r>
      <w:r w:rsidRPr="00CB6028">
        <w:t xml:space="preserve"> of </w:t>
      </w:r>
      <w:r>
        <w:t>a</w:t>
      </w:r>
      <w:r w:rsidRPr="00CB6028">
        <w:t xml:space="preserve"> b</w:t>
      </w:r>
      <w:r>
        <w:t>etting event, the bet will be void.</w:t>
      </w:r>
    </w:p>
    <w:p w:rsidR="001E6136" w:rsidRDefault="001E6136" w:rsidP="001E6136">
      <w:pPr>
        <w:rPr>
          <w:lang w:eastAsia="en-GB"/>
        </w:rPr>
      </w:pPr>
    </w:p>
    <w:p w:rsidR="001E6136" w:rsidRPr="001E6136" w:rsidRDefault="001E6136" w:rsidP="001E6136">
      <w:pPr>
        <w:pStyle w:val="Heading4"/>
      </w:pPr>
      <w:r w:rsidRPr="001E6136">
        <w:t>Market Listing</w:t>
      </w:r>
    </w:p>
    <w:p w:rsidR="001E6136" w:rsidRDefault="001E6136" w:rsidP="001E6136">
      <w:pPr>
        <w:pStyle w:val="ListParagraph"/>
        <w:numPr>
          <w:ilvl w:val="0"/>
          <w:numId w:val="42"/>
        </w:numPr>
        <w:rPr>
          <w:lang w:eastAsia="en-GB"/>
        </w:rPr>
      </w:pPr>
      <w:r w:rsidRPr="00861D17">
        <w:rPr>
          <w:lang w:eastAsia="en-GB"/>
        </w:rPr>
        <w:t>The designated home team appears on the left hand side and the designated away team appears on the right hand</w:t>
      </w:r>
      <w:r>
        <w:rPr>
          <w:lang w:eastAsia="en-GB"/>
        </w:rPr>
        <w:t xml:space="preserve"> side, unless otherwise stated</w:t>
      </w:r>
    </w:p>
    <w:p w:rsidR="001E6136" w:rsidRDefault="001E6136" w:rsidP="001E6136">
      <w:pPr>
        <w:pStyle w:val="ListParagraph"/>
        <w:numPr>
          <w:ilvl w:val="0"/>
          <w:numId w:val="42"/>
        </w:numPr>
        <w:rPr>
          <w:lang w:eastAsia="en-GB"/>
        </w:rPr>
      </w:pPr>
      <w:r w:rsidRPr="00861D17">
        <w:rPr>
          <w:lang w:eastAsia="en-GB"/>
        </w:rPr>
        <w:t>In the event of a match taking place at a neutral venue or where no home team is declared, the team listed first (on the left) is the designated home team for betting purposes</w:t>
      </w:r>
      <w:r>
        <w:rPr>
          <w:lang w:eastAsia="en-GB"/>
        </w:rPr>
        <w:t xml:space="preserve"> and t</w:t>
      </w:r>
      <w:r w:rsidRPr="00861D17">
        <w:rPr>
          <w:lang w:eastAsia="en-GB"/>
        </w:rPr>
        <w:t xml:space="preserve">he team listed second (on the right) is </w:t>
      </w:r>
      <w:r>
        <w:rPr>
          <w:lang w:eastAsia="en-GB"/>
        </w:rPr>
        <w:t xml:space="preserve">the </w:t>
      </w:r>
      <w:r w:rsidRPr="00861D17">
        <w:rPr>
          <w:lang w:eastAsia="en-GB"/>
        </w:rPr>
        <w:t>designated away team f</w:t>
      </w:r>
      <w:r>
        <w:rPr>
          <w:lang w:eastAsia="en-GB"/>
        </w:rPr>
        <w:t>or betting purposes</w:t>
      </w:r>
    </w:p>
    <w:p w:rsidR="001E6136" w:rsidRDefault="001E6136" w:rsidP="001E6136">
      <w:pPr>
        <w:pStyle w:val="ListParagraph"/>
        <w:numPr>
          <w:ilvl w:val="0"/>
          <w:numId w:val="42"/>
        </w:numPr>
        <w:rPr>
          <w:lang w:eastAsia="en-GB"/>
        </w:rPr>
      </w:pPr>
      <w:r>
        <w:rPr>
          <w:lang w:eastAsia="en-GB"/>
        </w:rPr>
        <w:t>In situations</w:t>
      </w:r>
      <w:r w:rsidRPr="00861D17">
        <w:rPr>
          <w:lang w:eastAsia="en-GB"/>
        </w:rPr>
        <w:t xml:space="preserve"> where the event is played at a venue different to that listed, all bets on the event will be</w:t>
      </w:r>
      <w:r>
        <w:rPr>
          <w:lang w:eastAsia="en-GB"/>
        </w:rPr>
        <w:t xml:space="preserve"> considered</w:t>
      </w:r>
      <w:r w:rsidRPr="00861D17">
        <w:rPr>
          <w:lang w:eastAsia="en-GB"/>
        </w:rPr>
        <w:t xml:space="preserve"> void unless the</w:t>
      </w:r>
      <w:r>
        <w:rPr>
          <w:lang w:eastAsia="en-GB"/>
        </w:rPr>
        <w:t xml:space="preserve"> </w:t>
      </w:r>
      <w:r w:rsidRPr="002A553C">
        <w:rPr>
          <w:i/>
          <w:lang w:eastAsia="en-GB"/>
        </w:rPr>
        <w:t>Special Rules</w:t>
      </w:r>
      <w:r w:rsidRPr="00861D17">
        <w:rPr>
          <w:lang w:eastAsia="en-GB"/>
        </w:rPr>
        <w:t xml:space="preserve"> </w:t>
      </w:r>
      <w:r>
        <w:rPr>
          <w:lang w:eastAsia="en-GB"/>
        </w:rPr>
        <w:t xml:space="preserve">for the </w:t>
      </w:r>
      <w:r w:rsidRPr="00861D17">
        <w:rPr>
          <w:lang w:eastAsia="en-GB"/>
        </w:rPr>
        <w:t xml:space="preserve">specific sport state </w:t>
      </w:r>
      <w:r>
        <w:rPr>
          <w:lang w:eastAsia="en-GB"/>
        </w:rPr>
        <w:t>otherwise</w:t>
      </w:r>
    </w:p>
    <w:p w:rsidR="001E6136" w:rsidRDefault="001E6136" w:rsidP="001E6136">
      <w:pPr>
        <w:rPr>
          <w:lang w:eastAsia="en-GB"/>
        </w:rPr>
      </w:pPr>
    </w:p>
    <w:p w:rsidR="001E6136" w:rsidRPr="005F1747" w:rsidRDefault="001E6136" w:rsidP="001E6136">
      <w:pPr>
        <w:pStyle w:val="Heading4"/>
        <w:rPr>
          <w:lang w:eastAsia="en-GB"/>
        </w:rPr>
      </w:pPr>
      <w:r w:rsidRPr="005F1747">
        <w:rPr>
          <w:lang w:eastAsia="en-GB"/>
        </w:rPr>
        <w:t>Price</w:t>
      </w:r>
      <w:r>
        <w:rPr>
          <w:lang w:eastAsia="en-GB"/>
        </w:rPr>
        <w:t>/Time</w:t>
      </w:r>
      <w:r w:rsidRPr="005F1747">
        <w:rPr>
          <w:lang w:eastAsia="en-GB"/>
        </w:rPr>
        <w:t xml:space="preserve"> Changes </w:t>
      </w:r>
    </w:p>
    <w:p w:rsidR="001E6136" w:rsidRDefault="00E71DF3" w:rsidP="001E6136">
      <w:pPr>
        <w:rPr>
          <w:lang w:eastAsia="en-GB"/>
        </w:rPr>
      </w:pPr>
      <w:r>
        <w:rPr>
          <w:lang w:eastAsia="en-GB"/>
        </w:rPr>
        <w:t>JED-sports</w:t>
      </w:r>
      <w:r w:rsidR="001E6136" w:rsidRPr="00861D17">
        <w:rPr>
          <w:lang w:eastAsia="en-GB"/>
        </w:rPr>
        <w:t xml:space="preserve"> </w:t>
      </w:r>
      <w:proofErr w:type="gramStart"/>
      <w:r w:rsidR="001E6136" w:rsidRPr="00861D17">
        <w:rPr>
          <w:lang w:eastAsia="en-GB"/>
        </w:rPr>
        <w:t>reserves</w:t>
      </w:r>
      <w:proofErr w:type="gramEnd"/>
      <w:r w:rsidR="001E6136" w:rsidRPr="00861D17">
        <w:rPr>
          <w:lang w:eastAsia="en-GB"/>
        </w:rPr>
        <w:t xml:space="preserve"> the right to change the </w:t>
      </w:r>
      <w:r w:rsidR="001E6136">
        <w:rPr>
          <w:lang w:eastAsia="en-GB"/>
        </w:rPr>
        <w:t>prices (</w:t>
      </w:r>
      <w:r w:rsidR="001E6136">
        <w:rPr>
          <w:i/>
          <w:lang w:eastAsia="en-GB"/>
        </w:rPr>
        <w:t>Odds)</w:t>
      </w:r>
      <w:r w:rsidR="001E6136" w:rsidRPr="00861D17">
        <w:rPr>
          <w:lang w:eastAsia="en-GB"/>
        </w:rPr>
        <w:t xml:space="preserve"> on offer at any time as well as suspend or close betting on events before the scheduled star</w:t>
      </w:r>
      <w:r w:rsidR="001E6136">
        <w:rPr>
          <w:lang w:eastAsia="en-GB"/>
        </w:rPr>
        <w:t>t time.</w:t>
      </w:r>
    </w:p>
    <w:p w:rsidR="001E6136" w:rsidRDefault="001E6136" w:rsidP="001E6136">
      <w:pPr>
        <w:rPr>
          <w:lang w:eastAsia="en-GB"/>
        </w:rPr>
      </w:pPr>
    </w:p>
    <w:p w:rsidR="001E6136" w:rsidRDefault="001E6136" w:rsidP="001E6136">
      <w:pPr>
        <w:pStyle w:val="Heading4"/>
        <w:rPr>
          <w:lang w:eastAsia="en-GB"/>
        </w:rPr>
      </w:pPr>
      <w:r>
        <w:rPr>
          <w:lang w:eastAsia="en-GB"/>
        </w:rPr>
        <w:t>Data Errors</w:t>
      </w:r>
    </w:p>
    <w:p w:rsidR="001E6136" w:rsidRDefault="00E71DF3" w:rsidP="001E6136">
      <w:pPr>
        <w:rPr>
          <w:lang w:eastAsia="en-GB"/>
        </w:rPr>
      </w:pPr>
      <w:r>
        <w:rPr>
          <w:lang w:eastAsia="en-GB"/>
        </w:rPr>
        <w:t>JED-sports</w:t>
      </w:r>
      <w:r w:rsidR="001E6136" w:rsidRPr="00861D17">
        <w:rPr>
          <w:lang w:eastAsia="en-GB"/>
        </w:rPr>
        <w:t xml:space="preserve"> </w:t>
      </w:r>
      <w:proofErr w:type="gramStart"/>
      <w:r w:rsidR="001E6136" w:rsidRPr="00861D17">
        <w:rPr>
          <w:lang w:eastAsia="en-GB"/>
        </w:rPr>
        <w:t>reserve</w:t>
      </w:r>
      <w:r w:rsidR="001E6136">
        <w:rPr>
          <w:lang w:eastAsia="en-GB"/>
        </w:rPr>
        <w:t>s</w:t>
      </w:r>
      <w:proofErr w:type="gramEnd"/>
      <w:r w:rsidR="001E6136" w:rsidRPr="00861D17">
        <w:rPr>
          <w:lang w:eastAsia="en-GB"/>
        </w:rPr>
        <w:t xml:space="preserve"> the right to refuse to accept any bet without notification, justification or compensation. </w:t>
      </w:r>
      <w:r>
        <w:rPr>
          <w:lang w:eastAsia="en-GB"/>
        </w:rPr>
        <w:t>JED-sports</w:t>
      </w:r>
      <w:r w:rsidR="001E6136" w:rsidRPr="00861D17">
        <w:rPr>
          <w:lang w:eastAsia="en-GB"/>
        </w:rPr>
        <w:t xml:space="preserve"> shall in no way be held liable for typing, transmission, display, publishing, betting information or odds errors. If any pre-</w:t>
      </w:r>
      <w:r w:rsidR="001E6136">
        <w:rPr>
          <w:lang w:eastAsia="en-GB"/>
        </w:rPr>
        <w:t>match</w:t>
      </w:r>
      <w:r w:rsidR="001E6136" w:rsidRPr="00861D17">
        <w:rPr>
          <w:lang w:eastAsia="en-GB"/>
        </w:rPr>
        <w:t xml:space="preserve"> bet is accepted in error, </w:t>
      </w:r>
      <w:r>
        <w:rPr>
          <w:lang w:eastAsia="en-GB"/>
        </w:rPr>
        <w:t>JED-sports</w:t>
      </w:r>
      <w:r w:rsidR="001E6136" w:rsidRPr="00861D17">
        <w:rPr>
          <w:lang w:eastAsia="en-GB"/>
        </w:rPr>
        <w:t xml:space="preserve"> reserve</w:t>
      </w:r>
      <w:r w:rsidR="001E6136">
        <w:rPr>
          <w:lang w:eastAsia="en-GB"/>
        </w:rPr>
        <w:t>s</w:t>
      </w:r>
      <w:r w:rsidR="001E6136" w:rsidRPr="00861D17">
        <w:rPr>
          <w:lang w:eastAsia="en-GB"/>
        </w:rPr>
        <w:t xml:space="preserve"> the right to void that bet where there were obvious errors concerning t</w:t>
      </w:r>
      <w:r w:rsidR="001E6136">
        <w:rPr>
          <w:lang w:eastAsia="en-GB"/>
        </w:rPr>
        <w:t>he entry of odds and/or results, e.g. a</w:t>
      </w:r>
      <w:r w:rsidR="001E6136" w:rsidRPr="00861D17">
        <w:rPr>
          <w:lang w:eastAsia="en-GB"/>
        </w:rPr>
        <w:t xml:space="preserve"> mistaken inversi</w:t>
      </w:r>
      <w:r w:rsidR="001E6136">
        <w:rPr>
          <w:lang w:eastAsia="en-GB"/>
        </w:rPr>
        <w:t>on of teams, odds, results, etc.</w:t>
      </w:r>
    </w:p>
    <w:p w:rsidR="001E6136" w:rsidRDefault="001E6136" w:rsidP="001E6136">
      <w:pPr>
        <w:rPr>
          <w:lang w:eastAsia="en-GB"/>
        </w:rPr>
      </w:pPr>
    </w:p>
    <w:p w:rsidR="001E6136" w:rsidRPr="001E6136" w:rsidRDefault="001E6136" w:rsidP="001E6136">
      <w:pPr>
        <w:pStyle w:val="Heading4"/>
      </w:pPr>
      <w:r w:rsidRPr="001E6136">
        <w:t>Technical Errors</w:t>
      </w:r>
    </w:p>
    <w:p w:rsidR="001E6136" w:rsidRDefault="00E71DF3" w:rsidP="001E6136">
      <w:pPr>
        <w:rPr>
          <w:lang w:eastAsia="en-GB"/>
        </w:rPr>
      </w:pPr>
      <w:r>
        <w:rPr>
          <w:lang w:eastAsia="en-GB"/>
        </w:rPr>
        <w:t>JED-sports</w:t>
      </w:r>
      <w:r w:rsidR="001E6136" w:rsidRPr="001E6136">
        <w:rPr>
          <w:lang w:eastAsia="en-GB"/>
        </w:rPr>
        <w:t xml:space="preserve"> </w:t>
      </w:r>
      <w:proofErr w:type="gramStart"/>
      <w:r w:rsidR="001E6136" w:rsidRPr="001E6136">
        <w:rPr>
          <w:lang w:eastAsia="en-GB"/>
        </w:rPr>
        <w:t>reserves</w:t>
      </w:r>
      <w:proofErr w:type="gramEnd"/>
      <w:r w:rsidR="001E6136" w:rsidRPr="001E6136">
        <w:rPr>
          <w:lang w:eastAsia="en-GB"/>
        </w:rPr>
        <w:t xml:space="preserve"> the right to suspend betting during an event due to failed transmission or other technical related issues or </w:t>
      </w:r>
      <w:r w:rsidR="001E6136" w:rsidRPr="001E6136">
        <w:t>if fraud is suspected</w:t>
      </w:r>
      <w:r w:rsidR="001E6136" w:rsidRPr="001E6136">
        <w:rPr>
          <w:lang w:eastAsia="en-GB"/>
        </w:rPr>
        <w:t xml:space="preserve">. </w:t>
      </w:r>
      <w:r>
        <w:t>JED-sports</w:t>
      </w:r>
      <w:r w:rsidR="001E6136" w:rsidRPr="001E6136">
        <w:rPr>
          <w:lang w:eastAsia="en-GB"/>
        </w:rPr>
        <w:t xml:space="preserve"> reserve</w:t>
      </w:r>
      <w:r w:rsidR="001E6136" w:rsidRPr="001E6136">
        <w:t>s</w:t>
      </w:r>
      <w:r w:rsidR="001E6136" w:rsidRPr="001E6136">
        <w:rPr>
          <w:lang w:eastAsia="en-GB"/>
        </w:rPr>
        <w:t xml:space="preserve"> the right to cancel bets even subsequently if any such bet was won by the customer as a result of a technical fault or error, inclusive of but not limited to an error or fault in transmission. In any su</w:t>
      </w:r>
      <w:r w:rsidR="001E6136" w:rsidRPr="001E6136">
        <w:t>ch case stakes will be refunded</w:t>
      </w:r>
      <w:r w:rsidR="001E6136" w:rsidRPr="001E6136">
        <w:rPr>
          <w:lang w:eastAsia="en-GB"/>
        </w:rPr>
        <w:t xml:space="preserve">. Nevertheless, </w:t>
      </w:r>
      <w:r>
        <w:t>JED-sports</w:t>
      </w:r>
      <w:r w:rsidR="001E6136" w:rsidRPr="001E6136">
        <w:rPr>
          <w:lang w:eastAsia="en-GB"/>
        </w:rPr>
        <w:t xml:space="preserve"> reserve</w:t>
      </w:r>
      <w:r w:rsidR="001E6136" w:rsidRPr="001E6136">
        <w:t>s</w:t>
      </w:r>
      <w:r w:rsidR="001E6136" w:rsidRPr="001E6136">
        <w:rPr>
          <w:lang w:eastAsia="en-GB"/>
        </w:rPr>
        <w:t xml:space="preserve"> the right to hold a customer liable for any damage caused to or suffered by us as a result of such customer knowingly taking advantage of a technical or administrative error when making and/or receiving payments.</w:t>
      </w:r>
      <w:r w:rsidR="001E6136">
        <w:rPr>
          <w:lang w:eastAsia="en-GB"/>
        </w:rPr>
        <w:t xml:space="preserve"> </w:t>
      </w:r>
    </w:p>
    <w:p w:rsidR="001E6136" w:rsidRDefault="001E6136" w:rsidP="001E6136">
      <w:pPr>
        <w:rPr>
          <w:lang w:eastAsia="en-GB"/>
        </w:rPr>
      </w:pPr>
    </w:p>
    <w:p w:rsidR="001E6136" w:rsidRDefault="001E6136" w:rsidP="001E6136">
      <w:pPr>
        <w:pStyle w:val="Heading4"/>
        <w:rPr>
          <w:lang w:eastAsia="en-GB"/>
        </w:rPr>
      </w:pPr>
      <w:r>
        <w:rPr>
          <w:lang w:eastAsia="en-GB"/>
        </w:rPr>
        <w:t>Abandonments, Cancellations &amp; Postponements</w:t>
      </w:r>
    </w:p>
    <w:p w:rsidR="001E6136" w:rsidRDefault="001E6136" w:rsidP="001E6136">
      <w:r w:rsidRPr="0005698D">
        <w:t xml:space="preserve">Unless otherwise stated in the </w:t>
      </w:r>
      <w:r w:rsidRPr="0005698D">
        <w:rPr>
          <w:i/>
        </w:rPr>
        <w:t>Special Rules</w:t>
      </w:r>
      <w:r w:rsidRPr="0005698D">
        <w:t xml:space="preserve"> for the specific sport:</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abandoned</w:t>
      </w:r>
      <w:r>
        <w:rPr>
          <w:lang w:eastAsia="en-GB"/>
        </w:rPr>
        <w:t>, cancelled</w:t>
      </w:r>
      <w:r w:rsidRPr="00861D17">
        <w:rPr>
          <w:lang w:eastAsia="en-GB"/>
        </w:rPr>
        <w:t xml:space="preserve"> or otherwise </w:t>
      </w:r>
      <w:r>
        <w:rPr>
          <w:lang w:eastAsia="en-GB"/>
        </w:rPr>
        <w:t>prior to</w:t>
      </w:r>
      <w:r w:rsidRPr="00861D17">
        <w:rPr>
          <w:lang w:eastAsia="en-GB"/>
        </w:rPr>
        <w:t xml:space="preserve"> the full statutory time</w:t>
      </w:r>
      <w:r>
        <w:rPr>
          <w:lang w:eastAsia="en-GB"/>
        </w:rPr>
        <w:t xml:space="preserve"> regulation, </w:t>
      </w:r>
      <w:r w:rsidRPr="00861D17">
        <w:rPr>
          <w:lang w:eastAsia="en-GB"/>
        </w:rPr>
        <w:t>e.g. 90 minutes for foo</w:t>
      </w:r>
      <w:r>
        <w:rPr>
          <w:lang w:eastAsia="en-GB"/>
        </w:rPr>
        <w:t>tball, will be considered void</w:t>
      </w:r>
    </w:p>
    <w:p w:rsidR="001E6136" w:rsidRDefault="001E6136" w:rsidP="001E6136">
      <w:pPr>
        <w:pStyle w:val="ListParagraph"/>
        <w:numPr>
          <w:ilvl w:val="0"/>
          <w:numId w:val="41"/>
        </w:numPr>
        <w:rPr>
          <w:lang w:eastAsia="en-GB"/>
        </w:rPr>
      </w:pPr>
      <w:r>
        <w:rPr>
          <w:lang w:eastAsia="en-GB"/>
        </w:rPr>
        <w:t>A</w:t>
      </w:r>
      <w:r w:rsidRPr="00861D17">
        <w:rPr>
          <w:lang w:eastAsia="en-GB"/>
        </w:rPr>
        <w:t>ny match</w:t>
      </w:r>
      <w:r>
        <w:rPr>
          <w:lang w:eastAsia="en-GB"/>
        </w:rPr>
        <w:t>, event</w:t>
      </w:r>
      <w:r w:rsidRPr="00861D17">
        <w:rPr>
          <w:lang w:eastAsia="en-GB"/>
        </w:rPr>
        <w:t xml:space="preserve"> or competition which is delayed or postponed </w:t>
      </w:r>
      <w:r w:rsidR="00DF5667">
        <w:rPr>
          <w:lang w:eastAsia="en-GB"/>
        </w:rPr>
        <w:t>will be considered void</w:t>
      </w:r>
    </w:p>
    <w:p w:rsidR="001E6136" w:rsidRDefault="001E6136" w:rsidP="00DF5667">
      <w:pPr>
        <w:rPr>
          <w:lang w:eastAsia="en-GB"/>
        </w:rPr>
      </w:pPr>
    </w:p>
    <w:p w:rsidR="00CB6028" w:rsidRPr="00CB6028" w:rsidRDefault="00CB6028" w:rsidP="00CB6028">
      <w:pPr>
        <w:pStyle w:val="Heading4"/>
        <w:rPr>
          <w:rStyle w:val="Heading4Char"/>
          <w:b/>
          <w:bCs/>
          <w:iCs/>
        </w:rPr>
      </w:pPr>
      <w:r w:rsidRPr="00CB6028">
        <w:rPr>
          <w:rStyle w:val="Heading4Char"/>
          <w:b/>
          <w:bCs/>
          <w:iCs/>
        </w:rPr>
        <w:lastRenderedPageBreak/>
        <w:t xml:space="preserve">Outright </w:t>
      </w:r>
      <w:r w:rsidR="0005698D">
        <w:rPr>
          <w:rStyle w:val="Heading4Char"/>
          <w:b/>
          <w:bCs/>
          <w:iCs/>
        </w:rPr>
        <w:t>Market</w:t>
      </w:r>
      <w:r w:rsidRPr="00CB6028">
        <w:rPr>
          <w:rStyle w:val="Heading4Char"/>
          <w:b/>
          <w:bCs/>
          <w:iCs/>
        </w:rPr>
        <w:t>s</w:t>
      </w:r>
    </w:p>
    <w:p w:rsidR="00CB6028" w:rsidRDefault="00CB6028" w:rsidP="00CB6028">
      <w:pPr>
        <w:rPr>
          <w:lang w:eastAsia="en-GB"/>
        </w:rPr>
      </w:pPr>
      <w:r>
        <w:rPr>
          <w:lang w:eastAsia="en-GB"/>
        </w:rPr>
        <w:t xml:space="preserve">Outright </w:t>
      </w:r>
      <w:r w:rsidR="0005698D">
        <w:rPr>
          <w:lang w:eastAsia="en-GB"/>
        </w:rPr>
        <w:t>market</w:t>
      </w:r>
      <w:r>
        <w:rPr>
          <w:lang w:eastAsia="en-GB"/>
        </w:rPr>
        <w:t xml:space="preserve">s are considered </w:t>
      </w:r>
      <w:r w:rsidR="005F1747">
        <w:rPr>
          <w:i/>
          <w:lang w:eastAsia="en-GB"/>
        </w:rPr>
        <w:t xml:space="preserve">All </w:t>
      </w:r>
      <w:proofErr w:type="gramStart"/>
      <w:r w:rsidR="005F1747">
        <w:rPr>
          <w:i/>
          <w:lang w:eastAsia="en-GB"/>
        </w:rPr>
        <w:t>In Run Or</w:t>
      </w:r>
      <w:proofErr w:type="gramEnd"/>
      <w:r w:rsidR="005F1747">
        <w:rPr>
          <w:i/>
          <w:lang w:eastAsia="en-GB"/>
        </w:rPr>
        <w:t xml:space="preserve"> Not</w:t>
      </w:r>
      <w:r w:rsidR="00861D17" w:rsidRPr="00861D17">
        <w:rPr>
          <w:lang w:eastAsia="en-GB"/>
        </w:rPr>
        <w:t xml:space="preserve"> and </w:t>
      </w:r>
      <w:r>
        <w:rPr>
          <w:lang w:eastAsia="en-GB"/>
        </w:rPr>
        <w:t>therefore</w:t>
      </w:r>
      <w:r w:rsidR="00861D17" w:rsidRPr="00861D17">
        <w:rPr>
          <w:lang w:eastAsia="en-GB"/>
        </w:rPr>
        <w:t xml:space="preserve"> will be settled as a loss if the selection does not take part in the event. </w:t>
      </w:r>
      <w:r w:rsidR="00861D17" w:rsidRPr="005F1747">
        <w:rPr>
          <w:i/>
          <w:lang w:eastAsia="en-GB"/>
        </w:rPr>
        <w:t xml:space="preserve">Dead </w:t>
      </w:r>
      <w:r w:rsidR="005F1747" w:rsidRPr="005F1747">
        <w:rPr>
          <w:i/>
          <w:lang w:eastAsia="en-GB"/>
        </w:rPr>
        <w:t>H</w:t>
      </w:r>
      <w:r w:rsidR="00861D17" w:rsidRPr="005F1747">
        <w:rPr>
          <w:i/>
          <w:lang w:eastAsia="en-GB"/>
        </w:rPr>
        <w:t>eat</w:t>
      </w:r>
      <w:r w:rsidR="00861D17" w:rsidRPr="00861D17">
        <w:rPr>
          <w:lang w:eastAsia="en-GB"/>
        </w:rPr>
        <w:t xml:space="preserve"> rules apply.</w:t>
      </w:r>
      <w:r w:rsidR="00861D17" w:rsidRPr="00861D17">
        <w:rPr>
          <w:lang w:eastAsia="en-GB"/>
        </w:rPr>
        <w:br/>
      </w:r>
    </w:p>
    <w:p w:rsidR="001E6136" w:rsidRPr="002A553C" w:rsidRDefault="001E6136" w:rsidP="001E6136">
      <w:pPr>
        <w:pStyle w:val="Heading4"/>
      </w:pPr>
      <w:r w:rsidRPr="002A553C">
        <w:t>Related Contingenc</w:t>
      </w:r>
      <w:r w:rsidR="004355B5">
        <w:t>y</w:t>
      </w:r>
    </w:p>
    <w:p w:rsidR="001E6136" w:rsidRDefault="001E6136" w:rsidP="001E6136">
      <w:pPr>
        <w:rPr>
          <w:lang w:eastAsia="en-GB"/>
        </w:rPr>
      </w:pPr>
      <w:r w:rsidRPr="00861D17">
        <w:rPr>
          <w:lang w:eastAsia="en-GB"/>
        </w:rPr>
        <w:t>A related contingency is a multiple bet where the outcome of one selection can contribute to the</w:t>
      </w:r>
      <w:r>
        <w:rPr>
          <w:lang w:eastAsia="en-GB"/>
        </w:rPr>
        <w:t xml:space="preserve"> outcome of another selection, e.g. a double containing Roger Federer to win his </w:t>
      </w:r>
      <w:r w:rsidRPr="001E6136">
        <w:rPr>
          <w:i/>
          <w:lang w:eastAsia="en-GB"/>
        </w:rPr>
        <w:t>US Open Semi-Final</w:t>
      </w:r>
      <w:r>
        <w:rPr>
          <w:lang w:eastAsia="en-GB"/>
        </w:rPr>
        <w:t xml:space="preserve"> combined with Roger Federer to win the </w:t>
      </w:r>
      <w:r w:rsidRPr="001E6136">
        <w:rPr>
          <w:i/>
          <w:lang w:eastAsia="en-GB"/>
        </w:rPr>
        <w:t>US Open Outright</w:t>
      </w:r>
      <w:r>
        <w:rPr>
          <w:lang w:eastAsia="en-GB"/>
        </w:rPr>
        <w:t>.</w:t>
      </w:r>
    </w:p>
    <w:p w:rsidR="001E6136" w:rsidRDefault="00E71DF3" w:rsidP="00FF6F29">
      <w:pPr>
        <w:pStyle w:val="ListParagraph"/>
        <w:numPr>
          <w:ilvl w:val="0"/>
          <w:numId w:val="43"/>
        </w:numPr>
        <w:rPr>
          <w:lang w:eastAsia="en-GB"/>
        </w:rPr>
      </w:pPr>
      <w:r>
        <w:rPr>
          <w:lang w:eastAsia="en-GB"/>
        </w:rPr>
        <w:t>JED-sports</w:t>
      </w:r>
      <w:r w:rsidR="001E6136" w:rsidRPr="00861D17">
        <w:rPr>
          <w:lang w:eastAsia="en-GB"/>
        </w:rPr>
        <w:t xml:space="preserve"> reserves the right to determine which</w:t>
      </w:r>
      <w:r w:rsidR="004355B5">
        <w:rPr>
          <w:lang w:eastAsia="en-GB"/>
        </w:rPr>
        <w:t xml:space="preserve"> bets have related contingency</w:t>
      </w:r>
    </w:p>
    <w:p w:rsidR="001E6136" w:rsidRDefault="00E71DF3" w:rsidP="00FF6F29">
      <w:pPr>
        <w:pStyle w:val="ListParagraph"/>
        <w:numPr>
          <w:ilvl w:val="0"/>
          <w:numId w:val="43"/>
        </w:numPr>
        <w:rPr>
          <w:lang w:eastAsia="en-GB"/>
        </w:rPr>
      </w:pPr>
      <w:r>
        <w:rPr>
          <w:lang w:eastAsia="en-GB"/>
        </w:rPr>
        <w:t>JED-sports</w:t>
      </w:r>
      <w:r w:rsidR="001E6136" w:rsidRPr="00861D17">
        <w:rPr>
          <w:lang w:eastAsia="en-GB"/>
        </w:rPr>
        <w:t xml:space="preserve"> </w:t>
      </w:r>
      <w:proofErr w:type="gramStart"/>
      <w:r w:rsidR="001E6136" w:rsidRPr="00861D17">
        <w:rPr>
          <w:lang w:eastAsia="en-GB"/>
        </w:rPr>
        <w:t>does</w:t>
      </w:r>
      <w:proofErr w:type="gramEnd"/>
      <w:r w:rsidR="001E6136" w:rsidRPr="00861D17">
        <w:rPr>
          <w:lang w:eastAsia="en-GB"/>
        </w:rPr>
        <w:t xml:space="preserve"> not accept multiple bets which have related contingency and reserves the right to void, at its discretion, multiple bets p</w:t>
      </w:r>
      <w:r w:rsidR="001E6136">
        <w:rPr>
          <w:lang w:eastAsia="en-GB"/>
        </w:rPr>
        <w:t xml:space="preserve">laced on related contingencies. </w:t>
      </w:r>
      <w:r w:rsidR="001E6136" w:rsidRPr="00861D17">
        <w:rPr>
          <w:lang w:eastAsia="en-GB"/>
        </w:rPr>
        <w:t xml:space="preserve">Combinations with related contingencies will be automatically blocked and unavailable to place in multiples during regular bet placement.  In instances where a bet containing related contingencies has been accepted in error </w:t>
      </w:r>
      <w:r>
        <w:rPr>
          <w:lang w:eastAsia="en-GB"/>
        </w:rPr>
        <w:t>JED-sports</w:t>
      </w:r>
      <w:r w:rsidR="001E6136" w:rsidRPr="00861D17">
        <w:rPr>
          <w:lang w:eastAsia="en-GB"/>
        </w:rPr>
        <w:t xml:space="preserve"> will completely void the multiple placed and will re</w:t>
      </w:r>
      <w:r w:rsidR="004355B5">
        <w:rPr>
          <w:lang w:eastAsia="en-GB"/>
        </w:rPr>
        <w:t>turn the stake to the customer</w:t>
      </w:r>
    </w:p>
    <w:p w:rsidR="001E6136" w:rsidRDefault="001E6136" w:rsidP="00FF6F29">
      <w:pPr>
        <w:pStyle w:val="ListParagraph"/>
        <w:numPr>
          <w:ilvl w:val="0"/>
          <w:numId w:val="43"/>
        </w:numPr>
        <w:rPr>
          <w:lang w:eastAsia="en-GB"/>
        </w:rPr>
      </w:pPr>
      <w:r w:rsidRPr="00861D17">
        <w:rPr>
          <w:lang w:eastAsia="en-GB"/>
        </w:rPr>
        <w:t xml:space="preserve">In certain instances, </w:t>
      </w:r>
      <w:r w:rsidR="00E71DF3">
        <w:rPr>
          <w:lang w:eastAsia="en-GB"/>
        </w:rPr>
        <w:t>JED-sports</w:t>
      </w:r>
      <w:r w:rsidRPr="00861D17">
        <w:rPr>
          <w:lang w:eastAsia="en-GB"/>
        </w:rPr>
        <w:t xml:space="preserve"> will make available combinations of related contingencies for customers to place bets on</w:t>
      </w:r>
      <w:r>
        <w:rPr>
          <w:lang w:eastAsia="en-GB"/>
        </w:rPr>
        <w:t xml:space="preserve">, e.g. Mario </w:t>
      </w:r>
      <w:proofErr w:type="spellStart"/>
      <w:r>
        <w:rPr>
          <w:lang w:eastAsia="en-GB"/>
        </w:rPr>
        <w:t>Ballotelli</w:t>
      </w:r>
      <w:proofErr w:type="spellEnd"/>
      <w:r w:rsidRPr="00861D17">
        <w:rPr>
          <w:lang w:eastAsia="en-GB"/>
        </w:rPr>
        <w:t xml:space="preserve"> to be </w:t>
      </w:r>
      <w:r w:rsidRPr="00FF6F29">
        <w:rPr>
          <w:i/>
          <w:lang w:eastAsia="en-GB"/>
        </w:rPr>
        <w:t xml:space="preserve">World Cup Top </w:t>
      </w:r>
      <w:proofErr w:type="spellStart"/>
      <w:r w:rsidRPr="00FF6F29">
        <w:rPr>
          <w:i/>
          <w:lang w:eastAsia="en-GB"/>
        </w:rPr>
        <w:t>Goalscorer</w:t>
      </w:r>
      <w:proofErr w:type="spellEnd"/>
      <w:r w:rsidRPr="00861D17">
        <w:rPr>
          <w:lang w:eastAsia="en-GB"/>
        </w:rPr>
        <w:t xml:space="preserve"> and </w:t>
      </w:r>
      <w:r>
        <w:rPr>
          <w:lang w:eastAsia="en-GB"/>
        </w:rPr>
        <w:t>Italy</w:t>
      </w:r>
      <w:r w:rsidRPr="00861D17">
        <w:rPr>
          <w:lang w:eastAsia="en-GB"/>
        </w:rPr>
        <w:t xml:space="preserve"> to win the </w:t>
      </w:r>
      <w:r w:rsidRPr="00FF6F29">
        <w:rPr>
          <w:i/>
          <w:lang w:eastAsia="en-GB"/>
        </w:rPr>
        <w:t>World Cup</w:t>
      </w:r>
      <w:r>
        <w:rPr>
          <w:lang w:eastAsia="en-GB"/>
        </w:rPr>
        <w:t xml:space="preserve"> </w:t>
      </w:r>
      <w:r w:rsidRPr="00FF6F29">
        <w:rPr>
          <w:i/>
          <w:lang w:eastAsia="en-GB"/>
        </w:rPr>
        <w:t>Outright</w:t>
      </w:r>
    </w:p>
    <w:p w:rsidR="00FF6F29" w:rsidRDefault="00FF6F29" w:rsidP="00FF6F29">
      <w:pPr>
        <w:rPr>
          <w:lang w:eastAsia="en-GB"/>
        </w:rPr>
      </w:pPr>
    </w:p>
    <w:p w:rsidR="00CB6028" w:rsidRDefault="0005698D" w:rsidP="00CB6028">
      <w:pPr>
        <w:pStyle w:val="Heading4"/>
        <w:rPr>
          <w:lang w:eastAsia="en-GB"/>
        </w:rPr>
      </w:pPr>
      <w:r>
        <w:rPr>
          <w:lang w:eastAsia="en-GB"/>
        </w:rPr>
        <w:t>Dead Heat Rule</w:t>
      </w:r>
    </w:p>
    <w:p w:rsidR="0005698D" w:rsidRDefault="00861D17" w:rsidP="0005698D">
      <w:pPr>
        <w:rPr>
          <w:lang w:eastAsia="en-GB"/>
        </w:rPr>
      </w:pPr>
      <w:r w:rsidRPr="00861D17">
        <w:rPr>
          <w:lang w:eastAsia="en-GB"/>
        </w:rPr>
        <w:t xml:space="preserve">In the event of at least two competitors being declared the winner (a </w:t>
      </w:r>
      <w:r w:rsidRPr="00CB6028">
        <w:rPr>
          <w:i/>
          <w:lang w:eastAsia="en-GB"/>
        </w:rPr>
        <w:t>Dead Heat</w:t>
      </w:r>
      <w:r w:rsidRPr="00861D17">
        <w:rPr>
          <w:lang w:eastAsia="en-GB"/>
        </w:rPr>
        <w:t xml:space="preserve">), the number of paying places remaining after clear winners are settled is divided by the number of players sharing those places. The odds for </w:t>
      </w:r>
      <w:r w:rsidR="0005698D">
        <w:rPr>
          <w:lang w:eastAsia="en-GB"/>
        </w:rPr>
        <w:t>the</w:t>
      </w:r>
      <w:r w:rsidRPr="00861D17">
        <w:rPr>
          <w:lang w:eastAsia="en-GB"/>
        </w:rPr>
        <w:t xml:space="preserve"> selection are then multiplied by this number. </w:t>
      </w:r>
      <w:r w:rsidRPr="00861D17">
        <w:rPr>
          <w:lang w:eastAsia="en-GB"/>
        </w:rPr>
        <w:br/>
      </w:r>
    </w:p>
    <w:p w:rsidR="0005698D" w:rsidRDefault="00861D17" w:rsidP="0005698D">
      <w:pPr>
        <w:rPr>
          <w:lang w:eastAsia="en-GB"/>
        </w:rPr>
      </w:pPr>
      <w:r w:rsidRPr="00861D17">
        <w:rPr>
          <w:lang w:eastAsia="en-GB"/>
        </w:rPr>
        <w:t>e.g.</w:t>
      </w:r>
      <w:r w:rsidR="00CB6028">
        <w:rPr>
          <w:lang w:eastAsia="en-GB"/>
        </w:rPr>
        <w:t xml:space="preserve"> In a c</w:t>
      </w:r>
      <w:r w:rsidRPr="00861D17">
        <w:rPr>
          <w:lang w:eastAsia="en-GB"/>
        </w:rPr>
        <w:t>ompetition with 5 paying places</w:t>
      </w:r>
      <w:r w:rsidR="0005698D">
        <w:rPr>
          <w:lang w:eastAsia="en-GB"/>
        </w:rPr>
        <w:t xml:space="preserve"> t</w:t>
      </w:r>
      <w:r w:rsidRPr="00861D17">
        <w:rPr>
          <w:lang w:eastAsia="en-GB"/>
        </w:rPr>
        <w:t>he top two players are settled while four players share third place. Since there are only three remaining paying places for these four players, the place odds for each player are multiplied by 0.75</w:t>
      </w:r>
      <w:r w:rsidR="0005698D">
        <w:rPr>
          <w:lang w:eastAsia="en-GB"/>
        </w:rPr>
        <w:t>.</w:t>
      </w:r>
    </w:p>
    <w:p w:rsidR="00FF6F29" w:rsidRDefault="00FF6F29" w:rsidP="0005698D">
      <w:pPr>
        <w:rPr>
          <w:lang w:eastAsia="en-GB"/>
        </w:rPr>
      </w:pPr>
    </w:p>
    <w:p w:rsidR="008A5403" w:rsidRDefault="008A5403" w:rsidP="008A5403">
      <w:pPr>
        <w:pStyle w:val="Heading4"/>
        <w:rPr>
          <w:lang w:eastAsia="en-GB"/>
        </w:rPr>
      </w:pPr>
      <w:r>
        <w:rPr>
          <w:lang w:eastAsia="en-GB"/>
        </w:rPr>
        <w:t>Push Rule</w:t>
      </w:r>
      <w:r w:rsidR="005F1747">
        <w:rPr>
          <w:lang w:eastAsia="en-GB"/>
        </w:rPr>
        <w:t xml:space="preserve"> (2-way Markets)</w:t>
      </w:r>
    </w:p>
    <w:p w:rsidR="005F1747" w:rsidRDefault="005F1747" w:rsidP="008A5403">
      <w:pPr>
        <w:rPr>
          <w:lang w:val="en"/>
        </w:rPr>
      </w:pPr>
      <w:r>
        <w:rPr>
          <w:lang w:val="en"/>
        </w:rPr>
        <w:t xml:space="preserve">In the event of a two competitor market resulting in a draw, a tie or exactly the number of quoted goals, points or runs and no price is offered for this conclusion the outcome is a </w:t>
      </w:r>
      <w:r w:rsidRPr="005F1747">
        <w:rPr>
          <w:i/>
          <w:lang w:val="en"/>
        </w:rPr>
        <w:t>Push</w:t>
      </w:r>
      <w:r>
        <w:rPr>
          <w:lang w:val="en"/>
        </w:rPr>
        <w:t>. In this situation the resolution of single bets is to return stakes and for multiple bets the selection is considered a non-runner and bets will be settled on the outstanding selections.</w:t>
      </w:r>
    </w:p>
    <w:p w:rsidR="005F1747" w:rsidRDefault="005F1747" w:rsidP="008A5403">
      <w:pPr>
        <w:rPr>
          <w:lang w:val="en"/>
        </w:rPr>
      </w:pPr>
    </w:p>
    <w:p w:rsidR="0005698D" w:rsidRDefault="0005698D" w:rsidP="0005698D">
      <w:pPr>
        <w:pStyle w:val="Heading4"/>
        <w:rPr>
          <w:lang w:eastAsia="en-GB"/>
        </w:rPr>
      </w:pPr>
      <w:r>
        <w:rPr>
          <w:lang w:eastAsia="en-GB"/>
        </w:rPr>
        <w:t>Head to Head &amp; 3-way Markets</w:t>
      </w:r>
    </w:p>
    <w:p w:rsidR="0005698D" w:rsidRDefault="00861D17" w:rsidP="0005698D">
      <w:r w:rsidRPr="0005698D">
        <w:t xml:space="preserve">Unless otherwise stated in the </w:t>
      </w:r>
      <w:r w:rsidR="0005698D" w:rsidRPr="0005698D">
        <w:rPr>
          <w:i/>
        </w:rPr>
        <w:t>Special Rules</w:t>
      </w:r>
      <w:r w:rsidRPr="0005698D">
        <w:t xml:space="preserve"> for the specific sport:</w:t>
      </w:r>
    </w:p>
    <w:p w:rsidR="0005698D" w:rsidRDefault="0005698D" w:rsidP="0005698D">
      <w:pPr>
        <w:pStyle w:val="ListParagraph"/>
        <w:numPr>
          <w:ilvl w:val="0"/>
          <w:numId w:val="40"/>
        </w:numPr>
      </w:pPr>
      <w:r w:rsidRPr="0005698D">
        <w:t xml:space="preserve">At least one </w:t>
      </w:r>
      <w:r>
        <w:t>competitor</w:t>
      </w:r>
      <w:r w:rsidRPr="0005698D">
        <w:t xml:space="preserve"> must finish the event</w:t>
      </w:r>
      <w:r>
        <w:t xml:space="preserve"> or all bets are considered void</w:t>
      </w:r>
    </w:p>
    <w:p w:rsidR="0005698D" w:rsidRDefault="00861D17" w:rsidP="0005698D">
      <w:pPr>
        <w:pStyle w:val="ListParagraph"/>
        <w:numPr>
          <w:ilvl w:val="0"/>
          <w:numId w:val="40"/>
        </w:numPr>
      </w:pPr>
      <w:r w:rsidRPr="0005698D">
        <w:t xml:space="preserve">If one or more </w:t>
      </w:r>
      <w:r w:rsidR="0005698D">
        <w:t>competitor(s)</w:t>
      </w:r>
      <w:r w:rsidRPr="0005698D">
        <w:t xml:space="preserve"> fail to start</w:t>
      </w:r>
      <w:r w:rsidR="0005698D">
        <w:t xml:space="preserve"> all bets are considered void</w:t>
      </w:r>
    </w:p>
    <w:p w:rsidR="0005698D" w:rsidRDefault="00861D17" w:rsidP="0005698D">
      <w:pPr>
        <w:pStyle w:val="ListParagraph"/>
        <w:numPr>
          <w:ilvl w:val="0"/>
          <w:numId w:val="40"/>
        </w:numPr>
      </w:pPr>
      <w:r w:rsidRPr="0005698D">
        <w:t xml:space="preserve">If all </w:t>
      </w:r>
      <w:r w:rsidR="0005698D">
        <w:t>competitor</w:t>
      </w:r>
      <w:r w:rsidRPr="0005698D">
        <w:t>s are disqualified or ot</w:t>
      </w:r>
      <w:r w:rsidR="0005698D">
        <w:t>herwise excluded all bets are considered void</w:t>
      </w:r>
    </w:p>
    <w:p w:rsidR="0005698D" w:rsidRDefault="00861D17" w:rsidP="0005698D">
      <w:pPr>
        <w:pStyle w:val="ListParagraph"/>
        <w:numPr>
          <w:ilvl w:val="0"/>
          <w:numId w:val="40"/>
        </w:numPr>
        <w:rPr>
          <w:lang w:eastAsia="en-GB"/>
        </w:rPr>
      </w:pPr>
      <w:r w:rsidRPr="0005698D">
        <w:t xml:space="preserve">If both </w:t>
      </w:r>
      <w:r w:rsidR="0005698D">
        <w:t>competitors</w:t>
      </w:r>
      <w:r w:rsidRPr="0005698D">
        <w:t xml:space="preserve"> in a head to head achieve the same result and no draw odds are</w:t>
      </w:r>
      <w:r w:rsidR="0005698D">
        <w:t xml:space="preserve"> offered then all bets are considered void</w:t>
      </w:r>
    </w:p>
    <w:p w:rsidR="0005698D" w:rsidRDefault="00861D17" w:rsidP="0005698D">
      <w:pPr>
        <w:pStyle w:val="ListParagraph"/>
        <w:numPr>
          <w:ilvl w:val="0"/>
          <w:numId w:val="40"/>
        </w:numPr>
        <w:rPr>
          <w:lang w:eastAsia="en-GB"/>
        </w:rPr>
      </w:pPr>
      <w:r w:rsidRPr="0005698D">
        <w:t xml:space="preserve">In cases with 3 or more </w:t>
      </w:r>
      <w:r w:rsidR="0005698D">
        <w:t>competitor</w:t>
      </w:r>
      <w:r w:rsidRPr="0005698D">
        <w:t xml:space="preserve">s, where 2 </w:t>
      </w:r>
      <w:r w:rsidR="0005698D">
        <w:t>competitor</w:t>
      </w:r>
      <w:r w:rsidRPr="0005698D">
        <w:t>s or more achieve the same result then</w:t>
      </w:r>
      <w:r w:rsidR="0005698D">
        <w:t xml:space="preserve"> the dead heat rule will apply</w:t>
      </w:r>
    </w:p>
    <w:p w:rsidR="0005698D" w:rsidRDefault="0005698D" w:rsidP="0005698D">
      <w:pPr>
        <w:rPr>
          <w:lang w:eastAsia="en-GB"/>
        </w:rPr>
      </w:pPr>
    </w:p>
    <w:p w:rsidR="00FF6F29" w:rsidRDefault="00FF6F29" w:rsidP="00FF6F29">
      <w:pPr>
        <w:pStyle w:val="Heading4"/>
        <w:rPr>
          <w:lang w:eastAsia="en-GB"/>
        </w:rPr>
      </w:pPr>
      <w:r w:rsidRPr="00861D17">
        <w:rPr>
          <w:lang w:eastAsia="en-GB"/>
        </w:rPr>
        <w:t>Multiples</w:t>
      </w:r>
    </w:p>
    <w:p w:rsidR="00FF6F29" w:rsidRDefault="00FF6F29" w:rsidP="00FF6F29">
      <w:pPr>
        <w:rPr>
          <w:lang w:eastAsia="en-GB"/>
        </w:rPr>
      </w:pPr>
      <w:r>
        <w:rPr>
          <w:lang w:eastAsia="en-GB"/>
        </w:rPr>
        <w:t xml:space="preserve">In instances where </w:t>
      </w:r>
      <w:r w:rsidRPr="00861D17">
        <w:rPr>
          <w:lang w:eastAsia="en-GB"/>
        </w:rPr>
        <w:t>a multiple bet include</w:t>
      </w:r>
      <w:r>
        <w:rPr>
          <w:lang w:eastAsia="en-GB"/>
        </w:rPr>
        <w:t>s</w:t>
      </w:r>
      <w:r w:rsidRPr="00861D17">
        <w:rPr>
          <w:lang w:eastAsia="en-GB"/>
        </w:rPr>
        <w:t xml:space="preserve"> a non-runner or a void selection, the bet will be settled on the remaining selections. Odds on the void </w:t>
      </w:r>
      <w:r>
        <w:rPr>
          <w:lang w:eastAsia="en-GB"/>
        </w:rPr>
        <w:t>selection will bet set to 1.00.</w:t>
      </w:r>
      <w:r>
        <w:rPr>
          <w:lang w:eastAsia="en-GB"/>
        </w:rPr>
        <w:br/>
      </w:r>
    </w:p>
    <w:p w:rsidR="008A5403" w:rsidRDefault="008A5403" w:rsidP="008A5403">
      <w:pPr>
        <w:pStyle w:val="Heading4"/>
        <w:rPr>
          <w:lang w:eastAsia="en-GB"/>
        </w:rPr>
      </w:pPr>
      <w:r>
        <w:rPr>
          <w:lang w:eastAsia="en-GB"/>
        </w:rPr>
        <w:t>Results</w:t>
      </w:r>
    </w:p>
    <w:p w:rsidR="00FF6F29" w:rsidRDefault="005F1747" w:rsidP="00FF6F29">
      <w:r w:rsidRPr="00861D17">
        <w:rPr>
          <w:lang w:eastAsia="en-GB"/>
        </w:rPr>
        <w:t>All bets will be settled at the odds on offer when the bet was placed.</w:t>
      </w:r>
    </w:p>
    <w:p w:rsidR="00484E7C" w:rsidRPr="006569F6" w:rsidRDefault="00484E7C" w:rsidP="00484E7C">
      <w:pPr>
        <w:pStyle w:val="Heading1"/>
        <w:rPr>
          <w:lang w:val="en-US" w:eastAsia="en-GB"/>
        </w:rPr>
      </w:pPr>
      <w:r w:rsidRPr="006569F6">
        <w:rPr>
          <w:lang w:val="en-US"/>
        </w:rPr>
        <w:t>SPECIAL</w:t>
      </w:r>
      <w:r w:rsidRPr="006569F6">
        <w:rPr>
          <w:lang w:val="en-US" w:eastAsia="en-GB"/>
        </w:rPr>
        <w:t xml:space="preserve"> RULES</w:t>
      </w:r>
    </w:p>
    <w:p w:rsidR="00484E7C" w:rsidRPr="00C2214E" w:rsidRDefault="00484E7C" w:rsidP="00484E7C">
      <w:pPr>
        <w:rPr>
          <w:lang w:eastAsia="en-GB"/>
        </w:rPr>
      </w:pPr>
    </w:p>
    <w:p w:rsidR="00C2214E" w:rsidRDefault="00C2214E" w:rsidP="00C2214E">
      <w:r>
        <w:t>The following are the Special Rules for each sport.</w:t>
      </w:r>
    </w:p>
    <w:p w:rsidR="00C2214E" w:rsidRDefault="00C2214E" w:rsidP="00C2214E">
      <w:r>
        <w:t xml:space="preserve">Aside from the following Special Rules the </w:t>
      </w:r>
      <w:r w:rsidRPr="00C2214E">
        <w:rPr>
          <w:i/>
        </w:rPr>
        <w:t>General Rules</w:t>
      </w:r>
      <w:r>
        <w:t xml:space="preserve"> will apply, nevertheless the Special Rules will take precedence over the </w:t>
      </w:r>
      <w:r w:rsidRPr="00C2214E">
        <w:rPr>
          <w:i/>
        </w:rPr>
        <w:t>General Rules</w:t>
      </w:r>
      <w:r>
        <w:t>.</w:t>
      </w:r>
    </w:p>
    <w:p w:rsidR="00835B4A" w:rsidRPr="006569F6" w:rsidRDefault="00455C31" w:rsidP="00484E7C">
      <w:pPr>
        <w:pStyle w:val="Heading2"/>
        <w:rPr>
          <w:lang w:val="en-US" w:eastAsia="en-GB"/>
        </w:rPr>
      </w:pPr>
      <w:r>
        <w:rPr>
          <w:lang w:val="en-US" w:eastAsia="en-GB"/>
        </w:rPr>
        <w:t>SOCCER</w:t>
      </w:r>
    </w:p>
    <w:p w:rsidR="00723416" w:rsidRDefault="00723416" w:rsidP="00484E7C">
      <w:r>
        <w:t xml:space="preserve">All match markets are based on the result at the end of a scheduled 90 minutes play unless otherwise stated. This includes any added injury or stoppage time but </w:t>
      </w:r>
      <w:r w:rsidRPr="00937438">
        <w:rPr>
          <w:b/>
        </w:rPr>
        <w:t>does not include extra-time</w:t>
      </w:r>
      <w:r>
        <w:t>, time allocated for a p</w:t>
      </w:r>
      <w:r w:rsidR="00A15EBE">
        <w:t>enalty shootout or golden goal.</w:t>
      </w:r>
    </w:p>
    <w:p w:rsidR="00723416" w:rsidRDefault="00723416" w:rsidP="00484E7C">
      <w:pPr>
        <w:rPr>
          <w:lang w:eastAsia="en-GB"/>
        </w:rPr>
      </w:pPr>
    </w:p>
    <w:p w:rsidR="00701171" w:rsidRDefault="00701171" w:rsidP="00484E7C">
      <w:pPr>
        <w:rPr>
          <w:lang w:eastAsia="en-GB"/>
        </w:rPr>
      </w:pPr>
      <w:r w:rsidRPr="00861D17">
        <w:rPr>
          <w:lang w:eastAsia="en-GB"/>
        </w:rPr>
        <w:t>If the statutory time for a football match differs from 90 minutes then stated rules will apply. For example, an 80 minute match also includes injury time and added time, but not extra time or penalty shoot-outs, unless otherwise stated.</w:t>
      </w:r>
    </w:p>
    <w:p w:rsidR="00B033AF" w:rsidRDefault="00B033AF" w:rsidP="00484E7C">
      <w:pPr>
        <w:rPr>
          <w:lang w:eastAsia="en-GB"/>
        </w:rPr>
      </w:pPr>
    </w:p>
    <w:p w:rsidR="00B033AF" w:rsidRDefault="00B033AF" w:rsidP="00484E7C">
      <w:pPr>
        <w:rPr>
          <w:lang w:eastAsia="en-GB"/>
        </w:rPr>
      </w:pPr>
      <w:r w:rsidRPr="00861D17">
        <w:rPr>
          <w:lang w:eastAsia="en-GB"/>
        </w:rPr>
        <w:t xml:space="preserve">Related contingencies will be voided at </w:t>
      </w:r>
      <w:r w:rsidR="00E71DF3">
        <w:rPr>
          <w:lang w:eastAsia="en-GB"/>
        </w:rPr>
        <w:t>JED-</w:t>
      </w:r>
      <w:proofErr w:type="spellStart"/>
      <w:r w:rsidR="00E71DF3">
        <w:rPr>
          <w:lang w:eastAsia="en-GB"/>
        </w:rPr>
        <w:t>sports</w:t>
      </w:r>
      <w:r w:rsidRPr="00861D17">
        <w:rPr>
          <w:lang w:eastAsia="en-GB"/>
        </w:rPr>
        <w:t>’s</w:t>
      </w:r>
      <w:proofErr w:type="spellEnd"/>
      <w:r w:rsidRPr="00861D17">
        <w:rPr>
          <w:lang w:eastAsia="en-GB"/>
        </w:rPr>
        <w:t xml:space="preserve"> discretion.</w:t>
      </w:r>
    </w:p>
    <w:p w:rsidR="00F5596C" w:rsidRDefault="00723416" w:rsidP="00484E7C">
      <w:pPr>
        <w:pStyle w:val="Heading3"/>
        <w:rPr>
          <w:lang w:eastAsia="en-GB"/>
        </w:rPr>
      </w:pPr>
      <w:r>
        <w:rPr>
          <w:lang w:eastAsia="en-GB"/>
        </w:rPr>
        <w:t xml:space="preserve">Matches </w:t>
      </w:r>
      <w:r w:rsidR="00833DB2">
        <w:rPr>
          <w:lang w:eastAsia="en-GB"/>
        </w:rPr>
        <w:t>Abandonments/Postponements</w:t>
      </w:r>
    </w:p>
    <w:p w:rsidR="00A80ED8" w:rsidRPr="006569F6" w:rsidRDefault="00A80ED8" w:rsidP="00A80ED8">
      <w:pPr>
        <w:pStyle w:val="ListParagraph"/>
        <w:numPr>
          <w:ilvl w:val="0"/>
          <w:numId w:val="33"/>
        </w:numPr>
        <w:rPr>
          <w:lang w:val="en-US" w:eastAsia="en-GB"/>
        </w:rPr>
      </w:pPr>
      <w:r>
        <w:t>Any match abandoned before the completion of 90 minutes play will be void</w:t>
      </w:r>
    </w:p>
    <w:p w:rsidR="00723416" w:rsidRPr="006569F6" w:rsidRDefault="002736D7" w:rsidP="00484E7C">
      <w:pPr>
        <w:pStyle w:val="ListParagraph"/>
        <w:numPr>
          <w:ilvl w:val="0"/>
          <w:numId w:val="33"/>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 within 48 hours of the listed kick-off time</w:t>
      </w:r>
    </w:p>
    <w:p w:rsidR="002736D7" w:rsidRDefault="002736D7" w:rsidP="00484E7C">
      <w:pPr>
        <w:pStyle w:val="Heading3"/>
        <w:rPr>
          <w:lang w:eastAsia="en-GB"/>
        </w:rPr>
      </w:pPr>
      <w:r>
        <w:rPr>
          <w:lang w:eastAsia="en-GB"/>
        </w:rPr>
        <w:t>Matches Not Played as Listed</w:t>
      </w:r>
    </w:p>
    <w:p w:rsidR="00541088" w:rsidRDefault="00861D17" w:rsidP="00484E7C">
      <w:pPr>
        <w:pStyle w:val="ListParagraph"/>
        <w:numPr>
          <w:ilvl w:val="0"/>
          <w:numId w:val="29"/>
        </w:numPr>
        <w:rPr>
          <w:lang w:eastAsia="en-GB"/>
        </w:rPr>
      </w:pPr>
      <w:r w:rsidRPr="00861D17">
        <w:rPr>
          <w:lang w:eastAsia="en-GB"/>
        </w:rPr>
        <w:t>If a match venue is changed then bets already placed will stand providing the home team is stil</w:t>
      </w:r>
      <w:r w:rsidR="00541088">
        <w:rPr>
          <w:lang w:eastAsia="en-GB"/>
        </w:rPr>
        <w:t>l designated as playing at home</w:t>
      </w:r>
    </w:p>
    <w:p w:rsidR="00541088" w:rsidRDefault="00861D17" w:rsidP="00484E7C">
      <w:pPr>
        <w:pStyle w:val="ListParagraph"/>
        <w:numPr>
          <w:ilvl w:val="0"/>
          <w:numId w:val="29"/>
        </w:numPr>
        <w:rPr>
          <w:lang w:eastAsia="en-GB"/>
        </w:rPr>
      </w:pPr>
      <w:r w:rsidRPr="00861D17">
        <w:rPr>
          <w:lang w:eastAsia="en-GB"/>
        </w:rPr>
        <w:t>If the home and away team for a listed match are reversed then bets placed based on the</w:t>
      </w:r>
      <w:r w:rsidR="00541088">
        <w:rPr>
          <w:lang w:eastAsia="en-GB"/>
        </w:rPr>
        <w:t xml:space="preserve"> original listing will be void</w:t>
      </w:r>
    </w:p>
    <w:p w:rsidR="00541088" w:rsidRDefault="00541088" w:rsidP="00484E7C">
      <w:pPr>
        <w:pStyle w:val="ListParagraph"/>
        <w:numPr>
          <w:ilvl w:val="0"/>
          <w:numId w:val="29"/>
        </w:numPr>
        <w:rPr>
          <w:lang w:eastAsia="en-GB"/>
        </w:rPr>
      </w:pPr>
      <w:r>
        <w:rPr>
          <w:lang w:eastAsia="en-GB"/>
        </w:rPr>
        <w:t>For m</w:t>
      </w:r>
      <w:r w:rsidR="00861D17" w:rsidRPr="00861D17">
        <w:rPr>
          <w:lang w:eastAsia="en-GB"/>
        </w:rPr>
        <w:t>atches played at a neutral venue</w:t>
      </w:r>
      <w:r w:rsidR="004E127E">
        <w:rPr>
          <w:lang w:eastAsia="en-GB"/>
        </w:rPr>
        <w:t xml:space="preserve"> (whether indicated </w:t>
      </w:r>
      <w:r w:rsidR="00861D17" w:rsidRPr="00861D17">
        <w:rPr>
          <w:lang w:eastAsia="en-GB"/>
        </w:rPr>
        <w:t xml:space="preserve">or not), </w:t>
      </w:r>
      <w:r>
        <w:rPr>
          <w:lang w:eastAsia="en-GB"/>
        </w:rPr>
        <w:t xml:space="preserve">all bets </w:t>
      </w:r>
      <w:r w:rsidRPr="00861D17">
        <w:rPr>
          <w:lang w:eastAsia="en-GB"/>
        </w:rPr>
        <w:t>will stand</w:t>
      </w:r>
      <w:r>
        <w:rPr>
          <w:lang w:eastAsia="en-GB"/>
        </w:rPr>
        <w:t xml:space="preserve"> irrespective of which team is listed as the home team</w:t>
      </w:r>
    </w:p>
    <w:p w:rsidR="00833DB2" w:rsidRPr="006569F6" w:rsidRDefault="00833DB2" w:rsidP="00833DB2">
      <w:pPr>
        <w:pStyle w:val="ListParagraph"/>
        <w:numPr>
          <w:ilvl w:val="0"/>
          <w:numId w:val="29"/>
        </w:numPr>
        <w:rPr>
          <w:lang w:val="en-US" w:eastAsia="en-GB"/>
        </w:rPr>
      </w:pPr>
      <w:r w:rsidRPr="006569F6">
        <w:rPr>
          <w:lang w:val="en-US" w:eastAsia="en-GB"/>
        </w:rPr>
        <w:t>A match played prior to the denoted kick-off time may be included in a bet(s) provided that the bet(s) was placed before the revised kick-off time</w:t>
      </w:r>
    </w:p>
    <w:p w:rsidR="00541088" w:rsidRDefault="00541088" w:rsidP="00484E7C">
      <w:pPr>
        <w:pStyle w:val="ListParagraph"/>
        <w:numPr>
          <w:ilvl w:val="0"/>
          <w:numId w:val="29"/>
        </w:numPr>
        <w:rPr>
          <w:lang w:eastAsia="en-GB"/>
        </w:rPr>
      </w:pPr>
      <w:r>
        <w:rPr>
          <w:lang w:eastAsia="en-GB"/>
        </w:rPr>
        <w:t xml:space="preserve">If an official fixture list contains </w:t>
      </w:r>
      <w:r w:rsidR="00861D17" w:rsidRPr="00861D17">
        <w:rPr>
          <w:lang w:eastAsia="en-GB"/>
        </w:rPr>
        <w:t>differe</w:t>
      </w:r>
      <w:r>
        <w:rPr>
          <w:lang w:eastAsia="en-GB"/>
        </w:rPr>
        <w:t xml:space="preserve">nt team details to those provided by </w:t>
      </w:r>
      <w:r w:rsidR="00E71DF3">
        <w:rPr>
          <w:lang w:eastAsia="en-GB"/>
        </w:rPr>
        <w:t>JED-sports</w:t>
      </w:r>
      <w:r>
        <w:rPr>
          <w:lang w:eastAsia="en-GB"/>
        </w:rPr>
        <w:t xml:space="preserve"> </w:t>
      </w:r>
      <w:r w:rsidR="00861D17" w:rsidRPr="00861D17">
        <w:rPr>
          <w:lang w:eastAsia="en-GB"/>
        </w:rPr>
        <w:t xml:space="preserve">then </w:t>
      </w:r>
      <w:r>
        <w:rPr>
          <w:lang w:eastAsia="en-GB"/>
        </w:rPr>
        <w:t xml:space="preserve">all </w:t>
      </w:r>
      <w:r w:rsidR="00861D17" w:rsidRPr="00861D17">
        <w:rPr>
          <w:lang w:eastAsia="en-GB"/>
        </w:rPr>
        <w:t>bets will be void</w:t>
      </w:r>
      <w:r>
        <w:rPr>
          <w:lang w:eastAsia="en-GB"/>
        </w:rPr>
        <w:t xml:space="preserve">, e.g. </w:t>
      </w:r>
      <w:r w:rsidR="002736D7">
        <w:rPr>
          <w:lang w:eastAsia="en-GB"/>
        </w:rPr>
        <w:t>team name specifics such</w:t>
      </w:r>
      <w:r>
        <w:rPr>
          <w:lang w:eastAsia="en-GB"/>
        </w:rPr>
        <w:t xml:space="preserve"> as </w:t>
      </w:r>
      <w:r>
        <w:rPr>
          <w:i/>
          <w:lang w:eastAsia="en-GB"/>
        </w:rPr>
        <w:t xml:space="preserve">Reserves, </w:t>
      </w:r>
      <w:r>
        <w:rPr>
          <w:lang w:eastAsia="en-GB"/>
        </w:rPr>
        <w:t xml:space="preserve">age group specifics such as </w:t>
      </w:r>
      <w:r w:rsidRPr="00541088">
        <w:rPr>
          <w:i/>
          <w:lang w:eastAsia="en-GB"/>
        </w:rPr>
        <w:t>U18</w:t>
      </w:r>
      <w:r>
        <w:rPr>
          <w:lang w:eastAsia="en-GB"/>
        </w:rPr>
        <w:t>, g</w:t>
      </w:r>
      <w:r w:rsidR="00861D17" w:rsidRPr="00861D17">
        <w:rPr>
          <w:lang w:eastAsia="en-GB"/>
        </w:rPr>
        <w:t>ender</w:t>
      </w:r>
      <w:r>
        <w:rPr>
          <w:lang w:eastAsia="en-GB"/>
        </w:rPr>
        <w:t xml:space="preserve"> specifics such as </w:t>
      </w:r>
      <w:r w:rsidR="00861D17" w:rsidRPr="00541088">
        <w:rPr>
          <w:i/>
          <w:lang w:eastAsia="en-GB"/>
        </w:rPr>
        <w:t>Women</w:t>
      </w:r>
      <w:r>
        <w:rPr>
          <w:lang w:eastAsia="en-GB"/>
        </w:rPr>
        <w:t>, etc.</w:t>
      </w:r>
    </w:p>
    <w:p w:rsidR="00701171" w:rsidRDefault="00861D17" w:rsidP="00484E7C">
      <w:pPr>
        <w:pStyle w:val="ListParagraph"/>
        <w:numPr>
          <w:ilvl w:val="0"/>
          <w:numId w:val="29"/>
        </w:numPr>
        <w:rPr>
          <w:lang w:eastAsia="en-GB"/>
        </w:rPr>
      </w:pPr>
      <w:r w:rsidRPr="00861D17">
        <w:rPr>
          <w:lang w:eastAsia="en-GB"/>
        </w:rPr>
        <w:t xml:space="preserve">In all other cases bets stand, including instances where </w:t>
      </w:r>
      <w:r w:rsidR="00E71DF3">
        <w:rPr>
          <w:lang w:eastAsia="en-GB"/>
        </w:rPr>
        <w:t>JED-sports</w:t>
      </w:r>
      <w:r w:rsidRPr="00861D17">
        <w:rPr>
          <w:lang w:eastAsia="en-GB"/>
        </w:rPr>
        <w:t xml:space="preserve"> lists a team name without specifying the term 'XI' in t</w:t>
      </w:r>
      <w:r w:rsidR="00701171">
        <w:rPr>
          <w:lang w:eastAsia="en-GB"/>
        </w:rPr>
        <w:t>he name</w:t>
      </w:r>
    </w:p>
    <w:p w:rsidR="00B033AF" w:rsidRDefault="00B033AF" w:rsidP="00484E7C">
      <w:pPr>
        <w:pStyle w:val="Heading3"/>
        <w:rPr>
          <w:lang w:eastAsia="en-GB"/>
        </w:rPr>
      </w:pPr>
      <w:r>
        <w:rPr>
          <w:lang w:eastAsia="en-GB"/>
        </w:rPr>
        <w:t xml:space="preserve">Time </w:t>
      </w:r>
      <w:r w:rsidR="00F54215">
        <w:rPr>
          <w:lang w:eastAsia="en-GB"/>
        </w:rPr>
        <w:t>Frame Betting</w:t>
      </w:r>
    </w:p>
    <w:p w:rsidR="00F54215" w:rsidRDefault="00F54215" w:rsidP="00484E7C">
      <w:pPr>
        <w:pStyle w:val="ListParagraph"/>
        <w:numPr>
          <w:ilvl w:val="0"/>
          <w:numId w:val="29"/>
        </w:numPr>
        <w:rPr>
          <w:lang w:eastAsia="en-GB"/>
        </w:rPr>
      </w:pPr>
      <w:r>
        <w:rPr>
          <w:lang w:eastAsia="en-GB"/>
        </w:rPr>
        <w:t>Time frames are defined as follows:</w:t>
      </w:r>
    </w:p>
    <w:p w:rsidR="00B85C27" w:rsidRDefault="00B85C27" w:rsidP="00484E7C">
      <w:pPr>
        <w:pStyle w:val="ListParagraph"/>
        <w:numPr>
          <w:ilvl w:val="1"/>
          <w:numId w:val="29"/>
        </w:numPr>
        <w:rPr>
          <w:lang w:eastAsia="en-GB"/>
        </w:rPr>
      </w:pPr>
      <w:r>
        <w:rPr>
          <w:lang w:eastAsia="en-GB"/>
        </w:rPr>
        <w:t>1-10 minutes is 0:00-9:59, 11-20 minutes is 10:00-19:59, etc.</w:t>
      </w:r>
    </w:p>
    <w:p w:rsidR="00F54215" w:rsidRDefault="00701171" w:rsidP="00484E7C">
      <w:pPr>
        <w:pStyle w:val="ListParagraph"/>
        <w:numPr>
          <w:ilvl w:val="1"/>
          <w:numId w:val="29"/>
        </w:numPr>
        <w:rPr>
          <w:lang w:eastAsia="en-GB"/>
        </w:rPr>
      </w:pPr>
      <w:r w:rsidRPr="00861D17">
        <w:rPr>
          <w:lang w:eastAsia="en-GB"/>
        </w:rPr>
        <w:t>1-1</w:t>
      </w:r>
      <w:r w:rsidR="00B85C27">
        <w:rPr>
          <w:lang w:eastAsia="en-GB"/>
        </w:rPr>
        <w:t xml:space="preserve">5 minutes </w:t>
      </w:r>
      <w:r>
        <w:rPr>
          <w:lang w:eastAsia="en-GB"/>
        </w:rPr>
        <w:t>is</w:t>
      </w:r>
      <w:r w:rsidR="00455C31">
        <w:rPr>
          <w:lang w:eastAsia="en-GB"/>
        </w:rPr>
        <w:t xml:space="preserve"> 00:00-14</w:t>
      </w:r>
      <w:r w:rsidR="00F54215">
        <w:rPr>
          <w:lang w:eastAsia="en-GB"/>
        </w:rPr>
        <w:t>:59</w:t>
      </w:r>
      <w:r w:rsidR="00B85C27">
        <w:rPr>
          <w:lang w:eastAsia="en-GB"/>
        </w:rPr>
        <w:t>, 16-30 minutes is 15:00-29:59, etc.</w:t>
      </w:r>
    </w:p>
    <w:p w:rsidR="00701171" w:rsidRDefault="000169F1" w:rsidP="00484E7C">
      <w:pPr>
        <w:pStyle w:val="ListParagraph"/>
        <w:numPr>
          <w:ilvl w:val="0"/>
          <w:numId w:val="29"/>
        </w:numPr>
        <w:rPr>
          <w:lang w:eastAsia="en-GB"/>
        </w:rPr>
      </w:pPr>
      <w:r>
        <w:rPr>
          <w:lang w:eastAsia="en-GB"/>
        </w:rPr>
        <w:t>Time periods 31</w:t>
      </w:r>
      <w:r w:rsidR="00701171" w:rsidRPr="00861D17">
        <w:rPr>
          <w:lang w:eastAsia="en-GB"/>
        </w:rPr>
        <w:t>-</w:t>
      </w:r>
      <w:r>
        <w:rPr>
          <w:lang w:eastAsia="en-GB"/>
        </w:rPr>
        <w:t>45</w:t>
      </w:r>
      <w:r w:rsidR="00701171" w:rsidRPr="00861D17">
        <w:rPr>
          <w:lang w:eastAsia="en-GB"/>
        </w:rPr>
        <w:t xml:space="preserve"> an</w:t>
      </w:r>
      <w:r>
        <w:rPr>
          <w:lang w:eastAsia="en-GB"/>
        </w:rPr>
        <w:t>d 76</w:t>
      </w:r>
      <w:r w:rsidR="00701171">
        <w:rPr>
          <w:lang w:eastAsia="en-GB"/>
        </w:rPr>
        <w:t>-90 include any added time</w:t>
      </w:r>
    </w:p>
    <w:p w:rsidR="00701171" w:rsidRPr="00861D17" w:rsidRDefault="00701171" w:rsidP="00484E7C">
      <w:pPr>
        <w:pStyle w:val="ListParagraph"/>
        <w:numPr>
          <w:ilvl w:val="0"/>
          <w:numId w:val="29"/>
        </w:numPr>
        <w:rPr>
          <w:lang w:eastAsia="en-GB"/>
        </w:rPr>
      </w:pPr>
      <w:r w:rsidRPr="00861D17">
        <w:rPr>
          <w:lang w:eastAsia="en-GB"/>
        </w:rPr>
        <w:t>Events only count within the peri</w:t>
      </w:r>
      <w:r>
        <w:rPr>
          <w:lang w:eastAsia="en-GB"/>
        </w:rPr>
        <w:t xml:space="preserve">od they are taken, not awarded, i.e. a corner </w:t>
      </w:r>
      <w:r w:rsidRPr="00701171">
        <w:rPr>
          <w:i/>
          <w:lang w:eastAsia="en-GB"/>
        </w:rPr>
        <w:t>awarded</w:t>
      </w:r>
      <w:r>
        <w:rPr>
          <w:lang w:eastAsia="en-GB"/>
        </w:rPr>
        <w:t xml:space="preserve"> </w:t>
      </w:r>
      <w:r>
        <w:rPr>
          <w:lang w:eastAsia="en-GB"/>
        </w:rPr>
        <w:lastRenderedPageBreak/>
        <w:t xml:space="preserve">before </w:t>
      </w:r>
      <w:r w:rsidR="000169F1">
        <w:rPr>
          <w:lang w:eastAsia="en-GB"/>
        </w:rPr>
        <w:t>16</w:t>
      </w:r>
      <w:r>
        <w:rPr>
          <w:lang w:eastAsia="en-GB"/>
        </w:rPr>
        <w:t xml:space="preserve"> minutes but </w:t>
      </w:r>
      <w:r w:rsidRPr="00701171">
        <w:rPr>
          <w:i/>
          <w:lang w:eastAsia="en-GB"/>
        </w:rPr>
        <w:t>taken</w:t>
      </w:r>
      <w:r>
        <w:rPr>
          <w:lang w:eastAsia="en-GB"/>
        </w:rPr>
        <w:t xml:space="preserve"> after 1</w:t>
      </w:r>
      <w:r w:rsidR="000169F1">
        <w:rPr>
          <w:lang w:eastAsia="en-GB"/>
        </w:rPr>
        <w:t>6</w:t>
      </w:r>
      <w:r>
        <w:rPr>
          <w:lang w:eastAsia="en-GB"/>
        </w:rPr>
        <w:t xml:space="preserve"> minutes is settled in the latter category</w:t>
      </w:r>
    </w:p>
    <w:p w:rsidR="00AC3ED0" w:rsidRDefault="00AC3ED0" w:rsidP="00AC3ED0">
      <w:pPr>
        <w:pStyle w:val="Heading3"/>
        <w:rPr>
          <w:rStyle w:val="Heading3Char"/>
          <w:b/>
          <w:bCs/>
        </w:rPr>
      </w:pPr>
      <w:r>
        <w:rPr>
          <w:rStyle w:val="Heading3Char"/>
          <w:b/>
          <w:bCs/>
        </w:rPr>
        <w:t>Outrights</w:t>
      </w:r>
    </w:p>
    <w:p w:rsidR="00AC3ED0" w:rsidRPr="007C3553" w:rsidRDefault="00AC3ED0" w:rsidP="00A10B4A">
      <w:pPr>
        <w:pStyle w:val="ListParagraph"/>
        <w:numPr>
          <w:ilvl w:val="0"/>
          <w:numId w:val="39"/>
        </w:numPr>
        <w:rPr>
          <w:lang w:eastAsia="en-GB"/>
        </w:rPr>
      </w:pPr>
      <w:r w:rsidRPr="007C3553">
        <w:rPr>
          <w:lang w:eastAsia="en-GB"/>
        </w:rPr>
        <w:t>Bets will stand on any team which does n</w:t>
      </w:r>
      <w:r w:rsidR="00A10B4A">
        <w:rPr>
          <w:lang w:eastAsia="en-GB"/>
        </w:rPr>
        <w:t>ot complete all of its fixtures</w:t>
      </w:r>
    </w:p>
    <w:p w:rsidR="00A10B4A" w:rsidRDefault="00A10B4A" w:rsidP="00A10B4A">
      <w:pPr>
        <w:pStyle w:val="ListParagraph"/>
        <w:numPr>
          <w:ilvl w:val="0"/>
          <w:numId w:val="39"/>
        </w:numPr>
        <w:rPr>
          <w:lang w:eastAsia="en-GB"/>
        </w:rPr>
      </w:pPr>
      <w:r w:rsidRPr="00861D17">
        <w:rPr>
          <w:lang w:eastAsia="en-GB"/>
        </w:rPr>
        <w:t>Outright bets on leagues, groups, players and competitions concerning the finishing position</w:t>
      </w:r>
      <w:r>
        <w:rPr>
          <w:lang w:eastAsia="en-GB"/>
        </w:rPr>
        <w:t xml:space="preserve">, stage of elimination or </w:t>
      </w:r>
      <w:r w:rsidRPr="00861D17">
        <w:rPr>
          <w:lang w:eastAsia="en-GB"/>
        </w:rPr>
        <w:t>ranking of teams and players will be determined at the end of the scheduled programme of matches</w:t>
      </w:r>
      <w:r>
        <w:rPr>
          <w:rStyle w:val="FootnoteReference"/>
          <w:lang w:eastAsia="en-GB"/>
        </w:rPr>
        <w:footnoteReference w:id="1"/>
      </w:r>
    </w:p>
    <w:p w:rsidR="00A10B4A" w:rsidRDefault="00A10B4A" w:rsidP="00A10B4A">
      <w:pPr>
        <w:pStyle w:val="ListParagraph"/>
        <w:numPr>
          <w:ilvl w:val="0"/>
          <w:numId w:val="39"/>
        </w:numPr>
        <w:rPr>
          <w:lang w:eastAsia="en-GB"/>
        </w:rPr>
      </w:pPr>
      <w:r w:rsidRPr="007C3553">
        <w:rPr>
          <w:lang w:eastAsia="en-GB"/>
        </w:rPr>
        <w:t>For South American leagues, where a play</w:t>
      </w:r>
      <w:r>
        <w:rPr>
          <w:lang w:eastAsia="en-GB"/>
        </w:rPr>
        <w:t>-</w:t>
      </w:r>
      <w:r w:rsidRPr="007C3553">
        <w:rPr>
          <w:lang w:eastAsia="en-GB"/>
        </w:rPr>
        <w:t>off is played to determine the league winner when teams are tied</w:t>
      </w:r>
      <w:r>
        <w:rPr>
          <w:lang w:eastAsia="en-GB"/>
        </w:rPr>
        <w:t xml:space="preserve"> f</w:t>
      </w:r>
      <w:r w:rsidRPr="007C3553">
        <w:rPr>
          <w:lang w:eastAsia="en-GB"/>
        </w:rPr>
        <w:t xml:space="preserve">irst on points, </w:t>
      </w:r>
      <w:r>
        <w:rPr>
          <w:lang w:eastAsia="en-GB"/>
        </w:rPr>
        <w:t xml:space="preserve">the </w:t>
      </w:r>
      <w:r w:rsidRPr="007C3553">
        <w:rPr>
          <w:lang w:eastAsia="en-GB"/>
        </w:rPr>
        <w:t xml:space="preserve">winner </w:t>
      </w:r>
      <w:r>
        <w:rPr>
          <w:lang w:eastAsia="en-GB"/>
        </w:rPr>
        <w:t xml:space="preserve">is deemed </w:t>
      </w:r>
      <w:r w:rsidRPr="007C3553">
        <w:rPr>
          <w:lang w:eastAsia="en-GB"/>
        </w:rPr>
        <w:t>to be the winner of the playoff</w:t>
      </w:r>
      <w:r>
        <w:rPr>
          <w:lang w:eastAsia="en-GB"/>
        </w:rPr>
        <w:t xml:space="preserve"> </w:t>
      </w:r>
    </w:p>
    <w:p w:rsidR="00AC3ED0" w:rsidRPr="007C3553" w:rsidRDefault="00A10B4A" w:rsidP="00A10B4A">
      <w:pPr>
        <w:pStyle w:val="ListParagraph"/>
        <w:numPr>
          <w:ilvl w:val="0"/>
          <w:numId w:val="39"/>
        </w:numPr>
        <w:rPr>
          <w:lang w:eastAsia="en-GB"/>
        </w:rPr>
      </w:pPr>
      <w:r>
        <w:rPr>
          <w:lang w:eastAsia="en-GB"/>
        </w:rPr>
        <w:t>T</w:t>
      </w:r>
      <w:r w:rsidRPr="00861D17">
        <w:rPr>
          <w:lang w:eastAsia="en-GB"/>
        </w:rPr>
        <w:t>here will be no allowance for playoffs or subsequent enquirie</w:t>
      </w:r>
      <w:r>
        <w:rPr>
          <w:lang w:eastAsia="en-GB"/>
        </w:rPr>
        <w:t>s by the respective competition</w:t>
      </w:r>
    </w:p>
    <w:p w:rsidR="00A83A75" w:rsidRDefault="00AE1346" w:rsidP="00484E7C">
      <w:pPr>
        <w:pStyle w:val="Heading3"/>
        <w:rPr>
          <w:rStyle w:val="Heading3Char"/>
          <w:b/>
          <w:bCs/>
        </w:rPr>
      </w:pPr>
      <w:r>
        <w:rPr>
          <w:rStyle w:val="Heading3Char"/>
          <w:b/>
          <w:bCs/>
        </w:rPr>
        <w:t>Ma</w:t>
      </w:r>
      <w:r w:rsidR="00937438">
        <w:rPr>
          <w:rStyle w:val="Heading3Char"/>
          <w:b/>
          <w:bCs/>
        </w:rPr>
        <w:t>in</w:t>
      </w:r>
      <w:r w:rsidR="00A83A75">
        <w:rPr>
          <w:rStyle w:val="Heading3Char"/>
          <w:b/>
          <w:bCs/>
        </w:rPr>
        <w:t xml:space="preserve"> Markets</w:t>
      </w:r>
    </w:p>
    <w:p w:rsidR="00E24A35" w:rsidRPr="009540A3" w:rsidRDefault="007158F3" w:rsidP="00484E7C">
      <w:pPr>
        <w:pStyle w:val="Heading4"/>
        <w:rPr>
          <w:b w:val="0"/>
        </w:rPr>
      </w:pPr>
      <w:r w:rsidRPr="00D23D75">
        <w:t>1X2</w:t>
      </w:r>
      <w:r w:rsidR="009540A3" w:rsidRPr="00723416">
        <w:rPr>
          <w:rStyle w:val="Heading4Char"/>
        </w:rPr>
        <w:t xml:space="preserve"> </w:t>
      </w:r>
      <w:r w:rsidR="009540A3" w:rsidRPr="00D23D75">
        <w:rPr>
          <w:rStyle w:val="SubtleEmphasis"/>
        </w:rPr>
        <w:t>(3</w:t>
      </w:r>
      <w:r w:rsidRPr="00D23D75">
        <w:rPr>
          <w:rStyle w:val="SubtleEmphasis"/>
        </w:rPr>
        <w:t>-</w:t>
      </w:r>
      <w:r w:rsidR="009540A3" w:rsidRPr="00D23D75">
        <w:rPr>
          <w:rStyle w:val="SubtleEmphasis"/>
        </w:rPr>
        <w:t>way)</w:t>
      </w:r>
    </w:p>
    <w:p w:rsidR="00AE1346" w:rsidRPr="007C3553" w:rsidRDefault="00AE1346" w:rsidP="00484E7C">
      <w:pPr>
        <w:rPr>
          <w:lang w:eastAsia="en-GB"/>
        </w:rPr>
      </w:pPr>
      <w:r w:rsidRPr="007C3553">
        <w:rPr>
          <w:lang w:eastAsia="en-GB"/>
        </w:rPr>
        <w:t>Predi</w:t>
      </w:r>
      <w:r>
        <w:rPr>
          <w:lang w:eastAsia="en-GB"/>
        </w:rPr>
        <w:t>ct the result of the match.</w:t>
      </w:r>
    </w:p>
    <w:p w:rsidR="00E24A35" w:rsidRPr="009540A3" w:rsidRDefault="00E24A35" w:rsidP="00484E7C">
      <w:pPr>
        <w:pStyle w:val="Heading4"/>
        <w:rPr>
          <w:rStyle w:val="Heading3Char"/>
          <w:b/>
        </w:rPr>
      </w:pPr>
      <w:r w:rsidRPr="00D23D75">
        <w:t>Double Chance</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6E526B" w:rsidRDefault="00E24A35" w:rsidP="006E526B">
      <w:r w:rsidRPr="007C3553">
        <w:rPr>
          <w:lang w:eastAsia="en-GB"/>
        </w:rPr>
        <w:t xml:space="preserve">Bet on two of the three </w:t>
      </w:r>
      <w:r w:rsidR="006E6B5A">
        <w:rPr>
          <w:lang w:eastAsia="en-GB"/>
        </w:rPr>
        <w:t>possible outcomes in the match</w:t>
      </w:r>
      <w:r w:rsidR="00344FC3">
        <w:rPr>
          <w:lang w:eastAsia="en-GB"/>
        </w:rPr>
        <w:t xml:space="preserve">: </w:t>
      </w:r>
      <w:r w:rsidR="00AE1346">
        <w:rPr>
          <w:lang w:eastAsia="en-GB"/>
        </w:rPr>
        <w:br/>
      </w:r>
      <w:r w:rsidR="006E526B">
        <w:t>1X</w:t>
      </w:r>
      <w:r w:rsidR="006E526B">
        <w:tab/>
      </w:r>
      <w:r w:rsidR="006E526B">
        <w:tab/>
        <w:t xml:space="preserve">If the match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match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match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7158F3" w:rsidRDefault="00E24A35" w:rsidP="006E526B">
      <w:pPr>
        <w:rPr>
          <w:rStyle w:val="Heading3Char"/>
          <w:b w:val="0"/>
        </w:rPr>
      </w:pPr>
      <w:r w:rsidRPr="00B53544">
        <w:rPr>
          <w:rStyle w:val="Heading4Char"/>
        </w:rPr>
        <w:t>Draw No Bet</w:t>
      </w:r>
      <w:r w:rsidR="009540A3" w:rsidRPr="00723416">
        <w:rPr>
          <w:rStyle w:val="Heading4Char"/>
        </w:rPr>
        <w:t xml:space="preserve"> </w:t>
      </w:r>
      <w:r w:rsidR="009540A3" w:rsidRPr="00D23D75">
        <w:rPr>
          <w:rStyle w:val="SubtleEmphasis"/>
        </w:rPr>
        <w:t>(2</w:t>
      </w:r>
      <w:r w:rsidR="007158F3" w:rsidRPr="00D23D75">
        <w:rPr>
          <w:rStyle w:val="SubtleEmphasis"/>
        </w:rPr>
        <w:t>-</w:t>
      </w:r>
      <w:r w:rsidR="009540A3" w:rsidRPr="00D23D75">
        <w:rPr>
          <w:rStyle w:val="SubtleEmphasis"/>
        </w:rPr>
        <w:t>way)</w:t>
      </w:r>
    </w:p>
    <w:p w:rsidR="00030C6B" w:rsidRPr="007C3553" w:rsidRDefault="00030C6B" w:rsidP="00B53544">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B6267B" w:rsidRPr="008D0646" w:rsidRDefault="00B6267B" w:rsidP="00484E7C">
      <w:pPr>
        <w:pStyle w:val="Heading4"/>
        <w:rPr>
          <w:rStyle w:val="SubtleEmphasis"/>
          <w:i w:val="0"/>
        </w:rPr>
      </w:pPr>
      <w:r w:rsidRPr="00D23D75">
        <w:t>European Handicap (</w:t>
      </w:r>
      <w:r w:rsidR="00081035" w:rsidRPr="00D23D75">
        <w:t>1 goal</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 xml:space="preserve">Predict the result </w:t>
      </w:r>
      <w:r w:rsidR="00DD6B2D">
        <w:rPr>
          <w:lang w:eastAsia="en-GB"/>
        </w:rPr>
        <w:t xml:space="preserve">of the match </w:t>
      </w:r>
      <w:r w:rsidRPr="007C3553">
        <w:rPr>
          <w:lang w:eastAsia="en-GB"/>
        </w:rPr>
        <w:t>after the handicap spread has been applied</w:t>
      </w:r>
      <w:r>
        <w:rPr>
          <w:lang w:eastAsia="en-GB"/>
        </w:rPr>
        <w:t>.</w:t>
      </w:r>
    </w:p>
    <w:p w:rsidR="00B6267B" w:rsidRDefault="00B6267B" w:rsidP="00484E7C">
      <w:pPr>
        <w:rPr>
          <w:lang w:eastAsia="en-GB"/>
        </w:rPr>
      </w:pPr>
      <w:proofErr w:type="gramStart"/>
      <w:r>
        <w:rPr>
          <w:lang w:eastAsia="en-GB"/>
        </w:rPr>
        <w:t>e.g</w:t>
      </w:r>
      <w:proofErr w:type="gramEnd"/>
      <w:r>
        <w:rPr>
          <w:lang w:eastAsia="en-GB"/>
        </w:rPr>
        <w:t xml:space="preserve">. </w:t>
      </w:r>
      <w:r w:rsidRPr="00B6267B">
        <w:rPr>
          <w:bCs/>
          <w:lang w:eastAsia="en-GB"/>
        </w:rPr>
        <w:t>Bayern Munich (-1)</w:t>
      </w:r>
      <w:r>
        <w:rPr>
          <w:iCs/>
          <w:lang w:eastAsia="en-GB"/>
        </w:rPr>
        <w:t xml:space="preserve">, </w:t>
      </w:r>
      <w:r w:rsidRPr="00B6267B">
        <w:rPr>
          <w:bCs/>
          <w:lang w:eastAsia="en-GB"/>
        </w:rPr>
        <w:t>Draw (</w:t>
      </w:r>
      <w:r>
        <w:rPr>
          <w:bCs/>
          <w:lang w:eastAsia="en-GB"/>
        </w:rPr>
        <w:t>Bayern Munich</w:t>
      </w:r>
      <w:r w:rsidR="00A167B2">
        <w:rPr>
          <w:bCs/>
          <w:lang w:eastAsia="en-GB"/>
        </w:rPr>
        <w:t xml:space="preserve"> -1)</w:t>
      </w:r>
      <w:r>
        <w:rPr>
          <w:lang w:eastAsia="en-GB"/>
        </w:rPr>
        <w:t xml:space="preserve">, </w:t>
      </w:r>
      <w:r w:rsidRPr="00B6267B">
        <w:rPr>
          <w:bCs/>
          <w:lang w:eastAsia="en-GB"/>
        </w:rPr>
        <w:t>Borussia Dortmund +1</w:t>
      </w:r>
      <w:r w:rsidR="008D0646">
        <w:rPr>
          <w:lang w:eastAsia="en-GB"/>
        </w:rPr>
        <w:t xml:space="preserve">, </w:t>
      </w:r>
      <w:r w:rsidR="008D0646">
        <w:rPr>
          <w:bCs/>
          <w:lang w:eastAsia="en-GB"/>
        </w:rPr>
        <w:t>settled as follows</w:t>
      </w:r>
      <w:r w:rsidR="007E2E82">
        <w:rPr>
          <w:bCs/>
          <w:lang w:eastAsia="en-GB"/>
        </w:rPr>
        <w:t xml:space="preserve">: </w:t>
      </w:r>
      <w:r w:rsidRPr="007C3553">
        <w:rPr>
          <w:lang w:eastAsia="en-GB"/>
        </w:rPr>
        <w:br/>
      </w:r>
      <w:r w:rsidR="00081035">
        <w:rPr>
          <w:lang w:eastAsia="en-GB"/>
        </w:rPr>
        <w:t>1</w:t>
      </w:r>
      <w:r w:rsidR="00081035">
        <w:rPr>
          <w:lang w:eastAsia="en-GB"/>
        </w:rPr>
        <w:tab/>
        <w:t>Bayern Munich must win by 2 goals or more</w:t>
      </w:r>
    </w:p>
    <w:p w:rsidR="00081035" w:rsidRDefault="00081035" w:rsidP="00484E7C">
      <w:pPr>
        <w:rPr>
          <w:lang w:eastAsia="en-GB"/>
        </w:rPr>
      </w:pPr>
      <w:r>
        <w:rPr>
          <w:lang w:eastAsia="en-GB"/>
        </w:rPr>
        <w:t>X</w:t>
      </w:r>
      <w:r>
        <w:rPr>
          <w:lang w:eastAsia="en-GB"/>
        </w:rPr>
        <w:tab/>
        <w:t>Bayern Munich must win by exactly one goal</w:t>
      </w:r>
    </w:p>
    <w:p w:rsidR="00081035" w:rsidRPr="007C3553" w:rsidRDefault="00081035" w:rsidP="00484E7C">
      <w:pPr>
        <w:rPr>
          <w:lang w:eastAsia="en-GB"/>
        </w:rPr>
      </w:pPr>
      <w:r>
        <w:rPr>
          <w:lang w:eastAsia="en-GB"/>
        </w:rPr>
        <w:t>2</w:t>
      </w:r>
      <w:r>
        <w:rPr>
          <w:lang w:eastAsia="en-GB"/>
        </w:rPr>
        <w:tab/>
        <w:t>Borussia Dortmund must not lose</w:t>
      </w:r>
    </w:p>
    <w:p w:rsidR="00B6267B" w:rsidRDefault="00B6267B" w:rsidP="00484E7C">
      <w:pPr>
        <w:pStyle w:val="Heading4"/>
        <w:rPr>
          <w:rStyle w:val="SubtleEmphasis"/>
        </w:rPr>
      </w:pPr>
      <w:r w:rsidRPr="00D23D75">
        <w:t>European Handicap (2</w:t>
      </w:r>
      <w:r w:rsidR="00081035" w:rsidRPr="00D23D75">
        <w:t xml:space="preserve"> goals</w:t>
      </w:r>
      <w:r w:rsidRPr="00D23D75">
        <w:t>)</w:t>
      </w:r>
      <w:r w:rsidR="009540A3" w:rsidRPr="00723416">
        <w:rPr>
          <w:rStyle w:val="Heading4Char"/>
        </w:rPr>
        <w:t xml:space="preserve"> </w:t>
      </w:r>
      <w:r w:rsidR="009540A3" w:rsidRPr="00D23D75">
        <w:rPr>
          <w:rStyle w:val="SubtleEmphasis"/>
        </w:rPr>
        <w:t>(3</w:t>
      </w:r>
      <w:r w:rsidR="007158F3" w:rsidRPr="00D23D75">
        <w:rPr>
          <w:rStyle w:val="SubtleEmphasis"/>
        </w:rPr>
        <w:t>-</w:t>
      </w:r>
      <w:r w:rsidR="009540A3" w:rsidRPr="00D23D75">
        <w:rPr>
          <w:rStyle w:val="SubtleEmphasis"/>
        </w:rPr>
        <w:t>way)</w:t>
      </w:r>
    </w:p>
    <w:p w:rsidR="008D0646" w:rsidRPr="008D0646" w:rsidRDefault="008D0646" w:rsidP="008D0646">
      <w:r w:rsidRPr="007C3553">
        <w:rPr>
          <w:lang w:eastAsia="en-GB"/>
        </w:rPr>
        <w:t>Predict the result</w:t>
      </w:r>
      <w:r w:rsidR="00DD6B2D">
        <w:rPr>
          <w:lang w:eastAsia="en-GB"/>
        </w:rPr>
        <w:t xml:space="preserve"> of the match</w:t>
      </w:r>
      <w:r w:rsidRPr="007C3553">
        <w:rPr>
          <w:lang w:eastAsia="en-GB"/>
        </w:rPr>
        <w:t xml:space="preserve"> after the handicap spread has been applied</w:t>
      </w:r>
      <w:r>
        <w:rPr>
          <w:lang w:eastAsia="en-GB"/>
        </w:rPr>
        <w:t>.</w:t>
      </w:r>
    </w:p>
    <w:p w:rsidR="00081035" w:rsidRDefault="00FB1810" w:rsidP="00484E7C">
      <w:pPr>
        <w:rPr>
          <w:bCs/>
          <w:lang w:eastAsia="en-GB"/>
        </w:rPr>
      </w:pPr>
      <w:proofErr w:type="gramStart"/>
      <w:r>
        <w:rPr>
          <w:lang w:eastAsia="en-GB"/>
        </w:rPr>
        <w:t>e.g</w:t>
      </w:r>
      <w:proofErr w:type="gramEnd"/>
      <w:r>
        <w:rPr>
          <w:lang w:eastAsia="en-GB"/>
        </w:rPr>
        <w:t xml:space="preserve">. </w:t>
      </w:r>
      <w:r w:rsidRPr="00B6267B">
        <w:rPr>
          <w:bCs/>
          <w:lang w:eastAsia="en-GB"/>
        </w:rPr>
        <w:t>Bayern Munich (-</w:t>
      </w:r>
      <w:r>
        <w:rPr>
          <w:bCs/>
          <w:lang w:eastAsia="en-GB"/>
        </w:rPr>
        <w:t>2</w:t>
      </w:r>
      <w:r w:rsidRPr="00B6267B">
        <w:rPr>
          <w:bCs/>
          <w:lang w:eastAsia="en-GB"/>
        </w:rPr>
        <w:t>)</w:t>
      </w:r>
      <w:r>
        <w:rPr>
          <w:iCs/>
          <w:lang w:eastAsia="en-GB"/>
        </w:rPr>
        <w:t xml:space="preserve">, </w:t>
      </w:r>
      <w:r w:rsidRPr="00B6267B">
        <w:rPr>
          <w:bCs/>
          <w:lang w:eastAsia="en-GB"/>
        </w:rPr>
        <w:t>Draw (</w:t>
      </w:r>
      <w:r>
        <w:rPr>
          <w:bCs/>
          <w:lang w:eastAsia="en-GB"/>
        </w:rPr>
        <w:t>Bayern Munich</w:t>
      </w:r>
      <w:r w:rsidRPr="00B6267B">
        <w:rPr>
          <w:bCs/>
          <w:lang w:eastAsia="en-GB"/>
        </w:rPr>
        <w:t xml:space="preserve"> -</w:t>
      </w:r>
      <w:r>
        <w:rPr>
          <w:bCs/>
          <w:lang w:eastAsia="en-GB"/>
        </w:rPr>
        <w:t>2</w:t>
      </w:r>
      <w:r w:rsidR="00A167B2">
        <w:rPr>
          <w:bCs/>
          <w:lang w:eastAsia="en-GB"/>
        </w:rPr>
        <w:t>)</w:t>
      </w:r>
      <w:r>
        <w:rPr>
          <w:lang w:eastAsia="en-GB"/>
        </w:rPr>
        <w:t xml:space="preserve">, </w:t>
      </w:r>
      <w:r w:rsidRPr="00B6267B">
        <w:rPr>
          <w:bCs/>
          <w:lang w:eastAsia="en-GB"/>
        </w:rPr>
        <w:t>Borussia Dortmund +</w:t>
      </w:r>
      <w:r>
        <w:rPr>
          <w:bCs/>
          <w:lang w:eastAsia="en-GB"/>
        </w:rPr>
        <w:t>2</w:t>
      </w:r>
      <w:r w:rsidR="008D0646">
        <w:rPr>
          <w:bCs/>
          <w:lang w:eastAsia="en-GB"/>
        </w:rPr>
        <w:t>, settled as follows:</w:t>
      </w:r>
    </w:p>
    <w:p w:rsidR="00081035" w:rsidRDefault="00081035" w:rsidP="00484E7C">
      <w:pPr>
        <w:rPr>
          <w:lang w:eastAsia="en-GB"/>
        </w:rPr>
      </w:pPr>
      <w:r>
        <w:rPr>
          <w:lang w:eastAsia="en-GB"/>
        </w:rPr>
        <w:t>1</w:t>
      </w:r>
      <w:r>
        <w:rPr>
          <w:lang w:eastAsia="en-GB"/>
        </w:rPr>
        <w:tab/>
        <w:t>Bayern Munich must win by 3 goals or more</w:t>
      </w:r>
    </w:p>
    <w:p w:rsidR="00081035" w:rsidRDefault="00081035" w:rsidP="00484E7C">
      <w:pPr>
        <w:rPr>
          <w:lang w:eastAsia="en-GB"/>
        </w:rPr>
      </w:pPr>
      <w:r>
        <w:rPr>
          <w:lang w:eastAsia="en-GB"/>
        </w:rPr>
        <w:t>X</w:t>
      </w:r>
      <w:r>
        <w:rPr>
          <w:lang w:eastAsia="en-GB"/>
        </w:rPr>
        <w:tab/>
        <w:t>Bayern Munich must win by exactly two goals</w:t>
      </w:r>
    </w:p>
    <w:p w:rsidR="00081035" w:rsidRDefault="00081035" w:rsidP="00484E7C">
      <w:pPr>
        <w:rPr>
          <w:lang w:eastAsia="en-GB"/>
        </w:rPr>
      </w:pPr>
      <w:r>
        <w:rPr>
          <w:lang w:eastAsia="en-GB"/>
        </w:rPr>
        <w:t>2</w:t>
      </w:r>
      <w:r>
        <w:rPr>
          <w:lang w:eastAsia="en-GB"/>
        </w:rPr>
        <w:tab/>
        <w:t>Borussia Dortmund must not lose by more than one goal</w:t>
      </w:r>
    </w:p>
    <w:p w:rsidR="00081035" w:rsidRPr="008854FE" w:rsidRDefault="00081035" w:rsidP="00484E7C">
      <w:pPr>
        <w:pStyle w:val="Heading4"/>
        <w:rPr>
          <w:rStyle w:val="Heading3Char"/>
          <w:b/>
        </w:rPr>
      </w:pPr>
      <w:r w:rsidRPr="00D23D75">
        <w:t>Asian Handicap</w:t>
      </w:r>
      <w:r w:rsidR="009540A3" w:rsidRPr="00D23D75">
        <w:rPr>
          <w:rStyle w:val="SubtleEmphasis"/>
        </w:rPr>
        <w:t xml:space="preserve"> (2</w:t>
      </w:r>
      <w:r w:rsidR="007158F3" w:rsidRPr="00D23D75">
        <w:rPr>
          <w:rStyle w:val="SubtleEmphasis"/>
        </w:rPr>
        <w:t>-</w:t>
      </w:r>
      <w:r w:rsidR="009540A3" w:rsidRPr="00D23D75">
        <w:rPr>
          <w:rStyle w:val="SubtleEmphasis"/>
        </w:rPr>
        <w:t>way)</w:t>
      </w:r>
    </w:p>
    <w:p w:rsidR="00837C36" w:rsidRDefault="00837C36" w:rsidP="00484E7C">
      <w:pPr>
        <w:rPr>
          <w:lang w:eastAsia="en-GB"/>
        </w:rPr>
      </w:pPr>
      <w:r>
        <w:rPr>
          <w:lang w:eastAsia="en-GB"/>
        </w:rPr>
        <w:t>Bet</w:t>
      </w:r>
      <w:r w:rsidR="00752102">
        <w:rPr>
          <w:lang w:eastAsia="en-GB"/>
        </w:rPr>
        <w:t>s are settled accor</w:t>
      </w:r>
      <w:r w:rsidR="00ED3599">
        <w:rPr>
          <w:lang w:eastAsia="en-GB"/>
        </w:rPr>
        <w:t>ding to the full-time result using the</w:t>
      </w:r>
      <w:r w:rsidR="00752102">
        <w:rPr>
          <w:lang w:eastAsia="en-GB"/>
        </w:rPr>
        <w:t xml:space="preserve"> follow</w:t>
      </w:r>
      <w:r w:rsidR="00ED3599">
        <w:rPr>
          <w:lang w:eastAsia="en-GB"/>
        </w:rPr>
        <w:t>ing logic</w:t>
      </w:r>
      <w:r w:rsidR="00752102">
        <w:rPr>
          <w:lang w:eastAsia="en-GB"/>
        </w:rPr>
        <w:t>:</w:t>
      </w:r>
    </w:p>
    <w:p w:rsidR="00837C36" w:rsidRPr="00837C36" w:rsidRDefault="00601E7C" w:rsidP="00484E7C">
      <w:pPr>
        <w:pStyle w:val="ListParagraph"/>
        <w:numPr>
          <w:ilvl w:val="0"/>
          <w:numId w:val="35"/>
        </w:numPr>
        <w:rPr>
          <w:lang w:eastAsia="en-GB"/>
        </w:rPr>
      </w:pPr>
      <w:r>
        <w:rPr>
          <w:i/>
        </w:rPr>
        <w:t>Handicap Line 0</w:t>
      </w:r>
      <w:r w:rsidR="00837C36" w:rsidRPr="00837C36">
        <w:rPr>
          <w:lang w:eastAsia="en-GB"/>
        </w:rPr>
        <w:br/>
      </w:r>
      <w:proofErr w:type="gramStart"/>
      <w:r w:rsidR="00837C36" w:rsidRPr="00837C36">
        <w:rPr>
          <w:lang w:eastAsia="en-GB"/>
        </w:rPr>
        <w:t>If</w:t>
      </w:r>
      <w:proofErr w:type="gramEnd"/>
      <w:r w:rsidR="00837C36" w:rsidRPr="00837C36">
        <w:rPr>
          <w:lang w:eastAsia="en-GB"/>
        </w:rPr>
        <w:t xml:space="preserve"> eithe</w:t>
      </w:r>
      <w:r w:rsidR="00837C36">
        <w:rPr>
          <w:lang w:eastAsia="en-GB"/>
        </w:rPr>
        <w:t>r team wins by any margin they a</w:t>
      </w:r>
      <w:r w:rsidR="00837C36" w:rsidRPr="00837C36">
        <w:rPr>
          <w:lang w:eastAsia="en-GB"/>
        </w:rPr>
        <w:t>re to be settled as the winning selection. In the ev</w:t>
      </w:r>
      <w:r w:rsidR="00FF3B2B">
        <w:rPr>
          <w:lang w:eastAsia="en-GB"/>
        </w:rPr>
        <w:t>ent of a draw all bets are settled as a push</w:t>
      </w:r>
      <w:r w:rsidR="00837C36">
        <w:rPr>
          <w:lang w:eastAsia="en-GB"/>
        </w:rPr>
        <w:t>.</w:t>
      </w:r>
    </w:p>
    <w:p w:rsidR="00837C36" w:rsidRDefault="00837C36" w:rsidP="00484E7C">
      <w:pPr>
        <w:pStyle w:val="ListParagraph"/>
        <w:numPr>
          <w:ilvl w:val="0"/>
          <w:numId w:val="35"/>
        </w:numPr>
        <w:rPr>
          <w:lang w:eastAsia="en-GB"/>
        </w:rPr>
      </w:pPr>
      <w:r w:rsidRPr="00837C36">
        <w:rPr>
          <w:bCs/>
          <w:i/>
          <w:lang w:eastAsia="en-GB"/>
        </w:rPr>
        <w:t>Handicap Line 0.</w:t>
      </w:r>
      <w:r w:rsidR="00601E7C">
        <w:rPr>
          <w:bCs/>
          <w:i/>
          <w:lang w:eastAsia="en-GB"/>
        </w:rPr>
        <w:t>25</w:t>
      </w:r>
      <w:r>
        <w:rPr>
          <w:lang w:eastAsia="en-GB"/>
        </w:rPr>
        <w:br/>
        <w:t xml:space="preserve">If the team that is </w:t>
      </w:r>
      <w:r w:rsidRPr="00837C36">
        <w:rPr>
          <w:i/>
          <w:lang w:eastAsia="en-GB"/>
        </w:rPr>
        <w:t>givin</w:t>
      </w:r>
      <w:r w:rsidRPr="00601E7C">
        <w:rPr>
          <w:i/>
          <w:lang w:eastAsia="en-GB"/>
        </w:rPr>
        <w:t>g</w:t>
      </w:r>
      <w:r>
        <w:rPr>
          <w:lang w:eastAsia="en-GB"/>
        </w:rPr>
        <w:t xml:space="preserve"> a 0.</w:t>
      </w:r>
      <w:r w:rsidR="00601E7C">
        <w:rPr>
          <w:lang w:eastAsia="en-GB"/>
        </w:rPr>
        <w:t>2</w:t>
      </w:r>
      <w:r>
        <w:rPr>
          <w:lang w:eastAsia="en-GB"/>
        </w:rPr>
        <w:t>5 ball start:</w:t>
      </w:r>
    </w:p>
    <w:p w:rsidR="00601E7C" w:rsidRDefault="00837C36" w:rsidP="00484E7C">
      <w:pPr>
        <w:pStyle w:val="ListParagraph"/>
        <w:numPr>
          <w:ilvl w:val="1"/>
          <w:numId w:val="35"/>
        </w:numPr>
        <w:rPr>
          <w:lang w:eastAsia="en-GB"/>
        </w:rPr>
      </w:pPr>
      <w:r>
        <w:rPr>
          <w:lang w:eastAsia="en-GB"/>
        </w:rPr>
        <w:t>Wins</w:t>
      </w:r>
      <w:r w:rsidR="00601E7C">
        <w:rPr>
          <w:lang w:eastAsia="en-GB"/>
        </w:rPr>
        <w:tab/>
      </w:r>
      <w:r w:rsidR="00601E7C">
        <w:rPr>
          <w:lang w:eastAsia="en-GB"/>
        </w:rPr>
        <w:tab/>
      </w:r>
      <w:r w:rsidR="00601E7C">
        <w:rPr>
          <w:lang w:eastAsia="en-GB"/>
        </w:rPr>
        <w:tab/>
      </w:r>
      <w:r w:rsidRPr="00837C36">
        <w:rPr>
          <w:lang w:eastAsia="en-GB"/>
        </w:rPr>
        <w:t xml:space="preserve">All bets </w:t>
      </w:r>
      <w:r>
        <w:rPr>
          <w:lang w:eastAsia="en-GB"/>
        </w:rPr>
        <w:t>on this selection are winners</w:t>
      </w:r>
    </w:p>
    <w:p w:rsidR="00D962ED" w:rsidRDefault="00837C36" w:rsidP="00484E7C">
      <w:pPr>
        <w:pStyle w:val="ListParagraph"/>
        <w:numPr>
          <w:ilvl w:val="1"/>
          <w:numId w:val="35"/>
        </w:numPr>
        <w:tabs>
          <w:tab w:val="left" w:pos="2127"/>
        </w:tabs>
        <w:rPr>
          <w:lang w:eastAsia="en-GB"/>
        </w:rPr>
      </w:pPr>
      <w:r w:rsidRPr="00837C36">
        <w:rPr>
          <w:lang w:eastAsia="en-GB"/>
        </w:rPr>
        <w:t>Draw</w:t>
      </w:r>
      <w:r>
        <w:rPr>
          <w:lang w:eastAsia="en-GB"/>
        </w:rPr>
        <w:t>s</w:t>
      </w:r>
      <w:r w:rsidR="00601E7C">
        <w:rPr>
          <w:lang w:eastAsia="en-GB"/>
        </w:rPr>
        <w:tab/>
      </w:r>
      <w:r w:rsidR="00601E7C">
        <w:rPr>
          <w:lang w:eastAsia="en-GB"/>
        </w:rPr>
        <w:tab/>
      </w:r>
      <w:r w:rsidR="00601E7C">
        <w:rPr>
          <w:lang w:eastAsia="en-GB"/>
        </w:rPr>
        <w:tab/>
      </w:r>
      <w:r w:rsidR="00601E7C">
        <w:rPr>
          <w:lang w:eastAsia="en-GB"/>
        </w:rPr>
        <w:tab/>
      </w:r>
      <w:r w:rsidRPr="00837C36">
        <w:rPr>
          <w:lang w:eastAsia="en-GB"/>
        </w:rPr>
        <w:t xml:space="preserve">Half the stake </w:t>
      </w:r>
      <w:r w:rsidR="00601E7C">
        <w:rPr>
          <w:lang w:eastAsia="en-GB"/>
        </w:rPr>
        <w:t xml:space="preserve">is </w:t>
      </w:r>
      <w:r w:rsidR="00D962ED">
        <w:rPr>
          <w:lang w:eastAsia="en-GB"/>
        </w:rPr>
        <w:t>settled as a push</w:t>
      </w:r>
      <w:r w:rsidR="00601E7C">
        <w:rPr>
          <w:lang w:eastAsia="en-GB"/>
        </w:rPr>
        <w:t>, t</w:t>
      </w:r>
      <w:r w:rsidR="00752102">
        <w:rPr>
          <w:lang w:eastAsia="en-GB"/>
        </w:rPr>
        <w:t xml:space="preserve">he other half is </w:t>
      </w:r>
      <w:r w:rsidR="0052146F">
        <w:rPr>
          <w:lang w:eastAsia="en-GB"/>
        </w:rPr>
        <w:t>settled</w:t>
      </w:r>
      <w:r w:rsidR="00601E7C">
        <w:rPr>
          <w:lang w:eastAsia="en-GB"/>
        </w:rPr>
        <w:t xml:space="preserve"> as </w:t>
      </w:r>
    </w:p>
    <w:p w:rsidR="00837C36"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sidR="00601E7C">
        <w:rPr>
          <w:lang w:eastAsia="en-GB"/>
        </w:rPr>
        <w:t>a</w:t>
      </w:r>
      <w:proofErr w:type="gramEnd"/>
      <w:r w:rsidR="00601E7C">
        <w:rPr>
          <w:lang w:eastAsia="en-GB"/>
        </w:rPr>
        <w:t xml:space="preserve"> loser</w:t>
      </w:r>
    </w:p>
    <w:p w:rsidR="00601E7C" w:rsidRDefault="00837C36" w:rsidP="00484E7C">
      <w:pPr>
        <w:pStyle w:val="ListParagraph"/>
        <w:numPr>
          <w:ilvl w:val="1"/>
          <w:numId w:val="35"/>
        </w:numPr>
        <w:rPr>
          <w:lang w:eastAsia="en-GB"/>
        </w:rPr>
      </w:pPr>
      <w:r w:rsidRPr="00837C36">
        <w:rPr>
          <w:lang w:eastAsia="en-GB"/>
        </w:rPr>
        <w:t>Lose</w:t>
      </w:r>
      <w:r>
        <w:rPr>
          <w:lang w:eastAsia="en-GB"/>
        </w:rPr>
        <w:t>s</w:t>
      </w:r>
      <w:r w:rsidR="00601E7C">
        <w:rPr>
          <w:lang w:eastAsia="en-GB"/>
        </w:rPr>
        <w:tab/>
      </w:r>
      <w:r w:rsidR="00601E7C">
        <w:rPr>
          <w:lang w:eastAsia="en-GB"/>
        </w:rPr>
        <w:tab/>
      </w:r>
      <w:r w:rsidR="00601E7C">
        <w:rPr>
          <w:lang w:eastAsia="en-GB"/>
        </w:rPr>
        <w:tab/>
      </w:r>
      <w:r w:rsidRPr="00837C36">
        <w:rPr>
          <w:lang w:eastAsia="en-GB"/>
        </w:rPr>
        <w:t>All bets</w:t>
      </w:r>
      <w:r w:rsidR="00601E7C">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0.25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601E7C" w:rsidRDefault="00601E7C" w:rsidP="00484E7C">
      <w:pPr>
        <w:pStyle w:val="ListParagraph"/>
        <w:tabs>
          <w:tab w:val="left" w:pos="2127"/>
        </w:tabs>
        <w:ind w:left="1440"/>
        <w:rPr>
          <w:lang w:eastAsia="en-GB"/>
        </w:rPr>
      </w:pPr>
      <w:r>
        <w:rPr>
          <w:lang w:eastAsia="en-GB"/>
        </w:rPr>
        <w:lastRenderedPageBreak/>
        <w:tab/>
      </w:r>
      <w:r>
        <w:rPr>
          <w:lang w:eastAsia="en-GB"/>
        </w:rPr>
        <w:tab/>
      </w:r>
      <w:r>
        <w:rPr>
          <w:lang w:eastAsia="en-GB"/>
        </w:rPr>
        <w:tab/>
      </w:r>
      <w:r>
        <w:rPr>
          <w:lang w:eastAsia="en-GB"/>
        </w:rPr>
        <w:tab/>
      </w:r>
      <w:proofErr w:type="gramStart"/>
      <w:r>
        <w:rPr>
          <w:lang w:eastAsia="en-GB"/>
        </w:rPr>
        <w:t>t</w:t>
      </w:r>
      <w:r w:rsidRPr="00837C36">
        <w:rPr>
          <w:lang w:eastAsia="en-GB"/>
        </w:rPr>
        <w:t>he</w:t>
      </w:r>
      <w:proofErr w:type="gramEnd"/>
      <w:r w:rsidRPr="00837C36">
        <w:rPr>
          <w:lang w:eastAsia="en-GB"/>
        </w:rPr>
        <w:t xml:space="preserve"> other half </w:t>
      </w:r>
      <w:r w:rsidR="00D962ED">
        <w:rPr>
          <w:lang w:eastAsia="en-GB"/>
        </w:rPr>
        <w:t>is settled as a push</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0.5</w:t>
      </w:r>
      <w:r>
        <w:rPr>
          <w:lang w:eastAsia="en-GB"/>
        </w:rPr>
        <w:br/>
        <w:t xml:space="preserve">If the team that is </w:t>
      </w:r>
      <w:r w:rsidRPr="00837C36">
        <w:rPr>
          <w:i/>
          <w:lang w:eastAsia="en-GB"/>
        </w:rPr>
        <w:t>givin</w:t>
      </w:r>
      <w:r w:rsidRPr="00601E7C">
        <w:rPr>
          <w:i/>
          <w:lang w:eastAsia="en-GB"/>
        </w:rPr>
        <w:t>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losers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0.5 ball start:</w:t>
      </w:r>
    </w:p>
    <w:p w:rsidR="00601E7C" w:rsidRDefault="00601E7C" w:rsidP="00484E7C">
      <w:pPr>
        <w:pStyle w:val="ListParagraph"/>
        <w:numPr>
          <w:ilvl w:val="1"/>
          <w:numId w:val="35"/>
        </w:numPr>
        <w:rPr>
          <w:lang w:eastAsia="en-GB"/>
        </w:rPr>
      </w:pPr>
      <w:r>
        <w:rPr>
          <w:lang w:eastAsia="en-GB"/>
        </w:rPr>
        <w:t>Wins</w:t>
      </w:r>
      <w:r>
        <w:rPr>
          <w:lang w:eastAsia="en-GB"/>
        </w:rPr>
        <w:tab/>
      </w:r>
      <w:r>
        <w:rPr>
          <w:lang w:eastAsia="en-GB"/>
        </w:rPr>
        <w:tab/>
      </w:r>
      <w:r>
        <w:rPr>
          <w:lang w:eastAsia="en-GB"/>
        </w:rPr>
        <w:tab/>
      </w:r>
      <w:r w:rsidRPr="00837C36">
        <w:rPr>
          <w:lang w:eastAsia="en-GB"/>
        </w:rPr>
        <w:t xml:space="preserve">All bets </w:t>
      </w:r>
      <w:r>
        <w:rPr>
          <w:lang w:eastAsia="en-GB"/>
        </w:rPr>
        <w:t>on this selection are winners</w:t>
      </w:r>
    </w:p>
    <w:p w:rsidR="00601E7C" w:rsidRDefault="00601E7C" w:rsidP="00484E7C">
      <w:pPr>
        <w:pStyle w:val="ListParagraph"/>
        <w:numPr>
          <w:ilvl w:val="1"/>
          <w:numId w:val="35"/>
        </w:numPr>
        <w:tabs>
          <w:tab w:val="left" w:pos="2127"/>
        </w:tabs>
        <w:rPr>
          <w:lang w:eastAsia="en-GB"/>
        </w:rPr>
      </w:pPr>
      <w:r w:rsidRPr="00837C36">
        <w:rPr>
          <w:lang w:eastAsia="en-GB"/>
        </w:rPr>
        <w:t>Draw</w:t>
      </w:r>
      <w:r>
        <w:rPr>
          <w:lang w:eastAsia="en-GB"/>
        </w:rPr>
        <w:t>s</w:t>
      </w:r>
      <w:r>
        <w:rPr>
          <w:lang w:eastAsia="en-GB"/>
        </w:rPr>
        <w:tab/>
      </w:r>
      <w:r>
        <w:rPr>
          <w:lang w:eastAsia="en-GB"/>
        </w:rPr>
        <w:tab/>
      </w:r>
      <w:r>
        <w:rPr>
          <w:lang w:eastAsia="en-GB"/>
        </w:rPr>
        <w:tab/>
      </w:r>
      <w:r>
        <w:rPr>
          <w:lang w:eastAsia="en-GB"/>
        </w:rPr>
        <w:tab/>
        <w:t>All bets on this selection are winners</w:t>
      </w:r>
    </w:p>
    <w:p w:rsidR="00601E7C" w:rsidRDefault="00601E7C" w:rsidP="00484E7C">
      <w:pPr>
        <w:pStyle w:val="ListParagraph"/>
        <w:numPr>
          <w:ilvl w:val="1"/>
          <w:numId w:val="35"/>
        </w:numPr>
        <w:rPr>
          <w:lang w:eastAsia="en-GB"/>
        </w:rPr>
      </w:pPr>
      <w:r w:rsidRPr="00837C36">
        <w:rPr>
          <w:lang w:eastAsia="en-GB"/>
        </w:rPr>
        <w:t>Lose</w:t>
      </w:r>
      <w:r>
        <w:rPr>
          <w:lang w:eastAsia="en-GB"/>
        </w:rPr>
        <w:t>s</w:t>
      </w:r>
      <w:r>
        <w:rPr>
          <w:lang w:eastAsia="en-GB"/>
        </w:rPr>
        <w:tab/>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pStyle w:val="ListParagraph"/>
        <w:numPr>
          <w:ilvl w:val="0"/>
          <w:numId w:val="35"/>
        </w:numPr>
        <w:rPr>
          <w:lang w:eastAsia="en-GB"/>
        </w:rPr>
      </w:pPr>
      <w:r>
        <w:rPr>
          <w:bCs/>
          <w:i/>
          <w:lang w:eastAsia="en-GB"/>
        </w:rPr>
        <w:t>Handicap Line 0.75</w:t>
      </w:r>
      <w:r>
        <w:rPr>
          <w:lang w:eastAsia="en-GB"/>
        </w:rPr>
        <w:br/>
        <w:t xml:space="preserve">If the team that is </w:t>
      </w:r>
      <w:r w:rsidRPr="00837C36">
        <w:rPr>
          <w:i/>
          <w:lang w:eastAsia="en-GB"/>
        </w:rPr>
        <w:t>givin</w:t>
      </w:r>
      <w:r w:rsidRPr="00601E7C">
        <w:rPr>
          <w:i/>
          <w:lang w:eastAsia="en-GB"/>
        </w:rPr>
        <w:t>g</w:t>
      </w:r>
      <w:r>
        <w:rPr>
          <w:lang w:eastAsia="en-GB"/>
        </w:rPr>
        <w:t xml:space="preserve"> a 0.75 ball start:</w:t>
      </w:r>
    </w:p>
    <w:p w:rsidR="00601E7C" w:rsidRDefault="00601E7C" w:rsidP="00484E7C">
      <w:pPr>
        <w:pStyle w:val="ListParagraph"/>
        <w:numPr>
          <w:ilvl w:val="1"/>
          <w:numId w:val="35"/>
        </w:numPr>
        <w:rPr>
          <w:lang w:eastAsia="en-GB"/>
        </w:rPr>
      </w:pPr>
      <w:r w:rsidRPr="00854C1B">
        <w:t xml:space="preserve">Wins by </w:t>
      </w:r>
      <w:r w:rsidR="00854C1B" w:rsidRPr="00854C1B">
        <w:t>≥2</w:t>
      </w:r>
      <w:r w:rsidRPr="00854C1B">
        <w:t xml:space="preserve"> goals</w:t>
      </w:r>
      <w:r w:rsidRPr="00854C1B">
        <w:tab/>
        <w:t>All bets on this selection</w:t>
      </w:r>
      <w:r>
        <w:rPr>
          <w:lang w:eastAsia="en-GB"/>
        </w:rPr>
        <w:t xml:space="preserve"> are winners</w:t>
      </w:r>
    </w:p>
    <w:p w:rsidR="00D962ED" w:rsidRDefault="00601E7C"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 xml:space="preserve">Half the stake is settled at the price of the chosen selection,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sidR="00601E7C">
        <w:rPr>
          <w:lang w:eastAsia="en-GB"/>
        </w:rPr>
        <w:t>the</w:t>
      </w:r>
      <w:proofErr w:type="gramEnd"/>
      <w:r w:rsidR="00601E7C">
        <w:rPr>
          <w:lang w:eastAsia="en-GB"/>
        </w:rPr>
        <w:t xml:space="preserve"> other half is </w:t>
      </w:r>
      <w:r>
        <w:rPr>
          <w:lang w:eastAsia="en-GB"/>
        </w:rPr>
        <w:t>settled as a push</w:t>
      </w:r>
    </w:p>
    <w:p w:rsidR="00601E7C" w:rsidRDefault="00601E7C"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601E7C" w:rsidRDefault="00601E7C" w:rsidP="00484E7C">
      <w:pPr>
        <w:ind w:firstLine="720"/>
        <w:rPr>
          <w:lang w:eastAsia="en-GB"/>
        </w:rPr>
      </w:pPr>
      <w:r>
        <w:rPr>
          <w:lang w:eastAsia="en-GB"/>
        </w:rPr>
        <w:t xml:space="preserve">If the team that is </w:t>
      </w:r>
      <w:r>
        <w:rPr>
          <w:i/>
          <w:lang w:eastAsia="en-GB"/>
        </w:rPr>
        <w:t>receiving</w:t>
      </w:r>
      <w:r>
        <w:rPr>
          <w:lang w:eastAsia="en-GB"/>
        </w:rPr>
        <w:t xml:space="preserve"> a 0.75 ball start:</w:t>
      </w:r>
    </w:p>
    <w:p w:rsidR="00601E7C" w:rsidRDefault="00601E7C" w:rsidP="00484E7C">
      <w:pPr>
        <w:pStyle w:val="ListParagraph"/>
        <w:numPr>
          <w:ilvl w:val="1"/>
          <w:numId w:val="35"/>
        </w:numPr>
        <w:rPr>
          <w:lang w:eastAsia="en-GB"/>
        </w:rPr>
      </w:pPr>
      <w:r>
        <w:rPr>
          <w:lang w:eastAsia="en-GB"/>
        </w:rPr>
        <w:t>Wins</w:t>
      </w:r>
      <w:r w:rsidR="00752102">
        <w:rPr>
          <w:lang w:eastAsia="en-GB"/>
        </w:rPr>
        <w:t xml:space="preserve"> or Draws</w:t>
      </w:r>
      <w:r>
        <w:rPr>
          <w:lang w:eastAsia="en-GB"/>
        </w:rPr>
        <w:tab/>
      </w:r>
      <w:r>
        <w:rPr>
          <w:lang w:eastAsia="en-GB"/>
        </w:rPr>
        <w:tab/>
      </w:r>
      <w:r w:rsidRPr="00837C36">
        <w:rPr>
          <w:lang w:eastAsia="en-GB"/>
        </w:rPr>
        <w:t xml:space="preserve">All bets </w:t>
      </w:r>
      <w:r>
        <w:rPr>
          <w:lang w:eastAsia="en-GB"/>
        </w:rPr>
        <w:t>on this selection are winners</w:t>
      </w:r>
    </w:p>
    <w:p w:rsidR="00D962ED" w:rsidRDefault="00601E7C"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601E7C"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a</w:t>
      </w:r>
      <w:proofErr w:type="gramEnd"/>
      <w:r>
        <w:rPr>
          <w:lang w:eastAsia="en-GB"/>
        </w:rPr>
        <w:t xml:space="preserve"> loser</w:t>
      </w:r>
    </w:p>
    <w:p w:rsidR="00601E7C" w:rsidRDefault="00601E7C" w:rsidP="00484E7C">
      <w:pPr>
        <w:pStyle w:val="ListParagraph"/>
        <w:numPr>
          <w:ilvl w:val="1"/>
          <w:numId w:val="35"/>
        </w:numPr>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752102" w:rsidRDefault="00752102" w:rsidP="00484E7C">
      <w:pPr>
        <w:pStyle w:val="ListParagraph"/>
        <w:numPr>
          <w:ilvl w:val="0"/>
          <w:numId w:val="35"/>
        </w:numPr>
        <w:rPr>
          <w:lang w:eastAsia="en-GB"/>
        </w:rPr>
      </w:pPr>
      <w:r>
        <w:rPr>
          <w:bCs/>
          <w:i/>
          <w:lang w:eastAsia="en-GB"/>
        </w:rPr>
        <w:t>Handicap Line 1.0</w:t>
      </w:r>
      <w:r>
        <w:rPr>
          <w:lang w:eastAsia="en-GB"/>
        </w:rPr>
        <w:br/>
        <w:t xml:space="preserve">If the team that is </w:t>
      </w:r>
      <w:r w:rsidRPr="00837C36">
        <w:rPr>
          <w:i/>
          <w:lang w:eastAsia="en-GB"/>
        </w:rPr>
        <w:t>givin</w:t>
      </w:r>
      <w:r w:rsidRPr="00601E7C">
        <w:rPr>
          <w:i/>
          <w:lang w:eastAsia="en-GB"/>
        </w:rPr>
        <w:t>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 xml:space="preserve">Wins by </w:t>
      </w:r>
      <w:r w:rsidR="00854C1B" w:rsidRPr="00854C1B">
        <w:t>≥2</w:t>
      </w:r>
      <w:r>
        <w:rPr>
          <w:lang w:eastAsia="en-GB"/>
        </w:rPr>
        <w:t>goals</w:t>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Wins by 1 goal</w:t>
      </w:r>
      <w:r>
        <w:rPr>
          <w:lang w:eastAsia="en-GB"/>
        </w:rPr>
        <w:tab/>
      </w:r>
      <w:r>
        <w:rPr>
          <w:lang w:eastAsia="en-GB"/>
        </w:rPr>
        <w:tab/>
        <w:t>All bets on this selection are void and refunded</w:t>
      </w:r>
    </w:p>
    <w:p w:rsidR="00752102" w:rsidRDefault="00752102" w:rsidP="00484E7C">
      <w:pPr>
        <w:pStyle w:val="ListParagraph"/>
        <w:numPr>
          <w:ilvl w:val="1"/>
          <w:numId w:val="35"/>
        </w:numPr>
        <w:rPr>
          <w:lang w:eastAsia="en-GB"/>
        </w:rPr>
      </w:pPr>
      <w:r>
        <w:rPr>
          <w:lang w:eastAsia="en-GB"/>
        </w:rPr>
        <w:t>Draws or Loses</w:t>
      </w:r>
      <w:r>
        <w:rPr>
          <w:lang w:eastAsia="en-GB"/>
        </w:rPr>
        <w:tab/>
      </w:r>
      <w:r>
        <w:rPr>
          <w:lang w:eastAsia="en-GB"/>
        </w:rPr>
        <w:tab/>
      </w:r>
      <w:r w:rsidRPr="00837C36">
        <w:rPr>
          <w:lang w:eastAsia="en-GB"/>
        </w:rPr>
        <w:t>All bets</w:t>
      </w:r>
      <w:r>
        <w:rPr>
          <w:lang w:eastAsia="en-GB"/>
        </w:rPr>
        <w:t xml:space="preserve"> on this selection are losers</w:t>
      </w:r>
    </w:p>
    <w:p w:rsidR="00752102" w:rsidRDefault="00752102" w:rsidP="00484E7C">
      <w:pPr>
        <w:ind w:firstLine="720"/>
        <w:rPr>
          <w:lang w:eastAsia="en-GB"/>
        </w:rPr>
      </w:pPr>
      <w:r>
        <w:rPr>
          <w:lang w:eastAsia="en-GB"/>
        </w:rPr>
        <w:t xml:space="preserve">If the team that is </w:t>
      </w:r>
      <w:r>
        <w:rPr>
          <w:i/>
          <w:lang w:eastAsia="en-GB"/>
        </w:rPr>
        <w:t>receiving</w:t>
      </w:r>
      <w:r>
        <w:rPr>
          <w:lang w:eastAsia="en-GB"/>
        </w:rPr>
        <w:t xml:space="preserve"> a 1.0 ball start:</w:t>
      </w:r>
    </w:p>
    <w:p w:rsidR="00752102" w:rsidRDefault="00752102" w:rsidP="00484E7C">
      <w:pPr>
        <w:pStyle w:val="ListParagraph"/>
        <w:numPr>
          <w:ilvl w:val="1"/>
          <w:numId w:val="35"/>
        </w:numPr>
        <w:rPr>
          <w:lang w:eastAsia="en-GB"/>
        </w:rPr>
      </w:pPr>
      <w:r>
        <w:rPr>
          <w:lang w:eastAsia="en-GB"/>
        </w:rPr>
        <w:t>Wins or Draws</w:t>
      </w:r>
      <w:r>
        <w:rPr>
          <w:lang w:eastAsia="en-GB"/>
        </w:rPr>
        <w:tab/>
      </w:r>
      <w:r>
        <w:rPr>
          <w:lang w:eastAsia="en-GB"/>
        </w:rPr>
        <w:tab/>
      </w:r>
      <w:r w:rsidRPr="00837C36">
        <w:rPr>
          <w:lang w:eastAsia="en-GB"/>
        </w:rPr>
        <w:t xml:space="preserve">All bets </w:t>
      </w:r>
      <w:r>
        <w:rPr>
          <w:lang w:eastAsia="en-GB"/>
        </w:rPr>
        <w:t>on this selection are winners</w:t>
      </w:r>
    </w:p>
    <w:p w:rsidR="00752102" w:rsidRDefault="00752102" w:rsidP="00484E7C">
      <w:pPr>
        <w:pStyle w:val="ListParagraph"/>
        <w:numPr>
          <w:ilvl w:val="1"/>
          <w:numId w:val="35"/>
        </w:numPr>
        <w:tabs>
          <w:tab w:val="left" w:pos="2127"/>
        </w:tabs>
        <w:rPr>
          <w:lang w:eastAsia="en-GB"/>
        </w:rPr>
      </w:pPr>
      <w:r>
        <w:rPr>
          <w:lang w:eastAsia="en-GB"/>
        </w:rPr>
        <w:t>Loses by 1 goal</w:t>
      </w:r>
      <w:r>
        <w:rPr>
          <w:lang w:eastAsia="en-GB"/>
        </w:rPr>
        <w:tab/>
      </w:r>
      <w:r>
        <w:rPr>
          <w:lang w:eastAsia="en-GB"/>
        </w:rPr>
        <w:tab/>
        <w:t>All bets on this selection are void and refunded</w:t>
      </w:r>
    </w:p>
    <w:p w:rsidR="00081035" w:rsidRDefault="00752102" w:rsidP="00484E7C">
      <w:pPr>
        <w:pStyle w:val="ListParagraph"/>
        <w:numPr>
          <w:ilvl w:val="1"/>
          <w:numId w:val="35"/>
        </w:numPr>
        <w:tabs>
          <w:tab w:val="left" w:pos="2127"/>
        </w:tabs>
        <w:rPr>
          <w:lang w:eastAsia="en-GB"/>
        </w:rPr>
      </w:pPr>
      <w:r w:rsidRPr="00837C36">
        <w:rPr>
          <w:lang w:eastAsia="en-GB"/>
        </w:rPr>
        <w:t>Lose</w:t>
      </w:r>
      <w:r>
        <w:rPr>
          <w:lang w:eastAsia="en-GB"/>
        </w:rPr>
        <w:t xml:space="preserve">s by </w:t>
      </w:r>
      <w:r w:rsidR="00854C1B" w:rsidRPr="00854C1B">
        <w:t>≥2</w:t>
      </w:r>
      <w:r w:rsidR="00854C1B">
        <w:t xml:space="preserve"> </w:t>
      </w:r>
      <w:r>
        <w:rPr>
          <w:lang w:eastAsia="en-GB"/>
        </w:rPr>
        <w:t>goals</w:t>
      </w:r>
      <w:r>
        <w:rPr>
          <w:lang w:eastAsia="en-GB"/>
        </w:rPr>
        <w:tab/>
      </w:r>
      <w:r w:rsidRPr="00837C36">
        <w:rPr>
          <w:lang w:eastAsia="en-GB"/>
        </w:rPr>
        <w:t>All bets</w:t>
      </w:r>
      <w:r>
        <w:rPr>
          <w:lang w:eastAsia="en-GB"/>
        </w:rPr>
        <w:t xml:space="preserve"> on this selection are losers</w:t>
      </w:r>
    </w:p>
    <w:p w:rsidR="009540A3" w:rsidRPr="008854FE" w:rsidRDefault="009540A3" w:rsidP="00484E7C">
      <w:pPr>
        <w:pStyle w:val="Heading4"/>
        <w:rPr>
          <w:rStyle w:val="Heading3Char"/>
          <w:b/>
        </w:rPr>
      </w:pPr>
      <w:r w:rsidRPr="00D23D75">
        <w:t>Winning Margins</w:t>
      </w:r>
      <w:r w:rsidRPr="00723416">
        <w:rPr>
          <w:rStyle w:val="Heading4Char"/>
        </w:rPr>
        <w:t xml:space="preserve"> </w:t>
      </w:r>
      <w:r w:rsidRPr="00D23D75">
        <w:rPr>
          <w:rStyle w:val="SubtleEmphasis"/>
        </w:rPr>
        <w:t>(7</w:t>
      </w:r>
      <w:r w:rsidR="007158F3" w:rsidRPr="00D23D75">
        <w:rPr>
          <w:rStyle w:val="SubtleEmphasis"/>
        </w:rPr>
        <w:t>-</w:t>
      </w:r>
      <w:r w:rsidRPr="00D23D75">
        <w:rPr>
          <w:rStyle w:val="SubtleEmphasis"/>
        </w:rPr>
        <w:t>way)</w:t>
      </w:r>
    </w:p>
    <w:p w:rsidR="009540A3" w:rsidRPr="007C3553" w:rsidRDefault="009540A3" w:rsidP="00484E7C">
      <w:pPr>
        <w:rPr>
          <w:lang w:eastAsia="en-GB"/>
        </w:rPr>
      </w:pPr>
      <w:r w:rsidRPr="007C3553">
        <w:rPr>
          <w:lang w:eastAsia="en-GB"/>
        </w:rPr>
        <w:t>Predict the winni</w:t>
      </w:r>
      <w:r w:rsidR="00723416">
        <w:rPr>
          <w:lang w:eastAsia="en-GB"/>
        </w:rPr>
        <w:t xml:space="preserve">ng margin of </w:t>
      </w:r>
      <w:r w:rsidR="006E6B5A">
        <w:rPr>
          <w:lang w:eastAsia="en-GB"/>
        </w:rPr>
        <w:t>the home team, the away team or that the match will result in a draw.</w:t>
      </w:r>
    </w:p>
    <w:p w:rsidR="00081035" w:rsidRPr="008854FE" w:rsidRDefault="00081035" w:rsidP="00484E7C">
      <w:pPr>
        <w:pStyle w:val="Heading4"/>
        <w:rPr>
          <w:rStyle w:val="Heading3Char"/>
          <w:b/>
        </w:rPr>
      </w:pPr>
      <w:proofErr w:type="spellStart"/>
      <w:r w:rsidRPr="00D23D75">
        <w:t>Matchflow</w:t>
      </w:r>
      <w:proofErr w:type="spellEnd"/>
      <w:r w:rsidR="009540A3" w:rsidRPr="00723416">
        <w:rPr>
          <w:rStyle w:val="Heading4Char"/>
        </w:rPr>
        <w:t xml:space="preserve"> </w:t>
      </w:r>
      <w:r w:rsidR="009540A3" w:rsidRPr="00D23D75">
        <w:rPr>
          <w:rStyle w:val="SubtleEmphasis"/>
        </w:rPr>
        <w:t>(7</w:t>
      </w:r>
      <w:r w:rsidR="007158F3" w:rsidRPr="00D23D75">
        <w:rPr>
          <w:rStyle w:val="SubtleEmphasis"/>
        </w:rPr>
        <w:t>-</w:t>
      </w:r>
      <w:r w:rsidR="009540A3" w:rsidRPr="00D23D75">
        <w:rPr>
          <w:rStyle w:val="SubtleEmphasis"/>
        </w:rPr>
        <w:t>way)</w:t>
      </w:r>
    </w:p>
    <w:p w:rsidR="00081035" w:rsidRPr="007C3553" w:rsidRDefault="00317917" w:rsidP="00484E7C">
      <w:pPr>
        <w:rPr>
          <w:lang w:eastAsia="en-GB"/>
        </w:rPr>
      </w:pPr>
      <w:r>
        <w:rPr>
          <w:lang w:eastAsia="en-GB"/>
        </w:rPr>
        <w:t>Predict the first team to score a</w:t>
      </w:r>
      <w:r w:rsidR="006E6B5A">
        <w:rPr>
          <w:lang w:eastAsia="en-GB"/>
        </w:rPr>
        <w:t>nd the team that wins the match</w:t>
      </w:r>
      <w:r>
        <w:rPr>
          <w:lang w:eastAsia="en-GB"/>
        </w:rPr>
        <w:t>.</w:t>
      </w:r>
    </w:p>
    <w:p w:rsidR="00E24A35" w:rsidRPr="008854FE" w:rsidRDefault="009540A3" w:rsidP="00484E7C">
      <w:pPr>
        <w:pStyle w:val="Heading4"/>
        <w:rPr>
          <w:lang w:eastAsia="en-GB"/>
        </w:rPr>
      </w:pPr>
      <w:r w:rsidRPr="00D23D75">
        <w:t>First Team to Score</w:t>
      </w:r>
      <w:r w:rsidRPr="00D23D75">
        <w:rPr>
          <w:rStyle w:val="SubtleEmphasis"/>
        </w:rPr>
        <w:t xml:space="preserve"> (3</w:t>
      </w:r>
      <w:r w:rsidR="007158F3" w:rsidRPr="00D23D75">
        <w:rPr>
          <w:rStyle w:val="SubtleEmphasis"/>
        </w:rPr>
        <w:t>-</w:t>
      </w:r>
      <w:r w:rsidRPr="00D23D75">
        <w:rPr>
          <w:rStyle w:val="SubtleEmphasis"/>
        </w:rPr>
        <w:t>way)</w:t>
      </w:r>
    </w:p>
    <w:p w:rsidR="00E24A35" w:rsidRPr="007C3553" w:rsidRDefault="00DD6B2D" w:rsidP="00484E7C">
      <w:pPr>
        <w:rPr>
          <w:lang w:eastAsia="en-GB"/>
        </w:rPr>
      </w:pPr>
      <w:r>
        <w:rPr>
          <w:lang w:eastAsia="en-GB"/>
        </w:rPr>
        <w:t xml:space="preserve">Predict which team will score the first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p>
    <w:p w:rsidR="00E24A35" w:rsidRPr="008854FE" w:rsidRDefault="009540A3" w:rsidP="00484E7C">
      <w:pPr>
        <w:pStyle w:val="Heading4"/>
        <w:rPr>
          <w:lang w:eastAsia="en-GB"/>
        </w:rPr>
      </w:pPr>
      <w:r w:rsidRPr="00D23D75">
        <w:t>Last Team t</w:t>
      </w:r>
      <w:r w:rsidR="00E24A35" w:rsidRPr="00D23D75">
        <w:t>o Score</w:t>
      </w:r>
      <w:r w:rsidRPr="00723416">
        <w:rPr>
          <w:rStyle w:val="Heading4Char"/>
        </w:rPr>
        <w:t xml:space="preserve"> </w:t>
      </w:r>
      <w:r w:rsidRPr="00D23D75">
        <w:rPr>
          <w:rStyle w:val="SubtleEmphasis"/>
        </w:rPr>
        <w:t>(3</w:t>
      </w:r>
      <w:r w:rsidR="007158F3" w:rsidRPr="00D23D75">
        <w:rPr>
          <w:rStyle w:val="SubtleEmphasis"/>
        </w:rPr>
        <w:t>-</w:t>
      </w:r>
      <w:r w:rsidRPr="00D23D75">
        <w:rPr>
          <w:rStyle w:val="SubtleEmphasis"/>
        </w:rPr>
        <w:t>way)</w:t>
      </w:r>
    </w:p>
    <w:p w:rsidR="009540A3" w:rsidRPr="007C3553" w:rsidRDefault="00DD6B2D" w:rsidP="00484E7C">
      <w:pPr>
        <w:rPr>
          <w:lang w:eastAsia="en-GB"/>
        </w:rPr>
      </w:pPr>
      <w:r>
        <w:rPr>
          <w:lang w:eastAsia="en-GB"/>
        </w:rPr>
        <w:t xml:space="preserve">Predict which team will score the last goal of the match. </w:t>
      </w:r>
      <w:r w:rsidR="007158F3" w:rsidRPr="007C3553">
        <w:rPr>
          <w:lang w:eastAsia="en-GB"/>
        </w:rPr>
        <w:t xml:space="preserve">Own goals </w:t>
      </w:r>
      <w:r w:rsidR="007158F3">
        <w:rPr>
          <w:lang w:eastAsia="en-GB"/>
        </w:rPr>
        <w:t xml:space="preserve">are awarded </w:t>
      </w:r>
      <w:r w:rsidR="007158F3" w:rsidRPr="007C3553">
        <w:rPr>
          <w:lang w:eastAsia="en-GB"/>
        </w:rPr>
        <w:t>to the side credited with the goal</w:t>
      </w:r>
      <w:r w:rsidR="007158F3">
        <w:rPr>
          <w:lang w:eastAsia="en-GB"/>
        </w:rPr>
        <w:t>.</w:t>
      </w:r>
      <w:r w:rsidR="009540A3">
        <w:rPr>
          <w:lang w:eastAsia="en-GB"/>
        </w:rPr>
        <w:t xml:space="preserve"> Both halves must be completed for the bet to stand.</w:t>
      </w:r>
    </w:p>
    <w:p w:rsidR="00E24A35" w:rsidRPr="007158F3" w:rsidRDefault="007158F3" w:rsidP="00D23D75">
      <w:pPr>
        <w:pStyle w:val="Heading4"/>
        <w:rPr>
          <w:rStyle w:val="Heading3Char"/>
          <w:b/>
        </w:rPr>
      </w:pPr>
      <w:r w:rsidRPr="00D23D75">
        <w:t>1st</w:t>
      </w:r>
      <w:r w:rsidR="00E24A35" w:rsidRPr="00D23D75">
        <w:t xml:space="preserve"> Half – </w:t>
      </w:r>
      <w:r w:rsidRPr="00D23D75">
        <w:t xml:space="preserve">1X2 </w:t>
      </w:r>
      <w:r w:rsidRPr="00D23D75">
        <w:rPr>
          <w:rStyle w:val="SubtleEmphasis"/>
        </w:rPr>
        <w:t>(3-way)</w:t>
      </w:r>
    </w:p>
    <w:p w:rsidR="00E24A35" w:rsidRPr="007C3553" w:rsidRDefault="00E24A35" w:rsidP="00484E7C">
      <w:pPr>
        <w:rPr>
          <w:lang w:eastAsia="en-GB"/>
        </w:rPr>
      </w:pPr>
      <w:r w:rsidRPr="007C3553">
        <w:rPr>
          <w:lang w:eastAsia="en-GB"/>
        </w:rPr>
        <w:t>Predi</w:t>
      </w:r>
      <w:r w:rsidR="00426A60">
        <w:rPr>
          <w:lang w:eastAsia="en-GB"/>
        </w:rPr>
        <w:t>ct the result of the first half.</w:t>
      </w:r>
    </w:p>
    <w:p w:rsidR="00E24A35" w:rsidRPr="007158F3" w:rsidRDefault="007158F3" w:rsidP="00484E7C">
      <w:pPr>
        <w:pStyle w:val="Heading4"/>
        <w:rPr>
          <w:rStyle w:val="Heading3Char"/>
          <w:b/>
        </w:rPr>
      </w:pPr>
      <w:r w:rsidRPr="00D23D75">
        <w:t>1st</w:t>
      </w:r>
      <w:r w:rsidR="00E24A35" w:rsidRPr="00D23D75">
        <w:t xml:space="preserve"> Half – Double Chance</w:t>
      </w:r>
      <w:r w:rsidRPr="00D23D75">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first half: </w:t>
      </w:r>
      <w:r>
        <w:rPr>
          <w:lang w:eastAsia="en-GB"/>
        </w:rPr>
        <w:br/>
      </w:r>
      <w:r w:rsidR="006E526B">
        <w:t>1X</w:t>
      </w:r>
      <w:r w:rsidR="006E526B">
        <w:tab/>
      </w:r>
      <w:r w:rsidR="006E526B">
        <w:tab/>
        <w:t xml:space="preserve">If the first half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first half result </w:t>
      </w:r>
      <w:r w:rsidR="006E526B" w:rsidRPr="00030C6B">
        <w:t xml:space="preserve">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6E526B" w:rsidRDefault="006E526B" w:rsidP="006E526B">
      <w:pPr>
        <w:rPr>
          <w:lang w:eastAsia="en-GB"/>
        </w:rPr>
      </w:pPr>
      <w:r>
        <w:lastRenderedPageBreak/>
        <w:t>X2</w:t>
      </w:r>
      <w:r>
        <w:tab/>
      </w:r>
      <w:r>
        <w:tab/>
      </w:r>
      <w:proofErr w:type="gramStart"/>
      <w:r w:rsidRPr="00030C6B">
        <w:t>If</w:t>
      </w:r>
      <w:proofErr w:type="gramEnd"/>
      <w:r w:rsidRPr="00030C6B">
        <w:t xml:space="preserve"> the </w:t>
      </w:r>
      <w:r>
        <w:t xml:space="preserve">first half result </w:t>
      </w:r>
      <w:r w:rsidRPr="00030C6B">
        <w:t>is either draw or</w:t>
      </w:r>
      <w:r>
        <w:t xml:space="preserve"> </w:t>
      </w:r>
      <w:r w:rsidRPr="00030C6B">
        <w:t>away</w:t>
      </w:r>
      <w:r>
        <w:t xml:space="preserve"> win</w:t>
      </w:r>
      <w:r w:rsidRPr="00030C6B">
        <w:t xml:space="preserve"> this option</w:t>
      </w:r>
      <w:r>
        <w:t xml:space="preserve"> is</w:t>
      </w:r>
      <w:r w:rsidRPr="00030C6B">
        <w:t xml:space="preserve"> a winner</w:t>
      </w:r>
    </w:p>
    <w:p w:rsidR="00E24A35" w:rsidRPr="00AE1346" w:rsidRDefault="00E24A35" w:rsidP="00484E7C">
      <w:pPr>
        <w:pStyle w:val="Heading4"/>
        <w:rPr>
          <w:lang w:eastAsia="en-GB"/>
        </w:rPr>
      </w:pPr>
      <w:r w:rsidRPr="00D23D75">
        <w:t>1st Half – Draw No Bet</w:t>
      </w:r>
      <w:r w:rsidR="007158F3" w:rsidRPr="00D23D75">
        <w:t xml:space="preserve"> </w:t>
      </w:r>
      <w:r w:rsidR="007158F3" w:rsidRPr="00D23D75">
        <w:rPr>
          <w:rStyle w:val="SubtleEmphasis"/>
        </w:rPr>
        <w:t>(2-way)</w:t>
      </w:r>
    </w:p>
    <w:p w:rsidR="00426A60" w:rsidRPr="007C3553" w:rsidRDefault="00426A60" w:rsidP="00484E7C">
      <w:pPr>
        <w:rPr>
          <w:lang w:eastAsia="en-GB"/>
        </w:rPr>
      </w:pPr>
      <w:r w:rsidRPr="007C3553">
        <w:rPr>
          <w:lang w:eastAsia="en-GB"/>
        </w:rPr>
        <w:t>P</w:t>
      </w:r>
      <w:r>
        <w:rPr>
          <w:lang w:eastAsia="en-GB"/>
        </w:rPr>
        <w:t xml:space="preserve">redict the team to win the </w:t>
      </w:r>
      <w:r w:rsidR="007158F3">
        <w:rPr>
          <w:lang w:eastAsia="en-GB"/>
        </w:rPr>
        <w:t>first</w:t>
      </w:r>
      <w:r>
        <w:rPr>
          <w:lang w:eastAsia="en-GB"/>
        </w:rPr>
        <w:t xml:space="preserve"> half</w:t>
      </w:r>
      <w:r w:rsidR="00AE1346">
        <w:rPr>
          <w:lang w:eastAsia="en-GB"/>
        </w:rPr>
        <w:t>.</w:t>
      </w:r>
      <w:r w:rsidRPr="007C3553">
        <w:rPr>
          <w:lang w:eastAsia="en-GB"/>
        </w:rPr>
        <w:t xml:space="preserve"> </w:t>
      </w:r>
      <w:r w:rsidR="00AE1346">
        <w:rPr>
          <w:lang w:eastAsia="en-GB"/>
        </w:rPr>
        <w:t>Bets are void if the first half result is a draw.</w:t>
      </w:r>
    </w:p>
    <w:p w:rsidR="00E24A35" w:rsidRPr="007158F3" w:rsidRDefault="00E24A35" w:rsidP="00484E7C">
      <w:pPr>
        <w:pStyle w:val="Heading4"/>
        <w:rPr>
          <w:lang w:eastAsia="en-GB"/>
        </w:rPr>
      </w:pPr>
      <w:r w:rsidRPr="00D23D75">
        <w:t>1st Half – Asian Handicap</w:t>
      </w:r>
      <w:r w:rsidR="007158F3" w:rsidRPr="00D23D75">
        <w:rPr>
          <w:rStyle w:val="SubtleEmphasis"/>
        </w:rPr>
        <w:t xml:space="preserve"> (2-way)</w:t>
      </w:r>
    </w:p>
    <w:p w:rsidR="00752102" w:rsidRDefault="00752102" w:rsidP="00484E7C">
      <w:pPr>
        <w:rPr>
          <w:lang w:eastAsia="en-GB"/>
        </w:rPr>
      </w:pPr>
      <w:r>
        <w:rPr>
          <w:lang w:eastAsia="en-GB"/>
        </w:rPr>
        <w:t xml:space="preserve">Bets are settled according to the first half result as defined in </w:t>
      </w:r>
      <w:r w:rsidRPr="00DD6B2D">
        <w:rPr>
          <w:i/>
        </w:rPr>
        <w:t>Asian Handicap</w:t>
      </w:r>
      <w:r>
        <w:rPr>
          <w:lang w:eastAsia="en-GB"/>
        </w:rPr>
        <w:t>.</w:t>
      </w:r>
    </w:p>
    <w:p w:rsidR="00E24A35" w:rsidRPr="007158F3" w:rsidRDefault="00E24A35" w:rsidP="00484E7C">
      <w:pPr>
        <w:pStyle w:val="Heading4"/>
        <w:rPr>
          <w:rStyle w:val="Heading3Char"/>
          <w:b/>
        </w:rPr>
      </w:pPr>
      <w:r w:rsidRPr="00D23D75">
        <w:t>Half</w:t>
      </w:r>
      <w:r w:rsidR="007158F3" w:rsidRPr="00D23D75">
        <w:t>-</w:t>
      </w:r>
      <w:r w:rsidRPr="00D23D75">
        <w:t>time/Full</w:t>
      </w:r>
      <w:r w:rsidR="007158F3" w:rsidRPr="00D23D75">
        <w:t>-</w:t>
      </w:r>
      <w:r w:rsidRPr="00D23D75">
        <w:t>time</w:t>
      </w:r>
      <w:r w:rsidR="007158F3" w:rsidRPr="00D23D75">
        <w:t xml:space="preserve"> </w:t>
      </w:r>
      <w:r w:rsidR="007158F3" w:rsidRPr="00D23D75">
        <w:rPr>
          <w:rStyle w:val="SubtleEmphasis"/>
        </w:rPr>
        <w:t>(9-way)</w:t>
      </w:r>
    </w:p>
    <w:p w:rsidR="00A15EBE" w:rsidRPr="00B77818" w:rsidRDefault="00A15EBE" w:rsidP="00A15EBE">
      <w:r>
        <w:rPr>
          <w:lang w:eastAsia="en-GB"/>
        </w:rPr>
        <w:t>Predict the result of the match at both half-time and full-time.</w:t>
      </w:r>
    </w:p>
    <w:p w:rsidR="00E24A35" w:rsidRPr="00D23D75" w:rsidRDefault="00AE1346" w:rsidP="00D23D75">
      <w:pPr>
        <w:pStyle w:val="Heading4"/>
        <w:rPr>
          <w:rStyle w:val="Heading3Char"/>
          <w:b/>
          <w:bCs/>
          <w:color w:val="000000" w:themeColor="text1"/>
          <w:sz w:val="22"/>
        </w:rPr>
      </w:pPr>
      <w:r w:rsidRPr="00D23D75">
        <w:t xml:space="preserve">2nd </w:t>
      </w:r>
      <w:r w:rsidR="00E24A35" w:rsidRPr="00D23D75">
        <w:t xml:space="preserve">Half – </w:t>
      </w:r>
      <w:r w:rsidR="007158F3" w:rsidRPr="00D23D75">
        <w:t xml:space="preserve">1X2 </w:t>
      </w:r>
      <w:r w:rsidR="007158F3" w:rsidRPr="00D23D75">
        <w:rPr>
          <w:rStyle w:val="SubtleEmphasis"/>
        </w:rPr>
        <w:t>(3-way)</w:t>
      </w:r>
    </w:p>
    <w:p w:rsidR="00E24A35" w:rsidRPr="007C3553" w:rsidRDefault="00E24A35" w:rsidP="00484E7C">
      <w:pPr>
        <w:rPr>
          <w:lang w:eastAsia="en-GB"/>
        </w:rPr>
      </w:pPr>
      <w:r w:rsidRPr="007C3553">
        <w:rPr>
          <w:lang w:eastAsia="en-GB"/>
        </w:rPr>
        <w:t>Predic</w:t>
      </w:r>
      <w:r w:rsidR="00160A5F">
        <w:rPr>
          <w:lang w:eastAsia="en-GB"/>
        </w:rPr>
        <w:t>t the result of the second half</w:t>
      </w:r>
      <w:r w:rsidR="00AE1346">
        <w:rPr>
          <w:lang w:eastAsia="en-GB"/>
        </w:rPr>
        <w:t>.</w:t>
      </w:r>
    </w:p>
    <w:p w:rsidR="00E24A35" w:rsidRPr="00AE1346" w:rsidRDefault="00AE1346" w:rsidP="00484E7C">
      <w:pPr>
        <w:pStyle w:val="Heading4"/>
        <w:rPr>
          <w:rStyle w:val="Heading3Char"/>
          <w:b/>
        </w:rPr>
      </w:pPr>
      <w:r w:rsidRPr="00D23D75">
        <w:t>2nd</w:t>
      </w:r>
      <w:r w:rsidR="00E24A35" w:rsidRPr="00D23D75">
        <w:t xml:space="preserve"> Half – Asian Handicap</w:t>
      </w:r>
      <w:r w:rsidR="007158F3" w:rsidRPr="00D23D75">
        <w:t xml:space="preserve"> </w:t>
      </w:r>
      <w:r w:rsidR="007158F3" w:rsidRPr="00D23D75">
        <w:rPr>
          <w:rStyle w:val="SubtleEmphasis"/>
        </w:rPr>
        <w:t>(2-way)</w:t>
      </w:r>
    </w:p>
    <w:p w:rsidR="00752102" w:rsidRDefault="00752102" w:rsidP="00484E7C">
      <w:pPr>
        <w:rPr>
          <w:lang w:eastAsia="en-GB"/>
        </w:rPr>
      </w:pPr>
      <w:r>
        <w:rPr>
          <w:lang w:eastAsia="en-GB"/>
        </w:rPr>
        <w:t xml:space="preserve">Bets are settled according to the second half result as defined in </w:t>
      </w:r>
      <w:r w:rsidRPr="00DD6B2D">
        <w:rPr>
          <w:i/>
        </w:rPr>
        <w:t>Asian Handicap</w:t>
      </w:r>
      <w:r>
        <w:rPr>
          <w:lang w:eastAsia="en-GB"/>
        </w:rPr>
        <w:t>.</w:t>
      </w:r>
    </w:p>
    <w:p w:rsidR="00E24A35" w:rsidRPr="008854FE" w:rsidRDefault="00AE1346" w:rsidP="00484E7C">
      <w:pPr>
        <w:pStyle w:val="Heading4"/>
        <w:rPr>
          <w:rStyle w:val="Heading3Char"/>
          <w:b/>
        </w:rPr>
      </w:pPr>
      <w:r w:rsidRPr="00D23D75">
        <w:t xml:space="preserve">First 10 Minutes – 1X2 </w:t>
      </w:r>
      <w:r w:rsidRPr="00D23D75">
        <w:rPr>
          <w:rStyle w:val="SubtleEmphasis"/>
        </w:rPr>
        <w:t>(3-way)</w:t>
      </w:r>
    </w:p>
    <w:p w:rsidR="00E24A35" w:rsidRPr="007C3553" w:rsidRDefault="00E24A35" w:rsidP="00484E7C">
      <w:pPr>
        <w:rPr>
          <w:lang w:eastAsia="en-GB"/>
        </w:rPr>
      </w:pPr>
      <w:r w:rsidRPr="007C3553">
        <w:rPr>
          <w:lang w:eastAsia="en-GB"/>
        </w:rPr>
        <w:t>Predict the result at the end of 1</w:t>
      </w:r>
      <w:r w:rsidR="00160A5F">
        <w:rPr>
          <w:lang w:eastAsia="en-GB"/>
        </w:rPr>
        <w:t>0</w:t>
      </w:r>
      <w:r w:rsidR="00BA1A8C">
        <w:rPr>
          <w:lang w:eastAsia="en-GB"/>
        </w:rPr>
        <w:t xml:space="preserve"> minutes play.</w:t>
      </w:r>
    </w:p>
    <w:p w:rsidR="00E24A35" w:rsidRPr="008854FE" w:rsidRDefault="00E24A35" w:rsidP="00484E7C">
      <w:pPr>
        <w:pStyle w:val="Heading4"/>
        <w:rPr>
          <w:rStyle w:val="Heading3Char"/>
          <w:b/>
        </w:rPr>
      </w:pPr>
      <w:r w:rsidRPr="00D23D75">
        <w:t xml:space="preserve">Home </w:t>
      </w:r>
      <w:proofErr w:type="gramStart"/>
      <w:r w:rsidRPr="00D23D75">
        <w:t>To</w:t>
      </w:r>
      <w:proofErr w:type="gramEnd"/>
      <w:r w:rsidRPr="00D23D75">
        <w:t xml:space="preserve"> Win Both Halves</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w:t>
      </w:r>
      <w:r w:rsidR="00160A5F">
        <w:rPr>
          <w:lang w:eastAsia="en-GB"/>
        </w:rPr>
        <w:t xml:space="preserve">in both </w:t>
      </w:r>
      <w:r w:rsidR="00AE1346">
        <w:rPr>
          <w:lang w:eastAsia="en-GB"/>
        </w:rPr>
        <w:t>first</w:t>
      </w:r>
      <w:r w:rsidR="00160A5F">
        <w:rPr>
          <w:lang w:eastAsia="en-GB"/>
        </w:rPr>
        <w:t xml:space="preserve"> and </w:t>
      </w:r>
      <w:r w:rsidR="00AE1346">
        <w:rPr>
          <w:lang w:eastAsia="en-GB"/>
        </w:rPr>
        <w:t>second</w:t>
      </w:r>
      <w:r w:rsidR="00160A5F">
        <w:rPr>
          <w:lang w:eastAsia="en-GB"/>
        </w:rPr>
        <w:t xml:space="preserve"> halves.</w:t>
      </w:r>
    </w:p>
    <w:p w:rsidR="00E24A35" w:rsidRDefault="00E24A35" w:rsidP="00484E7C">
      <w:pPr>
        <w:pStyle w:val="Heading4"/>
        <w:rPr>
          <w:lang w:eastAsia="en-GB"/>
        </w:rPr>
      </w:pPr>
      <w:r w:rsidRPr="00D23D75">
        <w:t xml:space="preserve">Home </w:t>
      </w:r>
      <w:proofErr w:type="gramStart"/>
      <w:r w:rsidRPr="00D23D75">
        <w:t>To</w:t>
      </w:r>
      <w:proofErr w:type="gramEnd"/>
      <w:r w:rsidRPr="00D23D75">
        <w:t xml:space="preserve"> Win Either Half</w:t>
      </w:r>
      <w:r w:rsidR="004F65B6" w:rsidRPr="00D23D75">
        <w:t>?</w:t>
      </w:r>
      <w:r w:rsidR="00AE1346" w:rsidRPr="00D23D75">
        <w:t xml:space="preserve"> </w:t>
      </w:r>
      <w:r w:rsidR="00AE1346" w:rsidRPr="00D23D75">
        <w:rPr>
          <w:rStyle w:val="SubtleEmphasis"/>
        </w:rPr>
        <w:t>(2-way)</w:t>
      </w:r>
    </w:p>
    <w:p w:rsidR="00E24A35" w:rsidRDefault="00E24A35" w:rsidP="00484E7C">
      <w:pPr>
        <w:rPr>
          <w:lang w:eastAsia="en-GB"/>
        </w:rPr>
      </w:pPr>
      <w:r>
        <w:rPr>
          <w:lang w:eastAsia="en-GB"/>
        </w:rPr>
        <w:t>Bet on the home</w:t>
      </w:r>
      <w:r w:rsidRPr="007C3553">
        <w:rPr>
          <w:lang w:eastAsia="en-GB"/>
        </w:rPr>
        <w:t xml:space="preserve"> team to</w:t>
      </w:r>
      <w:r>
        <w:rPr>
          <w:lang w:eastAsia="en-GB"/>
        </w:rPr>
        <w:t xml:space="preserve"> score more goals than the away team in either the </w:t>
      </w:r>
      <w:r w:rsidR="00AE1346">
        <w:rPr>
          <w:lang w:eastAsia="en-GB"/>
        </w:rPr>
        <w:t xml:space="preserve">first or second </w:t>
      </w:r>
      <w:r w:rsidR="00160A5F">
        <w:rPr>
          <w:lang w:eastAsia="en-GB"/>
        </w:rPr>
        <w:t>halves.</w:t>
      </w:r>
    </w:p>
    <w:p w:rsidR="004F65B6" w:rsidRPr="008854FE" w:rsidRDefault="004F65B6" w:rsidP="00484E7C">
      <w:pPr>
        <w:pStyle w:val="Heading4"/>
        <w:rPr>
          <w:rStyle w:val="Heading3Char"/>
          <w:b/>
        </w:rPr>
      </w:pPr>
      <w:proofErr w:type="gramStart"/>
      <w:r w:rsidRPr="00D23D75">
        <w:t>Away To Win Both Halves?</w:t>
      </w:r>
      <w:proofErr w:type="gramEnd"/>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w:t>
      </w:r>
      <w:r w:rsidR="00160A5F">
        <w:rPr>
          <w:lang w:eastAsia="en-GB"/>
        </w:rPr>
        <w:t xml:space="preserve">in both </w:t>
      </w:r>
      <w:r w:rsidR="00AE1346">
        <w:rPr>
          <w:lang w:eastAsia="en-GB"/>
        </w:rPr>
        <w:t xml:space="preserve">first and second </w:t>
      </w:r>
      <w:r w:rsidR="00160A5F">
        <w:rPr>
          <w:lang w:eastAsia="en-GB"/>
        </w:rPr>
        <w:t>halves.</w:t>
      </w:r>
    </w:p>
    <w:p w:rsidR="004F65B6" w:rsidRDefault="004F65B6" w:rsidP="00484E7C">
      <w:pPr>
        <w:pStyle w:val="Heading4"/>
        <w:rPr>
          <w:lang w:eastAsia="en-GB"/>
        </w:rPr>
      </w:pPr>
      <w:proofErr w:type="gramStart"/>
      <w:r w:rsidRPr="00D23D75">
        <w:t>Away To Win Either Half?</w:t>
      </w:r>
      <w:proofErr w:type="gramEnd"/>
      <w:r w:rsidR="00AE1346" w:rsidRPr="00D23D75">
        <w:t xml:space="preserve"> </w:t>
      </w:r>
      <w:r w:rsidR="00AE1346" w:rsidRPr="00D23D75">
        <w:rPr>
          <w:rStyle w:val="SubtleEmphasis"/>
        </w:rPr>
        <w:t>(2-way)</w:t>
      </w:r>
    </w:p>
    <w:p w:rsidR="004F65B6" w:rsidRDefault="004F65B6" w:rsidP="00484E7C">
      <w:pPr>
        <w:rPr>
          <w:lang w:eastAsia="en-GB"/>
        </w:rPr>
      </w:pPr>
      <w:r>
        <w:rPr>
          <w:lang w:eastAsia="en-GB"/>
        </w:rPr>
        <w:t>Bet on the away</w:t>
      </w:r>
      <w:r w:rsidRPr="007C3553">
        <w:rPr>
          <w:lang w:eastAsia="en-GB"/>
        </w:rPr>
        <w:t xml:space="preserve"> team to</w:t>
      </w:r>
      <w:r>
        <w:rPr>
          <w:lang w:eastAsia="en-GB"/>
        </w:rPr>
        <w:t xml:space="preserve"> score more goals than the home team in either the </w:t>
      </w:r>
      <w:r w:rsidR="00AE1346">
        <w:rPr>
          <w:lang w:eastAsia="en-GB"/>
        </w:rPr>
        <w:t xml:space="preserve">first or second </w:t>
      </w:r>
      <w:r w:rsidR="00160A5F">
        <w:rPr>
          <w:lang w:eastAsia="en-GB"/>
        </w:rPr>
        <w:t>halves.</w:t>
      </w:r>
    </w:p>
    <w:p w:rsidR="00E24A35" w:rsidRPr="008854FE" w:rsidRDefault="00AE1346" w:rsidP="00484E7C">
      <w:pPr>
        <w:pStyle w:val="Heading4"/>
        <w:rPr>
          <w:rStyle w:val="Heading3Char"/>
          <w:b/>
        </w:rPr>
      </w:pPr>
      <w:r w:rsidRPr="00D23D75">
        <w:t>How Exactly W</w:t>
      </w:r>
      <w:r w:rsidR="004F65B6" w:rsidRPr="00D23D75">
        <w:t xml:space="preserve">ill the </w:t>
      </w:r>
      <w:r w:rsidRPr="00D23D75">
        <w:t xml:space="preserve">Match be </w:t>
      </w:r>
      <w:proofErr w:type="gramStart"/>
      <w:r w:rsidRPr="00D23D75">
        <w:t>D</w:t>
      </w:r>
      <w:r w:rsidR="004F65B6" w:rsidRPr="00D23D75">
        <w:t>ecided</w:t>
      </w:r>
      <w:proofErr w:type="gramEnd"/>
      <w:r w:rsidR="004F65B6" w:rsidRPr="00D23D75">
        <w:t>?</w:t>
      </w:r>
      <w:r w:rsidRPr="00D23D75">
        <w:t xml:space="preserve"> </w:t>
      </w:r>
      <w:r w:rsidRPr="00D23D75">
        <w:rPr>
          <w:rStyle w:val="SubtleEmphasis"/>
        </w:rPr>
        <w:t>(6-way)</w:t>
      </w:r>
    </w:p>
    <w:p w:rsidR="00E24A35" w:rsidRPr="007C3553" w:rsidRDefault="00E24A35" w:rsidP="00484E7C">
      <w:pPr>
        <w:rPr>
          <w:lang w:eastAsia="en-GB"/>
        </w:rPr>
      </w:pPr>
      <w:r w:rsidRPr="007C3553">
        <w:rPr>
          <w:lang w:eastAsia="en-GB"/>
        </w:rPr>
        <w:t xml:space="preserve">Bet on </w:t>
      </w:r>
      <w:r w:rsidR="004F65B6">
        <w:rPr>
          <w:lang w:eastAsia="en-GB"/>
        </w:rPr>
        <w:t xml:space="preserve">the team and the </w:t>
      </w:r>
      <w:r w:rsidRPr="007C3553">
        <w:rPr>
          <w:lang w:eastAsia="en-GB"/>
        </w:rPr>
        <w:t xml:space="preserve">method by which the match will be won, </w:t>
      </w:r>
      <w:r w:rsidR="004F65B6">
        <w:rPr>
          <w:lang w:eastAsia="en-GB"/>
        </w:rPr>
        <w:t xml:space="preserve">e.g. home team in extra-time.  This bet applies to the statutory 90 minutes play </w:t>
      </w:r>
      <w:r w:rsidR="004F65B6" w:rsidRPr="00AE1346">
        <w:rPr>
          <w:b/>
          <w:lang w:eastAsia="en-GB"/>
        </w:rPr>
        <w:t>including extra time and penalty shoot-outs</w:t>
      </w:r>
      <w:r w:rsidR="004F65B6">
        <w:rPr>
          <w:lang w:eastAsia="en-GB"/>
        </w:rPr>
        <w:t>.</w:t>
      </w:r>
    </w:p>
    <w:p w:rsidR="00E24A35" w:rsidRPr="00D23D75" w:rsidRDefault="00E24A35" w:rsidP="00D23D75">
      <w:pPr>
        <w:pStyle w:val="Heading3"/>
      </w:pPr>
      <w:r w:rsidRPr="00D23D75">
        <w:t>Goals Markets</w:t>
      </w:r>
    </w:p>
    <w:p w:rsidR="00132F09" w:rsidRPr="006569F6" w:rsidRDefault="00855B19" w:rsidP="00484E7C">
      <w:pPr>
        <w:rPr>
          <w:lang w:val="en-US" w:eastAsia="en-GB"/>
        </w:rPr>
      </w:pPr>
      <w:r w:rsidRPr="006569F6">
        <w:rPr>
          <w:lang w:val="en-US" w:eastAsia="en-GB"/>
        </w:rPr>
        <w:t xml:space="preserve">Own goals count for all </w:t>
      </w:r>
      <w:r w:rsidR="00327AFD" w:rsidRPr="006569F6">
        <w:rPr>
          <w:lang w:val="en-US" w:eastAsia="en-GB"/>
        </w:rPr>
        <w:t>markets</w:t>
      </w:r>
      <w:r w:rsidRPr="006569F6">
        <w:rPr>
          <w:i/>
          <w:lang w:val="en-US" w:eastAsia="en-GB"/>
        </w:rPr>
        <w:t xml:space="preserve"> </w:t>
      </w:r>
      <w:r w:rsidRPr="006569F6">
        <w:rPr>
          <w:lang w:val="en-US" w:eastAsia="en-GB"/>
        </w:rPr>
        <w:t>listed below</w:t>
      </w:r>
      <w:r w:rsidR="00327AFD" w:rsidRPr="006569F6">
        <w:rPr>
          <w:lang w:val="en-US" w:eastAsia="en-GB"/>
        </w:rPr>
        <w:t xml:space="preserve"> and for the purposes of team markets they</w:t>
      </w:r>
      <w:r w:rsidR="007158F3">
        <w:rPr>
          <w:lang w:eastAsia="en-GB"/>
        </w:rPr>
        <w:t xml:space="preserve"> are awarded </w:t>
      </w:r>
      <w:r w:rsidR="007158F3" w:rsidRPr="007C3553">
        <w:rPr>
          <w:lang w:eastAsia="en-GB"/>
        </w:rPr>
        <w:t>to the side credited with the goal</w:t>
      </w:r>
      <w:r w:rsidR="00AA21F1" w:rsidRPr="006569F6">
        <w:rPr>
          <w:lang w:val="en-US" w:eastAsia="en-GB"/>
        </w:rPr>
        <w:t>.</w:t>
      </w:r>
    </w:p>
    <w:p w:rsidR="00E24A35" w:rsidRPr="008854FE" w:rsidRDefault="00E24A35" w:rsidP="00484E7C">
      <w:pPr>
        <w:pStyle w:val="Heading4"/>
        <w:rPr>
          <w:lang w:eastAsia="en-GB"/>
        </w:rPr>
      </w:pPr>
      <w:r w:rsidRPr="00D23D75">
        <w:t xml:space="preserve">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match.</w:t>
      </w:r>
    </w:p>
    <w:p w:rsidR="008E12F9" w:rsidRPr="008854FE" w:rsidRDefault="008E12F9" w:rsidP="00484E7C">
      <w:pPr>
        <w:pStyle w:val="Heading4"/>
        <w:rPr>
          <w:lang w:eastAsia="en-GB"/>
        </w:rPr>
      </w:pPr>
      <w:r w:rsidRPr="00D23D75">
        <w:t>Asian Totals</w:t>
      </w:r>
      <w:r w:rsidR="00BA1A8C" w:rsidRPr="00723416">
        <w:rPr>
          <w:rStyle w:val="Heading4Char"/>
        </w:rPr>
        <w:t xml:space="preserve"> </w:t>
      </w:r>
      <w:r w:rsidR="00BA1A8C" w:rsidRPr="00D23D75">
        <w:rPr>
          <w:rStyle w:val="SubtleEmphasis"/>
        </w:rPr>
        <w:t>(2-way)</w:t>
      </w:r>
    </w:p>
    <w:p w:rsidR="006009DB" w:rsidRDefault="006009DB" w:rsidP="00484E7C">
      <w:pPr>
        <w:rPr>
          <w:lang w:eastAsia="en-GB"/>
        </w:rPr>
      </w:pPr>
      <w:r>
        <w:rPr>
          <w:lang w:eastAsia="en-GB"/>
        </w:rPr>
        <w:t xml:space="preserve">Bets are settled according to the full-time result </w:t>
      </w:r>
      <w:r w:rsidR="00ED3599">
        <w:rPr>
          <w:lang w:eastAsia="en-GB"/>
        </w:rPr>
        <w:t>using the following logic</w:t>
      </w:r>
      <w:r>
        <w:rPr>
          <w:lang w:eastAsia="en-GB"/>
        </w:rPr>
        <w:t>:</w:t>
      </w:r>
    </w:p>
    <w:p w:rsidR="0008398B" w:rsidRDefault="006009DB" w:rsidP="00484E7C">
      <w:pPr>
        <w:pStyle w:val="ListParagraph"/>
        <w:numPr>
          <w:ilvl w:val="0"/>
          <w:numId w:val="35"/>
        </w:numPr>
        <w:rPr>
          <w:lang w:eastAsia="en-GB"/>
        </w:rPr>
      </w:pPr>
      <w:r>
        <w:rPr>
          <w:i/>
        </w:rPr>
        <w:t>Goal Line 2.0</w:t>
      </w:r>
      <w:r w:rsidRPr="00837C36">
        <w:rPr>
          <w:lang w:eastAsia="en-GB"/>
        </w:rPr>
        <w:br/>
      </w:r>
      <w:r w:rsidR="0008398B">
        <w:rPr>
          <w:lang w:eastAsia="en-GB"/>
        </w:rPr>
        <w:t xml:space="preserve">Bets on </w:t>
      </w:r>
      <w:r w:rsidR="0008398B">
        <w:rPr>
          <w:i/>
          <w:lang w:eastAsia="en-GB"/>
        </w:rPr>
        <w:t>under</w:t>
      </w:r>
      <w:r w:rsidR="0008398B">
        <w:rPr>
          <w:lang w:eastAsia="en-GB"/>
        </w:rPr>
        <w:t xml:space="preserve"> 2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 xml:space="preserve">All bets on this selection are </w:t>
      </w:r>
      <w:r w:rsidR="00D962ED">
        <w:rPr>
          <w:lang w:eastAsia="en-GB"/>
        </w:rPr>
        <w:t>settled as a push</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00D962ED">
        <w:rPr>
          <w:lang w:eastAsia="en-GB"/>
        </w:rPr>
        <w:t>All bets on this selection are settled as a push</w:t>
      </w:r>
    </w:p>
    <w:p w:rsidR="0008398B" w:rsidRPr="00837C36" w:rsidRDefault="00854C1B" w:rsidP="00484E7C">
      <w:pPr>
        <w:pStyle w:val="ListParagraph"/>
        <w:numPr>
          <w:ilvl w:val="1"/>
          <w:numId w:val="35"/>
        </w:numPr>
        <w:rPr>
          <w:lang w:eastAsia="en-GB"/>
        </w:rPr>
      </w:pPr>
      <w:r>
        <w:rPr>
          <w:lang w:eastAsia="en-GB"/>
        </w:rPr>
        <w:t>&gt;2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2.25</w:t>
      </w:r>
      <w:r>
        <w:rPr>
          <w:lang w:eastAsia="en-GB"/>
        </w:rPr>
        <w:br/>
      </w:r>
      <w:r w:rsidR="0008398B">
        <w:rPr>
          <w:lang w:eastAsia="en-GB"/>
        </w:rPr>
        <w:t xml:space="preserve">Bets on </w:t>
      </w:r>
      <w:r w:rsidR="0008398B">
        <w:rPr>
          <w:i/>
          <w:lang w:eastAsia="en-GB"/>
        </w:rPr>
        <w:t>under</w:t>
      </w:r>
      <w:r w:rsidR="0008398B">
        <w:rPr>
          <w:lang w:eastAsia="en-GB"/>
        </w:rPr>
        <w:t xml:space="preserve"> 2.25 goals:</w:t>
      </w:r>
    </w:p>
    <w:p w:rsidR="0008398B" w:rsidRDefault="00854C1B" w:rsidP="00484E7C">
      <w:pPr>
        <w:pStyle w:val="ListParagraph"/>
        <w:numPr>
          <w:ilvl w:val="1"/>
          <w:numId w:val="35"/>
        </w:numPr>
        <w:rPr>
          <w:lang w:eastAsia="en-GB"/>
        </w:rPr>
      </w:pPr>
      <w:r>
        <w:rPr>
          <w:lang w:eastAsia="en-GB"/>
        </w:rPr>
        <w:t>&lt;2 goals scored</w:t>
      </w:r>
      <w:r>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t</w:t>
      </w:r>
      <w:r w:rsidRPr="00837C36">
        <w:rPr>
          <w:lang w:eastAsia="en-GB"/>
        </w:rPr>
        <w:t>he</w:t>
      </w:r>
      <w:proofErr w:type="gramEnd"/>
      <w:r w:rsidRPr="00837C36">
        <w:rPr>
          <w:lang w:eastAsia="en-GB"/>
        </w:rPr>
        <w:t xml:space="preserv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lastRenderedPageBreak/>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2.25 goals:</w:t>
      </w:r>
    </w:p>
    <w:p w:rsidR="0008398B" w:rsidRDefault="00854C1B" w:rsidP="00484E7C">
      <w:pPr>
        <w:pStyle w:val="ListParagraph"/>
        <w:numPr>
          <w:ilvl w:val="1"/>
          <w:numId w:val="35"/>
        </w:numPr>
        <w:rPr>
          <w:lang w:eastAsia="en-GB"/>
        </w:rPr>
      </w:pPr>
      <w:r>
        <w:rPr>
          <w:lang w:eastAsia="en-GB"/>
        </w:rPr>
        <w:t>&lt;2</w:t>
      </w:r>
      <w:r w:rsidR="0008398B">
        <w:rPr>
          <w:lang w:eastAsia="en-GB"/>
        </w:rPr>
        <w:t xml:space="preserve"> goal</w:t>
      </w:r>
      <w:r>
        <w:rPr>
          <w:lang w:eastAsia="en-GB"/>
        </w:rPr>
        <w:t>s</w:t>
      </w:r>
      <w:r w:rsidR="0008398B">
        <w:rPr>
          <w:lang w:eastAsia="en-GB"/>
        </w:rPr>
        <w:t xml:space="preserve"> scored</w:t>
      </w:r>
      <w:r>
        <w:rPr>
          <w:lang w:eastAsia="en-GB"/>
        </w:rPr>
        <w:tab/>
      </w:r>
      <w:r>
        <w:rPr>
          <w:lang w:eastAsia="en-GB"/>
        </w:rPr>
        <w:tab/>
        <w:t>A</w:t>
      </w:r>
      <w:r w:rsidR="0008398B" w:rsidRPr="00837C36">
        <w:rPr>
          <w:lang w:eastAsia="en-GB"/>
        </w:rPr>
        <w:t xml:space="preserve">ll bets </w:t>
      </w:r>
      <w:r w:rsidR="0008398B">
        <w:rPr>
          <w:lang w:eastAsia="en-GB"/>
        </w:rPr>
        <w:t>on this selection are losers</w:t>
      </w:r>
    </w:p>
    <w:p w:rsidR="00D962ED" w:rsidRDefault="0008398B" w:rsidP="00484E7C">
      <w:pPr>
        <w:pStyle w:val="ListParagraph"/>
        <w:numPr>
          <w:ilvl w:val="1"/>
          <w:numId w:val="35"/>
        </w:numPr>
        <w:tabs>
          <w:tab w:val="left" w:pos="2127"/>
        </w:tabs>
        <w:rPr>
          <w:lang w:eastAsia="en-GB"/>
        </w:rPr>
      </w:pPr>
      <w:r>
        <w:rPr>
          <w:lang w:eastAsia="en-GB"/>
        </w:rPr>
        <w:t>2 goals scored</w:t>
      </w:r>
      <w:r>
        <w:rPr>
          <w:lang w:eastAsia="en-GB"/>
        </w:rPr>
        <w:tab/>
      </w:r>
      <w:r>
        <w:rPr>
          <w:lang w:eastAsia="en-GB"/>
        </w:rPr>
        <w:tab/>
      </w:r>
      <w:r w:rsidRPr="00837C36">
        <w:rPr>
          <w:lang w:eastAsia="en-GB"/>
        </w:rPr>
        <w:t xml:space="preserve">Half the stake </w:t>
      </w:r>
      <w:r w:rsidR="00D962ED">
        <w:rPr>
          <w:lang w:eastAsia="en-GB"/>
        </w:rPr>
        <w:t>is settled as a push</w:t>
      </w:r>
      <w:r>
        <w:rPr>
          <w:lang w:eastAsia="en-GB"/>
        </w:rPr>
        <w:t xml:space="preserve">, the other half is </w:t>
      </w:r>
      <w:r w:rsidR="0052146F">
        <w:rPr>
          <w:lang w:eastAsia="en-GB"/>
        </w:rPr>
        <w:t>settled</w:t>
      </w:r>
      <w:r>
        <w:rPr>
          <w:lang w:eastAsia="en-GB"/>
        </w:rPr>
        <w:t xml:space="preserve">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sidR="0008398B">
        <w:rPr>
          <w:lang w:eastAsia="en-GB"/>
        </w:rPr>
        <w:t>a</w:t>
      </w:r>
      <w:proofErr w:type="gramEnd"/>
      <w:r w:rsidR="0008398B">
        <w:rPr>
          <w:lang w:eastAsia="en-GB"/>
        </w:rPr>
        <w:t xml:space="preserve"> loser</w:t>
      </w:r>
    </w:p>
    <w:p w:rsidR="0008398B" w:rsidRPr="00837C36"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winners</w:t>
      </w:r>
    </w:p>
    <w:p w:rsidR="0008398B" w:rsidRDefault="006009DB" w:rsidP="00484E7C">
      <w:pPr>
        <w:pStyle w:val="ListParagraph"/>
        <w:numPr>
          <w:ilvl w:val="0"/>
          <w:numId w:val="35"/>
        </w:numPr>
        <w:rPr>
          <w:lang w:eastAsia="en-GB"/>
        </w:rPr>
      </w:pPr>
      <w:r>
        <w:rPr>
          <w:i/>
        </w:rPr>
        <w:t>Goal Line 2.5</w:t>
      </w:r>
      <w:r>
        <w:rPr>
          <w:lang w:eastAsia="en-GB"/>
        </w:rPr>
        <w:br/>
      </w:r>
      <w:r w:rsidR="0008398B">
        <w:rPr>
          <w:lang w:eastAsia="en-GB"/>
        </w:rPr>
        <w:t xml:space="preserve">Bets on </w:t>
      </w:r>
      <w:r w:rsidR="0008398B">
        <w:rPr>
          <w:i/>
          <w:lang w:eastAsia="en-GB"/>
        </w:rPr>
        <w:t>under</w:t>
      </w:r>
      <w:r w:rsidR="0008398B">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w:t>
      </w:r>
      <w:r w:rsidR="0008398B">
        <w:rPr>
          <w:lang w:eastAsia="en-GB"/>
        </w:rPr>
        <w:t xml:space="preserve"> goals scored</w:t>
      </w:r>
      <w:r w:rsidR="0008398B">
        <w:rPr>
          <w:lang w:eastAsia="en-GB"/>
        </w:rPr>
        <w:tab/>
      </w:r>
      <w:r>
        <w:rPr>
          <w:lang w:eastAsia="en-GB"/>
        </w:rPr>
        <w:tab/>
      </w:r>
      <w:r w:rsidR="0008398B" w:rsidRPr="00837C36">
        <w:rPr>
          <w:lang w:eastAsia="en-GB"/>
        </w:rPr>
        <w:t xml:space="preserve">All bets </w:t>
      </w:r>
      <w:r w:rsidR="0008398B">
        <w:rPr>
          <w:lang w:eastAsia="en-GB"/>
        </w:rPr>
        <w:t>on this selection are winners</w:t>
      </w:r>
    </w:p>
    <w:p w:rsidR="0008398B" w:rsidRDefault="00854C1B" w:rsidP="00484E7C">
      <w:pPr>
        <w:pStyle w:val="ListParagraph"/>
        <w:numPr>
          <w:ilvl w:val="1"/>
          <w:numId w:val="35"/>
        </w:numPr>
        <w:rPr>
          <w:lang w:eastAsia="en-GB"/>
        </w:rPr>
      </w:pPr>
      <w:r>
        <w:rPr>
          <w:lang w:eastAsia="en-GB"/>
        </w:rPr>
        <w:t>&gt;2</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All bets</w:t>
      </w:r>
      <w:r w:rsidR="0008398B">
        <w:rPr>
          <w:lang w:eastAsia="en-GB"/>
        </w:rPr>
        <w:t xml:space="preserve"> on this selection are losers</w:t>
      </w:r>
      <w:r w:rsidR="0008398B" w:rsidRPr="00837C36">
        <w:rPr>
          <w:lang w:eastAsia="en-GB"/>
        </w:rPr>
        <w:t xml:space="preserve"> </w:t>
      </w:r>
    </w:p>
    <w:p w:rsidR="0008398B" w:rsidRDefault="00854C1B" w:rsidP="00484E7C">
      <w:pPr>
        <w:pStyle w:val="ListParagraph"/>
        <w:numPr>
          <w:ilvl w:val="1"/>
          <w:numId w:val="35"/>
        </w:numPr>
        <w:rPr>
          <w:lang w:eastAsia="en-GB"/>
        </w:rPr>
      </w:pPr>
      <w:r>
        <w:rPr>
          <w:lang w:eastAsia="en-GB"/>
        </w:rPr>
        <w:t>&gt;2 goals</w:t>
      </w:r>
      <w:r w:rsidR="0008398B">
        <w:rPr>
          <w:lang w:eastAsia="en-GB"/>
        </w:rPr>
        <w:t xml:space="preserve"> scored</w:t>
      </w:r>
      <w:r w:rsidR="0008398B">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08398B" w:rsidRDefault="006009DB" w:rsidP="00484E7C">
      <w:pPr>
        <w:pStyle w:val="ListParagraph"/>
        <w:numPr>
          <w:ilvl w:val="0"/>
          <w:numId w:val="35"/>
        </w:numPr>
        <w:rPr>
          <w:lang w:eastAsia="en-GB"/>
        </w:rPr>
      </w:pPr>
      <w:r>
        <w:rPr>
          <w:i/>
        </w:rPr>
        <w:t>Goal Line 2.75</w:t>
      </w:r>
      <w:r>
        <w:rPr>
          <w:lang w:eastAsia="en-GB"/>
        </w:rPr>
        <w:br/>
      </w:r>
      <w:r w:rsidR="0008398B">
        <w:rPr>
          <w:lang w:eastAsia="en-GB"/>
        </w:rPr>
        <w:t xml:space="preserve">Bets on </w:t>
      </w:r>
      <w:r w:rsidR="0008398B">
        <w:rPr>
          <w:i/>
          <w:lang w:eastAsia="en-GB"/>
        </w:rPr>
        <w:t>under</w:t>
      </w:r>
      <w:r w:rsidR="0008398B">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08398B">
        <w:rPr>
          <w:lang w:eastAsia="en-GB"/>
        </w:rPr>
        <w:t>on this selection are winners</w:t>
      </w:r>
    </w:p>
    <w:p w:rsidR="00D962ED"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sidRPr="00837C36">
        <w:rPr>
          <w:lang w:eastAsia="en-GB"/>
        </w:rPr>
        <w:t xml:space="preserve">Half the stake </w:t>
      </w:r>
      <w:r w:rsidR="00D962ED">
        <w:rPr>
          <w:lang w:eastAsia="en-GB"/>
        </w:rPr>
        <w:t xml:space="preserve">is settled as a push, the other half is settled as </w:t>
      </w:r>
    </w:p>
    <w:p w:rsidR="0008398B" w:rsidRDefault="00D962ED"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a</w:t>
      </w:r>
      <w:proofErr w:type="gramEnd"/>
      <w:r>
        <w:rPr>
          <w:lang w:eastAsia="en-GB"/>
        </w:rPr>
        <w:t xml:space="preserve"> loser</w:t>
      </w:r>
    </w:p>
    <w:p w:rsidR="0008398B" w:rsidRDefault="00854C1B" w:rsidP="00484E7C">
      <w:pPr>
        <w:pStyle w:val="ListParagraph"/>
        <w:numPr>
          <w:ilvl w:val="1"/>
          <w:numId w:val="35"/>
        </w:numPr>
        <w:tabs>
          <w:tab w:val="left" w:pos="2127"/>
        </w:tabs>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are losers</w:t>
      </w:r>
    </w:p>
    <w:p w:rsidR="0008398B" w:rsidRDefault="0008398B" w:rsidP="00484E7C">
      <w:pPr>
        <w:ind w:firstLine="720"/>
        <w:rPr>
          <w:lang w:eastAsia="en-GB"/>
        </w:rPr>
      </w:pPr>
      <w:r>
        <w:rPr>
          <w:lang w:eastAsia="en-GB"/>
        </w:rPr>
        <w:t xml:space="preserve">Bets on </w:t>
      </w:r>
      <w:r w:rsidRPr="0008398B">
        <w:rPr>
          <w:i/>
          <w:lang w:eastAsia="en-GB"/>
        </w:rPr>
        <w:t>over</w:t>
      </w:r>
      <w:r>
        <w:rPr>
          <w:lang w:eastAsia="en-GB"/>
        </w:rPr>
        <w:t xml:space="preserve"> 2.75 goals:</w:t>
      </w:r>
    </w:p>
    <w:p w:rsidR="0008398B"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08398B">
        <w:rPr>
          <w:lang w:eastAsia="en-GB"/>
        </w:rPr>
        <w:tab/>
      </w:r>
      <w:r w:rsidR="0008398B" w:rsidRPr="00837C36">
        <w:rPr>
          <w:lang w:eastAsia="en-GB"/>
        </w:rPr>
        <w:t xml:space="preserve">All bets </w:t>
      </w:r>
      <w:r w:rsidR="0052146F">
        <w:rPr>
          <w:lang w:eastAsia="en-GB"/>
        </w:rPr>
        <w:t>on this selection are losers</w:t>
      </w:r>
    </w:p>
    <w:p w:rsidR="0008398B" w:rsidRDefault="0008398B"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t>Half the stake</w:t>
      </w:r>
      <w:r w:rsidRPr="00837C36">
        <w:rPr>
          <w:lang w:eastAsia="en-GB"/>
        </w:rPr>
        <w:t xml:space="preserve"> </w:t>
      </w:r>
      <w:r>
        <w:rPr>
          <w:lang w:eastAsia="en-GB"/>
        </w:rPr>
        <w:t xml:space="preserve">is settled at the price of the chosen selection, </w:t>
      </w:r>
    </w:p>
    <w:p w:rsidR="0008398B" w:rsidRDefault="0008398B" w:rsidP="00484E7C">
      <w:pPr>
        <w:pStyle w:val="ListParagraph"/>
        <w:tabs>
          <w:tab w:val="left" w:pos="2127"/>
        </w:tabs>
        <w:ind w:left="1440"/>
        <w:rPr>
          <w:lang w:eastAsia="en-GB"/>
        </w:rPr>
      </w:pPr>
      <w:r>
        <w:rPr>
          <w:lang w:eastAsia="en-GB"/>
        </w:rPr>
        <w:tab/>
      </w:r>
      <w:r>
        <w:rPr>
          <w:lang w:eastAsia="en-GB"/>
        </w:rPr>
        <w:tab/>
      </w:r>
      <w:r>
        <w:rPr>
          <w:lang w:eastAsia="en-GB"/>
        </w:rPr>
        <w:tab/>
      </w:r>
      <w:r>
        <w:rPr>
          <w:lang w:eastAsia="en-GB"/>
        </w:rPr>
        <w:tab/>
      </w:r>
      <w:proofErr w:type="gramStart"/>
      <w:r>
        <w:rPr>
          <w:lang w:eastAsia="en-GB"/>
        </w:rPr>
        <w:t>t</w:t>
      </w:r>
      <w:r w:rsidRPr="00837C36">
        <w:rPr>
          <w:lang w:eastAsia="en-GB"/>
        </w:rPr>
        <w:t>he</w:t>
      </w:r>
      <w:proofErr w:type="gramEnd"/>
      <w:r w:rsidRPr="00837C36">
        <w:rPr>
          <w:lang w:eastAsia="en-GB"/>
        </w:rPr>
        <w:t xml:space="preserve"> other half </w:t>
      </w:r>
      <w:r w:rsidR="00D962ED">
        <w:rPr>
          <w:lang w:eastAsia="en-GB"/>
        </w:rPr>
        <w:t>is settled as a push</w:t>
      </w:r>
    </w:p>
    <w:p w:rsidR="0008398B" w:rsidRDefault="00854C1B" w:rsidP="00484E7C">
      <w:pPr>
        <w:pStyle w:val="ListParagraph"/>
        <w:numPr>
          <w:ilvl w:val="1"/>
          <w:numId w:val="35"/>
        </w:numPr>
        <w:rPr>
          <w:lang w:eastAsia="en-GB"/>
        </w:rPr>
      </w:pPr>
      <w:r>
        <w:rPr>
          <w:lang w:eastAsia="en-GB"/>
        </w:rPr>
        <w:t>&gt;3</w:t>
      </w:r>
      <w:r w:rsidR="0008398B">
        <w:rPr>
          <w:lang w:eastAsia="en-GB"/>
        </w:rPr>
        <w:t xml:space="preserve"> goals scored</w:t>
      </w:r>
      <w:r w:rsidR="0008398B">
        <w:rPr>
          <w:lang w:eastAsia="en-GB"/>
        </w:rPr>
        <w:tab/>
      </w:r>
      <w:r w:rsidR="0008398B">
        <w:rPr>
          <w:lang w:eastAsia="en-GB"/>
        </w:rPr>
        <w:tab/>
      </w:r>
      <w:r w:rsidR="0008398B" w:rsidRPr="00837C36">
        <w:rPr>
          <w:lang w:eastAsia="en-GB"/>
        </w:rPr>
        <w:t>All bets</w:t>
      </w:r>
      <w:r w:rsidR="0008398B">
        <w:rPr>
          <w:lang w:eastAsia="en-GB"/>
        </w:rPr>
        <w:t xml:space="preserve"> on this selection ar</w:t>
      </w:r>
      <w:r w:rsidR="0052146F">
        <w:rPr>
          <w:lang w:eastAsia="en-GB"/>
        </w:rPr>
        <w:t>e winner</w:t>
      </w:r>
      <w:r w:rsidR="0008398B">
        <w:rPr>
          <w:lang w:eastAsia="en-GB"/>
        </w:rPr>
        <w:t>s</w:t>
      </w:r>
    </w:p>
    <w:p w:rsidR="0052146F" w:rsidRDefault="006009DB" w:rsidP="00484E7C">
      <w:pPr>
        <w:pStyle w:val="ListParagraph"/>
        <w:numPr>
          <w:ilvl w:val="0"/>
          <w:numId w:val="35"/>
        </w:numPr>
        <w:rPr>
          <w:lang w:eastAsia="en-GB"/>
        </w:rPr>
      </w:pPr>
      <w:r>
        <w:rPr>
          <w:i/>
        </w:rPr>
        <w:t>Goal Line 3.0</w:t>
      </w:r>
      <w:r>
        <w:rPr>
          <w:lang w:eastAsia="en-GB"/>
        </w:rPr>
        <w:br/>
      </w:r>
      <w:r w:rsidR="0052146F">
        <w:rPr>
          <w:lang w:eastAsia="en-GB"/>
        </w:rPr>
        <w:t xml:space="preserve">Bets on </w:t>
      </w:r>
      <w:r w:rsidR="0052146F">
        <w:rPr>
          <w:i/>
          <w:lang w:eastAsia="en-GB"/>
        </w:rPr>
        <w:t>under</w:t>
      </w:r>
      <w:r w:rsidR="0052146F">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Pr>
          <w:lang w:eastAsia="en-GB"/>
        </w:rPr>
        <w:tab/>
      </w:r>
      <w:r w:rsidR="0052146F" w:rsidRPr="00837C36">
        <w:rPr>
          <w:lang w:eastAsia="en-GB"/>
        </w:rPr>
        <w:t xml:space="preserve">All bets </w:t>
      </w:r>
      <w:r w:rsidR="0052146F">
        <w:rPr>
          <w:lang w:eastAsia="en-GB"/>
        </w:rPr>
        <w:t>on this selection are winners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52146F"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losers</w:t>
      </w:r>
    </w:p>
    <w:p w:rsidR="0052146F" w:rsidRDefault="0052146F" w:rsidP="00484E7C">
      <w:pPr>
        <w:ind w:firstLine="720"/>
        <w:rPr>
          <w:lang w:eastAsia="en-GB"/>
        </w:rPr>
      </w:pPr>
      <w:r>
        <w:rPr>
          <w:lang w:eastAsia="en-GB"/>
        </w:rPr>
        <w:t xml:space="preserve">Bets on </w:t>
      </w:r>
      <w:r w:rsidRPr="0008398B">
        <w:rPr>
          <w:i/>
          <w:lang w:eastAsia="en-GB"/>
        </w:rPr>
        <w:t>over</w:t>
      </w:r>
      <w:r>
        <w:rPr>
          <w:lang w:eastAsia="en-GB"/>
        </w:rPr>
        <w:t xml:space="preserve"> 3 goals:</w:t>
      </w:r>
    </w:p>
    <w:p w:rsidR="0052146F" w:rsidRDefault="00854C1B" w:rsidP="00484E7C">
      <w:pPr>
        <w:pStyle w:val="ListParagraph"/>
        <w:numPr>
          <w:ilvl w:val="1"/>
          <w:numId w:val="35"/>
        </w:numPr>
        <w:rPr>
          <w:lang w:eastAsia="en-GB"/>
        </w:rPr>
      </w:pPr>
      <w:r w:rsidRPr="00854C1B">
        <w:t xml:space="preserve">≤ </w:t>
      </w:r>
      <w:r>
        <w:rPr>
          <w:lang w:eastAsia="en-GB"/>
        </w:rPr>
        <w:t>2 goals scored</w:t>
      </w:r>
      <w:r>
        <w:rPr>
          <w:lang w:eastAsia="en-GB"/>
        </w:rPr>
        <w:tab/>
      </w:r>
      <w:r w:rsidR="0052146F">
        <w:rPr>
          <w:lang w:eastAsia="en-GB"/>
        </w:rPr>
        <w:tab/>
      </w:r>
      <w:r w:rsidR="0052146F" w:rsidRPr="00837C36">
        <w:rPr>
          <w:lang w:eastAsia="en-GB"/>
        </w:rPr>
        <w:t xml:space="preserve">All bets </w:t>
      </w:r>
      <w:r w:rsidR="0052146F">
        <w:rPr>
          <w:lang w:eastAsia="en-GB"/>
        </w:rPr>
        <w:t>on this selection are losers</w:t>
      </w:r>
    </w:p>
    <w:p w:rsidR="0052146F" w:rsidRDefault="0052146F" w:rsidP="00484E7C">
      <w:pPr>
        <w:pStyle w:val="ListParagraph"/>
        <w:numPr>
          <w:ilvl w:val="1"/>
          <w:numId w:val="35"/>
        </w:numPr>
        <w:tabs>
          <w:tab w:val="left" w:pos="2127"/>
        </w:tabs>
        <w:rPr>
          <w:lang w:eastAsia="en-GB"/>
        </w:rPr>
      </w:pPr>
      <w:r>
        <w:rPr>
          <w:lang w:eastAsia="en-GB"/>
        </w:rPr>
        <w:t>3 goals scored</w:t>
      </w:r>
      <w:r>
        <w:rPr>
          <w:lang w:eastAsia="en-GB"/>
        </w:rPr>
        <w:tab/>
      </w:r>
      <w:r>
        <w:rPr>
          <w:lang w:eastAsia="en-GB"/>
        </w:rPr>
        <w:tab/>
      </w:r>
      <w:r w:rsidR="00D962ED">
        <w:rPr>
          <w:lang w:eastAsia="en-GB"/>
        </w:rPr>
        <w:t>All bets on this selection are settled as a push</w:t>
      </w:r>
    </w:p>
    <w:p w:rsidR="006009DB" w:rsidRPr="007C3553" w:rsidRDefault="00854C1B" w:rsidP="00484E7C">
      <w:pPr>
        <w:pStyle w:val="ListParagraph"/>
        <w:numPr>
          <w:ilvl w:val="1"/>
          <w:numId w:val="35"/>
        </w:numPr>
        <w:rPr>
          <w:lang w:eastAsia="en-GB"/>
        </w:rPr>
      </w:pPr>
      <w:r>
        <w:rPr>
          <w:lang w:eastAsia="en-GB"/>
        </w:rPr>
        <w:t>&gt;3</w:t>
      </w:r>
      <w:r w:rsidR="0052146F">
        <w:rPr>
          <w:lang w:eastAsia="en-GB"/>
        </w:rPr>
        <w:t xml:space="preserve"> goals scored</w:t>
      </w:r>
      <w:r w:rsidR="0052146F">
        <w:rPr>
          <w:lang w:eastAsia="en-GB"/>
        </w:rPr>
        <w:tab/>
      </w:r>
      <w:r w:rsidR="0052146F">
        <w:rPr>
          <w:lang w:eastAsia="en-GB"/>
        </w:rPr>
        <w:tab/>
      </w:r>
      <w:r w:rsidR="0052146F" w:rsidRPr="00837C36">
        <w:rPr>
          <w:lang w:eastAsia="en-GB"/>
        </w:rPr>
        <w:t>All bets</w:t>
      </w:r>
      <w:r w:rsidR="0052146F">
        <w:rPr>
          <w:lang w:eastAsia="en-GB"/>
        </w:rPr>
        <w:t xml:space="preserve"> on this selection are winners</w:t>
      </w:r>
    </w:p>
    <w:p w:rsidR="00E24A35" w:rsidRPr="008854FE" w:rsidRDefault="004F65B6" w:rsidP="00484E7C">
      <w:pPr>
        <w:pStyle w:val="Heading4"/>
        <w:rPr>
          <w:lang w:eastAsia="en-GB"/>
        </w:rPr>
      </w:pPr>
      <w:r w:rsidRPr="00D23D75">
        <w:t xml:space="preserve">Total </w:t>
      </w:r>
      <w:r w:rsidR="00E24A35" w:rsidRPr="00D23D75">
        <w:t>Goals</w:t>
      </w:r>
      <w:r w:rsidRPr="00D23D75">
        <w:t xml:space="preserve"> (exactly)</w:t>
      </w:r>
      <w:r w:rsidR="00BA1A8C" w:rsidRPr="00D23D75">
        <w:rPr>
          <w:rStyle w:val="SubtleEmphasis"/>
        </w:rPr>
        <w:t xml:space="preserve"> (7-way)</w:t>
      </w:r>
    </w:p>
    <w:p w:rsidR="00E24A35" w:rsidRDefault="00E24A35" w:rsidP="00484E7C">
      <w:pPr>
        <w:rPr>
          <w:lang w:eastAsia="en-GB"/>
        </w:rPr>
      </w:pPr>
      <w:r w:rsidRPr="007C3553">
        <w:rPr>
          <w:lang w:eastAsia="en-GB"/>
        </w:rPr>
        <w:t>Predict the total number of goals sc</w:t>
      </w:r>
      <w:r w:rsidR="00855B19">
        <w:rPr>
          <w:lang w:eastAsia="en-GB"/>
        </w:rPr>
        <w:t>ored in the match.</w:t>
      </w:r>
    </w:p>
    <w:p w:rsidR="00A2076A" w:rsidRPr="008854FE" w:rsidRDefault="00A2076A" w:rsidP="00484E7C">
      <w:pPr>
        <w:pStyle w:val="Heading4"/>
        <w:rPr>
          <w:lang w:eastAsia="en-GB"/>
        </w:rPr>
      </w:pPr>
      <w:r w:rsidRPr="00D23D75">
        <w:t>Total Goals (aggregated)</w:t>
      </w:r>
      <w:r w:rsidR="00BA1A8C" w:rsidRPr="00723416">
        <w:rPr>
          <w:rStyle w:val="Heading4Char"/>
        </w:rPr>
        <w:t xml:space="preserve"> </w:t>
      </w:r>
      <w:r w:rsidR="00BA1A8C" w:rsidRPr="00D23D75">
        <w:rPr>
          <w:rStyle w:val="SubtleEmphasis"/>
        </w:rPr>
        <w:t>(4-way)</w:t>
      </w:r>
    </w:p>
    <w:p w:rsidR="00A2076A"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w:t>
      </w:r>
      <w:r w:rsidR="00720D78">
        <w:rPr>
          <w:lang w:eastAsia="en-GB"/>
        </w:rPr>
        <w:t>scored</w:t>
      </w:r>
      <w:r w:rsidRPr="007C3553">
        <w:rPr>
          <w:lang w:eastAsia="en-GB"/>
        </w:rPr>
        <w:t xml:space="preserve"> in the match.</w:t>
      </w:r>
    </w:p>
    <w:p w:rsidR="00E73D2F" w:rsidRPr="00E73D2F" w:rsidRDefault="0052146F" w:rsidP="00484E7C">
      <w:pPr>
        <w:pStyle w:val="Heading4"/>
        <w:rPr>
          <w:bCs w:val="0"/>
        </w:rPr>
      </w:pPr>
      <w:r w:rsidRPr="00D23D75">
        <w:t>1st</w:t>
      </w:r>
      <w:r w:rsidR="00E73D2F" w:rsidRPr="00D23D75">
        <w:t xml:space="preserve"> Half – Total Goals </w:t>
      </w:r>
      <w:r w:rsidR="00BA1A8C" w:rsidRPr="00D23D75">
        <w:rPr>
          <w:rStyle w:val="SubtleEmphasis"/>
        </w:rPr>
        <w:t>(2-way)</w:t>
      </w:r>
    </w:p>
    <w:p w:rsidR="000B2A09" w:rsidRDefault="000B2A09" w:rsidP="000B2A09">
      <w:pPr>
        <w:rPr>
          <w:lang w:eastAsia="en-GB"/>
        </w:rPr>
      </w:pPr>
      <w:r w:rsidRPr="007C3553">
        <w:rPr>
          <w:lang w:eastAsia="en-GB"/>
        </w:rPr>
        <w:t xml:space="preserve">Predict </w:t>
      </w:r>
      <w:r>
        <w:rPr>
          <w:lang w:eastAsia="en-GB"/>
        </w:rPr>
        <w:t>the total number of goals scored in the first half.</w:t>
      </w:r>
    </w:p>
    <w:p w:rsidR="00E73D2F" w:rsidRPr="00E73D2F" w:rsidRDefault="00E73D2F" w:rsidP="00484E7C">
      <w:pPr>
        <w:pStyle w:val="Heading4"/>
        <w:rPr>
          <w:bCs w:val="0"/>
        </w:rPr>
      </w:pPr>
      <w:r w:rsidRPr="00D23D75">
        <w:t>1st Half – Asian Totals</w:t>
      </w:r>
      <w:r w:rsidR="00BA1A8C" w:rsidRPr="00D23D75">
        <w:rPr>
          <w:rStyle w:val="SubtleEmphasis"/>
        </w:rPr>
        <w:t xml:space="preserve"> (2-way)</w:t>
      </w:r>
    </w:p>
    <w:p w:rsidR="0052146F" w:rsidRDefault="0052146F" w:rsidP="00484E7C">
      <w:pPr>
        <w:rPr>
          <w:lang w:eastAsia="en-GB"/>
        </w:rPr>
      </w:pPr>
      <w:r>
        <w:rPr>
          <w:lang w:eastAsia="en-GB"/>
        </w:rPr>
        <w:t xml:space="preserve">Bets are settled according to the first half result as defined in </w:t>
      </w:r>
      <w:r w:rsidRPr="00720D78">
        <w:rPr>
          <w:i/>
        </w:rPr>
        <w:t>Asian Totals</w:t>
      </w:r>
      <w:r>
        <w:rPr>
          <w:lang w:eastAsia="en-GB"/>
        </w:rPr>
        <w:t>.</w:t>
      </w:r>
    </w:p>
    <w:p w:rsidR="00E73D2F" w:rsidRPr="00E73D2F" w:rsidRDefault="00E73D2F" w:rsidP="00484E7C">
      <w:pPr>
        <w:pStyle w:val="Heading4"/>
        <w:rPr>
          <w:bCs w:val="0"/>
        </w:rPr>
      </w:pPr>
      <w:r w:rsidRPr="00D23D75">
        <w:t>1st Half – Total Goals (aggregated)</w:t>
      </w:r>
      <w:r w:rsidR="00BA1A8C" w:rsidRPr="00723416">
        <w:rPr>
          <w:rStyle w:val="Heading4Char"/>
        </w:rPr>
        <w:t xml:space="preserve"> </w:t>
      </w:r>
      <w:r w:rsidR="00BA1A8C" w:rsidRPr="00D23D75">
        <w:rPr>
          <w:rStyle w:val="SubtleEmphasis"/>
        </w:rPr>
        <w:t>(3-way)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first</w:t>
      </w:r>
      <w:r>
        <w:rPr>
          <w:lang w:eastAsia="en-GB"/>
        </w:rPr>
        <w:t xml:space="preserve"> half</w:t>
      </w:r>
      <w:r w:rsidRPr="007C3553">
        <w:rPr>
          <w:lang w:eastAsia="en-GB"/>
        </w:rPr>
        <w:t>.</w:t>
      </w:r>
    </w:p>
    <w:p w:rsidR="00E73D2F" w:rsidRPr="00E73D2F" w:rsidRDefault="0052146F" w:rsidP="00484E7C">
      <w:pPr>
        <w:pStyle w:val="Heading4"/>
        <w:rPr>
          <w:bCs w:val="0"/>
        </w:rPr>
      </w:pPr>
      <w:r w:rsidRPr="00D23D75">
        <w:t>2nd</w:t>
      </w:r>
      <w:r w:rsidR="000B2A09">
        <w:t xml:space="preserve"> Half – Total Goals </w:t>
      </w:r>
      <w:r w:rsidR="00BA1A8C" w:rsidRPr="00D23D75">
        <w:rPr>
          <w:rStyle w:val="SubtleEmphasis"/>
        </w:rPr>
        <w:t>(2-way)</w:t>
      </w:r>
    </w:p>
    <w:p w:rsidR="00E73D2F" w:rsidRDefault="00E73D2F" w:rsidP="00484E7C">
      <w:pPr>
        <w:rPr>
          <w:lang w:eastAsia="en-GB"/>
        </w:rPr>
      </w:pPr>
      <w:r w:rsidRPr="007C3553">
        <w:rPr>
          <w:lang w:eastAsia="en-GB"/>
        </w:rPr>
        <w:t xml:space="preserve">Predict </w:t>
      </w:r>
      <w:r w:rsidR="000B2A09">
        <w:rPr>
          <w:lang w:eastAsia="en-GB"/>
        </w:rPr>
        <w:t>the total number of goals scored in the second half.</w:t>
      </w:r>
    </w:p>
    <w:p w:rsidR="00E73D2F" w:rsidRPr="00E73D2F" w:rsidRDefault="0052146F" w:rsidP="00484E7C">
      <w:pPr>
        <w:pStyle w:val="Heading4"/>
        <w:rPr>
          <w:bCs w:val="0"/>
        </w:rPr>
      </w:pPr>
      <w:r w:rsidRPr="00D23D75">
        <w:t>2nd</w:t>
      </w:r>
      <w:r w:rsidR="00E73D2F" w:rsidRPr="00D23D75">
        <w:t xml:space="preserve"> Half – Asian Totals</w:t>
      </w:r>
      <w:r w:rsidR="00BA1A8C" w:rsidRPr="00723416">
        <w:rPr>
          <w:rStyle w:val="Heading4Char"/>
        </w:rPr>
        <w:t xml:space="preserve"> </w:t>
      </w:r>
      <w:r w:rsidR="00BA1A8C" w:rsidRPr="00D23D75">
        <w:rPr>
          <w:rStyle w:val="SubtleEmphasis"/>
        </w:rPr>
        <w:t>(2-way)</w:t>
      </w:r>
    </w:p>
    <w:p w:rsidR="0052146F" w:rsidRDefault="0052146F" w:rsidP="00484E7C">
      <w:pPr>
        <w:rPr>
          <w:lang w:eastAsia="en-GB"/>
        </w:rPr>
      </w:pPr>
      <w:r>
        <w:rPr>
          <w:lang w:eastAsia="en-GB"/>
        </w:rPr>
        <w:t xml:space="preserve">Bets are settled according to the second half result as defined in </w:t>
      </w:r>
      <w:r w:rsidRPr="00720D78">
        <w:rPr>
          <w:i/>
        </w:rPr>
        <w:t>Asian Totals</w:t>
      </w:r>
      <w:r>
        <w:rPr>
          <w:lang w:eastAsia="en-GB"/>
        </w:rPr>
        <w:t>.</w:t>
      </w:r>
    </w:p>
    <w:p w:rsidR="00E73D2F" w:rsidRPr="00E73D2F" w:rsidRDefault="0052146F" w:rsidP="00484E7C">
      <w:pPr>
        <w:pStyle w:val="Heading4"/>
        <w:rPr>
          <w:bCs w:val="0"/>
        </w:rPr>
      </w:pPr>
      <w:r w:rsidRPr="00D23D75">
        <w:lastRenderedPageBreak/>
        <w:t>2nd</w:t>
      </w:r>
      <w:r w:rsidR="00E73D2F" w:rsidRPr="00D23D75">
        <w:t xml:space="preserve"> Half – Total Goals (aggregated)</w:t>
      </w:r>
      <w:r w:rsidR="00BA1A8C" w:rsidRPr="00D23D75">
        <w:rPr>
          <w:rStyle w:val="SubtleEmphasis"/>
        </w:rPr>
        <w:t xml:space="preserve"> (3-way)</w:t>
      </w:r>
    </w:p>
    <w:p w:rsidR="00107769" w:rsidRPr="007C3553" w:rsidRDefault="00107769" w:rsidP="00484E7C">
      <w:pPr>
        <w:rPr>
          <w:lang w:eastAsia="en-GB"/>
        </w:rPr>
      </w:pPr>
      <w:r w:rsidRPr="007C3553">
        <w:rPr>
          <w:lang w:eastAsia="en-GB"/>
        </w:rPr>
        <w:t xml:space="preserve">Predict the range containing the total number of </w:t>
      </w:r>
      <w:r>
        <w:rPr>
          <w:lang w:eastAsia="en-GB"/>
        </w:rPr>
        <w:t>goal</w:t>
      </w:r>
      <w:r w:rsidRPr="007C3553">
        <w:rPr>
          <w:lang w:eastAsia="en-GB"/>
        </w:rPr>
        <w:t xml:space="preserve">s taken in the </w:t>
      </w:r>
      <w:r w:rsidR="0052146F">
        <w:rPr>
          <w:lang w:eastAsia="en-GB"/>
        </w:rPr>
        <w:t>second half</w:t>
      </w:r>
      <w:r>
        <w:rPr>
          <w:lang w:eastAsia="en-GB"/>
        </w:rPr>
        <w:t>.</w:t>
      </w:r>
    </w:p>
    <w:p w:rsidR="00132F09" w:rsidRPr="00E73D2F" w:rsidRDefault="00132F09" w:rsidP="00484E7C">
      <w:pPr>
        <w:pStyle w:val="Heading4"/>
        <w:rPr>
          <w:bCs w:val="0"/>
        </w:rPr>
      </w:pPr>
      <w:proofErr w:type="gramStart"/>
      <w:r w:rsidRPr="00D23D75">
        <w:t>Both Halves Over 1.5 Goals?</w:t>
      </w:r>
      <w:proofErr w:type="gramEnd"/>
      <w:r w:rsidR="00BA1A8C" w:rsidRPr="00D23D75">
        <w:rPr>
          <w:rStyle w:val="SubtleEmphasis"/>
        </w:rPr>
        <w:t xml:space="preserve"> (2-way)</w:t>
      </w:r>
    </w:p>
    <w:p w:rsidR="00132F09" w:rsidRDefault="00132F09" w:rsidP="00484E7C">
      <w:pPr>
        <w:rPr>
          <w:lang w:eastAsia="en-GB"/>
        </w:rPr>
      </w:pPr>
      <w:r w:rsidRPr="007C3553">
        <w:rPr>
          <w:lang w:eastAsia="en-GB"/>
        </w:rPr>
        <w:t xml:space="preserve">Predict </w:t>
      </w:r>
      <w:r>
        <w:rPr>
          <w:lang w:eastAsia="en-GB"/>
        </w:rPr>
        <w:t>whether there will be more than 1 goal in both halves or not</w:t>
      </w:r>
      <w:r w:rsidR="00855B19">
        <w:rPr>
          <w:lang w:eastAsia="en-GB"/>
        </w:rPr>
        <w:t>.</w:t>
      </w:r>
    </w:p>
    <w:p w:rsidR="00132F09" w:rsidRPr="00E73D2F" w:rsidRDefault="00132F09" w:rsidP="00484E7C">
      <w:pPr>
        <w:pStyle w:val="Heading4"/>
        <w:rPr>
          <w:bCs w:val="0"/>
        </w:rPr>
      </w:pPr>
      <w:r w:rsidRPr="00D23D75">
        <w:t xml:space="preserve">Both Halves </w:t>
      </w:r>
      <w:proofErr w:type="gramStart"/>
      <w:r w:rsidRPr="00D23D75">
        <w:t>Under</w:t>
      </w:r>
      <w:proofErr w:type="gramEnd"/>
      <w:r w:rsidRPr="00D23D75">
        <w:t xml:space="preserve"> 1.5 Goals?</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sidRPr="007C3553">
        <w:rPr>
          <w:lang w:eastAsia="en-GB"/>
        </w:rPr>
        <w:t xml:space="preserve">Predict </w:t>
      </w:r>
      <w:r>
        <w:rPr>
          <w:lang w:eastAsia="en-GB"/>
        </w:rPr>
        <w:t>whether there will be less than 1 goal in both halves or not</w:t>
      </w:r>
      <w:r w:rsidR="00855B19">
        <w:rPr>
          <w:lang w:eastAsia="en-GB"/>
        </w:rPr>
        <w:t>.</w:t>
      </w:r>
    </w:p>
    <w:p w:rsidR="00132F09" w:rsidRPr="00E73D2F" w:rsidRDefault="00132F09" w:rsidP="00484E7C">
      <w:pPr>
        <w:pStyle w:val="Heading4"/>
        <w:rPr>
          <w:bCs w:val="0"/>
        </w:rPr>
      </w:pPr>
      <w:r w:rsidRPr="00D23D75">
        <w:t>Will There Be an Overtime Goal?</w:t>
      </w:r>
      <w:r w:rsidR="00BA1A8C" w:rsidRPr="00723416">
        <w:rPr>
          <w:rStyle w:val="Heading4Char"/>
        </w:rPr>
        <w:t xml:space="preserve"> </w:t>
      </w:r>
      <w:r w:rsidR="00BA1A8C" w:rsidRPr="00D23D75">
        <w:rPr>
          <w:rStyle w:val="SubtleEmphasis"/>
        </w:rPr>
        <w:t>(2-way)</w:t>
      </w:r>
    </w:p>
    <w:p w:rsidR="00132F09" w:rsidRDefault="00132F09" w:rsidP="00484E7C">
      <w:pPr>
        <w:rPr>
          <w:lang w:eastAsia="en-GB"/>
        </w:rPr>
      </w:pPr>
      <w:r>
        <w:rPr>
          <w:lang w:eastAsia="en-GB"/>
        </w:rPr>
        <w:t xml:space="preserve">Predict whether there will be </w:t>
      </w:r>
      <w:r w:rsidR="00F42752">
        <w:rPr>
          <w:lang w:eastAsia="en-GB"/>
        </w:rPr>
        <w:t>extra-</w:t>
      </w:r>
      <w:r>
        <w:rPr>
          <w:lang w:eastAsia="en-GB"/>
        </w:rPr>
        <w:t xml:space="preserve">time plus at least one goal scored in </w:t>
      </w:r>
      <w:r w:rsidR="00F42752">
        <w:rPr>
          <w:lang w:eastAsia="en-GB"/>
        </w:rPr>
        <w:t>extra-</w:t>
      </w:r>
      <w:r>
        <w:rPr>
          <w:lang w:eastAsia="en-GB"/>
        </w:rPr>
        <w:t>time or not</w:t>
      </w:r>
      <w:r w:rsidR="00855B19">
        <w:rPr>
          <w:lang w:eastAsia="en-GB"/>
        </w:rPr>
        <w:t>.</w:t>
      </w:r>
    </w:p>
    <w:p w:rsidR="00132F09" w:rsidRPr="008854FE" w:rsidRDefault="00132F09" w:rsidP="00484E7C">
      <w:pPr>
        <w:pStyle w:val="Heading4"/>
        <w:rPr>
          <w:lang w:eastAsia="en-GB"/>
        </w:rPr>
      </w:pPr>
      <w:r w:rsidRPr="00D23D75">
        <w:t>Goals Home Team</w:t>
      </w:r>
      <w:r w:rsidR="00BA1A8C" w:rsidRPr="00D23D75">
        <w:rPr>
          <w:rStyle w:val="SubtleEmphasis"/>
        </w:rPr>
        <w:t xml:space="preserve"> (4-way)</w:t>
      </w:r>
    </w:p>
    <w:p w:rsidR="00132F09" w:rsidRDefault="00DD6B2D" w:rsidP="00484E7C">
      <w:pPr>
        <w:rPr>
          <w:lang w:eastAsia="en-GB"/>
        </w:rPr>
      </w:pPr>
      <w:r>
        <w:rPr>
          <w:lang w:eastAsia="en-GB"/>
        </w:rPr>
        <w:t xml:space="preserve">Predict </w:t>
      </w:r>
      <w:r w:rsidR="007658D1">
        <w:rPr>
          <w:lang w:eastAsia="en-GB"/>
        </w:rPr>
        <w:t xml:space="preserve">the </w:t>
      </w:r>
      <w:r w:rsidR="00F96972">
        <w:rPr>
          <w:lang w:eastAsia="en-GB"/>
        </w:rPr>
        <w:t xml:space="preserve">total </w:t>
      </w:r>
      <w:r w:rsidR="007658D1">
        <w:rPr>
          <w:lang w:eastAsia="en-GB"/>
        </w:rPr>
        <w:t>number of</w:t>
      </w:r>
      <w:r w:rsidR="00132F09">
        <w:rPr>
          <w:lang w:eastAsia="en-GB"/>
        </w:rPr>
        <w:t xml:space="preserve"> goals for the home team</w:t>
      </w:r>
      <w:r w:rsidR="00132F09" w:rsidRPr="007C3553">
        <w:rPr>
          <w:lang w:eastAsia="en-GB"/>
        </w:rPr>
        <w:t>.</w:t>
      </w:r>
    </w:p>
    <w:p w:rsidR="00132F09" w:rsidRPr="008854FE" w:rsidRDefault="00132F09" w:rsidP="00484E7C">
      <w:pPr>
        <w:pStyle w:val="Heading4"/>
        <w:rPr>
          <w:lang w:eastAsia="en-GB"/>
        </w:rPr>
      </w:pPr>
      <w:r w:rsidRPr="00D23D75">
        <w:t>Goals Away Team</w:t>
      </w:r>
      <w:r w:rsidR="00BA1A8C" w:rsidRPr="00723416">
        <w:rPr>
          <w:rStyle w:val="Heading4Char"/>
        </w:rPr>
        <w:t xml:space="preserve"> </w:t>
      </w:r>
      <w:r w:rsidR="00BA1A8C" w:rsidRPr="00D23D75">
        <w:rPr>
          <w:rStyle w:val="SubtleEmphasis"/>
        </w:rPr>
        <w:t>(4-way)</w:t>
      </w:r>
    </w:p>
    <w:p w:rsidR="007658D1" w:rsidRDefault="00DD6B2D" w:rsidP="00484E7C">
      <w:pPr>
        <w:rPr>
          <w:lang w:eastAsia="en-GB"/>
        </w:rPr>
      </w:pPr>
      <w:r>
        <w:rPr>
          <w:lang w:eastAsia="en-GB"/>
        </w:rPr>
        <w:t xml:space="preserve">Predict </w:t>
      </w:r>
      <w:r w:rsidR="007658D1">
        <w:rPr>
          <w:lang w:eastAsia="en-GB"/>
        </w:rPr>
        <w:t>the total number of goals for the away team</w:t>
      </w:r>
      <w:r w:rsidR="007658D1" w:rsidRPr="007C3553">
        <w:rPr>
          <w:lang w:eastAsia="en-GB"/>
        </w:rPr>
        <w:t>.</w:t>
      </w:r>
    </w:p>
    <w:p w:rsidR="00132F09" w:rsidRPr="008854FE" w:rsidRDefault="00ED3599" w:rsidP="00484E7C">
      <w:pPr>
        <w:pStyle w:val="Heading4"/>
        <w:rPr>
          <w:rStyle w:val="Heading3Char"/>
          <w:b/>
        </w:rPr>
      </w:pPr>
      <w:proofErr w:type="gramStart"/>
      <w:r>
        <w:t>Both Teams t</w:t>
      </w:r>
      <w:r w:rsidR="00132F09" w:rsidRPr="00D23D75">
        <w:t>o Score?</w:t>
      </w:r>
      <w:proofErr w:type="gramEnd"/>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sidR="00326A73">
        <w:rPr>
          <w:lang w:eastAsia="en-GB"/>
        </w:rPr>
        <w:t>in the match or not:</w:t>
      </w:r>
    </w:p>
    <w:p w:rsidR="00132F09" w:rsidRPr="007C3553" w:rsidRDefault="00F96972" w:rsidP="00484E7C">
      <w:pPr>
        <w:rPr>
          <w:lang w:eastAsia="en-GB"/>
        </w:rPr>
      </w:pPr>
      <w:r>
        <w:rPr>
          <w:lang w:eastAsia="en-GB"/>
        </w:rPr>
        <w:t>Yes</w:t>
      </w:r>
      <w:r w:rsidR="00326A73">
        <w:rPr>
          <w:lang w:eastAsia="en-GB"/>
        </w:rPr>
        <w:tab/>
      </w:r>
      <w:r w:rsidR="00326A73">
        <w:rPr>
          <w:lang w:eastAsia="en-GB"/>
        </w:rPr>
        <w:tab/>
        <w:t>B</w:t>
      </w:r>
      <w:r w:rsidR="00132F09" w:rsidRPr="007C3553">
        <w:rPr>
          <w:lang w:eastAsia="en-GB"/>
        </w:rPr>
        <w:t>oth teams must score at least 1 goal each during the match</w:t>
      </w:r>
    </w:p>
    <w:p w:rsidR="00132F09" w:rsidRPr="007C3553" w:rsidRDefault="00326A73" w:rsidP="00484E7C">
      <w:pPr>
        <w:rPr>
          <w:lang w:eastAsia="en-GB"/>
        </w:rPr>
      </w:pPr>
      <w:r>
        <w:rPr>
          <w:lang w:eastAsia="en-GB"/>
        </w:rPr>
        <w:t>No</w:t>
      </w:r>
      <w:r w:rsidR="00ED3599">
        <w:rPr>
          <w:lang w:eastAsia="en-GB"/>
        </w:rPr>
        <w:tab/>
      </w:r>
      <w:r>
        <w:rPr>
          <w:lang w:eastAsia="en-GB"/>
        </w:rPr>
        <w:tab/>
        <w:t>O</w:t>
      </w:r>
      <w:r w:rsidR="00132F09" w:rsidRPr="007C3553">
        <w:rPr>
          <w:lang w:eastAsia="en-GB"/>
        </w:rPr>
        <w:t>ne of the two teams, or both, will</w:t>
      </w:r>
      <w:r>
        <w:rPr>
          <w:lang w:eastAsia="en-GB"/>
        </w:rPr>
        <w:t xml:space="preserve"> fail to score during the match</w:t>
      </w:r>
    </w:p>
    <w:p w:rsidR="00531C2B" w:rsidRPr="00531C2B" w:rsidRDefault="00531C2B" w:rsidP="00484E7C">
      <w:pPr>
        <w:pStyle w:val="Heading4"/>
        <w:rPr>
          <w:bCs w:val="0"/>
        </w:rPr>
      </w:pPr>
      <w:proofErr w:type="gramStart"/>
      <w:r w:rsidRPr="00D23D75">
        <w:t>1st Half – Both Teams to Score?</w:t>
      </w:r>
      <w:proofErr w:type="gramEnd"/>
      <w:r w:rsidR="00BA1A8C" w:rsidRPr="00D23D75">
        <w:rPr>
          <w:rStyle w:val="SubtleEmphasis"/>
        </w:rPr>
        <w:t xml:space="preserve"> (2-way)</w:t>
      </w:r>
    </w:p>
    <w:p w:rsidR="00132F09" w:rsidRPr="007C3553" w:rsidRDefault="00132F09" w:rsidP="00484E7C">
      <w:pPr>
        <w:rPr>
          <w:lang w:eastAsia="en-GB"/>
        </w:rPr>
      </w:pPr>
      <w:r>
        <w:rPr>
          <w:lang w:eastAsia="en-GB"/>
        </w:rPr>
        <w:t xml:space="preserve">Bet on </w:t>
      </w:r>
      <w:r w:rsidRPr="007C3553">
        <w:rPr>
          <w:lang w:eastAsia="en-GB"/>
        </w:rPr>
        <w:t xml:space="preserve">whether both teams will score </w:t>
      </w:r>
      <w:r>
        <w:rPr>
          <w:lang w:eastAsia="en-GB"/>
        </w:rPr>
        <w:t xml:space="preserve">in the </w:t>
      </w:r>
      <w:r w:rsidR="0052146F">
        <w:rPr>
          <w:lang w:eastAsia="en-GB"/>
        </w:rPr>
        <w:t>first</w:t>
      </w:r>
      <w:r w:rsidR="00531C2B">
        <w:rPr>
          <w:lang w:eastAsia="en-GB"/>
        </w:rPr>
        <w:t xml:space="preserve"> half</w:t>
      </w:r>
      <w:r w:rsidR="00326A73">
        <w:rPr>
          <w:lang w:eastAsia="en-GB"/>
        </w:rPr>
        <w:t xml:space="preserve"> or not:</w:t>
      </w:r>
    </w:p>
    <w:p w:rsidR="00132F09" w:rsidRPr="007C3553" w:rsidRDefault="00326A73" w:rsidP="00484E7C">
      <w:pPr>
        <w:rPr>
          <w:lang w:eastAsia="en-GB"/>
        </w:rPr>
      </w:pPr>
      <w:r>
        <w:rPr>
          <w:lang w:eastAsia="en-GB"/>
        </w:rPr>
        <w:t>Yes</w:t>
      </w:r>
      <w:r>
        <w:rPr>
          <w:lang w:eastAsia="en-GB"/>
        </w:rPr>
        <w:tab/>
      </w:r>
      <w:r>
        <w:rPr>
          <w:lang w:eastAsia="en-GB"/>
        </w:rPr>
        <w:tab/>
        <w:t>B</w:t>
      </w:r>
      <w:r w:rsidR="00132F09" w:rsidRPr="007C3553">
        <w:rPr>
          <w:lang w:eastAsia="en-GB"/>
        </w:rPr>
        <w:t xml:space="preserve">oth teams must score at least 1 goal each during the </w:t>
      </w:r>
      <w:r w:rsidR="0052146F">
        <w:rPr>
          <w:lang w:eastAsia="en-GB"/>
        </w:rPr>
        <w:t>first</w:t>
      </w:r>
      <w:r w:rsidR="00531C2B">
        <w:rPr>
          <w:lang w:eastAsia="en-GB"/>
        </w:rPr>
        <w:t xml:space="preserve"> half</w:t>
      </w:r>
      <w:r w:rsidR="00132F09">
        <w:rPr>
          <w:lang w:eastAsia="en-GB"/>
        </w:rPr>
        <w:t>.</w:t>
      </w:r>
    </w:p>
    <w:p w:rsidR="00132F09" w:rsidRPr="007C3553" w:rsidRDefault="00132F09" w:rsidP="00484E7C">
      <w:pPr>
        <w:rPr>
          <w:lang w:eastAsia="en-GB"/>
        </w:rPr>
      </w:pPr>
      <w:r w:rsidRPr="007C3553">
        <w:rPr>
          <w:lang w:eastAsia="en-GB"/>
        </w:rPr>
        <w:t>No</w:t>
      </w:r>
      <w:r w:rsidR="00326A73">
        <w:rPr>
          <w:lang w:eastAsia="en-GB"/>
        </w:rPr>
        <w:tab/>
      </w:r>
      <w:r w:rsidR="00326A73">
        <w:rPr>
          <w:lang w:eastAsia="en-GB"/>
        </w:rPr>
        <w:tab/>
        <w:t>O</w:t>
      </w:r>
      <w:r w:rsidRPr="007C3553">
        <w:rPr>
          <w:lang w:eastAsia="en-GB"/>
        </w:rPr>
        <w:t xml:space="preserve">ne of the two teams, or both, will fail to score during the </w:t>
      </w:r>
      <w:r w:rsidR="0052146F">
        <w:rPr>
          <w:lang w:eastAsia="en-GB"/>
        </w:rPr>
        <w:t xml:space="preserve">first </w:t>
      </w:r>
      <w:r w:rsidR="00531C2B">
        <w:rPr>
          <w:lang w:eastAsia="en-GB"/>
        </w:rPr>
        <w:t>half</w:t>
      </w:r>
      <w:r w:rsidRPr="007C3553">
        <w:rPr>
          <w:lang w:eastAsia="en-GB"/>
        </w:rPr>
        <w:t>.</w:t>
      </w:r>
    </w:p>
    <w:p w:rsidR="00132F09" w:rsidRDefault="00132F09" w:rsidP="00484E7C">
      <w:pPr>
        <w:rPr>
          <w:lang w:eastAsia="en-GB"/>
        </w:rPr>
      </w:pPr>
      <w:r w:rsidRPr="007C3553">
        <w:rPr>
          <w:lang w:eastAsia="en-GB"/>
        </w:rPr>
        <w:t xml:space="preserve">Bet applies to the statutory 45 minutes play for </w:t>
      </w:r>
      <w:r w:rsidR="00531C2B">
        <w:rPr>
          <w:lang w:eastAsia="en-GB"/>
        </w:rPr>
        <w:t>half time bets</w:t>
      </w:r>
      <w:r w:rsidRPr="007C3553">
        <w:rPr>
          <w:lang w:eastAsia="en-GB"/>
        </w:rPr>
        <w:t>, including injury time and added time.</w:t>
      </w:r>
    </w:p>
    <w:p w:rsidR="00531C2B" w:rsidRPr="00531C2B" w:rsidRDefault="00531C2B" w:rsidP="00484E7C">
      <w:pPr>
        <w:pStyle w:val="Heading4"/>
        <w:rPr>
          <w:bCs w:val="0"/>
        </w:rPr>
      </w:pPr>
      <w:proofErr w:type="gramStart"/>
      <w:r w:rsidRPr="00D23D75">
        <w:t>2nd Half – Both Teams to Score?</w:t>
      </w:r>
      <w:proofErr w:type="gramEnd"/>
      <w:r w:rsidR="00BA1A8C" w:rsidRPr="00723416">
        <w:rPr>
          <w:rStyle w:val="Heading4Char"/>
        </w:rPr>
        <w:t xml:space="preserve"> </w:t>
      </w:r>
      <w:r w:rsidR="00BA1A8C" w:rsidRPr="00D23D75">
        <w:rPr>
          <w:rStyle w:val="SubtleEmphasis"/>
        </w:rPr>
        <w:t>(2-way)</w:t>
      </w:r>
    </w:p>
    <w:p w:rsidR="00326A73" w:rsidRPr="007C3553" w:rsidRDefault="00326A73" w:rsidP="00484E7C">
      <w:pPr>
        <w:rPr>
          <w:lang w:eastAsia="en-GB"/>
        </w:rPr>
      </w:pPr>
      <w:r>
        <w:rPr>
          <w:lang w:eastAsia="en-GB"/>
        </w:rPr>
        <w:t xml:space="preserve">Bet on </w:t>
      </w:r>
      <w:r w:rsidRPr="007C3553">
        <w:rPr>
          <w:lang w:eastAsia="en-GB"/>
        </w:rPr>
        <w:t xml:space="preserve">whether both teams will score </w:t>
      </w:r>
      <w:r>
        <w:rPr>
          <w:lang w:eastAsia="en-GB"/>
        </w:rPr>
        <w:t>in the first half or not:</w:t>
      </w:r>
    </w:p>
    <w:p w:rsidR="00326A73" w:rsidRPr="007C3553" w:rsidRDefault="00326A73" w:rsidP="00484E7C">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the </w:t>
      </w:r>
      <w:r>
        <w:rPr>
          <w:lang w:eastAsia="en-GB"/>
        </w:rPr>
        <w:t>second half.</w:t>
      </w:r>
    </w:p>
    <w:p w:rsidR="00326A73" w:rsidRPr="007C3553" w:rsidRDefault="00326A73" w:rsidP="00484E7C">
      <w:pPr>
        <w:rPr>
          <w:lang w:eastAsia="en-GB"/>
        </w:rPr>
      </w:pPr>
      <w:r w:rsidRPr="007C3553">
        <w:rPr>
          <w:lang w:eastAsia="en-GB"/>
        </w:rPr>
        <w:t>No</w:t>
      </w:r>
      <w:r>
        <w:rPr>
          <w:lang w:eastAsia="en-GB"/>
        </w:rPr>
        <w:tab/>
      </w:r>
      <w:r>
        <w:rPr>
          <w:lang w:eastAsia="en-GB"/>
        </w:rPr>
        <w:tab/>
        <w:t>O</w:t>
      </w:r>
      <w:r w:rsidRPr="007C3553">
        <w:rPr>
          <w:lang w:eastAsia="en-GB"/>
        </w:rPr>
        <w:t xml:space="preserve">ne of the two teams, or both, will fail to score during the </w:t>
      </w:r>
      <w:r>
        <w:rPr>
          <w:lang w:eastAsia="en-GB"/>
        </w:rPr>
        <w:t>second half</w:t>
      </w:r>
      <w:r w:rsidRPr="007C3553">
        <w:rPr>
          <w:lang w:eastAsia="en-GB"/>
        </w:rPr>
        <w:t>.</w:t>
      </w:r>
    </w:p>
    <w:p w:rsidR="00531C2B" w:rsidRDefault="00531C2B" w:rsidP="00484E7C">
      <w:pPr>
        <w:rPr>
          <w:lang w:eastAsia="en-GB"/>
        </w:rPr>
      </w:pPr>
      <w:r w:rsidRPr="007C3553">
        <w:rPr>
          <w:lang w:eastAsia="en-GB"/>
        </w:rPr>
        <w:t xml:space="preserve">Bet applies to the statutory 45 minutes play for </w:t>
      </w:r>
      <w:r>
        <w:rPr>
          <w:lang w:eastAsia="en-GB"/>
        </w:rPr>
        <w:t>half time bets</w:t>
      </w:r>
      <w:r w:rsidRPr="007C3553">
        <w:rPr>
          <w:lang w:eastAsia="en-GB"/>
        </w:rPr>
        <w:t>, including injury time and added time.</w:t>
      </w:r>
    </w:p>
    <w:p w:rsidR="007427B0" w:rsidRPr="008854FE" w:rsidRDefault="007427B0" w:rsidP="00484E7C">
      <w:pPr>
        <w:pStyle w:val="Heading4"/>
        <w:rPr>
          <w:rStyle w:val="Heading3Char"/>
          <w:b/>
        </w:rPr>
      </w:pPr>
      <w:r w:rsidRPr="00D23D75">
        <w:t>Clean Sheet Home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home team will concede at least one goal.</w:t>
      </w:r>
      <w:r w:rsidRPr="007C3553">
        <w:t xml:space="preserve"> </w:t>
      </w:r>
    </w:p>
    <w:p w:rsidR="007427B0" w:rsidRPr="008854FE" w:rsidRDefault="007427B0" w:rsidP="00484E7C">
      <w:pPr>
        <w:pStyle w:val="Heading4"/>
        <w:rPr>
          <w:rStyle w:val="Heading3Char"/>
          <w:b/>
        </w:rPr>
      </w:pPr>
      <w:r w:rsidRPr="00D23D75">
        <w:t>Clean Sheet Away Team?</w:t>
      </w:r>
      <w:r w:rsidR="00BA1A8C" w:rsidRPr="00723416">
        <w:rPr>
          <w:rStyle w:val="Heading4Char"/>
        </w:rPr>
        <w:t xml:space="preserve"> </w:t>
      </w:r>
      <w:r w:rsidR="00BA1A8C" w:rsidRPr="00D23D75">
        <w:rPr>
          <w:rStyle w:val="SubtleEmphasis"/>
        </w:rPr>
        <w:t>(2-way)</w:t>
      </w:r>
    </w:p>
    <w:p w:rsidR="007427B0" w:rsidRDefault="007427B0" w:rsidP="00484E7C">
      <w:r w:rsidRPr="007C3553">
        <w:t>Predict whether</w:t>
      </w:r>
      <w:r>
        <w:t xml:space="preserve"> or not</w:t>
      </w:r>
      <w:r w:rsidRPr="007C3553">
        <w:t xml:space="preserve"> </w:t>
      </w:r>
      <w:r>
        <w:t>the away team will concede at least one goal.</w:t>
      </w:r>
      <w:r w:rsidRPr="007C3553">
        <w:t xml:space="preserve"> </w:t>
      </w:r>
    </w:p>
    <w:p w:rsidR="007427B0" w:rsidRPr="008854FE" w:rsidRDefault="007427B0" w:rsidP="00484E7C">
      <w:pPr>
        <w:pStyle w:val="Heading4"/>
        <w:rPr>
          <w:lang w:eastAsia="en-GB"/>
        </w:rPr>
      </w:pPr>
      <w:r w:rsidRPr="00D23D75">
        <w:t>Correct Score</w:t>
      </w:r>
      <w:r w:rsidR="00BA1A8C" w:rsidRPr="00723416">
        <w:rPr>
          <w:rStyle w:val="Heading4Char"/>
        </w:rPr>
        <w:t xml:space="preserve"> </w:t>
      </w:r>
      <w:r w:rsidR="00BA1A8C" w:rsidRPr="00D23D75">
        <w:rPr>
          <w:rStyle w:val="SubtleEmphasis"/>
        </w:rPr>
        <w:t>(</w:t>
      </w:r>
      <w:r w:rsidR="005A6DC3">
        <w:rPr>
          <w:rStyle w:val="SubtleEmphasis"/>
        </w:rPr>
        <w:t>50</w:t>
      </w:r>
      <w:r w:rsidR="00BA1A8C" w:rsidRPr="00D23D75">
        <w:rPr>
          <w:rStyle w:val="SubtleEmphasis"/>
        </w:rPr>
        <w:t>-way)</w:t>
      </w:r>
    </w:p>
    <w:p w:rsidR="007427B0" w:rsidRPr="007C3553" w:rsidRDefault="002736D7" w:rsidP="00484E7C">
      <w:pPr>
        <w:rPr>
          <w:lang w:eastAsia="en-GB"/>
        </w:rPr>
      </w:pPr>
      <w:r>
        <w:rPr>
          <w:lang w:eastAsia="en-GB"/>
        </w:rPr>
        <w:t xml:space="preserve">Predict the </w:t>
      </w:r>
      <w:r w:rsidR="005A6DC3">
        <w:rPr>
          <w:lang w:eastAsia="en-GB"/>
        </w:rPr>
        <w:t>exact score</w:t>
      </w:r>
      <w:r>
        <w:rPr>
          <w:lang w:eastAsia="en-GB"/>
        </w:rPr>
        <w:t xml:space="preserve"> of the match</w:t>
      </w:r>
      <w:r w:rsidR="007427B0" w:rsidRPr="007C3553">
        <w:rPr>
          <w:lang w:eastAsia="en-GB"/>
        </w:rPr>
        <w:t>.</w:t>
      </w:r>
    </w:p>
    <w:p w:rsidR="007427B0" w:rsidRPr="008854FE" w:rsidRDefault="007427B0" w:rsidP="00484E7C">
      <w:pPr>
        <w:pStyle w:val="Heading4"/>
        <w:rPr>
          <w:lang w:eastAsia="en-GB"/>
        </w:rPr>
      </w:pPr>
      <w:proofErr w:type="gramStart"/>
      <w:r w:rsidRPr="00D23D75">
        <w:t>Home Team to Score in Both Halves?</w:t>
      </w:r>
      <w:proofErr w:type="gramEnd"/>
      <w:r w:rsidR="00BA1A8C" w:rsidRPr="00D23D75">
        <w:rPr>
          <w:rStyle w:val="SubtleEmphasis"/>
        </w:rPr>
        <w:t xml:space="preserve"> (2-way)</w:t>
      </w:r>
    </w:p>
    <w:p w:rsidR="007427B0" w:rsidRDefault="007427B0" w:rsidP="00484E7C">
      <w:pPr>
        <w:rPr>
          <w:lang w:eastAsia="en-GB"/>
        </w:rPr>
      </w:pPr>
      <w:r w:rsidRPr="007C3553">
        <w:rPr>
          <w:lang w:eastAsia="en-GB"/>
        </w:rPr>
        <w:t xml:space="preserve">Predict </w:t>
      </w:r>
      <w:r>
        <w:rPr>
          <w:lang w:eastAsia="en-GB"/>
        </w:rPr>
        <w:t xml:space="preserve">whether or not </w:t>
      </w:r>
      <w:r w:rsidRPr="007C3553">
        <w:rPr>
          <w:lang w:eastAsia="en-GB"/>
        </w:rPr>
        <w:t>the home team will score at least one goal in e</w:t>
      </w:r>
      <w:r>
        <w:rPr>
          <w:lang w:eastAsia="en-GB"/>
        </w:rPr>
        <w:t>ach half of the match.</w:t>
      </w:r>
    </w:p>
    <w:p w:rsidR="007427B0" w:rsidRPr="008854FE" w:rsidRDefault="007427B0" w:rsidP="00484E7C">
      <w:pPr>
        <w:pStyle w:val="Heading4"/>
        <w:rPr>
          <w:lang w:eastAsia="en-GB"/>
        </w:rPr>
      </w:pPr>
      <w:proofErr w:type="gramStart"/>
      <w:r w:rsidRPr="00D23D75">
        <w:t>Away Team to Score in Both Halves?</w:t>
      </w:r>
      <w:proofErr w:type="gramEnd"/>
      <w:r w:rsidR="00BA1A8C" w:rsidRPr="00723416">
        <w:rPr>
          <w:rStyle w:val="Heading4Char"/>
        </w:rPr>
        <w:t xml:space="preserve"> </w:t>
      </w:r>
      <w:r w:rsidR="00BA1A8C" w:rsidRPr="00D23D75">
        <w:rPr>
          <w:rStyle w:val="SubtleEmphasis"/>
        </w:rPr>
        <w:t>(2-way)</w:t>
      </w:r>
    </w:p>
    <w:p w:rsidR="007427B0" w:rsidRPr="007C3553" w:rsidRDefault="007427B0" w:rsidP="00484E7C">
      <w:pPr>
        <w:rPr>
          <w:lang w:eastAsia="en-GB"/>
        </w:rPr>
      </w:pPr>
      <w:r w:rsidRPr="007C3553">
        <w:rPr>
          <w:lang w:eastAsia="en-GB"/>
        </w:rPr>
        <w:t xml:space="preserve">Predict </w:t>
      </w:r>
      <w:r>
        <w:rPr>
          <w:lang w:eastAsia="en-GB"/>
        </w:rPr>
        <w:t>whether or not</w:t>
      </w:r>
      <w:r w:rsidRPr="007C3553">
        <w:rPr>
          <w:lang w:eastAsia="en-GB"/>
        </w:rPr>
        <w:t xml:space="preserve"> the </w:t>
      </w:r>
      <w:r>
        <w:rPr>
          <w:lang w:eastAsia="en-GB"/>
        </w:rPr>
        <w:t>away</w:t>
      </w:r>
      <w:r w:rsidRPr="007C3553">
        <w:rPr>
          <w:lang w:eastAsia="en-GB"/>
        </w:rPr>
        <w:t xml:space="preserve"> team will score at least one goal in e</w:t>
      </w:r>
      <w:r>
        <w:rPr>
          <w:lang w:eastAsia="en-GB"/>
        </w:rPr>
        <w:t>ach half of the match.</w:t>
      </w:r>
    </w:p>
    <w:p w:rsidR="00531C2B" w:rsidRPr="008854FE" w:rsidRDefault="00531C2B" w:rsidP="00484E7C">
      <w:pPr>
        <w:pStyle w:val="Heading4"/>
        <w:rPr>
          <w:lang w:eastAsia="en-GB"/>
        </w:rPr>
      </w:pPr>
      <w:r w:rsidRPr="00D23D75">
        <w:t>Odd/Even Goals</w:t>
      </w:r>
      <w:r w:rsidR="00BA1A8C" w:rsidRPr="00723416">
        <w:rPr>
          <w:rStyle w:val="Heading4Char"/>
        </w:rPr>
        <w:t xml:space="preserve"> </w:t>
      </w:r>
      <w:r w:rsidR="00BA1A8C" w:rsidRPr="00D23D75">
        <w:rPr>
          <w:rStyle w:val="SubtleEmphasis"/>
        </w:rPr>
        <w:t>(2-way)</w:t>
      </w:r>
    </w:p>
    <w:p w:rsidR="00531C2B" w:rsidRDefault="00A86868" w:rsidP="00484E7C">
      <w:pPr>
        <w:rPr>
          <w:lang w:eastAsia="en-GB"/>
        </w:rPr>
      </w:pPr>
      <w:r w:rsidRPr="007C3553">
        <w:rPr>
          <w:lang w:eastAsia="en-GB"/>
        </w:rPr>
        <w:t xml:space="preserve">Predict whether the total </w:t>
      </w:r>
      <w:r>
        <w:rPr>
          <w:lang w:eastAsia="en-GB"/>
        </w:rPr>
        <w:t xml:space="preserve">number of goals </w:t>
      </w:r>
      <w:r w:rsidR="00601D49">
        <w:rPr>
          <w:lang w:eastAsia="en-GB"/>
        </w:rPr>
        <w:t>scored</w:t>
      </w:r>
      <w:r w:rsidR="00531C2B" w:rsidRPr="007C3553">
        <w:rPr>
          <w:lang w:eastAsia="en-GB"/>
        </w:rPr>
        <w:t xml:space="preserve"> in the match will be an odd or even number. </w:t>
      </w:r>
      <w:r w:rsidR="007651A9">
        <w:t xml:space="preserve">If there are no goals scored all bets will be settled as </w:t>
      </w:r>
      <w:r w:rsidR="007651A9" w:rsidRPr="00283D63">
        <w:rPr>
          <w:i/>
        </w:rPr>
        <w:t>Even</w:t>
      </w:r>
      <w:r w:rsidR="007651A9">
        <w:t>.</w:t>
      </w:r>
    </w:p>
    <w:p w:rsidR="00855B19" w:rsidRPr="008854FE" w:rsidRDefault="00855B19" w:rsidP="00484E7C">
      <w:pPr>
        <w:pStyle w:val="Heading4"/>
        <w:rPr>
          <w:lang w:eastAsia="en-GB"/>
        </w:rPr>
      </w:pPr>
      <w:proofErr w:type="spellStart"/>
      <w:r w:rsidRPr="00D23D75">
        <w:t>Matchbet</w:t>
      </w:r>
      <w:proofErr w:type="spellEnd"/>
      <w:r w:rsidRPr="00D23D75">
        <w:t xml:space="preserve"> and Totals</w:t>
      </w:r>
      <w:r w:rsidR="00BA1A8C" w:rsidRPr="00723416">
        <w:rPr>
          <w:rStyle w:val="Heading4Char"/>
        </w:rPr>
        <w:t xml:space="preserve"> </w:t>
      </w:r>
      <w:r w:rsidR="00BA1A8C" w:rsidRPr="00D23D75">
        <w:rPr>
          <w:rStyle w:val="SubtleEmphasis"/>
        </w:rPr>
        <w:t>(18-way)</w:t>
      </w:r>
    </w:p>
    <w:p w:rsidR="00855B19" w:rsidRDefault="00855B19" w:rsidP="00484E7C">
      <w:pPr>
        <w:rPr>
          <w:lang w:eastAsia="en-GB"/>
        </w:rPr>
      </w:pPr>
      <w:r w:rsidRPr="007C3553">
        <w:rPr>
          <w:lang w:eastAsia="en-GB"/>
        </w:rPr>
        <w:t xml:space="preserve">Predict </w:t>
      </w:r>
      <w:r>
        <w:rPr>
          <w:lang w:eastAsia="en-GB"/>
        </w:rPr>
        <w:t xml:space="preserve">both the </w:t>
      </w:r>
      <w:r w:rsidR="003A3E0A">
        <w:rPr>
          <w:i/>
          <w:lang w:eastAsia="en-GB"/>
        </w:rPr>
        <w:t>total goals</w:t>
      </w:r>
      <w:r w:rsidR="003A3E0A" w:rsidRPr="003A3E0A">
        <w:rPr>
          <w:lang w:eastAsia="en-GB"/>
        </w:rPr>
        <w:t xml:space="preserve"> </w:t>
      </w:r>
      <w:r>
        <w:rPr>
          <w:lang w:eastAsia="en-GB"/>
        </w:rPr>
        <w:t xml:space="preserve">and </w:t>
      </w:r>
      <w:r w:rsidR="003A3E0A">
        <w:rPr>
          <w:lang w:eastAsia="en-GB"/>
        </w:rPr>
        <w:t xml:space="preserve">the </w:t>
      </w:r>
      <w:r w:rsidR="003A3E0A">
        <w:rPr>
          <w:i/>
          <w:lang w:eastAsia="en-GB"/>
        </w:rPr>
        <w:t>1X2</w:t>
      </w:r>
      <w:r w:rsidR="00DB3D1D">
        <w:rPr>
          <w:lang w:eastAsia="en-GB"/>
        </w:rPr>
        <w:t xml:space="preserve"> result.</w:t>
      </w:r>
    </w:p>
    <w:p w:rsidR="00DB3D1D" w:rsidRDefault="00DB3D1D" w:rsidP="00484E7C">
      <w:pPr>
        <w:rPr>
          <w:lang w:eastAsia="en-GB"/>
        </w:rPr>
      </w:pPr>
      <w:r>
        <w:rPr>
          <w:lang w:eastAsia="en-GB"/>
        </w:rPr>
        <w:t>Under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t>Under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DB3D1D" w:rsidRDefault="00DB3D1D" w:rsidP="00484E7C">
      <w:pPr>
        <w:rPr>
          <w:lang w:eastAsia="en-GB"/>
        </w:rPr>
      </w:pPr>
      <w:r>
        <w:rPr>
          <w:lang w:eastAsia="en-GB"/>
        </w:rPr>
        <w:t>Under 1.5/2.5/3.5</w:t>
      </w:r>
      <w:r>
        <w:rPr>
          <w:lang w:eastAsia="en-GB"/>
        </w:rPr>
        <w:tab/>
        <w:t>and</w:t>
      </w:r>
      <w:r>
        <w:rPr>
          <w:lang w:eastAsia="en-GB"/>
        </w:rPr>
        <w:tab/>
        <w:t xml:space="preserve">Away Win </w:t>
      </w:r>
      <w:r w:rsidR="00851985">
        <w:rPr>
          <w:lang w:eastAsia="en-GB"/>
        </w:rPr>
        <w:tab/>
      </w:r>
      <w:r>
        <w:rPr>
          <w:lang w:eastAsia="en-GB"/>
        </w:rPr>
        <w:t>(2)</w:t>
      </w:r>
    </w:p>
    <w:p w:rsidR="00DB3D1D" w:rsidRDefault="00DB3D1D" w:rsidP="00484E7C">
      <w:pPr>
        <w:rPr>
          <w:lang w:eastAsia="en-GB"/>
        </w:rPr>
      </w:pPr>
      <w:r>
        <w:rPr>
          <w:lang w:eastAsia="en-GB"/>
        </w:rPr>
        <w:t>Over 1.5/2.5/3.5</w:t>
      </w:r>
      <w:r>
        <w:rPr>
          <w:lang w:eastAsia="en-GB"/>
        </w:rPr>
        <w:tab/>
        <w:t>and</w:t>
      </w:r>
      <w:r>
        <w:rPr>
          <w:lang w:eastAsia="en-GB"/>
        </w:rPr>
        <w:tab/>
        <w:t xml:space="preserve">Home Win </w:t>
      </w:r>
      <w:r w:rsidR="00851985">
        <w:rPr>
          <w:lang w:eastAsia="en-GB"/>
        </w:rPr>
        <w:tab/>
      </w:r>
      <w:r>
        <w:rPr>
          <w:lang w:eastAsia="en-GB"/>
        </w:rPr>
        <w:t>(1)</w:t>
      </w:r>
    </w:p>
    <w:p w:rsidR="00DB3D1D" w:rsidRDefault="00DB3D1D" w:rsidP="00484E7C">
      <w:pPr>
        <w:rPr>
          <w:lang w:eastAsia="en-GB"/>
        </w:rPr>
      </w:pPr>
      <w:r>
        <w:rPr>
          <w:lang w:eastAsia="en-GB"/>
        </w:rPr>
        <w:lastRenderedPageBreak/>
        <w:t>Over 1.5/2.5/3.5</w:t>
      </w:r>
      <w:r>
        <w:rPr>
          <w:lang w:eastAsia="en-GB"/>
        </w:rPr>
        <w:tab/>
        <w:t>and</w:t>
      </w:r>
      <w:r>
        <w:rPr>
          <w:lang w:eastAsia="en-GB"/>
        </w:rPr>
        <w:tab/>
        <w:t xml:space="preserve">Draw </w:t>
      </w:r>
      <w:r w:rsidR="00851985">
        <w:rPr>
          <w:lang w:eastAsia="en-GB"/>
        </w:rPr>
        <w:tab/>
      </w:r>
      <w:r w:rsidR="00851985">
        <w:rPr>
          <w:lang w:eastAsia="en-GB"/>
        </w:rPr>
        <w:tab/>
      </w:r>
      <w:r>
        <w:rPr>
          <w:lang w:eastAsia="en-GB"/>
        </w:rPr>
        <w:t>(X)</w:t>
      </w:r>
    </w:p>
    <w:p w:rsidR="00855B19" w:rsidRPr="007C3553" w:rsidRDefault="00DB3D1D" w:rsidP="00484E7C">
      <w:pPr>
        <w:rPr>
          <w:lang w:eastAsia="en-GB"/>
        </w:rPr>
      </w:pPr>
      <w:r>
        <w:rPr>
          <w:lang w:eastAsia="en-GB"/>
        </w:rPr>
        <w:t>Over 1.5/2.5/3.5</w:t>
      </w:r>
      <w:r>
        <w:rPr>
          <w:lang w:eastAsia="en-GB"/>
        </w:rPr>
        <w:tab/>
        <w:t>and</w:t>
      </w:r>
      <w:r>
        <w:rPr>
          <w:lang w:eastAsia="en-GB"/>
        </w:rPr>
        <w:tab/>
        <w:t xml:space="preserve">Away Win </w:t>
      </w:r>
      <w:r w:rsidR="00851985">
        <w:rPr>
          <w:lang w:eastAsia="en-GB"/>
        </w:rPr>
        <w:tab/>
      </w:r>
      <w:r>
        <w:rPr>
          <w:lang w:eastAsia="en-GB"/>
        </w:rPr>
        <w:t>(2)</w:t>
      </w:r>
    </w:p>
    <w:p w:rsidR="001162DD" w:rsidRPr="008854FE" w:rsidRDefault="001162DD" w:rsidP="00484E7C">
      <w:pPr>
        <w:pStyle w:val="Heading4"/>
        <w:rPr>
          <w:lang w:eastAsia="en-GB"/>
        </w:rPr>
      </w:pPr>
      <w:r w:rsidRPr="00D23D75">
        <w:t>Highest Scoring Half</w:t>
      </w:r>
      <w:r w:rsidR="006A036E" w:rsidRPr="00723416">
        <w:rPr>
          <w:rStyle w:val="Heading4Char"/>
        </w:rPr>
        <w:t xml:space="preserve"> </w:t>
      </w:r>
      <w:r w:rsidR="006A036E" w:rsidRPr="00D23D75">
        <w:rPr>
          <w:rStyle w:val="SubtleEmphasis"/>
        </w:rPr>
        <w:t>(3-way)</w:t>
      </w:r>
    </w:p>
    <w:p w:rsidR="001162DD" w:rsidRDefault="001162DD" w:rsidP="00484E7C">
      <w:pPr>
        <w:rPr>
          <w:lang w:eastAsia="en-GB"/>
        </w:rPr>
      </w:pPr>
      <w:r w:rsidRPr="007C3553">
        <w:rPr>
          <w:lang w:eastAsia="en-GB"/>
        </w:rPr>
        <w:t>In which half of the matc</w:t>
      </w:r>
      <w:r>
        <w:rPr>
          <w:lang w:eastAsia="en-GB"/>
        </w:rPr>
        <w:t xml:space="preserve">h will the most goals be scored?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Home Team</w:t>
      </w:r>
      <w:r w:rsidR="006A036E" w:rsidRPr="00723416">
        <w:rPr>
          <w:rStyle w:val="Heading4Char"/>
        </w:rPr>
        <w:t xml:space="preserve"> </w:t>
      </w:r>
      <w:r w:rsidR="006A036E" w:rsidRPr="00D23D75">
        <w:rPr>
          <w:rStyle w:val="SubtleEmphasis"/>
        </w:rPr>
        <w:t>(3-way)</w:t>
      </w:r>
    </w:p>
    <w:p w:rsidR="001162DD" w:rsidRPr="007C3553" w:rsidRDefault="001162DD" w:rsidP="00484E7C">
      <w:pPr>
        <w:rPr>
          <w:lang w:eastAsia="en-GB"/>
        </w:rPr>
      </w:pPr>
      <w:r w:rsidRPr="007C3553">
        <w:rPr>
          <w:lang w:eastAsia="en-GB"/>
        </w:rPr>
        <w:t>Predict the half in which the ho</w:t>
      </w:r>
      <w:r>
        <w:rPr>
          <w:lang w:eastAsia="en-GB"/>
        </w:rPr>
        <w:t xml:space="preserve">me team score their most goals. </w:t>
      </w:r>
      <w:r w:rsidRPr="007C3553">
        <w:rPr>
          <w:lang w:eastAsia="en-GB"/>
        </w:rPr>
        <w:t>Both halves must be completed for bets to stand.</w:t>
      </w:r>
    </w:p>
    <w:p w:rsidR="001162DD" w:rsidRPr="008854FE" w:rsidRDefault="001162DD" w:rsidP="00484E7C">
      <w:pPr>
        <w:pStyle w:val="Heading4"/>
        <w:rPr>
          <w:lang w:eastAsia="en-GB"/>
        </w:rPr>
      </w:pPr>
      <w:r w:rsidRPr="00D23D75">
        <w:t>Highest Scoring Half – Away Team</w:t>
      </w:r>
      <w:r w:rsidR="006A036E" w:rsidRPr="00D23D75">
        <w:rPr>
          <w:rStyle w:val="SubtleEmphasis"/>
        </w:rPr>
        <w:t xml:space="preserve"> (3-way)</w:t>
      </w:r>
    </w:p>
    <w:p w:rsidR="001162DD" w:rsidRPr="007C3553" w:rsidRDefault="001162DD" w:rsidP="00484E7C">
      <w:pPr>
        <w:rPr>
          <w:lang w:eastAsia="en-GB"/>
        </w:rPr>
      </w:pPr>
      <w:r w:rsidRPr="007C3553">
        <w:rPr>
          <w:lang w:eastAsia="en-GB"/>
        </w:rPr>
        <w:t>Predict the half in which the away team score their most goals.</w:t>
      </w:r>
      <w:r>
        <w:rPr>
          <w:lang w:eastAsia="en-GB"/>
        </w:rPr>
        <w:t xml:space="preserve"> </w:t>
      </w:r>
      <w:r w:rsidRPr="007C3553">
        <w:rPr>
          <w:lang w:eastAsia="en-GB"/>
        </w:rPr>
        <w:t>Both halves must be completed for bets to stand.</w:t>
      </w:r>
    </w:p>
    <w:p w:rsidR="00A56462" w:rsidRPr="008854FE" w:rsidRDefault="00A56462" w:rsidP="00484E7C">
      <w:pPr>
        <w:pStyle w:val="Heading4"/>
        <w:rPr>
          <w:lang w:eastAsia="en-GB"/>
        </w:rPr>
      </w:pPr>
      <w:r w:rsidRPr="00D23D75">
        <w:t xml:space="preserve">First </w:t>
      </w:r>
      <w:r w:rsidR="002B6575" w:rsidRPr="00D23D75">
        <w:t>Goal Interval</w:t>
      </w:r>
      <w:r w:rsidR="006A036E" w:rsidRPr="00723416">
        <w:rPr>
          <w:rStyle w:val="Heading4Char"/>
        </w:rPr>
        <w:t xml:space="preserve"> </w:t>
      </w:r>
      <w:r w:rsidR="006A036E" w:rsidRPr="00D23D75">
        <w:rPr>
          <w:rStyle w:val="SubtleEmphasis"/>
        </w:rPr>
        <w:t>(7-way)</w:t>
      </w:r>
    </w:p>
    <w:p w:rsidR="00A56462" w:rsidRDefault="00A56462" w:rsidP="00EC1006">
      <w:pPr>
        <w:rPr>
          <w:lang w:eastAsia="en-GB"/>
        </w:rPr>
      </w:pPr>
      <w:r w:rsidRPr="007C3553">
        <w:rPr>
          <w:lang w:eastAsia="en-GB"/>
        </w:rPr>
        <w:t>Predict the time frame in which</w:t>
      </w:r>
      <w:r>
        <w:rPr>
          <w:lang w:eastAsia="en-GB"/>
        </w:rPr>
        <w:t xml:space="preserve"> the first goal will be scored.</w:t>
      </w:r>
      <w:r w:rsidR="00EC1006">
        <w:rPr>
          <w:lang w:eastAsia="en-GB"/>
        </w:rPr>
        <w:t xml:space="preserve"> </w:t>
      </w:r>
      <w:r w:rsidRPr="007C3553">
        <w:rPr>
          <w:lang w:eastAsia="en-GB"/>
        </w:rPr>
        <w:t xml:space="preserve">If no goals are scored, all bets on </w:t>
      </w:r>
      <w:r>
        <w:rPr>
          <w:lang w:eastAsia="en-GB"/>
        </w:rPr>
        <w:t xml:space="preserve">the </w:t>
      </w:r>
      <w:r w:rsidRPr="007C3553">
        <w:rPr>
          <w:lang w:eastAsia="en-GB"/>
        </w:rPr>
        <w:t xml:space="preserve">nominated time frames will be </w:t>
      </w:r>
      <w:r>
        <w:rPr>
          <w:lang w:eastAsia="en-GB"/>
        </w:rPr>
        <w:t>settled as a losing bet.</w:t>
      </w:r>
    </w:p>
    <w:p w:rsidR="00960011" w:rsidRPr="00960011" w:rsidRDefault="00960011" w:rsidP="00484E7C">
      <w:pPr>
        <w:pStyle w:val="Heading4"/>
        <w:rPr>
          <w:bCs w:val="0"/>
        </w:rPr>
      </w:pPr>
      <w:r w:rsidRPr="00D23D75">
        <w:t>1st Half – Odd/Even Goals</w:t>
      </w:r>
      <w:r w:rsidR="006A036E" w:rsidRPr="00723416">
        <w:rPr>
          <w:rStyle w:val="Heading4Char"/>
        </w:rPr>
        <w:t xml:space="preserve"> </w:t>
      </w:r>
      <w:r w:rsidR="006A036E" w:rsidRPr="00D23D75">
        <w:rPr>
          <w:rStyle w:val="SubtleEmphasis"/>
        </w:rPr>
        <w:t>(2-way)</w:t>
      </w:r>
    </w:p>
    <w:p w:rsidR="00960011" w:rsidRPr="003A3E0A" w:rsidRDefault="00A86868" w:rsidP="00484E7C">
      <w:pPr>
        <w:rPr>
          <w:lang w:eastAsia="en-GB"/>
        </w:rPr>
      </w:pPr>
      <w:r w:rsidRPr="007C3553">
        <w:rPr>
          <w:lang w:eastAsia="en-GB"/>
        </w:rPr>
        <w:t xml:space="preserve">Predict whether the total </w:t>
      </w:r>
      <w:r>
        <w:rPr>
          <w:lang w:eastAsia="en-GB"/>
        </w:rPr>
        <w:t xml:space="preserve">number of </w:t>
      </w:r>
      <w:r w:rsidR="00960011" w:rsidRPr="007C3553">
        <w:rPr>
          <w:lang w:eastAsia="en-GB"/>
        </w:rPr>
        <w:t>goals</w:t>
      </w:r>
      <w:r>
        <w:rPr>
          <w:lang w:eastAsia="en-GB"/>
        </w:rPr>
        <w:t xml:space="preserve"> scored</w:t>
      </w:r>
      <w:r w:rsidR="00960011" w:rsidRPr="007C3553">
        <w:rPr>
          <w:lang w:eastAsia="en-GB"/>
        </w:rPr>
        <w:t xml:space="preserve"> in the </w:t>
      </w:r>
      <w:r w:rsidR="003A3E0A">
        <w:rPr>
          <w:lang w:eastAsia="en-GB"/>
        </w:rPr>
        <w:t>first</w:t>
      </w:r>
      <w:r w:rsidR="00960011">
        <w:rPr>
          <w:lang w:eastAsia="en-GB"/>
        </w:rPr>
        <w:t xml:space="preserve"> half</w:t>
      </w:r>
      <w:r w:rsidR="00960011" w:rsidRPr="007C3553">
        <w:rPr>
          <w:lang w:eastAsia="en-GB"/>
        </w:rPr>
        <w:t xml:space="preserve"> will be an odd or even number. </w:t>
      </w:r>
      <w:r w:rsidR="007651A9">
        <w:t xml:space="preserve">If there are no goals scored all bets will be settled as </w:t>
      </w:r>
      <w:r w:rsidR="007651A9" w:rsidRPr="00283D63">
        <w:rPr>
          <w:i/>
        </w:rPr>
        <w:t>Even</w:t>
      </w:r>
      <w:r w:rsidR="007651A9">
        <w:t>.</w:t>
      </w:r>
    </w:p>
    <w:p w:rsidR="00960011" w:rsidRPr="008854FE" w:rsidRDefault="00960011" w:rsidP="00484E7C">
      <w:pPr>
        <w:pStyle w:val="Heading4"/>
        <w:rPr>
          <w:lang w:eastAsia="en-GB"/>
        </w:rPr>
      </w:pPr>
      <w:r w:rsidRPr="00D23D75">
        <w:t>Half Time/Full Time Correct Score</w:t>
      </w:r>
      <w:r w:rsidR="006A036E" w:rsidRPr="00723416">
        <w:rPr>
          <w:rStyle w:val="Heading4Char"/>
        </w:rPr>
        <w:t xml:space="preserve"> </w:t>
      </w:r>
      <w:r w:rsidR="006A036E" w:rsidRPr="00D23D75">
        <w:rPr>
          <w:rStyle w:val="SubtleEmphasis"/>
        </w:rPr>
        <w:t>(46-way)</w:t>
      </w:r>
    </w:p>
    <w:p w:rsidR="00960011" w:rsidRPr="007C3553" w:rsidRDefault="00960011" w:rsidP="00484E7C">
      <w:pPr>
        <w:rPr>
          <w:lang w:eastAsia="en-GB"/>
        </w:rPr>
      </w:pPr>
      <w:proofErr w:type="gramStart"/>
      <w:r w:rsidRPr="007C3553">
        <w:rPr>
          <w:lang w:eastAsia="en-GB"/>
        </w:rPr>
        <w:t xml:space="preserve">Bet on </w:t>
      </w:r>
      <w:r>
        <w:rPr>
          <w:lang w:eastAsia="en-GB"/>
        </w:rPr>
        <w:t>the exact score at half-time and full-time</w:t>
      </w:r>
      <w:r w:rsidRPr="007C3553">
        <w:rPr>
          <w:lang w:eastAsia="en-GB"/>
        </w:rPr>
        <w:t>.</w:t>
      </w:r>
      <w:proofErr w:type="gramEnd"/>
      <w:r w:rsidRPr="007C3553">
        <w:rPr>
          <w:lang w:eastAsia="en-GB"/>
        </w:rPr>
        <w:t xml:space="preserve"> </w:t>
      </w:r>
      <w:r>
        <w:rPr>
          <w:lang w:eastAsia="en-GB"/>
        </w:rPr>
        <w:t>Bets will be void if the match is abandoned before full-time.</w:t>
      </w:r>
    </w:p>
    <w:p w:rsidR="00960011" w:rsidRPr="008854FE" w:rsidRDefault="00960011" w:rsidP="00484E7C">
      <w:pPr>
        <w:pStyle w:val="Heading4"/>
        <w:rPr>
          <w:lang w:eastAsia="en-GB"/>
        </w:rPr>
      </w:pPr>
      <w:r w:rsidRPr="00D23D75">
        <w:t>Will there be Overtime?</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extra time.</w:t>
      </w:r>
    </w:p>
    <w:p w:rsidR="00960011" w:rsidRPr="008854FE" w:rsidRDefault="00960011" w:rsidP="00484E7C">
      <w:pPr>
        <w:pStyle w:val="Heading4"/>
        <w:rPr>
          <w:lang w:eastAsia="en-GB"/>
        </w:rPr>
      </w:pPr>
      <w:r w:rsidRPr="00D23D75">
        <w:t>Will there be a Penalty Shoot-out?</w:t>
      </w:r>
      <w:r w:rsidR="006A036E" w:rsidRPr="00723416">
        <w:rPr>
          <w:rStyle w:val="Heading4Char"/>
        </w:rPr>
        <w:t xml:space="preserve"> </w:t>
      </w:r>
      <w:r w:rsidR="006A036E" w:rsidRPr="00D23D75">
        <w:rPr>
          <w:rStyle w:val="SubtleEmphasis"/>
        </w:rPr>
        <w:t>(2-way)</w:t>
      </w:r>
    </w:p>
    <w:p w:rsidR="00960011" w:rsidRPr="007C3553" w:rsidRDefault="00960011" w:rsidP="00484E7C">
      <w:pPr>
        <w:rPr>
          <w:lang w:eastAsia="en-GB"/>
        </w:rPr>
      </w:pPr>
      <w:r>
        <w:rPr>
          <w:lang w:eastAsia="en-GB"/>
        </w:rPr>
        <w:t>Predict whether or not the match will go to a penalty shoot-out.</w:t>
      </w:r>
    </w:p>
    <w:p w:rsidR="00851985" w:rsidRPr="005A4F8B" w:rsidRDefault="00851985" w:rsidP="00484E7C">
      <w:pPr>
        <w:pStyle w:val="Heading3"/>
        <w:rPr>
          <w:lang w:eastAsia="en-GB"/>
        </w:rPr>
      </w:pPr>
      <w:r>
        <w:rPr>
          <w:lang w:eastAsia="en-GB"/>
        </w:rPr>
        <w:t>Corners Markets</w:t>
      </w:r>
    </w:p>
    <w:p w:rsidR="00851985" w:rsidRPr="007C3553" w:rsidRDefault="00851985" w:rsidP="00484E7C">
      <w:pPr>
        <w:rPr>
          <w:lang w:eastAsia="en-GB"/>
        </w:rPr>
      </w:pPr>
      <w:r w:rsidRPr="007C3553">
        <w:rPr>
          <w:lang w:eastAsia="en-GB"/>
        </w:rPr>
        <w:t xml:space="preserve">Corners awarded but not taken will </w:t>
      </w:r>
      <w:r w:rsidRPr="00182726">
        <w:rPr>
          <w:b/>
          <w:lang w:eastAsia="en-GB"/>
        </w:rPr>
        <w:t>not count</w:t>
      </w:r>
      <w:r w:rsidRPr="007C3553">
        <w:rPr>
          <w:lang w:eastAsia="en-GB"/>
        </w:rPr>
        <w:t xml:space="preserve"> for settling purposes. Re-taken corners will only count once. </w:t>
      </w:r>
    </w:p>
    <w:p w:rsidR="00851985" w:rsidRPr="008854FE" w:rsidRDefault="00851985" w:rsidP="00484E7C">
      <w:pPr>
        <w:pStyle w:val="Heading4"/>
        <w:rPr>
          <w:lang w:eastAsia="en-GB"/>
        </w:rPr>
      </w:pPr>
      <w:r w:rsidRPr="00D23D75">
        <w:t xml:space="preserve">Corner </w:t>
      </w:r>
      <w:r w:rsidR="00ED6652" w:rsidRPr="00D23D75">
        <w:t>Bet</w:t>
      </w:r>
      <w:r w:rsidR="003A3E0A">
        <w:rPr>
          <w:rStyle w:val="Heading3Char"/>
          <w:b/>
        </w:rPr>
        <w:t xml:space="preserve"> </w:t>
      </w:r>
      <w:r w:rsidR="00792E78">
        <w:rPr>
          <w:rStyle w:val="SubtleEmphasis"/>
        </w:rPr>
        <w:t>(3</w:t>
      </w:r>
      <w:r w:rsidR="003A3E0A" w:rsidRPr="00E403F6">
        <w:rPr>
          <w:rStyle w:val="SubtleEmphasis"/>
        </w:rPr>
        <w:t>-way)</w:t>
      </w:r>
    </w:p>
    <w:p w:rsidR="00851985" w:rsidRPr="007C3553" w:rsidRDefault="00851985" w:rsidP="00484E7C">
      <w:pPr>
        <w:rPr>
          <w:lang w:eastAsia="en-GB"/>
        </w:rPr>
      </w:pPr>
      <w:r w:rsidRPr="007C3553">
        <w:rPr>
          <w:lang w:eastAsia="en-GB"/>
        </w:rPr>
        <w:t>Predict the team that takes the most corners in the match.</w:t>
      </w:r>
    </w:p>
    <w:p w:rsidR="00851985" w:rsidRPr="008854FE" w:rsidRDefault="00851985" w:rsidP="00484E7C">
      <w:pPr>
        <w:pStyle w:val="Heading4"/>
        <w:rPr>
          <w:lang w:eastAsia="en-GB"/>
        </w:rPr>
      </w:pPr>
      <w:r w:rsidRPr="00D23D75">
        <w:t>Corner Handicap</w:t>
      </w:r>
      <w:r w:rsidR="003A3E0A">
        <w:rPr>
          <w:rStyle w:val="Heading3Char"/>
          <w:b/>
        </w:rPr>
        <w:t xml:space="preserve"> </w:t>
      </w:r>
      <w:r w:rsidR="003A3E0A" w:rsidRPr="00E403F6">
        <w:rPr>
          <w:rStyle w:val="SubtleEmphasis"/>
        </w:rPr>
        <w:t>(2-way)</w:t>
      </w:r>
    </w:p>
    <w:p w:rsidR="00851985" w:rsidRPr="007C3553" w:rsidRDefault="00851985" w:rsidP="00484E7C">
      <w:pPr>
        <w:rPr>
          <w:lang w:eastAsia="en-GB"/>
        </w:rPr>
      </w:pPr>
      <w:r w:rsidRPr="007C3553">
        <w:rPr>
          <w:lang w:eastAsia="en-GB"/>
        </w:rPr>
        <w:t>Predict the result after the handicap spread has been applied. In the event of abandonment before 90 minutes have been played then all bets will be void.</w:t>
      </w:r>
    </w:p>
    <w:p w:rsidR="00851985" w:rsidRPr="008854FE" w:rsidRDefault="00851985" w:rsidP="00484E7C">
      <w:pPr>
        <w:pStyle w:val="Heading4"/>
        <w:rPr>
          <w:lang w:eastAsia="en-GB"/>
        </w:rPr>
      </w:pPr>
      <w:r w:rsidRPr="00D23D75">
        <w:t>First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match.</w:t>
      </w:r>
    </w:p>
    <w:p w:rsidR="00851985" w:rsidRPr="008854FE" w:rsidRDefault="00851985" w:rsidP="00484E7C">
      <w:pPr>
        <w:pStyle w:val="Heading4"/>
        <w:rPr>
          <w:lang w:eastAsia="en-GB"/>
        </w:rPr>
      </w:pPr>
      <w:r w:rsidRPr="00D23D75">
        <w:t>Last Corner</w:t>
      </w:r>
      <w:r w:rsidR="003A3E0A">
        <w:rPr>
          <w:rStyle w:val="Heading3Char"/>
          <w:b/>
        </w:rPr>
        <w:t xml:space="preserve"> </w:t>
      </w:r>
      <w:r w:rsidR="003A3E0A" w:rsidRPr="00E403F6">
        <w:rPr>
          <w:rStyle w:val="SubtleEmphasis"/>
        </w:rPr>
        <w:t>(3-way)</w:t>
      </w:r>
    </w:p>
    <w:p w:rsidR="00851985" w:rsidRPr="007C3553" w:rsidRDefault="00851985" w:rsidP="00484E7C">
      <w:pPr>
        <w:rPr>
          <w:lang w:eastAsia="en-GB"/>
        </w:rPr>
      </w:pPr>
      <w:r w:rsidRPr="007C3553">
        <w:rPr>
          <w:lang w:eastAsia="en-GB"/>
        </w:rPr>
        <w:t>Predict the team that takes the last corner in the match.</w:t>
      </w:r>
    </w:p>
    <w:p w:rsidR="00851985" w:rsidRPr="008854FE" w:rsidRDefault="00851985" w:rsidP="00484E7C">
      <w:pPr>
        <w:pStyle w:val="Heading4"/>
        <w:rPr>
          <w:lang w:eastAsia="en-GB"/>
        </w:rPr>
      </w:pPr>
      <w:r w:rsidRPr="00D23D75">
        <w:t>1st Half – Corner Bet</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 the most corners in the first half of the match.</w:t>
      </w:r>
    </w:p>
    <w:p w:rsidR="00851985" w:rsidRPr="00ED6652" w:rsidRDefault="00851985" w:rsidP="00484E7C">
      <w:pPr>
        <w:pStyle w:val="Heading4"/>
        <w:rPr>
          <w:bCs w:val="0"/>
        </w:rPr>
      </w:pPr>
      <w:r w:rsidRPr="00D23D75">
        <w:t>1st Half – Corner Handicap</w:t>
      </w:r>
      <w:r w:rsidR="003A3E0A" w:rsidRPr="00E403F6">
        <w:rPr>
          <w:rStyle w:val="SubtleEmphasis"/>
        </w:rPr>
        <w:t xml:space="preserve"> (2-way)</w:t>
      </w:r>
    </w:p>
    <w:p w:rsidR="00851985" w:rsidRDefault="00851985" w:rsidP="00484E7C">
      <w:pPr>
        <w:rPr>
          <w:lang w:eastAsia="en-GB"/>
        </w:rPr>
      </w:pPr>
      <w:r w:rsidRPr="007C3553">
        <w:rPr>
          <w:lang w:eastAsia="en-GB"/>
        </w:rPr>
        <w:t xml:space="preserve">Predict the result after the handicap spread has been applied. In the event of abandonment </w:t>
      </w:r>
      <w:r>
        <w:rPr>
          <w:lang w:eastAsia="en-GB"/>
        </w:rPr>
        <w:t>after half-time all bets stand.</w:t>
      </w:r>
    </w:p>
    <w:p w:rsidR="00851985" w:rsidRPr="00ED6652" w:rsidRDefault="00851985" w:rsidP="00484E7C">
      <w:pPr>
        <w:pStyle w:val="Heading4"/>
        <w:rPr>
          <w:bCs w:val="0"/>
        </w:rPr>
      </w:pPr>
      <w:r w:rsidRPr="00D23D75">
        <w:t>1st Half – First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t>Predict the team that takes</w:t>
      </w:r>
      <w:r>
        <w:rPr>
          <w:lang w:eastAsia="en-GB"/>
        </w:rPr>
        <w:t xml:space="preserve"> the first corner in the </w:t>
      </w:r>
      <w:r w:rsidR="003A3E0A">
        <w:rPr>
          <w:lang w:eastAsia="en-GB"/>
        </w:rPr>
        <w:t>first half.</w:t>
      </w:r>
    </w:p>
    <w:p w:rsidR="00851985" w:rsidRPr="00ED6652" w:rsidRDefault="00851985" w:rsidP="00484E7C">
      <w:pPr>
        <w:pStyle w:val="Heading4"/>
        <w:rPr>
          <w:bCs w:val="0"/>
        </w:rPr>
      </w:pPr>
      <w:r w:rsidRPr="00D23D75">
        <w:t>1st Half – Last Corner</w:t>
      </w:r>
      <w:r w:rsidR="003A3E0A" w:rsidRPr="00E403F6">
        <w:rPr>
          <w:rStyle w:val="SubtleEmphasis"/>
        </w:rPr>
        <w:t xml:space="preserve"> (3-way)</w:t>
      </w:r>
    </w:p>
    <w:p w:rsidR="00851985" w:rsidRPr="007C3553" w:rsidRDefault="00851985" w:rsidP="00484E7C">
      <w:pPr>
        <w:rPr>
          <w:lang w:eastAsia="en-GB"/>
        </w:rPr>
      </w:pPr>
      <w:r w:rsidRPr="007C3553">
        <w:rPr>
          <w:lang w:eastAsia="en-GB"/>
        </w:rPr>
        <w:lastRenderedPageBreak/>
        <w:t>Predict the team that takes</w:t>
      </w:r>
      <w:r>
        <w:rPr>
          <w:lang w:eastAsia="en-GB"/>
        </w:rPr>
        <w:t xml:space="preserve"> the last corner in the </w:t>
      </w:r>
      <w:r w:rsidR="003A3E0A">
        <w:rPr>
          <w:lang w:eastAsia="en-GB"/>
        </w:rPr>
        <w:t>first half.</w:t>
      </w:r>
    </w:p>
    <w:p w:rsidR="00E05B01" w:rsidRPr="00ED6652" w:rsidRDefault="000B2A09" w:rsidP="00484E7C">
      <w:pPr>
        <w:pStyle w:val="Heading4"/>
        <w:rPr>
          <w:lang w:eastAsia="en-GB"/>
        </w:rPr>
      </w:pPr>
      <w:r>
        <w:t xml:space="preserve">Total Corners </w:t>
      </w:r>
      <w:r w:rsidR="003A3E0A"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corners taken in</w:t>
      </w:r>
      <w:r w:rsidRPr="007C3553">
        <w:rPr>
          <w:lang w:eastAsia="en-GB"/>
        </w:rPr>
        <w:t xml:space="preserve"> </w:t>
      </w:r>
      <w:r>
        <w:rPr>
          <w:lang w:eastAsia="en-GB"/>
        </w:rPr>
        <w:t>the match</w:t>
      </w:r>
      <w:r w:rsidRPr="007C3553">
        <w:rPr>
          <w:lang w:eastAsia="en-GB"/>
        </w:rPr>
        <w:t>.</w:t>
      </w:r>
    </w:p>
    <w:p w:rsidR="00E05B01" w:rsidRPr="008854FE" w:rsidRDefault="00E05B01" w:rsidP="00484E7C">
      <w:pPr>
        <w:pStyle w:val="Heading4"/>
      </w:pPr>
      <w:r w:rsidRPr="00D23D75">
        <w:t>Total Corners</w:t>
      </w:r>
      <w:r w:rsidR="00107769" w:rsidRPr="00D23D75">
        <w:t xml:space="preserve"> (aggregated)</w:t>
      </w:r>
      <w:r w:rsidR="003A3E0A">
        <w:rPr>
          <w:rStyle w:val="Heading3Char"/>
          <w:b/>
        </w:rPr>
        <w:t xml:space="preserve"> </w:t>
      </w:r>
      <w:r w:rsidR="003A3E0A" w:rsidRPr="00E403F6">
        <w:rPr>
          <w:rStyle w:val="SubtleEmphasis"/>
        </w:rPr>
        <w:t>(3-way)</w:t>
      </w:r>
    </w:p>
    <w:p w:rsidR="00E05B01" w:rsidRPr="007C3553" w:rsidRDefault="00E05B01" w:rsidP="00484E7C">
      <w:pPr>
        <w:rPr>
          <w:lang w:eastAsia="en-GB"/>
        </w:rPr>
      </w:pPr>
      <w:r w:rsidRPr="007C3553">
        <w:rPr>
          <w:lang w:eastAsia="en-GB"/>
        </w:rPr>
        <w:t>Predict the range containing the total number of corners taken in the match.</w:t>
      </w:r>
    </w:p>
    <w:p w:rsidR="00ED6652" w:rsidRPr="00ED6652" w:rsidRDefault="000B2A09" w:rsidP="00484E7C">
      <w:pPr>
        <w:pStyle w:val="Heading4"/>
        <w:rPr>
          <w:bCs w:val="0"/>
        </w:rPr>
      </w:pPr>
      <w:r>
        <w:t>1st Half – Total Corners</w:t>
      </w:r>
      <w:r w:rsidR="003A3E0A">
        <w:rPr>
          <w:rStyle w:val="Heading3Char"/>
          <w:b/>
        </w:rPr>
        <w:t xml:space="preserve"> </w:t>
      </w:r>
      <w:r w:rsidR="003A3E0A" w:rsidRPr="00E403F6">
        <w:rPr>
          <w:rStyle w:val="SubtleEmphasis"/>
        </w:rPr>
        <w:t>(2-way)</w:t>
      </w:r>
    </w:p>
    <w:p w:rsidR="00ED6652" w:rsidRPr="007C3553" w:rsidRDefault="00ED6652" w:rsidP="00484E7C">
      <w:pPr>
        <w:rPr>
          <w:lang w:eastAsia="en-GB"/>
        </w:rPr>
      </w:pPr>
      <w:r w:rsidRPr="007C3553">
        <w:rPr>
          <w:lang w:eastAsia="en-GB"/>
        </w:rPr>
        <w:t xml:space="preserve">Predict </w:t>
      </w:r>
      <w:r w:rsidR="000B2A09">
        <w:rPr>
          <w:lang w:eastAsia="en-GB"/>
        </w:rPr>
        <w:t>the total number of corners taken in</w:t>
      </w:r>
      <w:r w:rsidRPr="007C3553">
        <w:rPr>
          <w:lang w:eastAsia="en-GB"/>
        </w:rPr>
        <w:t xml:space="preserve"> </w:t>
      </w:r>
      <w:r w:rsidR="000B2A09">
        <w:rPr>
          <w:lang w:eastAsia="en-GB"/>
        </w:rPr>
        <w:t xml:space="preserve">the </w:t>
      </w:r>
      <w:r w:rsidR="00F53A19">
        <w:rPr>
          <w:lang w:eastAsia="en-GB"/>
        </w:rPr>
        <w:t>first</w:t>
      </w:r>
      <w:r w:rsidR="00182726">
        <w:rPr>
          <w:lang w:eastAsia="en-GB"/>
        </w:rPr>
        <w:t xml:space="preserve"> half</w:t>
      </w:r>
      <w:r w:rsidRPr="007C3553">
        <w:rPr>
          <w:lang w:eastAsia="en-GB"/>
        </w:rPr>
        <w:t>.</w:t>
      </w:r>
    </w:p>
    <w:p w:rsidR="00182726" w:rsidRPr="008854FE" w:rsidRDefault="00182726" w:rsidP="00484E7C">
      <w:pPr>
        <w:pStyle w:val="Heading4"/>
      </w:pPr>
      <w:r w:rsidRPr="00D23D75">
        <w:t>1st Half – Total Corners (aggregated)</w:t>
      </w:r>
      <w:r w:rsidR="003A3E0A">
        <w:rPr>
          <w:rStyle w:val="Heading3Char"/>
          <w:b/>
        </w:rPr>
        <w:t xml:space="preserve"> </w:t>
      </w:r>
      <w:r w:rsidR="003A3E0A" w:rsidRPr="00E403F6">
        <w:rPr>
          <w:rStyle w:val="SubtleEmphasis"/>
        </w:rPr>
        <w:t>(3-way)</w:t>
      </w:r>
    </w:p>
    <w:p w:rsidR="00182726" w:rsidRPr="007C3553" w:rsidRDefault="00182726" w:rsidP="00484E7C">
      <w:pPr>
        <w:rPr>
          <w:lang w:eastAsia="en-GB"/>
        </w:rPr>
      </w:pPr>
      <w:r w:rsidRPr="007C3553">
        <w:rPr>
          <w:lang w:eastAsia="en-GB"/>
        </w:rPr>
        <w:t xml:space="preserve">Predict the range containing the total number of corners taken in the </w:t>
      </w:r>
      <w:r w:rsidR="00F53A19">
        <w:rPr>
          <w:lang w:eastAsia="en-GB"/>
        </w:rPr>
        <w:t>first</w:t>
      </w:r>
      <w:r>
        <w:rPr>
          <w:lang w:eastAsia="en-GB"/>
        </w:rPr>
        <w:t xml:space="preserve"> half</w:t>
      </w:r>
      <w:r w:rsidRPr="007C3553">
        <w:rPr>
          <w:lang w:eastAsia="en-GB"/>
        </w:rPr>
        <w:t>.</w:t>
      </w:r>
    </w:p>
    <w:p w:rsidR="00182726" w:rsidRPr="00182726" w:rsidRDefault="00182726" w:rsidP="00484E7C">
      <w:pPr>
        <w:pStyle w:val="Heading4"/>
        <w:rPr>
          <w:lang w:eastAsia="en-GB"/>
        </w:rPr>
      </w:pPr>
      <w:r w:rsidRPr="00D23D75">
        <w:t>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 match will be an odd or even number. </w:t>
      </w:r>
      <w:r w:rsidR="007651A9">
        <w:t xml:space="preserve">If there are no corners taken all bets will be settled as </w:t>
      </w:r>
      <w:r w:rsidR="007651A9" w:rsidRPr="00283D63">
        <w:rPr>
          <w:i/>
        </w:rPr>
        <w:t>Even</w:t>
      </w:r>
      <w:r w:rsidR="007651A9">
        <w:t>.</w:t>
      </w:r>
    </w:p>
    <w:p w:rsidR="00182726" w:rsidRPr="00182726" w:rsidRDefault="00182726" w:rsidP="00484E7C">
      <w:pPr>
        <w:pStyle w:val="Heading4"/>
        <w:rPr>
          <w:bCs w:val="0"/>
        </w:rPr>
      </w:pPr>
      <w:r w:rsidRPr="00D23D75">
        <w:t>1st Half – Corner Odd/Even</w:t>
      </w:r>
      <w:r w:rsidR="003A3E0A">
        <w:rPr>
          <w:rStyle w:val="Heading3Char"/>
          <w:b/>
        </w:rPr>
        <w:t xml:space="preserve"> </w:t>
      </w:r>
      <w:r w:rsidR="003A3E0A" w:rsidRPr="00E403F6">
        <w:rPr>
          <w:rStyle w:val="SubtleEmphasis"/>
        </w:rPr>
        <w:t>(2-way)</w:t>
      </w:r>
    </w:p>
    <w:p w:rsidR="00182726" w:rsidRDefault="00A86868" w:rsidP="00484E7C">
      <w:pPr>
        <w:rPr>
          <w:lang w:eastAsia="en-GB"/>
        </w:rPr>
      </w:pPr>
      <w:r w:rsidRPr="007C3553">
        <w:rPr>
          <w:lang w:eastAsia="en-GB"/>
        </w:rPr>
        <w:t xml:space="preserve">Predict whether the total </w:t>
      </w:r>
      <w:r>
        <w:rPr>
          <w:lang w:eastAsia="en-GB"/>
        </w:rPr>
        <w:t xml:space="preserve">number of </w:t>
      </w:r>
      <w:r w:rsidR="00182726">
        <w:rPr>
          <w:lang w:eastAsia="en-GB"/>
        </w:rPr>
        <w:t>corners taken</w:t>
      </w:r>
      <w:r w:rsidR="00182726" w:rsidRPr="007C3553">
        <w:rPr>
          <w:lang w:eastAsia="en-GB"/>
        </w:rPr>
        <w:t xml:space="preserve"> in the</w:t>
      </w:r>
      <w:r w:rsidR="00182726">
        <w:rPr>
          <w:lang w:eastAsia="en-GB"/>
        </w:rPr>
        <w:t xml:space="preserve"> </w:t>
      </w:r>
      <w:r w:rsidR="00F53A19">
        <w:rPr>
          <w:lang w:eastAsia="en-GB"/>
        </w:rPr>
        <w:t>first</w:t>
      </w:r>
      <w:r w:rsidR="00182726">
        <w:rPr>
          <w:lang w:eastAsia="en-GB"/>
        </w:rPr>
        <w:t xml:space="preserve"> half</w:t>
      </w:r>
      <w:r w:rsidR="00182726" w:rsidRPr="007C3553">
        <w:rPr>
          <w:lang w:eastAsia="en-GB"/>
        </w:rPr>
        <w:t xml:space="preserve"> will be an odd or even number.</w:t>
      </w:r>
      <w:r w:rsidR="00182726">
        <w:rPr>
          <w:lang w:eastAsia="en-GB"/>
        </w:rPr>
        <w:t xml:space="preserve"> </w:t>
      </w:r>
      <w:r w:rsidR="007651A9">
        <w:t xml:space="preserve">If there are no corners taken all bets will be settled as </w:t>
      </w:r>
      <w:r w:rsidR="007651A9" w:rsidRPr="00283D63">
        <w:rPr>
          <w:i/>
        </w:rPr>
        <w:t>Even</w:t>
      </w:r>
      <w:r w:rsidR="007651A9">
        <w:t>.</w:t>
      </w:r>
    </w:p>
    <w:p w:rsidR="00182726" w:rsidRDefault="00182726" w:rsidP="00484E7C">
      <w:pPr>
        <w:pStyle w:val="Heading3"/>
        <w:rPr>
          <w:lang w:eastAsia="en-GB"/>
        </w:rPr>
      </w:pPr>
      <w:r>
        <w:rPr>
          <w:lang w:eastAsia="en-GB"/>
        </w:rPr>
        <w:t>Bookings (Cards) Markets</w:t>
      </w:r>
    </w:p>
    <w:p w:rsidR="00AA21F1" w:rsidRPr="007C3553" w:rsidRDefault="00AA21F1" w:rsidP="00484E7C">
      <w:pPr>
        <w:rPr>
          <w:lang w:eastAsia="en-GB"/>
        </w:rPr>
      </w:pPr>
      <w:r w:rsidRPr="007C3553">
        <w:rPr>
          <w:lang w:eastAsia="en-GB"/>
        </w:rPr>
        <w:t>In the event of abandonment before 90 minutes have been played then all bets will be void unless settlement is already determined.</w:t>
      </w:r>
    </w:p>
    <w:p w:rsidR="00AA21F1" w:rsidRDefault="00AA21F1" w:rsidP="00484E7C">
      <w:pPr>
        <w:rPr>
          <w:lang w:eastAsia="en-GB"/>
        </w:rPr>
      </w:pPr>
      <w:r>
        <w:rPr>
          <w:lang w:eastAsia="en-GB"/>
        </w:rPr>
        <w:t xml:space="preserve">Any </w:t>
      </w:r>
      <w:r w:rsidR="00327AFD">
        <w:rPr>
          <w:lang w:eastAsia="en-GB"/>
        </w:rPr>
        <w:t>booking</w:t>
      </w:r>
      <w:r>
        <w:rPr>
          <w:lang w:eastAsia="en-GB"/>
        </w:rPr>
        <w:t>(s) in the following circumstances will not count for bet settling purposes:</w:t>
      </w:r>
    </w:p>
    <w:p w:rsidR="00AA21F1" w:rsidRDefault="00AA21F1" w:rsidP="00484E7C">
      <w:pPr>
        <w:pStyle w:val="ListParagraph"/>
        <w:numPr>
          <w:ilvl w:val="0"/>
          <w:numId w:val="30"/>
        </w:numPr>
        <w:rPr>
          <w:lang w:eastAsia="en-GB"/>
        </w:rPr>
      </w:pPr>
      <w:r>
        <w:rPr>
          <w:lang w:eastAsia="en-GB"/>
        </w:rPr>
        <w:t>A</w:t>
      </w:r>
      <w:r w:rsidRPr="007C3553">
        <w:rPr>
          <w:lang w:eastAsia="en-GB"/>
        </w:rPr>
        <w:t xml:space="preserve">fter </w:t>
      </w:r>
      <w:r>
        <w:rPr>
          <w:lang w:eastAsia="en-GB"/>
        </w:rPr>
        <w:t>a player has been substituted</w:t>
      </w:r>
    </w:p>
    <w:p w:rsidR="00AA21F1" w:rsidRDefault="00AA21F1" w:rsidP="00484E7C">
      <w:pPr>
        <w:pStyle w:val="ListParagraph"/>
        <w:numPr>
          <w:ilvl w:val="0"/>
          <w:numId w:val="30"/>
        </w:numPr>
        <w:rPr>
          <w:lang w:eastAsia="en-GB"/>
        </w:rPr>
      </w:pPr>
      <w:r>
        <w:rPr>
          <w:lang w:eastAsia="en-GB"/>
        </w:rPr>
        <w:t>Before a substitute has been used</w:t>
      </w:r>
    </w:p>
    <w:p w:rsidR="00AA21F1" w:rsidRDefault="00AA21F1" w:rsidP="00484E7C">
      <w:pPr>
        <w:pStyle w:val="ListParagraph"/>
        <w:numPr>
          <w:ilvl w:val="0"/>
          <w:numId w:val="30"/>
        </w:numPr>
        <w:rPr>
          <w:lang w:eastAsia="en-GB"/>
        </w:rPr>
      </w:pPr>
      <w:r>
        <w:rPr>
          <w:lang w:eastAsia="en-GB"/>
        </w:rPr>
        <w:t>Issued to coaching staff</w:t>
      </w:r>
    </w:p>
    <w:p w:rsidR="00AA21F1" w:rsidRDefault="00AA21F1" w:rsidP="00484E7C">
      <w:pPr>
        <w:pStyle w:val="ListParagraph"/>
        <w:numPr>
          <w:ilvl w:val="0"/>
          <w:numId w:val="30"/>
        </w:numPr>
        <w:rPr>
          <w:lang w:eastAsia="en-GB"/>
        </w:rPr>
      </w:pPr>
      <w:r>
        <w:rPr>
          <w:lang w:eastAsia="en-GB"/>
        </w:rPr>
        <w:t>I</w:t>
      </w:r>
      <w:r w:rsidRPr="007C3553">
        <w:rPr>
          <w:lang w:eastAsia="en-GB"/>
        </w:rPr>
        <w:t>ssued after the r</w:t>
      </w:r>
      <w:r>
        <w:rPr>
          <w:lang w:eastAsia="en-GB"/>
        </w:rPr>
        <w:t>eferee has blown for full time</w:t>
      </w:r>
    </w:p>
    <w:p w:rsidR="004A3A7A" w:rsidRDefault="00AA21F1" w:rsidP="00484E7C">
      <w:pPr>
        <w:rPr>
          <w:lang w:eastAsia="en-GB"/>
        </w:rPr>
      </w:pPr>
      <w:r w:rsidRPr="007C3553">
        <w:rPr>
          <w:lang w:eastAsia="en-GB"/>
        </w:rPr>
        <w:t>Two yellow cards resulting in a player receiving a red card will be counted as a total of t</w:t>
      </w:r>
      <w:r w:rsidR="000B2A09">
        <w:rPr>
          <w:lang w:eastAsia="en-GB"/>
        </w:rPr>
        <w:t>hree</w:t>
      </w:r>
      <w:r w:rsidRPr="007C3553">
        <w:rPr>
          <w:lang w:eastAsia="en-GB"/>
        </w:rPr>
        <w:t xml:space="preserve"> </w:t>
      </w:r>
      <w:r w:rsidR="00327AFD">
        <w:rPr>
          <w:lang w:eastAsia="en-GB"/>
        </w:rPr>
        <w:t>bookings</w:t>
      </w:r>
      <w:r w:rsidRPr="007C3553">
        <w:rPr>
          <w:lang w:eastAsia="en-GB"/>
        </w:rPr>
        <w:t xml:space="preserve">. </w:t>
      </w:r>
      <w:r w:rsidRPr="007C3553">
        <w:rPr>
          <w:lang w:eastAsia="en-GB"/>
        </w:rPr>
        <w:br/>
      </w:r>
      <w:r w:rsidR="004A3A7A" w:rsidRPr="004A3A7A">
        <w:t xml:space="preserve">In the event of two or more players receiving a card for the same </w:t>
      </w:r>
      <w:r w:rsidR="004A3A7A">
        <w:t xml:space="preserve">incident, the first player to be shown a card </w:t>
      </w:r>
      <w:r w:rsidR="004A3A7A" w:rsidRPr="004A3A7A">
        <w:t>by the referee will be deemed the winner for settlement purposes. Both yellow and red cards count for this market.</w:t>
      </w:r>
    </w:p>
    <w:p w:rsidR="0086757F" w:rsidRDefault="00AA21F1" w:rsidP="00484E7C">
      <w:pPr>
        <w:rPr>
          <w:lang w:eastAsia="en-GB"/>
        </w:rPr>
      </w:pPr>
      <w:r w:rsidRPr="007C3553">
        <w:rPr>
          <w:lang w:eastAsia="en-GB"/>
        </w:rPr>
        <w:t xml:space="preserve">Booking points are </w:t>
      </w:r>
      <w:r w:rsidR="0086757F">
        <w:rPr>
          <w:lang w:eastAsia="en-GB"/>
        </w:rPr>
        <w:t>defined as:</w:t>
      </w:r>
    </w:p>
    <w:p w:rsidR="0086757F" w:rsidRDefault="00AA21F1" w:rsidP="00484E7C">
      <w:pPr>
        <w:pStyle w:val="ListParagraph"/>
        <w:numPr>
          <w:ilvl w:val="0"/>
          <w:numId w:val="31"/>
        </w:numPr>
        <w:rPr>
          <w:lang w:eastAsia="en-GB"/>
        </w:rPr>
      </w:pPr>
      <w:r w:rsidRPr="007C3553">
        <w:rPr>
          <w:lang w:eastAsia="en-GB"/>
        </w:rPr>
        <w:t>10</w:t>
      </w:r>
      <w:r w:rsidR="00327AFD">
        <w:rPr>
          <w:lang w:eastAsia="en-GB"/>
        </w:rPr>
        <w:t xml:space="preserve"> points</w:t>
      </w:r>
      <w:r w:rsidR="0086757F">
        <w:rPr>
          <w:lang w:eastAsia="en-GB"/>
        </w:rPr>
        <w:t xml:space="preserve"> for a yellow card</w:t>
      </w:r>
    </w:p>
    <w:p w:rsidR="0086757F" w:rsidRDefault="00AA21F1" w:rsidP="00484E7C">
      <w:pPr>
        <w:pStyle w:val="ListParagraph"/>
        <w:numPr>
          <w:ilvl w:val="0"/>
          <w:numId w:val="31"/>
        </w:numPr>
        <w:rPr>
          <w:lang w:eastAsia="en-GB"/>
        </w:rPr>
      </w:pPr>
      <w:r w:rsidRPr="007C3553">
        <w:rPr>
          <w:lang w:eastAsia="en-GB"/>
        </w:rPr>
        <w:t>25</w:t>
      </w:r>
      <w:r w:rsidR="00327AFD">
        <w:rPr>
          <w:lang w:eastAsia="en-GB"/>
        </w:rPr>
        <w:t xml:space="preserve"> points</w:t>
      </w:r>
      <w:r w:rsidR="0086757F">
        <w:rPr>
          <w:lang w:eastAsia="en-GB"/>
        </w:rPr>
        <w:t xml:space="preserve"> for a red card</w:t>
      </w:r>
    </w:p>
    <w:p w:rsidR="00AA21F1" w:rsidRPr="007C3553" w:rsidRDefault="00AA21F1" w:rsidP="00484E7C">
      <w:pPr>
        <w:rPr>
          <w:lang w:eastAsia="en-GB"/>
        </w:rPr>
      </w:pPr>
      <w:r w:rsidRPr="007C3553">
        <w:rPr>
          <w:lang w:eastAsia="en-GB"/>
        </w:rPr>
        <w:t>T</w:t>
      </w:r>
      <w:r w:rsidR="00327AFD">
        <w:rPr>
          <w:lang w:eastAsia="en-GB"/>
        </w:rPr>
        <w:t>he maximum number of points that can be awarded to an individual player is 35 (</w:t>
      </w:r>
      <w:r w:rsidRPr="007C3553">
        <w:rPr>
          <w:lang w:eastAsia="en-GB"/>
        </w:rPr>
        <w:t>10</w:t>
      </w:r>
      <w:r w:rsidR="00327AFD">
        <w:rPr>
          <w:lang w:eastAsia="en-GB"/>
        </w:rPr>
        <w:t xml:space="preserve"> points for a yellow card, 25 points for a red card</w:t>
      </w:r>
      <w:r w:rsidRPr="007C3553">
        <w:rPr>
          <w:lang w:eastAsia="en-GB"/>
        </w:rPr>
        <w:t>) regardless of whether a player is shown two yellow cards then a red card.</w:t>
      </w:r>
    </w:p>
    <w:p w:rsidR="00182726" w:rsidRPr="00182726" w:rsidRDefault="00182726" w:rsidP="00484E7C">
      <w:pPr>
        <w:pStyle w:val="Heading4"/>
        <w:rPr>
          <w:rStyle w:val="Heading3Char"/>
        </w:rPr>
      </w:pPr>
      <w:r w:rsidRPr="00D23D75">
        <w:t>First Booking</w:t>
      </w:r>
      <w:r w:rsidR="00F53A19">
        <w:rPr>
          <w:rStyle w:val="Heading3Char"/>
          <w:b/>
        </w:rPr>
        <w:t xml:space="preserve"> </w:t>
      </w:r>
      <w:r w:rsidR="00F53A19" w:rsidRPr="00E403F6">
        <w:rPr>
          <w:rStyle w:val="SubtleEmphasis"/>
        </w:rPr>
        <w:t>(3-way)</w:t>
      </w:r>
    </w:p>
    <w:p w:rsidR="00182726" w:rsidRPr="007C3553" w:rsidRDefault="00182726" w:rsidP="00484E7C">
      <w:pPr>
        <w:rPr>
          <w:lang w:eastAsia="en-GB"/>
        </w:rPr>
      </w:pPr>
      <w:r w:rsidRPr="007C3553">
        <w:rPr>
          <w:lang w:eastAsia="en-GB"/>
        </w:rPr>
        <w:t xml:space="preserve">Predict </w:t>
      </w:r>
      <w:r w:rsidR="00AA21F1">
        <w:rPr>
          <w:lang w:eastAsia="en-GB"/>
        </w:rPr>
        <w:t>which team will receive the first booking</w:t>
      </w:r>
      <w:r w:rsidR="00962FDE">
        <w:rPr>
          <w:lang w:eastAsia="en-GB"/>
        </w:rPr>
        <w:t xml:space="preserve"> in the match</w:t>
      </w:r>
      <w:r w:rsidR="00AA21F1">
        <w:rPr>
          <w:lang w:eastAsia="en-GB"/>
        </w:rPr>
        <w:t>.</w:t>
      </w:r>
    </w:p>
    <w:p w:rsidR="00AA21F1" w:rsidRPr="00ED6652" w:rsidRDefault="000B2A09" w:rsidP="00484E7C">
      <w:pPr>
        <w:pStyle w:val="Heading4"/>
        <w:rPr>
          <w:lang w:eastAsia="en-GB"/>
        </w:rPr>
      </w:pPr>
      <w:r>
        <w:t xml:space="preserve">Total Bookings </w:t>
      </w:r>
      <w:r w:rsidR="00F53A19" w:rsidRPr="00E403F6">
        <w:rPr>
          <w:rStyle w:val="SubtleEmphasis"/>
        </w:rPr>
        <w:t>(2-way)</w:t>
      </w:r>
    </w:p>
    <w:p w:rsidR="000B2A09" w:rsidRPr="007C3553" w:rsidRDefault="000B2A09" w:rsidP="000B2A09">
      <w:pPr>
        <w:rPr>
          <w:lang w:eastAsia="en-GB"/>
        </w:rPr>
      </w:pPr>
      <w:r w:rsidRPr="007C3553">
        <w:rPr>
          <w:lang w:eastAsia="en-GB"/>
        </w:rPr>
        <w:t xml:space="preserve">Predict </w:t>
      </w:r>
      <w:r>
        <w:rPr>
          <w:lang w:eastAsia="en-GB"/>
        </w:rPr>
        <w:t>the total number of bookings issued</w:t>
      </w:r>
      <w:r w:rsidRPr="007C3553">
        <w:rPr>
          <w:lang w:eastAsia="en-GB"/>
        </w:rPr>
        <w:t xml:space="preserve"> in the </w:t>
      </w:r>
      <w:r>
        <w:rPr>
          <w:lang w:eastAsia="en-GB"/>
        </w:rPr>
        <w:t>match</w:t>
      </w:r>
      <w:r w:rsidRPr="007C3553">
        <w:rPr>
          <w:lang w:eastAsia="en-GB"/>
        </w:rPr>
        <w:t>.</w:t>
      </w:r>
    </w:p>
    <w:p w:rsidR="00182726" w:rsidRPr="00327AFD" w:rsidRDefault="00182726" w:rsidP="00484E7C">
      <w:pPr>
        <w:pStyle w:val="Heading4"/>
        <w:rPr>
          <w:rStyle w:val="Heading3Char"/>
          <w:b/>
        </w:rPr>
      </w:pPr>
      <w:r w:rsidRPr="00D23D75">
        <w:t xml:space="preserve">Total </w:t>
      </w:r>
      <w:r w:rsidR="00F53A19" w:rsidRPr="00D23D75">
        <w:t>Bookings (exactly)</w:t>
      </w:r>
      <w:r w:rsidR="00F53A19">
        <w:rPr>
          <w:rStyle w:val="Heading3Char"/>
        </w:rPr>
        <w:t xml:space="preserve"> </w:t>
      </w:r>
      <w:r w:rsidR="00F53A19" w:rsidRPr="00E403F6">
        <w:rPr>
          <w:rStyle w:val="SubtleEmphasis"/>
        </w:rPr>
        <w:t>(10-way)</w:t>
      </w:r>
    </w:p>
    <w:p w:rsidR="00182726" w:rsidRPr="007C3553" w:rsidRDefault="00182726" w:rsidP="00484E7C">
      <w:pPr>
        <w:rPr>
          <w:lang w:eastAsia="en-GB"/>
        </w:rPr>
      </w:pPr>
      <w:r w:rsidRPr="007C3553">
        <w:rPr>
          <w:lang w:eastAsia="en-GB"/>
        </w:rPr>
        <w:t xml:space="preserve">Predict the total number of </w:t>
      </w:r>
      <w:r w:rsidR="00327AFD">
        <w:rPr>
          <w:lang w:eastAsia="en-GB"/>
        </w:rPr>
        <w:t>bookings issued in the match.</w:t>
      </w:r>
    </w:p>
    <w:p w:rsidR="00327AFD" w:rsidRPr="0086757F" w:rsidRDefault="0086757F" w:rsidP="00484E7C">
      <w:pPr>
        <w:pStyle w:val="Heading4"/>
        <w:rPr>
          <w:bCs w:val="0"/>
        </w:rPr>
      </w:pPr>
      <w:r w:rsidRPr="00D23D75">
        <w:t>1st Half – Total Bookings</w:t>
      </w:r>
      <w:r w:rsidR="00F53A19">
        <w:rPr>
          <w:rStyle w:val="Heading3Char"/>
          <w:b/>
        </w:rPr>
        <w:t xml:space="preserve"> </w:t>
      </w:r>
      <w:r w:rsidR="00F53A19" w:rsidRPr="00E403F6">
        <w:rPr>
          <w:rStyle w:val="SubtleEmphasis"/>
        </w:rPr>
        <w:t>(2-way)</w:t>
      </w:r>
    </w:p>
    <w:p w:rsidR="00327AFD" w:rsidRPr="007C3553" w:rsidRDefault="00327AFD" w:rsidP="00484E7C">
      <w:pPr>
        <w:rPr>
          <w:lang w:eastAsia="en-GB"/>
        </w:rPr>
      </w:pPr>
      <w:r w:rsidRPr="007C3553">
        <w:rPr>
          <w:lang w:eastAsia="en-GB"/>
        </w:rPr>
        <w:t xml:space="preserve">Predict </w:t>
      </w:r>
      <w:r w:rsidR="000B2A09">
        <w:rPr>
          <w:lang w:eastAsia="en-GB"/>
        </w:rPr>
        <w:t>the total number of</w:t>
      </w:r>
      <w:r>
        <w:rPr>
          <w:lang w:eastAsia="en-GB"/>
        </w:rPr>
        <w:t xml:space="preserve"> booking</w:t>
      </w:r>
      <w:r w:rsidR="000B2A09">
        <w:rPr>
          <w:lang w:eastAsia="en-GB"/>
        </w:rPr>
        <w:t>s</w:t>
      </w:r>
      <w:r>
        <w:rPr>
          <w:lang w:eastAsia="en-GB"/>
        </w:rPr>
        <w:t xml:space="preserve"> issued</w:t>
      </w:r>
      <w:r w:rsidRPr="007C3553">
        <w:rPr>
          <w:lang w:eastAsia="en-GB"/>
        </w:rPr>
        <w:t xml:space="preserve"> in the </w:t>
      </w:r>
      <w:r w:rsidR="00962FDE">
        <w:rPr>
          <w:lang w:eastAsia="en-GB"/>
        </w:rPr>
        <w:t>first</w:t>
      </w:r>
      <w:r w:rsidR="0086757F">
        <w:rPr>
          <w:lang w:eastAsia="en-GB"/>
        </w:rPr>
        <w:t xml:space="preserve"> half</w:t>
      </w:r>
      <w:r w:rsidRPr="007C3553">
        <w:rPr>
          <w:lang w:eastAsia="en-GB"/>
        </w:rPr>
        <w:t>.</w:t>
      </w:r>
    </w:p>
    <w:p w:rsidR="00327AFD" w:rsidRPr="00327AFD" w:rsidRDefault="0086757F" w:rsidP="00484E7C">
      <w:pPr>
        <w:pStyle w:val="Heading4"/>
        <w:rPr>
          <w:rStyle w:val="Heading3Char"/>
          <w:b/>
        </w:rPr>
      </w:pPr>
      <w:r w:rsidRPr="00D23D75">
        <w:t>1st Half – Total Bookings</w:t>
      </w:r>
      <w:r w:rsidR="00327AFD" w:rsidRPr="00D23D75">
        <w:t xml:space="preserve"> (exactly)</w:t>
      </w:r>
      <w:r w:rsidR="00327AFD" w:rsidRPr="00E403F6">
        <w:rPr>
          <w:rStyle w:val="SubtleEmphasis"/>
        </w:rPr>
        <w:t xml:space="preserve"> </w:t>
      </w:r>
      <w:r w:rsidR="00F53A19" w:rsidRPr="00E403F6">
        <w:rPr>
          <w:rStyle w:val="SubtleEmphasis"/>
        </w:rPr>
        <w:t>(7-way)</w:t>
      </w:r>
    </w:p>
    <w:p w:rsidR="00327AFD" w:rsidRPr="007C3553" w:rsidRDefault="00327AFD" w:rsidP="00484E7C">
      <w:pPr>
        <w:rPr>
          <w:lang w:eastAsia="en-GB"/>
        </w:rPr>
      </w:pPr>
      <w:r w:rsidRPr="007C3553">
        <w:rPr>
          <w:lang w:eastAsia="en-GB"/>
        </w:rPr>
        <w:t xml:space="preserve">Predict the total number of </w:t>
      </w:r>
      <w:r>
        <w:rPr>
          <w:lang w:eastAsia="en-GB"/>
        </w:rPr>
        <w:t>bookings issued in the</w:t>
      </w:r>
      <w:r w:rsidR="009217C6" w:rsidRPr="009217C6">
        <w:rPr>
          <w:lang w:eastAsia="en-GB"/>
        </w:rPr>
        <w:t xml:space="preserve"> </w:t>
      </w:r>
      <w:r w:rsidR="009217C6">
        <w:rPr>
          <w:lang w:eastAsia="en-GB"/>
        </w:rPr>
        <w:t>first half</w:t>
      </w:r>
      <w:r>
        <w:rPr>
          <w:lang w:eastAsia="en-GB"/>
        </w:rPr>
        <w:t>.</w:t>
      </w:r>
    </w:p>
    <w:p w:rsidR="0086757F" w:rsidRPr="0086757F" w:rsidRDefault="0086757F" w:rsidP="00484E7C">
      <w:pPr>
        <w:pStyle w:val="Heading4"/>
        <w:rPr>
          <w:b w:val="0"/>
          <w:lang w:eastAsia="en-GB"/>
        </w:rPr>
      </w:pPr>
      <w:r w:rsidRPr="00D23D75">
        <w:t>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lastRenderedPageBreak/>
        <w:t>Predict the total number of bookings</w:t>
      </w:r>
      <w:r w:rsidRPr="007C3553">
        <w:rPr>
          <w:lang w:eastAsia="en-GB"/>
        </w:rPr>
        <w:t xml:space="preserve"> issued to the home team.</w:t>
      </w:r>
    </w:p>
    <w:p w:rsidR="0086757F" w:rsidRPr="0086757F" w:rsidRDefault="0086757F" w:rsidP="00484E7C">
      <w:pPr>
        <w:pStyle w:val="Heading4"/>
        <w:rPr>
          <w:b w:val="0"/>
          <w:lang w:eastAsia="en-GB"/>
        </w:rPr>
      </w:pPr>
      <w:r w:rsidRPr="00D23D75">
        <w:t>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total number of bookings</w:t>
      </w:r>
      <w:r w:rsidRPr="007C3553">
        <w:rPr>
          <w:lang w:eastAsia="en-GB"/>
        </w:rPr>
        <w:t xml:space="preserve"> issued to the </w:t>
      </w:r>
      <w:r>
        <w:rPr>
          <w:lang w:eastAsia="en-GB"/>
        </w:rPr>
        <w:t>away</w:t>
      </w:r>
      <w:r w:rsidRPr="007C3553">
        <w:rPr>
          <w:lang w:eastAsia="en-GB"/>
        </w:rPr>
        <w:t xml:space="preserve"> team.</w:t>
      </w:r>
    </w:p>
    <w:p w:rsidR="0086757F" w:rsidRPr="0086757F" w:rsidRDefault="0086757F" w:rsidP="00484E7C">
      <w:pPr>
        <w:pStyle w:val="Heading4"/>
        <w:rPr>
          <w:bCs w:val="0"/>
        </w:rPr>
      </w:pPr>
      <w:r w:rsidRPr="00D23D75">
        <w:t>1st Half – Total Bookings Home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home team</w:t>
      </w:r>
      <w:r>
        <w:rPr>
          <w:lang w:eastAsia="en-GB"/>
        </w:rPr>
        <w:t xml:space="preserve"> in the </w:t>
      </w:r>
      <w:r w:rsidR="009217C6">
        <w:rPr>
          <w:lang w:eastAsia="en-GB"/>
        </w:rPr>
        <w:t>first half</w:t>
      </w:r>
      <w:r w:rsidRPr="007C3553">
        <w:rPr>
          <w:lang w:eastAsia="en-GB"/>
        </w:rPr>
        <w:t>.</w:t>
      </w:r>
    </w:p>
    <w:p w:rsidR="0086757F" w:rsidRPr="0086757F" w:rsidRDefault="0086757F" w:rsidP="00484E7C">
      <w:pPr>
        <w:pStyle w:val="Heading4"/>
        <w:rPr>
          <w:bCs w:val="0"/>
        </w:rPr>
      </w:pPr>
      <w:r w:rsidRPr="00D23D75">
        <w:t>1st Half – Total Bookings Away Team</w:t>
      </w:r>
      <w:r w:rsidR="00F53A19">
        <w:rPr>
          <w:rStyle w:val="Heading3Char"/>
          <w:b/>
        </w:rPr>
        <w:t xml:space="preserve"> </w:t>
      </w:r>
      <w:r w:rsidR="00F53A19" w:rsidRPr="00E403F6">
        <w:rPr>
          <w:rStyle w:val="SubtleEmphasis"/>
        </w:rPr>
        <w:t>(4-way)</w:t>
      </w:r>
    </w:p>
    <w:p w:rsidR="0086757F" w:rsidRPr="007C3553" w:rsidRDefault="0086757F" w:rsidP="00484E7C">
      <w:pPr>
        <w:rPr>
          <w:lang w:eastAsia="en-GB"/>
        </w:rPr>
      </w:pPr>
      <w:r>
        <w:rPr>
          <w:lang w:eastAsia="en-GB"/>
        </w:rPr>
        <w:t>Predict the number of bookings</w:t>
      </w:r>
      <w:r w:rsidRPr="007C3553">
        <w:rPr>
          <w:lang w:eastAsia="en-GB"/>
        </w:rPr>
        <w:t xml:space="preserve"> issued to the </w:t>
      </w:r>
      <w:r>
        <w:rPr>
          <w:lang w:eastAsia="en-GB"/>
        </w:rPr>
        <w:t>away</w:t>
      </w:r>
      <w:r w:rsidRPr="007C3553">
        <w:rPr>
          <w:lang w:eastAsia="en-GB"/>
        </w:rPr>
        <w:t xml:space="preserve"> team</w:t>
      </w:r>
      <w:r>
        <w:rPr>
          <w:lang w:eastAsia="en-GB"/>
        </w:rPr>
        <w:t xml:space="preserve"> in the </w:t>
      </w:r>
      <w:r w:rsidR="009217C6">
        <w:rPr>
          <w:lang w:eastAsia="en-GB"/>
        </w:rPr>
        <w:t>first half</w:t>
      </w:r>
      <w:r w:rsidRPr="007C3553">
        <w:rPr>
          <w:lang w:eastAsia="en-GB"/>
        </w:rPr>
        <w:t>.</w:t>
      </w:r>
    </w:p>
    <w:p w:rsidR="0086757F" w:rsidRPr="008854FE" w:rsidRDefault="0086757F" w:rsidP="00484E7C">
      <w:pPr>
        <w:pStyle w:val="Heading4"/>
        <w:rPr>
          <w:lang w:eastAsia="en-GB"/>
        </w:rPr>
      </w:pPr>
      <w:r w:rsidRPr="00D23D75">
        <w:t>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the total number of booking points in the match.</w:t>
      </w:r>
    </w:p>
    <w:p w:rsidR="0086757F" w:rsidRPr="00E67BD0" w:rsidRDefault="0086757F" w:rsidP="00484E7C">
      <w:pPr>
        <w:pStyle w:val="Heading4"/>
        <w:rPr>
          <w:lang w:eastAsia="en-GB"/>
        </w:rPr>
      </w:pPr>
      <w:r w:rsidRPr="00D23D75">
        <w:t>Total Booking Points (aggregated)</w:t>
      </w:r>
      <w:r w:rsidR="00F53A19">
        <w:rPr>
          <w:rStyle w:val="Heading3Char"/>
          <w:b/>
        </w:rPr>
        <w:t xml:space="preserve"> </w:t>
      </w:r>
      <w:r w:rsidR="00F53A19" w:rsidRPr="00E403F6">
        <w:rPr>
          <w:rStyle w:val="SubtleEmphasis"/>
        </w:rPr>
        <w:t>(5-way)</w:t>
      </w:r>
    </w:p>
    <w:p w:rsidR="0086757F" w:rsidRPr="007C3553" w:rsidRDefault="0086757F" w:rsidP="00484E7C">
      <w:pPr>
        <w:rPr>
          <w:lang w:eastAsia="en-GB"/>
        </w:rPr>
      </w:pPr>
      <w:r w:rsidRPr="007C3553">
        <w:rPr>
          <w:lang w:eastAsia="en-GB"/>
        </w:rPr>
        <w:t>Predict the range that includes the cor</w:t>
      </w:r>
      <w:r>
        <w:rPr>
          <w:lang w:eastAsia="en-GB"/>
        </w:rPr>
        <w:t>rect number of total booking points in the match.</w:t>
      </w:r>
    </w:p>
    <w:p w:rsidR="0086757F" w:rsidRPr="0086757F" w:rsidRDefault="0086757F" w:rsidP="00484E7C">
      <w:pPr>
        <w:pStyle w:val="Heading4"/>
        <w:rPr>
          <w:bCs w:val="0"/>
        </w:rPr>
      </w:pPr>
      <w:r w:rsidRPr="00D23D75">
        <w:t>1st Half – Total Booking Points</w:t>
      </w:r>
      <w:r w:rsidR="00F53A19">
        <w:rPr>
          <w:rStyle w:val="Heading3Char"/>
          <w:b/>
        </w:rPr>
        <w:t xml:space="preserve"> </w:t>
      </w:r>
      <w:r w:rsidR="00F53A19" w:rsidRPr="00E403F6">
        <w:rPr>
          <w:rStyle w:val="SubtleEmphasis"/>
        </w:rPr>
        <w:t>(2-way)</w:t>
      </w:r>
    </w:p>
    <w:p w:rsidR="0086757F" w:rsidRPr="007C3553" w:rsidRDefault="0086757F" w:rsidP="00484E7C">
      <w:pPr>
        <w:rPr>
          <w:lang w:eastAsia="en-GB"/>
        </w:rPr>
      </w:pPr>
      <w:r w:rsidRPr="007C3553">
        <w:rPr>
          <w:lang w:eastAsia="en-GB"/>
        </w:rPr>
        <w:t xml:space="preserve">Predict </w:t>
      </w:r>
      <w:r>
        <w:rPr>
          <w:lang w:eastAsia="en-GB"/>
        </w:rPr>
        <w:t xml:space="preserve">the total number of booking points in the </w:t>
      </w:r>
      <w:r w:rsidR="009217C6">
        <w:rPr>
          <w:lang w:eastAsia="en-GB"/>
        </w:rPr>
        <w:t>first half</w:t>
      </w:r>
      <w:r>
        <w:rPr>
          <w:lang w:eastAsia="en-GB"/>
        </w:rPr>
        <w:t>.</w:t>
      </w:r>
    </w:p>
    <w:p w:rsidR="0086757F" w:rsidRPr="0086757F" w:rsidRDefault="0086757F" w:rsidP="00484E7C">
      <w:pPr>
        <w:pStyle w:val="Heading4"/>
        <w:rPr>
          <w:bCs w:val="0"/>
        </w:rPr>
      </w:pPr>
      <w:r w:rsidRPr="00D23D75">
        <w:t>1st Half – Total Booking Points (aggregated)</w:t>
      </w:r>
      <w:r w:rsidR="00F53A19">
        <w:rPr>
          <w:rStyle w:val="Heading3Char"/>
          <w:b/>
        </w:rPr>
        <w:t xml:space="preserve"> </w:t>
      </w:r>
      <w:r w:rsidR="00F53A19" w:rsidRPr="00D23D75">
        <w:rPr>
          <w:rStyle w:val="SubtleEmphasis"/>
        </w:rPr>
        <w:t>(4-way)</w:t>
      </w:r>
    </w:p>
    <w:p w:rsidR="0086757F" w:rsidRPr="007C3553" w:rsidRDefault="0086757F" w:rsidP="00484E7C">
      <w:pPr>
        <w:rPr>
          <w:lang w:eastAsia="en-GB"/>
        </w:rPr>
      </w:pPr>
      <w:r w:rsidRPr="007C3553">
        <w:rPr>
          <w:lang w:eastAsia="en-GB"/>
        </w:rPr>
        <w:t>Predict the range that includes the cor</w:t>
      </w:r>
      <w:r>
        <w:rPr>
          <w:lang w:eastAsia="en-GB"/>
        </w:rPr>
        <w:t xml:space="preserve">rect number of total booking points in the </w:t>
      </w:r>
      <w:r w:rsidR="009217C6">
        <w:rPr>
          <w:lang w:eastAsia="en-GB"/>
        </w:rPr>
        <w:t>first half</w:t>
      </w:r>
      <w:r>
        <w:rPr>
          <w:lang w:eastAsia="en-GB"/>
        </w:rPr>
        <w:t>.</w:t>
      </w:r>
    </w:p>
    <w:p w:rsidR="00B645DA" w:rsidRDefault="005A4F8B" w:rsidP="00B645DA">
      <w:pPr>
        <w:pStyle w:val="Heading3"/>
        <w:rPr>
          <w:lang w:eastAsia="en-GB"/>
        </w:rPr>
      </w:pPr>
      <w:r>
        <w:rPr>
          <w:lang w:eastAsia="en-GB"/>
        </w:rPr>
        <w:t>Goal</w:t>
      </w:r>
      <w:r w:rsidR="00A0201E">
        <w:rPr>
          <w:lang w:eastAsia="en-GB"/>
        </w:rPr>
        <w:t xml:space="preserve"> S</w:t>
      </w:r>
      <w:r>
        <w:rPr>
          <w:lang w:eastAsia="en-GB"/>
        </w:rPr>
        <w:t>corer Markets</w:t>
      </w:r>
    </w:p>
    <w:p w:rsidR="00B645DA" w:rsidRPr="00B645DA" w:rsidRDefault="00B645DA" w:rsidP="00B645DA">
      <w:pPr>
        <w:rPr>
          <w:lang w:eastAsia="en-GB"/>
        </w:rPr>
      </w:pPr>
      <w:r>
        <w:rPr>
          <w:lang w:eastAsia="en-GB"/>
        </w:rPr>
        <w:t>Own goals do not count in the settlement of bets.</w:t>
      </w:r>
    </w:p>
    <w:p w:rsidR="005A4F8B" w:rsidRPr="00D23D75" w:rsidRDefault="00861D17" w:rsidP="00D23D75">
      <w:pPr>
        <w:pStyle w:val="Heading4"/>
        <w:rPr>
          <w:rStyle w:val="Heading3Char"/>
          <w:b/>
          <w:bCs/>
          <w:color w:val="000000" w:themeColor="text1"/>
          <w:sz w:val="22"/>
        </w:rPr>
      </w:pPr>
      <w:r w:rsidRPr="00D23D75">
        <w:rPr>
          <w:rStyle w:val="Heading3Char"/>
          <w:b/>
          <w:bCs/>
          <w:color w:val="000000" w:themeColor="text1"/>
          <w:sz w:val="22"/>
        </w:rPr>
        <w:t>First Goal</w:t>
      </w:r>
      <w:r w:rsidR="00815AA2" w:rsidRPr="00D23D75">
        <w:rPr>
          <w:rStyle w:val="Heading3Char"/>
          <w:b/>
          <w:bCs/>
          <w:color w:val="000000" w:themeColor="text1"/>
          <w:sz w:val="22"/>
        </w:rPr>
        <w:t xml:space="preserve"> S</w:t>
      </w:r>
      <w:r w:rsidRPr="00D23D75">
        <w:rPr>
          <w:rStyle w:val="Heading3Char"/>
          <w:b/>
          <w:bCs/>
          <w:color w:val="000000" w:themeColor="text1"/>
          <w:sz w:val="22"/>
        </w:rPr>
        <w:t>corer</w:t>
      </w:r>
    </w:p>
    <w:p w:rsidR="000157AB" w:rsidRDefault="000157AB" w:rsidP="00484E7C">
      <w:pPr>
        <w:rPr>
          <w:lang w:eastAsia="en-GB"/>
        </w:rPr>
      </w:pPr>
      <w:r>
        <w:rPr>
          <w:lang w:eastAsia="en-GB"/>
        </w:rPr>
        <w:t xml:space="preserve">Predict which </w:t>
      </w:r>
      <w:r w:rsidR="00861D17" w:rsidRPr="007C3553">
        <w:rPr>
          <w:lang w:eastAsia="en-GB"/>
        </w:rPr>
        <w:t xml:space="preserve">player </w:t>
      </w:r>
      <w:r>
        <w:rPr>
          <w:lang w:eastAsia="en-GB"/>
        </w:rPr>
        <w:t>will score the first goal in a match.</w:t>
      </w:r>
    </w:p>
    <w:p w:rsidR="000157AB" w:rsidRDefault="00B65488" w:rsidP="00484E7C">
      <w:pPr>
        <w:rPr>
          <w:lang w:eastAsia="en-GB"/>
        </w:rPr>
      </w:pPr>
      <w:r>
        <w:rPr>
          <w:lang w:eastAsia="en-GB"/>
        </w:rPr>
        <w:t>Bets placed on players in the following circumstances will be considered void</w:t>
      </w:r>
      <w:r w:rsidR="000157AB">
        <w:rPr>
          <w:lang w:eastAsia="en-GB"/>
        </w:rPr>
        <w:t>:</w:t>
      </w:r>
    </w:p>
    <w:p w:rsidR="00211ADA" w:rsidRDefault="000157AB" w:rsidP="00484E7C">
      <w:pPr>
        <w:pStyle w:val="ListParagraph"/>
        <w:numPr>
          <w:ilvl w:val="0"/>
          <w:numId w:val="32"/>
        </w:numPr>
        <w:rPr>
          <w:lang w:eastAsia="en-GB"/>
        </w:rPr>
      </w:pPr>
      <w:r>
        <w:rPr>
          <w:lang w:eastAsia="en-GB"/>
        </w:rPr>
        <w:t>I</w:t>
      </w:r>
      <w:r w:rsidR="00861D17" w:rsidRPr="007C3553">
        <w:rPr>
          <w:lang w:eastAsia="en-GB"/>
        </w:rPr>
        <w:t>f the player does not take part</w:t>
      </w:r>
    </w:p>
    <w:p w:rsidR="000157AB" w:rsidRDefault="000157AB" w:rsidP="00484E7C">
      <w:pPr>
        <w:pStyle w:val="ListParagraph"/>
        <w:numPr>
          <w:ilvl w:val="0"/>
          <w:numId w:val="32"/>
        </w:numPr>
        <w:rPr>
          <w:lang w:eastAsia="en-GB"/>
        </w:rPr>
      </w:pPr>
      <w:r>
        <w:rPr>
          <w:lang w:eastAsia="en-GB"/>
        </w:rPr>
        <w:t>I</w:t>
      </w:r>
      <w:r w:rsidR="00861D17" w:rsidRPr="007C3553">
        <w:rPr>
          <w:lang w:eastAsia="en-GB"/>
        </w:rPr>
        <w:t xml:space="preserve">f a goal has already been scored when the player comes on </w:t>
      </w:r>
      <w:r w:rsidR="00211ADA">
        <w:rPr>
          <w:lang w:eastAsia="en-GB"/>
        </w:rPr>
        <w:t>regardless of whether the se</w:t>
      </w:r>
      <w:r w:rsidR="0000303E">
        <w:rPr>
          <w:lang w:eastAsia="en-GB"/>
        </w:rPr>
        <w:t>lected player scores in the match</w:t>
      </w:r>
    </w:p>
    <w:p w:rsidR="00B645DA" w:rsidRDefault="00B645DA" w:rsidP="00484E7C">
      <w:pPr>
        <w:pStyle w:val="ListParagraph"/>
        <w:numPr>
          <w:ilvl w:val="0"/>
          <w:numId w:val="32"/>
        </w:numPr>
        <w:rPr>
          <w:lang w:eastAsia="en-GB"/>
        </w:rPr>
      </w:pPr>
      <w:r>
        <w:rPr>
          <w:lang w:eastAsia="en-GB"/>
        </w:rPr>
        <w:t>If the match result is 0-0 or the only goals scored in the match were own goals</w:t>
      </w:r>
    </w:p>
    <w:p w:rsidR="00861D17" w:rsidRDefault="00B645DA" w:rsidP="00484E7C">
      <w:pPr>
        <w:pStyle w:val="ListParagraph"/>
        <w:numPr>
          <w:ilvl w:val="0"/>
          <w:numId w:val="32"/>
        </w:numPr>
        <w:rPr>
          <w:lang w:eastAsia="en-GB"/>
        </w:rPr>
      </w:pPr>
      <w:r>
        <w:rPr>
          <w:lang w:eastAsia="en-GB"/>
        </w:rPr>
        <w:t xml:space="preserve">If the player who scores the first goal </w:t>
      </w:r>
      <w:r w:rsidR="00BF1D1B">
        <w:rPr>
          <w:lang w:eastAsia="en-GB"/>
        </w:rPr>
        <w:t xml:space="preserve">in the match </w:t>
      </w:r>
      <w:r>
        <w:rPr>
          <w:lang w:eastAsia="en-GB"/>
        </w:rPr>
        <w:t>was not originally listed</w:t>
      </w:r>
    </w:p>
    <w:p w:rsidR="0086757F" w:rsidRPr="00D23D75" w:rsidRDefault="00815AA2" w:rsidP="00D23D75">
      <w:pPr>
        <w:pStyle w:val="Heading4"/>
      </w:pPr>
      <w:r w:rsidRPr="00D23D75">
        <w:rPr>
          <w:rStyle w:val="Heading3Char"/>
          <w:b/>
          <w:bCs/>
          <w:color w:val="000000" w:themeColor="text1"/>
          <w:sz w:val="22"/>
        </w:rPr>
        <w:t>Anytime Goal Scorer</w:t>
      </w:r>
    </w:p>
    <w:p w:rsidR="00211ADA" w:rsidRDefault="00211ADA" w:rsidP="00484E7C">
      <w:pPr>
        <w:rPr>
          <w:lang w:eastAsia="en-GB"/>
        </w:rPr>
      </w:pPr>
      <w:r>
        <w:rPr>
          <w:lang w:eastAsia="en-GB"/>
        </w:rPr>
        <w:t xml:space="preserve">Predict which </w:t>
      </w:r>
      <w:r w:rsidRPr="007C3553">
        <w:rPr>
          <w:lang w:eastAsia="en-GB"/>
        </w:rPr>
        <w:t xml:space="preserve">player </w:t>
      </w:r>
      <w:r>
        <w:rPr>
          <w:lang w:eastAsia="en-GB"/>
        </w:rPr>
        <w:t>will score at any time during a match.</w:t>
      </w:r>
    </w:p>
    <w:p w:rsidR="00211ADA" w:rsidRDefault="00211ADA" w:rsidP="00484E7C">
      <w:r w:rsidRPr="00211ADA">
        <w:t xml:space="preserve">All players that take part in a match will be considered </w:t>
      </w:r>
      <w:r w:rsidR="00EA210B">
        <w:t xml:space="preserve">as active </w:t>
      </w:r>
      <w:r>
        <w:t xml:space="preserve">regardless of </w:t>
      </w:r>
      <w:r w:rsidR="00EA210B">
        <w:t>how long they appear for during a match.</w:t>
      </w:r>
    </w:p>
    <w:p w:rsidR="00211ADA" w:rsidRDefault="00211ADA" w:rsidP="00484E7C">
      <w:pPr>
        <w:rPr>
          <w:lang w:eastAsia="en-GB"/>
        </w:rPr>
      </w:pPr>
      <w:r w:rsidRPr="00211ADA">
        <w:t>Bets</w:t>
      </w:r>
      <w:r>
        <w:rPr>
          <w:lang w:eastAsia="en-GB"/>
        </w:rPr>
        <w:t xml:space="preserve"> placed on players in the following circumstances will be considered void:</w:t>
      </w:r>
    </w:p>
    <w:p w:rsidR="00211ADA" w:rsidRDefault="00211ADA" w:rsidP="00484E7C">
      <w:pPr>
        <w:pStyle w:val="ListParagraph"/>
        <w:numPr>
          <w:ilvl w:val="0"/>
          <w:numId w:val="32"/>
        </w:numPr>
        <w:rPr>
          <w:lang w:eastAsia="en-GB"/>
        </w:rPr>
      </w:pPr>
      <w:r>
        <w:rPr>
          <w:lang w:eastAsia="en-GB"/>
        </w:rPr>
        <w:t>I</w:t>
      </w:r>
      <w:r w:rsidRPr="007C3553">
        <w:rPr>
          <w:lang w:eastAsia="en-GB"/>
        </w:rPr>
        <w:t>f the player does not take part</w:t>
      </w:r>
    </w:p>
    <w:p w:rsidR="00211ADA" w:rsidRDefault="00211ADA" w:rsidP="00484E7C">
      <w:pPr>
        <w:pStyle w:val="ListParagraph"/>
        <w:numPr>
          <w:ilvl w:val="0"/>
          <w:numId w:val="32"/>
        </w:numPr>
        <w:rPr>
          <w:lang w:eastAsia="en-GB"/>
        </w:rPr>
      </w:pPr>
      <w:r>
        <w:rPr>
          <w:lang w:eastAsia="en-GB"/>
        </w:rPr>
        <w:t xml:space="preserve">If the match </w:t>
      </w:r>
      <w:r w:rsidR="00EA210B">
        <w:rPr>
          <w:lang w:eastAsia="en-GB"/>
        </w:rPr>
        <w:t xml:space="preserve">is </w:t>
      </w:r>
      <w:r>
        <w:rPr>
          <w:lang w:eastAsia="en-GB"/>
        </w:rPr>
        <w:t>not completed</w:t>
      </w:r>
    </w:p>
    <w:p w:rsidR="00BF1D1B" w:rsidRDefault="00BF1D1B" w:rsidP="00BF1D1B">
      <w:pPr>
        <w:pStyle w:val="ListParagraph"/>
        <w:numPr>
          <w:ilvl w:val="0"/>
          <w:numId w:val="32"/>
        </w:numPr>
        <w:rPr>
          <w:lang w:eastAsia="en-GB"/>
        </w:rPr>
      </w:pPr>
      <w:r>
        <w:rPr>
          <w:lang w:eastAsia="en-GB"/>
        </w:rPr>
        <w:t>If the match result is 0-0 or the only goals scored in the match were own goals</w:t>
      </w:r>
    </w:p>
    <w:p w:rsidR="00BF1D1B" w:rsidRDefault="00BF1D1B" w:rsidP="00BF1D1B">
      <w:pPr>
        <w:pStyle w:val="ListParagraph"/>
        <w:numPr>
          <w:ilvl w:val="0"/>
          <w:numId w:val="32"/>
        </w:numPr>
        <w:rPr>
          <w:lang w:eastAsia="en-GB"/>
        </w:rPr>
      </w:pPr>
      <w:r>
        <w:rPr>
          <w:lang w:eastAsia="en-GB"/>
        </w:rPr>
        <w:t>If the players who score goals in the match were not originally listed</w:t>
      </w:r>
    </w:p>
    <w:p w:rsidR="009D1359" w:rsidRPr="006569F6" w:rsidRDefault="009D1359" w:rsidP="00484E7C">
      <w:pPr>
        <w:pStyle w:val="Heading2"/>
        <w:rPr>
          <w:lang w:val="en-US" w:eastAsia="en-GB"/>
        </w:rPr>
      </w:pPr>
      <w:r w:rsidRPr="006569F6">
        <w:rPr>
          <w:lang w:val="en-US" w:eastAsia="en-GB"/>
        </w:rPr>
        <w:t>BASKETBALL</w:t>
      </w:r>
    </w:p>
    <w:p w:rsidR="00571C13" w:rsidRDefault="00571C13" w:rsidP="009D1359">
      <w:r>
        <w:t xml:space="preserve">All </w:t>
      </w:r>
      <w:r w:rsidR="00C9735C">
        <w:t xml:space="preserve">match </w:t>
      </w:r>
      <w:r>
        <w:t xml:space="preserve">markets are based on the result </w:t>
      </w:r>
      <w:r w:rsidRPr="00571C13">
        <w:rPr>
          <w:b/>
        </w:rPr>
        <w:t>including overtime</w:t>
      </w:r>
      <w:r w:rsidR="00C9735C">
        <w:t xml:space="preserve"> </w:t>
      </w:r>
      <w:r w:rsidR="00937438">
        <w:t xml:space="preserve">if played </w:t>
      </w:r>
      <w:r w:rsidR="00C9735C">
        <w:t>unless otherwise stated.</w:t>
      </w:r>
    </w:p>
    <w:p w:rsidR="00C9735C" w:rsidRDefault="00C9735C" w:rsidP="009D1359"/>
    <w:p w:rsidR="00571C13" w:rsidRDefault="00571C13" w:rsidP="00571C13">
      <w:r>
        <w:t>In 2-way markets Push rules apply unless otherwise stated.</w:t>
      </w:r>
    </w:p>
    <w:p w:rsidR="00571C13" w:rsidRDefault="00030C6B" w:rsidP="00571C13">
      <w:pPr>
        <w:pStyle w:val="Heading3"/>
        <w:rPr>
          <w:lang w:eastAsia="en-GB"/>
        </w:rPr>
      </w:pPr>
      <w:r>
        <w:rPr>
          <w:lang w:eastAsia="en-GB"/>
        </w:rPr>
        <w:t>Match Abandonments</w:t>
      </w:r>
      <w:r w:rsidR="007B1409">
        <w:rPr>
          <w:lang w:eastAsia="en-GB"/>
        </w:rPr>
        <w:t>/Postponements</w:t>
      </w:r>
    </w:p>
    <w:p w:rsidR="00E97A5B" w:rsidRPr="007B1409" w:rsidRDefault="00E97A5B" w:rsidP="00E97A5B">
      <w:pPr>
        <w:pStyle w:val="ListParagraph"/>
        <w:numPr>
          <w:ilvl w:val="0"/>
          <w:numId w:val="37"/>
        </w:numPr>
        <w:rPr>
          <w:b/>
          <w:bCs/>
          <w:lang w:eastAsia="en-GB"/>
        </w:rPr>
      </w:pPr>
      <w:r>
        <w:t>If a match is abandoned at any time all bets will be void</w:t>
      </w:r>
    </w:p>
    <w:p w:rsidR="007B1409" w:rsidRPr="00B85C27" w:rsidRDefault="00B85C27" w:rsidP="00B85C27">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tip</w:t>
      </w:r>
      <w:r w:rsidRPr="006569F6">
        <w:rPr>
          <w:lang w:val="en-US" w:eastAsia="en-GB"/>
        </w:rPr>
        <w:t>-off time</w:t>
      </w:r>
    </w:p>
    <w:p w:rsidR="00E97A5B" w:rsidRDefault="00E97A5B" w:rsidP="00E97A5B">
      <w:pPr>
        <w:pStyle w:val="Heading3"/>
        <w:rPr>
          <w:lang w:eastAsia="en-GB"/>
        </w:rPr>
      </w:pPr>
      <w:r>
        <w:rPr>
          <w:lang w:eastAsia="en-GB"/>
        </w:rPr>
        <w:lastRenderedPageBreak/>
        <w:t>Matches Not Played as Listed</w:t>
      </w:r>
    </w:p>
    <w:p w:rsidR="00E97A5B" w:rsidRDefault="00E97A5B" w:rsidP="00E97A5B">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E97A5B" w:rsidRPr="00E97A5B" w:rsidRDefault="00E97A5B" w:rsidP="00E97A5B">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8D0646" w:rsidRDefault="008D0646" w:rsidP="008D0646">
      <w:pPr>
        <w:pStyle w:val="Heading3"/>
        <w:rPr>
          <w:lang w:eastAsia="en-GB"/>
        </w:rPr>
      </w:pPr>
      <w:r>
        <w:rPr>
          <w:lang w:eastAsia="en-GB"/>
        </w:rPr>
        <w:t>Ma</w:t>
      </w:r>
      <w:r w:rsidR="00937438">
        <w:rPr>
          <w:lang w:eastAsia="en-GB"/>
        </w:rPr>
        <w:t>in</w:t>
      </w:r>
      <w:r>
        <w:rPr>
          <w:lang w:eastAsia="en-GB"/>
        </w:rPr>
        <w:t xml:space="preserve"> Markets</w:t>
      </w:r>
    </w:p>
    <w:p w:rsidR="008D0646" w:rsidRPr="009540A3" w:rsidRDefault="008D0646" w:rsidP="008D0646">
      <w:pPr>
        <w:pStyle w:val="Heading4"/>
        <w:rPr>
          <w:b w:val="0"/>
        </w:rPr>
      </w:pPr>
      <w:r>
        <w:t xml:space="preserve">Match </w:t>
      </w:r>
      <w:r w:rsidR="00A24712">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8D0646" w:rsidRPr="007C3553" w:rsidRDefault="008D0646" w:rsidP="008D0646">
      <w:pPr>
        <w:rPr>
          <w:lang w:eastAsia="en-GB"/>
        </w:rPr>
      </w:pPr>
      <w:r w:rsidRPr="007C3553">
        <w:rPr>
          <w:lang w:eastAsia="en-GB"/>
        </w:rPr>
        <w:t>Predi</w:t>
      </w:r>
      <w:r>
        <w:rPr>
          <w:lang w:eastAsia="en-GB"/>
        </w:rPr>
        <w:t>ct the result of the match.</w:t>
      </w:r>
    </w:p>
    <w:p w:rsidR="008D0646" w:rsidRPr="009540A3" w:rsidRDefault="008D0646" w:rsidP="008D0646">
      <w:pPr>
        <w:pStyle w:val="Heading4"/>
        <w:rPr>
          <w:b w:val="0"/>
        </w:rPr>
      </w:pPr>
      <w:r>
        <w:t>1X</w:t>
      </w:r>
      <w:r w:rsidRPr="00D23D75">
        <w:t>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D0646" w:rsidRDefault="008D0646" w:rsidP="008D0646">
      <w:pPr>
        <w:rPr>
          <w:lang w:eastAsia="en-GB"/>
        </w:rPr>
      </w:pPr>
      <w:r w:rsidRPr="007C3553">
        <w:rPr>
          <w:lang w:eastAsia="en-GB"/>
        </w:rPr>
        <w:t>Predi</w:t>
      </w:r>
      <w:r>
        <w:rPr>
          <w:lang w:eastAsia="en-GB"/>
        </w:rPr>
        <w:t xml:space="preserve">ct the result of the match </w:t>
      </w:r>
      <w:r w:rsidR="00A83798" w:rsidRPr="00A83798">
        <w:rPr>
          <w:b/>
          <w:lang w:eastAsia="en-GB"/>
        </w:rPr>
        <w:t>ex</w:t>
      </w:r>
      <w:r w:rsidRPr="008D0646">
        <w:rPr>
          <w:b/>
          <w:lang w:eastAsia="en-GB"/>
        </w:rPr>
        <w:t>cluding overtime</w:t>
      </w:r>
      <w:r>
        <w:rPr>
          <w:lang w:eastAsia="en-GB"/>
        </w:rPr>
        <w:t>.</w:t>
      </w:r>
    </w:p>
    <w:p w:rsidR="008D0646" w:rsidRPr="009540A3" w:rsidRDefault="008D0646" w:rsidP="008D0646">
      <w:pPr>
        <w:pStyle w:val="Heading4"/>
        <w:rPr>
          <w:b w:val="0"/>
        </w:rPr>
      </w:pPr>
      <w:r>
        <w:t>Handicap</w:t>
      </w:r>
      <w:r w:rsidRPr="00723416">
        <w:rPr>
          <w:rStyle w:val="Heading4Char"/>
        </w:rPr>
        <w:t xml:space="preserve"> </w:t>
      </w:r>
      <w:r w:rsidRPr="00D23D75">
        <w:rPr>
          <w:rStyle w:val="SubtleEmphasis"/>
        </w:rPr>
        <w:t>(</w:t>
      </w:r>
      <w:r w:rsidR="00A83798">
        <w:rPr>
          <w:rStyle w:val="SubtleEmphasis"/>
        </w:rPr>
        <w:t>2</w:t>
      </w:r>
      <w:r w:rsidRPr="00D23D75">
        <w:rPr>
          <w:rStyle w:val="SubtleEmphasis"/>
        </w:rPr>
        <w:t>-way)</w:t>
      </w:r>
    </w:p>
    <w:p w:rsidR="008D0646" w:rsidRPr="008D0646" w:rsidRDefault="00A83798" w:rsidP="008D0646">
      <w:pPr>
        <w:rPr>
          <w:lang w:eastAsia="en-GB"/>
        </w:rPr>
      </w:pPr>
      <w:r>
        <w:rPr>
          <w:bCs/>
          <w:lang w:eastAsia="en-GB"/>
        </w:rPr>
        <w:t>Predict the result of the match after the handicap spread has been applied.</w:t>
      </w:r>
    </w:p>
    <w:p w:rsidR="00A83798" w:rsidRPr="009540A3" w:rsidRDefault="00A83798" w:rsidP="00A83798">
      <w:pPr>
        <w:pStyle w:val="Heading4"/>
        <w:rPr>
          <w:b w:val="0"/>
        </w:rPr>
      </w:pPr>
      <w:r w:rsidRPr="00A83798">
        <w:t>Winning Margins</w:t>
      </w:r>
      <w:r w:rsidRPr="00723416">
        <w:rPr>
          <w:rStyle w:val="Heading4Char"/>
        </w:rPr>
        <w:t xml:space="preserve"> </w:t>
      </w:r>
      <w:r w:rsidRPr="00AF2253">
        <w:rPr>
          <w:rStyle w:val="SubtleEmphasis"/>
        </w:rPr>
        <w:t>(6-way)</w:t>
      </w:r>
    </w:p>
    <w:p w:rsidR="00A83798" w:rsidRDefault="00A83798" w:rsidP="00A83798">
      <w:pPr>
        <w:rPr>
          <w:lang w:eastAsia="en-GB"/>
        </w:rPr>
      </w:pPr>
      <w:r w:rsidRPr="007C3553">
        <w:rPr>
          <w:lang w:eastAsia="en-GB"/>
        </w:rPr>
        <w:t>Predict the winni</w:t>
      </w:r>
      <w:r>
        <w:rPr>
          <w:lang w:eastAsia="en-GB"/>
        </w:rPr>
        <w:t>ng margin of the home team or the away team.</w:t>
      </w:r>
    </w:p>
    <w:p w:rsidR="00A83798" w:rsidRPr="007C3553" w:rsidRDefault="00A83798" w:rsidP="00A83798">
      <w:pPr>
        <w:rPr>
          <w:lang w:eastAsia="en-GB"/>
        </w:rPr>
      </w:pPr>
      <w:r w:rsidRPr="00A83798">
        <w:rPr>
          <w:rStyle w:val="Heading4Char"/>
        </w:rPr>
        <w:t>Half-time/Full-time</w:t>
      </w:r>
      <w:r>
        <w:rPr>
          <w:lang w:eastAsia="en-GB"/>
        </w:rPr>
        <w:t xml:space="preserve"> </w:t>
      </w:r>
      <w:r w:rsidRPr="00AF2253">
        <w:rPr>
          <w:rStyle w:val="SubtleEmphasis"/>
          <w:b/>
        </w:rPr>
        <w:t>(9-way</w:t>
      </w:r>
      <w:r w:rsidR="007E2E82" w:rsidRPr="00AF2253">
        <w:rPr>
          <w:rStyle w:val="SubtleEmphasis"/>
          <w:b/>
        </w:rPr>
        <w:t>)</w:t>
      </w:r>
      <w:r w:rsidR="007E2E82">
        <w:rPr>
          <w:rStyle w:val="SubtleEmphasis"/>
        </w:rPr>
        <w:t xml:space="preserve"> </w:t>
      </w:r>
      <w:r w:rsidR="005569BD" w:rsidRPr="00E97A5B">
        <w:rPr>
          <w:color w:val="666666"/>
        </w:rPr>
        <w:br/>
      </w:r>
      <w:r w:rsidR="00A15EBE">
        <w:rPr>
          <w:lang w:eastAsia="en-GB"/>
        </w:rPr>
        <w:t>Predict the result of the match at both half-time and full-time</w:t>
      </w:r>
      <w:r>
        <w:rPr>
          <w:lang w:eastAsia="en-GB"/>
        </w:rPr>
        <w:t xml:space="preserve"> </w:t>
      </w:r>
      <w:r w:rsidR="00720D78">
        <w:rPr>
          <w:b/>
          <w:lang w:eastAsia="en-GB"/>
        </w:rPr>
        <w:t>excluding</w:t>
      </w:r>
      <w:r w:rsidRPr="00A83798">
        <w:rPr>
          <w:b/>
          <w:lang w:eastAsia="en-GB"/>
        </w:rPr>
        <w:t xml:space="preserve"> overtime</w:t>
      </w:r>
      <w:r>
        <w:rPr>
          <w:lang w:eastAsia="en-GB"/>
        </w:rPr>
        <w:t>.</w:t>
      </w:r>
    </w:p>
    <w:p w:rsidR="00720D78" w:rsidRDefault="008626E6" w:rsidP="00720D78">
      <w:pPr>
        <w:pStyle w:val="Heading4"/>
        <w:rPr>
          <w:rStyle w:val="SubtleEmphasis"/>
        </w:rPr>
      </w:pPr>
      <w:r>
        <w:rPr>
          <w:lang w:eastAsia="en-GB"/>
        </w:rPr>
        <w:t>1st</w:t>
      </w:r>
      <w:r w:rsidR="00720D78">
        <w:rPr>
          <w:lang w:eastAsia="en-GB"/>
        </w:rPr>
        <w:t xml:space="preserve"> Half – Match Winner </w:t>
      </w:r>
      <w:r w:rsidR="00720D78">
        <w:rPr>
          <w:rStyle w:val="SubtleEmphasis"/>
        </w:rPr>
        <w:t>(2-way)</w:t>
      </w:r>
    </w:p>
    <w:p w:rsidR="00720D78" w:rsidRPr="007C3553" w:rsidRDefault="00720D78" w:rsidP="00720D78">
      <w:pPr>
        <w:rPr>
          <w:lang w:eastAsia="en-GB"/>
        </w:rPr>
      </w:pPr>
      <w:r w:rsidRPr="007C3553">
        <w:rPr>
          <w:lang w:eastAsia="en-GB"/>
        </w:rPr>
        <w:t>Predi</w:t>
      </w:r>
      <w:r>
        <w:rPr>
          <w:lang w:eastAsia="en-GB"/>
        </w:rPr>
        <w:t>ct the result of the first half</w:t>
      </w:r>
      <w:r>
        <w:rPr>
          <w:rStyle w:val="FootnoteReference"/>
          <w:lang w:eastAsia="en-GB"/>
        </w:rPr>
        <w:footnoteReference w:id="2"/>
      </w:r>
      <w:r>
        <w:rPr>
          <w:lang w:eastAsia="en-GB"/>
        </w:rPr>
        <w:t>.</w:t>
      </w:r>
      <w:r w:rsidR="00B73CB1">
        <w:rPr>
          <w:lang w:eastAsia="en-GB"/>
        </w:rPr>
        <w:t xml:space="preserve"> If the first half result is a draw all bets will be considered void.</w:t>
      </w:r>
    </w:p>
    <w:p w:rsidR="00720D78" w:rsidRPr="00720D78" w:rsidRDefault="008626E6" w:rsidP="00720D78">
      <w:pPr>
        <w:pStyle w:val="Heading4"/>
      </w:pPr>
      <w:r>
        <w:t>1st</w:t>
      </w:r>
      <w:r w:rsidR="00720D78">
        <w:t xml:space="preserve"> Half – Handicap</w:t>
      </w:r>
      <w:r w:rsidR="00720D78" w:rsidRPr="00723416">
        <w:rPr>
          <w:rStyle w:val="Heading4Char"/>
        </w:rPr>
        <w:t xml:space="preserve"> </w:t>
      </w:r>
      <w:r w:rsidR="00720D78" w:rsidRPr="00D23D75">
        <w:rPr>
          <w:rStyle w:val="SubtleEmphasis"/>
        </w:rPr>
        <w:t>(</w:t>
      </w:r>
      <w:r w:rsidR="00720D78">
        <w:rPr>
          <w:rStyle w:val="SubtleEmphasis"/>
        </w:rPr>
        <w:t>2</w:t>
      </w:r>
      <w:r w:rsidR="00720D78" w:rsidRPr="00D23D75">
        <w:rPr>
          <w:rStyle w:val="SubtleEmphasis"/>
        </w:rPr>
        <w:t>-way)</w:t>
      </w:r>
    </w:p>
    <w:p w:rsidR="00720D78" w:rsidRPr="008D0646" w:rsidRDefault="00720D78" w:rsidP="00720D78">
      <w:pPr>
        <w:rPr>
          <w:lang w:eastAsia="en-GB"/>
        </w:rPr>
      </w:pPr>
      <w:r>
        <w:rPr>
          <w:bCs/>
          <w:lang w:eastAsia="en-GB"/>
        </w:rPr>
        <w:t>Predict the result of the first half after the handicap spread has been applied.</w:t>
      </w:r>
    </w:p>
    <w:p w:rsidR="00FC6DF1" w:rsidRPr="008854FE" w:rsidRDefault="00FC6DF1" w:rsidP="00FC6DF1">
      <w:pPr>
        <w:pStyle w:val="Heading4"/>
      </w:pPr>
      <w:r>
        <w:t xml:space="preserve">Will </w:t>
      </w:r>
      <w:r w:rsidRPr="00FC6DF1">
        <w:t>There</w:t>
      </w:r>
      <w:r>
        <w:t xml:space="preserve"> Be Overtime?</w:t>
      </w:r>
      <w:r w:rsidRPr="00D23D75">
        <w:t xml:space="preserve"> </w:t>
      </w:r>
      <w:r w:rsidRPr="00D23D75">
        <w:rPr>
          <w:rStyle w:val="SubtleEmphasis"/>
        </w:rPr>
        <w:t>(</w:t>
      </w:r>
      <w:r>
        <w:rPr>
          <w:rStyle w:val="SubtleEmphasis"/>
        </w:rPr>
        <w:t>2</w:t>
      </w:r>
      <w:r w:rsidRPr="00D23D75">
        <w:rPr>
          <w:rStyle w:val="SubtleEmphasis"/>
        </w:rPr>
        <w:t>-way)</w:t>
      </w:r>
    </w:p>
    <w:p w:rsidR="00FC6DF1" w:rsidRDefault="00FC6DF1" w:rsidP="00FC6DF1">
      <w:r w:rsidRPr="00601D49">
        <w:t xml:space="preserve">Predict </w:t>
      </w:r>
      <w:r>
        <w:t>whether or not the match will go to overtime.</w:t>
      </w:r>
    </w:p>
    <w:p w:rsidR="00720D78" w:rsidRDefault="00720D78" w:rsidP="00720D78">
      <w:pPr>
        <w:pStyle w:val="Heading3"/>
        <w:rPr>
          <w:lang w:eastAsia="en-GB"/>
        </w:rPr>
      </w:pPr>
      <w:r>
        <w:rPr>
          <w:lang w:eastAsia="en-GB"/>
        </w:rPr>
        <w:t>Points Markets</w:t>
      </w:r>
    </w:p>
    <w:p w:rsidR="00720D78" w:rsidRDefault="00720D78" w:rsidP="00720D78">
      <w:pPr>
        <w:pStyle w:val="Heading4"/>
        <w:rPr>
          <w:rStyle w:val="SubtleEmphasis"/>
          <w:i w:val="0"/>
        </w:rPr>
      </w:pPr>
      <w:r>
        <w:t xml:space="preserve">Totals </w:t>
      </w:r>
      <w:r>
        <w:rPr>
          <w:rStyle w:val="SubtleEmphasis"/>
        </w:rPr>
        <w:t>(2-way)</w:t>
      </w:r>
    </w:p>
    <w:p w:rsidR="00720D78" w:rsidRDefault="00720D78" w:rsidP="00720D78">
      <w:pPr>
        <w:rPr>
          <w:lang w:eastAsia="en-GB"/>
        </w:rPr>
      </w:pPr>
      <w:r>
        <w:rPr>
          <w:lang w:eastAsia="en-GB"/>
        </w:rPr>
        <w:t>Predict the total number of point</w:t>
      </w:r>
      <w:r w:rsidRPr="007C3553">
        <w:rPr>
          <w:lang w:eastAsia="en-GB"/>
        </w:rPr>
        <w:t>s sc</w:t>
      </w:r>
      <w:r>
        <w:rPr>
          <w:lang w:eastAsia="en-GB"/>
        </w:rPr>
        <w:t>ored in the match.</w:t>
      </w:r>
    </w:p>
    <w:p w:rsidR="00720D78" w:rsidRDefault="00720D78" w:rsidP="00720D78">
      <w:pPr>
        <w:pStyle w:val="Heading4"/>
        <w:rPr>
          <w:rStyle w:val="SubtleEmphasis"/>
          <w:i w:val="0"/>
        </w:rPr>
      </w:pPr>
      <w:r>
        <w:t xml:space="preserve">Total Margins (NBA)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w:t>
      </w:r>
      <w:r w:rsidRPr="007C3553">
        <w:rPr>
          <w:lang w:eastAsia="en-GB"/>
        </w:rPr>
        <w:t xml:space="preserve">s </w:t>
      </w:r>
      <w:r>
        <w:rPr>
          <w:lang w:eastAsia="en-GB"/>
        </w:rPr>
        <w:t>scored</w:t>
      </w:r>
      <w:r w:rsidRPr="007C3553">
        <w:rPr>
          <w:lang w:eastAsia="en-GB"/>
        </w:rPr>
        <w:t xml:space="preserve"> in the match.</w:t>
      </w:r>
    </w:p>
    <w:p w:rsidR="00720D78" w:rsidRDefault="00720D78" w:rsidP="00720D78">
      <w:pPr>
        <w:pStyle w:val="Heading4"/>
        <w:rPr>
          <w:rStyle w:val="SubtleEmphasis"/>
          <w:i w:val="0"/>
        </w:rPr>
      </w:pPr>
      <w:r>
        <w:t xml:space="preserve">Total Margins (non-NBA) </w:t>
      </w:r>
      <w:r>
        <w:rPr>
          <w:rStyle w:val="SubtleEmphasis"/>
        </w:rPr>
        <w:t>(</w:t>
      </w:r>
      <w:r w:rsidR="00AD1D0A">
        <w:rPr>
          <w:rStyle w:val="SubtleEmphasis"/>
        </w:rPr>
        <w:t>1</w:t>
      </w:r>
      <w:r>
        <w:rPr>
          <w:rStyle w:val="SubtleEmphasis"/>
        </w:rPr>
        <w:t>2-way)</w:t>
      </w:r>
    </w:p>
    <w:p w:rsidR="00720D78" w:rsidRPr="007C3553" w:rsidRDefault="00720D78" w:rsidP="00720D78">
      <w:pPr>
        <w:rPr>
          <w:lang w:eastAsia="en-GB"/>
        </w:rPr>
      </w:pPr>
      <w:r w:rsidRPr="007C3553">
        <w:rPr>
          <w:lang w:eastAsia="en-GB"/>
        </w:rPr>
        <w:t xml:space="preserve">Predict the range containing the total number of </w:t>
      </w:r>
      <w:r>
        <w:rPr>
          <w:lang w:eastAsia="en-GB"/>
        </w:rPr>
        <w:t>points scored i</w:t>
      </w:r>
      <w:r w:rsidRPr="007C3553">
        <w:rPr>
          <w:lang w:eastAsia="en-GB"/>
        </w:rPr>
        <w:t>n the match.</w:t>
      </w:r>
    </w:p>
    <w:p w:rsidR="00AD1D0A" w:rsidRPr="00AD1D0A" w:rsidRDefault="008626E6" w:rsidP="00AD1D0A">
      <w:pPr>
        <w:pStyle w:val="Heading4"/>
        <w:rPr>
          <w:rStyle w:val="SubtleEmphasis"/>
          <w:i w:val="0"/>
          <w:iCs/>
          <w:color w:val="000000" w:themeColor="text1"/>
          <w:sz w:val="22"/>
        </w:rPr>
      </w:pPr>
      <w:r>
        <w:t xml:space="preserve">1st </w:t>
      </w:r>
      <w:r w:rsidR="00AD1D0A">
        <w:t xml:space="preserve">Half – Totals </w:t>
      </w:r>
      <w:r w:rsidR="00AD1D0A">
        <w:rPr>
          <w:rStyle w:val="SubtleEmphasis"/>
        </w:rPr>
        <w:t>(2-way)</w:t>
      </w:r>
    </w:p>
    <w:p w:rsidR="00AD1D0A" w:rsidRDefault="00AD1D0A" w:rsidP="00AD1D0A">
      <w:pPr>
        <w:rPr>
          <w:lang w:eastAsia="en-GB"/>
        </w:rPr>
      </w:pPr>
      <w:r>
        <w:rPr>
          <w:lang w:eastAsia="en-GB"/>
        </w:rPr>
        <w:t>Predict the total number of point</w:t>
      </w:r>
      <w:r w:rsidRPr="007C3553">
        <w:rPr>
          <w:lang w:eastAsia="en-GB"/>
        </w:rPr>
        <w:t>s sc</w:t>
      </w:r>
      <w:r>
        <w:rPr>
          <w:lang w:eastAsia="en-GB"/>
        </w:rPr>
        <w:t>ored in the first half.</w:t>
      </w:r>
    </w:p>
    <w:p w:rsidR="00601D49" w:rsidRPr="008854FE" w:rsidRDefault="00601D49" w:rsidP="00601D49">
      <w:pPr>
        <w:pStyle w:val="Heading4"/>
        <w:rPr>
          <w:lang w:eastAsia="en-GB"/>
        </w:rPr>
      </w:pPr>
      <w:r w:rsidRPr="00D23D75">
        <w:t xml:space="preserve">Odd/Even </w:t>
      </w:r>
      <w:r w:rsidRPr="00D23D75">
        <w:rPr>
          <w:rStyle w:val="SubtleEmphasis"/>
        </w:rPr>
        <w:t>(2-way)</w:t>
      </w:r>
    </w:p>
    <w:p w:rsidR="00601D49" w:rsidRDefault="00A86868" w:rsidP="00601D49">
      <w:r w:rsidRPr="007C3553">
        <w:rPr>
          <w:lang w:eastAsia="en-GB"/>
        </w:rPr>
        <w:t xml:space="preserve">Predict whether the total </w:t>
      </w:r>
      <w:r>
        <w:rPr>
          <w:lang w:eastAsia="en-GB"/>
        </w:rPr>
        <w:t xml:space="preserve">number of </w:t>
      </w:r>
      <w:r w:rsidR="00601D49" w:rsidRPr="00601D49">
        <w:t>points scored in the match will be an odd or even number.</w:t>
      </w:r>
    </w:p>
    <w:p w:rsidR="00601D49" w:rsidRPr="008854FE" w:rsidRDefault="00601D49" w:rsidP="00601D49">
      <w:pPr>
        <w:pStyle w:val="Heading4"/>
      </w:pPr>
      <w:r>
        <w:t>Highest Scoring Quarter</w:t>
      </w:r>
      <w:r w:rsidRPr="00D23D75">
        <w:t xml:space="preserve"> </w:t>
      </w:r>
      <w:r w:rsidRPr="00D23D75">
        <w:rPr>
          <w:rStyle w:val="SubtleEmphasis"/>
        </w:rPr>
        <w:t>(</w:t>
      </w:r>
      <w:r>
        <w:rPr>
          <w:rStyle w:val="SubtleEmphasis"/>
        </w:rPr>
        <w:t>5</w:t>
      </w:r>
      <w:r w:rsidRPr="00D23D75">
        <w:rPr>
          <w:rStyle w:val="SubtleEmphasis"/>
        </w:rPr>
        <w:t>-way)</w:t>
      </w:r>
    </w:p>
    <w:p w:rsidR="00601D49" w:rsidRDefault="00601D49" w:rsidP="00601D49">
      <w:r w:rsidRPr="00601D49">
        <w:t xml:space="preserve">Predict </w:t>
      </w:r>
      <w:r>
        <w:t xml:space="preserve">in which quarter of the match the most points will be scored </w:t>
      </w:r>
      <w:r w:rsidRPr="00601D49">
        <w:rPr>
          <w:b/>
        </w:rPr>
        <w:t>excluding overtime</w:t>
      </w:r>
      <w:r>
        <w:t>.</w:t>
      </w:r>
    </w:p>
    <w:p w:rsidR="00601D49" w:rsidRPr="008854FE" w:rsidRDefault="008626E6" w:rsidP="00601D49">
      <w:pPr>
        <w:pStyle w:val="Heading4"/>
      </w:pPr>
      <w:r>
        <w:t xml:space="preserve">1st </w:t>
      </w:r>
      <w:r w:rsidR="00601D49">
        <w:t xml:space="preserve">Half – </w:t>
      </w:r>
      <w:r w:rsidR="00601D49" w:rsidRPr="00D23D75">
        <w:t xml:space="preserve">Odd/Even </w:t>
      </w:r>
      <w:r w:rsidR="00601D49" w:rsidRPr="00D23D75">
        <w:rPr>
          <w:rStyle w:val="SubtleEmphasis"/>
        </w:rPr>
        <w:t>(2-way)</w:t>
      </w:r>
    </w:p>
    <w:p w:rsidR="009D1359" w:rsidRPr="00861D17" w:rsidRDefault="00A86868" w:rsidP="009D1359">
      <w:pPr>
        <w:rPr>
          <w:lang w:eastAsia="en-GB"/>
        </w:rPr>
      </w:pPr>
      <w:r w:rsidRPr="007C3553">
        <w:rPr>
          <w:lang w:eastAsia="en-GB"/>
        </w:rPr>
        <w:t xml:space="preserve">Predict whether the total </w:t>
      </w:r>
      <w:r>
        <w:rPr>
          <w:lang w:eastAsia="en-GB"/>
        </w:rPr>
        <w:t xml:space="preserve">number of points </w:t>
      </w:r>
      <w:r w:rsidR="00601D49" w:rsidRPr="00601D49">
        <w:t xml:space="preserve">scored in the </w:t>
      </w:r>
      <w:r w:rsidR="00601D49">
        <w:t>first half</w:t>
      </w:r>
      <w:r w:rsidR="00601D49" w:rsidRPr="00601D49">
        <w:t xml:space="preserve"> will be an odd or even number.</w:t>
      </w:r>
    </w:p>
    <w:p w:rsidR="009D1359" w:rsidRPr="006569F6" w:rsidRDefault="009D1359" w:rsidP="00484E7C">
      <w:pPr>
        <w:pStyle w:val="Heading2"/>
        <w:rPr>
          <w:lang w:val="en-US" w:eastAsia="en-GB"/>
        </w:rPr>
      </w:pPr>
      <w:r w:rsidRPr="006569F6">
        <w:rPr>
          <w:lang w:val="en-US" w:eastAsia="en-GB"/>
        </w:rPr>
        <w:t>ICE HOCKEY</w:t>
      </w:r>
    </w:p>
    <w:p w:rsidR="000536FA" w:rsidRDefault="000536FA" w:rsidP="000536FA">
      <w:r>
        <w:t xml:space="preserve">All </w:t>
      </w:r>
      <w:r w:rsidR="00937438">
        <w:t xml:space="preserve">match </w:t>
      </w:r>
      <w:r>
        <w:t xml:space="preserve">markets are based on the result </w:t>
      </w:r>
      <w:r w:rsidRPr="00571C13">
        <w:rPr>
          <w:b/>
        </w:rPr>
        <w:t>including overtime</w:t>
      </w:r>
      <w:r w:rsidR="00937438">
        <w:rPr>
          <w:b/>
        </w:rPr>
        <w:t xml:space="preserve"> </w:t>
      </w:r>
      <w:r w:rsidR="00937438" w:rsidRPr="00937438">
        <w:t>if played</w:t>
      </w:r>
      <w:r w:rsidR="00C9735C">
        <w:t xml:space="preserve"> unless otherwise stated.</w:t>
      </w:r>
    </w:p>
    <w:p w:rsidR="00010D08" w:rsidRDefault="00010D08" w:rsidP="000536FA"/>
    <w:p w:rsidR="000536FA" w:rsidRDefault="000536FA" w:rsidP="000536FA">
      <w:r>
        <w:t>In 2-way markets Push rules apply unless otherwise stated.</w:t>
      </w:r>
    </w:p>
    <w:p w:rsidR="000536FA" w:rsidRDefault="000536FA" w:rsidP="000536FA">
      <w:pPr>
        <w:pStyle w:val="Heading3"/>
        <w:rPr>
          <w:lang w:eastAsia="en-GB"/>
        </w:rPr>
      </w:pPr>
      <w:r>
        <w:rPr>
          <w:lang w:eastAsia="en-GB"/>
        </w:rPr>
        <w:lastRenderedPageBreak/>
        <w:t>Match Abandonments</w:t>
      </w:r>
      <w:r w:rsidR="00141B35">
        <w:rPr>
          <w:lang w:eastAsia="en-GB"/>
        </w:rPr>
        <w:t>/Postponements</w:t>
      </w:r>
    </w:p>
    <w:p w:rsidR="00141B35" w:rsidRDefault="000536FA" w:rsidP="00141B35">
      <w:pPr>
        <w:pStyle w:val="ListParagraph"/>
        <w:numPr>
          <w:ilvl w:val="0"/>
          <w:numId w:val="37"/>
        </w:numPr>
      </w:pPr>
      <w:r>
        <w:t>If a match is abandoned at any time all bets will be void</w:t>
      </w:r>
    </w:p>
    <w:p w:rsidR="00B85C27" w:rsidRPr="00B85C27" w:rsidRDefault="00B85C27" w:rsidP="00B85C27">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010D08">
        <w:rPr>
          <w:lang w:val="en-US" w:eastAsia="en-GB"/>
        </w:rPr>
        <w:t xml:space="preserve">opening </w:t>
      </w:r>
      <w:r>
        <w:rPr>
          <w:lang w:val="en-US" w:eastAsia="en-GB"/>
        </w:rPr>
        <w:t>face</w:t>
      </w:r>
      <w:r w:rsidRPr="006569F6">
        <w:rPr>
          <w:lang w:val="en-US" w:eastAsia="en-GB"/>
        </w:rPr>
        <w:t>-off time</w:t>
      </w:r>
    </w:p>
    <w:p w:rsidR="000536FA" w:rsidRDefault="000536FA" w:rsidP="000536FA">
      <w:pPr>
        <w:pStyle w:val="Heading3"/>
        <w:rPr>
          <w:lang w:eastAsia="en-GB"/>
        </w:rPr>
      </w:pPr>
      <w:r>
        <w:rPr>
          <w:lang w:eastAsia="en-GB"/>
        </w:rPr>
        <w:t>Matches Not Played as Listed</w:t>
      </w:r>
    </w:p>
    <w:p w:rsidR="000536FA" w:rsidRDefault="000536FA" w:rsidP="000536F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0536FA" w:rsidRPr="00030C6B" w:rsidRDefault="000536FA" w:rsidP="000536F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030C6B" w:rsidRPr="009540A3" w:rsidRDefault="0062519F" w:rsidP="00030C6B">
      <w:pPr>
        <w:pStyle w:val="Heading4"/>
        <w:rPr>
          <w:b w:val="0"/>
        </w:rPr>
      </w:pPr>
      <w:r>
        <w:t>Match Result</w:t>
      </w:r>
      <w:r w:rsidR="00030C6B" w:rsidRPr="00723416">
        <w:rPr>
          <w:rStyle w:val="Heading4Char"/>
        </w:rPr>
        <w:t xml:space="preserve"> </w:t>
      </w:r>
      <w:r w:rsidR="00030C6B" w:rsidRPr="00D23D75">
        <w:rPr>
          <w:rStyle w:val="SubtleEmphasis"/>
        </w:rPr>
        <w:t>(</w:t>
      </w:r>
      <w:r w:rsidR="00030C6B">
        <w:rPr>
          <w:rStyle w:val="SubtleEmphasis"/>
        </w:rPr>
        <w:t>3</w:t>
      </w:r>
      <w:r w:rsidR="00030C6B" w:rsidRPr="00D23D75">
        <w:rPr>
          <w:rStyle w:val="SubtleEmphasis"/>
        </w:rPr>
        <w:t>-way)</w:t>
      </w:r>
    </w:p>
    <w:p w:rsidR="00030C6B" w:rsidRPr="007C3553" w:rsidRDefault="00030C6B" w:rsidP="00030C6B">
      <w:pPr>
        <w:rPr>
          <w:lang w:eastAsia="en-GB"/>
        </w:rPr>
      </w:pPr>
      <w:r w:rsidRPr="007C3553">
        <w:rPr>
          <w:lang w:eastAsia="en-GB"/>
        </w:rPr>
        <w:t>Predi</w:t>
      </w:r>
      <w:r>
        <w:rPr>
          <w:lang w:eastAsia="en-GB"/>
        </w:rPr>
        <w:t>ct the result of the match</w:t>
      </w:r>
      <w:r w:rsidR="00010D08">
        <w:rPr>
          <w:lang w:eastAsia="en-GB"/>
        </w:rPr>
        <w:t xml:space="preserve"> </w:t>
      </w:r>
      <w:r w:rsidR="00010D08" w:rsidRPr="00010D08">
        <w:rPr>
          <w:b/>
          <w:lang w:eastAsia="en-GB"/>
        </w:rPr>
        <w:t>excluding overtime</w:t>
      </w:r>
      <w:r w:rsidR="00010D08">
        <w:rPr>
          <w:lang w:eastAsia="en-GB"/>
        </w:rPr>
        <w:t>.</w:t>
      </w:r>
    </w:p>
    <w:p w:rsidR="00030C6B" w:rsidRPr="009540A3" w:rsidRDefault="00030C6B" w:rsidP="00030C6B">
      <w:pPr>
        <w:pStyle w:val="Heading4"/>
        <w:rPr>
          <w:rStyle w:val="Heading3Char"/>
          <w:b/>
        </w:rPr>
      </w:pPr>
      <w:r w:rsidRPr="00D23D75">
        <w:t>Double Chance</w:t>
      </w:r>
      <w:r w:rsidRPr="00723416">
        <w:rPr>
          <w:rStyle w:val="Heading4Char"/>
        </w:rPr>
        <w:t xml:space="preserve"> </w:t>
      </w:r>
      <w:r w:rsidRPr="00D23D75">
        <w:rPr>
          <w:rStyle w:val="SubtleEmphasis"/>
        </w:rPr>
        <w:t>(3-way)</w:t>
      </w:r>
    </w:p>
    <w:p w:rsidR="006E526B" w:rsidRDefault="00B53544" w:rsidP="006E526B">
      <w:r w:rsidRPr="007C3553">
        <w:rPr>
          <w:lang w:eastAsia="en-GB"/>
        </w:rPr>
        <w:t xml:space="preserve">Bet on two of the three </w:t>
      </w:r>
      <w:r>
        <w:rPr>
          <w:lang w:eastAsia="en-GB"/>
        </w:rPr>
        <w:t xml:space="preserve">possible outcomes in the match </w:t>
      </w:r>
      <w:r w:rsidRPr="00B53544">
        <w:rPr>
          <w:b/>
          <w:lang w:eastAsia="en-GB"/>
        </w:rPr>
        <w:t>excluding overtime</w:t>
      </w:r>
      <w:r>
        <w:rPr>
          <w:lang w:eastAsia="en-GB"/>
        </w:rPr>
        <w:t xml:space="preserve">: </w:t>
      </w:r>
      <w:r>
        <w:rPr>
          <w:lang w:eastAsia="en-GB"/>
        </w:rPr>
        <w:br/>
      </w:r>
      <w:r w:rsidR="006E526B">
        <w:t>1X</w:t>
      </w:r>
      <w:r w:rsidR="006E526B">
        <w:tab/>
      </w:r>
      <w:r w:rsidR="006E526B">
        <w:tab/>
        <w:t xml:space="preserve">If the regular time result is either </w:t>
      </w:r>
      <w:r w:rsidR="006E526B" w:rsidRPr="00030C6B">
        <w:t>home</w:t>
      </w:r>
      <w:r w:rsidR="006E526B">
        <w:t xml:space="preserve"> win</w:t>
      </w:r>
      <w:r w:rsidR="006E526B" w:rsidRPr="00030C6B">
        <w:t xml:space="preserve"> or draw this option </w:t>
      </w:r>
      <w:r w:rsidR="006E526B">
        <w:t>is a</w:t>
      </w:r>
      <w:r w:rsidR="006E526B" w:rsidRPr="00030C6B">
        <w:t xml:space="preserve"> winner</w:t>
      </w:r>
      <w:r w:rsidR="006E526B">
        <w:br/>
      </w:r>
      <w:r w:rsidR="006E526B" w:rsidRPr="00030C6B">
        <w:t>1</w:t>
      </w:r>
      <w:r w:rsidR="006E526B">
        <w:t>2</w:t>
      </w:r>
      <w:r w:rsidR="006E526B">
        <w:tab/>
      </w:r>
      <w:r w:rsidR="006E526B">
        <w:tab/>
      </w:r>
      <w:r w:rsidR="006E526B" w:rsidRPr="00030C6B">
        <w:t xml:space="preserve">If the </w:t>
      </w:r>
      <w:r w:rsidR="006E526B">
        <w:t xml:space="preserve">regular time </w:t>
      </w:r>
      <w:r w:rsidR="006E526B" w:rsidRPr="00030C6B">
        <w:t xml:space="preserve">result is either home </w:t>
      </w:r>
      <w:r w:rsidR="006E526B">
        <w:t xml:space="preserve">win </w:t>
      </w:r>
      <w:r w:rsidR="006E526B" w:rsidRPr="00030C6B">
        <w:t>or</w:t>
      </w:r>
      <w:r w:rsidR="006E526B">
        <w:t xml:space="preserve"> </w:t>
      </w:r>
      <w:r w:rsidR="006E526B" w:rsidRPr="00030C6B">
        <w:t>away</w:t>
      </w:r>
      <w:r w:rsidR="006E526B">
        <w:t xml:space="preserve"> win</w:t>
      </w:r>
      <w:r w:rsidR="006E526B" w:rsidRPr="00030C6B">
        <w:t xml:space="preserve"> </w:t>
      </w:r>
      <w:r w:rsidR="006E526B">
        <w:t>this option is a winner</w:t>
      </w:r>
    </w:p>
    <w:p w:rsidR="00AF2253" w:rsidRDefault="006E526B" w:rsidP="006E526B">
      <w:pPr>
        <w:rPr>
          <w:lang w:eastAsia="en-GB"/>
        </w:rPr>
      </w:pPr>
      <w:r>
        <w:t>X2</w:t>
      </w:r>
      <w:r>
        <w:tab/>
      </w:r>
      <w:r>
        <w:tab/>
      </w:r>
      <w:proofErr w:type="gramStart"/>
      <w:r w:rsidRPr="00030C6B">
        <w:t>If</w:t>
      </w:r>
      <w:proofErr w:type="gramEnd"/>
      <w:r w:rsidRPr="00030C6B">
        <w:t xml:space="preserve">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AF2253" w:rsidRPr="00AF2253" w:rsidRDefault="00AF2253" w:rsidP="00AF2253">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030C6B" w:rsidRPr="007C3553" w:rsidRDefault="00030C6B" w:rsidP="00030C6B">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xml:space="preserve"> </w:t>
      </w:r>
      <w:r w:rsidRPr="00030C6B">
        <w:rPr>
          <w:b/>
          <w:lang w:eastAsia="en-GB"/>
        </w:rPr>
        <w:t>excluding overtime</w:t>
      </w:r>
      <w:r>
        <w:rPr>
          <w:lang w:eastAsia="en-GB"/>
        </w:rPr>
        <w:t>. Bets are void if the match result is a draw.</w:t>
      </w:r>
    </w:p>
    <w:p w:rsidR="00520744" w:rsidRPr="009540A3" w:rsidRDefault="00520744" w:rsidP="00520744">
      <w:pPr>
        <w:pStyle w:val="Heading4"/>
        <w:rPr>
          <w:b w:val="0"/>
        </w:rPr>
      </w:pPr>
      <w:r>
        <w:t>European Handicap</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520744" w:rsidRPr="009540A3" w:rsidRDefault="00520744" w:rsidP="0052074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20744" w:rsidRPr="008D0646" w:rsidRDefault="00520744" w:rsidP="00520744">
      <w:pPr>
        <w:rPr>
          <w:lang w:eastAsia="en-GB"/>
        </w:rPr>
      </w:pPr>
      <w:r>
        <w:rPr>
          <w:bCs/>
          <w:lang w:eastAsia="en-GB"/>
        </w:rPr>
        <w:t>Predict the result of the match after the handicap spread has been applied.</w:t>
      </w:r>
    </w:p>
    <w:p w:rsidR="009D0E63" w:rsidRPr="008854FE" w:rsidRDefault="009D0E63" w:rsidP="009D0E63">
      <w:pPr>
        <w:pStyle w:val="Heading4"/>
        <w:rPr>
          <w:lang w:eastAsia="en-GB"/>
        </w:rPr>
      </w:pP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match.</w:t>
      </w:r>
    </w:p>
    <w:p w:rsidR="009D0E63" w:rsidRPr="008854FE" w:rsidRDefault="009D0E63" w:rsidP="009D0E63">
      <w:pPr>
        <w:pStyle w:val="Heading4"/>
        <w:rPr>
          <w:lang w:eastAsia="en-GB"/>
        </w:rPr>
      </w:pP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t>Predict which team will score the last goal in the match.</w:t>
      </w:r>
    </w:p>
    <w:p w:rsidR="009D0E63" w:rsidRPr="009D0E63" w:rsidRDefault="009D0E63" w:rsidP="009D0E63">
      <w:pPr>
        <w:pStyle w:val="Heading4"/>
      </w:pPr>
      <w:r>
        <w:t xml:space="preserve">1st Period – 1X2 </w:t>
      </w:r>
      <w:r w:rsidRPr="00D23D75">
        <w:rPr>
          <w:rStyle w:val="SubtleEmphasis"/>
        </w:rPr>
        <w:t>(</w:t>
      </w:r>
      <w:r>
        <w:rPr>
          <w:rStyle w:val="SubtleEmphasis"/>
        </w:rPr>
        <w:t>3</w:t>
      </w:r>
      <w:r w:rsidRPr="00D23D75">
        <w:rPr>
          <w:rStyle w:val="SubtleEmphasis"/>
        </w:rPr>
        <w:t>-way)</w:t>
      </w:r>
    </w:p>
    <w:p w:rsidR="009D0E63" w:rsidRPr="007C3553" w:rsidRDefault="009D0E63" w:rsidP="009D0E63">
      <w:pPr>
        <w:rPr>
          <w:lang w:eastAsia="en-GB"/>
        </w:rPr>
      </w:pPr>
      <w:r w:rsidRPr="007C3553">
        <w:rPr>
          <w:lang w:eastAsia="en-GB"/>
        </w:rPr>
        <w:t>Predi</w:t>
      </w:r>
      <w:r w:rsidR="00DD6B2D">
        <w:rPr>
          <w:lang w:eastAsia="en-GB"/>
        </w:rPr>
        <w:t>ct the result of the first period</w:t>
      </w:r>
      <w:r>
        <w:rPr>
          <w:lang w:eastAsia="en-GB"/>
        </w:rPr>
        <w:t>.</w:t>
      </w:r>
    </w:p>
    <w:p w:rsidR="00DD6B2D" w:rsidRPr="009540A3" w:rsidRDefault="00DD6B2D" w:rsidP="00DD6B2D">
      <w:pPr>
        <w:pStyle w:val="Heading4"/>
        <w:rPr>
          <w:rStyle w:val="Heading3Char"/>
          <w:b/>
        </w:rPr>
      </w:pPr>
      <w:r>
        <w:t xml:space="preserve">1st Period – </w:t>
      </w:r>
      <w:r w:rsidRPr="00D23D75">
        <w:t>Double Chance</w:t>
      </w:r>
      <w:r w:rsidRPr="00723416">
        <w:rPr>
          <w:rStyle w:val="Heading4Char"/>
        </w:rPr>
        <w:t xml:space="preserve"> </w:t>
      </w:r>
      <w:r w:rsidRPr="00D23D75">
        <w:rPr>
          <w:rStyle w:val="SubtleEmphasis"/>
        </w:rPr>
        <w:t>(3-way)</w:t>
      </w:r>
    </w:p>
    <w:p w:rsidR="006E526B" w:rsidRDefault="00DD6B2D" w:rsidP="00DD6B2D">
      <w:pPr>
        <w:rPr>
          <w:lang w:eastAsia="en-GB"/>
        </w:rPr>
      </w:pPr>
      <w:r w:rsidRPr="007C3553">
        <w:rPr>
          <w:lang w:eastAsia="en-GB"/>
        </w:rPr>
        <w:t xml:space="preserve">Bet on two of the three </w:t>
      </w:r>
      <w:r>
        <w:rPr>
          <w:lang w:eastAsia="en-GB"/>
        </w:rPr>
        <w:t xml:space="preserve">possible outcomes in the first period: </w:t>
      </w:r>
    </w:p>
    <w:p w:rsidR="006E526B" w:rsidRDefault="006E526B" w:rsidP="006E526B">
      <w:r>
        <w:t>1X</w:t>
      </w:r>
      <w:r>
        <w:tab/>
      </w:r>
      <w:r>
        <w:tab/>
        <w:t xml:space="preserve">If the first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first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first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DD6B2D" w:rsidRPr="007158F3" w:rsidRDefault="00DD6B2D" w:rsidP="00DD6B2D">
      <w:pPr>
        <w:pStyle w:val="Heading4"/>
        <w:rPr>
          <w:rStyle w:val="Heading3Char"/>
          <w:b/>
        </w:rPr>
      </w:pPr>
      <w:r>
        <w:t xml:space="preserve">1st Period – </w:t>
      </w:r>
      <w:r w:rsidRPr="00D23D75">
        <w:t>Draw No Bet</w:t>
      </w:r>
      <w:r w:rsidRPr="00723416">
        <w:rPr>
          <w:rStyle w:val="Heading4Char"/>
        </w:rPr>
        <w:t xml:space="preserve"> </w:t>
      </w:r>
      <w:r w:rsidRPr="00D23D75">
        <w:rPr>
          <w:rStyle w:val="SubtleEmphasis"/>
        </w:rPr>
        <w:t>(2-way)</w:t>
      </w:r>
    </w:p>
    <w:p w:rsidR="00DD6B2D" w:rsidRPr="007C3553" w:rsidRDefault="00DD6B2D" w:rsidP="00DD6B2D">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first period. Bets are void if the first period result is a draw.</w:t>
      </w:r>
    </w:p>
    <w:p w:rsidR="00DD6B2D" w:rsidRPr="007158F3" w:rsidRDefault="00DD6B2D" w:rsidP="00DD6B2D">
      <w:pPr>
        <w:pStyle w:val="Heading4"/>
        <w:rPr>
          <w:rStyle w:val="Heading3Char"/>
          <w:b/>
        </w:rPr>
      </w:pPr>
      <w:r>
        <w:t>1st Period – Goal Spreads</w:t>
      </w:r>
      <w:r w:rsidRPr="00723416">
        <w:rPr>
          <w:rStyle w:val="Heading4Char"/>
        </w:rPr>
        <w:t xml:space="preserve"> </w:t>
      </w:r>
      <w:r w:rsidRPr="00D23D75">
        <w:rPr>
          <w:rStyle w:val="SubtleEmphasis"/>
        </w:rPr>
        <w:t>(2-way)</w:t>
      </w:r>
    </w:p>
    <w:p w:rsidR="003C465F" w:rsidRPr="008D0646" w:rsidRDefault="003C465F" w:rsidP="003C465F">
      <w:pPr>
        <w:rPr>
          <w:lang w:eastAsia="en-GB"/>
        </w:rPr>
      </w:pPr>
      <w:r>
        <w:rPr>
          <w:bCs/>
          <w:lang w:eastAsia="en-GB"/>
        </w:rPr>
        <w:t>Predict which team will score the most goals in the first period after the handicap spread has been applied.</w:t>
      </w:r>
    </w:p>
    <w:p w:rsidR="00DD6B2D" w:rsidRPr="008854FE" w:rsidRDefault="00DD6B2D" w:rsidP="00DD6B2D">
      <w:pPr>
        <w:pStyle w:val="Heading4"/>
        <w:rPr>
          <w:lang w:eastAsia="en-GB"/>
        </w:rPr>
      </w:pPr>
      <w:r>
        <w:t xml:space="preserve">1st Period – </w:t>
      </w:r>
      <w:r w:rsidRPr="00D23D75">
        <w:t>First Team to Score</w:t>
      </w:r>
      <w:r w:rsidRPr="00D23D75">
        <w:rPr>
          <w:rStyle w:val="SubtleEmphasis"/>
        </w:rPr>
        <w:t xml:space="preserve"> (3-way)</w:t>
      </w:r>
    </w:p>
    <w:p w:rsidR="00DD6B2D" w:rsidRPr="007C3553" w:rsidRDefault="00DD6B2D" w:rsidP="00DD6B2D">
      <w:pPr>
        <w:rPr>
          <w:lang w:eastAsia="en-GB"/>
        </w:rPr>
      </w:pPr>
      <w:r>
        <w:rPr>
          <w:lang w:eastAsia="en-GB"/>
        </w:rPr>
        <w:t>Predict which team will score the first goal in the first period.</w:t>
      </w:r>
    </w:p>
    <w:p w:rsidR="00DD6B2D" w:rsidRPr="008854FE" w:rsidRDefault="00DD6B2D" w:rsidP="00DD6B2D">
      <w:pPr>
        <w:pStyle w:val="Heading4"/>
        <w:rPr>
          <w:lang w:eastAsia="en-GB"/>
        </w:rPr>
      </w:pPr>
      <w:r>
        <w:t xml:space="preserve">1st Period – </w:t>
      </w:r>
      <w:r w:rsidRPr="00D23D75">
        <w:t>Last Team to Score</w:t>
      </w:r>
      <w:r w:rsidRPr="00723416">
        <w:rPr>
          <w:rStyle w:val="Heading4Char"/>
        </w:rPr>
        <w:t xml:space="preserve"> </w:t>
      </w:r>
      <w:r w:rsidRPr="00D23D75">
        <w:rPr>
          <w:rStyle w:val="SubtleEmphasis"/>
        </w:rPr>
        <w:t>(3-way)</w:t>
      </w:r>
    </w:p>
    <w:p w:rsidR="00DD6B2D" w:rsidRPr="007C3553" w:rsidRDefault="00DD6B2D" w:rsidP="00DD6B2D">
      <w:pPr>
        <w:rPr>
          <w:lang w:eastAsia="en-GB"/>
        </w:rPr>
      </w:pPr>
      <w:r>
        <w:rPr>
          <w:lang w:eastAsia="en-GB"/>
        </w:rPr>
        <w:lastRenderedPageBreak/>
        <w:t>Predict which team will score the last goal in the first period.</w:t>
      </w:r>
    </w:p>
    <w:p w:rsidR="006E526B" w:rsidRPr="009D0E63" w:rsidRDefault="006E526B" w:rsidP="006E526B">
      <w:pPr>
        <w:pStyle w:val="Heading4"/>
      </w:pPr>
      <w:r>
        <w:t xml:space="preserve">2nd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second period.</w:t>
      </w:r>
    </w:p>
    <w:p w:rsidR="006E526B" w:rsidRPr="009540A3" w:rsidRDefault="006E526B" w:rsidP="006E526B">
      <w:pPr>
        <w:pStyle w:val="Heading4"/>
        <w:rPr>
          <w:rStyle w:val="Heading3Char"/>
          <w:b/>
        </w:rPr>
      </w:pPr>
      <w:r>
        <w:t xml:space="preserve">2nd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second period: </w:t>
      </w:r>
      <w:r>
        <w:rPr>
          <w:lang w:eastAsia="en-GB"/>
        </w:rPr>
        <w:br/>
      </w:r>
      <w:r>
        <w:t>1X</w:t>
      </w:r>
      <w:r>
        <w:tab/>
      </w:r>
      <w:r>
        <w:tab/>
        <w:t xml:space="preserve">If the second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second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second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2nd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second period. Bets are void if the second period result is a draw.</w:t>
      </w:r>
    </w:p>
    <w:p w:rsidR="006E526B" w:rsidRPr="007158F3" w:rsidRDefault="006E526B" w:rsidP="006E526B">
      <w:pPr>
        <w:pStyle w:val="Heading4"/>
        <w:rPr>
          <w:rStyle w:val="Heading3Char"/>
          <w:b/>
        </w:rPr>
      </w:pPr>
      <w:r>
        <w:t>2nd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second period after the handicap spread has been applied.</w:t>
      </w:r>
    </w:p>
    <w:p w:rsidR="006E526B" w:rsidRPr="008854FE" w:rsidRDefault="006E526B" w:rsidP="006E526B">
      <w:pPr>
        <w:pStyle w:val="Heading4"/>
        <w:rPr>
          <w:lang w:eastAsia="en-GB"/>
        </w:rPr>
      </w:pPr>
      <w:r>
        <w:t xml:space="preserve">2nd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second period.</w:t>
      </w:r>
    </w:p>
    <w:p w:rsidR="006E526B" w:rsidRPr="008854FE" w:rsidRDefault="006E526B" w:rsidP="006E526B">
      <w:pPr>
        <w:pStyle w:val="Heading4"/>
        <w:rPr>
          <w:lang w:eastAsia="en-GB"/>
        </w:rPr>
      </w:pPr>
      <w:r>
        <w:t xml:space="preserve">2nd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second period.</w:t>
      </w:r>
    </w:p>
    <w:p w:rsidR="006E526B" w:rsidRPr="009D0E63" w:rsidRDefault="006E526B" w:rsidP="006E526B">
      <w:pPr>
        <w:pStyle w:val="Heading4"/>
      </w:pPr>
      <w:r>
        <w:t xml:space="preserve">3rd period – 1X2 </w:t>
      </w:r>
      <w:r w:rsidRPr="00D23D75">
        <w:rPr>
          <w:rStyle w:val="SubtleEmphasis"/>
        </w:rPr>
        <w:t>(</w:t>
      </w:r>
      <w:r>
        <w:rPr>
          <w:rStyle w:val="SubtleEmphasis"/>
        </w:rPr>
        <w:t>3</w:t>
      </w:r>
      <w:r w:rsidRPr="00D23D75">
        <w:rPr>
          <w:rStyle w:val="SubtleEmphasis"/>
        </w:rPr>
        <w:t>-way)</w:t>
      </w:r>
    </w:p>
    <w:p w:rsidR="006E526B" w:rsidRPr="007C3553" w:rsidRDefault="006E526B" w:rsidP="006E526B">
      <w:pPr>
        <w:rPr>
          <w:lang w:eastAsia="en-GB"/>
        </w:rPr>
      </w:pPr>
      <w:r w:rsidRPr="007C3553">
        <w:rPr>
          <w:lang w:eastAsia="en-GB"/>
        </w:rPr>
        <w:t>Predi</w:t>
      </w:r>
      <w:r>
        <w:rPr>
          <w:lang w:eastAsia="en-GB"/>
        </w:rPr>
        <w:t>ct the result of the third period.</w:t>
      </w:r>
    </w:p>
    <w:p w:rsidR="006E526B" w:rsidRPr="009540A3" w:rsidRDefault="006E526B" w:rsidP="006E526B">
      <w:pPr>
        <w:pStyle w:val="Heading4"/>
        <w:rPr>
          <w:rStyle w:val="Heading3Char"/>
          <w:b/>
        </w:rPr>
      </w:pPr>
      <w:r>
        <w:t xml:space="preserve">3rd period – </w:t>
      </w:r>
      <w:r w:rsidRPr="00D23D75">
        <w:t>Double Chance</w:t>
      </w:r>
      <w:r w:rsidRPr="00723416">
        <w:rPr>
          <w:rStyle w:val="Heading4Char"/>
        </w:rPr>
        <w:t xml:space="preserve"> </w:t>
      </w:r>
      <w:r w:rsidRPr="00D23D75">
        <w:rPr>
          <w:rStyle w:val="SubtleEmphasis"/>
        </w:rPr>
        <w:t>(3-way)</w:t>
      </w:r>
    </w:p>
    <w:p w:rsidR="006E526B" w:rsidRDefault="006E526B" w:rsidP="006E526B">
      <w:r w:rsidRPr="007C3553">
        <w:rPr>
          <w:lang w:eastAsia="en-GB"/>
        </w:rPr>
        <w:t xml:space="preserve">Bet on two of the three </w:t>
      </w:r>
      <w:r>
        <w:rPr>
          <w:lang w:eastAsia="en-GB"/>
        </w:rPr>
        <w:t xml:space="preserve">possible outcomes in the third period: </w:t>
      </w:r>
      <w:r>
        <w:rPr>
          <w:lang w:eastAsia="en-GB"/>
        </w:rPr>
        <w:br/>
      </w:r>
      <w:r>
        <w:t>1X</w:t>
      </w:r>
      <w:r>
        <w:tab/>
      </w:r>
      <w:r>
        <w:tab/>
        <w:t xml:space="preserve">If the third period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third period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6E526B" w:rsidRDefault="006E526B" w:rsidP="006E526B">
      <w:pPr>
        <w:rPr>
          <w:lang w:eastAsia="en-GB"/>
        </w:rPr>
      </w:pPr>
      <w:r>
        <w:t>X2</w:t>
      </w:r>
      <w:r>
        <w:tab/>
      </w:r>
      <w:r>
        <w:tab/>
      </w:r>
      <w:proofErr w:type="gramStart"/>
      <w:r w:rsidRPr="00030C6B">
        <w:t>If</w:t>
      </w:r>
      <w:proofErr w:type="gramEnd"/>
      <w:r w:rsidRPr="00030C6B">
        <w:t xml:space="preserve"> the </w:t>
      </w:r>
      <w:r>
        <w:t xml:space="preserve">third period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6E526B" w:rsidRPr="007158F3" w:rsidRDefault="006E526B" w:rsidP="006E526B">
      <w:pPr>
        <w:pStyle w:val="Heading4"/>
        <w:rPr>
          <w:rStyle w:val="Heading3Char"/>
          <w:b/>
        </w:rPr>
      </w:pPr>
      <w:r>
        <w:t xml:space="preserve">3rd period – </w:t>
      </w:r>
      <w:r w:rsidRPr="00D23D75">
        <w:t>Draw No Bet</w:t>
      </w:r>
      <w:r w:rsidRPr="00723416">
        <w:rPr>
          <w:rStyle w:val="Heading4Char"/>
        </w:rPr>
        <w:t xml:space="preserve"> </w:t>
      </w:r>
      <w:r w:rsidRPr="00D23D75">
        <w:rPr>
          <w:rStyle w:val="SubtleEmphasis"/>
        </w:rPr>
        <w:t>(2-way)</w:t>
      </w:r>
    </w:p>
    <w:p w:rsidR="006E526B" w:rsidRPr="007C3553" w:rsidRDefault="006E526B" w:rsidP="006E526B">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third period. Bets are void if the third period result is a draw.</w:t>
      </w:r>
    </w:p>
    <w:p w:rsidR="006E526B" w:rsidRPr="007158F3" w:rsidRDefault="006E526B" w:rsidP="006E526B">
      <w:pPr>
        <w:pStyle w:val="Heading4"/>
        <w:rPr>
          <w:rStyle w:val="Heading3Char"/>
          <w:b/>
        </w:rPr>
      </w:pPr>
      <w:r>
        <w:t>3rd period – Goal Spreads</w:t>
      </w:r>
      <w:r w:rsidRPr="00723416">
        <w:rPr>
          <w:rStyle w:val="Heading4Char"/>
        </w:rPr>
        <w:t xml:space="preserve"> </w:t>
      </w:r>
      <w:r w:rsidRPr="00D23D75">
        <w:rPr>
          <w:rStyle w:val="SubtleEmphasis"/>
        </w:rPr>
        <w:t>(2-way)</w:t>
      </w:r>
    </w:p>
    <w:p w:rsidR="006E526B" w:rsidRPr="008D0646" w:rsidRDefault="006E526B" w:rsidP="006E526B">
      <w:pPr>
        <w:rPr>
          <w:lang w:eastAsia="en-GB"/>
        </w:rPr>
      </w:pPr>
      <w:r>
        <w:rPr>
          <w:bCs/>
          <w:lang w:eastAsia="en-GB"/>
        </w:rPr>
        <w:t>Predict which team will score the most goals in the third period after the handicap spread has been applied.</w:t>
      </w:r>
    </w:p>
    <w:p w:rsidR="006E526B" w:rsidRPr="008854FE" w:rsidRDefault="006E526B" w:rsidP="006E526B">
      <w:pPr>
        <w:pStyle w:val="Heading4"/>
        <w:rPr>
          <w:lang w:eastAsia="en-GB"/>
        </w:rPr>
      </w:pPr>
      <w:r>
        <w:t xml:space="preserve">3rd period – </w:t>
      </w:r>
      <w:r w:rsidRPr="00D23D75">
        <w:t>First Team to Score</w:t>
      </w:r>
      <w:r w:rsidRPr="00D23D75">
        <w:rPr>
          <w:rStyle w:val="SubtleEmphasis"/>
        </w:rPr>
        <w:t xml:space="preserve"> (3-way)</w:t>
      </w:r>
    </w:p>
    <w:p w:rsidR="006E526B" w:rsidRPr="007C3553" w:rsidRDefault="006E526B" w:rsidP="006E526B">
      <w:pPr>
        <w:rPr>
          <w:lang w:eastAsia="en-GB"/>
        </w:rPr>
      </w:pPr>
      <w:r>
        <w:rPr>
          <w:lang w:eastAsia="en-GB"/>
        </w:rPr>
        <w:t>Predict which team will score the first goal in the third period.</w:t>
      </w:r>
    </w:p>
    <w:p w:rsidR="006E526B" w:rsidRPr="008854FE" w:rsidRDefault="006E526B" w:rsidP="006E526B">
      <w:pPr>
        <w:pStyle w:val="Heading4"/>
        <w:rPr>
          <w:lang w:eastAsia="en-GB"/>
        </w:rPr>
      </w:pPr>
      <w:r>
        <w:t xml:space="preserve">3rd period – </w:t>
      </w:r>
      <w:r w:rsidRPr="00D23D75">
        <w:t>Last Team to Score</w:t>
      </w:r>
      <w:r w:rsidRPr="00723416">
        <w:rPr>
          <w:rStyle w:val="Heading4Char"/>
        </w:rPr>
        <w:t xml:space="preserve"> </w:t>
      </w:r>
      <w:r w:rsidRPr="00D23D75">
        <w:rPr>
          <w:rStyle w:val="SubtleEmphasis"/>
        </w:rPr>
        <w:t>(3-way)</w:t>
      </w:r>
    </w:p>
    <w:p w:rsidR="006E526B" w:rsidRPr="007C3553" w:rsidRDefault="006E526B" w:rsidP="006E526B">
      <w:pPr>
        <w:rPr>
          <w:lang w:eastAsia="en-GB"/>
        </w:rPr>
      </w:pPr>
      <w:r>
        <w:rPr>
          <w:lang w:eastAsia="en-GB"/>
        </w:rPr>
        <w:t>Predict which team will score the last goal in the third period.</w:t>
      </w:r>
    </w:p>
    <w:p w:rsidR="00754202" w:rsidRDefault="00754202" w:rsidP="00754202">
      <w:pPr>
        <w:pStyle w:val="Heading3"/>
        <w:rPr>
          <w:lang w:eastAsia="en-GB"/>
        </w:rPr>
      </w:pPr>
      <w:r>
        <w:rPr>
          <w:lang w:eastAsia="en-GB"/>
        </w:rPr>
        <w:t>Goals Markets</w:t>
      </w:r>
    </w:p>
    <w:p w:rsidR="00754202" w:rsidRDefault="00754202" w:rsidP="00754202">
      <w:pPr>
        <w:pStyle w:val="Heading4"/>
        <w:rPr>
          <w:rStyle w:val="SubtleEmphasis"/>
          <w:i w:val="0"/>
        </w:rPr>
      </w:pPr>
      <w:r>
        <w:t xml:space="preserve">Totals </w:t>
      </w:r>
      <w:r>
        <w:rPr>
          <w:rStyle w:val="SubtleEmphasis"/>
        </w:rPr>
        <w:t>(2-way)</w:t>
      </w:r>
    </w:p>
    <w:p w:rsidR="00754202" w:rsidRDefault="00754202" w:rsidP="00754202">
      <w:pPr>
        <w:rPr>
          <w:lang w:eastAsia="en-GB"/>
        </w:rPr>
      </w:pPr>
      <w:r>
        <w:rPr>
          <w:lang w:eastAsia="en-GB"/>
        </w:rPr>
        <w:t>Predict the total number of goal</w:t>
      </w:r>
      <w:r w:rsidRPr="007C3553">
        <w:rPr>
          <w:lang w:eastAsia="en-GB"/>
        </w:rPr>
        <w:t>s sc</w:t>
      </w:r>
      <w:r>
        <w:rPr>
          <w:lang w:eastAsia="en-GB"/>
        </w:rPr>
        <w:t>ored in the match.</w:t>
      </w:r>
    </w:p>
    <w:p w:rsidR="00754202" w:rsidRPr="008854FE" w:rsidRDefault="00754202" w:rsidP="00754202">
      <w:pPr>
        <w:pStyle w:val="Heading4"/>
        <w:rPr>
          <w:lang w:eastAsia="en-GB"/>
        </w:rPr>
      </w:pPr>
      <w:r w:rsidRPr="00D23D75">
        <w:t>Asian Totals</w:t>
      </w:r>
      <w:r w:rsidRPr="00723416">
        <w:rPr>
          <w:rStyle w:val="Heading4Char"/>
        </w:rPr>
        <w:t xml:space="preserve"> </w:t>
      </w:r>
      <w:r w:rsidRPr="00D23D75">
        <w:rPr>
          <w:rStyle w:val="SubtleEmphasis"/>
        </w:rPr>
        <w:t>(2-way)</w:t>
      </w:r>
    </w:p>
    <w:p w:rsidR="00754202" w:rsidRDefault="00754202" w:rsidP="00754202">
      <w:pPr>
        <w:rPr>
          <w:lang w:eastAsia="en-GB"/>
        </w:rPr>
      </w:pPr>
      <w:r>
        <w:rPr>
          <w:lang w:eastAsia="en-GB"/>
        </w:rPr>
        <w:t>Bets are settled according to the follow</w:t>
      </w:r>
      <w:r w:rsidR="003F0A7B">
        <w:rPr>
          <w:lang w:eastAsia="en-GB"/>
        </w:rPr>
        <w:t>ing logic</w:t>
      </w:r>
      <w:r>
        <w:rPr>
          <w:lang w:eastAsia="en-GB"/>
        </w:rPr>
        <w:t>:</w:t>
      </w:r>
    </w:p>
    <w:p w:rsidR="00754202" w:rsidRDefault="00754202" w:rsidP="00754202">
      <w:pPr>
        <w:pStyle w:val="ListParagraph"/>
        <w:numPr>
          <w:ilvl w:val="0"/>
          <w:numId w:val="35"/>
        </w:numPr>
        <w:rPr>
          <w:lang w:eastAsia="en-GB"/>
        </w:rPr>
      </w:pPr>
      <w:r>
        <w:rPr>
          <w:i/>
        </w:rPr>
        <w:t xml:space="preserve">Goal Line </w:t>
      </w:r>
      <w:r w:rsidR="00854C1B">
        <w:rPr>
          <w:i/>
        </w:rPr>
        <w:t>5</w:t>
      </w:r>
      <w:r>
        <w:rPr>
          <w:i/>
        </w:rPr>
        <w:t>.0</w:t>
      </w:r>
      <w:r w:rsidRPr="00837C36">
        <w:rPr>
          <w:lang w:eastAsia="en-GB"/>
        </w:rPr>
        <w:br/>
      </w:r>
      <w:r>
        <w:rPr>
          <w:lang w:eastAsia="en-GB"/>
        </w:rPr>
        <w:t xml:space="preserve">Bets on </w:t>
      </w:r>
      <w:r>
        <w:rPr>
          <w:i/>
          <w:lang w:eastAsia="en-GB"/>
        </w:rPr>
        <w:t>under</w:t>
      </w:r>
      <w:r w:rsidR="00854C1B">
        <w:rPr>
          <w:i/>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t>&lt;5 g</w:t>
      </w:r>
      <w:r w:rsidR="00754202">
        <w:rPr>
          <w:lang w:eastAsia="en-GB"/>
        </w:rPr>
        <w:t>oal</w:t>
      </w:r>
      <w:r>
        <w:rPr>
          <w:lang w:eastAsia="en-GB"/>
        </w:rPr>
        <w:t>s</w:t>
      </w:r>
      <w:r w:rsidR="00754202">
        <w:rPr>
          <w:lang w:eastAsia="en-GB"/>
        </w:rPr>
        <w:t xml:space="preserve">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854C1B">
        <w:rPr>
          <w:lang w:eastAsia="en-GB"/>
        </w:rPr>
        <w:t xml:space="preserve"> 5</w:t>
      </w:r>
      <w:r>
        <w:rPr>
          <w:lang w:eastAsia="en-GB"/>
        </w:rPr>
        <w:t xml:space="preserve"> goals:</w:t>
      </w:r>
    </w:p>
    <w:p w:rsidR="00754202" w:rsidRDefault="00854C1B" w:rsidP="00754202">
      <w:pPr>
        <w:pStyle w:val="ListParagraph"/>
        <w:numPr>
          <w:ilvl w:val="1"/>
          <w:numId w:val="35"/>
        </w:numPr>
        <w:rPr>
          <w:lang w:eastAsia="en-GB"/>
        </w:rPr>
      </w:pPr>
      <w:r>
        <w:rPr>
          <w:lang w:eastAsia="en-GB"/>
        </w:rPr>
        <w:lastRenderedPageBreak/>
        <w:t>&lt;5</w:t>
      </w:r>
      <w:r w:rsidR="00754202">
        <w:rPr>
          <w:lang w:eastAsia="en-GB"/>
        </w:rPr>
        <w:t xml:space="preserve"> goal</w:t>
      </w:r>
      <w:r>
        <w:rPr>
          <w:lang w:eastAsia="en-GB"/>
        </w:rPr>
        <w:t>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854C1B" w:rsidP="00754202">
      <w:pPr>
        <w:pStyle w:val="ListParagraph"/>
        <w:numPr>
          <w:ilvl w:val="1"/>
          <w:numId w:val="35"/>
        </w:numPr>
        <w:tabs>
          <w:tab w:val="left" w:pos="2127"/>
        </w:tabs>
        <w:rPr>
          <w:lang w:eastAsia="en-GB"/>
        </w:rPr>
      </w:pPr>
      <w:r>
        <w:rPr>
          <w:lang w:eastAsia="en-GB"/>
        </w:rPr>
        <w:t>5</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837C36" w:rsidRDefault="00854C1B"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winners</w:t>
      </w:r>
    </w:p>
    <w:p w:rsidR="00754202" w:rsidRDefault="0061129C" w:rsidP="00754202">
      <w:pPr>
        <w:pStyle w:val="ListParagraph"/>
        <w:numPr>
          <w:ilvl w:val="0"/>
          <w:numId w:val="35"/>
        </w:numPr>
        <w:rPr>
          <w:lang w:eastAsia="en-GB"/>
        </w:rPr>
      </w:pPr>
      <w:r>
        <w:rPr>
          <w:i/>
        </w:rPr>
        <w:t>Goal Line 5</w:t>
      </w:r>
      <w:r w:rsidR="00754202">
        <w:rPr>
          <w:i/>
        </w:rPr>
        <w:t>.5</w:t>
      </w:r>
      <w:r w:rsidR="00754202">
        <w:rPr>
          <w:lang w:eastAsia="en-GB"/>
        </w:rPr>
        <w:br/>
        <w:t xml:space="preserve">Bets on </w:t>
      </w:r>
      <w:r w:rsidRPr="0061129C">
        <w:rPr>
          <w:lang w:eastAsia="en-GB"/>
        </w:rPr>
        <w:t>under</w:t>
      </w:r>
      <w:r>
        <w:rPr>
          <w:lang w:eastAsia="en-GB"/>
        </w:rPr>
        <w:t xml:space="preserve"> </w:t>
      </w:r>
      <w:r w:rsidRPr="0061129C">
        <w:rPr>
          <w:lang w:eastAsia="en-GB"/>
        </w:rPr>
        <w:t>5</w:t>
      </w:r>
      <w:r>
        <w:rPr>
          <w:lang w:eastAsia="en-GB"/>
        </w:rPr>
        <w:t>.</w:t>
      </w:r>
      <w:r w:rsidR="00754202">
        <w:rPr>
          <w:lang w:eastAsia="en-GB"/>
        </w:rPr>
        <w:t>5 goals:</w:t>
      </w:r>
    </w:p>
    <w:p w:rsidR="00754202" w:rsidRDefault="0061129C"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61129C" w:rsidP="00754202">
      <w:pPr>
        <w:pStyle w:val="ListParagraph"/>
        <w:numPr>
          <w:ilvl w:val="1"/>
          <w:numId w:val="35"/>
        </w:numPr>
        <w:rPr>
          <w:lang w:eastAsia="en-GB"/>
        </w:rPr>
      </w:pPr>
      <w:r>
        <w:rPr>
          <w:lang w:eastAsia="en-GB"/>
        </w:rPr>
        <w:t>&gt;5</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sidR="0061129C">
        <w:rPr>
          <w:lang w:eastAsia="en-GB"/>
        </w:rPr>
        <w:t xml:space="preserve"> 5</w:t>
      </w:r>
      <w:r>
        <w:rPr>
          <w:lang w:eastAsia="en-GB"/>
        </w:rPr>
        <w:t>.5 goals:</w:t>
      </w:r>
    </w:p>
    <w:p w:rsidR="00754202" w:rsidRDefault="003F0A7B" w:rsidP="00754202">
      <w:pPr>
        <w:pStyle w:val="ListParagraph"/>
        <w:numPr>
          <w:ilvl w:val="1"/>
          <w:numId w:val="35"/>
        </w:numPr>
        <w:rPr>
          <w:lang w:eastAsia="en-GB"/>
        </w:rPr>
      </w:pPr>
      <w:r>
        <w:rPr>
          <w:lang w:eastAsia="en-GB"/>
        </w:rPr>
        <w:t>&lt;5 goals scored</w:t>
      </w:r>
      <w:r>
        <w:rPr>
          <w:lang w:eastAsia="en-GB"/>
        </w:rPr>
        <w:tab/>
      </w:r>
      <w:r>
        <w:rPr>
          <w:lang w:eastAsia="en-GB"/>
        </w:rPr>
        <w:tab/>
      </w:r>
      <w:r w:rsidR="00754202" w:rsidRPr="00837C36">
        <w:rPr>
          <w:lang w:eastAsia="en-GB"/>
        </w:rPr>
        <w:t>All bets</w:t>
      </w:r>
      <w:r w:rsidR="00754202">
        <w:rPr>
          <w:lang w:eastAsia="en-GB"/>
        </w:rPr>
        <w:t xml:space="preserve"> on this selection are losers</w:t>
      </w:r>
      <w:r w:rsidR="00754202" w:rsidRPr="00837C36">
        <w:rPr>
          <w:lang w:eastAsia="en-GB"/>
        </w:rPr>
        <w:t xml:space="preserve"> </w:t>
      </w:r>
    </w:p>
    <w:p w:rsidR="00754202" w:rsidRDefault="003F0A7B" w:rsidP="00754202">
      <w:pPr>
        <w:pStyle w:val="ListParagraph"/>
        <w:numPr>
          <w:ilvl w:val="1"/>
          <w:numId w:val="35"/>
        </w:numPr>
        <w:rPr>
          <w:lang w:eastAsia="en-GB"/>
        </w:rPr>
      </w:pPr>
      <w:r>
        <w:rPr>
          <w:lang w:eastAsia="en-GB"/>
        </w:rPr>
        <w:t>&gt;5 goals scored</w:t>
      </w:r>
      <w:r w:rsidR="00754202">
        <w:rPr>
          <w:lang w:eastAsia="en-GB"/>
        </w:rPr>
        <w:tab/>
      </w:r>
      <w:r w:rsidR="00754202">
        <w:rPr>
          <w:lang w:eastAsia="en-GB"/>
        </w:rPr>
        <w:tab/>
      </w:r>
      <w:r w:rsidR="00754202" w:rsidRPr="00837C36">
        <w:rPr>
          <w:lang w:eastAsia="en-GB"/>
        </w:rPr>
        <w:t xml:space="preserve">All bets </w:t>
      </w:r>
      <w:r w:rsidR="00754202">
        <w:rPr>
          <w:lang w:eastAsia="en-GB"/>
        </w:rPr>
        <w:t>on this selection are winners</w:t>
      </w:r>
    </w:p>
    <w:p w:rsidR="00754202" w:rsidRDefault="00754202" w:rsidP="00754202">
      <w:pPr>
        <w:pStyle w:val="ListParagraph"/>
        <w:numPr>
          <w:ilvl w:val="0"/>
          <w:numId w:val="35"/>
        </w:numPr>
        <w:rPr>
          <w:lang w:eastAsia="en-GB"/>
        </w:rPr>
      </w:pPr>
      <w:r>
        <w:rPr>
          <w:i/>
        </w:rPr>
        <w:t xml:space="preserve">Goal Line </w:t>
      </w:r>
      <w:r w:rsidR="003F0A7B">
        <w:rPr>
          <w:i/>
        </w:rPr>
        <w:t>6</w:t>
      </w:r>
      <w:r>
        <w:rPr>
          <w:i/>
        </w:rPr>
        <w:t>.0</w:t>
      </w:r>
      <w:r>
        <w:rPr>
          <w:lang w:eastAsia="en-GB"/>
        </w:rPr>
        <w:br/>
        <w:t xml:space="preserve">Bets on </w:t>
      </w:r>
      <w:r>
        <w:rPr>
          <w:i/>
          <w:lang w:eastAsia="en-GB"/>
        </w:rPr>
        <w:t>under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winners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Default="003F0A7B" w:rsidP="00754202">
      <w:pPr>
        <w:pStyle w:val="ListParagraph"/>
        <w:numPr>
          <w:ilvl w:val="1"/>
          <w:numId w:val="35"/>
        </w:numPr>
        <w:rPr>
          <w:lang w:eastAsia="en-GB"/>
        </w:rPr>
      </w:pPr>
      <w:r>
        <w:rPr>
          <w:lang w:eastAsia="en-GB"/>
        </w:rPr>
        <w:t>&gt;6</w:t>
      </w:r>
      <w:r w:rsidR="00754202">
        <w:rPr>
          <w:lang w:eastAsia="en-GB"/>
        </w:rPr>
        <w:t xml:space="preserve"> goals scored</w:t>
      </w:r>
      <w:r w:rsidR="00754202">
        <w:rPr>
          <w:lang w:eastAsia="en-GB"/>
        </w:rPr>
        <w:tab/>
      </w:r>
      <w:r w:rsidR="00754202">
        <w:rPr>
          <w:lang w:eastAsia="en-GB"/>
        </w:rPr>
        <w:tab/>
      </w:r>
      <w:r w:rsidR="00754202" w:rsidRPr="00837C36">
        <w:rPr>
          <w:lang w:eastAsia="en-GB"/>
        </w:rPr>
        <w:t>All bets</w:t>
      </w:r>
      <w:r w:rsidR="00754202">
        <w:rPr>
          <w:lang w:eastAsia="en-GB"/>
        </w:rPr>
        <w:t xml:space="preserve"> on this selection are losers</w:t>
      </w:r>
    </w:p>
    <w:p w:rsidR="00754202" w:rsidRDefault="00754202" w:rsidP="00754202">
      <w:pPr>
        <w:ind w:firstLine="720"/>
        <w:rPr>
          <w:lang w:eastAsia="en-GB"/>
        </w:rPr>
      </w:pPr>
      <w:r>
        <w:rPr>
          <w:lang w:eastAsia="en-GB"/>
        </w:rPr>
        <w:t xml:space="preserve">Bets on </w:t>
      </w:r>
      <w:r w:rsidRPr="0008398B">
        <w:rPr>
          <w:i/>
          <w:lang w:eastAsia="en-GB"/>
        </w:rPr>
        <w:t>over</w:t>
      </w:r>
      <w:r>
        <w:rPr>
          <w:lang w:eastAsia="en-GB"/>
        </w:rPr>
        <w:t xml:space="preserve"> </w:t>
      </w:r>
      <w:r w:rsidR="003F0A7B">
        <w:rPr>
          <w:lang w:eastAsia="en-GB"/>
        </w:rPr>
        <w:t>6</w:t>
      </w:r>
      <w:r>
        <w:rPr>
          <w:lang w:eastAsia="en-GB"/>
        </w:rPr>
        <w:t xml:space="preserve"> goals:</w:t>
      </w:r>
    </w:p>
    <w:p w:rsidR="00754202" w:rsidRDefault="003F0A7B" w:rsidP="00754202">
      <w:pPr>
        <w:pStyle w:val="ListParagraph"/>
        <w:numPr>
          <w:ilvl w:val="1"/>
          <w:numId w:val="35"/>
        </w:numPr>
        <w:rPr>
          <w:lang w:eastAsia="en-GB"/>
        </w:rPr>
      </w:pPr>
      <w:r>
        <w:rPr>
          <w:lang w:eastAsia="en-GB"/>
        </w:rPr>
        <w:t>&lt;6 goals scored</w:t>
      </w:r>
      <w:r>
        <w:rPr>
          <w:lang w:eastAsia="en-GB"/>
        </w:rPr>
        <w:tab/>
      </w:r>
      <w:r>
        <w:rPr>
          <w:lang w:eastAsia="en-GB"/>
        </w:rPr>
        <w:tab/>
      </w:r>
      <w:r w:rsidR="00754202" w:rsidRPr="00837C36">
        <w:rPr>
          <w:lang w:eastAsia="en-GB"/>
        </w:rPr>
        <w:t xml:space="preserve">All bets </w:t>
      </w:r>
      <w:r w:rsidR="00754202">
        <w:rPr>
          <w:lang w:eastAsia="en-GB"/>
        </w:rPr>
        <w:t>on this selection are losers</w:t>
      </w:r>
    </w:p>
    <w:p w:rsidR="00754202" w:rsidRDefault="003F0A7B" w:rsidP="00754202">
      <w:pPr>
        <w:pStyle w:val="ListParagraph"/>
        <w:numPr>
          <w:ilvl w:val="1"/>
          <w:numId w:val="35"/>
        </w:numPr>
        <w:tabs>
          <w:tab w:val="left" w:pos="2127"/>
        </w:tabs>
        <w:rPr>
          <w:lang w:eastAsia="en-GB"/>
        </w:rPr>
      </w:pPr>
      <w:r>
        <w:rPr>
          <w:lang w:eastAsia="en-GB"/>
        </w:rPr>
        <w:t>6</w:t>
      </w:r>
      <w:r w:rsidR="00754202">
        <w:rPr>
          <w:lang w:eastAsia="en-GB"/>
        </w:rPr>
        <w:t xml:space="preserve"> goals scored</w:t>
      </w:r>
      <w:r w:rsidR="00754202">
        <w:rPr>
          <w:lang w:eastAsia="en-GB"/>
        </w:rPr>
        <w:tab/>
      </w:r>
      <w:r w:rsidR="00754202">
        <w:rPr>
          <w:lang w:eastAsia="en-GB"/>
        </w:rPr>
        <w:tab/>
        <w:t>All bets on this selection are settled as a push</w:t>
      </w:r>
    </w:p>
    <w:p w:rsidR="00754202" w:rsidRPr="007C3553" w:rsidRDefault="003F0A7B" w:rsidP="00754202">
      <w:pPr>
        <w:pStyle w:val="ListParagraph"/>
        <w:numPr>
          <w:ilvl w:val="1"/>
          <w:numId w:val="35"/>
        </w:numPr>
        <w:rPr>
          <w:lang w:eastAsia="en-GB"/>
        </w:rPr>
      </w:pPr>
      <w:r>
        <w:rPr>
          <w:lang w:eastAsia="en-GB"/>
        </w:rPr>
        <w:t>&gt;6 goals scored</w:t>
      </w:r>
      <w:r>
        <w:rPr>
          <w:lang w:eastAsia="en-GB"/>
        </w:rPr>
        <w:tab/>
      </w:r>
      <w:r>
        <w:rPr>
          <w:lang w:eastAsia="en-GB"/>
        </w:rPr>
        <w:tab/>
      </w:r>
      <w:r w:rsidR="00754202" w:rsidRPr="00837C36">
        <w:rPr>
          <w:lang w:eastAsia="en-GB"/>
        </w:rPr>
        <w:t>All bets</w:t>
      </w:r>
      <w:r w:rsidR="00754202">
        <w:rPr>
          <w:lang w:eastAsia="en-GB"/>
        </w:rPr>
        <w:t xml:space="preserve"> on this selection are winners</w:t>
      </w:r>
    </w:p>
    <w:p w:rsidR="00ED3599" w:rsidRPr="008854FE" w:rsidRDefault="00ED3599" w:rsidP="00ED3599">
      <w:pPr>
        <w:pStyle w:val="Heading4"/>
      </w:pPr>
      <w:r>
        <w:t>1st Period – T</w:t>
      </w:r>
      <w:r w:rsidRPr="00D23D75">
        <w:t>otal Goals (</w:t>
      </w:r>
      <w:r>
        <w:t>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first period</w:t>
      </w:r>
      <w:r w:rsidRPr="007C3553">
        <w:rPr>
          <w:lang w:eastAsia="en-GB"/>
        </w:rPr>
        <w:t>.</w:t>
      </w:r>
    </w:p>
    <w:p w:rsidR="00ED3599" w:rsidRPr="004F65B6" w:rsidRDefault="00ED3599" w:rsidP="00ED3599">
      <w:pPr>
        <w:pStyle w:val="Heading4"/>
        <w:rPr>
          <w:bCs w:val="0"/>
        </w:rPr>
      </w:pPr>
      <w:r>
        <w:t>2nd Period – Total Goals (1</w:t>
      </w:r>
      <w:r w:rsidRPr="00D23D75">
        <w:t>.5)</w:t>
      </w:r>
      <w:r w:rsidRPr="00723416">
        <w:rPr>
          <w:rStyle w:val="Heading4Char"/>
        </w:rPr>
        <w:t xml:space="preserve"> </w:t>
      </w:r>
      <w:r w:rsidRPr="00D23D75">
        <w:rPr>
          <w:rStyle w:val="SubtleEmphasis"/>
        </w:rPr>
        <w:t>(2-way)</w:t>
      </w:r>
    </w:p>
    <w:p w:rsidR="00ED3599" w:rsidRPr="007C3553" w:rsidRDefault="00ED3599" w:rsidP="00ED3599">
      <w:pPr>
        <w:rPr>
          <w:lang w:eastAsia="en-GB"/>
        </w:rPr>
      </w:pPr>
      <w:r w:rsidRPr="007C3553">
        <w:rPr>
          <w:lang w:eastAsia="en-GB"/>
        </w:rPr>
        <w:t xml:space="preserve">Predict whether there will be </w:t>
      </w:r>
      <w:r>
        <w:rPr>
          <w:lang w:eastAsia="en-GB"/>
        </w:rPr>
        <w:t>more than 1 goal or less than 2 goals</w:t>
      </w:r>
      <w:r w:rsidRPr="007C3553">
        <w:rPr>
          <w:lang w:eastAsia="en-GB"/>
        </w:rPr>
        <w:t xml:space="preserve"> scored in the </w:t>
      </w:r>
      <w:r>
        <w:rPr>
          <w:lang w:eastAsia="en-GB"/>
        </w:rPr>
        <w:t>second period</w:t>
      </w:r>
      <w:r w:rsidRPr="007C3553">
        <w:rPr>
          <w:lang w:eastAsia="en-GB"/>
        </w:rPr>
        <w:t>.</w:t>
      </w:r>
    </w:p>
    <w:p w:rsidR="00ED3599" w:rsidRPr="008854FE" w:rsidRDefault="00ED3599" w:rsidP="00ED3599">
      <w:pPr>
        <w:pStyle w:val="Heading4"/>
        <w:rPr>
          <w:lang w:eastAsia="en-GB"/>
        </w:rPr>
      </w:pPr>
      <w:r>
        <w:t>3rd Period – Total Goals (1</w:t>
      </w:r>
      <w:r w:rsidRPr="00D23D75">
        <w:t>.5)</w:t>
      </w:r>
      <w:r w:rsidRPr="00723416">
        <w:rPr>
          <w:rStyle w:val="Heading4Char"/>
        </w:rPr>
        <w:t xml:space="preserve"> </w:t>
      </w:r>
      <w:r w:rsidRPr="00D23D75">
        <w:rPr>
          <w:rStyle w:val="SubtleEmphasis"/>
        </w:rPr>
        <w:t>(2-way)</w:t>
      </w:r>
    </w:p>
    <w:p w:rsidR="00ED3599" w:rsidRDefault="00ED3599" w:rsidP="00ED3599">
      <w:pPr>
        <w:rPr>
          <w:lang w:eastAsia="en-GB"/>
        </w:rPr>
      </w:pPr>
      <w:r w:rsidRPr="007C3553">
        <w:rPr>
          <w:lang w:eastAsia="en-GB"/>
        </w:rPr>
        <w:t xml:space="preserve">Predict whether there will be </w:t>
      </w:r>
      <w:r>
        <w:rPr>
          <w:lang w:eastAsia="en-GB"/>
        </w:rPr>
        <w:t>more than 1 goal or less than 2 goals scored in the third period</w:t>
      </w:r>
      <w:r w:rsidRPr="007C3553">
        <w:rPr>
          <w:lang w:eastAsia="en-GB"/>
        </w:rPr>
        <w:t>.</w:t>
      </w:r>
    </w:p>
    <w:p w:rsidR="00ED3599" w:rsidRPr="008854FE" w:rsidRDefault="00ED3599" w:rsidP="00ED3599">
      <w:pPr>
        <w:pStyle w:val="Heading4"/>
        <w:rPr>
          <w:rStyle w:val="Heading3Char"/>
          <w:b/>
        </w:rPr>
      </w:pPr>
      <w:proofErr w:type="gramStart"/>
      <w:r w:rsidRPr="00D23D75">
        <w:t xml:space="preserve">Both Teams </w:t>
      </w:r>
      <w:r>
        <w:t>t</w:t>
      </w:r>
      <w:r w:rsidRPr="00D23D75">
        <w:t>o Score?</w:t>
      </w:r>
      <w:proofErr w:type="gramEnd"/>
      <w:r w:rsidRPr="00D23D75">
        <w:rPr>
          <w:rStyle w:val="SubtleEmphasis"/>
        </w:rPr>
        <w:t xml:space="preserve"> (2-way)</w:t>
      </w:r>
    </w:p>
    <w:p w:rsidR="00ED3599" w:rsidRPr="007C3553" w:rsidRDefault="00ED3599" w:rsidP="00ED3599">
      <w:pPr>
        <w:rPr>
          <w:lang w:eastAsia="en-GB"/>
        </w:rPr>
      </w:pPr>
      <w:r>
        <w:rPr>
          <w:lang w:eastAsia="en-GB"/>
        </w:rPr>
        <w:t xml:space="preserve">Bet on </w:t>
      </w:r>
      <w:r w:rsidRPr="007C3553">
        <w:rPr>
          <w:lang w:eastAsia="en-GB"/>
        </w:rPr>
        <w:t xml:space="preserve">whether both teams will score </w:t>
      </w:r>
      <w:r>
        <w:rPr>
          <w:lang w:eastAsia="en-GB"/>
        </w:rPr>
        <w:t>in the match or not:</w:t>
      </w:r>
    </w:p>
    <w:p w:rsidR="00ED3599" w:rsidRPr="007C3553" w:rsidRDefault="008D0384" w:rsidP="00ED3599">
      <w:pPr>
        <w:rPr>
          <w:lang w:eastAsia="en-GB"/>
        </w:rPr>
      </w:pPr>
      <w:r>
        <w:rPr>
          <w:lang w:eastAsia="en-GB"/>
        </w:rPr>
        <w:t>Yes</w:t>
      </w:r>
      <w:r>
        <w:rPr>
          <w:lang w:eastAsia="en-GB"/>
        </w:rPr>
        <w:tab/>
      </w:r>
      <w:r>
        <w:rPr>
          <w:lang w:eastAsia="en-GB"/>
        </w:rPr>
        <w:tab/>
      </w:r>
      <w:r w:rsidR="00ED3599">
        <w:rPr>
          <w:lang w:eastAsia="en-GB"/>
        </w:rPr>
        <w:t>B</w:t>
      </w:r>
      <w:r w:rsidR="00ED3599" w:rsidRPr="007C3553">
        <w:rPr>
          <w:lang w:eastAsia="en-GB"/>
        </w:rPr>
        <w:t>oth teams must score at least 1 goal each during the match</w:t>
      </w:r>
    </w:p>
    <w:p w:rsidR="00ED3599" w:rsidRPr="007C3553" w:rsidRDefault="00ED3599" w:rsidP="00ED3599">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match</w:t>
      </w:r>
    </w:p>
    <w:p w:rsidR="008D0384" w:rsidRPr="008D0384" w:rsidRDefault="008D0384" w:rsidP="008D0384">
      <w:pPr>
        <w:pStyle w:val="Heading4"/>
        <w:rPr>
          <w:rStyle w:val="Heading3Char"/>
          <w:b/>
          <w:bCs/>
          <w:color w:val="000000" w:themeColor="text1"/>
          <w:sz w:val="22"/>
        </w:rPr>
      </w:pPr>
      <w:proofErr w:type="gramStart"/>
      <w:r>
        <w:t xml:space="preserve">1st Period – </w:t>
      </w:r>
      <w:r w:rsidRPr="00D23D75">
        <w:t xml:space="preserve">Both Teams </w:t>
      </w:r>
      <w:r>
        <w:t>t</w:t>
      </w:r>
      <w:r w:rsidRPr="00D23D75">
        <w:t>o Score?</w:t>
      </w:r>
      <w:proofErr w:type="gramEnd"/>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first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first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first period</w:t>
      </w:r>
    </w:p>
    <w:p w:rsidR="008D0384" w:rsidRPr="008854FE" w:rsidRDefault="008D0384" w:rsidP="008D0384">
      <w:pPr>
        <w:pStyle w:val="Heading4"/>
        <w:rPr>
          <w:rStyle w:val="Heading3Char"/>
          <w:b/>
        </w:rPr>
      </w:pPr>
      <w:proofErr w:type="gramStart"/>
      <w:r>
        <w:t xml:space="preserve">2nd Period – </w:t>
      </w:r>
      <w:r w:rsidRPr="00D23D75">
        <w:t xml:space="preserve">Both Teams </w:t>
      </w:r>
      <w:r>
        <w:t>t</w:t>
      </w:r>
      <w:r w:rsidRPr="00D23D75">
        <w:t>o Score?</w:t>
      </w:r>
      <w:proofErr w:type="gramEnd"/>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second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second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second period</w:t>
      </w:r>
    </w:p>
    <w:p w:rsidR="008D0384" w:rsidRPr="008854FE" w:rsidRDefault="008D0384" w:rsidP="008D0384">
      <w:pPr>
        <w:pStyle w:val="Heading4"/>
        <w:rPr>
          <w:rStyle w:val="Heading3Char"/>
          <w:b/>
        </w:rPr>
      </w:pPr>
      <w:proofErr w:type="gramStart"/>
      <w:r>
        <w:t xml:space="preserve">3rd Period – </w:t>
      </w:r>
      <w:r w:rsidRPr="00D23D75">
        <w:t xml:space="preserve">Both Teams </w:t>
      </w:r>
      <w:r>
        <w:t>t</w:t>
      </w:r>
      <w:r w:rsidRPr="00D23D75">
        <w:t>o Score?</w:t>
      </w:r>
      <w:proofErr w:type="gramEnd"/>
      <w:r w:rsidRPr="00D23D75">
        <w:rPr>
          <w:rStyle w:val="SubtleEmphasis"/>
        </w:rPr>
        <w:t xml:space="preserve"> (2-way)</w:t>
      </w:r>
    </w:p>
    <w:p w:rsidR="008D0384" w:rsidRPr="007C3553" w:rsidRDefault="008D0384" w:rsidP="008D0384">
      <w:pPr>
        <w:rPr>
          <w:lang w:eastAsia="en-GB"/>
        </w:rPr>
      </w:pPr>
      <w:r>
        <w:rPr>
          <w:lang w:eastAsia="en-GB"/>
        </w:rPr>
        <w:t xml:space="preserve">Bet on </w:t>
      </w:r>
      <w:r w:rsidRPr="007C3553">
        <w:rPr>
          <w:lang w:eastAsia="en-GB"/>
        </w:rPr>
        <w:t xml:space="preserve">whether both teams will score </w:t>
      </w:r>
      <w:r>
        <w:rPr>
          <w:lang w:eastAsia="en-GB"/>
        </w:rPr>
        <w:t>in the third period or not:</w:t>
      </w:r>
    </w:p>
    <w:p w:rsidR="008D0384" w:rsidRPr="007C3553" w:rsidRDefault="008D0384" w:rsidP="008D0384">
      <w:pPr>
        <w:rPr>
          <w:lang w:eastAsia="en-GB"/>
        </w:rPr>
      </w:pPr>
      <w:r>
        <w:rPr>
          <w:lang w:eastAsia="en-GB"/>
        </w:rPr>
        <w:t>Yes</w:t>
      </w:r>
      <w:r>
        <w:rPr>
          <w:lang w:eastAsia="en-GB"/>
        </w:rPr>
        <w:tab/>
      </w:r>
      <w:r>
        <w:rPr>
          <w:lang w:eastAsia="en-GB"/>
        </w:rPr>
        <w:tab/>
        <w:t>B</w:t>
      </w:r>
      <w:r w:rsidRPr="007C3553">
        <w:rPr>
          <w:lang w:eastAsia="en-GB"/>
        </w:rPr>
        <w:t xml:space="preserve">oth teams must score at least 1 goal each during </w:t>
      </w:r>
      <w:r>
        <w:rPr>
          <w:lang w:eastAsia="en-GB"/>
        </w:rPr>
        <w:t>the third period</w:t>
      </w:r>
    </w:p>
    <w:p w:rsidR="008D0384" w:rsidRPr="007C3553" w:rsidRDefault="008D0384" w:rsidP="008D0384">
      <w:pPr>
        <w:rPr>
          <w:lang w:eastAsia="en-GB"/>
        </w:rPr>
      </w:pPr>
      <w:r>
        <w:rPr>
          <w:lang w:eastAsia="en-GB"/>
        </w:rPr>
        <w:t>No</w:t>
      </w:r>
      <w:r>
        <w:rPr>
          <w:lang w:eastAsia="en-GB"/>
        </w:rPr>
        <w:tab/>
      </w:r>
      <w:r>
        <w:rPr>
          <w:lang w:eastAsia="en-GB"/>
        </w:rPr>
        <w:tab/>
        <w:t>O</w:t>
      </w:r>
      <w:r w:rsidRPr="007C3553">
        <w:rPr>
          <w:lang w:eastAsia="en-GB"/>
        </w:rPr>
        <w:t>ne of the two teams, or both, will</w:t>
      </w:r>
      <w:r>
        <w:rPr>
          <w:lang w:eastAsia="en-GB"/>
        </w:rPr>
        <w:t xml:space="preserve"> fail to score during the third period</w:t>
      </w:r>
    </w:p>
    <w:p w:rsidR="005A6DC3" w:rsidRPr="008854FE" w:rsidRDefault="005A6DC3" w:rsidP="005A6DC3">
      <w:pPr>
        <w:pStyle w:val="Heading4"/>
        <w:rPr>
          <w:lang w:eastAsia="en-GB"/>
        </w:rPr>
      </w:pPr>
      <w:r w:rsidRPr="00D23D75">
        <w:t>Correct Score</w:t>
      </w:r>
      <w:r w:rsidRPr="00723416">
        <w:rPr>
          <w:rStyle w:val="Heading4Char"/>
        </w:rPr>
        <w:t xml:space="preserve"> </w:t>
      </w:r>
      <w:r w:rsidR="00283D63">
        <w:rPr>
          <w:rStyle w:val="SubtleEmphasis"/>
        </w:rPr>
        <w:t>(65</w:t>
      </w:r>
      <w:r w:rsidRPr="00D23D75">
        <w:rPr>
          <w:rStyle w:val="SubtleEmphasis"/>
        </w:rPr>
        <w:t>-way)</w:t>
      </w:r>
    </w:p>
    <w:p w:rsidR="005A6DC3" w:rsidRPr="007C3553" w:rsidRDefault="005A6DC3" w:rsidP="005A6DC3">
      <w:pPr>
        <w:rPr>
          <w:lang w:eastAsia="en-GB"/>
        </w:rPr>
      </w:pPr>
      <w:r>
        <w:rPr>
          <w:lang w:eastAsia="en-GB"/>
        </w:rPr>
        <w:t>Predict the exact score of the match</w:t>
      </w:r>
      <w:r w:rsidRPr="007C3553">
        <w:rPr>
          <w:lang w:eastAsia="en-GB"/>
        </w:rPr>
        <w:t>.</w:t>
      </w:r>
    </w:p>
    <w:p w:rsidR="00283D63" w:rsidRPr="008854FE" w:rsidRDefault="00283D63" w:rsidP="00283D63">
      <w:pPr>
        <w:pStyle w:val="Heading4"/>
      </w:pPr>
      <w:r>
        <w:t>Highest Scoring Period</w:t>
      </w:r>
      <w:r w:rsidRPr="00D23D75">
        <w:t xml:space="preserve"> </w:t>
      </w:r>
      <w:r w:rsidRPr="00D23D75">
        <w:rPr>
          <w:rStyle w:val="SubtleEmphasis"/>
        </w:rPr>
        <w:t>(</w:t>
      </w:r>
      <w:r>
        <w:rPr>
          <w:rStyle w:val="SubtleEmphasis"/>
        </w:rPr>
        <w:t>4</w:t>
      </w:r>
      <w:r w:rsidRPr="00D23D75">
        <w:rPr>
          <w:rStyle w:val="SubtleEmphasis"/>
        </w:rPr>
        <w:t>-way)</w:t>
      </w:r>
    </w:p>
    <w:p w:rsidR="00283D63" w:rsidRDefault="00283D63" w:rsidP="00283D63">
      <w:r w:rsidRPr="00601D49">
        <w:t xml:space="preserve">Predict </w:t>
      </w:r>
      <w:r>
        <w:t xml:space="preserve">in which period of the match the most </w:t>
      </w:r>
      <w:r w:rsidR="00764094">
        <w:t>goal</w:t>
      </w:r>
      <w:r>
        <w:t xml:space="preserve">s will be scored </w:t>
      </w:r>
      <w:r w:rsidRPr="00601D49">
        <w:rPr>
          <w:b/>
        </w:rPr>
        <w:t>excluding overtime</w:t>
      </w:r>
      <w:r>
        <w:t>.</w:t>
      </w:r>
    </w:p>
    <w:p w:rsidR="00283D63" w:rsidRPr="008854FE" w:rsidRDefault="00283D63" w:rsidP="00283D63">
      <w:pPr>
        <w:pStyle w:val="Heading4"/>
        <w:rPr>
          <w:lang w:eastAsia="en-GB"/>
        </w:rPr>
      </w:pP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lastRenderedPageBreak/>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match will be an odd or even number.</w:t>
      </w:r>
      <w:r w:rsidR="00283D63">
        <w:rPr>
          <w:lang w:eastAsia="en-GB"/>
        </w:rPr>
        <w:t xml:space="preserve"> </w:t>
      </w:r>
      <w:r w:rsidR="007651A9">
        <w:t>If there are</w:t>
      </w:r>
      <w:r w:rsidR="00283D63">
        <w:t xml:space="preserve"> no goal</w:t>
      </w:r>
      <w:r w:rsidR="007651A9">
        <w:t xml:space="preserve">s </w:t>
      </w:r>
      <w:r w:rsidR="00283D63">
        <w:t xml:space="preserve">scored all bets will be settled as </w:t>
      </w:r>
      <w:r w:rsidR="00283D63" w:rsidRPr="00283D63">
        <w:rPr>
          <w:i/>
        </w:rPr>
        <w:t>Even</w:t>
      </w:r>
      <w:r w:rsidR="00283D63">
        <w:t>.</w:t>
      </w:r>
    </w:p>
    <w:p w:rsidR="00283D63" w:rsidRPr="008854FE" w:rsidRDefault="00283D63" w:rsidP="00283D63">
      <w:pPr>
        <w:pStyle w:val="Heading4"/>
      </w:pPr>
      <w:r>
        <w:t xml:space="preserve">1st Period – </w:t>
      </w:r>
      <w:r w:rsidRPr="00D23D75">
        <w:t>Odd/Even Goals</w:t>
      </w:r>
      <w:r w:rsidRPr="00723416">
        <w:rPr>
          <w:rStyle w:val="Heading4Char"/>
        </w:rPr>
        <w:t xml:space="preserve"> </w:t>
      </w:r>
      <w:r w:rsidRPr="00D23D75">
        <w:rPr>
          <w:rStyle w:val="SubtleEmphasis"/>
        </w:rPr>
        <w:t>(2-way)</w:t>
      </w:r>
    </w:p>
    <w:p w:rsid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first period</w:t>
      </w:r>
      <w:r w:rsidR="00283D63" w:rsidRPr="007C3553">
        <w:rPr>
          <w:lang w:eastAsia="en-GB"/>
        </w:rPr>
        <w:t xml:space="preserve"> will be an odd or even number.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2nd Period – </w:t>
      </w:r>
      <w:r w:rsidRPr="00D23D75">
        <w:t>Odd/Even Goals</w:t>
      </w:r>
      <w:r w:rsidRPr="00723416">
        <w:rPr>
          <w:rStyle w:val="Heading4Char"/>
        </w:rPr>
        <w:t xml:space="preserve"> </w:t>
      </w:r>
      <w:r w:rsidRPr="00D23D75">
        <w:rPr>
          <w:rStyle w:val="SubtleEmphasis"/>
        </w:rPr>
        <w:t>(2-way)</w:t>
      </w:r>
    </w:p>
    <w:p w:rsidR="00283D63" w:rsidRPr="00283D63" w:rsidRDefault="00A86868" w:rsidP="00283D63">
      <w:pPr>
        <w:rPr>
          <w:lang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second period</w:t>
      </w:r>
      <w:r w:rsidR="00283D63" w:rsidRPr="007C3553">
        <w:rPr>
          <w:lang w:eastAsia="en-GB"/>
        </w:rPr>
        <w:t xml:space="preserve"> will be an odd or even number.</w:t>
      </w:r>
      <w:r w:rsidR="00283D63">
        <w:rPr>
          <w:lang w:eastAsia="en-GB"/>
        </w:rPr>
        <w:t xml:space="preserve"> </w:t>
      </w:r>
      <w:r w:rsidR="007651A9">
        <w:t>If there are</w:t>
      </w:r>
      <w:r w:rsidR="00283D63">
        <w:t xml:space="preserve"> no goal</w:t>
      </w:r>
      <w:r w:rsidR="007651A9">
        <w:t>s</w:t>
      </w:r>
      <w:r w:rsidR="00283D63">
        <w:t xml:space="preserve"> scored all bets will be settled as </w:t>
      </w:r>
      <w:r w:rsidR="00283D63" w:rsidRPr="00283D63">
        <w:rPr>
          <w:i/>
        </w:rPr>
        <w:t>Even</w:t>
      </w:r>
      <w:r w:rsidR="00283D63">
        <w:t>.</w:t>
      </w:r>
    </w:p>
    <w:p w:rsidR="00283D63" w:rsidRPr="008854FE" w:rsidRDefault="00283D63" w:rsidP="00283D63">
      <w:pPr>
        <w:pStyle w:val="Heading4"/>
      </w:pPr>
      <w:r>
        <w:t xml:space="preserve">3rd Period – </w:t>
      </w:r>
      <w:r w:rsidRPr="00D23D75">
        <w:t>Odd/Even Goals</w:t>
      </w:r>
      <w:r w:rsidRPr="00723416">
        <w:rPr>
          <w:rStyle w:val="Heading4Char"/>
        </w:rPr>
        <w:t xml:space="preserve"> </w:t>
      </w:r>
      <w:r w:rsidRPr="00D23D75">
        <w:rPr>
          <w:rStyle w:val="SubtleEmphasis"/>
        </w:rPr>
        <w:t>(2-way)</w:t>
      </w:r>
    </w:p>
    <w:p w:rsidR="000536FA" w:rsidRPr="006569F6" w:rsidRDefault="00A86868" w:rsidP="000536FA">
      <w:pPr>
        <w:rPr>
          <w:lang w:val="en-US" w:eastAsia="en-GB"/>
        </w:rPr>
      </w:pPr>
      <w:r w:rsidRPr="007C3553">
        <w:rPr>
          <w:lang w:eastAsia="en-GB"/>
        </w:rPr>
        <w:t xml:space="preserve">Predict whether the total </w:t>
      </w:r>
      <w:r>
        <w:rPr>
          <w:lang w:eastAsia="en-GB"/>
        </w:rPr>
        <w:t xml:space="preserve">number of </w:t>
      </w:r>
      <w:r w:rsidR="00283D63" w:rsidRPr="007C3553">
        <w:rPr>
          <w:lang w:eastAsia="en-GB"/>
        </w:rPr>
        <w:t>goals</w:t>
      </w:r>
      <w:r w:rsidR="00283D63">
        <w:rPr>
          <w:lang w:eastAsia="en-GB"/>
        </w:rPr>
        <w:t xml:space="preserve"> scored</w:t>
      </w:r>
      <w:r w:rsidR="00283D63" w:rsidRPr="007C3553">
        <w:rPr>
          <w:lang w:eastAsia="en-GB"/>
        </w:rPr>
        <w:t xml:space="preserve"> in the </w:t>
      </w:r>
      <w:r w:rsidR="00283D63">
        <w:rPr>
          <w:lang w:eastAsia="en-GB"/>
        </w:rPr>
        <w:t>third period</w:t>
      </w:r>
      <w:r w:rsidR="00283D63" w:rsidRPr="007C3553">
        <w:rPr>
          <w:lang w:eastAsia="en-GB"/>
        </w:rPr>
        <w:t xml:space="preserve"> will be an odd or even number. </w:t>
      </w:r>
      <w:r w:rsidR="00283D63">
        <w:t>If there</w:t>
      </w:r>
      <w:r w:rsidR="007651A9">
        <w:t xml:space="preserve"> are</w:t>
      </w:r>
      <w:r w:rsidR="00283D63">
        <w:t xml:space="preserve"> no goal</w:t>
      </w:r>
      <w:r w:rsidR="007651A9">
        <w:t>s</w:t>
      </w:r>
      <w:r w:rsidR="00283D63">
        <w:t xml:space="preserve"> scored all bets will be settled as </w:t>
      </w:r>
      <w:r w:rsidR="00283D63" w:rsidRPr="00283D63">
        <w:rPr>
          <w:i/>
        </w:rPr>
        <w:t>Even</w:t>
      </w:r>
      <w:r w:rsidR="00283D63">
        <w:t>.</w:t>
      </w:r>
    </w:p>
    <w:p w:rsidR="009D1359" w:rsidRPr="006569F6" w:rsidRDefault="009D1359" w:rsidP="00484E7C">
      <w:pPr>
        <w:pStyle w:val="Heading2"/>
        <w:rPr>
          <w:lang w:val="en-US" w:eastAsia="en-GB"/>
        </w:rPr>
      </w:pPr>
      <w:r w:rsidRPr="006569F6">
        <w:rPr>
          <w:lang w:val="en-US" w:eastAsia="en-GB"/>
        </w:rPr>
        <w:t>HANDBALL</w:t>
      </w:r>
    </w:p>
    <w:p w:rsidR="00C9735C" w:rsidRDefault="00C9735C" w:rsidP="00C9735C">
      <w:r>
        <w:t xml:space="preserve">All </w:t>
      </w:r>
      <w:r w:rsidR="00937438">
        <w:t xml:space="preserve">match </w:t>
      </w:r>
      <w:r>
        <w:t>markets are ba</w:t>
      </w:r>
      <w:r w:rsidR="00937438">
        <w:t xml:space="preserve">sed on the result </w:t>
      </w:r>
      <w:r w:rsidR="00937438" w:rsidRPr="00937438">
        <w:rPr>
          <w:b/>
        </w:rPr>
        <w:t>excluding overtime</w:t>
      </w:r>
      <w:r w:rsidR="00937438">
        <w:rPr>
          <w:b/>
        </w:rPr>
        <w:t xml:space="preserve"> </w:t>
      </w:r>
      <w:r w:rsidR="00937438" w:rsidRPr="00937438">
        <w:t>if played</w:t>
      </w:r>
      <w:r w:rsidR="00937438">
        <w:t xml:space="preserve"> </w:t>
      </w:r>
      <w:r>
        <w:t>unless otherwise stated.</w:t>
      </w:r>
    </w:p>
    <w:p w:rsidR="00937438" w:rsidRDefault="00937438" w:rsidP="00C9735C"/>
    <w:p w:rsidR="00C9735C" w:rsidRDefault="00C9735C" w:rsidP="00C9735C">
      <w:r>
        <w:t>In 2-way markets Push rules apply unless otherwise stated.</w:t>
      </w:r>
    </w:p>
    <w:p w:rsidR="00C9735C" w:rsidRDefault="00C9735C" w:rsidP="00C9735C">
      <w:pPr>
        <w:pStyle w:val="Heading3"/>
        <w:rPr>
          <w:lang w:eastAsia="en-GB"/>
        </w:rPr>
      </w:pPr>
      <w:r>
        <w:rPr>
          <w:lang w:eastAsia="en-GB"/>
        </w:rPr>
        <w:t>Match Abandonments</w:t>
      </w:r>
      <w:r w:rsidR="00141B35">
        <w:rPr>
          <w:lang w:eastAsia="en-GB"/>
        </w:rPr>
        <w:t>/Postponements</w:t>
      </w:r>
    </w:p>
    <w:p w:rsidR="00141B35" w:rsidRDefault="00C9735C" w:rsidP="00141B35">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throw</w:t>
      </w:r>
      <w:r w:rsidRPr="006569F6">
        <w:rPr>
          <w:lang w:val="en-US" w:eastAsia="en-GB"/>
        </w:rPr>
        <w:t>-off time</w:t>
      </w:r>
    </w:p>
    <w:p w:rsidR="00C9735C" w:rsidRDefault="00C9735C" w:rsidP="00C9735C">
      <w:pPr>
        <w:pStyle w:val="Heading3"/>
        <w:rPr>
          <w:lang w:eastAsia="en-GB"/>
        </w:rPr>
      </w:pPr>
      <w:r>
        <w:rPr>
          <w:lang w:eastAsia="en-GB"/>
        </w:rPr>
        <w:t>Matches Not Played as Listed</w:t>
      </w:r>
    </w:p>
    <w:p w:rsidR="00C9735C" w:rsidRDefault="00C9735C" w:rsidP="00C9735C">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C9735C" w:rsidRPr="00030C6B" w:rsidRDefault="00C9735C" w:rsidP="00C9735C">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937438" w:rsidRPr="009540A3" w:rsidRDefault="0062519F" w:rsidP="00937438">
      <w:pPr>
        <w:pStyle w:val="Heading4"/>
        <w:rPr>
          <w:b w:val="0"/>
        </w:rPr>
      </w:pPr>
      <w:r>
        <w:t>Match Result</w:t>
      </w:r>
      <w:r w:rsidR="00937438" w:rsidRPr="00723416">
        <w:rPr>
          <w:rStyle w:val="Heading4Char"/>
        </w:rPr>
        <w:t xml:space="preserve"> </w:t>
      </w:r>
      <w:r w:rsidR="00937438" w:rsidRPr="00D23D75">
        <w:rPr>
          <w:rStyle w:val="SubtleEmphasis"/>
        </w:rPr>
        <w:t>(</w:t>
      </w:r>
      <w:r w:rsidR="00937438">
        <w:rPr>
          <w:rStyle w:val="SubtleEmphasis"/>
        </w:rPr>
        <w:t>3</w:t>
      </w:r>
      <w:r w:rsidR="00937438" w:rsidRPr="00D23D75">
        <w:rPr>
          <w:rStyle w:val="SubtleEmphasis"/>
        </w:rPr>
        <w:t>-way)</w:t>
      </w:r>
    </w:p>
    <w:p w:rsidR="00937438" w:rsidRPr="007C3553" w:rsidRDefault="00937438" w:rsidP="00937438">
      <w:pPr>
        <w:rPr>
          <w:lang w:eastAsia="en-GB"/>
        </w:rPr>
      </w:pPr>
      <w:r w:rsidRPr="007C3553">
        <w:rPr>
          <w:lang w:eastAsia="en-GB"/>
        </w:rPr>
        <w:t>Predi</w:t>
      </w:r>
      <w:r>
        <w:rPr>
          <w:lang w:eastAsia="en-GB"/>
        </w:rPr>
        <w:t>ct the result of the match.</w:t>
      </w:r>
    </w:p>
    <w:p w:rsidR="00937438" w:rsidRPr="009540A3" w:rsidRDefault="00937438" w:rsidP="00937438">
      <w:pPr>
        <w:pStyle w:val="Heading4"/>
        <w:rPr>
          <w:rStyle w:val="Heading3Char"/>
          <w:b/>
        </w:rPr>
      </w:pPr>
      <w:r w:rsidRPr="00D23D75">
        <w:t>Double Chance</w:t>
      </w:r>
      <w:r w:rsidRPr="00723416">
        <w:rPr>
          <w:rStyle w:val="Heading4Char"/>
        </w:rPr>
        <w:t xml:space="preserve"> </w:t>
      </w:r>
      <w:r w:rsidRPr="00D23D75">
        <w:rPr>
          <w:rStyle w:val="SubtleEmphasis"/>
        </w:rPr>
        <w:t>(3-way)</w:t>
      </w:r>
    </w:p>
    <w:p w:rsidR="00937438" w:rsidRDefault="00937438" w:rsidP="00937438">
      <w:r w:rsidRPr="007C3553">
        <w:rPr>
          <w:lang w:eastAsia="en-GB"/>
        </w:rPr>
        <w:t xml:space="preserve">Bet on two of the three </w:t>
      </w:r>
      <w:r>
        <w:rPr>
          <w:lang w:eastAsia="en-GB"/>
        </w:rPr>
        <w:t xml:space="preserve">possible outcomes in the match: </w:t>
      </w:r>
      <w:r>
        <w:rPr>
          <w:lang w:eastAsia="en-GB"/>
        </w:rPr>
        <w:br/>
      </w:r>
      <w:r>
        <w:t>1X</w:t>
      </w:r>
      <w:r>
        <w:tab/>
      </w:r>
      <w:r>
        <w:tab/>
        <w:t xml:space="preserve">If the regular time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t xml:space="preserve">regular time </w:t>
      </w:r>
      <w:r w:rsidRPr="00030C6B">
        <w:t xml:space="preserve">result is either home </w:t>
      </w:r>
      <w:r>
        <w:t xml:space="preserve">win </w:t>
      </w:r>
      <w:r w:rsidRPr="00030C6B">
        <w:t>or</w:t>
      </w:r>
      <w:r>
        <w:t xml:space="preserve"> </w:t>
      </w:r>
      <w:r w:rsidRPr="00030C6B">
        <w:t>away</w:t>
      </w:r>
      <w:r>
        <w:t xml:space="preserve"> win</w:t>
      </w:r>
      <w:r w:rsidRPr="00030C6B">
        <w:t xml:space="preserve"> </w:t>
      </w:r>
      <w:r>
        <w:t>this option is a winner</w:t>
      </w:r>
    </w:p>
    <w:p w:rsidR="00937438" w:rsidRDefault="00937438" w:rsidP="00937438">
      <w:pPr>
        <w:rPr>
          <w:lang w:eastAsia="en-GB"/>
        </w:rPr>
      </w:pPr>
      <w:r>
        <w:t>X2</w:t>
      </w:r>
      <w:r>
        <w:tab/>
      </w:r>
      <w:r>
        <w:tab/>
      </w:r>
      <w:proofErr w:type="gramStart"/>
      <w:r w:rsidRPr="00030C6B">
        <w:t>If</w:t>
      </w:r>
      <w:proofErr w:type="gramEnd"/>
      <w:r w:rsidRPr="00030C6B">
        <w:t xml:space="preserve"> the </w:t>
      </w:r>
      <w:r>
        <w:t xml:space="preserve">regular time </w:t>
      </w:r>
      <w:r w:rsidRPr="00030C6B">
        <w:t>result is either draw or</w:t>
      </w:r>
      <w:r>
        <w:t xml:space="preserve"> </w:t>
      </w:r>
      <w:r w:rsidRPr="00030C6B">
        <w:t>away</w:t>
      </w:r>
      <w:r>
        <w:t xml:space="preserve"> win</w:t>
      </w:r>
      <w:r w:rsidRPr="00030C6B">
        <w:t xml:space="preserve"> this option</w:t>
      </w:r>
      <w:r>
        <w:t xml:space="preserve"> is</w:t>
      </w:r>
      <w:r w:rsidRPr="00030C6B">
        <w:t xml:space="preserve"> a winner</w:t>
      </w:r>
    </w:p>
    <w:p w:rsidR="00937438" w:rsidRPr="00AF2253" w:rsidRDefault="00937438" w:rsidP="00937438">
      <w:pPr>
        <w:pStyle w:val="Heading4"/>
        <w:rPr>
          <w:rStyle w:val="SubtleEmphasis"/>
        </w:rPr>
      </w:pPr>
      <w:r>
        <w:rPr>
          <w:rStyle w:val="Heading3Char"/>
          <w:rFonts w:eastAsiaTheme="minorHAnsi" w:cstheme="minorBidi"/>
          <w:b/>
          <w:color w:val="auto"/>
          <w:sz w:val="22"/>
          <w:lang w:eastAsia="en-GB"/>
        </w:rPr>
        <w:t xml:space="preserve">Draw No Bet </w:t>
      </w:r>
      <w:r>
        <w:rPr>
          <w:rStyle w:val="SubtleEmphasis"/>
        </w:rPr>
        <w:t>(2-way)</w:t>
      </w:r>
    </w:p>
    <w:p w:rsidR="00937438" w:rsidRPr="007C3553" w:rsidRDefault="00937438" w:rsidP="00937438">
      <w:pPr>
        <w:rPr>
          <w:lang w:eastAsia="en-GB"/>
        </w:rPr>
      </w:pPr>
      <w:r w:rsidRPr="007C3553">
        <w:rPr>
          <w:lang w:eastAsia="en-GB"/>
        </w:rPr>
        <w:t xml:space="preserve">Predict </w:t>
      </w:r>
      <w:r>
        <w:rPr>
          <w:lang w:eastAsia="en-GB"/>
        </w:rPr>
        <w:t>which team will</w:t>
      </w:r>
      <w:r w:rsidRPr="007C3553">
        <w:rPr>
          <w:lang w:eastAsia="en-GB"/>
        </w:rPr>
        <w:t xml:space="preserve"> win the match</w:t>
      </w:r>
      <w:r>
        <w:rPr>
          <w:lang w:eastAsia="en-GB"/>
        </w:rPr>
        <w:t>. Bets are void if the match result is a draw.</w:t>
      </w:r>
    </w:p>
    <w:p w:rsidR="00030364" w:rsidRPr="009540A3" w:rsidRDefault="00030364" w:rsidP="00030364">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Predict the result of the match after the handicap spread has been applied.</w:t>
      </w:r>
    </w:p>
    <w:p w:rsidR="00030364" w:rsidRPr="009540A3" w:rsidRDefault="00030364" w:rsidP="00030364">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7</w:t>
      </w:r>
      <w:r w:rsidRPr="00AF2253">
        <w:rPr>
          <w:rStyle w:val="SubtleEmphasis"/>
        </w:rPr>
        <w:t>-way)</w:t>
      </w:r>
    </w:p>
    <w:p w:rsidR="00030364" w:rsidRDefault="00030364" w:rsidP="00030364">
      <w:pPr>
        <w:rPr>
          <w:lang w:eastAsia="en-GB"/>
        </w:rPr>
      </w:pPr>
      <w:r w:rsidRPr="007C3553">
        <w:rPr>
          <w:lang w:eastAsia="en-GB"/>
        </w:rPr>
        <w:t>Predict the winni</w:t>
      </w:r>
      <w:r>
        <w:rPr>
          <w:lang w:eastAsia="en-GB"/>
        </w:rPr>
        <w:t xml:space="preserve">ng margin of the home team or the away team </w:t>
      </w:r>
      <w:r w:rsidR="00010D08" w:rsidRPr="00010D08">
        <w:rPr>
          <w:b/>
          <w:lang w:eastAsia="en-GB"/>
        </w:rPr>
        <w:t>ex</w:t>
      </w:r>
      <w:r w:rsidRPr="00030364">
        <w:rPr>
          <w:b/>
          <w:lang w:eastAsia="en-GB"/>
        </w:rPr>
        <w:t>cluding overtime</w:t>
      </w:r>
      <w:r>
        <w:rPr>
          <w:lang w:eastAsia="en-GB"/>
        </w:rPr>
        <w:t>.</w:t>
      </w:r>
    </w:p>
    <w:p w:rsidR="00030364" w:rsidRPr="007158F3" w:rsidRDefault="00030364" w:rsidP="00030364">
      <w:pPr>
        <w:pStyle w:val="Heading4"/>
        <w:rPr>
          <w:rStyle w:val="Heading3Char"/>
          <w:b/>
        </w:rPr>
      </w:pPr>
      <w:r w:rsidRPr="00D23D75">
        <w:t xml:space="preserve">Half-time/Full-time </w:t>
      </w:r>
      <w:r w:rsidRPr="00D23D75">
        <w:rPr>
          <w:rStyle w:val="SubtleEmphasis"/>
        </w:rPr>
        <w:t>(9-way)</w:t>
      </w:r>
    </w:p>
    <w:p w:rsidR="00A15EBE" w:rsidRPr="00B77818" w:rsidRDefault="00A15EBE" w:rsidP="00A15EBE">
      <w:r>
        <w:rPr>
          <w:lang w:eastAsia="en-GB"/>
        </w:rPr>
        <w:t>Predict the result of the match at both half-time and full-time.</w:t>
      </w:r>
    </w:p>
    <w:p w:rsidR="00030364" w:rsidRPr="00030364" w:rsidRDefault="00030364" w:rsidP="00030364">
      <w:pPr>
        <w:pStyle w:val="Heading4"/>
      </w:pPr>
      <w:r>
        <w:t>1st</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lastRenderedPageBreak/>
        <w:t>Predi</w:t>
      </w:r>
      <w:r>
        <w:rPr>
          <w:lang w:eastAsia="en-GB"/>
        </w:rPr>
        <w:t>ct the result of the first half.</w:t>
      </w:r>
    </w:p>
    <w:p w:rsidR="00030364" w:rsidRPr="009540A3" w:rsidRDefault="00030364" w:rsidP="00030364">
      <w:pPr>
        <w:pStyle w:val="Heading4"/>
        <w:rPr>
          <w:rStyle w:val="Heading3Char"/>
          <w:b/>
        </w:rPr>
      </w:pPr>
      <w:r>
        <w:t>1st</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Pr>
          <w:lang w:eastAsia="en-GB"/>
        </w:rPr>
        <w:t>first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Pr>
          <w:lang w:eastAsia="en-GB"/>
        </w:rPr>
        <w:t>first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proofErr w:type="gramStart"/>
      <w:r w:rsidRPr="00030C6B">
        <w:t>If</w:t>
      </w:r>
      <w:proofErr w:type="gramEnd"/>
      <w:r w:rsidRPr="00030C6B">
        <w:t xml:space="preserve"> the </w:t>
      </w:r>
      <w:r>
        <w:rPr>
          <w:lang w:eastAsia="en-GB"/>
        </w:rPr>
        <w:t>first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1st</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Pr>
          <w:lang w:eastAsia="en-GB"/>
        </w:rPr>
        <w:t xml:space="preserve">first half. Bets are void if the </w:t>
      </w:r>
      <w:r w:rsidR="00A54A97">
        <w:rPr>
          <w:lang w:eastAsia="en-GB"/>
        </w:rPr>
        <w:t>first half</w:t>
      </w:r>
      <w:r>
        <w:rPr>
          <w:lang w:eastAsia="en-GB"/>
        </w:rPr>
        <w:t xml:space="preserve"> result is a draw.</w:t>
      </w:r>
    </w:p>
    <w:p w:rsidR="00030364" w:rsidRPr="009540A3" w:rsidRDefault="00030364" w:rsidP="00030364">
      <w:pPr>
        <w:pStyle w:val="Heading4"/>
        <w:rPr>
          <w:b w:val="0"/>
        </w:rPr>
      </w:pPr>
      <w:r>
        <w:t>1st</w:t>
      </w:r>
      <w:r>
        <w:rPr>
          <w:vertAlign w:val="superscript"/>
        </w:rPr>
        <w:t xml:space="preserve"> </w:t>
      </w:r>
      <w:r>
        <w:t>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030364" w:rsidRPr="008D0646" w:rsidRDefault="00030364" w:rsidP="00030364">
      <w:pPr>
        <w:rPr>
          <w:lang w:eastAsia="en-GB"/>
        </w:rPr>
      </w:pPr>
      <w:r>
        <w:rPr>
          <w:bCs/>
          <w:lang w:eastAsia="en-GB"/>
        </w:rPr>
        <w:t xml:space="preserve">Predict the result of the </w:t>
      </w:r>
      <w:r>
        <w:rPr>
          <w:lang w:eastAsia="en-GB"/>
        </w:rPr>
        <w:t>first half</w:t>
      </w:r>
      <w:r>
        <w:rPr>
          <w:bCs/>
          <w:lang w:eastAsia="en-GB"/>
        </w:rPr>
        <w:t xml:space="preserve"> after the handicap spread has been applied.</w:t>
      </w:r>
    </w:p>
    <w:p w:rsidR="00030364" w:rsidRPr="00030364" w:rsidRDefault="00030364" w:rsidP="00030364">
      <w:pPr>
        <w:pStyle w:val="Heading4"/>
      </w:pPr>
      <w:r>
        <w:t>2nd</w:t>
      </w:r>
      <w:r>
        <w:rPr>
          <w:vertAlign w:val="superscript"/>
        </w:rPr>
        <w:t xml:space="preserve"> </w:t>
      </w:r>
      <w:r>
        <w:t>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030364" w:rsidRPr="007C3553" w:rsidRDefault="00030364" w:rsidP="00030364">
      <w:pPr>
        <w:rPr>
          <w:lang w:eastAsia="en-GB"/>
        </w:rPr>
      </w:pPr>
      <w:r w:rsidRPr="007C3553">
        <w:rPr>
          <w:lang w:eastAsia="en-GB"/>
        </w:rPr>
        <w:t>Predi</w:t>
      </w:r>
      <w:r>
        <w:rPr>
          <w:lang w:eastAsia="en-GB"/>
        </w:rPr>
        <w:t>ct the result of the second half.</w:t>
      </w:r>
    </w:p>
    <w:p w:rsidR="00030364" w:rsidRPr="009540A3" w:rsidRDefault="00030364" w:rsidP="00030364">
      <w:pPr>
        <w:pStyle w:val="Heading4"/>
        <w:rPr>
          <w:rStyle w:val="Heading3Char"/>
          <w:b/>
        </w:rPr>
      </w:pPr>
      <w:r>
        <w:t>2nd</w:t>
      </w:r>
      <w:r>
        <w:rPr>
          <w:vertAlign w:val="superscript"/>
        </w:rPr>
        <w:t xml:space="preserve"> </w:t>
      </w:r>
      <w:r>
        <w:t xml:space="preserve">Half – </w:t>
      </w:r>
      <w:r w:rsidRPr="00D23D75">
        <w:t>Double Chance</w:t>
      </w:r>
      <w:r w:rsidRPr="00723416">
        <w:rPr>
          <w:rStyle w:val="Heading4Char"/>
        </w:rPr>
        <w:t xml:space="preserve"> </w:t>
      </w:r>
      <w:r w:rsidRPr="00D23D75">
        <w:rPr>
          <w:rStyle w:val="SubtleEmphasis"/>
        </w:rPr>
        <w:t>(3-way)</w:t>
      </w:r>
    </w:p>
    <w:p w:rsidR="00030364" w:rsidRDefault="00030364" w:rsidP="00030364">
      <w:r w:rsidRPr="007C3553">
        <w:rPr>
          <w:lang w:eastAsia="en-GB"/>
        </w:rPr>
        <w:t xml:space="preserve">Bet on two of the three </w:t>
      </w:r>
      <w:r>
        <w:rPr>
          <w:lang w:eastAsia="en-GB"/>
        </w:rPr>
        <w:t xml:space="preserve">possible outcomes in the first half: </w:t>
      </w:r>
      <w:r>
        <w:rPr>
          <w:lang w:eastAsia="en-GB"/>
        </w:rPr>
        <w:br/>
      </w:r>
      <w:r>
        <w:t>1X</w:t>
      </w:r>
      <w:r>
        <w:tab/>
      </w:r>
      <w:r>
        <w:tab/>
        <w:t xml:space="preserve">If the </w:t>
      </w:r>
      <w:r w:rsidR="00A54A97">
        <w:rPr>
          <w:lang w:eastAsia="en-GB"/>
        </w:rPr>
        <w:t>second</w:t>
      </w:r>
      <w:r>
        <w:rPr>
          <w:lang w:eastAsia="en-GB"/>
        </w:rPr>
        <w:t xml:space="preserve"> half</w:t>
      </w:r>
      <w:r>
        <w:t xml:space="preserve"> result is either </w:t>
      </w:r>
      <w:r w:rsidRPr="00030C6B">
        <w:t>home</w:t>
      </w:r>
      <w:r>
        <w:t xml:space="preserve"> win</w:t>
      </w:r>
      <w:r w:rsidRPr="00030C6B">
        <w:t xml:space="preserve"> or draw this option </w:t>
      </w:r>
      <w:r>
        <w:t>is a</w:t>
      </w:r>
      <w:r w:rsidRPr="00030C6B">
        <w:t xml:space="preserve"> winner</w:t>
      </w:r>
      <w:r>
        <w:br/>
      </w:r>
      <w:r w:rsidRPr="00030C6B">
        <w:t>1</w:t>
      </w:r>
      <w:r>
        <w:t>2</w:t>
      </w:r>
      <w:r>
        <w:tab/>
      </w:r>
      <w:r>
        <w:tab/>
      </w:r>
      <w:r w:rsidRPr="00030C6B">
        <w:t xml:space="preserve">If the </w:t>
      </w:r>
      <w:r w:rsidR="00A54A97">
        <w:rPr>
          <w:lang w:eastAsia="en-GB"/>
        </w:rPr>
        <w:t>second</w:t>
      </w:r>
      <w:r>
        <w:rPr>
          <w:lang w:eastAsia="en-GB"/>
        </w:rPr>
        <w:t xml:space="preserve"> half</w:t>
      </w:r>
      <w:r w:rsidRPr="00030C6B">
        <w:t xml:space="preserve"> result is either home </w:t>
      </w:r>
      <w:r>
        <w:t xml:space="preserve">win </w:t>
      </w:r>
      <w:r w:rsidRPr="00030C6B">
        <w:t>or</w:t>
      </w:r>
      <w:r>
        <w:t xml:space="preserve"> </w:t>
      </w:r>
      <w:r w:rsidRPr="00030C6B">
        <w:t>away</w:t>
      </w:r>
      <w:r>
        <w:t xml:space="preserve"> win</w:t>
      </w:r>
      <w:r w:rsidRPr="00030C6B">
        <w:t xml:space="preserve"> </w:t>
      </w:r>
      <w:r>
        <w:t>this option is a winner</w:t>
      </w:r>
    </w:p>
    <w:p w:rsidR="00030364" w:rsidRDefault="00030364" w:rsidP="00030364">
      <w:pPr>
        <w:rPr>
          <w:lang w:eastAsia="en-GB"/>
        </w:rPr>
      </w:pPr>
      <w:r>
        <w:t>X2</w:t>
      </w:r>
      <w:r>
        <w:tab/>
      </w:r>
      <w:r>
        <w:tab/>
      </w:r>
      <w:proofErr w:type="gramStart"/>
      <w:r w:rsidRPr="00030C6B">
        <w:t>If</w:t>
      </w:r>
      <w:proofErr w:type="gramEnd"/>
      <w:r w:rsidRPr="00030C6B">
        <w:t xml:space="preserve"> the </w:t>
      </w:r>
      <w:r w:rsidR="00A54A97">
        <w:rPr>
          <w:lang w:eastAsia="en-GB"/>
        </w:rPr>
        <w:t>second</w:t>
      </w:r>
      <w:r>
        <w:rPr>
          <w:lang w:eastAsia="en-GB"/>
        </w:rPr>
        <w:t xml:space="preserve"> half</w:t>
      </w:r>
      <w:r w:rsidRPr="00030C6B">
        <w:t xml:space="preserve"> result is either draw or</w:t>
      </w:r>
      <w:r>
        <w:t xml:space="preserve"> </w:t>
      </w:r>
      <w:r w:rsidRPr="00030C6B">
        <w:t>away</w:t>
      </w:r>
      <w:r>
        <w:t xml:space="preserve"> win</w:t>
      </w:r>
      <w:r w:rsidRPr="00030C6B">
        <w:t xml:space="preserve"> this option</w:t>
      </w:r>
      <w:r>
        <w:t xml:space="preserve"> is</w:t>
      </w:r>
      <w:r w:rsidRPr="00030C6B">
        <w:t xml:space="preserve"> a winner</w:t>
      </w:r>
    </w:p>
    <w:p w:rsidR="00030364" w:rsidRPr="00AF2253" w:rsidRDefault="00030364" w:rsidP="00030364">
      <w:pPr>
        <w:pStyle w:val="Heading4"/>
        <w:rPr>
          <w:rStyle w:val="SubtleEmphasis"/>
        </w:rPr>
      </w:pPr>
      <w:r>
        <w:t>2nd</w:t>
      </w:r>
      <w:r>
        <w:rPr>
          <w:vertAlign w:val="superscript"/>
        </w:rPr>
        <w:t xml:space="preserve"> </w:t>
      </w:r>
      <w:r>
        <w:t xml:space="preserve">Half – </w:t>
      </w:r>
      <w:r>
        <w:rPr>
          <w:rStyle w:val="Heading3Char"/>
          <w:rFonts w:eastAsiaTheme="minorHAnsi" w:cstheme="minorBidi"/>
          <w:b/>
          <w:color w:val="auto"/>
          <w:sz w:val="22"/>
          <w:lang w:eastAsia="en-GB"/>
        </w:rPr>
        <w:t xml:space="preserve">Draw No Bet </w:t>
      </w:r>
      <w:r>
        <w:rPr>
          <w:rStyle w:val="SubtleEmphasis"/>
        </w:rPr>
        <w:t>(2-way)</w:t>
      </w:r>
    </w:p>
    <w:p w:rsidR="00030364" w:rsidRPr="007C3553" w:rsidRDefault="00030364" w:rsidP="00030364">
      <w:pPr>
        <w:rPr>
          <w:lang w:eastAsia="en-GB"/>
        </w:rPr>
      </w:pPr>
      <w:r w:rsidRPr="007C3553">
        <w:rPr>
          <w:lang w:eastAsia="en-GB"/>
        </w:rPr>
        <w:t xml:space="preserve">Predict </w:t>
      </w:r>
      <w:r>
        <w:rPr>
          <w:lang w:eastAsia="en-GB"/>
        </w:rPr>
        <w:t>which team will</w:t>
      </w:r>
      <w:r w:rsidRPr="007C3553">
        <w:rPr>
          <w:lang w:eastAsia="en-GB"/>
        </w:rPr>
        <w:t xml:space="preserve"> win the </w:t>
      </w:r>
      <w:r w:rsidR="00A54A97">
        <w:rPr>
          <w:lang w:eastAsia="en-GB"/>
        </w:rPr>
        <w:t>second</w:t>
      </w:r>
      <w:r>
        <w:rPr>
          <w:lang w:eastAsia="en-GB"/>
        </w:rPr>
        <w:t xml:space="preserve"> half. Bets are void if the </w:t>
      </w:r>
      <w:r w:rsidR="00A54A97">
        <w:rPr>
          <w:lang w:eastAsia="en-GB"/>
        </w:rPr>
        <w:t xml:space="preserve">second half result </w:t>
      </w:r>
      <w:r>
        <w:rPr>
          <w:lang w:eastAsia="en-GB"/>
        </w:rPr>
        <w:t>is a draw.</w:t>
      </w:r>
    </w:p>
    <w:p w:rsidR="00A54A97" w:rsidRDefault="00A54A97" w:rsidP="00A54A97">
      <w:pPr>
        <w:pStyle w:val="Heading3"/>
        <w:rPr>
          <w:lang w:eastAsia="en-GB"/>
        </w:rPr>
      </w:pPr>
      <w:r>
        <w:rPr>
          <w:lang w:eastAsia="en-GB"/>
        </w:rPr>
        <w:t>Goals Markets</w:t>
      </w:r>
    </w:p>
    <w:p w:rsidR="00A54A97" w:rsidRDefault="00A54A97" w:rsidP="00A54A97">
      <w:pPr>
        <w:pStyle w:val="Heading4"/>
        <w:rPr>
          <w:rStyle w:val="SubtleEmphasis"/>
          <w:i w:val="0"/>
        </w:rPr>
      </w:pPr>
      <w:r>
        <w:t xml:space="preserve">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match.</w:t>
      </w:r>
    </w:p>
    <w:p w:rsidR="00A54A97" w:rsidRPr="00A54A97" w:rsidRDefault="00A54A97" w:rsidP="00A54A97">
      <w:pPr>
        <w:pStyle w:val="Heading4"/>
        <w:rPr>
          <w:rStyle w:val="SubtleEmphasis"/>
          <w:i w:val="0"/>
          <w:iCs/>
          <w:color w:val="000000" w:themeColor="text1"/>
          <w:sz w:val="22"/>
        </w:rPr>
      </w:pPr>
      <w:r>
        <w:t xml:space="preserve">1st – Totals </w:t>
      </w:r>
      <w:r>
        <w:rPr>
          <w:rStyle w:val="SubtleEmphasis"/>
        </w:rPr>
        <w:t>(2-way)</w:t>
      </w:r>
    </w:p>
    <w:p w:rsidR="00A54A97" w:rsidRDefault="00A54A97" w:rsidP="00A54A97">
      <w:pPr>
        <w:rPr>
          <w:lang w:eastAsia="en-GB"/>
        </w:rPr>
      </w:pPr>
      <w:r>
        <w:rPr>
          <w:lang w:eastAsia="en-GB"/>
        </w:rPr>
        <w:t>Predict the total number of goal</w:t>
      </w:r>
      <w:r w:rsidRPr="007C3553">
        <w:rPr>
          <w:lang w:eastAsia="en-GB"/>
        </w:rPr>
        <w:t>s sc</w:t>
      </w:r>
      <w:r>
        <w:rPr>
          <w:lang w:eastAsia="en-GB"/>
        </w:rPr>
        <w:t>ored in the first half.</w:t>
      </w:r>
    </w:p>
    <w:p w:rsidR="00A54A97" w:rsidRPr="008854FE" w:rsidRDefault="00A54A97" w:rsidP="00A54A97">
      <w:pPr>
        <w:pStyle w:val="Heading4"/>
        <w:rPr>
          <w:lang w:eastAsia="en-GB"/>
        </w:rPr>
      </w:pP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match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1st Half – </w:t>
      </w:r>
      <w:r w:rsidRPr="00D23D75">
        <w:t>Odd/Even Goals</w:t>
      </w:r>
      <w:r w:rsidRPr="00723416">
        <w:rPr>
          <w:rStyle w:val="Heading4Char"/>
        </w:rPr>
        <w:t xml:space="preserve"> </w:t>
      </w:r>
      <w:r w:rsidRPr="00D23D75">
        <w:rPr>
          <w:rStyle w:val="SubtleEmphasis"/>
        </w:rPr>
        <w:t>(2-way)</w:t>
      </w:r>
    </w:p>
    <w:p w:rsidR="00A54A97"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first half</w:t>
      </w:r>
      <w:r w:rsidR="00A54A97" w:rsidRPr="007C3553">
        <w:rPr>
          <w:lang w:eastAsia="en-GB"/>
        </w:rPr>
        <w:t xml:space="preserve"> will be an odd or even number.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 xml:space="preserve">2nd Half – </w:t>
      </w:r>
      <w:r w:rsidRPr="00D23D75">
        <w:t>Odd/Even Goals</w:t>
      </w:r>
      <w:r w:rsidRPr="00723416">
        <w:rPr>
          <w:rStyle w:val="Heading4Char"/>
        </w:rPr>
        <w:t xml:space="preserve"> </w:t>
      </w:r>
      <w:r w:rsidRPr="00D23D75">
        <w:rPr>
          <w:rStyle w:val="SubtleEmphasis"/>
        </w:rPr>
        <w:t>(2-way)</w:t>
      </w:r>
    </w:p>
    <w:p w:rsidR="00A54A97" w:rsidRPr="00283D63" w:rsidRDefault="00A86868" w:rsidP="00A54A97">
      <w:pPr>
        <w:rPr>
          <w:lang w:eastAsia="en-GB"/>
        </w:rPr>
      </w:pPr>
      <w:r w:rsidRPr="007C3553">
        <w:rPr>
          <w:lang w:eastAsia="en-GB"/>
        </w:rPr>
        <w:t xml:space="preserve">Predict whether the total </w:t>
      </w:r>
      <w:r>
        <w:rPr>
          <w:lang w:eastAsia="en-GB"/>
        </w:rPr>
        <w:t xml:space="preserve">number of </w:t>
      </w:r>
      <w:r w:rsidR="00A54A97" w:rsidRPr="007C3553">
        <w:rPr>
          <w:lang w:eastAsia="en-GB"/>
        </w:rPr>
        <w:t>goals</w:t>
      </w:r>
      <w:r w:rsidR="00A54A97">
        <w:rPr>
          <w:lang w:eastAsia="en-GB"/>
        </w:rPr>
        <w:t xml:space="preserve"> scored</w:t>
      </w:r>
      <w:r w:rsidR="00A54A97" w:rsidRPr="007C3553">
        <w:rPr>
          <w:lang w:eastAsia="en-GB"/>
        </w:rPr>
        <w:t xml:space="preserve"> in the </w:t>
      </w:r>
      <w:r w:rsidR="00A54A97">
        <w:rPr>
          <w:lang w:eastAsia="en-GB"/>
        </w:rPr>
        <w:t>second half</w:t>
      </w:r>
      <w:r w:rsidR="00A54A97" w:rsidRPr="007C3553">
        <w:rPr>
          <w:lang w:eastAsia="en-GB"/>
        </w:rPr>
        <w:t xml:space="preserve"> will be an odd or even number.</w:t>
      </w:r>
      <w:r w:rsidR="00A54A97">
        <w:rPr>
          <w:lang w:eastAsia="en-GB"/>
        </w:rPr>
        <w:t xml:space="preserve"> </w:t>
      </w:r>
      <w:r w:rsidR="00A54A97">
        <w:t xml:space="preserve">If there are no goals scored all bets will be settled as </w:t>
      </w:r>
      <w:r w:rsidR="00A54A97" w:rsidRPr="00283D63">
        <w:rPr>
          <w:i/>
        </w:rPr>
        <w:t>Even</w:t>
      </w:r>
      <w:r w:rsidR="00A54A97">
        <w:t>.</w:t>
      </w:r>
    </w:p>
    <w:p w:rsidR="00A54A97" w:rsidRPr="008854FE" w:rsidRDefault="00A54A97" w:rsidP="00A54A97">
      <w:pPr>
        <w:pStyle w:val="Heading4"/>
      </w:pPr>
      <w:r>
        <w:t>Highest Scoring Half</w:t>
      </w:r>
      <w:r w:rsidRPr="00D23D75">
        <w:t xml:space="preserve"> </w:t>
      </w:r>
      <w:r w:rsidRPr="00D23D75">
        <w:rPr>
          <w:rStyle w:val="SubtleEmphasis"/>
        </w:rPr>
        <w:t>(</w:t>
      </w:r>
      <w:r>
        <w:rPr>
          <w:rStyle w:val="SubtleEmphasis"/>
        </w:rPr>
        <w:t>3</w:t>
      </w:r>
      <w:r w:rsidRPr="00D23D75">
        <w:rPr>
          <w:rStyle w:val="SubtleEmphasis"/>
        </w:rPr>
        <w:t>-way)</w:t>
      </w:r>
    </w:p>
    <w:p w:rsidR="00A54A97" w:rsidRDefault="00A54A97" w:rsidP="00A54A97">
      <w:r w:rsidRPr="00601D49">
        <w:t xml:space="preserve">Predict </w:t>
      </w:r>
      <w:r>
        <w:t>in which half of the match the most goals will be scored.</w:t>
      </w:r>
    </w:p>
    <w:p w:rsidR="0062519F" w:rsidRDefault="00861D17" w:rsidP="0062519F">
      <w:pPr>
        <w:pStyle w:val="Heading2"/>
        <w:rPr>
          <w:b w:val="0"/>
          <w:bCs w:val="0"/>
          <w:lang w:eastAsia="en-GB"/>
        </w:rPr>
      </w:pPr>
      <w:r w:rsidRPr="00861D17">
        <w:rPr>
          <w:lang w:eastAsia="en-GB"/>
        </w:rPr>
        <w:t>TENNIS</w:t>
      </w:r>
    </w:p>
    <w:p w:rsidR="0062519F" w:rsidRDefault="0062519F" w:rsidP="0062519F">
      <w:pPr>
        <w:pStyle w:val="Heading3"/>
        <w:rPr>
          <w:lang w:eastAsia="en-GB"/>
        </w:rPr>
      </w:pPr>
      <w:r>
        <w:rPr>
          <w:lang w:eastAsia="en-GB"/>
        </w:rPr>
        <w:t>Match Abandonments</w:t>
      </w:r>
    </w:p>
    <w:p w:rsidR="0062519F" w:rsidRPr="00E97A5B" w:rsidRDefault="0062519F" w:rsidP="0062519F">
      <w:pPr>
        <w:pStyle w:val="ListParagraph"/>
        <w:numPr>
          <w:ilvl w:val="0"/>
          <w:numId w:val="37"/>
        </w:numPr>
        <w:rPr>
          <w:b/>
          <w:bCs/>
          <w:lang w:eastAsia="en-GB"/>
        </w:rPr>
      </w:pPr>
      <w:r>
        <w:t xml:space="preserve">If a match is abandoned </w:t>
      </w:r>
      <w:r w:rsidR="00263347">
        <w:t>at any time or one player retires during the match (Walk Over), all bets are considered void and will be resulted as won with odds of 1.0</w:t>
      </w:r>
      <w:bookmarkStart w:id="0" w:name="_GoBack"/>
      <w:bookmarkEnd w:id="0"/>
    </w:p>
    <w:p w:rsidR="0062519F" w:rsidRDefault="0062519F" w:rsidP="0062519F">
      <w:pPr>
        <w:pStyle w:val="Heading3"/>
        <w:rPr>
          <w:lang w:eastAsia="en-GB"/>
        </w:rPr>
      </w:pPr>
      <w:r>
        <w:rPr>
          <w:lang w:eastAsia="en-GB"/>
        </w:rPr>
        <w:t>Matches Not Played as Listed</w:t>
      </w:r>
    </w:p>
    <w:p w:rsidR="0062519F" w:rsidRDefault="0062519F" w:rsidP="0062519F">
      <w:r>
        <w:t>In the event of any of the following circumstances all bets will stand:</w:t>
      </w:r>
    </w:p>
    <w:p w:rsidR="0062519F" w:rsidRPr="0062519F" w:rsidRDefault="0062519F" w:rsidP="0062519F">
      <w:pPr>
        <w:pStyle w:val="ListParagraph"/>
        <w:numPr>
          <w:ilvl w:val="0"/>
          <w:numId w:val="37"/>
        </w:numPr>
        <w:rPr>
          <w:b/>
          <w:bCs/>
          <w:lang w:eastAsia="en-GB"/>
        </w:rPr>
      </w:pPr>
      <w:r>
        <w:t>C</w:t>
      </w:r>
      <w:r w:rsidRPr="0062519F">
        <w:t>hange o</w:t>
      </w:r>
      <w:r>
        <w:t>f schedule and/or day of match</w:t>
      </w:r>
    </w:p>
    <w:p w:rsidR="0062519F" w:rsidRPr="0062519F" w:rsidRDefault="0062519F" w:rsidP="0062519F">
      <w:pPr>
        <w:pStyle w:val="ListParagraph"/>
        <w:numPr>
          <w:ilvl w:val="0"/>
          <w:numId w:val="37"/>
        </w:numPr>
        <w:rPr>
          <w:b/>
          <w:bCs/>
          <w:lang w:eastAsia="en-GB"/>
        </w:rPr>
      </w:pPr>
      <w:r>
        <w:lastRenderedPageBreak/>
        <w:t>Change of venue</w:t>
      </w:r>
    </w:p>
    <w:p w:rsidR="0062519F" w:rsidRPr="0062519F" w:rsidRDefault="0062519F" w:rsidP="0062519F">
      <w:pPr>
        <w:pStyle w:val="ListParagraph"/>
        <w:numPr>
          <w:ilvl w:val="0"/>
          <w:numId w:val="37"/>
        </w:numPr>
        <w:rPr>
          <w:b/>
          <w:bCs/>
          <w:lang w:eastAsia="en-GB"/>
        </w:rPr>
      </w:pPr>
      <w:r>
        <w:t>C</w:t>
      </w:r>
      <w:r w:rsidRPr="0062519F">
        <w:t>hange from indoor court</w:t>
      </w:r>
      <w:r>
        <w:t xml:space="preserve"> to outdoor court or vice versa</w:t>
      </w:r>
    </w:p>
    <w:p w:rsidR="001151AB" w:rsidRPr="001151AB" w:rsidRDefault="0062519F" w:rsidP="00861D17">
      <w:pPr>
        <w:pStyle w:val="ListParagraph"/>
        <w:numPr>
          <w:ilvl w:val="0"/>
          <w:numId w:val="37"/>
        </w:numPr>
        <w:rPr>
          <w:b/>
          <w:bCs/>
          <w:lang w:eastAsia="en-GB"/>
        </w:rPr>
      </w:pPr>
      <w:r>
        <w:t>C</w:t>
      </w:r>
      <w:r w:rsidRPr="0062519F">
        <w:t>hange of surface (either before or during a match)</w:t>
      </w:r>
    </w:p>
    <w:p w:rsidR="0062519F" w:rsidRPr="001151AB" w:rsidRDefault="0062519F" w:rsidP="00861D17">
      <w:pPr>
        <w:pStyle w:val="ListParagraph"/>
        <w:numPr>
          <w:ilvl w:val="0"/>
          <w:numId w:val="37"/>
        </w:numPr>
        <w:rPr>
          <w:b/>
          <w:bCs/>
          <w:lang w:eastAsia="en-GB"/>
        </w:rPr>
      </w:pPr>
      <w:r w:rsidRPr="00861D17">
        <w:rPr>
          <w:lang w:eastAsia="en-GB"/>
        </w:rPr>
        <w:t>In the event of a change in th</w:t>
      </w:r>
      <w:r>
        <w:rPr>
          <w:lang w:eastAsia="en-GB"/>
        </w:rPr>
        <w:t>e number of sets played</w:t>
      </w:r>
      <w:r w:rsidRPr="00861D17">
        <w:rPr>
          <w:lang w:eastAsia="en-GB"/>
        </w:rPr>
        <w:t>,</w:t>
      </w:r>
      <w:r w:rsidR="00262A9F">
        <w:rPr>
          <w:lang w:eastAsia="en-GB"/>
        </w:rPr>
        <w:t xml:space="preserve"> </w:t>
      </w:r>
      <w:r>
        <w:rPr>
          <w:lang w:eastAsia="en-GB"/>
        </w:rPr>
        <w:t xml:space="preserve">e.g. if a match is changed from </w:t>
      </w:r>
      <w:r w:rsidRPr="001151AB">
        <w:rPr>
          <w:i/>
          <w:lang w:eastAsia="en-GB"/>
        </w:rPr>
        <w:t>best of 5</w:t>
      </w:r>
      <w:r w:rsidRPr="00861D17">
        <w:rPr>
          <w:lang w:eastAsia="en-GB"/>
        </w:rPr>
        <w:t xml:space="preserve"> to</w:t>
      </w:r>
      <w:r>
        <w:rPr>
          <w:lang w:eastAsia="en-GB"/>
        </w:rPr>
        <w:t xml:space="preserve"> </w:t>
      </w:r>
      <w:r w:rsidRPr="001151AB">
        <w:rPr>
          <w:i/>
          <w:lang w:eastAsia="en-GB"/>
        </w:rPr>
        <w:t>best of 3</w:t>
      </w:r>
      <w:r>
        <w:rPr>
          <w:lang w:eastAsia="en-GB"/>
        </w:rPr>
        <w:t xml:space="preserve"> </w:t>
      </w:r>
      <w:r w:rsidRPr="001151AB">
        <w:rPr>
          <w:b/>
          <w:lang w:eastAsia="en-GB"/>
        </w:rPr>
        <w:t>prior</w:t>
      </w:r>
      <w:r w:rsidRPr="00861D17">
        <w:rPr>
          <w:lang w:eastAsia="en-GB"/>
        </w:rPr>
        <w:t xml:space="preserve"> to the start of the match, only bets on </w:t>
      </w:r>
      <w:r w:rsidRPr="001151AB">
        <w:rPr>
          <w:i/>
          <w:lang w:eastAsia="en-GB"/>
        </w:rPr>
        <w:t>Match Result</w:t>
      </w:r>
      <w:r w:rsidRPr="00861D17">
        <w:rPr>
          <w:lang w:eastAsia="en-GB"/>
        </w:rPr>
        <w:t xml:space="preserve"> will stand and all remaining </w:t>
      </w:r>
      <w:r>
        <w:rPr>
          <w:lang w:eastAsia="en-GB"/>
        </w:rPr>
        <w:t>market will be void.</w:t>
      </w:r>
    </w:p>
    <w:p w:rsidR="00AC3ED0" w:rsidRDefault="00AC3ED0" w:rsidP="00AC3ED0">
      <w:pPr>
        <w:pStyle w:val="Heading3"/>
        <w:rPr>
          <w:lang w:eastAsia="en-GB"/>
        </w:rPr>
      </w:pPr>
      <w:r>
        <w:rPr>
          <w:lang w:eastAsia="en-GB"/>
        </w:rPr>
        <w:t>Main Markets</w:t>
      </w:r>
    </w:p>
    <w:p w:rsidR="0062519F" w:rsidRPr="009540A3" w:rsidRDefault="0062519F" w:rsidP="0062519F">
      <w:pPr>
        <w:pStyle w:val="Heading4"/>
        <w:rPr>
          <w:b w:val="0"/>
        </w:rPr>
      </w:pPr>
      <w:r>
        <w:t xml:space="preserve">Match </w:t>
      </w:r>
      <w:r w:rsidR="00DD207C">
        <w:t>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2519F" w:rsidRPr="007C3553" w:rsidRDefault="0062519F" w:rsidP="0062519F">
      <w:pPr>
        <w:rPr>
          <w:lang w:eastAsia="en-GB"/>
        </w:rPr>
      </w:pPr>
      <w:r w:rsidRPr="007C3553">
        <w:rPr>
          <w:lang w:eastAsia="en-GB"/>
        </w:rPr>
        <w:t>Predi</w:t>
      </w:r>
      <w:r>
        <w:rPr>
          <w:lang w:eastAsia="en-GB"/>
        </w:rPr>
        <w:t>ct the result of the match.</w:t>
      </w:r>
    </w:p>
    <w:p w:rsidR="005C4145" w:rsidRPr="009540A3" w:rsidRDefault="005C4145" w:rsidP="005C4145">
      <w:pPr>
        <w:pStyle w:val="Heading4"/>
        <w:rPr>
          <w:b w:val="0"/>
        </w:rPr>
      </w:pPr>
      <w:r>
        <w:t>Handicap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C4145" w:rsidRPr="008D0646" w:rsidRDefault="005C4145" w:rsidP="005C4145">
      <w:r>
        <w:rPr>
          <w:lang w:eastAsia="en-GB"/>
        </w:rPr>
        <w:t xml:space="preserve">Predict which player will win the most games </w:t>
      </w:r>
      <w:r w:rsidRPr="007C3553">
        <w:rPr>
          <w:lang w:eastAsia="en-GB"/>
        </w:rPr>
        <w:t>after the handicap spread has been applied</w:t>
      </w:r>
      <w:r>
        <w:rPr>
          <w:lang w:eastAsia="en-GB"/>
        </w:rPr>
        <w:t>.</w:t>
      </w:r>
    </w:p>
    <w:p w:rsidR="005C4145" w:rsidRPr="009540A3" w:rsidRDefault="005C4145" w:rsidP="005C4145">
      <w:pPr>
        <w:pStyle w:val="Heading4"/>
        <w:rPr>
          <w:b w:val="0"/>
        </w:rPr>
      </w:pPr>
      <w:r>
        <w:t>Set Betting</w:t>
      </w:r>
      <w:r w:rsidRPr="00723416">
        <w:rPr>
          <w:rStyle w:val="Heading4Char"/>
        </w:rPr>
        <w:t xml:space="preserve"> </w:t>
      </w:r>
      <w:r w:rsidRPr="00D23D75">
        <w:rPr>
          <w:rStyle w:val="SubtleEmphasis"/>
        </w:rPr>
        <w:t>(</w:t>
      </w:r>
      <w:r>
        <w:rPr>
          <w:rStyle w:val="SubtleEmphasis"/>
        </w:rPr>
        <w:t>4-way or 6</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match in sets.</w:t>
      </w:r>
    </w:p>
    <w:p w:rsidR="005C4145" w:rsidRPr="005C4145" w:rsidRDefault="005C4145" w:rsidP="005C4145">
      <w:pPr>
        <w:pStyle w:val="Heading4"/>
      </w:pPr>
      <w:r>
        <w:t xml:space="preserve">1st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w:t>
      </w:r>
    </w:p>
    <w:p w:rsidR="005C4145" w:rsidRPr="005C4145" w:rsidRDefault="005C4145" w:rsidP="005C4145">
      <w:pPr>
        <w:pStyle w:val="Heading4"/>
      </w:pPr>
      <w:r>
        <w:t xml:space="preserve">1st Set – Score </w:t>
      </w:r>
      <w:r w:rsidRPr="00D23D75">
        <w:rPr>
          <w:rStyle w:val="SubtleEmphasis"/>
        </w:rPr>
        <w:t>(</w:t>
      </w:r>
      <w:r>
        <w:rPr>
          <w:rStyle w:val="SubtleEmphasis"/>
        </w:rPr>
        <w:t>14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exact score of the first set in games.</w:t>
      </w:r>
    </w:p>
    <w:p w:rsidR="005C4145" w:rsidRPr="005C4145" w:rsidRDefault="005C4145" w:rsidP="005C4145">
      <w:pPr>
        <w:pStyle w:val="Heading4"/>
      </w:pPr>
      <w:r>
        <w:t xml:space="preserve">2nd Set – Winner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second set.</w:t>
      </w:r>
    </w:p>
    <w:p w:rsidR="005C4145" w:rsidRPr="005C4145" w:rsidRDefault="005C4145" w:rsidP="005C4145">
      <w:pPr>
        <w:pStyle w:val="Heading4"/>
      </w:pPr>
      <w:r>
        <w:t xml:space="preserve">Double Result </w:t>
      </w:r>
      <w:r w:rsidRPr="00D23D75">
        <w:rPr>
          <w:rStyle w:val="SubtleEmphasis"/>
        </w:rPr>
        <w:t>(</w:t>
      </w:r>
      <w:r>
        <w:rPr>
          <w:rStyle w:val="SubtleEmphasis"/>
        </w:rPr>
        <w:t>4</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which player will win the first set and which player will win the match.</w:t>
      </w:r>
    </w:p>
    <w:p w:rsidR="005C4145" w:rsidRDefault="005C4145" w:rsidP="005C4145">
      <w:pPr>
        <w:pStyle w:val="Heading3"/>
        <w:rPr>
          <w:lang w:eastAsia="en-GB"/>
        </w:rPr>
      </w:pPr>
      <w:r>
        <w:rPr>
          <w:lang w:eastAsia="en-GB"/>
        </w:rPr>
        <w:t>Sets/Games Markets</w:t>
      </w:r>
    </w:p>
    <w:p w:rsidR="005C4145" w:rsidRPr="005C4145" w:rsidRDefault="005C4145" w:rsidP="005C4145">
      <w:pPr>
        <w:pStyle w:val="Heading4"/>
      </w:pPr>
      <w:r>
        <w:t xml:space="preserve">Total – Number of Sets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sets that will be played in the match.</w:t>
      </w:r>
    </w:p>
    <w:p w:rsidR="005C4145" w:rsidRPr="005C4145" w:rsidRDefault="005C4145" w:rsidP="005C4145">
      <w:pPr>
        <w:pStyle w:val="Heading4"/>
      </w:pPr>
      <w:r>
        <w:t xml:space="preserve">Total – Number of Games </w:t>
      </w:r>
      <w:r w:rsidRPr="00D23D75">
        <w:rPr>
          <w:rStyle w:val="SubtleEmphasis"/>
        </w:rPr>
        <w:t>(</w:t>
      </w:r>
      <w:r>
        <w:rPr>
          <w:rStyle w:val="SubtleEmphasis"/>
        </w:rPr>
        <w:t>2</w:t>
      </w:r>
      <w:r w:rsidRPr="00D23D75">
        <w:rPr>
          <w:rStyle w:val="SubtleEmphasis"/>
        </w:rPr>
        <w:t>-way)</w:t>
      </w:r>
    </w:p>
    <w:p w:rsidR="005C4145" w:rsidRPr="007C3553" w:rsidRDefault="005C4145" w:rsidP="005C4145">
      <w:pPr>
        <w:rPr>
          <w:lang w:eastAsia="en-GB"/>
        </w:rPr>
      </w:pPr>
      <w:r w:rsidRPr="007C3553">
        <w:rPr>
          <w:lang w:eastAsia="en-GB"/>
        </w:rPr>
        <w:t>Predi</w:t>
      </w:r>
      <w:r>
        <w:rPr>
          <w:lang w:eastAsia="en-GB"/>
        </w:rPr>
        <w:t>ct the total number of games that will be played in the match.</w:t>
      </w:r>
    </w:p>
    <w:p w:rsidR="005C4145" w:rsidRPr="005C4145" w:rsidRDefault="005C4145" w:rsidP="005C4145">
      <w:pPr>
        <w:pStyle w:val="Heading4"/>
      </w:pPr>
      <w:r>
        <w:t xml:space="preserve">Total – Player 1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1 wins in the match.</w:t>
      </w:r>
    </w:p>
    <w:p w:rsidR="005C4145" w:rsidRPr="005C4145" w:rsidRDefault="005C4145" w:rsidP="005C4145">
      <w:pPr>
        <w:pStyle w:val="Heading4"/>
      </w:pPr>
      <w:r>
        <w:t xml:space="preserve">Total – Player 2 </w:t>
      </w:r>
      <w:r w:rsidRPr="00D23D75">
        <w:rPr>
          <w:rStyle w:val="SubtleEmphasis"/>
        </w:rPr>
        <w:t>(</w:t>
      </w:r>
      <w:r>
        <w:rPr>
          <w:rStyle w:val="SubtleEmphasis"/>
        </w:rPr>
        <w:t>2</w:t>
      </w:r>
      <w:r w:rsidRPr="00D23D75">
        <w:rPr>
          <w:rStyle w:val="SubtleEmphasis"/>
        </w:rPr>
        <w:t>-way</w:t>
      </w:r>
      <w:r>
        <w:rPr>
          <w:rStyle w:val="SubtleEmphasis"/>
        </w:rPr>
        <w:t xml:space="preserve"> or 3-way</w:t>
      </w:r>
      <w:r w:rsidRPr="00D23D75">
        <w:rPr>
          <w:rStyle w:val="SubtleEmphasis"/>
        </w:rPr>
        <w:t>)</w:t>
      </w:r>
    </w:p>
    <w:p w:rsidR="005C4145" w:rsidRPr="007C3553" w:rsidRDefault="005C4145" w:rsidP="005C4145">
      <w:pPr>
        <w:rPr>
          <w:lang w:eastAsia="en-GB"/>
        </w:rPr>
      </w:pPr>
      <w:r w:rsidRPr="007C3553">
        <w:rPr>
          <w:lang w:eastAsia="en-GB"/>
        </w:rPr>
        <w:t>Predi</w:t>
      </w:r>
      <w:r>
        <w:rPr>
          <w:lang w:eastAsia="en-GB"/>
        </w:rPr>
        <w:t>ct the total number of games that Player 2 wins in the match.</w:t>
      </w:r>
    </w:p>
    <w:p w:rsidR="000C0A57" w:rsidRPr="005C4145" w:rsidRDefault="000C0A57" w:rsidP="000C0A57">
      <w:pPr>
        <w:pStyle w:val="Heading4"/>
      </w:pPr>
      <w:r>
        <w:t xml:space="preserve">1st Set – Total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ct the total number of games t</w:t>
      </w:r>
      <w:r w:rsidR="00411CA3">
        <w:rPr>
          <w:lang w:eastAsia="en-GB"/>
        </w:rPr>
        <w:t>hat will be played in the first set.</w:t>
      </w:r>
    </w:p>
    <w:p w:rsidR="000C0A57" w:rsidRPr="005C4145" w:rsidRDefault="000C0A57" w:rsidP="000C0A57">
      <w:pPr>
        <w:pStyle w:val="Heading4"/>
      </w:pPr>
      <w:r>
        <w:t xml:space="preserve">1st Set – Total – Player 1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1 wins in the first set</w:t>
      </w:r>
      <w:r>
        <w:rPr>
          <w:lang w:eastAsia="en-GB"/>
        </w:rPr>
        <w:t>.</w:t>
      </w:r>
    </w:p>
    <w:p w:rsidR="000C0A57" w:rsidRPr="005C4145" w:rsidRDefault="000C0A57" w:rsidP="000C0A57">
      <w:pPr>
        <w:pStyle w:val="Heading4"/>
      </w:pPr>
      <w:r>
        <w:t xml:space="preserve">1st Set – Total – Player 2 </w:t>
      </w:r>
      <w:r w:rsidRPr="00D23D75">
        <w:rPr>
          <w:rStyle w:val="SubtleEmphasis"/>
        </w:rPr>
        <w:t>(</w:t>
      </w:r>
      <w:r>
        <w:rPr>
          <w:rStyle w:val="SubtleEmphasis"/>
        </w:rPr>
        <w:t>2</w:t>
      </w:r>
      <w:r w:rsidRPr="00D23D75">
        <w:rPr>
          <w:rStyle w:val="SubtleEmphasis"/>
        </w:rPr>
        <w:t>-way)</w:t>
      </w:r>
    </w:p>
    <w:p w:rsidR="000C0A57" w:rsidRPr="007C3553" w:rsidRDefault="000C0A57" w:rsidP="000C0A57">
      <w:pPr>
        <w:rPr>
          <w:lang w:eastAsia="en-GB"/>
        </w:rPr>
      </w:pPr>
      <w:r w:rsidRPr="007C3553">
        <w:rPr>
          <w:lang w:eastAsia="en-GB"/>
        </w:rPr>
        <w:t>Predi</w:t>
      </w:r>
      <w:r>
        <w:rPr>
          <w:lang w:eastAsia="en-GB"/>
        </w:rPr>
        <w:t xml:space="preserve">ct the total number of games that </w:t>
      </w:r>
      <w:r w:rsidR="00411CA3">
        <w:rPr>
          <w:lang w:eastAsia="en-GB"/>
        </w:rPr>
        <w:t>Player 2 wins in the first set</w:t>
      </w:r>
      <w:r>
        <w:rPr>
          <w:lang w:eastAsia="en-GB"/>
        </w:rPr>
        <w:t>.</w:t>
      </w:r>
    </w:p>
    <w:p w:rsidR="00411CA3" w:rsidRPr="005C4145" w:rsidRDefault="00411CA3" w:rsidP="00411CA3">
      <w:pPr>
        <w:pStyle w:val="Heading4"/>
      </w:pPr>
      <w:proofErr w:type="gramStart"/>
      <w:r>
        <w:t>Player 1 to Win a Set?</w:t>
      </w:r>
      <w:proofErr w:type="gramEnd"/>
      <w:r>
        <w:t xml:space="preserve">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1 will win a set.</w:t>
      </w:r>
    </w:p>
    <w:p w:rsidR="00411CA3" w:rsidRPr="005C4145" w:rsidRDefault="00411CA3" w:rsidP="00411CA3">
      <w:pPr>
        <w:pStyle w:val="Heading4"/>
      </w:pPr>
      <w:proofErr w:type="gramStart"/>
      <w:r>
        <w:t>Player 2 to Win a Set?</w:t>
      </w:r>
      <w:proofErr w:type="gramEnd"/>
      <w:r>
        <w:t xml:space="preserve">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Player 2 will win a set.</w:t>
      </w:r>
    </w:p>
    <w:p w:rsidR="00411CA3" w:rsidRPr="005C4145" w:rsidRDefault="00411CA3" w:rsidP="00411CA3">
      <w:pPr>
        <w:pStyle w:val="Heading4"/>
      </w:pPr>
      <w:r>
        <w:t xml:space="preserve">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t>Predi</w:t>
      </w:r>
      <w:r>
        <w:rPr>
          <w:lang w:eastAsia="en-GB"/>
        </w:rPr>
        <w:t>ct whether or not there will be a tie break played in the match.</w:t>
      </w:r>
    </w:p>
    <w:p w:rsidR="00411CA3" w:rsidRPr="005C4145" w:rsidRDefault="00411CA3" w:rsidP="00411CA3">
      <w:pPr>
        <w:pStyle w:val="Heading4"/>
      </w:pPr>
      <w:r>
        <w:t>1</w:t>
      </w:r>
      <w:r w:rsidRPr="00411CA3">
        <w:rPr>
          <w:vertAlign w:val="superscript"/>
        </w:rPr>
        <w:t>st</w:t>
      </w:r>
      <w:r>
        <w:t xml:space="preserve"> Set – Tie Break Played? </w:t>
      </w:r>
      <w:r w:rsidRPr="00D23D75">
        <w:rPr>
          <w:rStyle w:val="SubtleEmphasis"/>
        </w:rPr>
        <w:t>(</w:t>
      </w:r>
      <w:r>
        <w:rPr>
          <w:rStyle w:val="SubtleEmphasis"/>
        </w:rPr>
        <w:t>2</w:t>
      </w:r>
      <w:r w:rsidRPr="00D23D75">
        <w:rPr>
          <w:rStyle w:val="SubtleEmphasis"/>
        </w:rPr>
        <w:t>-way)</w:t>
      </w:r>
    </w:p>
    <w:p w:rsidR="00411CA3" w:rsidRPr="007C3553" w:rsidRDefault="00411CA3" w:rsidP="00411CA3">
      <w:pPr>
        <w:rPr>
          <w:lang w:eastAsia="en-GB"/>
        </w:rPr>
      </w:pPr>
      <w:r w:rsidRPr="007C3553">
        <w:rPr>
          <w:lang w:eastAsia="en-GB"/>
        </w:rPr>
        <w:lastRenderedPageBreak/>
        <w:t>Predi</w:t>
      </w:r>
      <w:r>
        <w:rPr>
          <w:lang w:eastAsia="en-GB"/>
        </w:rPr>
        <w:t>ct whether or not there will be a tie break played in the first set.</w:t>
      </w:r>
    </w:p>
    <w:p w:rsidR="00411CA3" w:rsidRPr="005C4145" w:rsidRDefault="00411CA3" w:rsidP="00411CA3">
      <w:pPr>
        <w:pStyle w:val="Heading4"/>
      </w:pPr>
      <w:proofErr w:type="gramStart"/>
      <w:r>
        <w:t>6:0 Set?</w:t>
      </w:r>
      <w:proofErr w:type="gramEnd"/>
      <w:r>
        <w:t xml:space="preserve">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w:t>
      </w:r>
      <w:r>
        <w:rPr>
          <w:lang w:eastAsia="en-GB"/>
        </w:rPr>
        <w:t>ct whether or not there will be a set won 6:0 by either player in the match.</w:t>
      </w:r>
    </w:p>
    <w:p w:rsidR="00411CA3" w:rsidRPr="005C4145" w:rsidRDefault="00411CA3" w:rsidP="00411CA3">
      <w:pPr>
        <w:pStyle w:val="Heading4"/>
      </w:pPr>
      <w:r>
        <w:t xml:space="preserve">Odd/Even Games </w:t>
      </w:r>
      <w:r w:rsidRPr="00D23D75">
        <w:rPr>
          <w:rStyle w:val="SubtleEmphasis"/>
        </w:rPr>
        <w:t>(</w:t>
      </w:r>
      <w:r>
        <w:rPr>
          <w:rStyle w:val="SubtleEmphasis"/>
        </w:rPr>
        <w:t>2</w:t>
      </w:r>
      <w:r w:rsidRPr="00D23D75">
        <w:rPr>
          <w:rStyle w:val="SubtleEmphasis"/>
        </w:rPr>
        <w:t>-way)</w:t>
      </w:r>
    </w:p>
    <w:p w:rsidR="00411CA3" w:rsidRDefault="00411CA3" w:rsidP="00411CA3">
      <w:pPr>
        <w:rPr>
          <w:lang w:eastAsia="en-GB"/>
        </w:rPr>
      </w:pPr>
      <w:r w:rsidRPr="007C3553">
        <w:rPr>
          <w:lang w:eastAsia="en-GB"/>
        </w:rPr>
        <w:t>Predict whether the total</w:t>
      </w:r>
      <w:r>
        <w:rPr>
          <w:lang w:eastAsia="en-GB"/>
        </w:rPr>
        <w:t xml:space="preserve"> number of games played</w:t>
      </w:r>
      <w:r w:rsidRPr="007C3553">
        <w:rPr>
          <w:lang w:eastAsia="en-GB"/>
        </w:rPr>
        <w:t xml:space="preserve"> in the match</w:t>
      </w:r>
      <w:r>
        <w:rPr>
          <w:lang w:eastAsia="en-GB"/>
        </w:rPr>
        <w:t xml:space="preserve"> will be an odd or even number.</w:t>
      </w:r>
    </w:p>
    <w:p w:rsidR="009D1359" w:rsidRPr="006569F6" w:rsidRDefault="009D1359" w:rsidP="00484E7C">
      <w:pPr>
        <w:pStyle w:val="Heading2"/>
        <w:rPr>
          <w:lang w:val="en-US" w:eastAsia="en-GB"/>
        </w:rPr>
      </w:pPr>
      <w:r w:rsidRPr="006569F6">
        <w:rPr>
          <w:lang w:val="en-US" w:eastAsia="en-GB"/>
        </w:rPr>
        <w:t>VOLLEYBALL</w:t>
      </w:r>
    </w:p>
    <w:p w:rsidR="005A38DF" w:rsidRDefault="005A38DF" w:rsidP="00DD207C">
      <w:r>
        <w:t xml:space="preserve">All match markets are based on the result </w:t>
      </w:r>
      <w:r w:rsidR="00DD207C">
        <w:t>after a maximum of 5 sets</w:t>
      </w:r>
      <w:r>
        <w:t xml:space="preserve"> unless otherwise stated.</w:t>
      </w:r>
      <w:r w:rsidR="00DD207C">
        <w:t xml:space="preserve"> Golden sets </w:t>
      </w:r>
      <w:r w:rsidR="00DD207C" w:rsidRPr="00DD207C">
        <w:rPr>
          <w:b/>
        </w:rPr>
        <w:t xml:space="preserve">do not </w:t>
      </w:r>
      <w:r w:rsidR="00DD207C" w:rsidRPr="00DD207C">
        <w:t>count</w:t>
      </w:r>
      <w:r w:rsidR="00DD207C">
        <w:t xml:space="preserve"> for settlement purposes.</w:t>
      </w:r>
    </w:p>
    <w:p w:rsidR="001151AB" w:rsidRDefault="001151AB" w:rsidP="001151AB">
      <w:pPr>
        <w:pStyle w:val="Heading3"/>
        <w:rPr>
          <w:lang w:eastAsia="en-GB"/>
        </w:rPr>
      </w:pPr>
      <w:r>
        <w:rPr>
          <w:lang w:eastAsia="en-GB"/>
        </w:rPr>
        <w:t>Match Abandonments/Postponements</w:t>
      </w:r>
    </w:p>
    <w:p w:rsidR="001151AB" w:rsidRDefault="001151AB" w:rsidP="001151AB">
      <w:pPr>
        <w:pStyle w:val="ListParagraph"/>
        <w:numPr>
          <w:ilvl w:val="0"/>
          <w:numId w:val="37"/>
        </w:numPr>
      </w:pPr>
      <w:r>
        <w:t>If a match is abandoned at any time all bets will be void</w:t>
      </w:r>
    </w:p>
    <w:p w:rsidR="00010D08" w:rsidRPr="00B85C27" w:rsidRDefault="00010D08" w:rsidP="00010D08">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w:t>
      </w:r>
      <w:r w:rsidR="005F54F4">
        <w:rPr>
          <w:lang w:val="en-US" w:eastAsia="en-GB"/>
        </w:rPr>
        <w:t xml:space="preserve"> start</w:t>
      </w:r>
      <w:r>
        <w:rPr>
          <w:lang w:val="en-US" w:eastAsia="en-GB"/>
        </w:rPr>
        <w:t xml:space="preserve"> </w:t>
      </w:r>
      <w:r w:rsidRPr="006569F6">
        <w:rPr>
          <w:lang w:val="en-US" w:eastAsia="en-GB"/>
        </w:rPr>
        <w:t>time</w:t>
      </w:r>
    </w:p>
    <w:p w:rsidR="005A38DF" w:rsidRDefault="005A38DF" w:rsidP="005A38DF">
      <w:pPr>
        <w:pStyle w:val="Heading3"/>
        <w:rPr>
          <w:lang w:eastAsia="en-GB"/>
        </w:rPr>
      </w:pPr>
      <w:r>
        <w:rPr>
          <w:lang w:eastAsia="en-GB"/>
        </w:rPr>
        <w:t>Matches Not Played as Listed</w:t>
      </w:r>
    </w:p>
    <w:p w:rsidR="005A38DF" w:rsidRDefault="005A38DF" w:rsidP="005A38DF">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5A38DF" w:rsidRPr="00030C6B" w:rsidRDefault="005A38DF" w:rsidP="005A38DF">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C3ED0" w:rsidRDefault="00AC3ED0" w:rsidP="00AC3ED0">
      <w:pPr>
        <w:pStyle w:val="Heading3"/>
        <w:rPr>
          <w:lang w:eastAsia="en-GB"/>
        </w:rPr>
      </w:pPr>
      <w:r>
        <w:rPr>
          <w:lang w:eastAsia="en-GB"/>
        </w:rPr>
        <w:t>Main Markets</w:t>
      </w:r>
    </w:p>
    <w:p w:rsidR="00DD207C" w:rsidRPr="009540A3" w:rsidRDefault="00DD207C" w:rsidP="00DD207C">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result of the match.</w:t>
      </w:r>
    </w:p>
    <w:p w:rsidR="00DD207C" w:rsidRPr="00460B6E" w:rsidRDefault="00DD207C" w:rsidP="00DD207C">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match after the handicap spread has been applied.</w:t>
      </w:r>
    </w:p>
    <w:p w:rsidR="00DD207C" w:rsidRPr="009540A3" w:rsidRDefault="00DD207C" w:rsidP="00DD207C">
      <w:pPr>
        <w:pStyle w:val="Heading4"/>
        <w:rPr>
          <w:b w:val="0"/>
        </w:rPr>
      </w:pPr>
      <w:r>
        <w:t>Correct Set Score</w:t>
      </w:r>
      <w:r w:rsidRPr="00723416">
        <w:rPr>
          <w:rStyle w:val="Heading4Char"/>
        </w:rPr>
        <w:t xml:space="preserve"> </w:t>
      </w:r>
      <w:r w:rsidRPr="00D23D75">
        <w:rPr>
          <w:rStyle w:val="SubtleEmphasis"/>
        </w:rPr>
        <w:t>(</w:t>
      </w:r>
      <w:r>
        <w:rPr>
          <w:rStyle w:val="SubtleEmphasis"/>
        </w:rPr>
        <w:t>6</w:t>
      </w:r>
      <w:r w:rsidRPr="00D23D75">
        <w:rPr>
          <w:rStyle w:val="SubtleEmphasis"/>
        </w:rPr>
        <w:t>-way)</w:t>
      </w:r>
    </w:p>
    <w:p w:rsidR="005A38DF" w:rsidRDefault="00DD207C" w:rsidP="00DD207C">
      <w:pPr>
        <w:rPr>
          <w:lang w:eastAsia="en-GB"/>
        </w:rPr>
      </w:pPr>
      <w:r w:rsidRPr="007C3553">
        <w:rPr>
          <w:lang w:eastAsia="en-GB"/>
        </w:rPr>
        <w:t>Predi</w:t>
      </w:r>
      <w:r>
        <w:rPr>
          <w:lang w:eastAsia="en-GB"/>
        </w:rPr>
        <w:t>ct the exact score of the match in sets.</w:t>
      </w:r>
    </w:p>
    <w:p w:rsidR="00DD207C" w:rsidRPr="00DD207C" w:rsidRDefault="00DD207C" w:rsidP="00DD207C">
      <w:pPr>
        <w:pStyle w:val="Heading4"/>
      </w:pPr>
      <w:r>
        <w:t>1st Set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result of the first set after the handicap spread has been applied.</w:t>
      </w:r>
    </w:p>
    <w:p w:rsidR="00DD207C" w:rsidRPr="00DD207C" w:rsidRDefault="00DD207C" w:rsidP="00DD207C">
      <w:pPr>
        <w:pStyle w:val="Heading4"/>
      </w:pPr>
      <w:r>
        <w:t>1st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Default="00DD207C" w:rsidP="00DD207C">
      <w:pPr>
        <w:rPr>
          <w:bCs/>
          <w:lang w:eastAsia="en-GB"/>
        </w:rPr>
      </w:pPr>
      <w:r>
        <w:rPr>
          <w:bCs/>
          <w:lang w:eastAsia="en-GB"/>
        </w:rPr>
        <w:t>Predict the winner of the first set.</w:t>
      </w:r>
    </w:p>
    <w:p w:rsidR="00DD207C" w:rsidRPr="00DD207C" w:rsidRDefault="00DD207C" w:rsidP="00DD207C">
      <w:pPr>
        <w:pStyle w:val="Heading4"/>
      </w:pPr>
      <w:r>
        <w:t>2nd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second set.</w:t>
      </w:r>
    </w:p>
    <w:p w:rsidR="00DD207C" w:rsidRPr="00DD207C" w:rsidRDefault="00DD207C" w:rsidP="00DD207C">
      <w:pPr>
        <w:pStyle w:val="Heading4"/>
      </w:pPr>
      <w:r>
        <w:t>3rd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third set.</w:t>
      </w:r>
    </w:p>
    <w:p w:rsidR="00DD207C" w:rsidRPr="00DD207C" w:rsidRDefault="00DD207C" w:rsidP="00DD207C">
      <w:pPr>
        <w:pStyle w:val="Heading4"/>
      </w:pPr>
      <w:r>
        <w:t>4th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fourth set.</w:t>
      </w:r>
    </w:p>
    <w:p w:rsidR="00DD207C" w:rsidRPr="00DD207C" w:rsidRDefault="00DD207C" w:rsidP="00DD207C">
      <w:pPr>
        <w:pStyle w:val="Heading4"/>
      </w:pPr>
      <w:r>
        <w:t>5th Set – Winner</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DD207C" w:rsidRPr="008D0646" w:rsidRDefault="00DD207C" w:rsidP="00DD207C">
      <w:pPr>
        <w:rPr>
          <w:lang w:eastAsia="en-GB"/>
        </w:rPr>
      </w:pPr>
      <w:r>
        <w:rPr>
          <w:bCs/>
          <w:lang w:eastAsia="en-GB"/>
        </w:rPr>
        <w:t>Predict the winner of the fifth set.</w:t>
      </w:r>
    </w:p>
    <w:p w:rsidR="00DD207C" w:rsidRDefault="00DD207C" w:rsidP="00DD207C">
      <w:pPr>
        <w:pStyle w:val="Heading3"/>
        <w:rPr>
          <w:lang w:eastAsia="en-GB"/>
        </w:rPr>
      </w:pPr>
      <w:r>
        <w:rPr>
          <w:lang w:eastAsia="en-GB"/>
        </w:rPr>
        <w:t>Sets/Points Markets</w:t>
      </w:r>
    </w:p>
    <w:p w:rsidR="00DD207C" w:rsidRPr="005C4145" w:rsidRDefault="00DD207C" w:rsidP="00DD207C">
      <w:pPr>
        <w:pStyle w:val="Heading4"/>
      </w:pPr>
      <w:r>
        <w:t xml:space="preserve">Total </w:t>
      </w:r>
      <w:r w:rsidRPr="00D23D75">
        <w:rPr>
          <w:rStyle w:val="SubtleEmphasis"/>
        </w:rPr>
        <w:t>(</w:t>
      </w:r>
      <w:r>
        <w:rPr>
          <w:rStyle w:val="SubtleEmphasis"/>
        </w:rPr>
        <w:t>2</w:t>
      </w:r>
      <w:r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match.</w:t>
      </w:r>
    </w:p>
    <w:p w:rsidR="00DD207C" w:rsidRPr="005C4145" w:rsidRDefault="00DD207C" w:rsidP="00DD207C">
      <w:pPr>
        <w:pStyle w:val="Heading4"/>
      </w:pPr>
      <w:r>
        <w:t xml:space="preserve">Total – Number of Sets </w:t>
      </w:r>
      <w:r w:rsidRPr="00D23D75">
        <w:rPr>
          <w:rStyle w:val="SubtleEmphasis"/>
        </w:rPr>
        <w:t>(</w:t>
      </w:r>
      <w:r>
        <w:rPr>
          <w:rStyle w:val="SubtleEmphasis"/>
        </w:rPr>
        <w:t>3-way</w:t>
      </w:r>
      <w:r w:rsidRPr="00D23D75">
        <w:rPr>
          <w:rStyle w:val="SubtleEmphasis"/>
        </w:rPr>
        <w:t>)</w:t>
      </w:r>
    </w:p>
    <w:p w:rsidR="00DD207C" w:rsidRPr="007C3553" w:rsidRDefault="00DD207C" w:rsidP="00DD207C">
      <w:pPr>
        <w:rPr>
          <w:lang w:eastAsia="en-GB"/>
        </w:rPr>
      </w:pPr>
      <w:r w:rsidRPr="007C3553">
        <w:rPr>
          <w:lang w:eastAsia="en-GB"/>
        </w:rPr>
        <w:lastRenderedPageBreak/>
        <w:t>Predi</w:t>
      </w:r>
      <w:r>
        <w:rPr>
          <w:lang w:eastAsia="en-GB"/>
        </w:rPr>
        <w:t>ct the total number of sets that will be played in the match.</w:t>
      </w:r>
    </w:p>
    <w:p w:rsidR="00DD207C" w:rsidRPr="005C4145" w:rsidRDefault="00D56C51" w:rsidP="00DD207C">
      <w:pPr>
        <w:pStyle w:val="Heading4"/>
      </w:pPr>
      <w:r>
        <w:t xml:space="preserve">1st – </w:t>
      </w:r>
      <w:r w:rsidR="00DD207C">
        <w:t xml:space="preserve">Total </w:t>
      </w:r>
      <w:r w:rsidR="00DD207C" w:rsidRPr="00D23D75">
        <w:rPr>
          <w:rStyle w:val="SubtleEmphasis"/>
        </w:rPr>
        <w:t>(</w:t>
      </w:r>
      <w:r w:rsidR="00DD207C">
        <w:rPr>
          <w:rStyle w:val="SubtleEmphasis"/>
        </w:rPr>
        <w:t>2</w:t>
      </w:r>
      <w:r w:rsidR="00DD207C" w:rsidRPr="00D23D75">
        <w:rPr>
          <w:rStyle w:val="SubtleEmphasis"/>
        </w:rPr>
        <w:t>-way)</w:t>
      </w:r>
    </w:p>
    <w:p w:rsidR="00DD207C" w:rsidRPr="007C3553" w:rsidRDefault="00DD207C" w:rsidP="00DD207C">
      <w:pPr>
        <w:rPr>
          <w:lang w:eastAsia="en-GB"/>
        </w:rPr>
      </w:pPr>
      <w:r w:rsidRPr="007C3553">
        <w:rPr>
          <w:lang w:eastAsia="en-GB"/>
        </w:rPr>
        <w:t>Predi</w:t>
      </w:r>
      <w:r>
        <w:rPr>
          <w:lang w:eastAsia="en-GB"/>
        </w:rPr>
        <w:t>ct the total number of points that will be played in the first set.</w:t>
      </w:r>
    </w:p>
    <w:p w:rsidR="00D56C51" w:rsidRPr="005C4145" w:rsidRDefault="00D56C51" w:rsidP="00D56C51">
      <w:pPr>
        <w:pStyle w:val="Heading4"/>
      </w:pPr>
      <w:r>
        <w:t xml:space="preserve">How Many Sets will Exceed Score Limit?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in how many sets extra points will be played.</w:t>
      </w:r>
    </w:p>
    <w:p w:rsidR="00D56C51" w:rsidRPr="005C4145" w:rsidRDefault="00D56C51" w:rsidP="00D56C51">
      <w:pPr>
        <w:pStyle w:val="Heading4"/>
      </w:pPr>
      <w:r>
        <w:t xml:space="preserve">5th Set Played? </w:t>
      </w:r>
      <w:r w:rsidRPr="00D23D75">
        <w:rPr>
          <w:rStyle w:val="SubtleEmphasis"/>
        </w:rPr>
        <w:t>(</w:t>
      </w:r>
      <w:r>
        <w:rPr>
          <w:rStyle w:val="SubtleEmphasis"/>
        </w:rPr>
        <w:t>6-way</w:t>
      </w:r>
      <w:r w:rsidRPr="00D23D75">
        <w:rPr>
          <w:rStyle w:val="SubtleEmphasis"/>
        </w:rPr>
        <w:t>)</w:t>
      </w:r>
    </w:p>
    <w:p w:rsidR="00D56C51" w:rsidRPr="007C3553" w:rsidRDefault="00D56C51" w:rsidP="00D56C51">
      <w:pPr>
        <w:rPr>
          <w:lang w:eastAsia="en-GB"/>
        </w:rPr>
      </w:pPr>
      <w:r w:rsidRPr="007C3553">
        <w:rPr>
          <w:lang w:eastAsia="en-GB"/>
        </w:rPr>
        <w:t>Predi</w:t>
      </w:r>
      <w:r>
        <w:rPr>
          <w:lang w:eastAsia="en-GB"/>
        </w:rPr>
        <w:t>ct whether there a fifth set will be played or not.</w:t>
      </w:r>
    </w:p>
    <w:p w:rsidR="00D56C51" w:rsidRPr="005C4145" w:rsidRDefault="00D56C51" w:rsidP="00D56C51">
      <w:pPr>
        <w:pStyle w:val="Heading4"/>
      </w:pPr>
      <w:r>
        <w:t xml:space="preserve">1st Set – Race to X </w:t>
      </w:r>
      <w:r w:rsidRPr="00D23D75">
        <w:rPr>
          <w:rStyle w:val="SubtleEmphasis"/>
        </w:rPr>
        <w:t>(</w:t>
      </w:r>
      <w:r>
        <w:rPr>
          <w:rStyle w:val="SubtleEmphasis"/>
        </w:rPr>
        <w:t>2</w:t>
      </w:r>
      <w:r w:rsidRPr="00D23D75">
        <w:rPr>
          <w:rStyle w:val="SubtleEmphasis"/>
        </w:rPr>
        <w:t>-way)</w:t>
      </w:r>
    </w:p>
    <w:p w:rsidR="00D56C51" w:rsidRPr="007C3553" w:rsidRDefault="00D56C51" w:rsidP="00D56C51">
      <w:pPr>
        <w:rPr>
          <w:lang w:eastAsia="en-GB"/>
        </w:rPr>
      </w:pPr>
      <w:r w:rsidRPr="007C3553">
        <w:rPr>
          <w:lang w:eastAsia="en-GB"/>
        </w:rPr>
        <w:t>Predi</w:t>
      </w:r>
      <w:r>
        <w:rPr>
          <w:lang w:eastAsia="en-GB"/>
        </w:rPr>
        <w:t>ct which team will get to the stated number of points first in the first set.</w:t>
      </w:r>
    </w:p>
    <w:p w:rsidR="00D56C51" w:rsidRPr="005C4145" w:rsidRDefault="00D56C51" w:rsidP="00D56C51">
      <w:pPr>
        <w:pStyle w:val="Heading4"/>
      </w:pPr>
      <w:r>
        <w:t xml:space="preserve">1st Set – Odd/Even </w:t>
      </w:r>
      <w:r w:rsidRPr="00D23D75">
        <w:rPr>
          <w:rStyle w:val="SubtleEmphasis"/>
        </w:rPr>
        <w:t>(</w:t>
      </w:r>
      <w:r>
        <w:rPr>
          <w:rStyle w:val="SubtleEmphasis"/>
        </w:rPr>
        <w:t>2</w:t>
      </w:r>
      <w:r w:rsidRPr="00D23D75">
        <w:rPr>
          <w:rStyle w:val="SubtleEmphasis"/>
        </w:rPr>
        <w:t>-way)</w:t>
      </w:r>
    </w:p>
    <w:p w:rsidR="00D56C51" w:rsidRDefault="00D56C51" w:rsidP="00D56C51">
      <w:pPr>
        <w:rPr>
          <w:lang w:eastAsia="en-GB"/>
        </w:rPr>
      </w:pPr>
      <w:r w:rsidRPr="007C3553">
        <w:rPr>
          <w:lang w:eastAsia="en-GB"/>
        </w:rPr>
        <w:t xml:space="preserve">Predict whether the total </w:t>
      </w:r>
      <w:r>
        <w:rPr>
          <w:lang w:eastAsia="en-GB"/>
        </w:rPr>
        <w:t>number of points scored</w:t>
      </w:r>
      <w:r w:rsidRPr="007C3553">
        <w:rPr>
          <w:lang w:eastAsia="en-GB"/>
        </w:rPr>
        <w:t xml:space="preserve"> in the </w:t>
      </w:r>
      <w:r>
        <w:rPr>
          <w:lang w:eastAsia="en-GB"/>
        </w:rPr>
        <w:t>first set</w:t>
      </w:r>
      <w:r w:rsidRPr="007C3553">
        <w:rPr>
          <w:lang w:eastAsia="en-GB"/>
        </w:rPr>
        <w:t xml:space="preserve"> will be an odd or even number.</w:t>
      </w:r>
    </w:p>
    <w:p w:rsidR="00835B4A" w:rsidRPr="006569F6" w:rsidRDefault="00861D17" w:rsidP="00484E7C">
      <w:pPr>
        <w:pStyle w:val="Heading2"/>
        <w:rPr>
          <w:lang w:val="en-US" w:eastAsia="en-GB"/>
        </w:rPr>
      </w:pPr>
      <w:r w:rsidRPr="006569F6">
        <w:rPr>
          <w:lang w:val="en-US" w:eastAsia="en-GB"/>
        </w:rPr>
        <w:t>AMERICAN FOOTBALL</w:t>
      </w:r>
    </w:p>
    <w:p w:rsidR="00AC3ED0" w:rsidRDefault="00AC3ED0" w:rsidP="00AC3ED0">
      <w:r>
        <w:t xml:space="preserve">All match markets are based on the result </w:t>
      </w:r>
      <w:r w:rsidRPr="00571C13">
        <w:rPr>
          <w:b/>
        </w:rPr>
        <w:t>including overtime</w:t>
      </w:r>
      <w:r>
        <w:t xml:space="preserve"> if played unless otherwise stated.</w:t>
      </w:r>
    </w:p>
    <w:p w:rsidR="00AC3ED0" w:rsidRDefault="00AC3ED0" w:rsidP="00AC3ED0"/>
    <w:p w:rsidR="00AC3ED0" w:rsidRDefault="00AC3ED0" w:rsidP="00AC3ED0">
      <w:r>
        <w:t>In 2-way markets Push rules apply unless otherwise stated.</w:t>
      </w:r>
    </w:p>
    <w:p w:rsidR="00AC3ED0" w:rsidRDefault="00AC3ED0" w:rsidP="00AC3ED0">
      <w:pPr>
        <w:pStyle w:val="Heading3"/>
        <w:rPr>
          <w:lang w:eastAsia="en-GB"/>
        </w:rPr>
      </w:pPr>
      <w:r>
        <w:rPr>
          <w:lang w:eastAsia="en-GB"/>
        </w:rPr>
        <w:t>Match Abandonments</w:t>
      </w:r>
      <w:r w:rsidR="001151AB">
        <w:rPr>
          <w:lang w:eastAsia="en-GB"/>
        </w:rPr>
        <w:t>/Postponements</w:t>
      </w:r>
    </w:p>
    <w:p w:rsidR="001151AB" w:rsidRDefault="00AC3ED0" w:rsidP="001151AB">
      <w:pPr>
        <w:pStyle w:val="ListParagraph"/>
        <w:numPr>
          <w:ilvl w:val="0"/>
          <w:numId w:val="37"/>
        </w:numPr>
        <w:rPr>
          <w:lang w:eastAsia="en-GB"/>
        </w:rPr>
      </w:pPr>
      <w:r>
        <w:t>If a match is abandoned at any time all bets will be void</w:t>
      </w:r>
    </w:p>
    <w:p w:rsidR="005F54F4" w:rsidRPr="00B85C27" w:rsidRDefault="005F54F4" w:rsidP="005F54F4">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 </w:t>
      </w:r>
      <w:r w:rsidRPr="006569F6">
        <w:rPr>
          <w:lang w:val="en-US" w:eastAsia="en-GB"/>
        </w:rPr>
        <w:t>time</w:t>
      </w:r>
    </w:p>
    <w:p w:rsidR="00AC3ED0" w:rsidRDefault="00AC3ED0" w:rsidP="00AC3ED0">
      <w:pPr>
        <w:pStyle w:val="Heading3"/>
        <w:rPr>
          <w:lang w:eastAsia="en-GB"/>
        </w:rPr>
      </w:pPr>
      <w:r>
        <w:rPr>
          <w:lang w:eastAsia="en-GB"/>
        </w:rPr>
        <w:t>Matches Not Played as Listed</w:t>
      </w:r>
    </w:p>
    <w:p w:rsidR="00AC3ED0" w:rsidRDefault="00AC3ED0" w:rsidP="00861D17">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C3ED0" w:rsidRDefault="00AC3ED0" w:rsidP="00AC3ED0">
      <w:pPr>
        <w:pStyle w:val="ListParagraph"/>
        <w:numPr>
          <w:ilvl w:val="0"/>
          <w:numId w:val="37"/>
        </w:numPr>
        <w:rPr>
          <w:lang w:eastAsia="en-GB"/>
        </w:rPr>
      </w:pPr>
      <w:r w:rsidRPr="00AC3ED0">
        <w:t>If the home and away team are reversed, then bets placed based on th</w:t>
      </w:r>
      <w:r>
        <w:t>e original listing will be void</w:t>
      </w:r>
    </w:p>
    <w:p w:rsidR="00F9717D" w:rsidRDefault="00F9717D" w:rsidP="00F9717D">
      <w:pPr>
        <w:pStyle w:val="Heading3"/>
        <w:rPr>
          <w:lang w:eastAsia="en-GB"/>
        </w:rPr>
      </w:pPr>
      <w:r>
        <w:rPr>
          <w:rStyle w:val="Heading3Char"/>
          <w:b/>
          <w:bCs/>
        </w:rPr>
        <w:t>Outrights</w:t>
      </w:r>
    </w:p>
    <w:p w:rsidR="00F9717D" w:rsidRPr="00AC3ED0" w:rsidRDefault="00F9717D" w:rsidP="00F9717D">
      <w:pPr>
        <w:rPr>
          <w:lang w:eastAsia="en-GB"/>
        </w:rPr>
      </w:pPr>
      <w:r>
        <w:rPr>
          <w:lang w:eastAsia="en-GB"/>
        </w:rPr>
        <w:t>All markets</w:t>
      </w:r>
      <w:r w:rsidRPr="00861D17">
        <w:rPr>
          <w:lang w:eastAsia="en-GB"/>
        </w:rPr>
        <w:t xml:space="preserve"> </w:t>
      </w:r>
      <w:r w:rsidRPr="00F9717D">
        <w:rPr>
          <w:b/>
          <w:lang w:eastAsia="en-GB"/>
        </w:rPr>
        <w:t>include play-offs</w:t>
      </w:r>
      <w:r>
        <w:rPr>
          <w:lang w:eastAsia="en-GB"/>
        </w:rPr>
        <w:t xml:space="preserve"> unless otherwise stated. </w:t>
      </w:r>
      <w:r w:rsidRPr="00861D17">
        <w:rPr>
          <w:lang w:eastAsia="en-GB"/>
        </w:rPr>
        <w:t>The full season must be completed or bets will be void.</w:t>
      </w:r>
    </w:p>
    <w:p w:rsidR="00F9717D" w:rsidRDefault="00F9717D" w:rsidP="00F9717D">
      <w:pPr>
        <w:pStyle w:val="Heading3"/>
        <w:rPr>
          <w:lang w:eastAsia="en-GB"/>
        </w:rPr>
      </w:pPr>
      <w:r>
        <w:rPr>
          <w:lang w:eastAsia="en-GB"/>
        </w:rPr>
        <w:t>Main Markets</w:t>
      </w:r>
    </w:p>
    <w:p w:rsidR="00A24712" w:rsidRPr="009540A3" w:rsidRDefault="00A24712" w:rsidP="00A24712">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ct the result of the match.</w:t>
      </w:r>
    </w:p>
    <w:p w:rsidR="00A24712" w:rsidRPr="009540A3" w:rsidRDefault="00A24712" w:rsidP="00A24712">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Pr="007C3553" w:rsidRDefault="00A24712" w:rsidP="00A24712">
      <w:pPr>
        <w:rPr>
          <w:lang w:eastAsia="en-GB"/>
        </w:rPr>
      </w:pPr>
      <w:r w:rsidRPr="007C3553">
        <w:rPr>
          <w:lang w:eastAsia="en-GB"/>
        </w:rPr>
        <w:t>Predi</w:t>
      </w:r>
      <w:r>
        <w:rPr>
          <w:lang w:eastAsia="en-GB"/>
        </w:rPr>
        <w:t xml:space="preserve">ct the result of the match </w:t>
      </w:r>
      <w:r w:rsidRPr="00A24712">
        <w:rPr>
          <w:b/>
          <w:lang w:eastAsia="en-GB"/>
        </w:rPr>
        <w:t>excluding overtime</w:t>
      </w:r>
      <w:r>
        <w:rPr>
          <w:lang w:eastAsia="en-GB"/>
        </w:rPr>
        <w:t>.</w:t>
      </w:r>
    </w:p>
    <w:p w:rsidR="00A24712" w:rsidRPr="009540A3" w:rsidRDefault="00A24712" w:rsidP="00A24712">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match after the handicap spread has been applied.</w:t>
      </w:r>
    </w:p>
    <w:p w:rsidR="00A24712" w:rsidRPr="00DD207C" w:rsidRDefault="00A24712" w:rsidP="00A24712">
      <w:pPr>
        <w:pStyle w:val="Heading4"/>
      </w:pPr>
      <w:r>
        <w:t>1st Half – 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24712" w:rsidRDefault="00A24712" w:rsidP="00A24712">
      <w:pPr>
        <w:rPr>
          <w:bCs/>
          <w:lang w:eastAsia="en-GB"/>
        </w:rPr>
      </w:pPr>
      <w:r>
        <w:rPr>
          <w:bCs/>
          <w:lang w:eastAsia="en-GB"/>
        </w:rPr>
        <w:t>Predict the result of the first half.</w:t>
      </w:r>
    </w:p>
    <w:p w:rsidR="00A24712" w:rsidRPr="00DD207C" w:rsidRDefault="00A24712" w:rsidP="00A24712">
      <w:pPr>
        <w:pStyle w:val="Heading4"/>
      </w:pPr>
      <w:r>
        <w:t>1st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Predict the result of the first half after the handicap spread has been applied.</w:t>
      </w:r>
    </w:p>
    <w:p w:rsidR="00A24712" w:rsidRPr="00DD207C" w:rsidRDefault="00A24712" w:rsidP="00A24712">
      <w:pPr>
        <w:pStyle w:val="Heading4"/>
      </w:pPr>
      <w:r>
        <w:t>2nd Half – 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24712" w:rsidRPr="008D0646" w:rsidRDefault="00A24712" w:rsidP="00A24712">
      <w:pPr>
        <w:rPr>
          <w:lang w:eastAsia="en-GB"/>
        </w:rPr>
      </w:pPr>
      <w:r>
        <w:rPr>
          <w:bCs/>
          <w:lang w:eastAsia="en-GB"/>
        </w:rPr>
        <w:t xml:space="preserve">Predict the result of the second half </w:t>
      </w:r>
      <w:r w:rsidRPr="00A24712">
        <w:rPr>
          <w:b/>
          <w:bCs/>
          <w:lang w:eastAsia="en-GB"/>
        </w:rPr>
        <w:t>including overtime</w:t>
      </w:r>
      <w:r>
        <w:rPr>
          <w:bCs/>
          <w:lang w:eastAsia="en-GB"/>
        </w:rPr>
        <w:t xml:space="preserve"> after the handicap spread has been applied.</w:t>
      </w:r>
    </w:p>
    <w:p w:rsidR="00A24712" w:rsidRPr="00DD207C" w:rsidRDefault="00A24712" w:rsidP="00A24712">
      <w:pPr>
        <w:pStyle w:val="Heading4"/>
      </w:pPr>
      <w:r>
        <w:t xml:space="preserve">Half-time/Full-time </w:t>
      </w:r>
      <w:r w:rsidRPr="00D23D75">
        <w:rPr>
          <w:rStyle w:val="SubtleEmphasis"/>
        </w:rPr>
        <w:t>(</w:t>
      </w:r>
      <w:r w:rsidR="00163191">
        <w:rPr>
          <w:rStyle w:val="SubtleEmphasis"/>
        </w:rPr>
        <w:t>9</w:t>
      </w:r>
      <w:r w:rsidRPr="00D23D75">
        <w:rPr>
          <w:rStyle w:val="SubtleEmphasis"/>
        </w:rPr>
        <w:t>-way)</w:t>
      </w:r>
    </w:p>
    <w:p w:rsidR="00A24712" w:rsidRPr="008D0646" w:rsidRDefault="00A15EBE" w:rsidP="00A24712">
      <w:r>
        <w:rPr>
          <w:lang w:eastAsia="en-GB"/>
        </w:rPr>
        <w:lastRenderedPageBreak/>
        <w:t xml:space="preserve">Predict the result of the match at both half-time and full-time </w:t>
      </w:r>
      <w:r w:rsidR="00163191" w:rsidRPr="00163191">
        <w:rPr>
          <w:b/>
          <w:bCs/>
          <w:lang w:eastAsia="en-GB"/>
        </w:rPr>
        <w:t>excluding overtime</w:t>
      </w:r>
      <w:r w:rsidR="00163191">
        <w:rPr>
          <w:bCs/>
          <w:lang w:eastAsia="en-GB"/>
        </w:rPr>
        <w:t>.</w:t>
      </w:r>
    </w:p>
    <w:p w:rsidR="00163191" w:rsidRDefault="00163191" w:rsidP="00163191">
      <w:pPr>
        <w:pStyle w:val="Heading3"/>
        <w:rPr>
          <w:lang w:eastAsia="en-GB"/>
        </w:rPr>
      </w:pPr>
      <w:r>
        <w:rPr>
          <w:lang w:eastAsia="en-GB"/>
        </w:rPr>
        <w:t>Points Markets</w:t>
      </w:r>
    </w:p>
    <w:p w:rsidR="00163191" w:rsidRDefault="00163191" w:rsidP="00163191">
      <w:pPr>
        <w:pStyle w:val="Heading4"/>
        <w:rPr>
          <w:rStyle w:val="SubtleEmphasis"/>
          <w:i w:val="0"/>
        </w:rPr>
      </w:pPr>
      <w:r>
        <w:t xml:space="preserve">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match.</w:t>
      </w:r>
    </w:p>
    <w:p w:rsidR="00163191" w:rsidRPr="00163191" w:rsidRDefault="00163191" w:rsidP="00163191">
      <w:pPr>
        <w:pStyle w:val="Heading4"/>
        <w:rPr>
          <w:rStyle w:val="SubtleEmphasis"/>
          <w:i w:val="0"/>
          <w:iCs/>
          <w:color w:val="000000" w:themeColor="text1"/>
          <w:sz w:val="22"/>
        </w:rPr>
      </w:pPr>
      <w:r>
        <w:t xml:space="preserve">1st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ored in the first half.</w:t>
      </w:r>
    </w:p>
    <w:p w:rsidR="00163191" w:rsidRPr="00163191" w:rsidRDefault="00163191" w:rsidP="00163191">
      <w:pPr>
        <w:pStyle w:val="Heading4"/>
        <w:rPr>
          <w:rStyle w:val="SubtleEmphasis"/>
          <w:i w:val="0"/>
          <w:iCs/>
          <w:color w:val="000000" w:themeColor="text1"/>
          <w:sz w:val="22"/>
        </w:rPr>
      </w:pPr>
      <w:r>
        <w:t xml:space="preserve">2nd Half – Totals </w:t>
      </w:r>
      <w:r>
        <w:rPr>
          <w:rStyle w:val="SubtleEmphasis"/>
        </w:rPr>
        <w:t>(2-way)</w:t>
      </w:r>
    </w:p>
    <w:p w:rsidR="00163191" w:rsidRDefault="00163191" w:rsidP="00163191">
      <w:pPr>
        <w:rPr>
          <w:lang w:eastAsia="en-GB"/>
        </w:rPr>
      </w:pPr>
      <w:r>
        <w:rPr>
          <w:lang w:eastAsia="en-GB"/>
        </w:rPr>
        <w:t>Predict the total number of point</w:t>
      </w:r>
      <w:r w:rsidRPr="007C3553">
        <w:rPr>
          <w:lang w:eastAsia="en-GB"/>
        </w:rPr>
        <w:t>s sc</w:t>
      </w:r>
      <w:r>
        <w:rPr>
          <w:lang w:eastAsia="en-GB"/>
        </w:rPr>
        <w:t xml:space="preserve">ored in the second half </w:t>
      </w:r>
      <w:r w:rsidRPr="00163191">
        <w:rPr>
          <w:b/>
          <w:lang w:eastAsia="en-GB"/>
        </w:rPr>
        <w:t>including overtime</w:t>
      </w:r>
      <w:r>
        <w:rPr>
          <w:lang w:eastAsia="en-GB"/>
        </w:rPr>
        <w:t>.</w:t>
      </w:r>
    </w:p>
    <w:p w:rsidR="00163191" w:rsidRPr="00163191" w:rsidRDefault="00163191" w:rsidP="00163191">
      <w:pPr>
        <w:pStyle w:val="Heading4"/>
        <w:rPr>
          <w:rStyle w:val="SubtleEmphasis"/>
          <w:i w:val="0"/>
          <w:iCs/>
          <w:color w:val="000000" w:themeColor="text1"/>
          <w:sz w:val="22"/>
        </w:rPr>
      </w:pPr>
      <w:r>
        <w:t xml:space="preserve">Highest Scoring Quarter </w:t>
      </w:r>
      <w:r>
        <w:rPr>
          <w:rStyle w:val="SubtleEmphasis"/>
        </w:rPr>
        <w:t>(5-way)</w:t>
      </w:r>
    </w:p>
    <w:p w:rsidR="00163191" w:rsidRDefault="00163191" w:rsidP="00163191">
      <w:r w:rsidRPr="00601D49">
        <w:t xml:space="preserve">Predict </w:t>
      </w:r>
      <w:r>
        <w:t xml:space="preserve">in which quarter of the match the most points will be scored </w:t>
      </w:r>
      <w:r w:rsidRPr="00601D49">
        <w:rPr>
          <w:b/>
        </w:rPr>
        <w:t>excluding overtime</w:t>
      </w:r>
      <w:r>
        <w:t>.</w:t>
      </w:r>
    </w:p>
    <w:p w:rsidR="00163191" w:rsidRDefault="007F03AD" w:rsidP="00163191">
      <w:pPr>
        <w:pStyle w:val="Heading4"/>
        <w:rPr>
          <w:rStyle w:val="SubtleEmphasis"/>
          <w:i w:val="0"/>
        </w:rPr>
      </w:pPr>
      <w:r>
        <w:t>Will There Be Overtime?</w:t>
      </w:r>
      <w:r w:rsidR="00163191">
        <w:t xml:space="preserve"> </w:t>
      </w:r>
      <w:r w:rsidR="00163191">
        <w:rPr>
          <w:rStyle w:val="SubtleEmphasis"/>
        </w:rPr>
        <w:t>(2-way)</w:t>
      </w:r>
    </w:p>
    <w:p w:rsidR="00163191" w:rsidRDefault="007F03AD" w:rsidP="00163191">
      <w:pPr>
        <w:rPr>
          <w:lang w:eastAsia="en-GB"/>
        </w:rPr>
      </w:pPr>
      <w:r>
        <w:rPr>
          <w:lang w:eastAsia="en-GB"/>
        </w:rPr>
        <w:t>Predict whether or not overtime will be played.</w:t>
      </w:r>
    </w:p>
    <w:p w:rsidR="007F03AD" w:rsidRPr="008854FE" w:rsidRDefault="007F03AD" w:rsidP="007F03AD">
      <w:pPr>
        <w:pStyle w:val="Heading4"/>
        <w:rPr>
          <w:lang w:eastAsia="en-GB"/>
        </w:rPr>
      </w:pPr>
      <w:r w:rsidRPr="00D23D75">
        <w:t xml:space="preserve">Odd/Even </w:t>
      </w:r>
      <w:r w:rsidRPr="00D23D75">
        <w:rPr>
          <w:rStyle w:val="SubtleEmphasis"/>
        </w:rPr>
        <w:t>(2-way)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match will be an odd or even number.</w:t>
      </w:r>
    </w:p>
    <w:p w:rsidR="007F03AD" w:rsidRPr="008854FE" w:rsidRDefault="007F03AD" w:rsidP="007F03AD">
      <w:pPr>
        <w:pStyle w:val="Heading4"/>
      </w:pPr>
      <w:r>
        <w:t>Odd/Even after Regular Time</w:t>
      </w:r>
      <w:r w:rsidRPr="00D23D75">
        <w:t xml:space="preserve"> </w:t>
      </w:r>
      <w:r w:rsidRPr="00D23D75">
        <w:rPr>
          <w:rStyle w:val="SubtleEmphasis"/>
        </w:rPr>
        <w:t>(</w:t>
      </w:r>
      <w:r w:rsidR="00866D34">
        <w:rPr>
          <w:rStyle w:val="SubtleEmphasis"/>
        </w:rPr>
        <w:t>2</w:t>
      </w:r>
      <w:r w:rsidRPr="00D23D75">
        <w:rPr>
          <w:rStyle w:val="SubtleEmphasis"/>
        </w:rPr>
        <w:t>-way)</w:t>
      </w:r>
    </w:p>
    <w:p w:rsidR="007F03AD" w:rsidRDefault="00A86868" w:rsidP="007F03AD">
      <w:r w:rsidRPr="007C3553">
        <w:rPr>
          <w:lang w:eastAsia="en-GB"/>
        </w:rPr>
        <w:t xml:space="preserve">Predict whether the total </w:t>
      </w:r>
      <w:r>
        <w:rPr>
          <w:lang w:eastAsia="en-GB"/>
        </w:rPr>
        <w:t xml:space="preserve">number of </w:t>
      </w:r>
      <w:r w:rsidR="007F03AD" w:rsidRPr="00601D49">
        <w:t>points scored in the matc</w:t>
      </w:r>
      <w:r w:rsidR="007F03AD">
        <w:t>h</w:t>
      </w:r>
      <w:r>
        <w:t xml:space="preserve"> </w:t>
      </w:r>
      <w:r w:rsidRPr="00A86868">
        <w:rPr>
          <w:b/>
        </w:rPr>
        <w:t>excluding overtime</w:t>
      </w:r>
      <w:r w:rsidR="007F03AD">
        <w:t xml:space="preserve"> will be an odd or even number.</w:t>
      </w:r>
    </w:p>
    <w:p w:rsidR="007F03AD" w:rsidRPr="008854FE" w:rsidRDefault="007F03AD" w:rsidP="007F03AD">
      <w:pPr>
        <w:pStyle w:val="Heading4"/>
      </w:pPr>
      <w:r>
        <w:t xml:space="preserve">1st Half – </w:t>
      </w:r>
      <w:r w:rsidRPr="00D23D75">
        <w:t xml:space="preserve">Odd/Even </w:t>
      </w:r>
      <w:r w:rsidRPr="00D23D75">
        <w:rPr>
          <w:rStyle w:val="SubtleEmphasis"/>
        </w:rPr>
        <w:t>(2-way)</w:t>
      </w:r>
    </w:p>
    <w:p w:rsidR="007F03AD" w:rsidRPr="00861D17" w:rsidRDefault="00A86868" w:rsidP="007F03AD">
      <w:pPr>
        <w:rPr>
          <w:lang w:eastAsia="en-GB"/>
        </w:rPr>
      </w:pPr>
      <w:r w:rsidRPr="007C3553">
        <w:rPr>
          <w:lang w:eastAsia="en-GB"/>
        </w:rPr>
        <w:t xml:space="preserve">Predict whether the total </w:t>
      </w:r>
      <w:r>
        <w:rPr>
          <w:lang w:eastAsia="en-GB"/>
        </w:rPr>
        <w:t xml:space="preserve">number of </w:t>
      </w:r>
      <w:r w:rsidR="007F03AD" w:rsidRPr="00601D49">
        <w:t xml:space="preserve">points scored in the </w:t>
      </w:r>
      <w:r w:rsidR="007F03AD">
        <w:t>first half</w:t>
      </w:r>
      <w:r w:rsidR="007F03AD" w:rsidRPr="00601D49">
        <w:t xml:space="preserve"> will be an odd or even number.</w:t>
      </w:r>
    </w:p>
    <w:p w:rsidR="009D1359" w:rsidRPr="006569F6" w:rsidRDefault="009D1359" w:rsidP="00484E7C">
      <w:pPr>
        <w:pStyle w:val="Heading2"/>
        <w:rPr>
          <w:lang w:val="en-US" w:eastAsia="en-GB"/>
        </w:rPr>
      </w:pPr>
      <w:r w:rsidRPr="006569F6">
        <w:rPr>
          <w:lang w:val="en-US" w:eastAsia="en-GB"/>
        </w:rPr>
        <w:t>AUSSIE RULES</w:t>
      </w:r>
    </w:p>
    <w:p w:rsidR="002872DA" w:rsidRDefault="002872DA" w:rsidP="002872DA">
      <w:r>
        <w:t xml:space="preserve">All match markets are based on the result </w:t>
      </w:r>
      <w:r w:rsidRPr="00571C13">
        <w:rPr>
          <w:b/>
        </w:rPr>
        <w:t>including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1151AB" w:rsidRDefault="001151AB" w:rsidP="001151AB">
      <w:pPr>
        <w:pStyle w:val="ListParagraph"/>
        <w:numPr>
          <w:ilvl w:val="0"/>
          <w:numId w:val="37"/>
        </w:numPr>
        <w:rPr>
          <w:lang w:eastAsia="en-GB"/>
        </w:rPr>
      </w:pPr>
      <w:r w:rsidRPr="00AC3ED0">
        <w:t>If the home and away team are reversed, then bets placed based on th</w:t>
      </w:r>
      <w:r>
        <w:t>e original listing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9D1359" w:rsidRPr="006569F6" w:rsidRDefault="009D1359" w:rsidP="00484E7C">
      <w:pPr>
        <w:pStyle w:val="Heading2"/>
        <w:rPr>
          <w:lang w:val="en-US" w:eastAsia="en-GB"/>
        </w:rPr>
      </w:pPr>
      <w:r w:rsidRPr="006569F6">
        <w:rPr>
          <w:lang w:val="en-US" w:eastAsia="en-GB"/>
        </w:rPr>
        <w:t>BANDY</w:t>
      </w:r>
    </w:p>
    <w:p w:rsidR="00941430" w:rsidRDefault="00941430" w:rsidP="00941430">
      <w:r>
        <w:t xml:space="preserve">All match markets are based on the result </w:t>
      </w:r>
      <w:r>
        <w:rPr>
          <w:b/>
        </w:rPr>
        <w:t>excluding</w:t>
      </w:r>
      <w:r w:rsidRPr="00571C13">
        <w:rPr>
          <w:b/>
        </w:rPr>
        <w:t xml:space="preserve"> overtime</w:t>
      </w:r>
      <w:r>
        <w:t xml:space="preserve"> if played unless otherwise stated.</w:t>
      </w:r>
    </w:p>
    <w:p w:rsidR="002872DA" w:rsidRDefault="002872DA" w:rsidP="002872DA">
      <w:pPr>
        <w:pStyle w:val="Heading3"/>
        <w:rPr>
          <w:lang w:eastAsia="en-GB"/>
        </w:rPr>
      </w:pPr>
      <w:r>
        <w:rPr>
          <w:lang w:eastAsia="en-GB"/>
        </w:rPr>
        <w:t>Match Abandonments</w:t>
      </w:r>
      <w:r w:rsidR="001151AB">
        <w:rPr>
          <w:lang w:eastAsia="en-GB"/>
        </w:rPr>
        <w:t>/Postponements</w:t>
      </w:r>
    </w:p>
    <w:p w:rsidR="001151AB" w:rsidRDefault="002872DA" w:rsidP="001151AB">
      <w:pPr>
        <w:pStyle w:val="ListParagraph"/>
        <w:numPr>
          <w:ilvl w:val="0"/>
          <w:numId w:val="37"/>
        </w:numPr>
      </w:pPr>
      <w:r>
        <w:t>If a match is abandoned at any time all bets will be void</w:t>
      </w:r>
      <w:r w:rsidR="001151AB" w:rsidRPr="001151AB">
        <w:t xml:space="preserve"> </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2872DA" w:rsidRDefault="002872DA" w:rsidP="002872DA">
      <w:pPr>
        <w:pStyle w:val="Heading3"/>
        <w:rPr>
          <w:lang w:eastAsia="en-GB"/>
        </w:rPr>
      </w:pPr>
      <w:r>
        <w:rPr>
          <w:lang w:eastAsia="en-GB"/>
        </w:rPr>
        <w:lastRenderedPageBreak/>
        <w:t>Matches Not Played as Listed</w:t>
      </w:r>
    </w:p>
    <w:p w:rsidR="002872DA" w:rsidRDefault="002872DA" w:rsidP="002872DA">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2872DA" w:rsidRPr="00030C6B" w:rsidRDefault="002872DA" w:rsidP="002872DA">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2872DA" w:rsidRDefault="002872DA" w:rsidP="002872DA">
      <w:pPr>
        <w:pStyle w:val="Heading3"/>
        <w:rPr>
          <w:lang w:eastAsia="en-GB"/>
        </w:rPr>
      </w:pPr>
      <w:r>
        <w:rPr>
          <w:lang w:eastAsia="en-GB"/>
        </w:rPr>
        <w:t>Main Markets</w:t>
      </w:r>
    </w:p>
    <w:p w:rsidR="002872DA" w:rsidRPr="009540A3" w:rsidRDefault="002872DA" w:rsidP="002872D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872DA" w:rsidRPr="007C3553" w:rsidRDefault="002872DA" w:rsidP="002872DA">
      <w:pPr>
        <w:rPr>
          <w:lang w:eastAsia="en-GB"/>
        </w:rPr>
      </w:pPr>
      <w:r w:rsidRPr="007C3553">
        <w:rPr>
          <w:lang w:eastAsia="en-GB"/>
        </w:rPr>
        <w:t>Predi</w:t>
      </w:r>
      <w:r>
        <w:rPr>
          <w:lang w:eastAsia="en-GB"/>
        </w:rPr>
        <w:t>ct the result of the match.</w:t>
      </w:r>
    </w:p>
    <w:p w:rsidR="00835B4A" w:rsidRPr="006569F6" w:rsidRDefault="00861D17" w:rsidP="00484E7C">
      <w:pPr>
        <w:pStyle w:val="Heading2"/>
        <w:rPr>
          <w:lang w:val="en-US" w:eastAsia="en-GB"/>
        </w:rPr>
      </w:pPr>
      <w:r w:rsidRPr="006569F6">
        <w:rPr>
          <w:lang w:val="en-US" w:eastAsia="en-GB"/>
        </w:rPr>
        <w:t>BASEBALL</w:t>
      </w:r>
    </w:p>
    <w:p w:rsidR="00941430" w:rsidRDefault="00941430" w:rsidP="00941430">
      <w:r>
        <w:t xml:space="preserve">All match markets are based on the result </w:t>
      </w:r>
      <w:r w:rsidRPr="00571C13">
        <w:rPr>
          <w:b/>
        </w:rPr>
        <w:t xml:space="preserve">including </w:t>
      </w:r>
      <w:r w:rsidR="00A86868">
        <w:rPr>
          <w:b/>
        </w:rPr>
        <w:t>extra innings</w:t>
      </w:r>
      <w:r>
        <w:t xml:space="preserve"> if played unless otherwise stated.</w:t>
      </w:r>
    </w:p>
    <w:p w:rsidR="00941430" w:rsidRDefault="00941430" w:rsidP="00941430">
      <w:pPr>
        <w:pStyle w:val="Heading3"/>
        <w:rPr>
          <w:lang w:eastAsia="en-GB"/>
        </w:rPr>
      </w:pPr>
      <w:r>
        <w:rPr>
          <w:lang w:eastAsia="en-GB"/>
        </w:rPr>
        <w:t>Match Abandonments/Postponements</w:t>
      </w:r>
    </w:p>
    <w:p w:rsidR="00941430" w:rsidRDefault="00941430" w:rsidP="00941430">
      <w:pPr>
        <w:pStyle w:val="ListParagraph"/>
        <w:numPr>
          <w:ilvl w:val="0"/>
          <w:numId w:val="37"/>
        </w:numPr>
      </w:pPr>
      <w:r>
        <w:t>If a match is abandoned at any time all bets will be void</w:t>
      </w:r>
      <w:r w:rsidR="00182B0A">
        <w:t xml:space="preserve"> unless the game is rescheduled the next day as part of a double-header</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p>
    <w:p w:rsidR="00941430" w:rsidRDefault="00941430" w:rsidP="00941430">
      <w:pPr>
        <w:pStyle w:val="Heading3"/>
        <w:rPr>
          <w:lang w:eastAsia="en-GB"/>
        </w:rPr>
      </w:pPr>
      <w:r>
        <w:rPr>
          <w:lang w:eastAsia="en-GB"/>
        </w:rPr>
        <w:t>Matches Not Played as Listed</w:t>
      </w:r>
    </w:p>
    <w:p w:rsidR="00941430" w:rsidRDefault="00941430" w:rsidP="00941430">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941430" w:rsidRDefault="00941430" w:rsidP="00941430">
      <w:pPr>
        <w:pStyle w:val="ListParagraph"/>
        <w:numPr>
          <w:ilvl w:val="0"/>
          <w:numId w:val="37"/>
        </w:numPr>
        <w:rPr>
          <w:lang w:eastAsia="en-GB"/>
        </w:rPr>
      </w:pPr>
      <w:r w:rsidRPr="00AC3ED0">
        <w:t>If the home and away team are reversed, then bets placed based on th</w:t>
      </w:r>
      <w:r>
        <w:t>e original listing will be void</w:t>
      </w:r>
    </w:p>
    <w:p w:rsidR="00A86868" w:rsidRDefault="00A86868" w:rsidP="00A86868">
      <w:pPr>
        <w:pStyle w:val="Heading3"/>
        <w:rPr>
          <w:lang w:eastAsia="en-GB"/>
        </w:rPr>
      </w:pPr>
      <w:r>
        <w:rPr>
          <w:lang w:eastAsia="en-GB"/>
        </w:rPr>
        <w:t>Main Markets</w:t>
      </w:r>
    </w:p>
    <w:p w:rsidR="00A86868" w:rsidRPr="009540A3" w:rsidRDefault="00A86868" w:rsidP="00A86868">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ct the result of the match.</w:t>
      </w:r>
    </w:p>
    <w:p w:rsidR="00A86868" w:rsidRPr="009540A3" w:rsidRDefault="00A86868" w:rsidP="00A86868">
      <w:pPr>
        <w:pStyle w:val="Heading4"/>
        <w:rPr>
          <w:b w:val="0"/>
        </w:rPr>
      </w:pPr>
      <w:r>
        <w:t>1X2</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86868" w:rsidRPr="007C3553" w:rsidRDefault="00A86868" w:rsidP="00A86868">
      <w:pPr>
        <w:rPr>
          <w:lang w:eastAsia="en-GB"/>
        </w:rPr>
      </w:pPr>
      <w:r w:rsidRPr="007C3553">
        <w:rPr>
          <w:lang w:eastAsia="en-GB"/>
        </w:rPr>
        <w:t>Predi</w:t>
      </w:r>
      <w:r>
        <w:rPr>
          <w:lang w:eastAsia="en-GB"/>
        </w:rPr>
        <w:t xml:space="preserve">ct the result of the match </w:t>
      </w:r>
      <w:r>
        <w:rPr>
          <w:b/>
          <w:lang w:eastAsia="en-GB"/>
        </w:rPr>
        <w:t>excluding extra innings</w:t>
      </w:r>
      <w:r>
        <w:rPr>
          <w:lang w:eastAsia="en-GB"/>
        </w:rPr>
        <w:t>.</w:t>
      </w:r>
    </w:p>
    <w:p w:rsidR="00A86868" w:rsidRPr="009540A3" w:rsidRDefault="00A86868" w:rsidP="00A8686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86868" w:rsidRPr="008D0646" w:rsidRDefault="00A86868" w:rsidP="00A86868">
      <w:pPr>
        <w:rPr>
          <w:lang w:eastAsia="en-GB"/>
        </w:rPr>
      </w:pPr>
      <w:r>
        <w:rPr>
          <w:bCs/>
          <w:lang w:eastAsia="en-GB"/>
        </w:rPr>
        <w:t>Predict the result of the match after the handicap spread has been applied.</w:t>
      </w:r>
    </w:p>
    <w:p w:rsidR="00A86868" w:rsidRPr="009540A3" w:rsidRDefault="00A86868" w:rsidP="00A86868">
      <w:pPr>
        <w:pStyle w:val="Heading4"/>
        <w:rPr>
          <w:b w:val="0"/>
        </w:rPr>
      </w:pPr>
      <w:r w:rsidRPr="00A83798">
        <w:t>Winning Margins</w:t>
      </w:r>
      <w:r w:rsidRPr="00723416">
        <w:rPr>
          <w:rStyle w:val="Heading4Char"/>
        </w:rPr>
        <w:t xml:space="preserve"> </w:t>
      </w:r>
      <w:r w:rsidRPr="00AF2253">
        <w:rPr>
          <w:rStyle w:val="SubtleEmphasis"/>
        </w:rPr>
        <w:t>(</w:t>
      </w:r>
      <w:r>
        <w:rPr>
          <w:rStyle w:val="SubtleEmphasis"/>
        </w:rPr>
        <w:t>6</w:t>
      </w:r>
      <w:r w:rsidRPr="00AF2253">
        <w:rPr>
          <w:rStyle w:val="SubtleEmphasis"/>
        </w:rPr>
        <w:t>-way)</w:t>
      </w:r>
    </w:p>
    <w:p w:rsidR="00A86868" w:rsidRDefault="00A86868" w:rsidP="00A86868">
      <w:pPr>
        <w:rPr>
          <w:lang w:eastAsia="en-GB"/>
        </w:rPr>
      </w:pPr>
      <w:r w:rsidRPr="007C3553">
        <w:rPr>
          <w:lang w:eastAsia="en-GB"/>
        </w:rPr>
        <w:t>Predict the winni</w:t>
      </w:r>
      <w:r>
        <w:rPr>
          <w:lang w:eastAsia="en-GB"/>
        </w:rPr>
        <w:t>ng margin of the home team or the away team.</w:t>
      </w:r>
    </w:p>
    <w:p w:rsidR="00A86868" w:rsidRDefault="00A86868" w:rsidP="00A86868">
      <w:pPr>
        <w:pStyle w:val="Heading4"/>
        <w:rPr>
          <w:rStyle w:val="SubtleEmphasis"/>
          <w:i w:val="0"/>
        </w:rPr>
      </w:pPr>
      <w:r>
        <w:t xml:space="preserve">Totals </w:t>
      </w:r>
      <w:r>
        <w:rPr>
          <w:rStyle w:val="SubtleEmphasis"/>
        </w:rPr>
        <w:t>(2-way)</w:t>
      </w:r>
    </w:p>
    <w:p w:rsidR="00A86868" w:rsidRDefault="00A86868" w:rsidP="00A86868">
      <w:pPr>
        <w:rPr>
          <w:lang w:eastAsia="en-GB"/>
        </w:rPr>
      </w:pPr>
      <w:r>
        <w:rPr>
          <w:lang w:eastAsia="en-GB"/>
        </w:rPr>
        <w:t>Predict the total number of runs</w:t>
      </w:r>
      <w:r w:rsidRPr="007C3553">
        <w:rPr>
          <w:lang w:eastAsia="en-GB"/>
        </w:rPr>
        <w:t xml:space="preserve"> sc</w:t>
      </w:r>
      <w:r>
        <w:rPr>
          <w:lang w:eastAsia="en-GB"/>
        </w:rPr>
        <w:t>ored in the match.</w:t>
      </w:r>
    </w:p>
    <w:p w:rsidR="00A86868" w:rsidRPr="008854FE" w:rsidRDefault="00A86868" w:rsidP="00A86868">
      <w:pPr>
        <w:pStyle w:val="Heading4"/>
        <w:rPr>
          <w:lang w:eastAsia="en-GB"/>
        </w:rPr>
      </w:pPr>
      <w:r w:rsidRPr="00D23D75">
        <w:t>Odd/Even</w:t>
      </w:r>
      <w:r w:rsidRPr="00723416">
        <w:rPr>
          <w:rStyle w:val="Heading4Char"/>
        </w:rPr>
        <w:t xml:space="preserve"> </w:t>
      </w:r>
      <w:r w:rsidRPr="00D23D75">
        <w:rPr>
          <w:rStyle w:val="SubtleEmphasis"/>
        </w:rPr>
        <w:t>(2-way)</w:t>
      </w:r>
    </w:p>
    <w:p w:rsidR="00A86868" w:rsidRDefault="00A86868" w:rsidP="00A86868">
      <w:pPr>
        <w:rPr>
          <w:lang w:eastAsia="en-GB"/>
        </w:rPr>
      </w:pPr>
      <w:r w:rsidRPr="007C3553">
        <w:rPr>
          <w:lang w:eastAsia="en-GB"/>
        </w:rPr>
        <w:t xml:space="preserve">Predict whether the total </w:t>
      </w:r>
      <w:r>
        <w:rPr>
          <w:lang w:eastAsia="en-GB"/>
        </w:rPr>
        <w:t>number of runs scored</w:t>
      </w:r>
      <w:r w:rsidRPr="007C3553">
        <w:rPr>
          <w:lang w:eastAsia="en-GB"/>
        </w:rPr>
        <w:t xml:space="preserve"> in the match will be an odd or even number.</w:t>
      </w:r>
      <w:r w:rsidR="002C144B">
        <w:rPr>
          <w:lang w:eastAsia="en-GB"/>
        </w:rPr>
        <w:t xml:space="preserve"> If there are no runs scored all bets will be settled as void.</w:t>
      </w:r>
    </w:p>
    <w:p w:rsidR="00A86868" w:rsidRDefault="00A86868" w:rsidP="00A86868">
      <w:pPr>
        <w:pStyle w:val="Heading4"/>
        <w:rPr>
          <w:rStyle w:val="SubtleEmphasis"/>
          <w:i w:val="0"/>
        </w:rPr>
      </w:pPr>
      <w:r>
        <w:t xml:space="preserve">Will There Be Overtime? </w:t>
      </w:r>
      <w:r>
        <w:rPr>
          <w:rStyle w:val="SubtleEmphasis"/>
        </w:rPr>
        <w:t>(2-way)</w:t>
      </w:r>
    </w:p>
    <w:p w:rsidR="00A86868" w:rsidRDefault="00A86868" w:rsidP="00A86868">
      <w:pPr>
        <w:rPr>
          <w:lang w:eastAsia="en-GB"/>
        </w:rPr>
      </w:pPr>
      <w:r>
        <w:rPr>
          <w:lang w:eastAsia="en-GB"/>
        </w:rPr>
        <w:t>Predict whether or not extra innings will be played.</w:t>
      </w:r>
    </w:p>
    <w:p w:rsidR="00FD0C60" w:rsidRPr="006569F6" w:rsidRDefault="00FD0C60" w:rsidP="00484E7C">
      <w:pPr>
        <w:pStyle w:val="Heading2"/>
        <w:rPr>
          <w:lang w:val="en-US" w:eastAsia="en-GB"/>
        </w:rPr>
      </w:pPr>
      <w:r w:rsidRPr="006569F6">
        <w:rPr>
          <w:lang w:val="en-US" w:eastAsia="en-GB"/>
        </w:rPr>
        <w:t>BEACH SOCCER</w:t>
      </w:r>
    </w:p>
    <w:p w:rsidR="00270B4A" w:rsidRDefault="00270B4A" w:rsidP="00270B4A">
      <w:r>
        <w:t xml:space="preserve">All match markets are based on the result at the end of a scheduled 36 minutes play unless otherwise stated. This includes any added injury or stoppage time but </w:t>
      </w:r>
      <w:r w:rsidRPr="00937438">
        <w:rPr>
          <w:b/>
        </w:rPr>
        <w:t>does not include extra-time</w:t>
      </w:r>
      <w:r>
        <w:t xml:space="preserve">, time allocated for a penalty shootout or golden goal. </w:t>
      </w:r>
    </w:p>
    <w:p w:rsidR="00A4213D" w:rsidRDefault="00A4213D" w:rsidP="00A4213D">
      <w:pPr>
        <w:pStyle w:val="Heading3"/>
        <w:rPr>
          <w:lang w:eastAsia="en-GB"/>
        </w:rPr>
      </w:pPr>
      <w:r>
        <w:rPr>
          <w:lang w:eastAsia="en-GB"/>
        </w:rPr>
        <w:lastRenderedPageBreak/>
        <w:t>Match Abandonments/Postponements</w:t>
      </w:r>
    </w:p>
    <w:p w:rsidR="00A4213D" w:rsidRDefault="00A4213D" w:rsidP="00A4213D">
      <w:pPr>
        <w:pStyle w:val="ListParagraph"/>
        <w:numPr>
          <w:ilvl w:val="0"/>
          <w:numId w:val="37"/>
        </w:numPr>
      </w:pPr>
      <w:r>
        <w:t>If a match is abandoned at any time all bets will be void</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A4213D" w:rsidRDefault="00A4213D" w:rsidP="00A4213D">
      <w:pPr>
        <w:pStyle w:val="Heading3"/>
        <w:rPr>
          <w:lang w:eastAsia="en-GB"/>
        </w:rPr>
      </w:pPr>
      <w:r>
        <w:rPr>
          <w:lang w:eastAsia="en-GB"/>
        </w:rPr>
        <w:t>Matches Not Played as Listed</w:t>
      </w:r>
    </w:p>
    <w:p w:rsidR="00A4213D" w:rsidRDefault="00A4213D" w:rsidP="00A4213D">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A4213D" w:rsidRPr="00030C6B" w:rsidRDefault="00A4213D" w:rsidP="00A4213D">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A4213D" w:rsidRDefault="00A4213D" w:rsidP="00A4213D">
      <w:pPr>
        <w:pStyle w:val="Heading3"/>
        <w:rPr>
          <w:lang w:eastAsia="en-GB"/>
        </w:rPr>
      </w:pPr>
      <w:r>
        <w:rPr>
          <w:lang w:eastAsia="en-GB"/>
        </w:rPr>
        <w:t>Main Markets</w:t>
      </w:r>
    </w:p>
    <w:p w:rsidR="00A4213D" w:rsidRPr="009540A3" w:rsidRDefault="00A4213D" w:rsidP="00A4213D">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A4213D" w:rsidRPr="007C3553" w:rsidRDefault="00A4213D" w:rsidP="00A4213D">
      <w:pPr>
        <w:rPr>
          <w:lang w:eastAsia="en-GB"/>
        </w:rPr>
      </w:pPr>
      <w:r w:rsidRPr="007C3553">
        <w:rPr>
          <w:lang w:eastAsia="en-GB"/>
        </w:rPr>
        <w:t>Predi</w:t>
      </w:r>
      <w:r>
        <w:rPr>
          <w:lang w:eastAsia="en-GB"/>
        </w:rPr>
        <w:t>ct the result of the match.</w:t>
      </w:r>
    </w:p>
    <w:p w:rsidR="00A4213D" w:rsidRPr="009540A3" w:rsidRDefault="00A4213D" w:rsidP="00A4213D">
      <w:pPr>
        <w:pStyle w:val="Heading4"/>
        <w:rPr>
          <w:b w:val="0"/>
        </w:rPr>
      </w:pPr>
      <w:r>
        <w:t xml:space="preserve">Handicap </w:t>
      </w:r>
      <w:r w:rsidRPr="00D23D75">
        <w:rPr>
          <w:rStyle w:val="SubtleEmphasis"/>
        </w:rPr>
        <w:t>(</w:t>
      </w:r>
      <w:r>
        <w:rPr>
          <w:rStyle w:val="SubtleEmphasis"/>
        </w:rPr>
        <w:t>3</w:t>
      </w:r>
      <w:r w:rsidRPr="00D23D75">
        <w:rPr>
          <w:rStyle w:val="SubtleEmphasis"/>
        </w:rPr>
        <w:t>-way)</w:t>
      </w:r>
    </w:p>
    <w:p w:rsidR="00A4213D" w:rsidRPr="008D0646" w:rsidRDefault="00A4213D" w:rsidP="00A4213D">
      <w:r w:rsidRPr="007C3553">
        <w:rPr>
          <w:lang w:eastAsia="en-GB"/>
        </w:rPr>
        <w:t xml:space="preserve">Predict the result </w:t>
      </w:r>
      <w:r>
        <w:rPr>
          <w:lang w:eastAsia="en-GB"/>
        </w:rPr>
        <w:t xml:space="preserve">of the match </w:t>
      </w:r>
      <w:r w:rsidRPr="007C3553">
        <w:rPr>
          <w:lang w:eastAsia="en-GB"/>
        </w:rPr>
        <w:t>after the handicap spread has been applied</w:t>
      </w:r>
      <w:r>
        <w:rPr>
          <w:lang w:eastAsia="en-GB"/>
        </w:rPr>
        <w:t>.</w:t>
      </w:r>
    </w:p>
    <w:p w:rsidR="00A4213D" w:rsidRPr="009540A3" w:rsidRDefault="00A4213D" w:rsidP="00A4213D">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A4213D" w:rsidRDefault="00A4213D" w:rsidP="00A4213D">
      <w:pPr>
        <w:rPr>
          <w:lang w:eastAsia="en-GB"/>
        </w:rPr>
      </w:pPr>
      <w:r w:rsidRPr="007C3553">
        <w:rPr>
          <w:lang w:eastAsia="en-GB"/>
        </w:rPr>
        <w:t>Predict the total number of goals sc</w:t>
      </w:r>
      <w:r>
        <w:rPr>
          <w:lang w:eastAsia="en-GB"/>
        </w:rPr>
        <w:t>ored in the match.</w:t>
      </w:r>
    </w:p>
    <w:p w:rsidR="00FD0C60" w:rsidRPr="006569F6" w:rsidRDefault="00FD0C60" w:rsidP="009437B1">
      <w:pPr>
        <w:pStyle w:val="Heading2"/>
        <w:rPr>
          <w:rStyle w:val="Heading1Char"/>
          <w:b/>
          <w:bCs/>
          <w:sz w:val="28"/>
          <w:szCs w:val="26"/>
          <w:lang w:val="en-US"/>
        </w:rPr>
      </w:pPr>
      <w:r w:rsidRPr="006569F6">
        <w:rPr>
          <w:rStyle w:val="Heading1Char"/>
          <w:b/>
          <w:bCs/>
          <w:sz w:val="28"/>
          <w:szCs w:val="26"/>
          <w:lang w:val="en-US"/>
        </w:rPr>
        <w:t>CURLING</w:t>
      </w:r>
    </w:p>
    <w:p w:rsidR="00707C41" w:rsidRPr="006569F6" w:rsidRDefault="00707C41" w:rsidP="00707C41">
      <w:pPr>
        <w:rPr>
          <w:lang w:val="en-US"/>
        </w:rPr>
      </w:pPr>
      <w:r>
        <w:t xml:space="preserve">All match markets are based on the result </w:t>
      </w:r>
      <w:r w:rsidRPr="00571C13">
        <w:rPr>
          <w:b/>
        </w:rPr>
        <w:t xml:space="preserve">including </w:t>
      </w:r>
      <w:r>
        <w:rPr>
          <w:b/>
        </w:rPr>
        <w:t xml:space="preserve">extra </w:t>
      </w:r>
      <w:r w:rsidRPr="006739CB">
        <w:rPr>
          <w:b/>
        </w:rPr>
        <w:t>ends</w:t>
      </w:r>
      <w:r>
        <w:t xml:space="preserve"> if played unless otherwise stated.</w:t>
      </w:r>
    </w:p>
    <w:p w:rsidR="00707C41" w:rsidRDefault="00707C41" w:rsidP="00707C41">
      <w:pPr>
        <w:pStyle w:val="Heading3"/>
        <w:rPr>
          <w:lang w:eastAsia="en-GB"/>
        </w:rPr>
      </w:pPr>
      <w:r>
        <w:rPr>
          <w:lang w:eastAsia="en-GB"/>
        </w:rPr>
        <w:t>Match Abandonments/Postponements</w:t>
      </w:r>
    </w:p>
    <w:p w:rsidR="00707C41" w:rsidRDefault="00707C41" w:rsidP="00707C41">
      <w:pPr>
        <w:pStyle w:val="ListParagraph"/>
        <w:numPr>
          <w:ilvl w:val="0"/>
          <w:numId w:val="37"/>
        </w:numPr>
      </w:pPr>
      <w:r>
        <w:t>If a match is abandoned at any time all bets will be void</w:t>
      </w:r>
    </w:p>
    <w:p w:rsidR="00707C41" w:rsidRDefault="00707C41" w:rsidP="00707C41">
      <w:pPr>
        <w:pStyle w:val="ListParagraph"/>
        <w:numPr>
          <w:ilvl w:val="0"/>
          <w:numId w:val="37"/>
        </w:numPr>
      </w:pPr>
      <w:r>
        <w:t xml:space="preserve">If a match is  an event within a sporting tournament, e.g. Winter Olympics, all bets will stand even if the match is postponed as long as </w:t>
      </w:r>
      <w:r w:rsidR="007A4761">
        <w:t>the</w:t>
      </w:r>
      <w:r>
        <w:t xml:space="preserve"> match is </w:t>
      </w:r>
      <w:r w:rsidR="007A4761">
        <w:t>re</w:t>
      </w:r>
      <w:r>
        <w:t>scheduled to take place within the official time of the tournament</w:t>
      </w:r>
    </w:p>
    <w:p w:rsidR="00182B0A" w:rsidRPr="00B85C27" w:rsidRDefault="00182B0A" w:rsidP="00182B0A">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081350">
        <w:rPr>
          <w:lang w:val="en-US" w:eastAsia="en-GB"/>
        </w:rPr>
        <w:t>scrub</w:t>
      </w:r>
      <w:r w:rsidRPr="006569F6">
        <w:rPr>
          <w:lang w:val="en-US" w:eastAsia="en-GB"/>
        </w:rPr>
        <w:t>-off time</w:t>
      </w:r>
      <w:r>
        <w:rPr>
          <w:lang w:val="en-US" w:eastAsia="en-GB"/>
        </w:rPr>
        <w:t xml:space="preserve"> unless part of a sporting tournament as above</w:t>
      </w:r>
    </w:p>
    <w:p w:rsidR="00707C41" w:rsidRDefault="00707C41" w:rsidP="00707C41">
      <w:pPr>
        <w:pStyle w:val="Heading3"/>
        <w:rPr>
          <w:lang w:eastAsia="en-GB"/>
        </w:rPr>
      </w:pPr>
      <w:r>
        <w:rPr>
          <w:lang w:eastAsia="en-GB"/>
        </w:rPr>
        <w:t>Matches Not Played as Listed</w:t>
      </w:r>
    </w:p>
    <w:p w:rsidR="00707C41" w:rsidRDefault="00707C41" w:rsidP="00707C41">
      <w:pPr>
        <w:pStyle w:val="ListParagraph"/>
        <w:numPr>
          <w:ilvl w:val="0"/>
          <w:numId w:val="37"/>
        </w:numPr>
        <w:rPr>
          <w:lang w:eastAsia="en-GB"/>
        </w:rPr>
      </w:pPr>
      <w:r w:rsidRPr="00861D17">
        <w:rPr>
          <w:lang w:eastAsia="en-GB"/>
        </w:rPr>
        <w:t>If a match venue is changed then bets already placed will stand providing the home team is stil</w:t>
      </w:r>
      <w:r>
        <w:rPr>
          <w:lang w:eastAsia="en-GB"/>
        </w:rPr>
        <w:t>l designated as playing at home</w:t>
      </w:r>
    </w:p>
    <w:p w:rsidR="00707C41" w:rsidRPr="00030C6B" w:rsidRDefault="00707C41" w:rsidP="00707C41">
      <w:pPr>
        <w:pStyle w:val="ListParagraph"/>
        <w:numPr>
          <w:ilvl w:val="0"/>
          <w:numId w:val="37"/>
        </w:numPr>
        <w:rPr>
          <w:b/>
          <w:bCs/>
          <w:lang w:eastAsia="en-GB"/>
        </w:rPr>
      </w:pPr>
      <w:r w:rsidRPr="00571C13">
        <w:t>If the home and away team for a listed match play the fixture at the away team venue then bets will stand providing the home team is still officially designated as such, otherwise bets will be void</w:t>
      </w:r>
    </w:p>
    <w:p w:rsidR="00FD5DDB" w:rsidRDefault="00FD5DDB" w:rsidP="00FD5DDB">
      <w:pPr>
        <w:pStyle w:val="Heading3"/>
        <w:rPr>
          <w:lang w:eastAsia="en-GB"/>
        </w:rPr>
      </w:pPr>
      <w:r>
        <w:rPr>
          <w:lang w:eastAsia="en-GB"/>
        </w:rPr>
        <w:t>Main Markets</w:t>
      </w:r>
    </w:p>
    <w:p w:rsidR="00FD5DDB" w:rsidRPr="009540A3" w:rsidRDefault="00FD5DDB" w:rsidP="00FD5DDB">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D5DDB" w:rsidRPr="007C3553" w:rsidRDefault="00FD5DDB" w:rsidP="00FD5DDB">
      <w:pPr>
        <w:rPr>
          <w:lang w:eastAsia="en-GB"/>
        </w:rPr>
      </w:pPr>
      <w:r w:rsidRPr="007C3553">
        <w:rPr>
          <w:lang w:eastAsia="en-GB"/>
        </w:rPr>
        <w:t>Predi</w:t>
      </w:r>
      <w:r>
        <w:rPr>
          <w:lang w:eastAsia="en-GB"/>
        </w:rPr>
        <w:t>ct the result of the match.</w:t>
      </w:r>
    </w:p>
    <w:p w:rsidR="00B82C74" w:rsidRPr="006569F6" w:rsidRDefault="00861D17" w:rsidP="00484E7C">
      <w:pPr>
        <w:pStyle w:val="Heading2"/>
        <w:rPr>
          <w:lang w:val="en-US" w:eastAsia="en-GB"/>
        </w:rPr>
      </w:pPr>
      <w:r w:rsidRPr="006569F6">
        <w:rPr>
          <w:lang w:val="en-US" w:eastAsia="en-GB"/>
        </w:rPr>
        <w:t>CYCLING</w:t>
      </w:r>
    </w:p>
    <w:p w:rsidR="008C1CE5" w:rsidRPr="006569F6" w:rsidRDefault="008C1CE5" w:rsidP="008C1CE5">
      <w:pPr>
        <w:rPr>
          <w:lang w:val="en-US" w:eastAsia="en-GB"/>
        </w:rPr>
      </w:pPr>
      <w:r>
        <w:t>Riders must pass the starting line of the respective event/stage for bets to stand.</w:t>
      </w:r>
    </w:p>
    <w:p w:rsidR="00A92A2C" w:rsidRDefault="008C1CE5" w:rsidP="00A92A2C">
      <w:pPr>
        <w:pStyle w:val="Heading3"/>
        <w:rPr>
          <w:lang w:eastAsia="en-GB"/>
        </w:rPr>
      </w:pPr>
      <w:r>
        <w:rPr>
          <w:lang w:eastAsia="en-GB"/>
        </w:rPr>
        <w:t>Event/Stage</w:t>
      </w:r>
      <w:r w:rsidR="00A92A2C">
        <w:rPr>
          <w:lang w:eastAsia="en-GB"/>
        </w:rPr>
        <w:t xml:space="preserve"> Abandonments/Postponements</w:t>
      </w:r>
    </w:p>
    <w:p w:rsidR="00A92A2C" w:rsidRDefault="008C1CE5" w:rsidP="00A92A2C">
      <w:pPr>
        <w:pStyle w:val="ListParagraph"/>
        <w:numPr>
          <w:ilvl w:val="0"/>
          <w:numId w:val="37"/>
        </w:numPr>
      </w:pPr>
      <w:r>
        <w:t xml:space="preserve">If an event/stage </w:t>
      </w:r>
      <w:r w:rsidR="00A92A2C">
        <w:t>is abandoned at any time all bets will be void</w:t>
      </w:r>
    </w:p>
    <w:p w:rsidR="00861D17" w:rsidRPr="00D0593D" w:rsidRDefault="00861D17" w:rsidP="00484E7C">
      <w:pPr>
        <w:pStyle w:val="Heading2"/>
        <w:rPr>
          <w:lang w:val="en-US" w:eastAsia="en-GB"/>
        </w:rPr>
      </w:pPr>
      <w:r w:rsidRPr="00D0593D">
        <w:rPr>
          <w:lang w:val="en-US" w:eastAsia="en-GB"/>
        </w:rPr>
        <w:lastRenderedPageBreak/>
        <w:t>DARTS</w:t>
      </w:r>
    </w:p>
    <w:p w:rsidR="005F5197" w:rsidRDefault="005F5197" w:rsidP="005F5197">
      <w:pPr>
        <w:pStyle w:val="Heading3"/>
        <w:rPr>
          <w:lang w:eastAsia="en-GB"/>
        </w:rPr>
      </w:pPr>
      <w:r>
        <w:rPr>
          <w:lang w:eastAsia="en-GB"/>
        </w:rPr>
        <w:t>Match Abandonments/Postponements</w:t>
      </w:r>
    </w:p>
    <w:p w:rsidR="005F5197" w:rsidRDefault="005F5197" w:rsidP="005F5197">
      <w:pPr>
        <w:pStyle w:val="ListParagraph"/>
        <w:numPr>
          <w:ilvl w:val="0"/>
          <w:numId w:val="37"/>
        </w:numPr>
      </w:pPr>
      <w:r>
        <w:t>If a match is abandoned at any time all bets will be void</w:t>
      </w:r>
    </w:p>
    <w:p w:rsidR="005F5197" w:rsidRPr="00141B35" w:rsidRDefault="005F5197" w:rsidP="005F5197">
      <w:pPr>
        <w:pStyle w:val="ListParagraph"/>
        <w:numPr>
          <w:ilvl w:val="0"/>
          <w:numId w:val="37"/>
        </w:numPr>
      </w:pPr>
      <w:r>
        <w:t>All matches must start on the scheduled date (local time) for bets to stand</w:t>
      </w:r>
    </w:p>
    <w:p w:rsidR="005F5197" w:rsidRDefault="005F5197" w:rsidP="005F5197">
      <w:pPr>
        <w:pStyle w:val="Heading3"/>
        <w:rPr>
          <w:lang w:eastAsia="en-GB"/>
        </w:rPr>
      </w:pPr>
      <w:r>
        <w:rPr>
          <w:lang w:eastAsia="en-GB"/>
        </w:rPr>
        <w:t>Matches Not Played as Listed</w:t>
      </w:r>
    </w:p>
    <w:p w:rsidR="005F5197" w:rsidRDefault="005F5197" w:rsidP="005F5197">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5F5197" w:rsidRDefault="005F5197" w:rsidP="005F5197">
      <w:pPr>
        <w:pStyle w:val="Heading3"/>
        <w:rPr>
          <w:lang w:eastAsia="en-GB"/>
        </w:rPr>
      </w:pPr>
      <w:r>
        <w:rPr>
          <w:lang w:eastAsia="en-GB"/>
        </w:rPr>
        <w:t>Main Markets</w:t>
      </w:r>
    </w:p>
    <w:p w:rsidR="005F5197" w:rsidRPr="009540A3" w:rsidRDefault="005F5197" w:rsidP="005F5197">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5F5197" w:rsidRPr="007C3553" w:rsidRDefault="005F5197" w:rsidP="005F5197">
      <w:pPr>
        <w:rPr>
          <w:lang w:eastAsia="en-GB"/>
        </w:rPr>
      </w:pPr>
      <w:r w:rsidRPr="007C3553">
        <w:rPr>
          <w:lang w:eastAsia="en-GB"/>
        </w:rPr>
        <w:t>Predi</w:t>
      </w:r>
      <w:r>
        <w:rPr>
          <w:lang w:eastAsia="en-GB"/>
        </w:rPr>
        <w:t>ct the result of the match.</w:t>
      </w:r>
    </w:p>
    <w:p w:rsidR="00861D17" w:rsidRPr="006569F6" w:rsidRDefault="00861D17" w:rsidP="00484E7C">
      <w:pPr>
        <w:pStyle w:val="Heading2"/>
        <w:rPr>
          <w:lang w:val="en-US" w:eastAsia="en-GB"/>
        </w:rPr>
      </w:pPr>
      <w:r w:rsidRPr="006569F6">
        <w:rPr>
          <w:lang w:val="en-US" w:eastAsia="en-GB"/>
        </w:rPr>
        <w:t>FLOORBALL</w:t>
      </w:r>
    </w:p>
    <w:p w:rsidR="006623C5" w:rsidRDefault="006623C5" w:rsidP="006623C5">
      <w:r>
        <w:t xml:space="preserve">All match markets are based on the result </w:t>
      </w:r>
      <w:r w:rsidRPr="006623C5">
        <w:rPr>
          <w:b/>
        </w:rPr>
        <w:t>exc</w:t>
      </w:r>
      <w:r w:rsidRPr="00571C13">
        <w:rPr>
          <w:b/>
        </w:rPr>
        <w:t>luding overtime</w:t>
      </w:r>
      <w:r>
        <w:rPr>
          <w:b/>
        </w:rPr>
        <w:t xml:space="preserve"> </w:t>
      </w:r>
      <w:r w:rsidRPr="00937438">
        <w:t>if played</w:t>
      </w:r>
      <w:r>
        <w:t xml:space="preserve"> unless otherwise stated.</w:t>
      </w:r>
    </w:p>
    <w:p w:rsidR="006623C5" w:rsidRDefault="006623C5" w:rsidP="006623C5">
      <w:pPr>
        <w:pStyle w:val="Heading3"/>
        <w:rPr>
          <w:lang w:eastAsia="en-GB"/>
        </w:rPr>
      </w:pPr>
      <w:r>
        <w:rPr>
          <w:lang w:eastAsia="en-GB"/>
        </w:rPr>
        <w:t>Match Abandonments/Postponements</w:t>
      </w:r>
    </w:p>
    <w:p w:rsidR="006623C5" w:rsidRDefault="006623C5" w:rsidP="006623C5">
      <w:pPr>
        <w:pStyle w:val="ListParagraph"/>
        <w:numPr>
          <w:ilvl w:val="0"/>
          <w:numId w:val="37"/>
        </w:numPr>
      </w:pPr>
      <w:r>
        <w:t>If a match is abandoned at any time all bets will be void</w:t>
      </w:r>
    </w:p>
    <w:p w:rsidR="006623C5" w:rsidRPr="00141B35" w:rsidRDefault="006623C5" w:rsidP="006623C5">
      <w:pPr>
        <w:pStyle w:val="ListParagraph"/>
        <w:numPr>
          <w:ilvl w:val="0"/>
          <w:numId w:val="37"/>
        </w:numPr>
      </w:pPr>
      <w:r>
        <w:t>All matches must start on the scheduled date (local time) for bets to stand</w:t>
      </w:r>
    </w:p>
    <w:p w:rsidR="006623C5" w:rsidRDefault="006623C5" w:rsidP="006623C5">
      <w:pPr>
        <w:pStyle w:val="Heading3"/>
        <w:rPr>
          <w:lang w:eastAsia="en-GB"/>
        </w:rPr>
      </w:pPr>
      <w:r>
        <w:rPr>
          <w:lang w:eastAsia="en-GB"/>
        </w:rPr>
        <w:t>Main Markets</w:t>
      </w:r>
    </w:p>
    <w:p w:rsidR="006623C5" w:rsidRPr="009540A3" w:rsidRDefault="006623C5" w:rsidP="006623C5">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result of the match.</w:t>
      </w:r>
    </w:p>
    <w:p w:rsidR="006623C5" w:rsidRPr="009540A3" w:rsidRDefault="006623C5" w:rsidP="006623C5">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6623C5" w:rsidRPr="007C3553" w:rsidRDefault="006623C5" w:rsidP="006623C5">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FUTSAL</w:t>
      </w:r>
    </w:p>
    <w:p w:rsidR="00270B4A" w:rsidRDefault="00270B4A" w:rsidP="00270B4A">
      <w:r>
        <w:t xml:space="preserve">All match markets are based on the result at the end of a scheduled 40 minutes play unless otherwise stated. This includes any added injury or stoppage time but </w:t>
      </w:r>
      <w:r w:rsidRPr="00937438">
        <w:rPr>
          <w:b/>
        </w:rPr>
        <w:t>does not include extra-time</w:t>
      </w:r>
      <w:r>
        <w:t xml:space="preserve">, time allocated for a penalty shootout or golden goal. </w:t>
      </w:r>
    </w:p>
    <w:p w:rsidR="00270B4A" w:rsidRDefault="00270B4A" w:rsidP="00270B4A">
      <w:pPr>
        <w:pStyle w:val="Heading3"/>
        <w:rPr>
          <w:lang w:eastAsia="en-GB"/>
        </w:rPr>
      </w:pPr>
      <w:r>
        <w:rPr>
          <w:lang w:eastAsia="en-GB"/>
        </w:rPr>
        <w:t>Match Abandonments/Postponements</w:t>
      </w:r>
    </w:p>
    <w:p w:rsidR="00270B4A" w:rsidRDefault="00270B4A" w:rsidP="00270B4A">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270B4A" w:rsidRDefault="00270B4A" w:rsidP="00270B4A">
      <w:pPr>
        <w:pStyle w:val="Heading3"/>
        <w:rPr>
          <w:lang w:eastAsia="en-GB"/>
        </w:rPr>
      </w:pPr>
      <w:r>
        <w:rPr>
          <w:lang w:eastAsia="en-GB"/>
        </w:rPr>
        <w:t>Main Markets</w:t>
      </w:r>
    </w:p>
    <w:p w:rsidR="00270B4A" w:rsidRPr="009540A3" w:rsidRDefault="00270B4A" w:rsidP="00270B4A">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result of the match.</w:t>
      </w:r>
    </w:p>
    <w:p w:rsidR="00270B4A" w:rsidRPr="009540A3" w:rsidRDefault="00270B4A" w:rsidP="00270B4A">
      <w:pPr>
        <w:pStyle w:val="Heading4"/>
        <w:rPr>
          <w:b w:val="0"/>
        </w:rPr>
      </w:pPr>
      <w:r>
        <w:t>Totals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70B4A" w:rsidRPr="007C3553" w:rsidRDefault="00270B4A" w:rsidP="00270B4A">
      <w:pPr>
        <w:rPr>
          <w:lang w:eastAsia="en-GB"/>
        </w:rPr>
      </w:pPr>
      <w:r w:rsidRPr="007C3553">
        <w:rPr>
          <w:lang w:eastAsia="en-GB"/>
        </w:rPr>
        <w:t>Predi</w:t>
      </w:r>
      <w:r>
        <w:rPr>
          <w:lang w:eastAsia="en-GB"/>
        </w:rPr>
        <w:t>ct the total number of goals scored in the match.</w:t>
      </w:r>
    </w:p>
    <w:p w:rsidR="00861D17" w:rsidRPr="006569F6" w:rsidRDefault="00861D17" w:rsidP="00484E7C">
      <w:pPr>
        <w:pStyle w:val="Heading2"/>
        <w:rPr>
          <w:lang w:val="en-US" w:eastAsia="en-GB"/>
        </w:rPr>
      </w:pPr>
      <w:r w:rsidRPr="006569F6">
        <w:rPr>
          <w:lang w:val="en-US" w:eastAsia="en-GB"/>
        </w:rPr>
        <w:t>GOLF</w:t>
      </w:r>
    </w:p>
    <w:p w:rsidR="00E56C97" w:rsidRPr="006569F6" w:rsidRDefault="00E56C97" w:rsidP="00E56C97">
      <w:pPr>
        <w:rPr>
          <w:lang w:val="en-US" w:eastAsia="en-GB"/>
        </w:rPr>
      </w:pPr>
      <w:r>
        <w:t xml:space="preserve">In 2 </w:t>
      </w:r>
      <w:proofErr w:type="gramStart"/>
      <w:r>
        <w:t>ball</w:t>
      </w:r>
      <w:proofErr w:type="gramEnd"/>
      <w:r>
        <w:t xml:space="preserve"> and 3 ball markets where a price is not offered for the tie all bets will be void in the event of a tie.</w:t>
      </w:r>
    </w:p>
    <w:p w:rsidR="00F6531C" w:rsidRDefault="00F6531C" w:rsidP="00F6531C">
      <w:pPr>
        <w:pStyle w:val="Heading3"/>
        <w:rPr>
          <w:lang w:eastAsia="en-GB"/>
        </w:rPr>
      </w:pPr>
      <w:r>
        <w:rPr>
          <w:lang w:eastAsia="en-GB"/>
        </w:rPr>
        <w:t>Round Abandonments</w:t>
      </w:r>
    </w:p>
    <w:p w:rsidR="00F6531C" w:rsidRDefault="00F6531C" w:rsidP="00F6531C">
      <w:pPr>
        <w:pStyle w:val="ListParagraph"/>
        <w:numPr>
          <w:ilvl w:val="0"/>
          <w:numId w:val="37"/>
        </w:numPr>
      </w:pPr>
      <w:r>
        <w:t>If a round is abandoned at any time all bets will be void</w:t>
      </w:r>
    </w:p>
    <w:p w:rsidR="00F6531C" w:rsidRDefault="00F6531C" w:rsidP="00F6531C">
      <w:pPr>
        <w:pStyle w:val="Heading3"/>
        <w:rPr>
          <w:lang w:eastAsia="en-GB"/>
        </w:rPr>
      </w:pPr>
      <w:r>
        <w:rPr>
          <w:lang w:eastAsia="en-GB"/>
        </w:rPr>
        <w:lastRenderedPageBreak/>
        <w:t>Groups Not Played as Listed</w:t>
      </w:r>
    </w:p>
    <w:p w:rsidR="00E56C97" w:rsidRPr="006569F6" w:rsidRDefault="00E56C97" w:rsidP="00E56C97">
      <w:pPr>
        <w:pStyle w:val="ListParagraph"/>
        <w:numPr>
          <w:ilvl w:val="0"/>
          <w:numId w:val="37"/>
        </w:numPr>
        <w:rPr>
          <w:lang w:val="en-US" w:eastAsia="en-GB"/>
        </w:rPr>
      </w:pPr>
      <w:r w:rsidRPr="00861D17">
        <w:rPr>
          <w:lang w:eastAsia="en-GB"/>
        </w:rPr>
        <w:t xml:space="preserve">In the event of any </w:t>
      </w:r>
      <w:r>
        <w:rPr>
          <w:lang w:eastAsia="en-GB"/>
        </w:rPr>
        <w:t>n</w:t>
      </w:r>
      <w:r w:rsidRPr="00861D17">
        <w:rPr>
          <w:lang w:eastAsia="en-GB"/>
        </w:rPr>
        <w:t>on</w:t>
      </w:r>
      <w:r>
        <w:rPr>
          <w:lang w:eastAsia="en-GB"/>
        </w:rPr>
        <w:t>-r</w:t>
      </w:r>
      <w:r w:rsidRPr="00861D17">
        <w:rPr>
          <w:lang w:eastAsia="en-GB"/>
        </w:rPr>
        <w:t xml:space="preserve">unners, </w:t>
      </w:r>
      <w:r>
        <w:rPr>
          <w:lang w:eastAsia="en-GB"/>
        </w:rPr>
        <w:t>2 ball and 3 ball bets</w:t>
      </w:r>
      <w:r w:rsidRPr="00861D17">
        <w:rPr>
          <w:lang w:eastAsia="en-GB"/>
        </w:rPr>
        <w:t xml:space="preserve"> will be void.</w:t>
      </w:r>
    </w:p>
    <w:p w:rsidR="00F6531C" w:rsidRDefault="00F6531C" w:rsidP="00F6531C">
      <w:pPr>
        <w:pStyle w:val="Heading3"/>
        <w:rPr>
          <w:lang w:eastAsia="en-GB"/>
        </w:rPr>
      </w:pPr>
      <w:r>
        <w:rPr>
          <w:lang w:eastAsia="en-GB"/>
        </w:rPr>
        <w:t>Main Markets</w:t>
      </w:r>
    </w:p>
    <w:p w:rsidR="00F6531C" w:rsidRPr="009540A3" w:rsidRDefault="00F6531C" w:rsidP="00F6531C">
      <w:pPr>
        <w:pStyle w:val="Heading4"/>
        <w:rPr>
          <w:b w:val="0"/>
        </w:rPr>
      </w:pPr>
      <w:r>
        <w:t>2 Balls</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F6531C" w:rsidRPr="007C3553" w:rsidRDefault="00F6531C" w:rsidP="00F6531C">
      <w:pPr>
        <w:rPr>
          <w:lang w:eastAsia="en-GB"/>
        </w:rPr>
      </w:pPr>
      <w:r w:rsidRPr="007C3553">
        <w:rPr>
          <w:lang w:eastAsia="en-GB"/>
        </w:rPr>
        <w:t>Predi</w:t>
      </w:r>
      <w:r>
        <w:rPr>
          <w:lang w:eastAsia="en-GB"/>
        </w:rPr>
        <w:t>ct which player will shoot the lowest score in the listed round.</w:t>
      </w:r>
    </w:p>
    <w:p w:rsidR="00F6531C" w:rsidRPr="009540A3" w:rsidRDefault="00F6531C" w:rsidP="00F6531C">
      <w:pPr>
        <w:pStyle w:val="Heading4"/>
        <w:rPr>
          <w:b w:val="0"/>
        </w:rPr>
      </w:pPr>
      <w:r>
        <w:t>3 Balls</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861D17" w:rsidRPr="00861D17" w:rsidRDefault="00F6531C" w:rsidP="00861D17">
      <w:pPr>
        <w:rPr>
          <w:lang w:eastAsia="en-GB"/>
        </w:rPr>
      </w:pPr>
      <w:r w:rsidRPr="007C3553">
        <w:rPr>
          <w:lang w:eastAsia="en-GB"/>
        </w:rPr>
        <w:t>Predi</w:t>
      </w:r>
      <w:r>
        <w:rPr>
          <w:lang w:eastAsia="en-GB"/>
        </w:rPr>
        <w:t>ct which player will shoot the lowest score in the listed round.</w:t>
      </w:r>
    </w:p>
    <w:p w:rsidR="00FD0C60" w:rsidRPr="006569F6" w:rsidRDefault="00FD0C60" w:rsidP="00484E7C">
      <w:pPr>
        <w:pStyle w:val="Heading2"/>
        <w:rPr>
          <w:lang w:val="en-US" w:eastAsia="en-GB"/>
        </w:rPr>
      </w:pPr>
      <w:r w:rsidRPr="006569F6">
        <w:rPr>
          <w:lang w:val="en-US" w:eastAsia="en-GB"/>
        </w:rPr>
        <w:t>MOTOR SPORTS</w:t>
      </w:r>
    </w:p>
    <w:p w:rsidR="008C1CE5" w:rsidRPr="006569F6" w:rsidRDefault="008C1CE5" w:rsidP="008C1CE5">
      <w:pPr>
        <w:rPr>
          <w:lang w:val="en-US" w:eastAsia="en-GB"/>
        </w:rPr>
      </w:pPr>
      <w:r>
        <w:t xml:space="preserve">Drivers </w:t>
      </w:r>
      <w:r w:rsidR="00EC1006">
        <w:t>will be considered to start a race based on the official start list of the respective governing body.</w:t>
      </w:r>
    </w:p>
    <w:p w:rsidR="00EA0267" w:rsidRDefault="00EA0267" w:rsidP="00EA0267">
      <w:pPr>
        <w:pStyle w:val="Heading3"/>
        <w:rPr>
          <w:lang w:eastAsia="en-GB"/>
        </w:rPr>
      </w:pPr>
      <w:r>
        <w:rPr>
          <w:lang w:eastAsia="en-GB"/>
        </w:rPr>
        <w:t>Race Abandonments</w:t>
      </w:r>
    </w:p>
    <w:p w:rsidR="00EA0267" w:rsidRDefault="00EA0267" w:rsidP="00EA0267">
      <w:pPr>
        <w:pStyle w:val="ListParagraph"/>
        <w:numPr>
          <w:ilvl w:val="0"/>
          <w:numId w:val="37"/>
        </w:numPr>
      </w:pPr>
      <w:r>
        <w:t>If a race is abandoned at any time all bets will be void</w:t>
      </w:r>
      <w:r w:rsidR="005F54F4">
        <w:t xml:space="preserve"> unless the governing body publishes an official result</w:t>
      </w:r>
    </w:p>
    <w:p w:rsidR="00EA0267" w:rsidRDefault="00EA0267" w:rsidP="00EA0267">
      <w:pPr>
        <w:pStyle w:val="Heading3"/>
        <w:rPr>
          <w:lang w:eastAsia="en-GB"/>
        </w:rPr>
      </w:pPr>
      <w:r>
        <w:rPr>
          <w:lang w:eastAsia="en-GB"/>
        </w:rPr>
        <w:t>Main Markets</w:t>
      </w:r>
    </w:p>
    <w:p w:rsidR="00EA0267" w:rsidRPr="009540A3" w:rsidRDefault="00EA0267" w:rsidP="00EA0267">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EA0267" w:rsidRPr="006569F6" w:rsidRDefault="00EA0267" w:rsidP="00EA0267">
      <w:pPr>
        <w:rPr>
          <w:lang w:val="en-US" w:eastAsia="en-GB"/>
        </w:rPr>
      </w:pPr>
      <w:r w:rsidRPr="007C3553">
        <w:rPr>
          <w:lang w:eastAsia="en-GB"/>
        </w:rPr>
        <w:t>Predi</w:t>
      </w:r>
      <w:r>
        <w:rPr>
          <w:lang w:eastAsia="en-GB"/>
        </w:rPr>
        <w:t>ct which driver will achieve the highest finishing position. A</w:t>
      </w:r>
      <w:proofErr w:type="spellStart"/>
      <w:r w:rsidRPr="006569F6">
        <w:rPr>
          <w:lang w:val="en-US" w:eastAsia="en-GB"/>
        </w:rPr>
        <w:t>ll</w:t>
      </w:r>
      <w:proofErr w:type="spellEnd"/>
      <w:r w:rsidRPr="006569F6">
        <w:rPr>
          <w:lang w:val="en-US" w:eastAsia="en-GB"/>
        </w:rPr>
        <w:t xml:space="preserve"> drivers must start the race for bets to stand.</w:t>
      </w:r>
    </w:p>
    <w:p w:rsidR="00EA0267" w:rsidRDefault="00EA0267" w:rsidP="00EA0267">
      <w:pPr>
        <w:pStyle w:val="ListParagraph"/>
        <w:numPr>
          <w:ilvl w:val="0"/>
          <w:numId w:val="37"/>
        </w:numPr>
        <w:rPr>
          <w:lang w:eastAsia="en-GB"/>
        </w:rPr>
      </w:pPr>
      <w:r w:rsidRPr="00861D17">
        <w:rPr>
          <w:lang w:eastAsia="en-GB"/>
        </w:rPr>
        <w:t>If both drivers fail to complete the race, the driver the highest o</w:t>
      </w:r>
      <w:r>
        <w:rPr>
          <w:lang w:eastAsia="en-GB"/>
        </w:rPr>
        <w:t>fficial classification will be settled as the winner</w:t>
      </w:r>
    </w:p>
    <w:p w:rsidR="00EA0267" w:rsidRDefault="00EA0267" w:rsidP="00EA0267">
      <w:pPr>
        <w:pStyle w:val="ListParagraph"/>
        <w:numPr>
          <w:ilvl w:val="0"/>
          <w:numId w:val="37"/>
        </w:numPr>
        <w:rPr>
          <w:lang w:eastAsia="en-GB"/>
        </w:rPr>
      </w:pPr>
      <w:r w:rsidRPr="00861D17">
        <w:rPr>
          <w:lang w:eastAsia="en-GB"/>
        </w:rPr>
        <w:t xml:space="preserve">If </w:t>
      </w:r>
      <w:r>
        <w:rPr>
          <w:lang w:eastAsia="en-GB"/>
        </w:rPr>
        <w:t xml:space="preserve">both drivers </w:t>
      </w:r>
      <w:r w:rsidRPr="00861D17">
        <w:rPr>
          <w:lang w:eastAsia="en-GB"/>
        </w:rPr>
        <w:t>have completed the same number of laps, all bets will be void.</w:t>
      </w:r>
    </w:p>
    <w:p w:rsidR="00861D17" w:rsidRPr="006569F6" w:rsidRDefault="00861D17" w:rsidP="00484E7C">
      <w:pPr>
        <w:pStyle w:val="Heading2"/>
        <w:rPr>
          <w:lang w:val="en-US" w:eastAsia="en-GB"/>
        </w:rPr>
      </w:pPr>
      <w:r w:rsidRPr="006569F6">
        <w:rPr>
          <w:lang w:val="en-US" w:eastAsia="en-GB"/>
        </w:rPr>
        <w:t>PESAPALLO</w:t>
      </w:r>
    </w:p>
    <w:p w:rsidR="00251CA3" w:rsidRDefault="00251CA3" w:rsidP="00251CA3">
      <w:r>
        <w:t>A</w:t>
      </w:r>
      <w:r w:rsidRPr="00251CA3">
        <w:t>ll match markets are based on the result excluding extra periods if played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tip</w:t>
      </w:r>
      <w:r w:rsidRPr="006569F6">
        <w:rPr>
          <w:lang w:val="en-US" w:eastAsia="en-GB"/>
        </w:rPr>
        <w:t>-off time</w:t>
      </w:r>
    </w:p>
    <w:p w:rsidR="00251CA3" w:rsidRDefault="00251CA3" w:rsidP="00251CA3">
      <w:pPr>
        <w:pStyle w:val="Heading3"/>
        <w:rPr>
          <w:lang w:eastAsia="en-GB"/>
        </w:rPr>
      </w:pPr>
      <w:r>
        <w:rPr>
          <w:rStyle w:val="Heading3Char"/>
          <w:b/>
          <w:bCs/>
        </w:rPr>
        <w:t>Outrights</w:t>
      </w:r>
    </w:p>
    <w:p w:rsidR="00251CA3" w:rsidRDefault="00251CA3" w:rsidP="00251CA3">
      <w:pPr>
        <w:rPr>
          <w:lang w:eastAsia="en-GB"/>
        </w:rPr>
      </w:pP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92F68" w:rsidRPr="006569F6" w:rsidRDefault="00F92F68" w:rsidP="00484E7C">
      <w:pPr>
        <w:pStyle w:val="Heading2"/>
        <w:rPr>
          <w:lang w:val="en-US" w:eastAsia="en-GB"/>
        </w:rPr>
      </w:pPr>
      <w:r w:rsidRPr="006569F6">
        <w:rPr>
          <w:lang w:val="en-US" w:eastAsia="en-GB"/>
        </w:rPr>
        <w:t>RUGBY</w:t>
      </w:r>
    </w:p>
    <w:p w:rsidR="00A15EBE" w:rsidRPr="006569F6" w:rsidRDefault="00A15EBE" w:rsidP="00A15EBE">
      <w:pPr>
        <w:rPr>
          <w:lang w:val="en-US" w:eastAsia="en-GB"/>
        </w:rPr>
      </w:pPr>
      <w:r>
        <w:t xml:space="preserve">All match markets are based on the result at the end of a scheduled 80 minutes play unless otherwise stated. This includes any added injury or stoppage time but </w:t>
      </w:r>
      <w:r w:rsidRPr="00937438">
        <w:rPr>
          <w:b/>
        </w:rPr>
        <w:t>does not include extra-time</w:t>
      </w:r>
      <w:r w:rsidR="001B2FDD">
        <w:t>.</w:t>
      </w:r>
    </w:p>
    <w:p w:rsidR="00B77818" w:rsidRDefault="00B77818" w:rsidP="00B77818">
      <w:pPr>
        <w:pStyle w:val="Heading3"/>
        <w:rPr>
          <w:lang w:eastAsia="en-GB"/>
        </w:rPr>
      </w:pPr>
      <w:r>
        <w:rPr>
          <w:lang w:eastAsia="en-GB"/>
        </w:rPr>
        <w:t>Match Abandonments/Postponements</w:t>
      </w:r>
    </w:p>
    <w:p w:rsidR="00B77818" w:rsidRDefault="00B77818" w:rsidP="00B77818">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kick</w:t>
      </w:r>
      <w:r w:rsidRPr="006569F6">
        <w:rPr>
          <w:lang w:val="en-US" w:eastAsia="en-GB"/>
        </w:rPr>
        <w:t>-off time</w:t>
      </w:r>
    </w:p>
    <w:p w:rsidR="001B2FDD" w:rsidRDefault="001B2FDD" w:rsidP="001B2FDD">
      <w:pPr>
        <w:pStyle w:val="Heading3"/>
        <w:rPr>
          <w:lang w:eastAsia="en-GB"/>
        </w:rPr>
      </w:pPr>
      <w:r>
        <w:rPr>
          <w:lang w:eastAsia="en-GB"/>
        </w:rPr>
        <w:lastRenderedPageBreak/>
        <w:t>Matches Not Played as Listed</w:t>
      </w:r>
    </w:p>
    <w:p w:rsidR="001B2FDD" w:rsidRDefault="001B2FDD" w:rsidP="001B2FDD">
      <w:pPr>
        <w:pStyle w:val="ListParagraph"/>
        <w:numPr>
          <w:ilvl w:val="0"/>
          <w:numId w:val="29"/>
        </w:numPr>
        <w:rPr>
          <w:lang w:eastAsia="en-GB"/>
        </w:rPr>
      </w:pPr>
      <w:r w:rsidRPr="00861D17">
        <w:rPr>
          <w:lang w:eastAsia="en-GB"/>
        </w:rPr>
        <w:t xml:space="preserve">If a match venue is changed then </w:t>
      </w:r>
      <w:r>
        <w:rPr>
          <w:lang w:eastAsia="en-GB"/>
        </w:rPr>
        <w:t>all bets will be void.</w:t>
      </w:r>
    </w:p>
    <w:p w:rsidR="00B77818" w:rsidRDefault="00B77818" w:rsidP="00B77818">
      <w:pPr>
        <w:pStyle w:val="Heading3"/>
        <w:rPr>
          <w:lang w:eastAsia="en-GB"/>
        </w:rPr>
      </w:pPr>
      <w:r>
        <w:rPr>
          <w:lang w:eastAsia="en-GB"/>
        </w:rPr>
        <w:t>Main Markets</w:t>
      </w:r>
    </w:p>
    <w:p w:rsidR="00B77818" w:rsidRPr="009540A3" w:rsidRDefault="00B77818" w:rsidP="00B77818">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match.</w:t>
      </w:r>
    </w:p>
    <w:p w:rsidR="00B77818" w:rsidRPr="00460B6E" w:rsidRDefault="00B77818" w:rsidP="00B77818">
      <w:pPr>
        <w:pStyle w:val="Heading4"/>
        <w:rPr>
          <w:b w:val="0"/>
        </w:rPr>
      </w:pPr>
      <w:r>
        <w:t>Handicap</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match after the handicap spread has been applied.</w:t>
      </w:r>
    </w:p>
    <w:p w:rsidR="00B77818" w:rsidRPr="00B77818" w:rsidRDefault="00B77818" w:rsidP="00B77818">
      <w:pPr>
        <w:pStyle w:val="Heading4"/>
      </w:pPr>
      <w:r>
        <w:t>1st Half – 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B77818" w:rsidRPr="007C3553" w:rsidRDefault="00B77818" w:rsidP="00B77818">
      <w:pPr>
        <w:rPr>
          <w:lang w:eastAsia="en-GB"/>
        </w:rPr>
      </w:pPr>
      <w:r w:rsidRPr="007C3553">
        <w:rPr>
          <w:lang w:eastAsia="en-GB"/>
        </w:rPr>
        <w:t>Predi</w:t>
      </w:r>
      <w:r>
        <w:rPr>
          <w:lang w:eastAsia="en-GB"/>
        </w:rPr>
        <w:t>ct the result of the first half.</w:t>
      </w:r>
    </w:p>
    <w:p w:rsidR="00B77818" w:rsidRPr="00B77818" w:rsidRDefault="00B77818" w:rsidP="00B77818">
      <w:pPr>
        <w:pStyle w:val="Heading4"/>
      </w:pPr>
      <w:r>
        <w:t>1</w:t>
      </w:r>
      <w:r w:rsidRPr="00B77818">
        <w:rPr>
          <w:vertAlign w:val="superscript"/>
        </w:rPr>
        <w:t>st</w:t>
      </w:r>
      <w:r>
        <w:t xml:space="preserve"> Half – Handicap </w:t>
      </w:r>
      <w:r w:rsidRPr="00D23D75">
        <w:rPr>
          <w:rStyle w:val="SubtleEmphasis"/>
        </w:rPr>
        <w:t>(</w:t>
      </w:r>
      <w:r>
        <w:rPr>
          <w:rStyle w:val="SubtleEmphasis"/>
        </w:rPr>
        <w:t>2</w:t>
      </w:r>
      <w:r w:rsidRPr="00D23D75">
        <w:rPr>
          <w:rStyle w:val="SubtleEmphasis"/>
        </w:rPr>
        <w:t>-way)</w:t>
      </w:r>
    </w:p>
    <w:p w:rsidR="00B77818" w:rsidRPr="008D0646" w:rsidRDefault="00B77818" w:rsidP="00B77818">
      <w:pPr>
        <w:rPr>
          <w:lang w:eastAsia="en-GB"/>
        </w:rPr>
      </w:pPr>
      <w:r>
        <w:rPr>
          <w:bCs/>
          <w:lang w:eastAsia="en-GB"/>
        </w:rPr>
        <w:t>Predict the result of the first half after the handicap spread has been applied.</w:t>
      </w:r>
    </w:p>
    <w:p w:rsidR="00B77818" w:rsidRPr="007158F3" w:rsidRDefault="00B77818" w:rsidP="00B77818">
      <w:pPr>
        <w:pStyle w:val="Heading4"/>
        <w:rPr>
          <w:rStyle w:val="Heading3Char"/>
          <w:b/>
        </w:rPr>
      </w:pPr>
      <w:r w:rsidRPr="00D23D75">
        <w:t xml:space="preserve">Half-time/Full-time </w:t>
      </w:r>
      <w:r w:rsidRPr="00D23D75">
        <w:rPr>
          <w:rStyle w:val="SubtleEmphasis"/>
        </w:rPr>
        <w:t>(9-way)</w:t>
      </w:r>
    </w:p>
    <w:p w:rsidR="00B77818" w:rsidRPr="00B77818" w:rsidRDefault="00B77818" w:rsidP="00B77818">
      <w:r>
        <w:rPr>
          <w:lang w:eastAsia="en-GB"/>
        </w:rPr>
        <w:t>Predict the result of the match at both half-time and full-time.</w:t>
      </w:r>
    </w:p>
    <w:p w:rsidR="00B77818" w:rsidRPr="008854FE" w:rsidRDefault="00B77818" w:rsidP="00B77818">
      <w:pPr>
        <w:pStyle w:val="Heading4"/>
        <w:rPr>
          <w:lang w:eastAsia="en-GB"/>
        </w:rPr>
      </w:pPr>
      <w:r w:rsidRPr="00D23D75">
        <w:t>Highest Scoring Half</w:t>
      </w:r>
      <w:r w:rsidRPr="00723416">
        <w:rPr>
          <w:rStyle w:val="Heading4Char"/>
        </w:rPr>
        <w:t xml:space="preserve"> </w:t>
      </w:r>
      <w:r w:rsidRPr="00D23D75">
        <w:rPr>
          <w:rStyle w:val="SubtleEmphasis"/>
        </w:rPr>
        <w:t>(3-way)</w:t>
      </w:r>
    </w:p>
    <w:p w:rsidR="00B77818" w:rsidRDefault="00B77818" w:rsidP="00B77818">
      <w:pPr>
        <w:rPr>
          <w:lang w:eastAsia="en-GB"/>
        </w:rPr>
      </w:pPr>
      <w:r w:rsidRPr="007C3553">
        <w:rPr>
          <w:lang w:eastAsia="en-GB"/>
        </w:rPr>
        <w:t>In which half of the matc</w:t>
      </w:r>
      <w:r>
        <w:rPr>
          <w:lang w:eastAsia="en-GB"/>
        </w:rPr>
        <w:t xml:space="preserve">h will the most points be scored? </w:t>
      </w:r>
      <w:r w:rsidRPr="007C3553">
        <w:rPr>
          <w:lang w:eastAsia="en-GB"/>
        </w:rPr>
        <w:t>Both halves must be completed for bets to stand.</w:t>
      </w:r>
    </w:p>
    <w:p w:rsidR="00B77818" w:rsidRPr="008854FE" w:rsidRDefault="00B77818" w:rsidP="00B77818">
      <w:pPr>
        <w:pStyle w:val="Heading4"/>
        <w:rPr>
          <w:lang w:eastAsia="en-GB"/>
        </w:rPr>
      </w:pPr>
      <w:r>
        <w:t>Odd/Even</w:t>
      </w:r>
      <w:r w:rsidRPr="00723416">
        <w:rPr>
          <w:rStyle w:val="Heading4Char"/>
        </w:rPr>
        <w:t xml:space="preserve">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match will be an odd or even number.</w:t>
      </w:r>
      <w:r>
        <w:rPr>
          <w:lang w:eastAsia="en-GB"/>
        </w:rPr>
        <w:t xml:space="preserve"> </w:t>
      </w:r>
      <w:r>
        <w:t xml:space="preserve">If there are no points scored all bets will be settled as </w:t>
      </w:r>
      <w:r w:rsidRPr="00283D63">
        <w:rPr>
          <w:i/>
        </w:rPr>
        <w:t>Even</w:t>
      </w:r>
      <w:r>
        <w:t>.</w:t>
      </w:r>
    </w:p>
    <w:p w:rsidR="00B77818" w:rsidRPr="008854FE" w:rsidRDefault="00B77818" w:rsidP="00B77818">
      <w:pPr>
        <w:pStyle w:val="Heading4"/>
      </w:pPr>
      <w:r>
        <w:t xml:space="preserve">1st Half – </w:t>
      </w:r>
      <w:r w:rsidRPr="00D23D75">
        <w:t xml:space="preserve">Odd/Even </w:t>
      </w:r>
      <w:r w:rsidRPr="00D23D75">
        <w:rPr>
          <w:rStyle w:val="SubtleEmphasis"/>
        </w:rPr>
        <w:t>(2-way)</w:t>
      </w:r>
    </w:p>
    <w:p w:rsidR="00B77818" w:rsidRDefault="00B77818" w:rsidP="00B77818">
      <w:pPr>
        <w:rPr>
          <w:lang w:eastAsia="en-GB"/>
        </w:rPr>
      </w:pPr>
      <w:r w:rsidRPr="007C3553">
        <w:rPr>
          <w:lang w:eastAsia="en-GB"/>
        </w:rPr>
        <w:t xml:space="preserve">Predict whether the total </w:t>
      </w:r>
      <w:r>
        <w:rPr>
          <w:lang w:eastAsia="en-GB"/>
        </w:rPr>
        <w:t>number of point</w:t>
      </w:r>
      <w:r w:rsidRPr="007C3553">
        <w:rPr>
          <w:lang w:eastAsia="en-GB"/>
        </w:rPr>
        <w:t>s</w:t>
      </w:r>
      <w:r>
        <w:rPr>
          <w:lang w:eastAsia="en-GB"/>
        </w:rPr>
        <w:t xml:space="preserve"> scored</w:t>
      </w:r>
      <w:r w:rsidRPr="007C3553">
        <w:rPr>
          <w:lang w:eastAsia="en-GB"/>
        </w:rPr>
        <w:t xml:space="preserve"> in the </w:t>
      </w:r>
      <w:r>
        <w:rPr>
          <w:lang w:eastAsia="en-GB"/>
        </w:rPr>
        <w:t>first half</w:t>
      </w:r>
      <w:r w:rsidRPr="007C3553">
        <w:rPr>
          <w:lang w:eastAsia="en-GB"/>
        </w:rPr>
        <w:t xml:space="preserve"> will be an odd or even number.</w:t>
      </w:r>
      <w:r>
        <w:rPr>
          <w:lang w:eastAsia="en-GB"/>
        </w:rPr>
        <w:t xml:space="preserve"> </w:t>
      </w:r>
      <w:r>
        <w:t xml:space="preserve">If there are no points scored all bets will be settled as </w:t>
      </w:r>
      <w:r w:rsidRPr="00283D63">
        <w:rPr>
          <w:i/>
        </w:rPr>
        <w:t>Even</w:t>
      </w:r>
      <w:r>
        <w:t>.</w:t>
      </w:r>
    </w:p>
    <w:p w:rsidR="00861D17" w:rsidRPr="00861D17" w:rsidRDefault="00D213DF" w:rsidP="00484E7C">
      <w:pPr>
        <w:pStyle w:val="Heading2"/>
        <w:rPr>
          <w:lang w:eastAsia="en-GB"/>
        </w:rPr>
      </w:pPr>
      <w:r>
        <w:rPr>
          <w:lang w:eastAsia="en-GB"/>
        </w:rPr>
        <w:t>SNOOKER</w:t>
      </w:r>
    </w:p>
    <w:p w:rsidR="00251CA3" w:rsidRDefault="00251CA3" w:rsidP="00251CA3">
      <w:pPr>
        <w:pStyle w:val="Heading3"/>
        <w:rPr>
          <w:lang w:eastAsia="en-GB"/>
        </w:rPr>
      </w:pPr>
      <w:r>
        <w:rPr>
          <w:lang w:eastAsia="en-GB"/>
        </w:rPr>
        <w:t>Match Abandonments/Postponements</w:t>
      </w:r>
    </w:p>
    <w:p w:rsidR="00B60145" w:rsidRDefault="00251CA3" w:rsidP="00251CA3">
      <w:pPr>
        <w:pStyle w:val="ListParagraph"/>
        <w:numPr>
          <w:ilvl w:val="0"/>
          <w:numId w:val="37"/>
        </w:numPr>
      </w:pPr>
      <w:r>
        <w:t>If a match is abandoned</w:t>
      </w:r>
      <w:r w:rsidR="00B60145">
        <w:t xml:space="preserve"> at any time the player progressing to the next round will be deemed the winner</w:t>
      </w:r>
    </w:p>
    <w:p w:rsidR="00251CA3" w:rsidRDefault="00251CA3" w:rsidP="00251CA3">
      <w:pPr>
        <w:pStyle w:val="Heading3"/>
        <w:rPr>
          <w:lang w:eastAsia="en-GB"/>
        </w:rPr>
      </w:pPr>
      <w:r>
        <w:rPr>
          <w:lang w:eastAsia="en-GB"/>
        </w:rPr>
        <w:t>Matches Not Played as Listed</w:t>
      </w:r>
    </w:p>
    <w:p w:rsidR="00251CA3" w:rsidRDefault="00251CA3" w:rsidP="00251CA3">
      <w:pPr>
        <w:pStyle w:val="ListParagraph"/>
        <w:numPr>
          <w:ilvl w:val="0"/>
          <w:numId w:val="37"/>
        </w:numPr>
        <w:rPr>
          <w:lang w:eastAsia="en-GB"/>
        </w:rPr>
      </w:pPr>
      <w:r w:rsidRPr="00861D17">
        <w:rPr>
          <w:lang w:eastAsia="en-GB"/>
        </w:rPr>
        <w:t>If a match venue is changed then</w:t>
      </w:r>
      <w:r>
        <w:rPr>
          <w:lang w:eastAsia="en-GB"/>
        </w:rPr>
        <w:t xml:space="preserve"> bets already placed will stand</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7C3553" w:rsidRDefault="00251CA3" w:rsidP="00251CA3">
      <w:pPr>
        <w:rPr>
          <w:lang w:eastAsia="en-GB"/>
        </w:rPr>
      </w:pPr>
      <w:r w:rsidRPr="007C3553">
        <w:rPr>
          <w:lang w:eastAsia="en-GB"/>
        </w:rPr>
        <w:t>Predi</w:t>
      </w:r>
      <w:r>
        <w:rPr>
          <w:lang w:eastAsia="en-GB"/>
        </w:rPr>
        <w:t>ct the result of the match.</w:t>
      </w:r>
    </w:p>
    <w:p w:rsidR="00FD0C60" w:rsidRPr="006569F6" w:rsidRDefault="00FD0C60" w:rsidP="00484E7C">
      <w:pPr>
        <w:pStyle w:val="Heading2"/>
        <w:rPr>
          <w:lang w:val="en-US" w:eastAsia="en-GB"/>
        </w:rPr>
      </w:pPr>
      <w:r w:rsidRPr="006569F6">
        <w:rPr>
          <w:lang w:val="en-US" w:eastAsia="en-GB"/>
        </w:rPr>
        <w:t>WATERPOLO</w:t>
      </w:r>
    </w:p>
    <w:p w:rsidR="00251CA3" w:rsidRDefault="00251CA3" w:rsidP="00251CA3">
      <w:r>
        <w:t xml:space="preserve">All match markets are based on the result </w:t>
      </w:r>
      <w:r>
        <w:rPr>
          <w:b/>
        </w:rPr>
        <w:t>ex</w:t>
      </w:r>
      <w:r w:rsidRPr="00571C13">
        <w:rPr>
          <w:b/>
        </w:rPr>
        <w:t>cluding overtime</w:t>
      </w:r>
      <w:r>
        <w:rPr>
          <w:b/>
        </w:rPr>
        <w:t xml:space="preserve"> </w:t>
      </w:r>
      <w:r w:rsidRPr="00937438">
        <w:t>if played</w:t>
      </w:r>
      <w:r>
        <w:t xml:space="preserve"> unless otherwise stated.</w:t>
      </w:r>
    </w:p>
    <w:p w:rsidR="00251CA3" w:rsidRDefault="00251CA3" w:rsidP="00251CA3">
      <w:pPr>
        <w:pStyle w:val="Heading3"/>
        <w:rPr>
          <w:lang w:eastAsia="en-GB"/>
        </w:rPr>
      </w:pPr>
      <w:r>
        <w:rPr>
          <w:lang w:eastAsia="en-GB"/>
        </w:rPr>
        <w:t>Match Abandonments/Postponements</w:t>
      </w:r>
    </w:p>
    <w:p w:rsidR="00251CA3" w:rsidRDefault="00251CA3" w:rsidP="00251CA3">
      <w:pPr>
        <w:pStyle w:val="ListParagraph"/>
        <w:numPr>
          <w:ilvl w:val="0"/>
          <w:numId w:val="37"/>
        </w:numPr>
      </w:pPr>
      <w:r>
        <w:t>If a match is abandoned at any time all bets will be void</w:t>
      </w:r>
    </w:p>
    <w:p w:rsidR="00081350" w:rsidRPr="00B85C27" w:rsidRDefault="00081350" w:rsidP="00081350">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w:t>
      </w:r>
      <w:r w:rsidR="00B60145">
        <w:rPr>
          <w:lang w:val="en-US" w:eastAsia="en-GB"/>
        </w:rPr>
        <w:t>start</w:t>
      </w:r>
      <w:r w:rsidRPr="006569F6">
        <w:rPr>
          <w:lang w:val="en-US" w:eastAsia="en-GB"/>
        </w:rPr>
        <w:t xml:space="preserve"> time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Match Result</w:t>
      </w:r>
      <w:r w:rsidRPr="00723416">
        <w:rPr>
          <w:rStyle w:val="Heading4Char"/>
        </w:rPr>
        <w:t xml:space="preserve"> </w:t>
      </w:r>
      <w:r w:rsidRPr="00D23D75">
        <w:rPr>
          <w:rStyle w:val="SubtleEmphasis"/>
        </w:rPr>
        <w:t>(</w:t>
      </w:r>
      <w:r>
        <w:rPr>
          <w:rStyle w:val="SubtleEmphasis"/>
        </w:rPr>
        <w:t>3</w:t>
      </w:r>
      <w:r w:rsidRPr="00D23D75">
        <w:rPr>
          <w:rStyle w:val="SubtleEmphasis"/>
        </w:rPr>
        <w:t>-way)</w:t>
      </w:r>
    </w:p>
    <w:p w:rsidR="00251CA3" w:rsidRPr="007C3553" w:rsidRDefault="00251CA3" w:rsidP="00251CA3">
      <w:pPr>
        <w:rPr>
          <w:lang w:eastAsia="en-GB"/>
        </w:rPr>
      </w:pPr>
      <w:r w:rsidRPr="007C3553">
        <w:rPr>
          <w:lang w:eastAsia="en-GB"/>
        </w:rPr>
        <w:lastRenderedPageBreak/>
        <w:t>Predi</w:t>
      </w:r>
      <w:r>
        <w:rPr>
          <w:lang w:eastAsia="en-GB"/>
        </w:rPr>
        <w:t>ct the result of the match.</w:t>
      </w:r>
    </w:p>
    <w:p w:rsidR="00861D17" w:rsidRPr="00861D17" w:rsidRDefault="00861D17" w:rsidP="00484E7C">
      <w:pPr>
        <w:pStyle w:val="Heading2"/>
        <w:rPr>
          <w:lang w:eastAsia="en-GB"/>
        </w:rPr>
      </w:pPr>
      <w:r w:rsidRPr="00861D17">
        <w:rPr>
          <w:lang w:eastAsia="en-GB"/>
        </w:rPr>
        <w:t>WINTER SPORTS</w:t>
      </w:r>
    </w:p>
    <w:p w:rsidR="00251CA3" w:rsidRDefault="00251CA3" w:rsidP="00251CA3">
      <w:pPr>
        <w:pStyle w:val="Heading3"/>
        <w:rPr>
          <w:lang w:eastAsia="en-GB"/>
        </w:rPr>
      </w:pPr>
      <w:r>
        <w:rPr>
          <w:lang w:eastAsia="en-GB"/>
        </w:rPr>
        <w:t>Event Abandonments</w:t>
      </w:r>
      <w:r w:rsidR="00B508FC">
        <w:rPr>
          <w:lang w:eastAsia="en-GB"/>
        </w:rPr>
        <w:t>/Postponements</w:t>
      </w:r>
    </w:p>
    <w:p w:rsidR="00251CA3" w:rsidRDefault="00251CA3" w:rsidP="00251CA3">
      <w:pPr>
        <w:pStyle w:val="ListParagraph"/>
        <w:numPr>
          <w:ilvl w:val="0"/>
          <w:numId w:val="37"/>
        </w:numPr>
      </w:pPr>
      <w:r>
        <w:t>If an event is abandoned at any time all bets will be void</w:t>
      </w:r>
    </w:p>
    <w:p w:rsidR="00D51A45" w:rsidRDefault="00D51A45" w:rsidP="00D51A45">
      <w:pPr>
        <w:pStyle w:val="ListParagraph"/>
        <w:numPr>
          <w:ilvl w:val="0"/>
          <w:numId w:val="37"/>
        </w:numPr>
      </w:pPr>
      <w:r>
        <w:t xml:space="preserve">If an event is taking place within a sporting tournament, e.g. Winter Olympics, all bets will stand even if the event is postponed as long as the it is </w:t>
      </w:r>
      <w:r w:rsidR="007A4761">
        <w:t>re</w:t>
      </w:r>
      <w:r>
        <w:t>scheduled to take place within the official time of the tournament</w:t>
      </w:r>
    </w:p>
    <w:p w:rsidR="00B60145" w:rsidRPr="00B85C27" w:rsidRDefault="00B60145" w:rsidP="00B60145">
      <w:pPr>
        <w:pStyle w:val="ListParagraph"/>
        <w:numPr>
          <w:ilvl w:val="0"/>
          <w:numId w:val="37"/>
        </w:numPr>
        <w:rPr>
          <w:lang w:val="en-US" w:eastAsia="en-GB"/>
        </w:rPr>
      </w:pPr>
      <w:r w:rsidRPr="006569F6">
        <w:rPr>
          <w:lang w:val="en-US" w:eastAsia="en-GB"/>
        </w:rPr>
        <w:t xml:space="preserve">An </w:t>
      </w:r>
      <w:proofErr w:type="spellStart"/>
      <w:r w:rsidRPr="006569F6">
        <w:rPr>
          <w:lang w:val="en-US" w:eastAsia="en-GB"/>
        </w:rPr>
        <w:t>unplayed</w:t>
      </w:r>
      <w:proofErr w:type="spellEnd"/>
      <w:r w:rsidRPr="006569F6">
        <w:rPr>
          <w:lang w:val="en-US" w:eastAsia="en-GB"/>
        </w:rPr>
        <w:t xml:space="preserve"> or postponed match will be treated as void unless it is played</w:t>
      </w:r>
      <w:r>
        <w:rPr>
          <w:lang w:val="en-US" w:eastAsia="en-GB"/>
        </w:rPr>
        <w:t xml:space="preserve"> within 48 hours of the listed start</w:t>
      </w:r>
      <w:r w:rsidRPr="006569F6">
        <w:rPr>
          <w:lang w:val="en-US" w:eastAsia="en-GB"/>
        </w:rPr>
        <w:t xml:space="preserve"> time</w:t>
      </w:r>
      <w:r>
        <w:rPr>
          <w:lang w:val="en-US" w:eastAsia="en-GB"/>
        </w:rPr>
        <w:t xml:space="preserve"> unless it is a part of a sporting tournament as above</w:t>
      </w:r>
    </w:p>
    <w:p w:rsidR="00251CA3" w:rsidRDefault="00251CA3" w:rsidP="00251CA3">
      <w:pPr>
        <w:pStyle w:val="Heading3"/>
        <w:rPr>
          <w:lang w:eastAsia="en-GB"/>
        </w:rPr>
      </w:pPr>
      <w:r>
        <w:rPr>
          <w:lang w:eastAsia="en-GB"/>
        </w:rPr>
        <w:t>Main Markets</w:t>
      </w:r>
    </w:p>
    <w:p w:rsidR="00251CA3" w:rsidRPr="009540A3" w:rsidRDefault="00251CA3" w:rsidP="00251CA3">
      <w:pPr>
        <w:pStyle w:val="Heading4"/>
        <w:rPr>
          <w:b w:val="0"/>
        </w:rPr>
      </w:pPr>
      <w:r>
        <w:t>Head to Head</w:t>
      </w:r>
      <w:r w:rsidRPr="00723416">
        <w:rPr>
          <w:rStyle w:val="Heading4Char"/>
        </w:rPr>
        <w:t xml:space="preserve"> </w:t>
      </w:r>
      <w:r w:rsidRPr="00D23D75">
        <w:rPr>
          <w:rStyle w:val="SubtleEmphasis"/>
        </w:rPr>
        <w:t>(</w:t>
      </w:r>
      <w:r>
        <w:rPr>
          <w:rStyle w:val="SubtleEmphasis"/>
        </w:rPr>
        <w:t>2</w:t>
      </w:r>
      <w:r w:rsidRPr="00D23D75">
        <w:rPr>
          <w:rStyle w:val="SubtleEmphasis"/>
        </w:rPr>
        <w:t>-way)</w:t>
      </w:r>
    </w:p>
    <w:p w:rsidR="00251CA3" w:rsidRPr="006569F6" w:rsidRDefault="00251CA3" w:rsidP="00251CA3">
      <w:pPr>
        <w:rPr>
          <w:lang w:val="en-US" w:eastAsia="en-GB"/>
        </w:rPr>
      </w:pPr>
      <w:r w:rsidRPr="007C3553">
        <w:rPr>
          <w:lang w:eastAsia="en-GB"/>
        </w:rPr>
        <w:t>Predi</w:t>
      </w:r>
      <w:r>
        <w:rPr>
          <w:lang w:eastAsia="en-GB"/>
        </w:rPr>
        <w:t>ct which competitor will achieve the highest finishing position. A</w:t>
      </w:r>
      <w:proofErr w:type="spellStart"/>
      <w:r w:rsidRPr="006569F6">
        <w:rPr>
          <w:lang w:val="en-US" w:eastAsia="en-GB"/>
        </w:rPr>
        <w:t>ll</w:t>
      </w:r>
      <w:proofErr w:type="spellEnd"/>
      <w:r w:rsidRPr="006569F6">
        <w:rPr>
          <w:lang w:val="en-US" w:eastAsia="en-GB"/>
        </w:rPr>
        <w:t xml:space="preserve"> competitors must start the event for bets to stand.</w:t>
      </w:r>
      <w:r w:rsidR="00EC1006">
        <w:rPr>
          <w:lang w:val="en-US" w:eastAsia="en-GB"/>
        </w:rPr>
        <w:t xml:space="preserve"> In the event that a second run is abandoned the first run will be used for resulting purposes.</w:t>
      </w:r>
    </w:p>
    <w:p w:rsidR="00E94121" w:rsidRDefault="00E94121" w:rsidP="00B82C74"/>
    <w:sectPr w:rsidR="00E94121" w:rsidSect="00A642E4">
      <w:headerReference w:type="default" r:id="rId9"/>
      <w:footerReference w:type="default" r:id="rId10"/>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999" w:rsidRDefault="00567999" w:rsidP="00A642E4">
      <w:r>
        <w:separator/>
      </w:r>
    </w:p>
  </w:endnote>
  <w:endnote w:type="continuationSeparator" w:id="0">
    <w:p w:rsidR="00567999" w:rsidRDefault="00567999"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263347">
            <w:rPr>
              <w:rFonts w:ascii="Arial" w:hAnsi="Arial" w:cs="Arial"/>
              <w:b/>
              <w:bCs/>
              <w:noProof/>
              <w:color w:val="CFD1D2"/>
              <w:spacing w:val="60"/>
            </w:rPr>
            <w:t>23</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999" w:rsidRDefault="00567999" w:rsidP="00A642E4">
      <w:r>
        <w:separator/>
      </w:r>
    </w:p>
  </w:footnote>
  <w:footnote w:type="continuationSeparator" w:id="0">
    <w:p w:rsidR="00567999" w:rsidRDefault="00567999" w:rsidP="00A642E4">
      <w:r>
        <w:continuationSeparator/>
      </w:r>
    </w:p>
  </w:footnote>
  <w:footnote w:id="1">
    <w:p w:rsidR="00455C31" w:rsidRDefault="00455C31" w:rsidP="00A10B4A">
      <w:pPr>
        <w:pStyle w:val="FootnoteText"/>
      </w:pPr>
      <w:r>
        <w:rPr>
          <w:rStyle w:val="FootnoteReference"/>
        </w:rPr>
        <w:footnoteRef/>
      </w:r>
      <w:r>
        <w:t xml:space="preserve"> Dead-heat rules apply in the event of two or more teams/players tying in the standings (according to official competition rules)</w:t>
      </w:r>
    </w:p>
  </w:footnote>
  <w:footnote w:id="2">
    <w:p w:rsidR="00455C31" w:rsidRDefault="00455C31">
      <w:pPr>
        <w:pStyle w:val="FootnoteText"/>
      </w:pPr>
      <w:r>
        <w:rPr>
          <w:rStyle w:val="FootnoteReference"/>
        </w:rPr>
        <w:footnoteRef/>
      </w:r>
      <w:r>
        <w:t xml:space="preserve"> In basketball the first half refers to Quarters 1 &amp; 2, the second half refers to Quarters 3 &amp;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31"/>
  </w:num>
  <w:num w:numId="4">
    <w:abstractNumId w:val="8"/>
  </w:num>
  <w:num w:numId="5">
    <w:abstractNumId w:val="10"/>
  </w:num>
  <w:num w:numId="6">
    <w:abstractNumId w:val="24"/>
  </w:num>
  <w:num w:numId="7">
    <w:abstractNumId w:val="11"/>
  </w:num>
  <w:num w:numId="8">
    <w:abstractNumId w:val="30"/>
  </w:num>
  <w:num w:numId="9">
    <w:abstractNumId w:val="16"/>
  </w:num>
  <w:num w:numId="10">
    <w:abstractNumId w:val="12"/>
  </w:num>
  <w:num w:numId="11">
    <w:abstractNumId w:val="18"/>
  </w:num>
  <w:num w:numId="12">
    <w:abstractNumId w:val="41"/>
  </w:num>
  <w:num w:numId="13">
    <w:abstractNumId w:val="15"/>
  </w:num>
  <w:num w:numId="14">
    <w:abstractNumId w:val="29"/>
  </w:num>
  <w:num w:numId="15">
    <w:abstractNumId w:val="33"/>
  </w:num>
  <w:num w:numId="16">
    <w:abstractNumId w:val="42"/>
  </w:num>
  <w:num w:numId="17">
    <w:abstractNumId w:val="3"/>
  </w:num>
  <w:num w:numId="18">
    <w:abstractNumId w:val="14"/>
  </w:num>
  <w:num w:numId="19">
    <w:abstractNumId w:val="32"/>
  </w:num>
  <w:num w:numId="20">
    <w:abstractNumId w:val="38"/>
  </w:num>
  <w:num w:numId="21">
    <w:abstractNumId w:val="6"/>
  </w:num>
  <w:num w:numId="22">
    <w:abstractNumId w:val="4"/>
  </w:num>
  <w:num w:numId="23">
    <w:abstractNumId w:val="25"/>
  </w:num>
  <w:num w:numId="24">
    <w:abstractNumId w:val="17"/>
  </w:num>
  <w:num w:numId="25">
    <w:abstractNumId w:val="23"/>
  </w:num>
  <w:num w:numId="26">
    <w:abstractNumId w:val="5"/>
  </w:num>
  <w:num w:numId="27">
    <w:abstractNumId w:val="0"/>
  </w:num>
  <w:num w:numId="28">
    <w:abstractNumId w:val="28"/>
  </w:num>
  <w:num w:numId="29">
    <w:abstractNumId w:val="13"/>
  </w:num>
  <w:num w:numId="30">
    <w:abstractNumId w:val="40"/>
  </w:num>
  <w:num w:numId="31">
    <w:abstractNumId w:val="34"/>
  </w:num>
  <w:num w:numId="32">
    <w:abstractNumId w:val="27"/>
  </w:num>
  <w:num w:numId="33">
    <w:abstractNumId w:val="20"/>
  </w:num>
  <w:num w:numId="34">
    <w:abstractNumId w:val="22"/>
  </w:num>
  <w:num w:numId="35">
    <w:abstractNumId w:val="19"/>
  </w:num>
  <w:num w:numId="36">
    <w:abstractNumId w:val="35"/>
  </w:num>
  <w:num w:numId="37">
    <w:abstractNumId w:val="2"/>
  </w:num>
  <w:num w:numId="38">
    <w:abstractNumId w:val="36"/>
  </w:num>
  <w:num w:numId="39">
    <w:abstractNumId w:val="9"/>
  </w:num>
  <w:num w:numId="40">
    <w:abstractNumId w:val="39"/>
  </w:num>
  <w:num w:numId="41">
    <w:abstractNumId w:val="7"/>
  </w:num>
  <w:num w:numId="42">
    <w:abstractNumId w:val="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98D"/>
    <w:rsid w:val="00081035"/>
    <w:rsid w:val="00081350"/>
    <w:rsid w:val="0008398B"/>
    <w:rsid w:val="00097478"/>
    <w:rsid w:val="000A7D2D"/>
    <w:rsid w:val="000B2A09"/>
    <w:rsid w:val="000C0A57"/>
    <w:rsid w:val="000C3739"/>
    <w:rsid w:val="000C3C6F"/>
    <w:rsid w:val="000D64BF"/>
    <w:rsid w:val="000F7857"/>
    <w:rsid w:val="00107769"/>
    <w:rsid w:val="001151AB"/>
    <w:rsid w:val="001162DD"/>
    <w:rsid w:val="00125343"/>
    <w:rsid w:val="00127252"/>
    <w:rsid w:val="00132F09"/>
    <w:rsid w:val="00141B35"/>
    <w:rsid w:val="00144D4E"/>
    <w:rsid w:val="001515B7"/>
    <w:rsid w:val="00160A5F"/>
    <w:rsid w:val="00163191"/>
    <w:rsid w:val="001644AF"/>
    <w:rsid w:val="001714AE"/>
    <w:rsid w:val="00182726"/>
    <w:rsid w:val="00182B0A"/>
    <w:rsid w:val="00184F04"/>
    <w:rsid w:val="00187CA8"/>
    <w:rsid w:val="001B2DE7"/>
    <w:rsid w:val="001B2FDD"/>
    <w:rsid w:val="001C53EF"/>
    <w:rsid w:val="001E6136"/>
    <w:rsid w:val="001E7DB0"/>
    <w:rsid w:val="001F09F0"/>
    <w:rsid w:val="00201EB9"/>
    <w:rsid w:val="00211ADA"/>
    <w:rsid w:val="00251CA3"/>
    <w:rsid w:val="002570A4"/>
    <w:rsid w:val="00262A9F"/>
    <w:rsid w:val="00263347"/>
    <w:rsid w:val="00270B4A"/>
    <w:rsid w:val="002736D7"/>
    <w:rsid w:val="002737F4"/>
    <w:rsid w:val="0028335A"/>
    <w:rsid w:val="00283D63"/>
    <w:rsid w:val="0028511B"/>
    <w:rsid w:val="002872DA"/>
    <w:rsid w:val="002A553C"/>
    <w:rsid w:val="002B6575"/>
    <w:rsid w:val="002C144B"/>
    <w:rsid w:val="002F4445"/>
    <w:rsid w:val="0030028F"/>
    <w:rsid w:val="003150B9"/>
    <w:rsid w:val="003152F6"/>
    <w:rsid w:val="00317917"/>
    <w:rsid w:val="00326A73"/>
    <w:rsid w:val="00327AFD"/>
    <w:rsid w:val="00344FC3"/>
    <w:rsid w:val="003642B3"/>
    <w:rsid w:val="0036751C"/>
    <w:rsid w:val="00382E58"/>
    <w:rsid w:val="003A3E0A"/>
    <w:rsid w:val="003C465F"/>
    <w:rsid w:val="003C6C18"/>
    <w:rsid w:val="003F0A7B"/>
    <w:rsid w:val="004039C8"/>
    <w:rsid w:val="00411CA3"/>
    <w:rsid w:val="00414C9F"/>
    <w:rsid w:val="00426A60"/>
    <w:rsid w:val="004355B5"/>
    <w:rsid w:val="004364E2"/>
    <w:rsid w:val="00442257"/>
    <w:rsid w:val="00455C31"/>
    <w:rsid w:val="00460B6E"/>
    <w:rsid w:val="00461A8A"/>
    <w:rsid w:val="0046332B"/>
    <w:rsid w:val="00484E7C"/>
    <w:rsid w:val="00490CD4"/>
    <w:rsid w:val="004973C2"/>
    <w:rsid w:val="004A3A7A"/>
    <w:rsid w:val="004B5689"/>
    <w:rsid w:val="004D08F4"/>
    <w:rsid w:val="004D64EB"/>
    <w:rsid w:val="004E127E"/>
    <w:rsid w:val="004E54E6"/>
    <w:rsid w:val="004F65B6"/>
    <w:rsid w:val="00520744"/>
    <w:rsid w:val="0052146F"/>
    <w:rsid w:val="00531C2B"/>
    <w:rsid w:val="00541088"/>
    <w:rsid w:val="005569BD"/>
    <w:rsid w:val="00567999"/>
    <w:rsid w:val="00571C13"/>
    <w:rsid w:val="00592FFD"/>
    <w:rsid w:val="005968C3"/>
    <w:rsid w:val="005A1DDE"/>
    <w:rsid w:val="005A2EB1"/>
    <w:rsid w:val="005A38DF"/>
    <w:rsid w:val="005A4F8B"/>
    <w:rsid w:val="005A6DC3"/>
    <w:rsid w:val="005C2377"/>
    <w:rsid w:val="005C4145"/>
    <w:rsid w:val="005D0175"/>
    <w:rsid w:val="005D726D"/>
    <w:rsid w:val="005F0687"/>
    <w:rsid w:val="005F1747"/>
    <w:rsid w:val="005F5197"/>
    <w:rsid w:val="005F54F4"/>
    <w:rsid w:val="006009DB"/>
    <w:rsid w:val="00601D49"/>
    <w:rsid w:val="00601E7C"/>
    <w:rsid w:val="0061129C"/>
    <w:rsid w:val="0062519F"/>
    <w:rsid w:val="0063424A"/>
    <w:rsid w:val="006569F6"/>
    <w:rsid w:val="006623C5"/>
    <w:rsid w:val="00671E97"/>
    <w:rsid w:val="006739CB"/>
    <w:rsid w:val="0068720B"/>
    <w:rsid w:val="006A036E"/>
    <w:rsid w:val="006A06CE"/>
    <w:rsid w:val="006A33DD"/>
    <w:rsid w:val="006C6CA9"/>
    <w:rsid w:val="006E526B"/>
    <w:rsid w:val="006E6B5A"/>
    <w:rsid w:val="006F1BBD"/>
    <w:rsid w:val="00701171"/>
    <w:rsid w:val="00702699"/>
    <w:rsid w:val="00707C41"/>
    <w:rsid w:val="007158F3"/>
    <w:rsid w:val="007165F4"/>
    <w:rsid w:val="00720D78"/>
    <w:rsid w:val="00723416"/>
    <w:rsid w:val="00725CBD"/>
    <w:rsid w:val="00730E7F"/>
    <w:rsid w:val="007427B0"/>
    <w:rsid w:val="007442F3"/>
    <w:rsid w:val="00752102"/>
    <w:rsid w:val="00754202"/>
    <w:rsid w:val="00764094"/>
    <w:rsid w:val="007651A9"/>
    <w:rsid w:val="007652D6"/>
    <w:rsid w:val="007658D1"/>
    <w:rsid w:val="00792E78"/>
    <w:rsid w:val="007A4761"/>
    <w:rsid w:val="007A5DEC"/>
    <w:rsid w:val="007B1409"/>
    <w:rsid w:val="007C3553"/>
    <w:rsid w:val="007C6299"/>
    <w:rsid w:val="007D51DC"/>
    <w:rsid w:val="007D621B"/>
    <w:rsid w:val="007E2E82"/>
    <w:rsid w:val="007E4288"/>
    <w:rsid w:val="007F03AD"/>
    <w:rsid w:val="00815AA2"/>
    <w:rsid w:val="0082270B"/>
    <w:rsid w:val="00833DB2"/>
    <w:rsid w:val="008346D9"/>
    <w:rsid w:val="00835B4A"/>
    <w:rsid w:val="00837C36"/>
    <w:rsid w:val="008450B3"/>
    <w:rsid w:val="00846D30"/>
    <w:rsid w:val="00851985"/>
    <w:rsid w:val="00854C1B"/>
    <w:rsid w:val="00855B19"/>
    <w:rsid w:val="00861D17"/>
    <w:rsid w:val="008626E6"/>
    <w:rsid w:val="00865920"/>
    <w:rsid w:val="00866D34"/>
    <w:rsid w:val="008670C3"/>
    <w:rsid w:val="0086757F"/>
    <w:rsid w:val="00874D92"/>
    <w:rsid w:val="00874F67"/>
    <w:rsid w:val="008854FE"/>
    <w:rsid w:val="008A5403"/>
    <w:rsid w:val="008A5EAA"/>
    <w:rsid w:val="008B2B78"/>
    <w:rsid w:val="008B3706"/>
    <w:rsid w:val="008C1CE5"/>
    <w:rsid w:val="008D0384"/>
    <w:rsid w:val="008D0646"/>
    <w:rsid w:val="008D3011"/>
    <w:rsid w:val="008D47EA"/>
    <w:rsid w:val="008E12F9"/>
    <w:rsid w:val="008E7E3B"/>
    <w:rsid w:val="009217C6"/>
    <w:rsid w:val="00937438"/>
    <w:rsid w:val="00941430"/>
    <w:rsid w:val="009437B1"/>
    <w:rsid w:val="0094483C"/>
    <w:rsid w:val="00945537"/>
    <w:rsid w:val="009540A3"/>
    <w:rsid w:val="00960011"/>
    <w:rsid w:val="00962FDE"/>
    <w:rsid w:val="00973FA1"/>
    <w:rsid w:val="009B2BF8"/>
    <w:rsid w:val="009D0E63"/>
    <w:rsid w:val="009D1359"/>
    <w:rsid w:val="009D3204"/>
    <w:rsid w:val="009D46F0"/>
    <w:rsid w:val="009E2B54"/>
    <w:rsid w:val="009F7077"/>
    <w:rsid w:val="00A0201E"/>
    <w:rsid w:val="00A10B4A"/>
    <w:rsid w:val="00A15EBE"/>
    <w:rsid w:val="00A167B2"/>
    <w:rsid w:val="00A2076A"/>
    <w:rsid w:val="00A24712"/>
    <w:rsid w:val="00A40322"/>
    <w:rsid w:val="00A4213D"/>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F2253"/>
    <w:rsid w:val="00B01F28"/>
    <w:rsid w:val="00B033AF"/>
    <w:rsid w:val="00B07246"/>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6B15"/>
    <w:rsid w:val="00BE0286"/>
    <w:rsid w:val="00BE58A4"/>
    <w:rsid w:val="00BE7C9D"/>
    <w:rsid w:val="00BF1BF5"/>
    <w:rsid w:val="00BF1D1B"/>
    <w:rsid w:val="00BF40F3"/>
    <w:rsid w:val="00C2214E"/>
    <w:rsid w:val="00C572BF"/>
    <w:rsid w:val="00C90FA6"/>
    <w:rsid w:val="00C9735C"/>
    <w:rsid w:val="00CB6028"/>
    <w:rsid w:val="00CC7385"/>
    <w:rsid w:val="00CD5F79"/>
    <w:rsid w:val="00CF5614"/>
    <w:rsid w:val="00D0593D"/>
    <w:rsid w:val="00D213DF"/>
    <w:rsid w:val="00D23D75"/>
    <w:rsid w:val="00D40ADE"/>
    <w:rsid w:val="00D51A45"/>
    <w:rsid w:val="00D56C51"/>
    <w:rsid w:val="00D5736D"/>
    <w:rsid w:val="00D638E2"/>
    <w:rsid w:val="00D9454F"/>
    <w:rsid w:val="00D962ED"/>
    <w:rsid w:val="00DB3D1D"/>
    <w:rsid w:val="00DC43C4"/>
    <w:rsid w:val="00DC7DC5"/>
    <w:rsid w:val="00DD207C"/>
    <w:rsid w:val="00DD209A"/>
    <w:rsid w:val="00DD6B2D"/>
    <w:rsid w:val="00DF4F28"/>
    <w:rsid w:val="00DF5667"/>
    <w:rsid w:val="00DF6AE7"/>
    <w:rsid w:val="00E05B01"/>
    <w:rsid w:val="00E06B2D"/>
    <w:rsid w:val="00E24A35"/>
    <w:rsid w:val="00E25A30"/>
    <w:rsid w:val="00E34818"/>
    <w:rsid w:val="00E353A6"/>
    <w:rsid w:val="00E36DB3"/>
    <w:rsid w:val="00E3774B"/>
    <w:rsid w:val="00E403F6"/>
    <w:rsid w:val="00E56C97"/>
    <w:rsid w:val="00E60FB4"/>
    <w:rsid w:val="00E67BD0"/>
    <w:rsid w:val="00E71DF3"/>
    <w:rsid w:val="00E73D2F"/>
    <w:rsid w:val="00E74C7F"/>
    <w:rsid w:val="00E74D29"/>
    <w:rsid w:val="00E94121"/>
    <w:rsid w:val="00E97A5B"/>
    <w:rsid w:val="00EA0267"/>
    <w:rsid w:val="00EA210B"/>
    <w:rsid w:val="00EB707F"/>
    <w:rsid w:val="00EC1006"/>
    <w:rsid w:val="00EC4D2A"/>
    <w:rsid w:val="00ED3599"/>
    <w:rsid w:val="00ED6652"/>
    <w:rsid w:val="00EE3672"/>
    <w:rsid w:val="00F42752"/>
    <w:rsid w:val="00F46EC6"/>
    <w:rsid w:val="00F53A19"/>
    <w:rsid w:val="00F54215"/>
    <w:rsid w:val="00F5596C"/>
    <w:rsid w:val="00F63F76"/>
    <w:rsid w:val="00F6531C"/>
    <w:rsid w:val="00F72BA5"/>
    <w:rsid w:val="00F80E10"/>
    <w:rsid w:val="00F92F68"/>
    <w:rsid w:val="00F96972"/>
    <w:rsid w:val="00F9717D"/>
    <w:rsid w:val="00FB1810"/>
    <w:rsid w:val="00FB5577"/>
    <w:rsid w:val="00FC6DF1"/>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FD1FC-7F9C-4651-B9E7-2ACC3CE9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4</TotalTime>
  <Pages>27</Pages>
  <Words>8592</Words>
  <Characters>48978</Characters>
  <Application>Microsoft Office Word</Application>
  <DocSecurity>0</DocSecurity>
  <Lines>408</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57456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7</cp:revision>
  <dcterms:created xsi:type="dcterms:W3CDTF">2014-03-24T13:36:00Z</dcterms:created>
  <dcterms:modified xsi:type="dcterms:W3CDTF">2014-12-17T07:59:00Z</dcterms:modified>
</cp:coreProperties>
</file>