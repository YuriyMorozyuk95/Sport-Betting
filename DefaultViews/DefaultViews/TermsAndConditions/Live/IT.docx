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EF" w:rsidRPr="002051EF" w:rsidRDefault="002051EF" w:rsidP="002051EF">
      <w:pPr>
        <w:pStyle w:val="Heading1"/>
        <w:rPr>
          <w:color w:val="17365D" w:themeColor="text2" w:themeShade="BF"/>
          <w:spacing w:val="5"/>
          <w:kern w:val="28"/>
          <w:sz w:val="52"/>
          <w:szCs w:val="52"/>
          <w:lang w:val="it-IT" w:eastAsia="en-GB"/>
        </w:rPr>
      </w:pPr>
      <w:r w:rsidRPr="002051EF">
        <w:rPr>
          <w:color w:val="17365D" w:themeColor="text2" w:themeShade="BF"/>
          <w:spacing w:val="5"/>
          <w:kern w:val="28"/>
          <w:sz w:val="52"/>
          <w:szCs w:val="52"/>
          <w:lang w:val="it-IT" w:eastAsia="en-GB"/>
        </w:rPr>
        <w:t>Regole Scommesse Sportive Live Odds</w:t>
      </w:r>
    </w:p>
    <w:p w:rsidR="00D13CDB" w:rsidRDefault="002051EF" w:rsidP="004A3FA9">
      <w:pPr>
        <w:pStyle w:val="Heading1"/>
        <w:rPr>
          <w:lang w:val="en-US" w:eastAsia="en-GB"/>
        </w:rPr>
      </w:pPr>
      <w:r w:rsidRPr="002051EF">
        <w:rPr>
          <w:lang w:val="en-US" w:eastAsia="en-GB"/>
        </w:rPr>
        <w:t>REGOLE GENERALI DI PAGAMENTO E CANCELLAZIONE</w:t>
      </w:r>
    </w:p>
    <w:p w:rsidR="002051EF" w:rsidRPr="002051EF" w:rsidRDefault="002051EF" w:rsidP="002051EF">
      <w:pPr>
        <w:rPr>
          <w:lang w:val="en-US" w:eastAsia="en-GB"/>
        </w:rPr>
      </w:pP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Se l'esito di un mercato non si può verificare ufficialmente, ci riserviamo il diritto di ritardare il pagamento fino alla conferma ufficiale.</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Se i mercati sono stati offerti quando si era già a conoscenza del risultato, ci riserviamo il diritto di annullare qualsiasi scommessa.</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di una qualsiasi ovvia visualizzazione non corretta o calcolo errato di quote, ci riserviamo il diritto di annullare le scommesse. Questo include una deviazione di più del 100% nel premio in denaro rispetto alla media del mercato.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si debba abbandonare la copertura e il match finesse regolarmente, tutti i mercati saranno pagati in base al risultato finale. Se l'esito di un mercato non si può verificare ufficialmente, ci riserviamo il diritto di annullarlo.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 xml:space="preserve">Nel caso di un non corretto </w:t>
      </w:r>
      <w:r w:rsidRPr="0013240C">
        <w:rPr>
          <w:sz w:val="24"/>
          <w:szCs w:val="24"/>
          <w:lang w:val="it-IT"/>
        </w:rPr>
        <w:t>settaggio</w:t>
      </w:r>
      <w:r w:rsidRPr="004005B5">
        <w:rPr>
          <w:sz w:val="24"/>
          <w:szCs w:val="24"/>
          <w:lang w:val="it-IT"/>
        </w:rPr>
        <w:t xml:space="preserve"> dei mercati, ci riserviamo il diritto di correggerli in qualsiasi momento.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le regoli generali di uno sport siano violate, ci riserviamo il diritto di annullare qualsiasi mercato (es. insolita lunghezza di un periodo, procedura di conteggio, format di un match ecc.)</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le regole o il format del match differisca dale nostre implicite informazioni, ci riserviamo il diritto di annullare qualsiasi mercato.</w:t>
      </w:r>
    </w:p>
    <w:p w:rsidR="002051EF" w:rsidRPr="004005B5" w:rsidRDefault="002051EF" w:rsidP="00B743F3">
      <w:pPr>
        <w:pStyle w:val="ListParagraph"/>
        <w:numPr>
          <w:ilvl w:val="0"/>
          <w:numId w:val="1"/>
        </w:numPr>
        <w:spacing w:after="160" w:line="259" w:lineRule="auto"/>
        <w:rPr>
          <w:sz w:val="24"/>
          <w:szCs w:val="24"/>
          <w:lang w:val="it-IT"/>
        </w:rPr>
      </w:pPr>
      <w:r w:rsidRPr="004005B5">
        <w:rPr>
          <w:sz w:val="24"/>
          <w:szCs w:val="24"/>
          <w:lang w:val="it-IT"/>
        </w:rPr>
        <w:t>Nel caso in cui un match non sia finito, o non si sia giocato regolarmente (es. squalifica, interruzione, ritiro, cambi nel tabellone ecc.) tutti i mercati incerti sono da considerarsi nulli.</w:t>
      </w:r>
    </w:p>
    <w:p w:rsidR="00246EB8" w:rsidRDefault="00246EB8" w:rsidP="005B72AA">
      <w:pPr>
        <w:jc w:val="both"/>
        <w:rPr>
          <w:rFonts w:ascii="Calibri" w:eastAsiaTheme="majorEastAsia" w:hAnsi="Calibri" w:cstheme="majorBidi"/>
          <w:b/>
          <w:bCs/>
          <w:color w:val="365F91" w:themeColor="accent1" w:themeShade="BF"/>
          <w:sz w:val="36"/>
          <w:szCs w:val="28"/>
          <w:lang w:val="en-US"/>
        </w:rPr>
      </w:pPr>
      <w:r w:rsidRPr="00246EB8">
        <w:rPr>
          <w:rFonts w:ascii="Calibri" w:eastAsiaTheme="majorEastAsia" w:hAnsi="Calibri" w:cstheme="majorBidi"/>
          <w:b/>
          <w:bCs/>
          <w:color w:val="365F91" w:themeColor="accent1" w:themeShade="BF"/>
          <w:sz w:val="36"/>
          <w:szCs w:val="28"/>
          <w:lang w:val="en-US"/>
        </w:rPr>
        <w:t>REGOLE SPECIALI</w:t>
      </w:r>
    </w:p>
    <w:p w:rsidR="00246EB8" w:rsidRDefault="00246EB8" w:rsidP="00246EB8">
      <w:pPr>
        <w:pStyle w:val="Heading2"/>
        <w:rPr>
          <w:rFonts w:asciiTheme="minorHAnsi" w:eastAsiaTheme="minorHAnsi" w:hAnsiTheme="minorHAnsi" w:cstheme="minorBidi"/>
          <w:b w:val="0"/>
          <w:bCs w:val="0"/>
          <w:color w:val="auto"/>
          <w:sz w:val="22"/>
          <w:szCs w:val="22"/>
          <w:lang w:val="en-GB"/>
        </w:rPr>
      </w:pPr>
      <w:r w:rsidRPr="00246EB8">
        <w:rPr>
          <w:rFonts w:asciiTheme="minorHAnsi" w:eastAsiaTheme="minorHAnsi" w:hAnsiTheme="minorHAnsi" w:cstheme="minorBidi"/>
          <w:b w:val="0"/>
          <w:bCs w:val="0"/>
          <w:color w:val="auto"/>
          <w:sz w:val="22"/>
          <w:szCs w:val="22"/>
          <w:lang w:val="en-GB"/>
        </w:rPr>
        <w:t>Le seguenti sono le Regole Speciali per ogni sport.</w:t>
      </w:r>
    </w:p>
    <w:p w:rsidR="00246EB8" w:rsidRDefault="00246EB8" w:rsidP="00246EB8">
      <w:pPr>
        <w:pStyle w:val="Heading2"/>
        <w:rPr>
          <w:rFonts w:asciiTheme="minorHAnsi" w:eastAsiaTheme="minorHAnsi" w:hAnsiTheme="minorHAnsi" w:cstheme="minorBidi"/>
          <w:b w:val="0"/>
          <w:bCs w:val="0"/>
          <w:color w:val="auto"/>
          <w:sz w:val="22"/>
          <w:szCs w:val="22"/>
          <w:lang w:val="en-GB"/>
        </w:rPr>
      </w:pPr>
      <w:r w:rsidRPr="00246EB8">
        <w:rPr>
          <w:rFonts w:asciiTheme="minorHAnsi" w:eastAsiaTheme="minorHAnsi" w:hAnsiTheme="minorHAnsi" w:cstheme="minorBidi"/>
          <w:b w:val="0"/>
          <w:bCs w:val="0"/>
          <w:color w:val="auto"/>
          <w:sz w:val="22"/>
          <w:szCs w:val="22"/>
          <w:lang w:val="en-GB"/>
        </w:rPr>
        <w:t>Oltre alle seguenti Regole Speciali saranno applicate le Regole Generali, in ogni caso le Regole Speciali avranno la precedenza sulle Regole Generali.</w:t>
      </w:r>
    </w:p>
    <w:p w:rsidR="004879C5" w:rsidRDefault="002051EF" w:rsidP="00827B13">
      <w:pPr>
        <w:pStyle w:val="Heading2"/>
        <w:rPr>
          <w:lang w:val="en-US" w:eastAsia="en-GB"/>
        </w:rPr>
      </w:pPr>
      <w:r w:rsidRPr="004879C5">
        <w:rPr>
          <w:lang w:val="en-US" w:eastAsia="en-GB"/>
        </w:rPr>
        <w:t>Calcio</w:t>
      </w:r>
    </w:p>
    <w:p w:rsidR="00827B13" w:rsidRDefault="00827B13" w:rsidP="00827B13">
      <w:pPr>
        <w:pStyle w:val="Heading3"/>
        <w:rPr>
          <w:lang w:eastAsia="en-GB"/>
        </w:rPr>
      </w:pPr>
      <w:r>
        <w:rPr>
          <w:lang w:eastAsia="en-GB"/>
        </w:rPr>
        <w:t>IMPORTANTE</w:t>
      </w:r>
    </w:p>
    <w:p w:rsidR="00827B13" w:rsidRPr="004005B5" w:rsidRDefault="00827B13" w:rsidP="00827B1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Tutti i mercati (eccetto le scommesse sull' intervallo, i mercati riguardanti il primo tempo, i supplementari e i rigori) vanno considerati solo per i tempi regolamentari.</w:t>
      </w:r>
    </w:p>
    <w:p w:rsidR="00827B13" w:rsidRPr="004005B5" w:rsidRDefault="00827B13" w:rsidP="00827B1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 calcio d'inizio iniziale, tutti i mercati aperti saranno pagati con il risultato finale. Inoltre tutte le scommesse non decise vengono considerate nulle.</w:t>
      </w:r>
    </w:p>
    <w:p w:rsidR="00827B13" w:rsidRPr="00827B13" w:rsidRDefault="00827B13" w:rsidP="00827B13">
      <w:pPr>
        <w:pStyle w:val="ListParagraph"/>
        <w:numPr>
          <w:ilvl w:val="0"/>
          <w:numId w:val="4"/>
        </w:numPr>
        <w:autoSpaceDE w:val="0"/>
        <w:autoSpaceDN w:val="0"/>
        <w:adjustRightInd w:val="0"/>
        <w:rPr>
          <w:rFonts w:cs="Frutiger65-Bold"/>
          <w:bCs/>
          <w:sz w:val="24"/>
          <w:szCs w:val="24"/>
          <w:lang w:val="it-IT"/>
        </w:rPr>
      </w:pPr>
      <w:r w:rsidRPr="0013240C">
        <w:rPr>
          <w:rFonts w:cs="Frutiger65-Bold"/>
          <w:bCs/>
          <w:sz w:val="24"/>
          <w:szCs w:val="24"/>
          <w:lang w:val="it-IT"/>
        </w:rPr>
        <w:lastRenderedPageBreak/>
        <w:t>90 minuti regolamentari: i mercati si basano sul risultato alla fine dei 90 minuti giocati salvo diversa indicazione. Questo include i minuti di recupero, o qualsiasi altro tempo aggiuntivo o interruzione non incluso nei supplementari, i tempi necessari per la serie dei calci di rigore o in caso di golden gol</w:t>
      </w:r>
      <w:r w:rsidRPr="00DB48D4">
        <w:rPr>
          <w:rFonts w:cs="Frutiger65-Bold"/>
          <w:bCs/>
          <w:sz w:val="24"/>
          <w:szCs w:val="24"/>
          <w:lang w:val="it-IT"/>
        </w:rPr>
        <w:t>.</w:t>
      </w:r>
    </w:p>
    <w:p w:rsidR="00827B13" w:rsidRPr="00DB48D4" w:rsidRDefault="00827B13" w:rsidP="00827B13">
      <w:pPr>
        <w:pStyle w:val="Heading3"/>
        <w:rPr>
          <w:lang w:eastAsia="en-GB"/>
        </w:rPr>
      </w:pPr>
      <w:r w:rsidRPr="00DB48D4">
        <w:rPr>
          <w:lang w:eastAsia="en-GB"/>
        </w:rPr>
        <w:t>MERCATI RIGUARDANTI I CARTELLINI</w:t>
      </w:r>
    </w:p>
    <w:p w:rsidR="00827B13" w:rsidRPr="004005B5" w:rsidRDefault="00827B13" w:rsidP="00827B1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Il cartellino giallo viene considerato come 1 cartellino e il cartellino rosso, o giallo-rosso, come 2. Il 2do giallo per un giocatore già ammonito non viene considerato. Come conseguenza un giocatore non può avere più di 3 cartellini.</w:t>
      </w:r>
    </w:p>
    <w:p w:rsidR="00827B13" w:rsidRPr="004005B5" w:rsidRDefault="00827B13" w:rsidP="00827B1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 pagamenti saranno fatti considerando tutti i cartellini mostrati durante i 90 minuti di gioco regolamentari.</w:t>
      </w:r>
    </w:p>
    <w:p w:rsidR="00827B13" w:rsidRPr="004005B5" w:rsidRDefault="00827B13" w:rsidP="00827B1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 cartellini mostrati dopo la fine del match non vengono considerati.</w:t>
      </w:r>
    </w:p>
    <w:p w:rsidR="00827B13" w:rsidRPr="00827B13" w:rsidRDefault="00827B13" w:rsidP="00827B13">
      <w:pPr>
        <w:pStyle w:val="ListParagraph"/>
        <w:numPr>
          <w:ilvl w:val="0"/>
          <w:numId w:val="4"/>
        </w:numPr>
        <w:autoSpaceDE w:val="0"/>
        <w:autoSpaceDN w:val="0"/>
        <w:adjustRightInd w:val="0"/>
        <w:rPr>
          <w:rFonts w:cs="Frutiger65-Bold"/>
          <w:bCs/>
          <w:sz w:val="24"/>
          <w:szCs w:val="24"/>
          <w:lang w:val="it-IT"/>
        </w:rPr>
      </w:pPr>
      <w:r w:rsidRPr="004005B5">
        <w:rPr>
          <w:rFonts w:cs="Frutiger65-Bold"/>
          <w:bCs/>
          <w:sz w:val="24"/>
          <w:szCs w:val="24"/>
          <w:lang w:val="it-IT"/>
        </w:rPr>
        <w:t>I cartellini mostrati a non giocatori (giocatori già sostituiti, allenatori, giocatori in panchina che non hanno fatto il loro ingresso in campo) non vengono considerati.</w:t>
      </w:r>
    </w:p>
    <w:p w:rsidR="00827B13" w:rsidRPr="00DB48D4" w:rsidRDefault="00827B13" w:rsidP="00827B13">
      <w:pPr>
        <w:pStyle w:val="Heading3"/>
        <w:rPr>
          <w:lang w:eastAsia="en-GB"/>
        </w:rPr>
      </w:pPr>
      <w:r w:rsidRPr="00DB48D4">
        <w:rPr>
          <w:lang w:eastAsia="en-GB"/>
        </w:rPr>
        <w:t>REGOLE DI PAGAMENTO E CANCELLAZIONE</w:t>
      </w:r>
    </w:p>
    <w:p w:rsidR="00827B13" w:rsidRPr="00DB48D4" w:rsidRDefault="00827B13" w:rsidP="00827B1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un mercato resta aperto quando i seguenti eventi sono già avvenuti: gol, cartellino rosso o giallo-rosso e rigori, ci riserviamo il diritto di annullare le scommesse.</w:t>
      </w:r>
    </w:p>
    <w:p w:rsidR="00827B13" w:rsidRPr="00DB48D4" w:rsidRDefault="00827B13" w:rsidP="00827B1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un mercato era aperto con un cartellino rosso mancante, o non corretto, ci riserviamo il diritto di annullare le scommesse.</w:t>
      </w:r>
    </w:p>
    <w:p w:rsidR="00827B13" w:rsidRPr="00DB48D4" w:rsidRDefault="00827B13" w:rsidP="00827B1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le quote erano offerte con un orario d'inizio del match non corretto (più di 5 minuti), ci riserviamo il diritto di annullare le scommesse.</w:t>
      </w:r>
    </w:p>
    <w:p w:rsidR="00827B13" w:rsidRPr="00DB48D4" w:rsidRDefault="00827B13" w:rsidP="00827B1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viene inserito un risultato sbagliato, tutti i mercati saranno cancellati per il periodo in cui è stato visualizzato il risultato non corretto,</w:t>
      </w:r>
    </w:p>
    <w:p w:rsidR="00827B13" w:rsidRPr="00DB48D4" w:rsidRDefault="00827B13" w:rsidP="00827B1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un match viene interrotto o rinviato e non continua entro le 48 ore dopo l'iniziale calcio d'inizio, tutte le scommesse saranno annullate.</w:t>
      </w:r>
    </w:p>
    <w:p w:rsidR="00827B13" w:rsidRPr="00827B13" w:rsidRDefault="00827B13" w:rsidP="00827B13">
      <w:pPr>
        <w:numPr>
          <w:ilvl w:val="0"/>
          <w:numId w:val="5"/>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Se il nome di una squadra, o la categoria, non sono mostrate correttamente, ci riserviamo il diritto di annullare le scommesse.</w:t>
      </w:r>
    </w:p>
    <w:p w:rsidR="00827B13" w:rsidRPr="00DB48D4" w:rsidRDefault="00827B13" w:rsidP="00827B13">
      <w:pPr>
        <w:pStyle w:val="Heading3"/>
        <w:rPr>
          <w:lang w:eastAsia="en-GB"/>
        </w:rPr>
      </w:pPr>
      <w:r w:rsidRPr="00DB48D4">
        <w:rPr>
          <w:lang w:eastAsia="en-GB"/>
        </w:rPr>
        <w:t>MERCATI PUNTI CARTELLINI</w:t>
      </w:r>
    </w:p>
    <w:p w:rsidR="00827B13" w:rsidRPr="00DB48D4" w:rsidRDefault="00827B13" w:rsidP="00827B1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Il cartellino giallo vale 10 punti e quello rosso, o giallo-rosso, vale 25. Il 2do giallo per un giocatore già ammonito non viene considerato. Come conseguenza un giocatore non può ottenere più di 35 punti cartellino.</w:t>
      </w:r>
    </w:p>
    <w:p w:rsidR="00827B13" w:rsidRPr="00DB48D4" w:rsidRDefault="00827B13" w:rsidP="00827B1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 pagamenti saranno fatti considerando tutti i cartellini mostrati durante i 90 minuti di gioco regolamentari.</w:t>
      </w:r>
    </w:p>
    <w:p w:rsidR="00827B13" w:rsidRPr="00DB48D4" w:rsidRDefault="00827B13" w:rsidP="00827B1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 cartellini mostrati dopo la fine del match non vengono considerati.</w:t>
      </w:r>
    </w:p>
    <w:p w:rsidR="00827B13" w:rsidRPr="00DB48D4" w:rsidRDefault="00827B13" w:rsidP="00827B13">
      <w:pPr>
        <w:numPr>
          <w:ilvl w:val="0"/>
          <w:numId w:val="6"/>
        </w:numPr>
        <w:autoSpaceDE w:val="0"/>
        <w:autoSpaceDN w:val="0"/>
        <w:adjustRightInd w:val="0"/>
        <w:spacing w:after="160" w:line="259" w:lineRule="auto"/>
        <w:contextualSpacing/>
        <w:rPr>
          <w:rFonts w:ascii="Calibri" w:eastAsia="Calibri" w:hAnsi="Calibri" w:cs="Frutiger65-Bold"/>
          <w:bCs/>
          <w:sz w:val="24"/>
          <w:szCs w:val="24"/>
          <w:lang w:val="it-IT"/>
        </w:rPr>
      </w:pPr>
      <w:r w:rsidRPr="00DB48D4">
        <w:rPr>
          <w:rFonts w:ascii="Calibri" w:eastAsia="Calibri" w:hAnsi="Calibri" w:cs="Frutiger65-Bold"/>
          <w:bCs/>
          <w:sz w:val="24"/>
          <w:szCs w:val="24"/>
          <w:lang w:val="it-IT"/>
        </w:rPr>
        <w:t>I cartellini mostrati a non giocatori (giocatori già sostituiti,</w:t>
      </w:r>
      <w:r>
        <w:rPr>
          <w:rFonts w:ascii="Calibri" w:eastAsia="Calibri" w:hAnsi="Calibri" w:cs="Frutiger65-Bold"/>
          <w:bCs/>
          <w:sz w:val="24"/>
          <w:szCs w:val="24"/>
          <w:lang w:val="it-IT"/>
        </w:rPr>
        <w:t xml:space="preserve"> allenatori, </w:t>
      </w:r>
      <w:r w:rsidRPr="00DB48D4">
        <w:rPr>
          <w:rFonts w:ascii="Calibri" w:eastAsia="Calibri" w:hAnsi="Calibri" w:cs="Frutiger65-Bold"/>
          <w:bCs/>
          <w:sz w:val="24"/>
          <w:szCs w:val="24"/>
          <w:lang w:val="it-IT"/>
        </w:rPr>
        <w:t>giocatori in panchina che non hanno fatto il loro ingresso in campo) non vengono considerati.</w:t>
      </w:r>
    </w:p>
    <w:p w:rsidR="00827B13" w:rsidRDefault="00827B13" w:rsidP="00827B13">
      <w:pPr>
        <w:pStyle w:val="Heading3"/>
        <w:rPr>
          <w:lang w:eastAsia="en-GB"/>
        </w:rPr>
      </w:pPr>
      <w:r>
        <w:rPr>
          <w:lang w:eastAsia="en-GB"/>
        </w:rPr>
        <w:t>CORNER</w:t>
      </w:r>
    </w:p>
    <w:p w:rsidR="00827B13" w:rsidRPr="00827B13" w:rsidRDefault="00827B13" w:rsidP="00827B13">
      <w:pPr>
        <w:numPr>
          <w:ilvl w:val="0"/>
          <w:numId w:val="7"/>
        </w:numPr>
        <w:autoSpaceDE w:val="0"/>
        <w:autoSpaceDN w:val="0"/>
        <w:adjustRightInd w:val="0"/>
        <w:spacing w:after="160" w:line="259" w:lineRule="auto"/>
        <w:contextualSpacing/>
        <w:rPr>
          <w:rFonts w:ascii="Calibri" w:eastAsia="Calibri" w:hAnsi="Calibri" w:cs="Frutiger65-Bold"/>
          <w:bCs/>
          <w:sz w:val="24"/>
          <w:szCs w:val="24"/>
          <w:lang w:val="it-IT"/>
        </w:rPr>
      </w:pPr>
      <w:r w:rsidRPr="004879C5">
        <w:rPr>
          <w:rFonts w:ascii="Calibri" w:eastAsia="Calibri" w:hAnsi="Calibri" w:cs="Frutiger65-Bold"/>
          <w:bCs/>
          <w:sz w:val="24"/>
          <w:szCs w:val="24"/>
          <w:lang w:val="it-IT"/>
        </w:rPr>
        <w:t>Corner concessi, ma non battuti, non vengono considerati.</w:t>
      </w:r>
    </w:p>
    <w:p w:rsidR="00827B13" w:rsidRPr="004879C5" w:rsidRDefault="00827B13" w:rsidP="00827B13">
      <w:pPr>
        <w:pStyle w:val="Heading3"/>
        <w:rPr>
          <w:lang w:eastAsia="en-GB"/>
        </w:rPr>
      </w:pPr>
      <w:r w:rsidRPr="004879C5">
        <w:rPr>
          <w:lang w:eastAsia="en-GB"/>
        </w:rPr>
        <w:t>PROSSIMO MARCATORE</w:t>
      </w:r>
    </w:p>
    <w:p w:rsidR="00827B13" w:rsidRPr="004005B5"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lastRenderedPageBreak/>
        <w:t>Le autoreti non non vengono considerate per i pagamenti delle vincite del mercato Prossimo Marcatore e sono ignorate.</w:t>
      </w:r>
    </w:p>
    <w:p w:rsidR="00827B13" w:rsidRPr="004005B5"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giocatori che prendono parte al match dal calcio d'inizio o prima del gol, vengono presi in considerazione per la scommessa.</w:t>
      </w:r>
    </w:p>
    <w:p w:rsidR="00827B13" w:rsidRPr="004005B5"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Sono elencati tutti i giocatori che prendono parte al match. Se per qualsiasi ragione il giocatore che segna un gol non è inserito nella lista, tutte le scommesse sui giocatori in lista rimangono valide.</w:t>
      </w:r>
    </w:p>
    <w:p w:rsidR="00827B13" w:rsidRPr="00827B13"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mercati saranno pagati considerando quanto mostrato in TV e le statistiche fornite dalla Lega, a meno che non sia evidente che queste statistiche non siano corrette.</w:t>
      </w:r>
    </w:p>
    <w:p w:rsidR="00827B13" w:rsidRPr="004879C5" w:rsidRDefault="00827B13" w:rsidP="00827B13">
      <w:pPr>
        <w:pStyle w:val="Heading3"/>
        <w:rPr>
          <w:lang w:eastAsia="en-GB"/>
        </w:rPr>
      </w:pPr>
      <w:r w:rsidRPr="004879C5">
        <w:rPr>
          <w:lang w:eastAsia="en-GB"/>
        </w:rPr>
        <w:t>MARCATORE</w:t>
      </w:r>
    </w:p>
    <w:p w:rsidR="00827B13" w:rsidRPr="004005B5"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Le autoreti non non vengono considerate per i pagamenti delle vincite del mercato Marcatore e sono ignorate.</w:t>
      </w:r>
    </w:p>
    <w:p w:rsidR="00827B13" w:rsidRPr="004005B5"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giocatori che prendono parte al match dal calcio vengono presi in considerazione per la scommessa. Se per qualsiasi ragione il giocatore che segna un gol non è inserito nella lista, tutte le scommesse sui giocatori in lista rimangono valide.</w:t>
      </w:r>
    </w:p>
    <w:p w:rsidR="00827B13" w:rsidRPr="004005B5"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Nel caso in cui un match non sia concluso entro le 48 ore dall'iniziale calcio d'inizio tutte le scommesse saranno annullate, anche quelle riguardanti giocatori che hanno già segnato.</w:t>
      </w:r>
    </w:p>
    <w:p w:rsidR="00827B13" w:rsidRPr="00827B13" w:rsidRDefault="00827B13" w:rsidP="00827B13">
      <w:pPr>
        <w:pStyle w:val="ListParagraph"/>
        <w:numPr>
          <w:ilvl w:val="0"/>
          <w:numId w:val="7"/>
        </w:numPr>
        <w:autoSpaceDE w:val="0"/>
        <w:autoSpaceDN w:val="0"/>
        <w:adjustRightInd w:val="0"/>
        <w:rPr>
          <w:rFonts w:cs="Frutiger65-Bold"/>
          <w:bCs/>
          <w:sz w:val="24"/>
          <w:szCs w:val="24"/>
          <w:lang w:val="it-IT"/>
        </w:rPr>
      </w:pPr>
      <w:r w:rsidRPr="004005B5">
        <w:rPr>
          <w:rFonts w:cs="Frutiger65-Bold"/>
          <w:bCs/>
          <w:sz w:val="24"/>
          <w:szCs w:val="24"/>
          <w:lang w:val="it-IT"/>
        </w:rPr>
        <w:t>Tutti i mercati saranno pagati considerando quanto mostrato in TV e le statistiche fornite dalla Lega, a meno che non sia evidente che queste statistiche non siano corrette.</w:t>
      </w:r>
    </w:p>
    <w:p w:rsidR="002051EF" w:rsidRPr="004879C5" w:rsidRDefault="002051EF" w:rsidP="00827B13">
      <w:pPr>
        <w:pStyle w:val="Heading3"/>
        <w:rPr>
          <w:lang w:eastAsia="en-GB"/>
        </w:rPr>
      </w:pPr>
      <w:r w:rsidRPr="004879C5">
        <w:rPr>
          <w:lang w:eastAsia="en-GB"/>
        </w:rPr>
        <w:t xml:space="preserve">NOME DEL MERCATO E DESCRIZIONE DEL MERCATO   </w:t>
      </w:r>
    </w:p>
    <w:p w:rsidR="00AB6B17" w:rsidRDefault="00AB6B17" w:rsidP="00B743F3">
      <w:pPr>
        <w:pStyle w:val="ListParagraph"/>
        <w:numPr>
          <w:ilvl w:val="0"/>
          <w:numId w:val="2"/>
        </w:numPr>
        <w:spacing w:after="160" w:line="259" w:lineRule="auto"/>
        <w:rPr>
          <w:sz w:val="24"/>
          <w:szCs w:val="24"/>
          <w:lang w:val="it-IT"/>
        </w:rPr>
      </w:pPr>
      <w:r w:rsidRPr="00E76287">
        <w:rPr>
          <w:sz w:val="24"/>
          <w:szCs w:val="24"/>
          <w:lang w:val="it-IT"/>
        </w:rPr>
        <w:t xml:space="preserve">1X2    </w:t>
      </w:r>
    </w:p>
    <w:p w:rsidR="00AB6B17" w:rsidRPr="00E76287" w:rsidRDefault="00AB6B17" w:rsidP="00AB6B17">
      <w:pPr>
        <w:pStyle w:val="ListParagraph"/>
        <w:rPr>
          <w:sz w:val="24"/>
          <w:szCs w:val="24"/>
          <w:lang w:val="it-IT"/>
        </w:rPr>
      </w:pPr>
      <w:r w:rsidRPr="00E76287">
        <w:rPr>
          <w:sz w:val="24"/>
          <w:szCs w:val="24"/>
          <w:lang w:val="it-IT"/>
        </w:rPr>
        <w:t>Quale squadra vincerà il match (1-X-2) Vittoria squadra di casa; Pareggio; Vittoria Ospiti</w:t>
      </w:r>
    </w:p>
    <w:p w:rsidR="00AB6B17" w:rsidRDefault="00AB6B17" w:rsidP="00B743F3">
      <w:pPr>
        <w:pStyle w:val="ListParagraph"/>
        <w:numPr>
          <w:ilvl w:val="0"/>
          <w:numId w:val="2"/>
        </w:numPr>
        <w:spacing w:after="160" w:line="259" w:lineRule="auto"/>
        <w:rPr>
          <w:sz w:val="24"/>
          <w:szCs w:val="24"/>
          <w:lang w:val="en-US"/>
        </w:rPr>
      </w:pPr>
      <w:r w:rsidRPr="00E76287">
        <w:rPr>
          <w:sz w:val="24"/>
          <w:szCs w:val="24"/>
          <w:lang w:val="en-US"/>
        </w:rPr>
        <w:t xml:space="preserve">Totale (solo </w:t>
      </w:r>
      <w:r w:rsidRPr="00E76287">
        <w:rPr>
          <w:sz w:val="24"/>
          <w:szCs w:val="24"/>
          <w:vertAlign w:val="superscript"/>
          <w:lang w:val="en-US"/>
        </w:rPr>
        <w:t xml:space="preserve">* </w:t>
      </w:r>
      <w:r w:rsidRPr="00E76287">
        <w:rPr>
          <w:sz w:val="24"/>
          <w:szCs w:val="24"/>
          <w:lang w:val="en-US"/>
        </w:rPr>
        <w:t xml:space="preserve">. 5 totali)                                                       </w:t>
      </w:r>
    </w:p>
    <w:p w:rsidR="00AB6B17" w:rsidRPr="00E76287" w:rsidRDefault="00AB6B17" w:rsidP="00AB6B17">
      <w:pPr>
        <w:pStyle w:val="ListParagraph"/>
        <w:rPr>
          <w:sz w:val="24"/>
          <w:szCs w:val="24"/>
          <w:lang w:val="en-US"/>
        </w:rPr>
      </w:pPr>
      <w:r w:rsidRPr="00E76287">
        <w:rPr>
          <w:sz w:val="24"/>
          <w:szCs w:val="24"/>
          <w:lang w:val="en-US"/>
        </w:rPr>
        <w:t>Es. 0.5, 1.5, 2.5, 3.5, ….</w:t>
      </w:r>
    </w:p>
    <w:p w:rsidR="00AB6B17" w:rsidRDefault="00AB6B17" w:rsidP="00B743F3">
      <w:pPr>
        <w:pStyle w:val="ListParagraph"/>
        <w:numPr>
          <w:ilvl w:val="0"/>
          <w:numId w:val="2"/>
        </w:numPr>
        <w:spacing w:after="160" w:line="259" w:lineRule="auto"/>
        <w:rPr>
          <w:sz w:val="24"/>
          <w:szCs w:val="24"/>
          <w:lang w:val="en-US"/>
        </w:rPr>
      </w:pPr>
      <w:r w:rsidRPr="00E76287">
        <w:rPr>
          <w:sz w:val="24"/>
          <w:szCs w:val="24"/>
          <w:lang w:val="en-US"/>
        </w:rPr>
        <w:t xml:space="preserve">Handicap                                </w:t>
      </w:r>
    </w:p>
    <w:p w:rsidR="00AB6B17" w:rsidRPr="00E76287" w:rsidRDefault="00AB6B17" w:rsidP="00AB6B17">
      <w:pPr>
        <w:pStyle w:val="ListParagraph"/>
        <w:rPr>
          <w:sz w:val="24"/>
          <w:szCs w:val="24"/>
          <w:lang w:val="en-US"/>
        </w:rPr>
      </w:pPr>
      <w:r w:rsidRPr="00E76287">
        <w:rPr>
          <w:sz w:val="24"/>
          <w:szCs w:val="24"/>
          <w:lang w:val="en-US"/>
        </w:rPr>
        <w:t>Handicap Europei (es. Handicap 0:2, Handicap 5:0, …) 1-X-2</w:t>
      </w:r>
    </w:p>
    <w:p w:rsidR="00AB6B17" w:rsidRDefault="00AB6B17" w:rsidP="00B743F3">
      <w:pPr>
        <w:pStyle w:val="ListParagraph"/>
        <w:numPr>
          <w:ilvl w:val="0"/>
          <w:numId w:val="2"/>
        </w:numPr>
        <w:spacing w:after="160" w:line="259" w:lineRule="auto"/>
        <w:rPr>
          <w:sz w:val="24"/>
          <w:szCs w:val="24"/>
          <w:lang w:val="it-IT"/>
        </w:rPr>
      </w:pPr>
      <w:r w:rsidRPr="004005B5">
        <w:rPr>
          <w:sz w:val="24"/>
          <w:szCs w:val="24"/>
          <w:lang w:val="it-IT"/>
        </w:rPr>
        <w:t xml:space="preserve">Totale Asiatico           </w:t>
      </w:r>
    </w:p>
    <w:p w:rsidR="00AB6B17" w:rsidRPr="004005B5" w:rsidRDefault="00AB6B17" w:rsidP="00AB6B17">
      <w:pPr>
        <w:pStyle w:val="ListParagraph"/>
        <w:rPr>
          <w:sz w:val="24"/>
          <w:szCs w:val="24"/>
          <w:lang w:val="it-IT"/>
        </w:rPr>
      </w:pPr>
      <w:r w:rsidRPr="004005B5">
        <w:rPr>
          <w:sz w:val="24"/>
          <w:szCs w:val="24"/>
          <w:lang w:val="it-IT"/>
        </w:rPr>
        <w:t>Totale spread per tempo e spread totali (es. 2.00, 2.25, 2.75, …)</w:t>
      </w:r>
    </w:p>
    <w:p w:rsidR="00AB6B17" w:rsidRDefault="00AB6B17" w:rsidP="00B743F3">
      <w:pPr>
        <w:pStyle w:val="ListParagraph"/>
        <w:numPr>
          <w:ilvl w:val="0"/>
          <w:numId w:val="2"/>
        </w:numPr>
        <w:spacing w:after="160" w:line="259" w:lineRule="auto"/>
        <w:rPr>
          <w:sz w:val="24"/>
          <w:szCs w:val="24"/>
          <w:lang w:val="it-IT"/>
        </w:rPr>
      </w:pPr>
      <w:r w:rsidRPr="004005B5">
        <w:rPr>
          <w:sz w:val="24"/>
          <w:szCs w:val="24"/>
          <w:lang w:val="it-IT"/>
        </w:rPr>
        <w:t xml:space="preserve">Handicap Asiatico    </w:t>
      </w:r>
    </w:p>
    <w:p w:rsidR="00AB6B17" w:rsidRPr="004005B5" w:rsidRDefault="00AB6B17" w:rsidP="00AB6B17">
      <w:pPr>
        <w:pStyle w:val="ListParagraph"/>
        <w:rPr>
          <w:sz w:val="24"/>
          <w:szCs w:val="24"/>
          <w:lang w:val="it-IT"/>
        </w:rPr>
      </w:pPr>
      <w:r w:rsidRPr="004005B5">
        <w:rPr>
          <w:sz w:val="24"/>
          <w:szCs w:val="24"/>
          <w:lang w:val="it-IT"/>
        </w:rPr>
        <w:t xml:space="preserve">Handicap mercati in tutti gli spread (es. </w:t>
      </w:r>
      <w:r w:rsidRPr="004005B5">
        <w:rPr>
          <w:rFonts w:cs="Frutiger65-Bold"/>
          <w:bCs/>
          <w:sz w:val="24"/>
          <w:szCs w:val="24"/>
          <w:lang w:val="it-IT"/>
        </w:rPr>
        <w:t>-2.00/+2.00, -2.25/2.25, -2.50/2.5 …)</w:t>
      </w:r>
      <w:r w:rsidRPr="004005B5">
        <w:rPr>
          <w:sz w:val="24"/>
          <w:szCs w:val="24"/>
          <w:lang w:val="it-IT"/>
        </w:rPr>
        <w:t xml:space="preserve">         </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Draw No Bet     </w:t>
      </w:r>
    </w:p>
    <w:p w:rsidR="00AB6B17" w:rsidRPr="0013240C" w:rsidRDefault="00AB6B17" w:rsidP="00AB6B17">
      <w:pPr>
        <w:pStyle w:val="ListParagraph"/>
        <w:rPr>
          <w:sz w:val="24"/>
          <w:szCs w:val="24"/>
          <w:lang w:val="it-IT"/>
        </w:rPr>
      </w:pPr>
      <w:r w:rsidRPr="004005B5">
        <w:rPr>
          <w:rFonts w:cs="Frutiger65-Bold"/>
          <w:bCs/>
          <w:sz w:val="24"/>
          <w:szCs w:val="24"/>
          <w:lang w:val="it-IT"/>
        </w:rPr>
        <w:t>a. Se un match termina in pareggio dopo i tempi regolamentari, tutte le scommesse sono da considerarsi nulle</w:t>
      </w:r>
      <w:r w:rsidRPr="004005B5">
        <w:rPr>
          <w:rFonts w:cs="Frutiger65-Bold"/>
          <w:bCs/>
          <w:sz w:val="24"/>
          <w:szCs w:val="24"/>
          <w:lang w:val="it-IT"/>
        </w:rPr>
        <w:br/>
        <w:t xml:space="preserve">b.  </w:t>
      </w:r>
      <w:r w:rsidRPr="0013240C">
        <w:rPr>
          <w:rFonts w:cs="Frutiger65-Bold"/>
          <w:bCs/>
          <w:sz w:val="24"/>
          <w:szCs w:val="24"/>
          <w:lang w:val="it-IT"/>
        </w:rPr>
        <w:t xml:space="preserve">Come se l'Handicap Asiatico fosse 0 </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Chi vince il resto del match?                 </w:t>
      </w:r>
    </w:p>
    <w:p w:rsidR="00AB6B17" w:rsidRPr="004005B5" w:rsidRDefault="00AB6B17" w:rsidP="00AB6B17">
      <w:pPr>
        <w:pStyle w:val="ListParagraph"/>
        <w:rPr>
          <w:sz w:val="24"/>
          <w:szCs w:val="24"/>
          <w:lang w:val="it-IT"/>
        </w:rPr>
      </w:pPr>
      <w:r w:rsidRPr="004005B5">
        <w:rPr>
          <w:rFonts w:cs="Frutiger65-Bold"/>
          <w:bCs/>
          <w:sz w:val="24"/>
          <w:szCs w:val="24"/>
          <w:lang w:val="it-IT"/>
        </w:rPr>
        <w:t>Quale squadra segnerà più gol nel tempo di gioco rimanente?</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Prossimo g</w:t>
      </w:r>
      <w:r>
        <w:rPr>
          <w:rFonts w:cs="Frutiger65-Bold"/>
          <w:bCs/>
          <w:sz w:val="24"/>
          <w:szCs w:val="24"/>
          <w:lang w:val="it-IT"/>
        </w:rPr>
        <w:t xml:space="preserve">ol                             </w:t>
      </w:r>
    </w:p>
    <w:p w:rsidR="00AB6B17" w:rsidRPr="0013240C" w:rsidRDefault="00AB6B17" w:rsidP="00AB6B17">
      <w:pPr>
        <w:pStyle w:val="ListParagraph"/>
        <w:rPr>
          <w:sz w:val="24"/>
          <w:szCs w:val="24"/>
          <w:lang w:val="it-IT"/>
        </w:rPr>
      </w:pPr>
      <w:r w:rsidRPr="004005B5">
        <w:rPr>
          <w:rFonts w:cs="Frutiger65-Bold"/>
          <w:bCs/>
          <w:sz w:val="24"/>
          <w:szCs w:val="24"/>
          <w:lang w:val="it-IT"/>
        </w:rPr>
        <w:lastRenderedPageBreak/>
        <w:t xml:space="preserve">Chi segnerà il 1mo, 2do, …gol? </w:t>
      </w:r>
      <w:r w:rsidRPr="0013240C">
        <w:rPr>
          <w:rFonts w:cs="Frutiger65-Bold"/>
          <w:bCs/>
          <w:sz w:val="24"/>
          <w:szCs w:val="24"/>
          <w:lang w:val="it-IT"/>
        </w:rPr>
        <w:t>(1-X-(No gol)-2)</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Doppia chance (1X – 12 – X2)        </w:t>
      </w:r>
    </w:p>
    <w:p w:rsidR="00AB6B17" w:rsidRPr="004005B5" w:rsidRDefault="00AB6B17" w:rsidP="00AB6B17">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Risultato esatto              </w:t>
      </w:r>
    </w:p>
    <w:p w:rsidR="00AB6B17" w:rsidRPr="004005B5" w:rsidRDefault="00AB6B17" w:rsidP="00AB6B17">
      <w:pPr>
        <w:pStyle w:val="ListParagraph"/>
        <w:rPr>
          <w:sz w:val="24"/>
          <w:szCs w:val="24"/>
          <w:lang w:val="it-IT"/>
        </w:rPr>
      </w:pPr>
      <w:r w:rsidRPr="004005B5">
        <w:rPr>
          <w:rFonts w:cs="Frutiger65-Bold"/>
          <w:bCs/>
          <w:sz w:val="24"/>
          <w:szCs w:val="24"/>
          <w:lang w:val="it-IT"/>
        </w:rPr>
        <w:t>a. Risultati Fissi (3:0, 2:0, 1:0, 3:2, 3:1, 2:1, 0:0, 1:1, 2:2, 3:3, 1:2, 1:3, 2:3, 0:1, 0:2, 0:3 e “ogni altro”)</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Risultato Esatto flex                          </w:t>
      </w:r>
    </w:p>
    <w:p w:rsidR="00AB6B17" w:rsidRDefault="00AB6B17" w:rsidP="00AB6B17">
      <w:pPr>
        <w:pStyle w:val="ListParagraph"/>
        <w:rPr>
          <w:rFonts w:cs="Frutiger65-Bold"/>
          <w:bCs/>
          <w:sz w:val="24"/>
          <w:szCs w:val="24"/>
          <w:lang w:val="it-IT"/>
        </w:rPr>
      </w:pPr>
      <w:r w:rsidRPr="004005B5">
        <w:rPr>
          <w:rFonts w:cs="Frutiger65-Bold"/>
          <w:bCs/>
          <w:sz w:val="24"/>
          <w:szCs w:val="24"/>
          <w:lang w:val="it-IT"/>
        </w:rPr>
        <w:t>Simile al risultato esatto ma esteso dal risultato corrente</w:t>
      </w:r>
    </w:p>
    <w:p w:rsidR="000F4FCB" w:rsidRPr="00373FD7" w:rsidRDefault="00373FD7" w:rsidP="00373FD7">
      <w:pPr>
        <w:pStyle w:val="ListParagraph"/>
        <w:numPr>
          <w:ilvl w:val="0"/>
          <w:numId w:val="2"/>
        </w:numPr>
        <w:spacing w:after="160" w:line="259" w:lineRule="auto"/>
        <w:rPr>
          <w:sz w:val="24"/>
          <w:szCs w:val="24"/>
          <w:lang w:val="it-IT"/>
        </w:rPr>
      </w:pPr>
      <w:r w:rsidRPr="00373FD7">
        <w:rPr>
          <w:sz w:val="24"/>
          <w:szCs w:val="24"/>
          <w:lang w:val="it-IT"/>
        </w:rPr>
        <w:t xml:space="preserve">Risultato esatto logica AAMS </w:t>
      </w:r>
      <w:r>
        <w:rPr>
          <w:sz w:val="24"/>
          <w:szCs w:val="24"/>
          <w:lang w:val="it-IT"/>
        </w:rPr>
        <w:t xml:space="preserve"> Risultati fissi </w:t>
      </w:r>
      <w:r w:rsidRPr="00373FD7">
        <w:rPr>
          <w:sz w:val="24"/>
          <w:szCs w:val="24"/>
          <w:lang w:val="it-IT"/>
        </w:rPr>
        <w:t xml:space="preserve">(0:0; 1:0; 2:0; 3:0; 4:0; 0:1; 1:1; 2:1; 3:1; 4:1; 0:2; 1:2; 2:2; 3:2; 4:2; 0:3; 1:3; 1:3; 2:3; 3:3; </w:t>
      </w:r>
      <w:r>
        <w:rPr>
          <w:sz w:val="24"/>
          <w:szCs w:val="24"/>
          <w:lang w:val="it-IT"/>
        </w:rPr>
        <w:t>4:3; 1:4; 2:4; 3:4; 4:4 e altro</w:t>
      </w:r>
      <w:r w:rsidRPr="00373FD7">
        <w:rPr>
          <w:sz w:val="24"/>
          <w:szCs w:val="24"/>
          <w:lang w:val="it-IT"/>
        </w:rPr>
        <w:t>)</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Gol Squadra di casa                   </w:t>
      </w:r>
    </w:p>
    <w:p w:rsidR="00AB6B17" w:rsidRPr="004005B5" w:rsidRDefault="00AB6B17" w:rsidP="00AB6B17">
      <w:pPr>
        <w:pStyle w:val="ListParagraph"/>
        <w:rPr>
          <w:sz w:val="24"/>
          <w:szCs w:val="24"/>
          <w:lang w:val="it-IT"/>
        </w:rPr>
      </w:pPr>
      <w:r w:rsidRPr="004005B5">
        <w:rPr>
          <w:rFonts w:cs="Frutiger65-Bold"/>
          <w:bCs/>
          <w:sz w:val="24"/>
          <w:szCs w:val="24"/>
          <w:lang w:val="it-IT"/>
        </w:rPr>
        <w:t>a. Quanti gol saranno segnati dalla squadra di c</w:t>
      </w:r>
      <w:r>
        <w:rPr>
          <w:rFonts w:cs="Frutiger65-Bold"/>
          <w:bCs/>
          <w:sz w:val="24"/>
          <w:szCs w:val="24"/>
          <w:lang w:val="it-IT"/>
        </w:rPr>
        <w:t>asa</w:t>
      </w:r>
      <w:r>
        <w:rPr>
          <w:rFonts w:cs="Frutiger65-Bold"/>
          <w:bCs/>
          <w:sz w:val="24"/>
          <w:szCs w:val="24"/>
          <w:lang w:val="it-IT"/>
        </w:rPr>
        <w:br/>
      </w:r>
      <w:r w:rsidRPr="004005B5">
        <w:rPr>
          <w:rFonts w:cs="Frutiger65-Bold"/>
          <w:bCs/>
          <w:sz w:val="24"/>
          <w:szCs w:val="24"/>
          <w:lang w:val="it-IT"/>
        </w:rPr>
        <w:t>b. 0, 1, 2, 3+</w:t>
      </w:r>
    </w:p>
    <w:p w:rsidR="00AB6B17" w:rsidRPr="00E76287"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Gol Squadra ospite                    </w:t>
      </w:r>
    </w:p>
    <w:p w:rsidR="00AB6B17" w:rsidRPr="004005B5" w:rsidRDefault="00AB6B17" w:rsidP="00AB6B17">
      <w:pPr>
        <w:pStyle w:val="ListParagraph"/>
        <w:rPr>
          <w:sz w:val="24"/>
          <w:szCs w:val="24"/>
          <w:lang w:val="it-IT"/>
        </w:rPr>
      </w:pPr>
      <w:r w:rsidRPr="004005B5">
        <w:rPr>
          <w:rFonts w:cs="Frutiger65-Bold"/>
          <w:bCs/>
          <w:sz w:val="24"/>
          <w:szCs w:val="24"/>
          <w:lang w:val="it-IT"/>
        </w:rPr>
        <w:t>a. Quanti gol saranno segnati dalla squadra ospite</w:t>
      </w:r>
      <w:r w:rsidRPr="004005B5">
        <w:rPr>
          <w:rFonts w:cs="Frutiger65-Bold"/>
          <w:bCs/>
          <w:sz w:val="24"/>
          <w:szCs w:val="24"/>
          <w:lang w:val="it-IT"/>
        </w:rPr>
        <w:br/>
        <w:t>b. 0, 1, 2, 3+</w:t>
      </w:r>
    </w:p>
    <w:p w:rsidR="00AB6B17" w:rsidRPr="0029021E"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Segneranno entrambe le squadre?                    </w:t>
      </w:r>
    </w:p>
    <w:p w:rsidR="00AB6B17" w:rsidRPr="004005B5" w:rsidRDefault="00AB6B17" w:rsidP="00AB6B17">
      <w:pPr>
        <w:pStyle w:val="ListParagraph"/>
        <w:rPr>
          <w:sz w:val="24"/>
          <w:szCs w:val="24"/>
          <w:lang w:val="it-IT"/>
        </w:rPr>
      </w:pPr>
      <w:r w:rsidRPr="004005B5">
        <w:rPr>
          <w:rFonts w:cs="Frutiger65-Bold"/>
          <w:bCs/>
          <w:sz w:val="24"/>
          <w:szCs w:val="24"/>
          <w:lang w:val="it-IT"/>
        </w:rPr>
        <w:t>Gol/No Gol; (sì; no)</w:t>
      </w:r>
    </w:p>
    <w:p w:rsidR="00AB6B17" w:rsidRPr="0029021E"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Pari/Dispari                                     </w:t>
      </w:r>
    </w:p>
    <w:p w:rsidR="00AB6B17" w:rsidRPr="004005B5" w:rsidRDefault="00AB6B17" w:rsidP="00AB6B17">
      <w:pPr>
        <w:pStyle w:val="ListParagraph"/>
        <w:rPr>
          <w:sz w:val="24"/>
          <w:szCs w:val="24"/>
          <w:lang w:val="it-IT"/>
        </w:rPr>
      </w:pPr>
      <w:r w:rsidRPr="004005B5">
        <w:rPr>
          <w:rFonts w:cs="Frutiger65-Bold"/>
          <w:bCs/>
          <w:sz w:val="24"/>
          <w:szCs w:val="24"/>
          <w:lang w:val="it-IT"/>
        </w:rPr>
        <w:t>Numero di gol Pari/Dispari</w:t>
      </w:r>
    </w:p>
    <w:p w:rsidR="00AB6B17" w:rsidRPr="0029021E" w:rsidRDefault="00AB6B17" w:rsidP="00B743F3">
      <w:pPr>
        <w:pStyle w:val="ListParagraph"/>
        <w:numPr>
          <w:ilvl w:val="0"/>
          <w:numId w:val="2"/>
        </w:numPr>
        <w:spacing w:after="160" w:line="259" w:lineRule="auto"/>
        <w:rPr>
          <w:sz w:val="24"/>
          <w:szCs w:val="24"/>
          <w:lang w:val="en-US"/>
        </w:rPr>
      </w:pPr>
      <w:r w:rsidRPr="004005B5">
        <w:rPr>
          <w:rFonts w:cs="Frutiger65-Bold"/>
          <w:bCs/>
          <w:sz w:val="24"/>
          <w:szCs w:val="24"/>
          <w:lang w:val="it-IT"/>
        </w:rPr>
        <w:t xml:space="preserve">Quale squadra batterà il calcio d'inizio?            </w:t>
      </w:r>
    </w:p>
    <w:p w:rsidR="00AB6B17" w:rsidRPr="004005B5" w:rsidRDefault="00AB6B17" w:rsidP="00AB6B17">
      <w:pPr>
        <w:pStyle w:val="ListParagraph"/>
        <w:rPr>
          <w:sz w:val="24"/>
          <w:szCs w:val="24"/>
          <w:lang w:val="en-US"/>
        </w:rPr>
      </w:pPr>
      <w:r w:rsidRPr="004005B5">
        <w:rPr>
          <w:rFonts w:cs="Frutiger65-Bold"/>
          <w:bCs/>
          <w:sz w:val="24"/>
          <w:szCs w:val="24"/>
          <w:lang w:val="en-US"/>
        </w:rPr>
        <w:t>Squadra di casa / Squadra ospite</w:t>
      </w:r>
    </w:p>
    <w:p w:rsidR="00AB6B17" w:rsidRPr="0029021E" w:rsidRDefault="00AB6B17" w:rsidP="00B743F3">
      <w:pPr>
        <w:pStyle w:val="ListParagraph"/>
        <w:numPr>
          <w:ilvl w:val="0"/>
          <w:numId w:val="2"/>
        </w:numPr>
        <w:spacing w:after="160" w:line="259" w:lineRule="auto"/>
        <w:rPr>
          <w:rFonts w:cs="Frutiger65-Bold"/>
          <w:bCs/>
          <w:sz w:val="24"/>
          <w:szCs w:val="24"/>
          <w:lang w:val="en-US"/>
        </w:rPr>
      </w:pPr>
      <w:r w:rsidRPr="004005B5">
        <w:rPr>
          <w:rFonts w:cs="Frutiger65-Bold"/>
          <w:bCs/>
          <w:sz w:val="24"/>
          <w:szCs w:val="24"/>
          <w:lang w:val="it-IT"/>
        </w:rPr>
        <w:t xml:space="preserve">1mo Tempo  - 1X2                                </w:t>
      </w:r>
    </w:p>
    <w:p w:rsidR="000F4FCB" w:rsidRPr="000F4FCB" w:rsidRDefault="00AB6B17" w:rsidP="000F4FCB">
      <w:pPr>
        <w:pStyle w:val="ListParagraph"/>
        <w:numPr>
          <w:ilvl w:val="1"/>
          <w:numId w:val="2"/>
        </w:numPr>
        <w:rPr>
          <w:rFonts w:cs="Frutiger65-Bold"/>
          <w:bCs/>
          <w:sz w:val="24"/>
          <w:szCs w:val="24"/>
          <w:lang w:val="en-US"/>
        </w:rPr>
      </w:pPr>
      <w:r w:rsidRPr="004005B5">
        <w:rPr>
          <w:rFonts w:cs="Frutiger65-Bold"/>
          <w:bCs/>
          <w:sz w:val="24"/>
          <w:szCs w:val="24"/>
          <w:lang w:val="it-IT"/>
        </w:rPr>
        <w:t>Quale squadra vincerà il 1mo tempo?</w:t>
      </w:r>
      <w:r w:rsidRPr="004005B5">
        <w:rPr>
          <w:rFonts w:cs="Frutiger65-Bold"/>
          <w:bCs/>
          <w:sz w:val="24"/>
          <w:szCs w:val="24"/>
          <w:lang w:val="it-IT"/>
        </w:rPr>
        <w:br/>
      </w:r>
      <w:r w:rsidRPr="004005B5">
        <w:rPr>
          <w:rFonts w:cs="Frutiger65-Bold"/>
          <w:bCs/>
          <w:sz w:val="24"/>
          <w:szCs w:val="24"/>
          <w:lang w:val="en-US"/>
        </w:rPr>
        <w:t xml:space="preserve">b. Intervallo 1 – X – 2 </w:t>
      </w:r>
      <w:r w:rsidRPr="000F4FCB">
        <w:rPr>
          <w:rFonts w:cs="Frutiger65-Bold"/>
          <w:bCs/>
          <w:sz w:val="24"/>
          <w:szCs w:val="24"/>
          <w:lang w:val="en-US"/>
        </w:rPr>
        <w:t xml:space="preserve">                                                                                                                     </w:t>
      </w:r>
    </w:p>
    <w:p w:rsidR="00373FD7" w:rsidRPr="00373FD7" w:rsidRDefault="00373FD7" w:rsidP="00373FD7">
      <w:pPr>
        <w:pStyle w:val="ListParagraph"/>
        <w:numPr>
          <w:ilvl w:val="0"/>
          <w:numId w:val="2"/>
        </w:numPr>
        <w:spacing w:after="160" w:line="259" w:lineRule="auto"/>
        <w:rPr>
          <w:rFonts w:cs="Frutiger65-Bold"/>
          <w:bCs/>
          <w:sz w:val="24"/>
          <w:szCs w:val="24"/>
          <w:lang w:val="en-US"/>
        </w:rPr>
      </w:pPr>
      <w:r w:rsidRPr="00373FD7">
        <w:rPr>
          <w:rFonts w:cs="Frutiger65-Bold"/>
          <w:bCs/>
          <w:sz w:val="24"/>
          <w:szCs w:val="24"/>
          <w:lang w:val="it-IT"/>
        </w:rPr>
        <w:t xml:space="preserve">2do Tempo  - 1X2 </w:t>
      </w:r>
      <w:r>
        <w:rPr>
          <w:rFonts w:cs="Frutiger65-Bold"/>
          <w:bCs/>
          <w:sz w:val="24"/>
          <w:szCs w:val="24"/>
          <w:lang w:val="it-IT"/>
        </w:rPr>
        <w:t xml:space="preserve">                      </w:t>
      </w:r>
      <w:r w:rsidRPr="00373FD7">
        <w:rPr>
          <w:sz w:val="24"/>
          <w:szCs w:val="24"/>
          <w:lang w:val="it-IT"/>
        </w:rPr>
        <w:t>Vittoria squadra di casa; Pareggio; Vittoria Ospiti</w:t>
      </w:r>
      <w:r w:rsidRPr="00373FD7">
        <w:rPr>
          <w:rFonts w:cs="Frutiger65-Bold"/>
          <w:bCs/>
          <w:sz w:val="24"/>
          <w:szCs w:val="24"/>
          <w:lang w:val="it-IT"/>
        </w:rPr>
        <w:t xml:space="preserve">          </w:t>
      </w:r>
    </w:p>
    <w:p w:rsidR="000F4FCB" w:rsidRPr="00373FD7" w:rsidRDefault="00373FD7" w:rsidP="00B743F3">
      <w:pPr>
        <w:pStyle w:val="ListParagraph"/>
        <w:numPr>
          <w:ilvl w:val="0"/>
          <w:numId w:val="2"/>
        </w:numPr>
        <w:spacing w:after="160" w:line="259" w:lineRule="auto"/>
        <w:rPr>
          <w:rFonts w:cs="Frutiger65-Bold"/>
          <w:bCs/>
          <w:sz w:val="24"/>
          <w:szCs w:val="24"/>
          <w:lang w:val="it-IT"/>
        </w:rPr>
      </w:pPr>
      <w:r w:rsidRPr="00373FD7">
        <w:rPr>
          <w:rFonts w:cs="Frutiger65-Bold"/>
          <w:bCs/>
          <w:sz w:val="24"/>
          <w:szCs w:val="24"/>
          <w:lang w:val="it-IT"/>
        </w:rPr>
        <w:t xml:space="preserve">2do Tempo </w:t>
      </w:r>
      <w:r w:rsidR="00E01260">
        <w:rPr>
          <w:rFonts w:cs="Frutiger65-Bold"/>
          <w:bCs/>
          <w:sz w:val="24"/>
          <w:szCs w:val="24"/>
          <w:lang w:val="it-IT"/>
        </w:rPr>
        <w:t>–</w:t>
      </w:r>
      <w:r w:rsidRPr="00373FD7">
        <w:rPr>
          <w:rFonts w:cs="Frutiger65-Bold"/>
          <w:bCs/>
          <w:sz w:val="24"/>
          <w:szCs w:val="24"/>
          <w:lang w:val="it-IT"/>
        </w:rPr>
        <w:t xml:space="preserve"> Totale</w:t>
      </w:r>
      <w:r w:rsidR="00E01260">
        <w:rPr>
          <w:rFonts w:cs="Frutiger65-Bold"/>
          <w:bCs/>
          <w:sz w:val="24"/>
          <w:szCs w:val="24"/>
          <w:lang w:val="it-IT"/>
        </w:rPr>
        <w:t xml:space="preserve">                   Solo x.5</w:t>
      </w:r>
    </w:p>
    <w:p w:rsidR="00AB6B17" w:rsidRPr="0029021E"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Totale </w:t>
      </w:r>
      <w:r w:rsidRPr="004005B5">
        <w:rPr>
          <w:sz w:val="24"/>
          <w:szCs w:val="24"/>
          <w:lang w:val="it-IT"/>
        </w:rPr>
        <w:t xml:space="preserve">(solo </w:t>
      </w:r>
      <w:r w:rsidRPr="004005B5">
        <w:rPr>
          <w:sz w:val="24"/>
          <w:szCs w:val="24"/>
          <w:vertAlign w:val="superscript"/>
          <w:lang w:val="it-IT"/>
        </w:rPr>
        <w:t xml:space="preserve">* </w:t>
      </w:r>
      <w:r w:rsidRPr="004005B5">
        <w:rPr>
          <w:sz w:val="24"/>
          <w:szCs w:val="24"/>
          <w:lang w:val="it-IT"/>
        </w:rPr>
        <w:t xml:space="preserve">. 5 totali)     </w:t>
      </w:r>
    </w:p>
    <w:p w:rsidR="00AB6B17" w:rsidRPr="004005B5" w:rsidRDefault="00AB6B17" w:rsidP="00AB6B17">
      <w:pPr>
        <w:pStyle w:val="ListParagraph"/>
        <w:rPr>
          <w:rFonts w:cs="Frutiger65-Bold"/>
          <w:bCs/>
          <w:sz w:val="24"/>
          <w:szCs w:val="24"/>
          <w:lang w:val="it-IT"/>
        </w:rPr>
      </w:pPr>
      <w:r w:rsidRPr="004005B5">
        <w:rPr>
          <w:sz w:val="24"/>
          <w:szCs w:val="24"/>
          <w:lang w:val="it-IT"/>
        </w:rPr>
        <w:t>Viene considerato ogni gol segnato nel 1mo tempo</w:t>
      </w:r>
    </w:p>
    <w:p w:rsidR="00AB6B17" w:rsidRPr="0029021E" w:rsidRDefault="00AB6B17" w:rsidP="00B743F3">
      <w:pPr>
        <w:pStyle w:val="ListParagraph"/>
        <w:numPr>
          <w:ilvl w:val="0"/>
          <w:numId w:val="2"/>
        </w:numPr>
        <w:spacing w:after="160" w:line="259" w:lineRule="auto"/>
        <w:rPr>
          <w:rFonts w:cs="Frutiger65-Bold"/>
          <w:bCs/>
          <w:sz w:val="24"/>
          <w:szCs w:val="24"/>
          <w:lang w:val="it-IT"/>
        </w:rPr>
      </w:pPr>
      <w:r w:rsidRPr="004005B5">
        <w:rPr>
          <w:sz w:val="24"/>
          <w:szCs w:val="24"/>
          <w:lang w:val="it-IT"/>
        </w:rPr>
        <w:t xml:space="preserve">1mo Tempo – Totale Asiatico                </w:t>
      </w:r>
    </w:p>
    <w:p w:rsidR="00AB6B17" w:rsidRPr="004005B5" w:rsidRDefault="00AB6B17" w:rsidP="00AB6B17">
      <w:pPr>
        <w:pStyle w:val="ListParagraph"/>
        <w:rPr>
          <w:rFonts w:cs="Frutiger65-Bold"/>
          <w:bCs/>
          <w:sz w:val="24"/>
          <w:szCs w:val="24"/>
          <w:lang w:val="it-IT"/>
        </w:rPr>
      </w:pPr>
      <w:r w:rsidRPr="004005B5">
        <w:rPr>
          <w:sz w:val="24"/>
          <w:szCs w:val="24"/>
          <w:lang w:val="it-IT"/>
        </w:rPr>
        <w:t>Totale spread nel quarto e spread totali (es. 2.00, 2.25, 2.75, …)</w:t>
      </w:r>
    </w:p>
    <w:p w:rsidR="00AB6B17" w:rsidRPr="0029021E" w:rsidRDefault="00AB6B17" w:rsidP="00B743F3">
      <w:pPr>
        <w:pStyle w:val="ListParagraph"/>
        <w:numPr>
          <w:ilvl w:val="0"/>
          <w:numId w:val="2"/>
        </w:numPr>
        <w:spacing w:after="160" w:line="259" w:lineRule="auto"/>
        <w:rPr>
          <w:rFonts w:cs="Frutiger65-Bold"/>
          <w:bCs/>
          <w:sz w:val="24"/>
          <w:szCs w:val="24"/>
          <w:lang w:val="it-IT"/>
        </w:rPr>
      </w:pPr>
      <w:r w:rsidRPr="004005B5">
        <w:rPr>
          <w:sz w:val="24"/>
          <w:szCs w:val="24"/>
          <w:lang w:val="it-IT"/>
        </w:rPr>
        <w:t xml:space="preserve">1mo Tempo – Handicap Asiatico     </w:t>
      </w:r>
    </w:p>
    <w:p w:rsidR="00AB6B17" w:rsidRPr="004005B5" w:rsidRDefault="00AB6B17" w:rsidP="00AB6B17">
      <w:pPr>
        <w:pStyle w:val="ListParagraph"/>
        <w:rPr>
          <w:rFonts w:cs="Frutiger65-Bold"/>
          <w:bCs/>
          <w:sz w:val="24"/>
          <w:szCs w:val="24"/>
          <w:lang w:val="it-IT"/>
        </w:rPr>
      </w:pPr>
      <w:r w:rsidRPr="004005B5">
        <w:rPr>
          <w:sz w:val="24"/>
          <w:szCs w:val="24"/>
          <w:lang w:val="it-IT"/>
        </w:rPr>
        <w:t>Handicap Asiatico mercati per il 1mo tempo (es. 2.00, 2.25, 2.75, …)</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Chi vince il resto?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Chi vince il resto del 1mo tempo?</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Prossimo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Squadra di casa; no gol; squadra ospite</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Risultato esatto flex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Simile al Risultato esatto flex</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Supplementari – 1X2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Supplementari – Totale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lastRenderedPageBreak/>
        <w:t xml:space="preserve">Supplementari – Chi vince il resto del match?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Supplementari – Prossimo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ai supplementari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Quale squadra vincerà ai rigori?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durante i calci di rigore</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Supplementari – Handicap Asiatico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a. Vengono considerati solo i gol segnati ai supplementari                  </w:t>
      </w:r>
      <w:r w:rsidRPr="004005B5">
        <w:rPr>
          <w:rFonts w:cs="Frutiger65-Bold"/>
          <w:bCs/>
          <w:sz w:val="24"/>
          <w:szCs w:val="24"/>
          <w:lang w:val="it-IT"/>
        </w:rPr>
        <w:br/>
        <w:t xml:space="preserve">b. Mercati handicap in tutti gli spread </w:t>
      </w:r>
      <w:r w:rsidRPr="004005B5">
        <w:rPr>
          <w:rFonts w:cs="Frutiger65-Bold"/>
          <w:b/>
          <w:bCs/>
          <w:color w:val="FFFFFF"/>
          <w:sz w:val="24"/>
          <w:szCs w:val="24"/>
          <w:lang w:val="it-IT"/>
        </w:rPr>
        <w:t>(e</w:t>
      </w:r>
      <w:r w:rsidRPr="004005B5">
        <w:rPr>
          <w:rFonts w:cs="Frutiger65-Bold"/>
          <w:bCs/>
          <w:sz w:val="24"/>
          <w:szCs w:val="24"/>
          <w:lang w:val="it-IT"/>
        </w:rPr>
        <w:t>(es. -2.00/+2.00, -2.25/2.25, -2.50/2.5 …)</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Supplementare – 1X2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Vengono considerati solo i gol segnati durante il 1mo tempo supplementare</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Supplementari - Risultato esatto flex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Vengono considerati solo i gol segnati ai supplementari</w:t>
      </w:r>
      <w:r w:rsidRPr="004005B5">
        <w:rPr>
          <w:rFonts w:cs="Frutiger65-Bold"/>
          <w:bCs/>
          <w:sz w:val="24"/>
          <w:szCs w:val="24"/>
          <w:lang w:val="it-IT"/>
        </w:rPr>
        <w:br/>
        <w:t>b. Estensione dal risultato corrente</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Supplementare – Risultato esatto flex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a. Vengono considerati solo i gol segnati durante il 1mo tempo supplementare      </w:t>
      </w:r>
      <w:r w:rsidRPr="004005B5">
        <w:rPr>
          <w:rFonts w:cs="Frutiger65-Bold"/>
          <w:bCs/>
          <w:sz w:val="24"/>
          <w:szCs w:val="24"/>
          <w:lang w:val="it-IT"/>
        </w:rPr>
        <w:br/>
        <w:t>b. Estensione dal risultato corrente</w:t>
      </w:r>
    </w:p>
    <w:p w:rsidR="00AB6B17" w:rsidRPr="00526520" w:rsidRDefault="00AB6B17" w:rsidP="00B743F3">
      <w:pPr>
        <w:pStyle w:val="ListParagraph"/>
        <w:numPr>
          <w:ilvl w:val="0"/>
          <w:numId w:val="2"/>
        </w:numPr>
        <w:spacing w:after="160" w:line="259" w:lineRule="auto"/>
        <w:rPr>
          <w:sz w:val="24"/>
          <w:szCs w:val="24"/>
          <w:lang w:val="it-IT"/>
        </w:rPr>
      </w:pPr>
      <w:r w:rsidRPr="004005B5">
        <w:rPr>
          <w:rFonts w:cs="Frutiger65-Bold"/>
          <w:bCs/>
          <w:sz w:val="24"/>
          <w:szCs w:val="24"/>
          <w:lang w:val="it-IT"/>
        </w:rPr>
        <w:t xml:space="preserve">1mo Tempo Supplementare – Handicap Asiatico   </w:t>
      </w:r>
    </w:p>
    <w:p w:rsidR="00AB6B17" w:rsidRPr="004005B5" w:rsidRDefault="00AB6B17" w:rsidP="00AB6B17">
      <w:pPr>
        <w:pStyle w:val="ListParagraph"/>
        <w:rPr>
          <w:sz w:val="24"/>
          <w:szCs w:val="24"/>
          <w:lang w:val="it-IT"/>
        </w:rPr>
      </w:pPr>
      <w:r w:rsidRPr="004005B5">
        <w:rPr>
          <w:rFonts w:cs="Frutiger65-Bold"/>
          <w:bCs/>
          <w:sz w:val="24"/>
          <w:szCs w:val="24"/>
          <w:lang w:val="it-IT"/>
        </w:rPr>
        <w:t xml:space="preserve">a. Vengono considerati solo i gol segnati durante il 1mo tempo supplementare      </w:t>
      </w:r>
      <w:r w:rsidRPr="004005B5">
        <w:rPr>
          <w:rFonts w:cs="Frutiger65-Bold"/>
          <w:bCs/>
          <w:sz w:val="24"/>
          <w:szCs w:val="24"/>
          <w:lang w:val="it-IT"/>
        </w:rPr>
        <w:br/>
        <w:t xml:space="preserve">b. </w:t>
      </w:r>
      <w:r w:rsidRPr="004005B5">
        <w:rPr>
          <w:sz w:val="24"/>
          <w:szCs w:val="24"/>
          <w:lang w:val="it-IT"/>
        </w:rPr>
        <w:t xml:space="preserve">Handicap mercati in tutti gli spread (es. </w:t>
      </w:r>
      <w:r w:rsidRPr="004005B5">
        <w:rPr>
          <w:rFonts w:cs="Frutiger65-Bold"/>
          <w:bCs/>
          <w:sz w:val="24"/>
          <w:szCs w:val="24"/>
          <w:lang w:val="it-IT"/>
        </w:rPr>
        <w:t>-2.00/+2.00, -2.25/2.25, -2.50/2.5)</w:t>
      </w:r>
      <w:r w:rsidRPr="004005B5">
        <w:rPr>
          <w:sz w:val="24"/>
          <w:szCs w:val="24"/>
          <w:lang w:val="it-IT"/>
        </w:rPr>
        <w:t xml:space="preserve">         </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Corner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Quale squadra otterrà il maggior numero di corner</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Cartellini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Quale squadra riceverà più cartellini</w:t>
      </w:r>
    </w:p>
    <w:p w:rsidR="00AB6B17" w:rsidRDefault="00AB6B17" w:rsidP="00B743F3">
      <w:pPr>
        <w:pStyle w:val="ListParagraph"/>
        <w:numPr>
          <w:ilvl w:val="0"/>
          <w:numId w:val="2"/>
        </w:numPr>
        <w:spacing w:after="160" w:line="259" w:lineRule="auto"/>
        <w:rPr>
          <w:rFonts w:cs="Frutiger65-Bold"/>
          <w:bCs/>
          <w:sz w:val="24"/>
          <w:szCs w:val="24"/>
          <w:lang w:val="en-US"/>
        </w:rPr>
      </w:pPr>
      <w:r w:rsidRPr="004005B5">
        <w:rPr>
          <w:rFonts w:cs="Frutiger65-Bold"/>
          <w:bCs/>
          <w:sz w:val="24"/>
          <w:szCs w:val="24"/>
          <w:lang w:val="en-US"/>
        </w:rPr>
        <w:t xml:space="preserve">Handicap Corner                  </w:t>
      </w:r>
    </w:p>
    <w:p w:rsidR="00AB6B17" w:rsidRPr="004005B5" w:rsidRDefault="00AB6B17" w:rsidP="00AB6B17">
      <w:pPr>
        <w:pStyle w:val="ListParagraph"/>
        <w:rPr>
          <w:rFonts w:cs="Frutiger65-Bold"/>
          <w:bCs/>
          <w:sz w:val="24"/>
          <w:szCs w:val="24"/>
          <w:lang w:val="en-US"/>
        </w:rPr>
      </w:pPr>
      <w:r w:rsidRPr="004005B5">
        <w:rPr>
          <w:rFonts w:cs="Frutiger65-Bold"/>
          <w:bCs/>
          <w:sz w:val="24"/>
          <w:szCs w:val="24"/>
          <w:lang w:val="en-US"/>
        </w:rPr>
        <w:t xml:space="preserve">1-2 handicap in </w:t>
      </w:r>
      <w:r w:rsidRPr="004005B5">
        <w:rPr>
          <w:sz w:val="24"/>
          <w:szCs w:val="24"/>
          <w:vertAlign w:val="superscript"/>
          <w:lang w:val="en-US"/>
        </w:rPr>
        <w:t xml:space="preserve">* </w:t>
      </w:r>
      <w:r w:rsidRPr="004005B5">
        <w:rPr>
          <w:sz w:val="24"/>
          <w:szCs w:val="24"/>
          <w:lang w:val="en-US"/>
        </w:rPr>
        <w:t>. 5 intervalli</w:t>
      </w:r>
    </w:p>
    <w:p w:rsidR="00AB6B17" w:rsidRPr="007043E3" w:rsidRDefault="00AB6B17" w:rsidP="00B743F3">
      <w:pPr>
        <w:pStyle w:val="ListParagraph"/>
        <w:numPr>
          <w:ilvl w:val="0"/>
          <w:numId w:val="2"/>
        </w:numPr>
        <w:spacing w:after="160" w:line="259" w:lineRule="auto"/>
        <w:rPr>
          <w:rFonts w:cs="Frutiger65-Bold"/>
          <w:bCs/>
          <w:sz w:val="24"/>
          <w:szCs w:val="24"/>
          <w:lang w:val="it-IT"/>
        </w:rPr>
      </w:pPr>
      <w:r w:rsidRPr="004005B5">
        <w:rPr>
          <w:sz w:val="24"/>
          <w:szCs w:val="24"/>
          <w:lang w:val="it-IT"/>
        </w:rPr>
        <w:t xml:space="preserve">Totale Corner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in </w:t>
      </w:r>
      <w:r w:rsidRPr="004005B5">
        <w:rPr>
          <w:sz w:val="24"/>
          <w:szCs w:val="24"/>
          <w:vertAlign w:val="superscript"/>
          <w:lang w:val="it-IT"/>
        </w:rPr>
        <w:t xml:space="preserve">* </w:t>
      </w:r>
      <w:r w:rsidRPr="004005B5">
        <w:rPr>
          <w:sz w:val="24"/>
          <w:szCs w:val="24"/>
          <w:lang w:val="it-IT"/>
        </w:rPr>
        <w:t>. 5 intervalli</w:t>
      </w:r>
    </w:p>
    <w:p w:rsidR="00AB6B17" w:rsidRPr="007043E3" w:rsidRDefault="00AB6B17" w:rsidP="00B743F3">
      <w:pPr>
        <w:pStyle w:val="ListParagraph"/>
        <w:numPr>
          <w:ilvl w:val="0"/>
          <w:numId w:val="2"/>
        </w:numPr>
        <w:spacing w:after="160" w:line="259" w:lineRule="auto"/>
        <w:rPr>
          <w:rFonts w:cs="Frutiger65-Bold"/>
          <w:bCs/>
          <w:sz w:val="24"/>
          <w:szCs w:val="24"/>
          <w:lang w:val="it-IT"/>
        </w:rPr>
      </w:pPr>
      <w:r w:rsidRPr="004005B5">
        <w:rPr>
          <w:sz w:val="24"/>
          <w:szCs w:val="24"/>
          <w:lang w:val="it-IT"/>
        </w:rPr>
        <w:t xml:space="preserve">Totale Corner  (aggregato)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in un intervallo fisso </w:t>
      </w:r>
      <w:r w:rsidRPr="004005B5">
        <w:rPr>
          <w:rFonts w:cs="Frutiger65-Bold"/>
          <w:bCs/>
          <w:sz w:val="24"/>
          <w:szCs w:val="24"/>
          <w:lang w:val="it-IT"/>
        </w:rPr>
        <w:t>(&lt;9, 9-11, 12+)</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di casa in un intervallo fisso </w:t>
      </w:r>
      <w:r w:rsidRPr="004005B5">
        <w:rPr>
          <w:rFonts w:cs="Frutiger65-Bold"/>
          <w:bCs/>
          <w:sz w:val="24"/>
          <w:szCs w:val="24"/>
          <w:lang w:val="it-IT"/>
        </w:rPr>
        <w:t>(0-2, 3-4, 5-6, 7+)</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ospite in un intervallo fisso </w:t>
      </w:r>
      <w:r w:rsidRPr="004005B5">
        <w:rPr>
          <w:rFonts w:cs="Frutiger65-Bold"/>
          <w:bCs/>
          <w:sz w:val="24"/>
          <w:szCs w:val="24"/>
          <w:lang w:val="it-IT"/>
        </w:rPr>
        <w:t>(0-2, 3-4, 5-6, 7+)</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di casa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per la squadra ospite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Corner Pari/Dispari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Numero di corner pari/dispari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Corner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Quale squadra otterrà il maggior numero di corner nel primo tempo</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Corner Handicap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lastRenderedPageBreak/>
        <w:t xml:space="preserve">1-2 handicap nel primo tempo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Totale Corner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in </w:t>
      </w:r>
      <w:r w:rsidRPr="004005B5">
        <w:rPr>
          <w:sz w:val="24"/>
          <w:szCs w:val="24"/>
          <w:vertAlign w:val="superscript"/>
          <w:lang w:val="it-IT"/>
        </w:rPr>
        <w:t xml:space="preserve">* </w:t>
      </w:r>
      <w:r w:rsidRPr="004005B5">
        <w:rPr>
          <w:sz w:val="24"/>
          <w:szCs w:val="24"/>
          <w:lang w:val="it-IT"/>
        </w:rPr>
        <w:t>. 5 intervalli</w:t>
      </w:r>
    </w:p>
    <w:p w:rsidR="00AB6B17" w:rsidRPr="007043E3"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1mo Tempo –</w:t>
      </w:r>
      <w:r w:rsidRPr="004005B5">
        <w:rPr>
          <w:sz w:val="24"/>
          <w:szCs w:val="24"/>
          <w:lang w:val="it-IT"/>
        </w:rPr>
        <w:t xml:space="preserve"> Totale Corner  (aggregato)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in un intervallo fisso </w:t>
      </w:r>
      <w:r w:rsidRPr="004005B5">
        <w:rPr>
          <w:rFonts w:cs="Frutiger65-Bold"/>
          <w:bCs/>
          <w:sz w:val="24"/>
          <w:szCs w:val="24"/>
          <w:lang w:val="it-IT"/>
        </w:rPr>
        <w:t>(&lt;5,</w:t>
      </w:r>
      <w:r w:rsidRPr="004005B5">
        <w:rPr>
          <w:rFonts w:cs="Frutiger65-Bold"/>
          <w:b/>
          <w:bCs/>
          <w:sz w:val="24"/>
          <w:szCs w:val="24"/>
          <w:lang w:val="it-IT"/>
        </w:rPr>
        <w:t xml:space="preserve"> </w:t>
      </w:r>
      <w:r w:rsidRPr="004005B5">
        <w:rPr>
          <w:rFonts w:cs="Frutiger65-Bold"/>
          <w:bCs/>
          <w:sz w:val="24"/>
          <w:szCs w:val="24"/>
          <w:lang w:val="it-IT"/>
        </w:rPr>
        <w:t>5-7, 7+)</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di casa in un intervallo fisso </w:t>
      </w:r>
      <w:r w:rsidRPr="004005B5">
        <w:rPr>
          <w:rFonts w:cs="Frutiger65-Bold"/>
          <w:bCs/>
          <w:sz w:val="24"/>
          <w:szCs w:val="24"/>
          <w:lang w:val="it-IT"/>
        </w:rPr>
        <w:t>(0-1, 2, 3, 4+)</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Corner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ospite in un intervallo fisso </w:t>
      </w:r>
      <w:r w:rsidRPr="004005B5">
        <w:rPr>
          <w:rFonts w:cs="Frutiger65-Bold"/>
          <w:bCs/>
          <w:sz w:val="24"/>
          <w:szCs w:val="24"/>
          <w:lang w:val="it-IT"/>
        </w:rPr>
        <w:t>(0-1, 2, 3, 4+)</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Totale corner squadra di casa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di casa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1mo Tempo –</w:t>
      </w:r>
      <w:r w:rsidR="00EC3007">
        <w:rPr>
          <w:rFonts w:cs="Frutiger65-Bold"/>
          <w:bCs/>
          <w:sz w:val="24"/>
          <w:szCs w:val="24"/>
          <w:lang w:val="it-IT"/>
        </w:rPr>
        <w:t xml:space="preserve"> C</w:t>
      </w:r>
      <w:r w:rsidRPr="004005B5">
        <w:rPr>
          <w:rFonts w:cs="Frutiger65-Bold"/>
          <w:bCs/>
          <w:sz w:val="24"/>
          <w:szCs w:val="24"/>
          <w:lang w:val="it-IT"/>
        </w:rPr>
        <w:t xml:space="preserve">orner squadra ospite </w:t>
      </w:r>
    </w:p>
    <w:p w:rsidR="00AB6B17" w:rsidRPr="004005B5" w:rsidRDefault="00AB6B17" w:rsidP="00AB6B17">
      <w:pPr>
        <w:pStyle w:val="ListParagraph"/>
        <w:rPr>
          <w:rFonts w:cs="Frutiger65-Bold"/>
          <w:bCs/>
          <w:sz w:val="24"/>
          <w:szCs w:val="24"/>
          <w:lang w:val="it-IT"/>
        </w:rPr>
      </w:pPr>
      <w:r w:rsidRPr="004005B5">
        <w:rPr>
          <w:sz w:val="24"/>
          <w:szCs w:val="24"/>
          <w:lang w:val="it-IT"/>
        </w:rPr>
        <w:t xml:space="preserve">Numero totale di corner nel primo tempo per la squadra ospite </w:t>
      </w:r>
      <w:r w:rsidRPr="004005B5">
        <w:rPr>
          <w:rFonts w:cs="Frutiger65-Bold"/>
          <w:bCs/>
          <w:sz w:val="24"/>
          <w:szCs w:val="24"/>
          <w:lang w:val="it-IT"/>
        </w:rPr>
        <w:t xml:space="preserve">in </w:t>
      </w:r>
      <w:r w:rsidRPr="004005B5">
        <w:rPr>
          <w:sz w:val="24"/>
          <w:szCs w:val="24"/>
          <w:vertAlign w:val="superscript"/>
          <w:lang w:val="it-IT"/>
        </w:rPr>
        <w:t xml:space="preserve">* </w:t>
      </w:r>
      <w:r w:rsidRPr="004005B5">
        <w:rPr>
          <w:sz w:val="24"/>
          <w:szCs w:val="24"/>
          <w:lang w:val="it-IT"/>
        </w:rPr>
        <w:t>. 5 intervalli</w:t>
      </w:r>
    </w:p>
    <w:p w:rsidR="00EC3007" w:rsidRDefault="00EC3007" w:rsidP="00EC3007">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Totale corner squadra ospite </w:t>
      </w:r>
    </w:p>
    <w:p w:rsidR="00EC3007" w:rsidRPr="004005B5" w:rsidRDefault="00EC3007" w:rsidP="00EC3007">
      <w:pPr>
        <w:pStyle w:val="ListParagraph"/>
        <w:rPr>
          <w:rFonts w:cs="Frutiger65-Bold"/>
          <w:bCs/>
          <w:sz w:val="24"/>
          <w:szCs w:val="24"/>
          <w:lang w:val="it-IT"/>
        </w:rPr>
      </w:pPr>
      <w:r>
        <w:rPr>
          <w:sz w:val="24"/>
          <w:szCs w:val="24"/>
          <w:lang w:val="it-IT"/>
        </w:rPr>
        <w:t>Numero pari/dispari di corner nel primo tempo</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squadra di casa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gol per la squadra di casa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squadra ospite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gol per la squadra ospite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Numero esatto di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Numero esatto di gol con risultati fissi  (0, 1, 2, 3, 4, 5, 6+)</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Gol squadra di casa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Quanti gol segnerà nel primo tempo la squadra di casa</w:t>
      </w:r>
      <w:r w:rsidRPr="004005B5">
        <w:rPr>
          <w:rFonts w:cs="Frutiger65-Bold"/>
          <w:bCs/>
          <w:sz w:val="24"/>
          <w:szCs w:val="24"/>
          <w:lang w:val="it-IT"/>
        </w:rPr>
        <w:br/>
        <w:t>b. 0, 1, 2, 3+</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1mo Tempo – Gol squadra ospite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Quanti gol segnerà nel primo tempo la squadra ospite</w:t>
      </w:r>
      <w:r w:rsidRPr="004005B5">
        <w:rPr>
          <w:rFonts w:cs="Frutiger65-Bold"/>
          <w:bCs/>
          <w:sz w:val="24"/>
          <w:szCs w:val="24"/>
          <w:lang w:val="it-IT"/>
        </w:rPr>
        <w:br/>
        <w:t>b. 0, 1, 2, 3+</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Tempo con il risultato più alto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Tempo con più gol (1mo tempo, 2do tempo, uguale)</w:t>
      </w:r>
      <w:r w:rsidRPr="004005B5">
        <w:rPr>
          <w:rFonts w:cs="Frutiger65-Bold"/>
          <w:bCs/>
          <w:sz w:val="24"/>
          <w:szCs w:val="24"/>
          <w:lang w:val="it-IT"/>
        </w:rPr>
        <w:br/>
        <w:t>b. Vengono considerati solo i tempi regolamentari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Quando verrà  segnato il prossimo gol?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a. In quale intervallo di tempo sarà  segnato il prossimo gol (0-15, 16-30, 31-45, 46-60, 61-75, 76-90, no gol)</w:t>
      </w:r>
      <w:r w:rsidRPr="004005B5">
        <w:rPr>
          <w:rFonts w:cs="Frutiger65-Bold"/>
          <w:bCs/>
          <w:sz w:val="24"/>
          <w:szCs w:val="24"/>
          <w:lang w:val="it-IT"/>
        </w:rPr>
        <w:br/>
        <w:t xml:space="preserve">b. Viene pagato il periodo di tempo in cui il gol viene segnato. Es. </w:t>
      </w:r>
      <w:r w:rsidR="004879C5">
        <w:rPr>
          <w:rFonts w:cs="Frutiger65-Bold"/>
          <w:bCs/>
          <w:sz w:val="24"/>
          <w:szCs w:val="24"/>
          <w:lang w:val="it-IT"/>
        </w:rPr>
        <w:t>0-15 minuti</w:t>
      </w:r>
      <w:r w:rsidR="004879C5">
        <w:rPr>
          <w:rFonts w:cs="Frutiger65-Bold"/>
          <w:bCs/>
          <w:sz w:val="24"/>
          <w:szCs w:val="24"/>
          <w:lang w:val="it-IT"/>
        </w:rPr>
        <w:br/>
      </w:r>
      <w:r w:rsidRPr="004005B5">
        <w:rPr>
          <w:rFonts w:cs="Frutiger65-Bold"/>
          <w:bCs/>
          <w:sz w:val="24"/>
          <w:szCs w:val="24"/>
          <w:lang w:val="it-IT"/>
        </w:rPr>
        <w:t>Viene pagato se il gol viene segnato tra  0:00 e 15:00 minuti (15:01 viene considerate nel periodo 16-30)</w:t>
      </w:r>
      <w:r w:rsidRPr="004005B5">
        <w:rPr>
          <w:rFonts w:cs="Frutiger65-Bold"/>
          <w:bCs/>
          <w:sz w:val="24"/>
          <w:szCs w:val="24"/>
          <w:lang w:val="it-IT"/>
        </w:rPr>
        <w:br/>
        <w:t xml:space="preserve">c. Il periodo 31-45 e 76-90 include i minuti di recupero     </w:t>
      </w:r>
      <w:r w:rsidRPr="004005B5">
        <w:rPr>
          <w:rFonts w:cs="Frutiger65-Bold"/>
          <w:bCs/>
          <w:sz w:val="24"/>
          <w:szCs w:val="24"/>
          <w:lang w:val="it-IT"/>
        </w:rPr>
        <w:br/>
        <w:t>d. Viene considerate il tempo mostrato in TV. Nel caso in cui non sia disponibile, viene considerato il tempo in cui la palla supera la linea di porta e i pagamenti si baseranno sull'orologio mostrato in TV</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Cartellini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lastRenderedPageBreak/>
        <w:t xml:space="preserve">Numero totale di cartellini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Totale Cartellini (esattamente)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esatto di cartellini, risultati fissi </w:t>
      </w:r>
      <w:r w:rsidRPr="004005B5">
        <w:rPr>
          <w:rFonts w:cs="Frutiger65-Bold"/>
          <w:bCs/>
          <w:sz w:val="24"/>
          <w:szCs w:val="24"/>
        </w:rPr>
        <w:t>(&lt;4, 4, 5, 6, 7, 8, 9, 10, 11, 12+)</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Espulsioni?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Ci sarà un cartellino rosso o un cartellino giallo-rosso nel match</w:t>
      </w:r>
    </w:p>
    <w:p w:rsidR="00AB6B17" w:rsidRDefault="00AB6B17" w:rsidP="00B743F3">
      <w:pPr>
        <w:pStyle w:val="ListParagraph"/>
        <w:numPr>
          <w:ilvl w:val="0"/>
          <w:numId w:val="2"/>
        </w:numPr>
        <w:spacing w:after="160" w:line="259" w:lineRule="auto"/>
        <w:rPr>
          <w:rFonts w:cs="Frutiger65-Bold"/>
          <w:bCs/>
          <w:sz w:val="24"/>
          <w:szCs w:val="24"/>
          <w:lang w:val="it-IT"/>
        </w:rPr>
      </w:pPr>
      <w:r w:rsidRPr="004005B5">
        <w:rPr>
          <w:rFonts w:cs="Frutiger65-Bold"/>
          <w:bCs/>
          <w:sz w:val="24"/>
          <w:szCs w:val="24"/>
          <w:lang w:val="it-IT"/>
        </w:rPr>
        <w:t xml:space="preserve">Cartellini squadra di casa  </w:t>
      </w:r>
    </w:p>
    <w:p w:rsidR="00AB6B17" w:rsidRPr="004005B5" w:rsidRDefault="00AB6B17" w:rsidP="00AB6B17">
      <w:pPr>
        <w:pStyle w:val="ListParagraph"/>
        <w:rPr>
          <w:rFonts w:cs="Frutiger65-Bold"/>
          <w:bCs/>
          <w:sz w:val="24"/>
          <w:szCs w:val="24"/>
          <w:lang w:val="it-IT"/>
        </w:rPr>
      </w:pPr>
      <w:r w:rsidRPr="004005B5">
        <w:rPr>
          <w:rFonts w:cs="Frutiger65-Bold"/>
          <w:bCs/>
          <w:sz w:val="24"/>
          <w:szCs w:val="24"/>
          <w:lang w:val="it-IT"/>
        </w:rPr>
        <w:t xml:space="preserve">Numero totale di cartellini per la squadra di casa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Cartellini squadra ospite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cartellini per la squadra ospite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Totale Punti Cartellini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punti cartellini in </w:t>
      </w:r>
      <w:r w:rsidRPr="004005B5">
        <w:rPr>
          <w:sz w:val="24"/>
          <w:szCs w:val="24"/>
          <w:vertAlign w:val="superscript"/>
          <w:lang w:val="it-IT"/>
        </w:rPr>
        <w:t xml:space="preserve">* </w:t>
      </w:r>
      <w:r w:rsidRPr="004005B5">
        <w:rPr>
          <w:sz w:val="24"/>
          <w:szCs w:val="24"/>
          <w:lang w:val="it-IT"/>
        </w:rPr>
        <w:t>. 5 intervalli</w:t>
      </w:r>
    </w:p>
    <w:p w:rsidR="00AB6B17" w:rsidRPr="00626AA3" w:rsidRDefault="00AB6B17" w:rsidP="00B743F3">
      <w:pPr>
        <w:pStyle w:val="ListParagraph"/>
        <w:numPr>
          <w:ilvl w:val="0"/>
          <w:numId w:val="2"/>
        </w:numPr>
        <w:autoSpaceDE w:val="0"/>
        <w:autoSpaceDN w:val="0"/>
        <w:adjustRightInd w:val="0"/>
        <w:rPr>
          <w:rFonts w:cs="Frutiger65-Bold"/>
          <w:bCs/>
          <w:sz w:val="24"/>
          <w:szCs w:val="24"/>
          <w:lang w:val="it-IT"/>
        </w:rPr>
      </w:pPr>
      <w:r w:rsidRPr="00626AA3">
        <w:rPr>
          <w:rFonts w:cs="Frutiger65-Bold"/>
          <w:bCs/>
          <w:sz w:val="24"/>
          <w:szCs w:val="24"/>
          <w:lang w:val="it-IT"/>
        </w:rPr>
        <w:t xml:space="preserve">Totale Punti Cartellini </w:t>
      </w:r>
      <w:r>
        <w:rPr>
          <w:rFonts w:cs="Frutiger65-Bold"/>
          <w:bCs/>
          <w:sz w:val="24"/>
          <w:szCs w:val="24"/>
          <w:lang w:val="it-IT"/>
        </w:rPr>
        <w:t>(</w:t>
      </w:r>
      <w:r w:rsidRPr="004005B5">
        <w:rPr>
          <w:rFonts w:cs="Frutiger65-Bold"/>
          <w:bCs/>
          <w:sz w:val="24"/>
          <w:szCs w:val="24"/>
          <w:lang w:val="it-IT"/>
        </w:rPr>
        <w:t>aggregato</w:t>
      </w:r>
      <w:r>
        <w:rPr>
          <w:rFonts w:cs="Frutiger65-Bold"/>
          <w:bCs/>
          <w:sz w:val="24"/>
          <w:szCs w:val="24"/>
          <w:lang w:val="it-IT"/>
        </w:rPr>
        <w:t>)</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punti cartellini in un intervallo fisso </w:t>
      </w:r>
      <w:r w:rsidRPr="004005B5">
        <w:rPr>
          <w:rFonts w:cs="Frutiger65-Bold"/>
          <w:bCs/>
          <w:sz w:val="24"/>
          <w:szCs w:val="24"/>
        </w:rPr>
        <w:t>(0-30, 31-45, 46-60, 61-75, 76+)</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 Totale Cartellini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Verrà  considerato il totale di cartellini durante il 1mo tempo</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Totale Cartellini (esatti)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Numero esatto di cartellini nel primo tempo in risultati fissi (0, 1, 2, 3, 4, 5, 6+)</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 Cartellini squadra di casa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cartellini nel primo tempo per la squadra di casa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 Cartellini squadra ospite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cartellini nel primo tempo per la squadra ospite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 Totale Punti Cartellini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 xml:space="preserve">Numero totale di punti cartellini nel primo tempo in </w:t>
      </w:r>
      <w:r w:rsidRPr="004005B5">
        <w:rPr>
          <w:sz w:val="24"/>
          <w:szCs w:val="24"/>
          <w:vertAlign w:val="superscript"/>
          <w:lang w:val="it-IT"/>
        </w:rPr>
        <w:t xml:space="preserve">* </w:t>
      </w:r>
      <w:r w:rsidRPr="004005B5">
        <w:rPr>
          <w:sz w:val="24"/>
          <w:szCs w:val="24"/>
          <w:lang w:val="it-IT"/>
        </w:rPr>
        <w:t>. 5 intervalli</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 Totale Punti Cartellini  (aggregato)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Numero esatto di punti cartellini nel primo tempo in un intervalli fissi (0-10, 11-25, 26-40, 41+)</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1mo Tempo – Numero esatto di gol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Numero esatto di gol nel primo tempo con risultati fissi (0, 1, 2, 3, 4, 5, 6+)</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Scommessa sul match e Totali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Combinazione tra 1X2 e Totale 2.5 (Vittoria squadra di casa e under, Vittoria squadra di casa e over, Pareggio e under, Pareggio e over, Vittoria squadra ospite e under, Vittoria squadra ospite e over)</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Quale squadra passerà al prossimo turno?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en-US"/>
        </w:rPr>
        <w:t>Squadra di casa; squadra ospite</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Come sarà deciso il match?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“Vittoria squadra di casa/Vittoria ospite” dopo “Tempi regolamentari/Supplementari/Rigori”</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Marcatore         </w:t>
      </w:r>
    </w:p>
    <w:p w:rsidR="00AB6B17" w:rsidRPr="004005B5" w:rsidRDefault="00AB6B17" w:rsidP="00AB6B17">
      <w:pPr>
        <w:pStyle w:val="ListParagraph"/>
        <w:autoSpaceDE w:val="0"/>
        <w:autoSpaceDN w:val="0"/>
        <w:adjustRightInd w:val="0"/>
        <w:rPr>
          <w:rFonts w:cs="Frutiger65-Bold"/>
          <w:bCs/>
          <w:sz w:val="24"/>
          <w:szCs w:val="24"/>
          <w:lang w:val="it-IT"/>
        </w:rPr>
      </w:pPr>
      <w:r w:rsidRPr="004005B5">
        <w:rPr>
          <w:rFonts w:cs="Frutiger65-Bold"/>
          <w:bCs/>
          <w:sz w:val="24"/>
          <w:szCs w:val="24"/>
          <w:lang w:val="it-IT"/>
        </w:rPr>
        <w:t>Giocatore squadra di casa X, Giocatore squadra ospite X, nessuno</w:t>
      </w:r>
    </w:p>
    <w:p w:rsidR="00AB6B17" w:rsidRDefault="00AB6B17" w:rsidP="00B743F3">
      <w:pPr>
        <w:pStyle w:val="ListParagraph"/>
        <w:numPr>
          <w:ilvl w:val="0"/>
          <w:numId w:val="2"/>
        </w:numPr>
        <w:autoSpaceDE w:val="0"/>
        <w:autoSpaceDN w:val="0"/>
        <w:adjustRightInd w:val="0"/>
        <w:rPr>
          <w:rFonts w:cs="Frutiger65-Bold"/>
          <w:bCs/>
          <w:sz w:val="24"/>
          <w:szCs w:val="24"/>
          <w:lang w:val="it-IT"/>
        </w:rPr>
      </w:pPr>
      <w:r w:rsidRPr="004005B5">
        <w:rPr>
          <w:rFonts w:cs="Frutiger65-Bold"/>
          <w:bCs/>
          <w:sz w:val="24"/>
          <w:szCs w:val="24"/>
          <w:lang w:val="it-IT"/>
        </w:rPr>
        <w:t xml:space="preserve">Prossimo marcatore </w:t>
      </w:r>
    </w:p>
    <w:p w:rsidR="00AB6B17" w:rsidRPr="00827B13" w:rsidRDefault="00AB6B17" w:rsidP="00827B13">
      <w:pPr>
        <w:pStyle w:val="ListParagraph"/>
        <w:autoSpaceDE w:val="0"/>
        <w:autoSpaceDN w:val="0"/>
        <w:adjustRightInd w:val="0"/>
        <w:rPr>
          <w:rFonts w:cs="Frutiger65-Bold"/>
          <w:bCs/>
          <w:sz w:val="24"/>
          <w:szCs w:val="24"/>
          <w:lang w:val="it-IT"/>
        </w:rPr>
      </w:pPr>
      <w:r w:rsidRPr="004005B5">
        <w:rPr>
          <w:rFonts w:cs="Frutiger65-Bold"/>
          <w:bCs/>
          <w:sz w:val="24"/>
          <w:szCs w:val="24"/>
          <w:lang w:val="it-IT"/>
        </w:rPr>
        <w:t>Giocatore squadra di casa X, Giocatore squadra ospite X, nessuno</w:t>
      </w:r>
    </w:p>
    <w:p w:rsidR="004879C5" w:rsidRDefault="00F87A1E" w:rsidP="003F2419">
      <w:pPr>
        <w:pStyle w:val="Heading2"/>
        <w:rPr>
          <w:lang w:val="en-US" w:eastAsia="en-GB"/>
        </w:rPr>
      </w:pPr>
      <w:r>
        <w:rPr>
          <w:lang w:val="en-US" w:eastAsia="en-GB"/>
        </w:rPr>
        <w:lastRenderedPageBreak/>
        <w:t>TENNIS</w:t>
      </w:r>
    </w:p>
    <w:p w:rsidR="003F2419" w:rsidRDefault="003F2419" w:rsidP="003F2419">
      <w:pPr>
        <w:pStyle w:val="Heading3"/>
        <w:rPr>
          <w:lang w:eastAsia="en-GB"/>
        </w:rPr>
      </w:pPr>
      <w:r>
        <w:rPr>
          <w:lang w:eastAsia="en-GB"/>
        </w:rPr>
        <w:t>IMPORTANTE</w:t>
      </w:r>
    </w:p>
    <w:p w:rsidR="003F2419" w:rsidRPr="004005B5" w:rsidRDefault="003F2419" w:rsidP="003F2419">
      <w:pPr>
        <w:pStyle w:val="ListParagraph"/>
        <w:numPr>
          <w:ilvl w:val="0"/>
          <w:numId w:val="9"/>
        </w:numPr>
        <w:spacing w:after="160" w:line="259" w:lineRule="auto"/>
        <w:rPr>
          <w:sz w:val="24"/>
          <w:szCs w:val="24"/>
          <w:lang w:val="it-IT"/>
        </w:rPr>
      </w:pPr>
      <w:r w:rsidRPr="004005B5">
        <w:rPr>
          <w:sz w:val="24"/>
          <w:szCs w:val="24"/>
          <w:lang w:val="it-IT"/>
        </w:rPr>
        <w:t>In caso di ritiro o walkover di un giocatore tutte le scommesse non ancora decise saranno considerate nulle.</w:t>
      </w:r>
    </w:p>
    <w:p w:rsidR="003F2419" w:rsidRPr="004005B5" w:rsidRDefault="003F2419" w:rsidP="003F2419">
      <w:pPr>
        <w:pStyle w:val="ListParagraph"/>
        <w:numPr>
          <w:ilvl w:val="0"/>
          <w:numId w:val="9"/>
        </w:numPr>
        <w:spacing w:after="160" w:line="259" w:lineRule="auto"/>
        <w:rPr>
          <w:sz w:val="24"/>
          <w:szCs w:val="24"/>
          <w:lang w:val="it-IT"/>
        </w:rPr>
      </w:pPr>
      <w:r w:rsidRPr="004005B5">
        <w:rPr>
          <w:sz w:val="24"/>
          <w:szCs w:val="24"/>
          <w:lang w:val="it-IT"/>
        </w:rPr>
        <w:t>In caso di un qualsiasi ritardo (pioggia, oscurità..) tutti i mercati resteranno non pagati e le scommesse riprenderanno al proseguimento del match.</w:t>
      </w:r>
    </w:p>
    <w:p w:rsidR="003F2419" w:rsidRPr="004005B5" w:rsidRDefault="003F2419" w:rsidP="003F2419">
      <w:pPr>
        <w:pStyle w:val="ListParagraph"/>
        <w:numPr>
          <w:ilvl w:val="0"/>
          <w:numId w:val="9"/>
        </w:numPr>
        <w:spacing w:after="160" w:line="259" w:lineRule="auto"/>
        <w:rPr>
          <w:sz w:val="24"/>
          <w:szCs w:val="24"/>
          <w:lang w:val="it-IT"/>
        </w:rPr>
      </w:pPr>
      <w:r w:rsidRPr="004005B5">
        <w:rPr>
          <w:sz w:val="24"/>
          <w:szCs w:val="24"/>
          <w:lang w:val="it-IT"/>
        </w:rPr>
        <w:t>In caso di punto/i penalità assegnati dall'arbitro, tutte le scommesse sul game resteranno valide.</w:t>
      </w:r>
    </w:p>
    <w:p w:rsidR="003F2419" w:rsidRPr="004005B5" w:rsidRDefault="003F2419" w:rsidP="003F2419">
      <w:pPr>
        <w:pStyle w:val="ListParagraph"/>
        <w:numPr>
          <w:ilvl w:val="0"/>
          <w:numId w:val="9"/>
        </w:numPr>
        <w:spacing w:after="160" w:line="259" w:lineRule="auto"/>
        <w:rPr>
          <w:sz w:val="24"/>
          <w:szCs w:val="24"/>
          <w:lang w:val="it-IT"/>
        </w:rPr>
      </w:pPr>
      <w:r w:rsidRPr="004005B5">
        <w:rPr>
          <w:sz w:val="24"/>
          <w:szCs w:val="24"/>
          <w:lang w:val="it-IT"/>
        </w:rPr>
        <w:t>Nel caso in cui un match finisca prima che un certo punto/game sia finito, tutti i punti/game convolti, e i relativi mercati, sono considerati nulli.</w:t>
      </w:r>
    </w:p>
    <w:p w:rsidR="003F2419" w:rsidRDefault="003F2419" w:rsidP="003F2419">
      <w:pPr>
        <w:pStyle w:val="Heading3"/>
        <w:rPr>
          <w:lang w:eastAsia="en-GB"/>
        </w:rPr>
      </w:pPr>
      <w:r w:rsidRPr="004879C5">
        <w:rPr>
          <w:lang w:eastAsia="en-GB"/>
        </w:rPr>
        <w:t>REGOLE DI PAGAMENTO E CANCELLAZIONE</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giocatore si ritira, tutti i mercati non decisi verranno considerati nulli.</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deciso dal Match tie break, questo verrà considerato come un 3zo set.</w:t>
      </w:r>
    </w:p>
    <w:p w:rsidR="003F2419" w:rsidRPr="003F2419"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Ogni tie break o Match tie break viene considerato come 1 game</w:t>
      </w:r>
    </w:p>
    <w:p w:rsidR="004879C5" w:rsidRDefault="004879C5" w:rsidP="003F2419">
      <w:pPr>
        <w:pStyle w:val="Heading3"/>
        <w:rPr>
          <w:lang w:eastAsia="en-GB"/>
        </w:rPr>
      </w:pPr>
      <w:r w:rsidRPr="004879C5">
        <w:rPr>
          <w:lang w:eastAsia="en-GB"/>
        </w:rPr>
        <w:t>NOME DEL MERC</w:t>
      </w:r>
      <w:r w:rsidR="003F2419">
        <w:rPr>
          <w:lang w:eastAsia="en-GB"/>
        </w:rPr>
        <w:t>ATO E DESCRIZIONE DEL MERCATO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12                                                                                  </w:t>
      </w:r>
    </w:p>
    <w:p w:rsidR="004879C5" w:rsidRPr="004005B5" w:rsidRDefault="004879C5" w:rsidP="004879C5">
      <w:pPr>
        <w:pStyle w:val="ListParagraph"/>
        <w:rPr>
          <w:sz w:val="24"/>
          <w:szCs w:val="24"/>
          <w:lang w:val="it-IT"/>
        </w:rPr>
      </w:pPr>
      <w:r w:rsidRPr="004005B5">
        <w:rPr>
          <w:sz w:val="24"/>
          <w:szCs w:val="24"/>
          <w:lang w:val="it-IT"/>
        </w:rPr>
        <w:t>Giocatore1; Giocatore2</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Quale giocatore vincerà il match?                          </w:t>
      </w:r>
    </w:p>
    <w:p w:rsidR="004879C5" w:rsidRPr="004005B5" w:rsidRDefault="004879C5" w:rsidP="004879C5">
      <w:pPr>
        <w:pStyle w:val="ListParagraph"/>
        <w:rPr>
          <w:sz w:val="24"/>
          <w:szCs w:val="24"/>
          <w:lang w:val="it-IT"/>
        </w:rPr>
      </w:pPr>
      <w:r w:rsidRPr="004005B5">
        <w:rPr>
          <w:sz w:val="24"/>
          <w:szCs w:val="24"/>
          <w:lang w:val="it-IT"/>
        </w:rPr>
        <w:t>Giocatore1; Giocatore2</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Quale giocatore vincerà i game x e y del set n?          </w:t>
      </w:r>
    </w:p>
    <w:p w:rsidR="004879C5" w:rsidRPr="004005B5" w:rsidRDefault="004879C5" w:rsidP="004879C5">
      <w:pPr>
        <w:pStyle w:val="ListParagraph"/>
        <w:rPr>
          <w:sz w:val="24"/>
          <w:szCs w:val="24"/>
          <w:lang w:val="it-IT"/>
        </w:rPr>
      </w:pPr>
      <w:r w:rsidRPr="004005B5">
        <w:rPr>
          <w:sz w:val="24"/>
          <w:szCs w:val="24"/>
          <w:lang w:val="it-IT"/>
        </w:rPr>
        <w:t>a. Sempre per i 2 game successivi (es. Quale gicoatore vincerà il game 3 e 4 del set 2?)</w:t>
      </w:r>
    </w:p>
    <w:p w:rsidR="004879C5" w:rsidRPr="004845AC" w:rsidRDefault="004879C5" w:rsidP="004879C5">
      <w:pPr>
        <w:ind w:firstLine="708"/>
        <w:rPr>
          <w:sz w:val="24"/>
          <w:szCs w:val="24"/>
          <w:lang w:val="it-IT"/>
        </w:rPr>
      </w:pPr>
      <w:r w:rsidRPr="004845AC">
        <w:rPr>
          <w:sz w:val="24"/>
          <w:szCs w:val="24"/>
          <w:lang w:val="it-IT"/>
        </w:rPr>
        <w:t>b. Questo mercato sarà offerto prima che il primo dei 2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Risultato finale (in set – al meglio dei 3)                                </w:t>
      </w:r>
    </w:p>
    <w:p w:rsidR="004879C5" w:rsidRPr="004005B5" w:rsidRDefault="004879C5" w:rsidP="004879C5">
      <w:pPr>
        <w:pStyle w:val="ListParagraph"/>
        <w:rPr>
          <w:sz w:val="24"/>
          <w:szCs w:val="24"/>
          <w:lang w:val="it-IT"/>
        </w:rPr>
      </w:pPr>
      <w:r w:rsidRPr="004005B5">
        <w:rPr>
          <w:rFonts w:cs="Frutiger65-Bold"/>
          <w:bCs/>
          <w:sz w:val="24"/>
          <w:szCs w:val="24"/>
          <w:lang w:val="it-IT"/>
        </w:rPr>
        <w:t>2:0, 2:1, 1:2 e 0:2</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Risultato finale (in set – al meglio dei 5)                         </w:t>
      </w:r>
    </w:p>
    <w:p w:rsidR="004879C5" w:rsidRPr="004005B5" w:rsidRDefault="004879C5" w:rsidP="004879C5">
      <w:pPr>
        <w:pStyle w:val="ListParagraph"/>
        <w:rPr>
          <w:sz w:val="24"/>
          <w:szCs w:val="24"/>
          <w:lang w:val="it-IT"/>
        </w:rPr>
      </w:pPr>
      <w:r w:rsidRPr="004005B5">
        <w:rPr>
          <w:rFonts w:cs="Frutiger65-Bold"/>
          <w:bCs/>
          <w:sz w:val="24"/>
          <w:szCs w:val="24"/>
          <w:lang w:val="it-IT"/>
        </w:rPr>
        <w:t>3:0, 3:1, 3:2, 2:3, 1:3 e 0:3</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Numero di set (al meglio dei 3)                             </w:t>
      </w:r>
    </w:p>
    <w:p w:rsidR="004879C5" w:rsidRPr="004005B5" w:rsidRDefault="004879C5" w:rsidP="004879C5">
      <w:pPr>
        <w:pStyle w:val="ListParagraph"/>
        <w:rPr>
          <w:sz w:val="24"/>
          <w:szCs w:val="24"/>
          <w:lang w:val="it-IT"/>
        </w:rPr>
      </w:pPr>
      <w:r w:rsidRPr="004005B5">
        <w:rPr>
          <w:sz w:val="24"/>
          <w:szCs w:val="24"/>
          <w:lang w:val="it-IT"/>
        </w:rPr>
        <w:t>2 o 3</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 Numero di set (al meglio dei 5)                             </w:t>
      </w:r>
    </w:p>
    <w:p w:rsidR="004879C5" w:rsidRPr="004005B5" w:rsidRDefault="004879C5" w:rsidP="004879C5">
      <w:pPr>
        <w:pStyle w:val="ListParagraph"/>
        <w:rPr>
          <w:sz w:val="24"/>
          <w:szCs w:val="24"/>
          <w:lang w:val="it-IT"/>
        </w:rPr>
      </w:pPr>
      <w:r w:rsidRPr="004005B5">
        <w:rPr>
          <w:sz w:val="24"/>
          <w:szCs w:val="24"/>
          <w:lang w:val="it-IT"/>
        </w:rPr>
        <w:t>3,4 o 5</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1mo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1?)</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2do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2?)</w:t>
      </w:r>
      <w:r w:rsidRPr="004005B5">
        <w:rPr>
          <w:sz w:val="24"/>
          <w:szCs w:val="24"/>
          <w:lang w:val="it-IT"/>
        </w:rPr>
        <w:br/>
      </w:r>
      <w:r w:rsidRPr="004005B5">
        <w:rPr>
          <w:sz w:val="24"/>
          <w:szCs w:val="24"/>
          <w:lang w:val="it-IT"/>
        </w:rPr>
        <w:lastRenderedPageBreak/>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3zo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3?)</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4to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4?)</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5to Set – Chi vince il game X?         </w:t>
      </w:r>
    </w:p>
    <w:p w:rsidR="004879C5" w:rsidRPr="004005B5" w:rsidRDefault="004879C5" w:rsidP="004879C5">
      <w:pPr>
        <w:pStyle w:val="ListParagraph"/>
        <w:rPr>
          <w:sz w:val="24"/>
          <w:szCs w:val="24"/>
          <w:lang w:val="it-IT"/>
        </w:rPr>
      </w:pPr>
      <w:r w:rsidRPr="004005B5">
        <w:rPr>
          <w:sz w:val="24"/>
          <w:szCs w:val="24"/>
          <w:lang w:val="it-IT"/>
        </w:rPr>
        <w:t>a. Vincitore del prossimo game (es. Quale giocatore vincerà il game 3 del set 5?)</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Numero totale di game   </w:t>
      </w:r>
    </w:p>
    <w:p w:rsidR="004879C5" w:rsidRPr="004005B5" w:rsidRDefault="004879C5" w:rsidP="004879C5">
      <w:pPr>
        <w:pStyle w:val="ListParagraph"/>
        <w:rPr>
          <w:sz w:val="24"/>
          <w:szCs w:val="24"/>
          <w:lang w:val="it-IT"/>
        </w:rPr>
      </w:pPr>
      <w:r w:rsidRPr="004005B5">
        <w:rPr>
          <w:sz w:val="24"/>
          <w:szCs w:val="24"/>
          <w:lang w:val="it-IT"/>
        </w:rPr>
        <w:t xml:space="preserve">a. Totale mercati riguardanti i game </w:t>
      </w:r>
      <w:r w:rsidRPr="004005B5">
        <w:rPr>
          <w:sz w:val="24"/>
          <w:szCs w:val="24"/>
          <w:vertAlign w:val="superscript"/>
          <w:lang w:val="it-IT"/>
        </w:rPr>
        <w:t xml:space="preserve">* </w:t>
      </w:r>
      <w:r w:rsidRPr="004005B5">
        <w:rPr>
          <w:sz w:val="24"/>
          <w:szCs w:val="24"/>
          <w:lang w:val="it-IT"/>
        </w:rPr>
        <w:t>. 5 (es. over/under 22.5)</w:t>
      </w:r>
      <w:r w:rsidRPr="004005B5">
        <w:rPr>
          <w:sz w:val="24"/>
          <w:szCs w:val="24"/>
          <w:lang w:val="it-IT"/>
        </w:rPr>
        <w:br/>
        <w:t>b. Disponibile solo per match al meglio dei 3 set (sarà esteso anche per match al meglio dei 5 set il prima possibile)</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1mo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1 </w:t>
      </w:r>
      <w:r w:rsidRPr="004005B5">
        <w:rPr>
          <w:sz w:val="24"/>
          <w:szCs w:val="24"/>
          <w:vertAlign w:val="superscript"/>
          <w:lang w:val="it-IT"/>
        </w:rPr>
        <w:t xml:space="preserve">* </w:t>
      </w:r>
      <w:r w:rsidRPr="004005B5">
        <w:rPr>
          <w:sz w:val="24"/>
          <w:szCs w:val="24"/>
          <w:lang w:val="it-IT"/>
        </w:rPr>
        <w:t>. 5 (es. over/under 9.5)</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2do  Set –Totale             a.</w:t>
      </w:r>
    </w:p>
    <w:p w:rsidR="004879C5" w:rsidRPr="004005B5" w:rsidRDefault="004879C5" w:rsidP="004879C5">
      <w:pPr>
        <w:pStyle w:val="ListParagraph"/>
        <w:rPr>
          <w:sz w:val="24"/>
          <w:szCs w:val="24"/>
          <w:lang w:val="it-IT"/>
        </w:rPr>
      </w:pPr>
      <w:r w:rsidRPr="004005B5">
        <w:rPr>
          <w:sz w:val="24"/>
          <w:szCs w:val="24"/>
          <w:lang w:val="it-IT"/>
        </w:rPr>
        <w:t>Totale mercati riguardanti i game per il set 2</w:t>
      </w:r>
      <w:r w:rsidRPr="004005B5">
        <w:rPr>
          <w:sz w:val="24"/>
          <w:szCs w:val="24"/>
          <w:vertAlign w:val="superscript"/>
          <w:lang w:val="it-IT"/>
        </w:rPr>
        <w:t xml:space="preserve">* </w:t>
      </w:r>
      <w:r w:rsidRPr="004005B5">
        <w:rPr>
          <w:sz w:val="24"/>
          <w:szCs w:val="24"/>
          <w:lang w:val="it-IT"/>
        </w:rPr>
        <w:t>. 5 (es. over/under 9.5)</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3zo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3 </w:t>
      </w:r>
      <w:r w:rsidRPr="004005B5">
        <w:rPr>
          <w:sz w:val="24"/>
          <w:szCs w:val="24"/>
          <w:vertAlign w:val="superscript"/>
          <w:lang w:val="it-IT"/>
        </w:rPr>
        <w:t xml:space="preserve">* </w:t>
      </w:r>
      <w:r w:rsidRPr="004005B5">
        <w:rPr>
          <w:sz w:val="24"/>
          <w:szCs w:val="24"/>
          <w:lang w:val="it-IT"/>
        </w:rPr>
        <w:t>. 5 (es. over/under 9.5)</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4to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4 </w:t>
      </w:r>
      <w:r w:rsidRPr="004005B5">
        <w:rPr>
          <w:sz w:val="24"/>
          <w:szCs w:val="24"/>
          <w:vertAlign w:val="superscript"/>
          <w:lang w:val="it-IT"/>
        </w:rPr>
        <w:t xml:space="preserve">* </w:t>
      </w:r>
      <w:r w:rsidRPr="004005B5">
        <w:rPr>
          <w:sz w:val="24"/>
          <w:szCs w:val="24"/>
          <w:lang w:val="it-IT"/>
        </w:rPr>
        <w:t>. 5 (es. over/under 9.5)</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5to  Set –Totale             a. </w:t>
      </w:r>
    </w:p>
    <w:p w:rsidR="004879C5" w:rsidRPr="004005B5" w:rsidRDefault="004879C5" w:rsidP="004879C5">
      <w:pPr>
        <w:pStyle w:val="ListParagraph"/>
        <w:rPr>
          <w:sz w:val="24"/>
          <w:szCs w:val="24"/>
          <w:lang w:val="it-IT"/>
        </w:rPr>
      </w:pPr>
      <w:r w:rsidRPr="004005B5">
        <w:rPr>
          <w:sz w:val="24"/>
          <w:szCs w:val="24"/>
          <w:lang w:val="it-IT"/>
        </w:rPr>
        <w:t xml:space="preserve">Totale mercati riguardanti i game per il set 5 </w:t>
      </w:r>
      <w:r w:rsidRPr="004005B5">
        <w:rPr>
          <w:sz w:val="24"/>
          <w:szCs w:val="24"/>
          <w:vertAlign w:val="superscript"/>
          <w:lang w:val="it-IT"/>
        </w:rPr>
        <w:t xml:space="preserve">* </w:t>
      </w:r>
      <w:r w:rsidRPr="004005B5">
        <w:rPr>
          <w:sz w:val="24"/>
          <w:szCs w:val="24"/>
          <w:lang w:val="it-IT"/>
        </w:rPr>
        <w:t>. 5 (es. over/under 9.5)</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Pari/Dispari numero di game      </w:t>
      </w:r>
    </w:p>
    <w:p w:rsidR="004879C5" w:rsidRPr="004005B5" w:rsidRDefault="004879C5" w:rsidP="004879C5">
      <w:pPr>
        <w:pStyle w:val="ListParagraph"/>
        <w:rPr>
          <w:sz w:val="24"/>
          <w:szCs w:val="24"/>
          <w:lang w:val="it-IT"/>
        </w:rPr>
      </w:pPr>
      <w:r w:rsidRPr="004005B5">
        <w:rPr>
          <w:sz w:val="24"/>
          <w:szCs w:val="24"/>
          <w:lang w:val="it-IT"/>
        </w:rPr>
        <w:t>a. Vengono considerati i game dell'intero match</w:t>
      </w:r>
      <w:r w:rsidRPr="004005B5">
        <w:rPr>
          <w:sz w:val="24"/>
          <w:szCs w:val="24"/>
          <w:lang w:val="it-IT"/>
        </w:rPr>
        <w:br/>
        <w:t>b. Disponibile solo per match al meglio dei 3 set (sarà esteso anche per match al meglio dei 5 set il prima possibile)</w:t>
      </w:r>
    </w:p>
    <w:p w:rsidR="004879C5" w:rsidRPr="00B24F61" w:rsidRDefault="00B24F61" w:rsidP="00B743F3">
      <w:pPr>
        <w:pStyle w:val="ListParagraph"/>
        <w:numPr>
          <w:ilvl w:val="0"/>
          <w:numId w:val="8"/>
        </w:numPr>
        <w:spacing w:after="160" w:line="259" w:lineRule="auto"/>
        <w:rPr>
          <w:sz w:val="24"/>
          <w:szCs w:val="24"/>
          <w:lang w:val="it-IT"/>
        </w:rPr>
      </w:pPr>
      <w:r w:rsidRPr="00B24F61">
        <w:rPr>
          <w:sz w:val="24"/>
          <w:szCs w:val="24"/>
          <w:lang w:val="it-IT"/>
        </w:rPr>
        <w:t>Xo Set – Pari/Dispari numero di game</w:t>
      </w:r>
    </w:p>
    <w:p w:rsidR="004879C5" w:rsidRPr="004005B5" w:rsidRDefault="004879C5" w:rsidP="004879C5">
      <w:pPr>
        <w:pStyle w:val="ListParagraph"/>
        <w:rPr>
          <w:sz w:val="24"/>
          <w:szCs w:val="24"/>
          <w:lang w:val="it-IT"/>
        </w:rPr>
      </w:pPr>
      <w:r w:rsidRPr="004005B5">
        <w:rPr>
          <w:sz w:val="24"/>
          <w:szCs w:val="24"/>
          <w:lang w:val="it-IT"/>
        </w:rPr>
        <w:t>Solo i game del set n (set corrente) vengono considerati</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1mo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2do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3zo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4to Set – Risultato del game X    </w:t>
      </w:r>
    </w:p>
    <w:p w:rsidR="004879C5" w:rsidRPr="004005B5" w:rsidRDefault="004879C5" w:rsidP="004879C5">
      <w:pPr>
        <w:pStyle w:val="ListParagraph"/>
        <w:rPr>
          <w:sz w:val="24"/>
          <w:szCs w:val="24"/>
          <w:lang w:val="it-IT"/>
        </w:rPr>
      </w:pPr>
      <w:r w:rsidRPr="004005B5">
        <w:rPr>
          <w:sz w:val="24"/>
          <w:szCs w:val="24"/>
          <w:lang w:val="it-IT"/>
        </w:rPr>
        <w:lastRenderedPageBreak/>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5to Set – Risultato del game X    </w:t>
      </w:r>
    </w:p>
    <w:p w:rsidR="004879C5" w:rsidRPr="004005B5" w:rsidRDefault="004879C5" w:rsidP="004879C5">
      <w:pPr>
        <w:pStyle w:val="ListParagraph"/>
        <w:rPr>
          <w:sz w:val="24"/>
          <w:szCs w:val="24"/>
          <w:lang w:val="it-IT"/>
        </w:rPr>
      </w:pPr>
      <w:r w:rsidRPr="004005B5">
        <w:rPr>
          <w:sz w:val="24"/>
          <w:szCs w:val="24"/>
          <w:lang w:val="it-IT"/>
        </w:rPr>
        <w:t>a. Giocatore 1 a 0, Giocatore 1 a 15, Giocatore 1 a 30, Giocatore 1 a 40; . Giocatore 2 a 0, Giocatore 2 a 15, Giocatore 2 a 30, Giocatore 2 a 40</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1mo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2do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3zo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4to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5to Set – Risultato del game X o break    </w:t>
      </w:r>
    </w:p>
    <w:p w:rsidR="004879C5" w:rsidRPr="004005B5" w:rsidRDefault="004879C5" w:rsidP="004879C5">
      <w:pPr>
        <w:pStyle w:val="ListParagraph"/>
        <w:rPr>
          <w:sz w:val="24"/>
          <w:szCs w:val="24"/>
          <w:lang w:val="it-IT"/>
        </w:rPr>
      </w:pPr>
      <w:r w:rsidRPr="004005B5">
        <w:rPr>
          <w:sz w:val="24"/>
          <w:szCs w:val="24"/>
          <w:lang w:val="it-IT"/>
        </w:rPr>
        <w:t>a. Giocatore al servizio a 0, Giocatore al servizio a 15, Giocatore al servizio a 30, Giocatore al servizio a 40 o Break</w:t>
      </w:r>
      <w:r w:rsidRPr="004005B5">
        <w:rPr>
          <w:sz w:val="24"/>
          <w:szCs w:val="24"/>
          <w:lang w:val="it-IT"/>
        </w:rPr>
        <w:br/>
        <w:t>b. Sarà offerto solo prima che il game sia iniziato</w:t>
      </w:r>
    </w:p>
    <w:p w:rsidR="004879C5" w:rsidRPr="00B24F61" w:rsidRDefault="00B24F61" w:rsidP="00B743F3">
      <w:pPr>
        <w:pStyle w:val="ListParagraph"/>
        <w:numPr>
          <w:ilvl w:val="0"/>
          <w:numId w:val="8"/>
        </w:numPr>
        <w:spacing w:after="160" w:line="259" w:lineRule="auto"/>
        <w:rPr>
          <w:sz w:val="24"/>
          <w:szCs w:val="24"/>
          <w:lang w:val="it-IT"/>
        </w:rPr>
      </w:pPr>
      <w:r w:rsidRPr="00B24F61">
        <w:rPr>
          <w:sz w:val="24"/>
          <w:szCs w:val="24"/>
          <w:lang w:val="it-IT"/>
        </w:rPr>
        <w:t>Xo Set – Chi vince il punto x del game X</w:t>
      </w:r>
    </w:p>
    <w:p w:rsidR="004879C5" w:rsidRPr="004005B5" w:rsidRDefault="004879C5" w:rsidP="004879C5">
      <w:pPr>
        <w:pStyle w:val="ListParagraph"/>
        <w:rPr>
          <w:sz w:val="24"/>
          <w:szCs w:val="24"/>
          <w:lang w:val="it-IT"/>
        </w:rPr>
      </w:pPr>
      <w:r w:rsidRPr="004005B5">
        <w:rPr>
          <w:sz w:val="24"/>
          <w:szCs w:val="24"/>
          <w:lang w:val="it-IT"/>
        </w:rPr>
        <w:t>(player1; player2); Chi vince il xmo punto nel game x</w:t>
      </w:r>
    </w:p>
    <w:p w:rsidR="004879C5" w:rsidRPr="00B24F61" w:rsidRDefault="00B24F61" w:rsidP="00B743F3">
      <w:pPr>
        <w:pStyle w:val="ListParagraph"/>
        <w:numPr>
          <w:ilvl w:val="0"/>
          <w:numId w:val="8"/>
        </w:numPr>
        <w:spacing w:after="160" w:line="259" w:lineRule="auto"/>
        <w:rPr>
          <w:sz w:val="24"/>
          <w:szCs w:val="24"/>
          <w:lang w:val="it-IT"/>
        </w:rPr>
      </w:pPr>
      <w:r w:rsidRPr="00B24F61">
        <w:rPr>
          <w:sz w:val="24"/>
          <w:szCs w:val="24"/>
          <w:lang w:val="it-IT"/>
        </w:rPr>
        <w:t>Xo Set – Game X arriva al deuce</w:t>
      </w:r>
    </w:p>
    <w:p w:rsidR="004879C5" w:rsidRPr="004005B5" w:rsidRDefault="004879C5" w:rsidP="004879C5">
      <w:pPr>
        <w:pStyle w:val="ListParagraph"/>
        <w:rPr>
          <w:sz w:val="24"/>
          <w:szCs w:val="24"/>
          <w:lang w:val="it-IT"/>
        </w:rPr>
      </w:pPr>
      <w:r w:rsidRPr="004005B5">
        <w:rPr>
          <w:sz w:val="24"/>
          <w:szCs w:val="24"/>
          <w:lang w:val="it-IT"/>
        </w:rPr>
        <w:t>(sì; no); Il risultato arriva a 40:40 (deuce, ovvero parità) almeno una volta nel game</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Risultato esatto del set </w:t>
      </w:r>
    </w:p>
    <w:p w:rsidR="004879C5" w:rsidRPr="004005B5" w:rsidRDefault="004879C5" w:rsidP="004879C5">
      <w:pPr>
        <w:pStyle w:val="ListParagraph"/>
        <w:rPr>
          <w:sz w:val="24"/>
          <w:szCs w:val="24"/>
          <w:lang w:val="it-IT"/>
        </w:rPr>
      </w:pPr>
      <w:r w:rsidRPr="004005B5">
        <w:rPr>
          <w:sz w:val="24"/>
          <w:szCs w:val="24"/>
          <w:lang w:val="it-IT"/>
        </w:rPr>
        <w:t>(6:0; 6:1; 6:2; 6:3; 6:4; 7:5; 7:6; 0:6; 1:6; 2:6; 3:6; 4:6; 5:7; 6:7)</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Tiebreak nel match </w:t>
      </w:r>
    </w:p>
    <w:p w:rsidR="004879C5" w:rsidRPr="004005B5" w:rsidRDefault="004879C5" w:rsidP="004879C5">
      <w:pPr>
        <w:pStyle w:val="ListParagraph"/>
        <w:rPr>
          <w:sz w:val="24"/>
          <w:szCs w:val="24"/>
          <w:lang w:val="it-IT"/>
        </w:rPr>
      </w:pPr>
      <w:r w:rsidRPr="004005B5">
        <w:rPr>
          <w:sz w:val="24"/>
          <w:szCs w:val="24"/>
          <w:lang w:val="it-IT"/>
        </w:rPr>
        <w:t>(sì; no); Vale per qualsiasi tie break che sarà giocato sul 6-6 nel corso del match</w:t>
      </w:r>
    </w:p>
    <w:p w:rsidR="004879C5" w:rsidRPr="00B24F61" w:rsidRDefault="004879C5" w:rsidP="00B743F3">
      <w:pPr>
        <w:pStyle w:val="ListParagraph"/>
        <w:numPr>
          <w:ilvl w:val="0"/>
          <w:numId w:val="8"/>
        </w:numPr>
        <w:spacing w:after="160" w:line="259" w:lineRule="auto"/>
        <w:rPr>
          <w:sz w:val="24"/>
          <w:szCs w:val="24"/>
          <w:lang w:val="it-IT"/>
        </w:rPr>
      </w:pPr>
      <w:r w:rsidRPr="00B24F61">
        <w:rPr>
          <w:sz w:val="24"/>
          <w:szCs w:val="24"/>
          <w:lang w:val="it-IT"/>
        </w:rPr>
        <w:t xml:space="preserve">Tiebreak nel set </w:t>
      </w:r>
      <w:r w:rsidR="00B24F61" w:rsidRPr="00B24F61">
        <w:rPr>
          <w:sz w:val="24"/>
          <w:szCs w:val="24"/>
          <w:lang w:val="it-IT"/>
        </w:rPr>
        <w:t>X</w:t>
      </w:r>
    </w:p>
    <w:p w:rsidR="004879C5" w:rsidRPr="004005B5" w:rsidRDefault="004879C5" w:rsidP="004879C5">
      <w:pPr>
        <w:pStyle w:val="ListParagraph"/>
        <w:rPr>
          <w:sz w:val="24"/>
          <w:szCs w:val="24"/>
          <w:lang w:val="it-IT"/>
        </w:rPr>
      </w:pPr>
      <w:r w:rsidRPr="004005B5">
        <w:rPr>
          <w:sz w:val="24"/>
          <w:szCs w:val="24"/>
          <w:lang w:val="it-IT"/>
        </w:rPr>
        <w:t>(sì; no); Vale per il tie break che sarà giocato sul 6-6 nello specifico set</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Game Handicap    </w:t>
      </w:r>
    </w:p>
    <w:p w:rsidR="004879C5" w:rsidRPr="004005B5" w:rsidRDefault="004879C5" w:rsidP="004879C5">
      <w:pPr>
        <w:pStyle w:val="ListParagraph"/>
        <w:rPr>
          <w:sz w:val="24"/>
          <w:szCs w:val="24"/>
          <w:lang w:val="it-IT"/>
        </w:rPr>
      </w:pPr>
      <w:r w:rsidRPr="004005B5">
        <w:rPr>
          <w:sz w:val="24"/>
          <w:szCs w:val="24"/>
          <w:lang w:val="it-IT"/>
        </w:rPr>
        <w:t>Handicap Europeo (es. Handicap 0:2, Handicap 5:0, …)</w:t>
      </w:r>
    </w:p>
    <w:p w:rsidR="004879C5" w:rsidRPr="00B24F61" w:rsidRDefault="00B24F61" w:rsidP="00B743F3">
      <w:pPr>
        <w:pStyle w:val="ListParagraph"/>
        <w:numPr>
          <w:ilvl w:val="0"/>
          <w:numId w:val="8"/>
        </w:numPr>
        <w:spacing w:after="160" w:line="259" w:lineRule="auto"/>
        <w:rPr>
          <w:sz w:val="24"/>
          <w:szCs w:val="24"/>
          <w:lang w:val="it-IT"/>
        </w:rPr>
      </w:pPr>
      <w:r w:rsidRPr="00B24F61">
        <w:rPr>
          <w:sz w:val="24"/>
          <w:szCs w:val="24"/>
          <w:lang w:val="it-IT"/>
        </w:rPr>
        <w:t>Xo – Set Game Handicap</w:t>
      </w:r>
    </w:p>
    <w:p w:rsidR="004879C5" w:rsidRPr="004005B5" w:rsidRDefault="004879C5" w:rsidP="004879C5">
      <w:pPr>
        <w:pStyle w:val="ListParagraph"/>
        <w:rPr>
          <w:sz w:val="24"/>
          <w:szCs w:val="24"/>
          <w:lang w:val="it-IT"/>
        </w:rPr>
      </w:pPr>
      <w:r w:rsidRPr="004005B5">
        <w:rPr>
          <w:sz w:val="24"/>
          <w:szCs w:val="24"/>
          <w:lang w:val="it-IT"/>
        </w:rPr>
        <w:t>Handicap Europeo (es. Handicap 0:2, Handicap 5:0, …)</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Il giocatore 1 vince il set                         </w:t>
      </w:r>
    </w:p>
    <w:p w:rsidR="004879C5" w:rsidRPr="004005B5" w:rsidRDefault="004879C5" w:rsidP="004879C5">
      <w:pPr>
        <w:pStyle w:val="ListParagraph"/>
        <w:rPr>
          <w:sz w:val="24"/>
          <w:szCs w:val="24"/>
          <w:lang w:val="it-IT"/>
        </w:rPr>
      </w:pPr>
      <w:r w:rsidRPr="004005B5">
        <w:rPr>
          <w:sz w:val="24"/>
          <w:szCs w:val="24"/>
          <w:lang w:val="it-IT"/>
        </w:rPr>
        <w:t>Sì; No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lastRenderedPageBreak/>
        <w:t xml:space="preserve">Il giocatore 2 vince il set                          </w:t>
      </w:r>
    </w:p>
    <w:p w:rsidR="004879C5" w:rsidRPr="004005B5" w:rsidRDefault="004879C5" w:rsidP="004879C5">
      <w:pPr>
        <w:pStyle w:val="ListParagraph"/>
        <w:rPr>
          <w:sz w:val="24"/>
          <w:szCs w:val="24"/>
          <w:lang w:val="it-IT"/>
        </w:rPr>
      </w:pPr>
      <w:r w:rsidRPr="004005B5">
        <w:rPr>
          <w:sz w:val="24"/>
          <w:szCs w:val="24"/>
          <w:lang w:val="it-IT"/>
        </w:rPr>
        <w:t>Sì; No</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Doppio risultato (1mo set/match)         </w:t>
      </w:r>
    </w:p>
    <w:p w:rsidR="004879C5" w:rsidRPr="004005B5" w:rsidRDefault="004879C5" w:rsidP="004879C5">
      <w:pPr>
        <w:pStyle w:val="ListParagraph"/>
        <w:rPr>
          <w:sz w:val="24"/>
          <w:szCs w:val="24"/>
          <w:lang w:val="it-IT"/>
        </w:rPr>
      </w:pPr>
      <w:r w:rsidRPr="004005B5">
        <w:rPr>
          <w:sz w:val="24"/>
          <w:szCs w:val="24"/>
          <w:lang w:val="it-IT"/>
        </w:rPr>
        <w:t>Chi vince il primo set e il match</w:t>
      </w:r>
    </w:p>
    <w:p w:rsidR="004879C5" w:rsidRDefault="004879C5" w:rsidP="00B743F3">
      <w:pPr>
        <w:pStyle w:val="ListParagraph"/>
        <w:numPr>
          <w:ilvl w:val="0"/>
          <w:numId w:val="8"/>
        </w:numPr>
        <w:spacing w:after="160" w:line="259" w:lineRule="auto"/>
        <w:rPr>
          <w:sz w:val="24"/>
          <w:szCs w:val="24"/>
          <w:lang w:val="it-IT"/>
        </w:rPr>
      </w:pPr>
      <w:r w:rsidRPr="004005B5">
        <w:rPr>
          <w:sz w:val="24"/>
          <w:szCs w:val="24"/>
          <w:lang w:val="it-IT"/>
        </w:rPr>
        <w:t xml:space="preserve">Qualsiasi set finirà 6:0 o 0:6             </w:t>
      </w:r>
    </w:p>
    <w:p w:rsidR="004879C5" w:rsidRPr="004005B5" w:rsidRDefault="004879C5" w:rsidP="004879C5">
      <w:pPr>
        <w:pStyle w:val="ListParagraph"/>
        <w:rPr>
          <w:sz w:val="24"/>
          <w:szCs w:val="24"/>
          <w:lang w:val="it-IT"/>
        </w:rPr>
      </w:pPr>
      <w:r w:rsidRPr="004005B5">
        <w:rPr>
          <w:sz w:val="24"/>
          <w:szCs w:val="24"/>
          <w:lang w:val="it-IT"/>
        </w:rPr>
        <w:t>Ci sarà un set che finirà 6:0 o 0:6</w:t>
      </w:r>
    </w:p>
    <w:p w:rsidR="004879C5" w:rsidRPr="00EB12C6" w:rsidRDefault="00EB12C6" w:rsidP="00B743F3">
      <w:pPr>
        <w:pStyle w:val="ListParagraph"/>
        <w:numPr>
          <w:ilvl w:val="0"/>
          <w:numId w:val="8"/>
        </w:numPr>
        <w:spacing w:after="160" w:line="259" w:lineRule="auto"/>
        <w:rPr>
          <w:sz w:val="24"/>
          <w:szCs w:val="24"/>
          <w:lang w:val="it-IT"/>
        </w:rPr>
      </w:pPr>
      <w:r w:rsidRPr="00EB12C6">
        <w:rPr>
          <w:sz w:val="24"/>
          <w:szCs w:val="24"/>
          <w:lang w:val="it-IT"/>
        </w:rPr>
        <w:t>Xo Set – Numero esatto di punti nel game X</w:t>
      </w:r>
    </w:p>
    <w:p w:rsidR="004879C5" w:rsidRPr="004005B5" w:rsidRDefault="004879C5" w:rsidP="004879C5">
      <w:pPr>
        <w:pStyle w:val="ListParagraph"/>
        <w:rPr>
          <w:sz w:val="24"/>
          <w:szCs w:val="24"/>
          <w:lang w:val="it-IT"/>
        </w:rPr>
      </w:pPr>
      <w:r w:rsidRPr="004005B5">
        <w:rPr>
          <w:sz w:val="24"/>
          <w:szCs w:val="24"/>
          <w:lang w:val="it-IT"/>
        </w:rPr>
        <w:t>Numero di punti giocati in uno specifico game</w:t>
      </w:r>
    </w:p>
    <w:p w:rsidR="00FC1DB4" w:rsidRDefault="004A5075" w:rsidP="00FC1DB4">
      <w:pPr>
        <w:pStyle w:val="Heading2"/>
        <w:rPr>
          <w:lang w:val="en-US" w:eastAsia="en-GB"/>
        </w:rPr>
      </w:pPr>
      <w:r>
        <w:rPr>
          <w:lang w:val="en-US" w:eastAsia="en-GB"/>
        </w:rPr>
        <w:t>BASKET</w:t>
      </w:r>
    </w:p>
    <w:p w:rsidR="003F2419" w:rsidRDefault="003F2419" w:rsidP="003F2419">
      <w:pPr>
        <w:pStyle w:val="Heading3"/>
        <w:rPr>
          <w:lang w:eastAsia="en-GB"/>
        </w:rPr>
      </w:pPr>
      <w:r w:rsidRPr="004879C5">
        <w:rPr>
          <w:lang w:eastAsia="en-GB"/>
        </w:rPr>
        <w:t>REGOLE DI PAGAMENTO E CANCELLAZIONE</w:t>
      </w:r>
    </w:p>
    <w:p w:rsidR="003F2419" w:rsidRPr="004005B5" w:rsidRDefault="003F2419" w:rsidP="003F2419">
      <w:pPr>
        <w:pStyle w:val="ListParagraph"/>
        <w:numPr>
          <w:ilvl w:val="0"/>
          <w:numId w:val="12"/>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posticipata e non sarà proseguita entro 48 ore dall'orario d'inizio previsto,</w:t>
      </w:r>
      <w:r>
        <w:rPr>
          <w:rFonts w:cs="Frutiger65-Bold"/>
          <w:bCs/>
          <w:sz w:val="24"/>
          <w:szCs w:val="24"/>
          <w:lang w:val="it-IT"/>
        </w:rPr>
        <w:t xml:space="preserve"> </w:t>
      </w:r>
      <w:r w:rsidRPr="004005B5">
        <w:rPr>
          <w:rFonts w:cs="Frutiger65-Bold"/>
          <w:bCs/>
          <w:sz w:val="24"/>
          <w:szCs w:val="24"/>
          <w:lang w:val="it-IT"/>
        </w:rPr>
        <w:t>tutte le scommesse saranno considerate nulle.</w:t>
      </w:r>
    </w:p>
    <w:p w:rsidR="003F2419" w:rsidRPr="0013240C" w:rsidRDefault="003F2419" w:rsidP="003F2419">
      <w:pPr>
        <w:pStyle w:val="ListParagraph"/>
        <w:numPr>
          <w:ilvl w:val="0"/>
          <w:numId w:val="11"/>
        </w:numPr>
        <w:autoSpaceDE w:val="0"/>
        <w:autoSpaceDN w:val="0"/>
        <w:adjustRightInd w:val="0"/>
        <w:rPr>
          <w:rFonts w:cs="Frutiger65-Bold"/>
          <w:bCs/>
          <w:sz w:val="24"/>
          <w:szCs w:val="24"/>
          <w:lang w:val="it-IT"/>
        </w:rPr>
      </w:pPr>
      <w:r w:rsidRPr="0013240C">
        <w:rPr>
          <w:rFonts w:cs="Frutiger65-Bold"/>
          <w:bCs/>
          <w:sz w:val="24"/>
          <w:szCs w:val="24"/>
          <w:lang w:val="it-IT"/>
        </w:rPr>
        <w:t>Se vengono offerte quote per una partita con un tempo sbagliato di più di 2 minuti, ci riserviamo il diritto di annullare le scommesse.</w:t>
      </w:r>
    </w:p>
    <w:p w:rsidR="003F2419" w:rsidRPr="003F2419"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812706" w:rsidRPr="004879C5" w:rsidRDefault="00812706" w:rsidP="003F2419">
      <w:pPr>
        <w:pStyle w:val="Heading3"/>
        <w:rPr>
          <w:lang w:eastAsia="en-GB"/>
        </w:rPr>
      </w:pPr>
      <w:r w:rsidRPr="004879C5">
        <w:rPr>
          <w:lang w:eastAsia="en-GB"/>
        </w:rPr>
        <w:t>NOME DEL MERC</w:t>
      </w:r>
      <w:r w:rsidR="003F2419">
        <w:rPr>
          <w:lang w:eastAsia="en-GB"/>
        </w:rPr>
        <w:t>ATO E DESCRIZIONE DEL MERCATO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Totale               </w:t>
      </w:r>
    </w:p>
    <w:p w:rsidR="004879C5" w:rsidRPr="004005B5" w:rsidRDefault="004879C5" w:rsidP="004879C5">
      <w:pPr>
        <w:pStyle w:val="ListParagraph"/>
        <w:rPr>
          <w:sz w:val="24"/>
          <w:szCs w:val="24"/>
          <w:lang w:val="it-IT"/>
        </w:rPr>
      </w:pPr>
      <w:r w:rsidRPr="004005B5">
        <w:rPr>
          <w:sz w:val="24"/>
          <w:szCs w:val="24"/>
          <w:lang w:val="it-IT"/>
        </w:rPr>
        <w:t>Vengono considerati solo i punti nei tempi regolamentari</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12 (inclusi SUPP)    </w:t>
      </w:r>
    </w:p>
    <w:p w:rsidR="004879C5" w:rsidRPr="004005B5" w:rsidRDefault="004879C5" w:rsidP="004879C5">
      <w:pPr>
        <w:pStyle w:val="ListParagraph"/>
        <w:rPr>
          <w:sz w:val="24"/>
          <w:szCs w:val="24"/>
          <w:lang w:val="it-IT"/>
        </w:rPr>
      </w:pPr>
      <w:r w:rsidRPr="004005B5">
        <w:rPr>
          <w:sz w:val="24"/>
          <w:szCs w:val="24"/>
          <w:lang w:val="it-IT"/>
        </w:rPr>
        <w:t>Vince la squadra di casa;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Totale (inclusi SUPP)    </w:t>
      </w:r>
    </w:p>
    <w:p w:rsidR="004879C5" w:rsidRPr="004005B5" w:rsidRDefault="004879C5" w:rsidP="004879C5">
      <w:pPr>
        <w:pStyle w:val="ListParagraph"/>
        <w:rPr>
          <w:sz w:val="24"/>
          <w:szCs w:val="24"/>
          <w:lang w:val="it-IT"/>
        </w:rPr>
      </w:pPr>
      <w:r w:rsidRPr="004005B5">
        <w:rPr>
          <w:sz w:val="24"/>
          <w:szCs w:val="24"/>
          <w:lang w:val="it-IT"/>
        </w:rPr>
        <w:t>Over; Under</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4879C5" w:rsidRPr="004005B5" w:rsidRDefault="004879C5" w:rsidP="004879C5">
      <w:pPr>
        <w:pStyle w:val="ListParagraph"/>
        <w:rPr>
          <w:sz w:val="24"/>
          <w:szCs w:val="24"/>
          <w:lang w:val="it-IT"/>
        </w:rPr>
      </w:pPr>
      <w:r w:rsidRPr="004005B5">
        <w:rPr>
          <w:sz w:val="24"/>
          <w:szCs w:val="24"/>
          <w:lang w:val="it-IT"/>
        </w:rPr>
        <w:t>Mercati Handicap *.5 (es. -2.5/+2.5, 0.5/-0.5, …)</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Handicap Asiatico (inclusi SUPP)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4879C5" w:rsidRPr="004005B5" w:rsidRDefault="004879C5" w:rsidP="004879C5">
      <w:pPr>
        <w:pStyle w:val="ListParagraph"/>
        <w:rPr>
          <w:sz w:val="24"/>
          <w:szCs w:val="24"/>
          <w:lang w:val="it-IT"/>
        </w:rPr>
      </w:pPr>
      <w:r w:rsidRPr="004005B5">
        <w:rPr>
          <w:sz w:val="24"/>
          <w:szCs w:val="24"/>
          <w:lang w:val="it-IT"/>
        </w:rPr>
        <w:t>Squadra di casa/ospite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Pari/Dispari (inclusi SUPP)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Ci sarà un supplementare?     </w:t>
      </w:r>
    </w:p>
    <w:p w:rsidR="004879C5" w:rsidRPr="004005B5" w:rsidRDefault="004879C5" w:rsidP="004879C5">
      <w:pPr>
        <w:pStyle w:val="ListParagraph"/>
        <w:rPr>
          <w:sz w:val="24"/>
          <w:szCs w:val="24"/>
          <w:lang w:val="it-IT"/>
        </w:rPr>
      </w:pPr>
      <w:r w:rsidRPr="004005B5">
        <w:rPr>
          <w:sz w:val="24"/>
          <w:szCs w:val="24"/>
          <w:lang w:val="it-IT"/>
        </w:rPr>
        <w:t>Sì; No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Chi segnerà il Xmo punto?      </w:t>
      </w:r>
    </w:p>
    <w:p w:rsidR="004879C5" w:rsidRPr="004005B5" w:rsidRDefault="004879C5" w:rsidP="004879C5">
      <w:pPr>
        <w:pStyle w:val="ListParagraph"/>
        <w:rPr>
          <w:sz w:val="24"/>
          <w:szCs w:val="24"/>
          <w:lang w:val="it-IT"/>
        </w:rPr>
      </w:pPr>
      <w:r w:rsidRPr="004005B5">
        <w:rPr>
          <w:sz w:val="24"/>
          <w:szCs w:val="24"/>
          <w:lang w:val="it-IT"/>
        </w:rPr>
        <w:t>a. X in 10, 15, 20, 25</w:t>
      </w:r>
      <w:r w:rsidRPr="004005B5">
        <w:rPr>
          <w:sz w:val="24"/>
          <w:szCs w:val="24"/>
          <w:lang w:val="it-IT"/>
        </w:rPr>
        <w:br/>
        <w:t>b. Quale squadra segnerà il Xmo punto del match (es. Il risultato corrente è 40-28, la squadra ospite segna 3 punti, quindi la squadra ospite ha segnato il 70mo punto)</w:t>
      </w:r>
      <w:r w:rsidRPr="004005B5">
        <w:rPr>
          <w:sz w:val="24"/>
          <w:szCs w:val="24"/>
          <w:lang w:val="it-IT"/>
        </w:rPr>
        <w:br/>
        <w:t>c. Se il match finisce prima che il Xmo punto sia segnato, questo mercato verrà considerato nullo (cancellato)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Chi vincerà la palla a 2?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lastRenderedPageBreak/>
        <w:t xml:space="preserve">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a. X in 20, 30, 40, ...</w:t>
      </w:r>
      <w:r w:rsidRPr="004005B5">
        <w:rPr>
          <w:sz w:val="24"/>
          <w:szCs w:val="24"/>
          <w:lang w:val="it-IT"/>
        </w:rPr>
        <w:br/>
        <w:t>b. Quale squadra segnerà per prima il X punto (es. Il risultato corrente è 20-19, la squadra di casa ha vinto la corsa al 20mo punto).</w:t>
      </w:r>
      <w:r w:rsidRPr="004005B5">
        <w:rPr>
          <w:sz w:val="24"/>
          <w:szCs w:val="24"/>
          <w:lang w:val="it-IT"/>
        </w:rPr>
        <w:br/>
        <w:t>c. Se il match finisce prima che qualsiasi squadra segni il Xmo punto, questo mercato verrà considerato nullo (cancellato)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Tempo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Tempo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Tempo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Tempo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e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1mo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2do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2do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2do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2do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2do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3zo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3zo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3zo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3zo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3zo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4to Periodo – Draw no Bet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4to Periodo – Totale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4to Periodo – Handicap Asiatico (solo*.5 handicap)     </w:t>
      </w:r>
    </w:p>
    <w:p w:rsidR="004879C5" w:rsidRPr="004005B5" w:rsidRDefault="004879C5" w:rsidP="004879C5">
      <w:pPr>
        <w:pStyle w:val="ListParagraph"/>
        <w:rPr>
          <w:sz w:val="24"/>
          <w:szCs w:val="24"/>
          <w:lang w:val="it-IT"/>
        </w:rPr>
      </w:pPr>
      <w:r w:rsidRPr="004005B5">
        <w:rPr>
          <w:sz w:val="24"/>
          <w:szCs w:val="24"/>
          <w:lang w:val="it-IT"/>
        </w:rPr>
        <w:lastRenderedPageBreak/>
        <w:t>Verranno considerati solo i punti segnati nel 4to periodo</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4to Periodo – Pari/Dispari </w:t>
      </w:r>
    </w:p>
    <w:p w:rsidR="004879C5" w:rsidRPr="004005B5" w:rsidRDefault="004879C5" w:rsidP="004879C5">
      <w:pPr>
        <w:pStyle w:val="ListParagraph"/>
        <w:rPr>
          <w:sz w:val="24"/>
          <w:szCs w:val="24"/>
          <w:lang w:val="it-IT"/>
        </w:rPr>
      </w:pPr>
      <w:r w:rsidRPr="004005B5">
        <w:rPr>
          <w:sz w:val="24"/>
          <w:szCs w:val="24"/>
          <w:lang w:val="it-IT"/>
        </w:rPr>
        <w:t>Verranno considerati solo i punti segnati nel 4to periodo</w:t>
      </w:r>
    </w:p>
    <w:p w:rsidR="004879C5" w:rsidRPr="008A0D62" w:rsidRDefault="008A0D62" w:rsidP="00B743F3">
      <w:pPr>
        <w:pStyle w:val="ListParagraph"/>
        <w:numPr>
          <w:ilvl w:val="0"/>
          <w:numId w:val="10"/>
        </w:numPr>
        <w:spacing w:after="160" w:line="259" w:lineRule="auto"/>
        <w:rPr>
          <w:sz w:val="24"/>
          <w:szCs w:val="24"/>
          <w:lang w:val="it-IT"/>
        </w:rPr>
      </w:pPr>
      <w:r w:rsidRPr="008A0D62">
        <w:rPr>
          <w:sz w:val="24"/>
          <w:szCs w:val="24"/>
          <w:lang w:val="it-IT"/>
        </w:rPr>
        <w:t>1mo Tempo</w:t>
      </w:r>
      <w:r w:rsidR="004879C5" w:rsidRPr="008A0D62">
        <w:rPr>
          <w:sz w:val="24"/>
          <w:szCs w:val="24"/>
          <w:lang w:val="it-IT"/>
        </w:rPr>
        <w:t xml:space="preserve">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2do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3zo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4to Periodo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Matchbet AAMS tempi regolamentari   </w:t>
      </w:r>
    </w:p>
    <w:p w:rsidR="004879C5" w:rsidRPr="004005B5" w:rsidRDefault="004879C5" w:rsidP="004879C5">
      <w:pPr>
        <w:pStyle w:val="ListParagraph"/>
        <w:rPr>
          <w:sz w:val="24"/>
          <w:szCs w:val="24"/>
          <w:lang w:val="it-IT"/>
        </w:rPr>
      </w:pPr>
      <w:r w:rsidRPr="004005B5">
        <w:rPr>
          <w:sz w:val="24"/>
          <w:szCs w:val="24"/>
          <w:lang w:val="it-IT"/>
        </w:rPr>
        <w:t>(squadra di casa a +6 ; nessuna squadra a +6; squadra ospite a +6)</w:t>
      </w:r>
    </w:p>
    <w:p w:rsidR="004879C5" w:rsidRPr="008A0D62" w:rsidRDefault="008A0D62" w:rsidP="00B743F3">
      <w:pPr>
        <w:pStyle w:val="ListParagraph"/>
        <w:numPr>
          <w:ilvl w:val="0"/>
          <w:numId w:val="10"/>
        </w:numPr>
        <w:spacing w:after="160" w:line="259" w:lineRule="auto"/>
        <w:rPr>
          <w:sz w:val="24"/>
          <w:szCs w:val="24"/>
          <w:lang w:val="it-IT"/>
        </w:rPr>
      </w:pPr>
      <w:r w:rsidRPr="008A0D62">
        <w:rPr>
          <w:sz w:val="24"/>
          <w:szCs w:val="24"/>
          <w:lang w:val="it-IT"/>
        </w:rPr>
        <w:t xml:space="preserve">1mo Periodo - </w:t>
      </w:r>
      <w:r w:rsidR="004879C5" w:rsidRPr="008A0D62">
        <w:rPr>
          <w:sz w:val="24"/>
          <w:szCs w:val="24"/>
          <w:lang w:val="it-IT"/>
        </w:rPr>
        <w:t xml:space="preserve">Matchbet AAMS </w:t>
      </w:r>
    </w:p>
    <w:p w:rsidR="004879C5" w:rsidRPr="004005B5" w:rsidRDefault="004879C5" w:rsidP="004879C5">
      <w:pPr>
        <w:pStyle w:val="ListParagraph"/>
        <w:rPr>
          <w:sz w:val="24"/>
          <w:szCs w:val="24"/>
          <w:lang w:val="it-IT"/>
        </w:rPr>
      </w:pPr>
      <w:r w:rsidRPr="004005B5">
        <w:rPr>
          <w:sz w:val="24"/>
          <w:szCs w:val="24"/>
          <w:lang w:val="it-IT"/>
        </w:rPr>
        <w:t>(squadra di casa a +3 ; nessuna squadra a +3; squadra ospite a +3)</w:t>
      </w:r>
    </w:p>
    <w:p w:rsidR="008A0D62" w:rsidRPr="008A0D62" w:rsidRDefault="008A0D62" w:rsidP="008A0D62">
      <w:pPr>
        <w:pStyle w:val="ListParagraph"/>
        <w:numPr>
          <w:ilvl w:val="0"/>
          <w:numId w:val="10"/>
        </w:numPr>
        <w:spacing w:after="160" w:line="259" w:lineRule="auto"/>
        <w:rPr>
          <w:sz w:val="24"/>
          <w:szCs w:val="24"/>
          <w:lang w:val="it-IT"/>
        </w:rPr>
      </w:pPr>
      <w:r>
        <w:rPr>
          <w:sz w:val="24"/>
          <w:szCs w:val="24"/>
          <w:lang w:val="it-IT"/>
        </w:rPr>
        <w:t>2d</w:t>
      </w:r>
      <w:r w:rsidRPr="008A0D62">
        <w:rPr>
          <w:sz w:val="24"/>
          <w:szCs w:val="24"/>
          <w:lang w:val="it-IT"/>
        </w:rPr>
        <w:t xml:space="preserve">o Periodo - Matchbet AAMS </w:t>
      </w:r>
    </w:p>
    <w:p w:rsidR="004879C5" w:rsidRPr="004005B5" w:rsidRDefault="008A0D62" w:rsidP="008A0D62">
      <w:pPr>
        <w:pStyle w:val="ListParagraph"/>
        <w:rPr>
          <w:sz w:val="24"/>
          <w:szCs w:val="24"/>
          <w:lang w:val="it-IT"/>
        </w:rPr>
      </w:pPr>
      <w:r w:rsidRPr="004005B5">
        <w:rPr>
          <w:sz w:val="24"/>
          <w:szCs w:val="24"/>
          <w:lang w:val="it-IT"/>
        </w:rPr>
        <w:t xml:space="preserve"> </w:t>
      </w:r>
      <w:r w:rsidR="004879C5" w:rsidRPr="004005B5">
        <w:rPr>
          <w:sz w:val="24"/>
          <w:szCs w:val="24"/>
          <w:lang w:val="it-IT"/>
        </w:rPr>
        <w:t>(squadra di casa a +3 ; nessuna squadra a +3; squadra ospite a +3)</w:t>
      </w:r>
    </w:p>
    <w:p w:rsidR="008A0D62" w:rsidRPr="008A0D62" w:rsidRDefault="008A0D62" w:rsidP="008A0D62">
      <w:pPr>
        <w:pStyle w:val="ListParagraph"/>
        <w:numPr>
          <w:ilvl w:val="0"/>
          <w:numId w:val="10"/>
        </w:numPr>
        <w:spacing w:after="160" w:line="259" w:lineRule="auto"/>
        <w:rPr>
          <w:sz w:val="24"/>
          <w:szCs w:val="24"/>
          <w:lang w:val="it-IT"/>
        </w:rPr>
      </w:pPr>
      <w:r>
        <w:rPr>
          <w:sz w:val="24"/>
          <w:szCs w:val="24"/>
          <w:lang w:val="it-IT"/>
        </w:rPr>
        <w:t>3zo</w:t>
      </w:r>
      <w:r w:rsidRPr="008A0D62">
        <w:rPr>
          <w:sz w:val="24"/>
          <w:szCs w:val="24"/>
          <w:lang w:val="it-IT"/>
        </w:rPr>
        <w:t xml:space="preserve">o Periodo - Matchbet AAMS </w:t>
      </w:r>
    </w:p>
    <w:p w:rsidR="004879C5" w:rsidRPr="004005B5" w:rsidRDefault="008A0D62" w:rsidP="008A0D62">
      <w:pPr>
        <w:pStyle w:val="ListParagraph"/>
        <w:rPr>
          <w:sz w:val="24"/>
          <w:szCs w:val="24"/>
          <w:lang w:val="it-IT"/>
        </w:rPr>
      </w:pPr>
      <w:r w:rsidRPr="004005B5">
        <w:rPr>
          <w:sz w:val="24"/>
          <w:szCs w:val="24"/>
          <w:lang w:val="it-IT"/>
        </w:rPr>
        <w:t xml:space="preserve"> </w:t>
      </w:r>
      <w:r w:rsidR="004879C5" w:rsidRPr="004005B5">
        <w:rPr>
          <w:sz w:val="24"/>
          <w:szCs w:val="24"/>
          <w:lang w:val="it-IT"/>
        </w:rPr>
        <w:t>(squadra di casa a +3 ; nessuna squadra a +3; squadra ospite a +3)</w:t>
      </w:r>
    </w:p>
    <w:p w:rsidR="008A0D62" w:rsidRPr="008A0D62" w:rsidRDefault="008A0D62" w:rsidP="008A0D62">
      <w:pPr>
        <w:pStyle w:val="ListParagraph"/>
        <w:numPr>
          <w:ilvl w:val="0"/>
          <w:numId w:val="10"/>
        </w:numPr>
        <w:spacing w:after="160" w:line="259" w:lineRule="auto"/>
        <w:rPr>
          <w:sz w:val="24"/>
          <w:szCs w:val="24"/>
          <w:lang w:val="it-IT"/>
        </w:rPr>
      </w:pPr>
      <w:r>
        <w:rPr>
          <w:sz w:val="24"/>
          <w:szCs w:val="24"/>
          <w:lang w:val="it-IT"/>
        </w:rPr>
        <w:t>4to</w:t>
      </w:r>
      <w:r w:rsidRPr="008A0D62">
        <w:rPr>
          <w:sz w:val="24"/>
          <w:szCs w:val="24"/>
          <w:lang w:val="it-IT"/>
        </w:rPr>
        <w:t xml:space="preserve"> Periodo - Matchbet AAMS </w:t>
      </w:r>
    </w:p>
    <w:p w:rsidR="004879C5" w:rsidRPr="004005B5" w:rsidRDefault="008A0D62" w:rsidP="008A0D62">
      <w:pPr>
        <w:pStyle w:val="ListParagraph"/>
        <w:rPr>
          <w:sz w:val="24"/>
          <w:szCs w:val="24"/>
          <w:lang w:val="it-IT"/>
        </w:rPr>
      </w:pPr>
      <w:r w:rsidRPr="004005B5">
        <w:rPr>
          <w:sz w:val="24"/>
          <w:szCs w:val="24"/>
          <w:lang w:val="it-IT"/>
        </w:rPr>
        <w:t xml:space="preserve"> </w:t>
      </w:r>
      <w:r w:rsidR="004879C5" w:rsidRPr="004005B5">
        <w:rPr>
          <w:sz w:val="24"/>
          <w:szCs w:val="24"/>
          <w:lang w:val="it-IT"/>
        </w:rPr>
        <w:t>(squadra di casa a +3 ; nessuna squadra a +3; squadra ospite a +3)</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Totale AAMS tempi regolamentari  </w:t>
      </w:r>
    </w:p>
    <w:p w:rsidR="004879C5" w:rsidRPr="004005B5" w:rsidRDefault="004879C5" w:rsidP="004879C5">
      <w:pPr>
        <w:pStyle w:val="ListParagraph"/>
        <w:rPr>
          <w:sz w:val="24"/>
          <w:szCs w:val="24"/>
          <w:lang w:val="it-IT"/>
        </w:rPr>
      </w:pPr>
      <w:r w:rsidRPr="004005B5">
        <w:rPr>
          <w:sz w:val="24"/>
          <w:szCs w:val="24"/>
          <w:lang w:val="it-IT"/>
        </w:rPr>
        <w:t>Il più equilibrato spread AAMS esclusi i supplementari</w:t>
      </w:r>
    </w:p>
    <w:p w:rsidR="004879C5" w:rsidRPr="008A0D62" w:rsidRDefault="008A0D62" w:rsidP="00B743F3">
      <w:pPr>
        <w:pStyle w:val="ListParagraph"/>
        <w:numPr>
          <w:ilvl w:val="0"/>
          <w:numId w:val="10"/>
        </w:numPr>
        <w:spacing w:after="160" w:line="259" w:lineRule="auto"/>
        <w:rPr>
          <w:sz w:val="24"/>
          <w:szCs w:val="24"/>
          <w:lang w:val="it-IT"/>
        </w:rPr>
      </w:pPr>
      <w:r w:rsidRPr="008A0D62">
        <w:rPr>
          <w:sz w:val="24"/>
          <w:szCs w:val="24"/>
          <w:lang w:val="it-IT"/>
        </w:rPr>
        <w:t xml:space="preserve">1mo Periodo - </w:t>
      </w:r>
      <w:r w:rsidR="004879C5" w:rsidRPr="008A0D62">
        <w:rPr>
          <w:sz w:val="24"/>
          <w:szCs w:val="24"/>
          <w:lang w:val="it-IT"/>
        </w:rPr>
        <w:t xml:space="preserve">Totale AAMS </w:t>
      </w:r>
    </w:p>
    <w:p w:rsidR="004879C5" w:rsidRPr="004005B5" w:rsidRDefault="004879C5" w:rsidP="004879C5">
      <w:pPr>
        <w:pStyle w:val="ListParagraph"/>
        <w:rPr>
          <w:sz w:val="24"/>
          <w:szCs w:val="24"/>
          <w:lang w:val="it-IT"/>
        </w:rPr>
      </w:pPr>
      <w:r w:rsidRPr="004005B5">
        <w:rPr>
          <w:sz w:val="24"/>
          <w:szCs w:val="24"/>
          <w:lang w:val="it-IT"/>
        </w:rPr>
        <w:t>Il più equilibrato spread AAMS per il primo periodo; (over; under)</w:t>
      </w:r>
    </w:p>
    <w:p w:rsidR="008A0D62" w:rsidRPr="008A0D62" w:rsidRDefault="008A0D62" w:rsidP="008A0D62">
      <w:pPr>
        <w:pStyle w:val="ListParagraph"/>
        <w:numPr>
          <w:ilvl w:val="0"/>
          <w:numId w:val="10"/>
        </w:numPr>
        <w:spacing w:after="160" w:line="259" w:lineRule="auto"/>
        <w:rPr>
          <w:sz w:val="24"/>
          <w:szCs w:val="24"/>
          <w:lang w:val="it-IT"/>
        </w:rPr>
      </w:pPr>
      <w:r>
        <w:rPr>
          <w:sz w:val="24"/>
          <w:szCs w:val="24"/>
          <w:lang w:val="it-IT"/>
        </w:rPr>
        <w:t>2d</w:t>
      </w:r>
      <w:r w:rsidRPr="008A0D62">
        <w:rPr>
          <w:sz w:val="24"/>
          <w:szCs w:val="24"/>
          <w:lang w:val="it-IT"/>
        </w:rPr>
        <w:t xml:space="preserve">o Periodo - Totale AAMS </w:t>
      </w:r>
    </w:p>
    <w:p w:rsidR="004879C5" w:rsidRPr="004005B5" w:rsidRDefault="004879C5" w:rsidP="004879C5">
      <w:pPr>
        <w:pStyle w:val="ListParagraph"/>
        <w:rPr>
          <w:sz w:val="24"/>
          <w:szCs w:val="24"/>
          <w:lang w:val="it-IT"/>
        </w:rPr>
      </w:pPr>
      <w:r w:rsidRPr="004005B5">
        <w:rPr>
          <w:sz w:val="24"/>
          <w:szCs w:val="24"/>
          <w:lang w:val="it-IT"/>
        </w:rPr>
        <w:t>Il più equilibrato spread AAMS per il secondo periodo; (over; under)</w:t>
      </w:r>
    </w:p>
    <w:p w:rsidR="008A0D62" w:rsidRPr="008A0D62" w:rsidRDefault="008A0D62" w:rsidP="008A0D62">
      <w:pPr>
        <w:pStyle w:val="ListParagraph"/>
        <w:numPr>
          <w:ilvl w:val="0"/>
          <w:numId w:val="10"/>
        </w:numPr>
        <w:spacing w:after="160" w:line="259" w:lineRule="auto"/>
        <w:rPr>
          <w:sz w:val="24"/>
          <w:szCs w:val="24"/>
          <w:lang w:val="it-IT"/>
        </w:rPr>
      </w:pPr>
      <w:r>
        <w:rPr>
          <w:sz w:val="24"/>
          <w:szCs w:val="24"/>
          <w:lang w:val="it-IT"/>
        </w:rPr>
        <w:t>3z</w:t>
      </w:r>
      <w:r w:rsidRPr="008A0D62">
        <w:rPr>
          <w:sz w:val="24"/>
          <w:szCs w:val="24"/>
          <w:lang w:val="it-IT"/>
        </w:rPr>
        <w:t xml:space="preserve">o Periodo - Totale AAMS </w:t>
      </w:r>
    </w:p>
    <w:p w:rsidR="004879C5" w:rsidRPr="004005B5" w:rsidRDefault="004879C5" w:rsidP="004879C5">
      <w:pPr>
        <w:pStyle w:val="ListParagraph"/>
        <w:rPr>
          <w:sz w:val="24"/>
          <w:szCs w:val="24"/>
          <w:lang w:val="it-IT"/>
        </w:rPr>
      </w:pPr>
      <w:r w:rsidRPr="004005B5">
        <w:rPr>
          <w:sz w:val="24"/>
          <w:szCs w:val="24"/>
          <w:lang w:val="it-IT"/>
        </w:rPr>
        <w:t>Il più equilibrato spread AAMS per il terzo periodo; (over; under)</w:t>
      </w:r>
    </w:p>
    <w:p w:rsidR="008A0D62" w:rsidRPr="008A0D62" w:rsidRDefault="008A0D62" w:rsidP="008A0D62">
      <w:pPr>
        <w:pStyle w:val="ListParagraph"/>
        <w:numPr>
          <w:ilvl w:val="0"/>
          <w:numId w:val="10"/>
        </w:numPr>
        <w:spacing w:after="160" w:line="259" w:lineRule="auto"/>
        <w:rPr>
          <w:sz w:val="24"/>
          <w:szCs w:val="24"/>
          <w:lang w:val="it-IT"/>
        </w:rPr>
      </w:pPr>
      <w:r>
        <w:rPr>
          <w:sz w:val="24"/>
          <w:szCs w:val="24"/>
          <w:lang w:val="it-IT"/>
        </w:rPr>
        <w:t>4t</w:t>
      </w:r>
      <w:r w:rsidRPr="008A0D62">
        <w:rPr>
          <w:sz w:val="24"/>
          <w:szCs w:val="24"/>
          <w:lang w:val="it-IT"/>
        </w:rPr>
        <w:t xml:space="preserve">o Periodo - Totale AAMS </w:t>
      </w:r>
    </w:p>
    <w:p w:rsidR="004879C5" w:rsidRPr="004005B5" w:rsidRDefault="004879C5" w:rsidP="004879C5">
      <w:pPr>
        <w:pStyle w:val="ListParagraph"/>
        <w:rPr>
          <w:sz w:val="24"/>
          <w:szCs w:val="24"/>
          <w:lang w:val="it-IT"/>
        </w:rPr>
      </w:pPr>
      <w:r w:rsidRPr="004005B5">
        <w:rPr>
          <w:sz w:val="24"/>
          <w:szCs w:val="24"/>
          <w:lang w:val="it-IT"/>
        </w:rPr>
        <w:t>Il più equilibrato spread AAMS per il quarto periodo; (over; under)</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Draw No Bet   </w:t>
      </w:r>
    </w:p>
    <w:p w:rsidR="004879C5" w:rsidRPr="004005B5" w:rsidRDefault="004879C5" w:rsidP="004879C5">
      <w:pPr>
        <w:pStyle w:val="ListParagraph"/>
        <w:rPr>
          <w:sz w:val="24"/>
          <w:szCs w:val="24"/>
          <w:lang w:val="it-IT"/>
        </w:rPr>
      </w:pPr>
      <w:r w:rsidRPr="004005B5">
        <w:rPr>
          <w:sz w:val="24"/>
          <w:szCs w:val="24"/>
          <w:lang w:val="it-IT"/>
        </w:rPr>
        <w:t>Se un match finirà in parità dopo i tempi regolamentari, tutte le scommesse saranno considerate nulle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Pari/Dispari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1mo Periodo - 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2do Periodo - 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Squadra di casa;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3zo Periodo - Quale squadra vincerà la corsa al X punto   </w:t>
      </w:r>
    </w:p>
    <w:p w:rsidR="004879C5" w:rsidRPr="004005B5" w:rsidRDefault="004879C5" w:rsidP="004879C5">
      <w:pPr>
        <w:pStyle w:val="ListParagraph"/>
        <w:rPr>
          <w:sz w:val="24"/>
          <w:szCs w:val="24"/>
          <w:lang w:val="it-IT"/>
        </w:rPr>
      </w:pPr>
      <w:r w:rsidRPr="004005B5">
        <w:rPr>
          <w:sz w:val="24"/>
          <w:szCs w:val="24"/>
          <w:lang w:val="it-IT"/>
        </w:rPr>
        <w:lastRenderedPageBreak/>
        <w:t>Squadra di casa; Squadra Ospite</w:t>
      </w:r>
    </w:p>
    <w:p w:rsidR="004879C5" w:rsidRDefault="004879C5" w:rsidP="00B743F3">
      <w:pPr>
        <w:pStyle w:val="ListParagraph"/>
        <w:numPr>
          <w:ilvl w:val="0"/>
          <w:numId w:val="10"/>
        </w:numPr>
        <w:spacing w:after="160" w:line="259" w:lineRule="auto"/>
        <w:rPr>
          <w:sz w:val="24"/>
          <w:szCs w:val="24"/>
          <w:lang w:val="it-IT"/>
        </w:rPr>
      </w:pPr>
      <w:r w:rsidRPr="004005B5">
        <w:rPr>
          <w:sz w:val="24"/>
          <w:szCs w:val="24"/>
          <w:lang w:val="it-IT"/>
        </w:rPr>
        <w:t xml:space="preserve">4to Periodo - Quale squadra vincerà la corsa al X punto   </w:t>
      </w:r>
    </w:p>
    <w:p w:rsidR="004879C5" w:rsidRDefault="004879C5" w:rsidP="004879C5">
      <w:pPr>
        <w:pStyle w:val="ListParagraph"/>
        <w:rPr>
          <w:sz w:val="24"/>
          <w:szCs w:val="24"/>
          <w:lang w:val="it-IT"/>
        </w:rPr>
      </w:pPr>
      <w:r w:rsidRPr="004005B5">
        <w:rPr>
          <w:sz w:val="24"/>
          <w:szCs w:val="24"/>
          <w:lang w:val="it-IT"/>
        </w:rPr>
        <w:t>Squadra di casa; Squadra Ospite</w:t>
      </w:r>
    </w:p>
    <w:p w:rsidR="0082594A" w:rsidRDefault="0082594A" w:rsidP="0082594A">
      <w:pPr>
        <w:pStyle w:val="Heading2"/>
        <w:rPr>
          <w:lang w:val="en-US" w:eastAsia="en-GB"/>
        </w:rPr>
      </w:pPr>
      <w:r>
        <w:rPr>
          <w:lang w:val="en-US" w:eastAsia="en-GB"/>
        </w:rPr>
        <w:t>AMERICAN FOOTBALL</w:t>
      </w:r>
    </w:p>
    <w:p w:rsidR="003F2419" w:rsidRDefault="003F2419" w:rsidP="003F2419">
      <w:pPr>
        <w:pStyle w:val="Heading3"/>
        <w:rPr>
          <w:lang w:eastAsia="en-GB"/>
        </w:rPr>
      </w:pPr>
      <w:r>
        <w:rPr>
          <w:lang w:eastAsia="en-GB"/>
        </w:rPr>
        <w:t>IMPORTANTE</w:t>
      </w:r>
    </w:p>
    <w:p w:rsidR="003F2419" w:rsidRPr="004005B5" w:rsidRDefault="003F2419" w:rsidP="003F2419">
      <w:pPr>
        <w:pStyle w:val="ListParagraph"/>
        <w:numPr>
          <w:ilvl w:val="0"/>
          <w:numId w:val="5"/>
        </w:numPr>
        <w:spacing w:after="160" w:line="259" w:lineRule="auto"/>
        <w:rPr>
          <w:sz w:val="24"/>
          <w:szCs w:val="24"/>
          <w:lang w:val="it-IT"/>
        </w:rPr>
      </w:pPr>
      <w:r w:rsidRPr="004005B5">
        <w:rPr>
          <w:sz w:val="24"/>
          <w:szCs w:val="24"/>
          <w:lang w:val="it-IT"/>
        </w:rPr>
        <w:t>In caso di un qualsiasi ritardo (pioggia, oscurità..) tutti i mercati resteranno non pagati e le scommesse riprenderanno al proseguimento del match.</w:t>
      </w:r>
    </w:p>
    <w:p w:rsidR="003F2419" w:rsidRPr="004005B5" w:rsidRDefault="003F2419" w:rsidP="003F2419">
      <w:pPr>
        <w:pStyle w:val="ListParagraph"/>
        <w:numPr>
          <w:ilvl w:val="0"/>
          <w:numId w:val="5"/>
        </w:numPr>
        <w:spacing w:after="160" w:line="259" w:lineRule="auto"/>
        <w:rPr>
          <w:sz w:val="24"/>
          <w:szCs w:val="24"/>
          <w:lang w:val="it-IT"/>
        </w:rPr>
      </w:pPr>
      <w:r w:rsidRPr="004005B5">
        <w:rPr>
          <w:sz w:val="24"/>
          <w:szCs w:val="24"/>
          <w:lang w:val="it-IT"/>
        </w:rPr>
        <w:t>I mercati non includono i supplementari, a meno che non diversamente indicato.</w:t>
      </w:r>
    </w:p>
    <w:p w:rsidR="003F2419" w:rsidRPr="00DB48D4" w:rsidRDefault="003F2419" w:rsidP="003F2419">
      <w:pPr>
        <w:pStyle w:val="Heading3"/>
        <w:rPr>
          <w:lang w:eastAsia="en-GB"/>
        </w:rPr>
      </w:pPr>
      <w:r w:rsidRPr="00DB48D4">
        <w:rPr>
          <w:lang w:eastAsia="en-GB"/>
        </w:rPr>
        <w:t>REGOLE DI PAGAMENTO E CANCELLAZIONE</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quote sono offerte con un tempo di gioco non corretto (più di 89 secondi) ci riserviamo il diritto di annullare le scommesse.</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viene mostrato un risultato sbagliato, ci riserviamo il diritto di annullare le scommesse per quel periodo di tempo.</w:t>
      </w:r>
    </w:p>
    <w:p w:rsidR="003F2419" w:rsidRPr="004005B5"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squadre vengono visualizzate non correttamente, ci riserviamo il diritto di annullare le scommesse.</w:t>
      </w:r>
    </w:p>
    <w:p w:rsidR="003F2419" w:rsidRPr="003F2419" w:rsidRDefault="003F2419" w:rsidP="003F2419">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In caso di match sospeso o rinviato, tutti i mercati sono da considerarsi annullati, a meno che il match non continui all'interno della stessa programmazione settimanale della NFL (Giovedì-Mercoledì ora dello stadio che ospita l'evento).</w:t>
      </w:r>
    </w:p>
    <w:p w:rsidR="00812706" w:rsidRPr="004879C5" w:rsidRDefault="00812706" w:rsidP="003F2419">
      <w:pPr>
        <w:pStyle w:val="Heading3"/>
        <w:rPr>
          <w:lang w:eastAsia="en-GB"/>
        </w:rPr>
      </w:pPr>
      <w:r w:rsidRPr="004879C5">
        <w:rPr>
          <w:lang w:eastAsia="en-GB"/>
        </w:rPr>
        <w:t xml:space="preserve">NOME DEL MERCATO E DESCRIZIONE DEL MERCATO   </w:t>
      </w:r>
    </w:p>
    <w:p w:rsidR="004879C5" w:rsidRDefault="004879C5" w:rsidP="00B743F3">
      <w:pPr>
        <w:pStyle w:val="ListParagraph"/>
        <w:numPr>
          <w:ilvl w:val="0"/>
          <w:numId w:val="13"/>
        </w:numPr>
        <w:spacing w:after="160" w:line="259" w:lineRule="auto"/>
        <w:rPr>
          <w:sz w:val="24"/>
          <w:szCs w:val="24"/>
          <w:lang w:val="it-IT"/>
        </w:rPr>
      </w:pPr>
      <w:r w:rsidRPr="004005B5">
        <w:rPr>
          <w:sz w:val="24"/>
          <w:szCs w:val="24"/>
          <w:lang w:val="it-IT"/>
        </w:rPr>
        <w:t xml:space="preserve">12 (Inclusi SUP)                                      </w:t>
      </w:r>
    </w:p>
    <w:p w:rsidR="004879C5" w:rsidRPr="004005B5" w:rsidRDefault="004879C5" w:rsidP="004879C5">
      <w:pPr>
        <w:pStyle w:val="ListParagraph"/>
        <w:rPr>
          <w:sz w:val="24"/>
          <w:szCs w:val="24"/>
          <w:lang w:val="it-IT"/>
        </w:rPr>
      </w:pPr>
      <w:r>
        <w:rPr>
          <w:sz w:val="24"/>
          <w:szCs w:val="24"/>
          <w:lang w:val="it-IT"/>
        </w:rPr>
        <w:t xml:space="preserve"> </w:t>
      </w:r>
      <w:r w:rsidRPr="004005B5">
        <w:rPr>
          <w:sz w:val="24"/>
          <w:szCs w:val="24"/>
          <w:lang w:val="it-IT"/>
        </w:rPr>
        <w:t>Squadra di casa, Squadra ospite</w:t>
      </w:r>
    </w:p>
    <w:p w:rsidR="004879C5" w:rsidRDefault="004879C5" w:rsidP="00B743F3">
      <w:pPr>
        <w:pStyle w:val="ListParagraph"/>
        <w:numPr>
          <w:ilvl w:val="0"/>
          <w:numId w:val="13"/>
        </w:numPr>
        <w:spacing w:after="160" w:line="259" w:lineRule="auto"/>
        <w:rPr>
          <w:sz w:val="24"/>
          <w:szCs w:val="24"/>
          <w:lang w:val="it-IT"/>
        </w:rPr>
      </w:pPr>
      <w:r w:rsidRPr="004005B5">
        <w:rPr>
          <w:sz w:val="24"/>
          <w:szCs w:val="24"/>
          <w:lang w:val="it-IT"/>
        </w:rPr>
        <w:t xml:space="preserve">Totale (Inclusi SUP)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3"/>
        </w:numPr>
        <w:spacing w:after="160" w:line="259" w:lineRule="auto"/>
        <w:rPr>
          <w:sz w:val="24"/>
          <w:szCs w:val="24"/>
          <w:lang w:val="it-IT"/>
        </w:rPr>
      </w:pPr>
      <w:r w:rsidRPr="004005B5">
        <w:rPr>
          <w:sz w:val="24"/>
          <w:szCs w:val="24"/>
          <w:lang w:val="it-IT"/>
        </w:rPr>
        <w:t xml:space="preserve">Handicap (Inclusi SUP)                          </w:t>
      </w:r>
      <w:r>
        <w:rPr>
          <w:sz w:val="24"/>
          <w:szCs w:val="24"/>
          <w:lang w:val="it-IT"/>
        </w:rPr>
        <w:t>´</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3"/>
        </w:numPr>
        <w:spacing w:after="160" w:line="259" w:lineRule="auto"/>
        <w:rPr>
          <w:sz w:val="24"/>
          <w:szCs w:val="24"/>
          <w:lang w:val="it-IT"/>
        </w:rPr>
      </w:pPr>
      <w:r w:rsidRPr="004005B5">
        <w:rPr>
          <w:sz w:val="24"/>
          <w:szCs w:val="24"/>
          <w:lang w:val="it-IT"/>
        </w:rPr>
        <w:t xml:space="preserve">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3"/>
        </w:numPr>
        <w:spacing w:after="160" w:line="259" w:lineRule="auto"/>
        <w:rPr>
          <w:sz w:val="24"/>
          <w:szCs w:val="24"/>
          <w:lang w:val="it-IT"/>
        </w:rPr>
      </w:pPr>
      <w:r w:rsidRPr="004005B5">
        <w:rPr>
          <w:sz w:val="24"/>
          <w:szCs w:val="24"/>
          <w:lang w:val="it-IT"/>
        </w:rPr>
        <w:t xml:space="preserve">Draw No Bet   </w:t>
      </w:r>
    </w:p>
    <w:p w:rsidR="004879C5" w:rsidRPr="004005B5" w:rsidRDefault="004879C5" w:rsidP="004879C5">
      <w:pPr>
        <w:pStyle w:val="ListParagraph"/>
        <w:rPr>
          <w:sz w:val="24"/>
          <w:szCs w:val="24"/>
          <w:lang w:val="it-IT"/>
        </w:rPr>
      </w:pPr>
      <w:r w:rsidRPr="004005B5">
        <w:rPr>
          <w:sz w:val="24"/>
          <w:szCs w:val="24"/>
          <w:lang w:val="it-IT"/>
        </w:rPr>
        <w:t>Se un match finirà in parità dopo i tempi regolamentari, tutte le scommesse saranno considerate nulle</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Doppia chance (1X - 12 - X2)   </w:t>
      </w:r>
      <w:r>
        <w:rPr>
          <w:sz w:val="24"/>
          <w:szCs w:val="24"/>
          <w:lang w:val="it-IT"/>
        </w:rPr>
        <w:t>´</w:t>
      </w:r>
    </w:p>
    <w:p w:rsidR="004879C5" w:rsidRPr="004005B5" w:rsidRDefault="004879C5" w:rsidP="004879C5">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 Margine Vincitore (Inclusi SUP)    </w:t>
      </w:r>
    </w:p>
    <w:p w:rsidR="004879C5" w:rsidRPr="004005B5" w:rsidRDefault="004879C5" w:rsidP="004879C5">
      <w:pPr>
        <w:pStyle w:val="ListParagraph"/>
        <w:rPr>
          <w:sz w:val="24"/>
          <w:szCs w:val="24"/>
          <w:lang w:val="it-IT"/>
        </w:rPr>
      </w:pPr>
      <w:r w:rsidRPr="004005B5">
        <w:rPr>
          <w:sz w:val="24"/>
          <w:szCs w:val="24"/>
          <w:lang w:val="it-IT"/>
        </w:rPr>
        <w:t>Risultati positivi tenendo conto delle vittorie in casa e negativi considerando le vittorie della squadra ospite</w:t>
      </w:r>
      <w:r w:rsidRPr="004005B5">
        <w:rPr>
          <w:sz w:val="24"/>
          <w:szCs w:val="24"/>
          <w:lang w:val="it-IT"/>
        </w:rPr>
        <w:br/>
        <w:t>&lt;-13,-13 fino a -7,-6 fino a -1,0,1 fino a 6,7 fino a 13,&gt;13</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Quale squadra vincerà la corsa al X punto? (Incl. Supp.) </w:t>
      </w:r>
    </w:p>
    <w:p w:rsidR="004879C5" w:rsidRPr="004005B5" w:rsidRDefault="004879C5" w:rsidP="004879C5">
      <w:pPr>
        <w:pStyle w:val="ListParagraph"/>
        <w:rPr>
          <w:sz w:val="24"/>
          <w:szCs w:val="24"/>
          <w:lang w:val="it-IT"/>
        </w:rPr>
      </w:pPr>
      <w:r w:rsidRPr="004005B5">
        <w:rPr>
          <w:sz w:val="24"/>
          <w:szCs w:val="24"/>
          <w:lang w:val="it-IT"/>
        </w:rPr>
        <w:t>X in 5, 10, 15,...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lastRenderedPageBreak/>
        <w:t xml:space="preserve">Totale Squadra di casa (inclusi Supp.)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Totale Squadra ospite (inclusi Supp.)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Pari/Dispari (inlcusi Supp.)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Prossimi punti (squadra) (Inclusi Sup)         </w:t>
      </w:r>
    </w:p>
    <w:p w:rsidR="004879C5" w:rsidRPr="004005B5" w:rsidRDefault="004879C5" w:rsidP="004879C5">
      <w:pPr>
        <w:pStyle w:val="ListParagraph"/>
        <w:rPr>
          <w:sz w:val="24"/>
          <w:szCs w:val="24"/>
          <w:lang w:val="it-IT"/>
        </w:rPr>
      </w:pPr>
      <w:r w:rsidRPr="004005B5">
        <w:rPr>
          <w:sz w:val="24"/>
          <w:szCs w:val="24"/>
          <w:lang w:val="it-IT"/>
        </w:rPr>
        <w:t>Squadra di casa; Nessun punto, Squadra ospite</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Prossimi punti (tipo) (Inclusi Supp.)    </w:t>
      </w:r>
    </w:p>
    <w:p w:rsidR="004879C5" w:rsidRPr="004005B5" w:rsidRDefault="004879C5" w:rsidP="004879C5">
      <w:pPr>
        <w:pStyle w:val="ListParagraph"/>
        <w:rPr>
          <w:sz w:val="24"/>
          <w:szCs w:val="24"/>
          <w:lang w:val="it-IT"/>
        </w:rPr>
      </w:pPr>
      <w:r w:rsidRPr="004005B5">
        <w:rPr>
          <w:sz w:val="24"/>
          <w:szCs w:val="24"/>
          <w:lang w:val="it-IT"/>
        </w:rPr>
        <w:t>Touchdown, Fieldgoal, Safety, Nessuno</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Ci saranno i Supplementari? </w:t>
      </w:r>
    </w:p>
    <w:p w:rsidR="004879C5" w:rsidRPr="004005B5" w:rsidRDefault="004879C5" w:rsidP="004879C5">
      <w:pPr>
        <w:pStyle w:val="ListParagraph"/>
        <w:rPr>
          <w:sz w:val="24"/>
          <w:szCs w:val="24"/>
          <w:lang w:val="it-IT"/>
        </w:rPr>
      </w:pPr>
      <w:r w:rsidRPr="004005B5">
        <w:rPr>
          <w:sz w:val="24"/>
          <w:szCs w:val="24"/>
          <w:lang w:val="it-IT"/>
        </w:rPr>
        <w:t>Sì; No</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Tempo con il punteggio più alto?  </w:t>
      </w:r>
    </w:p>
    <w:p w:rsidR="004879C5" w:rsidRPr="004005B5" w:rsidRDefault="004879C5" w:rsidP="004879C5">
      <w:pPr>
        <w:pStyle w:val="ListParagraph"/>
        <w:rPr>
          <w:sz w:val="24"/>
          <w:szCs w:val="24"/>
          <w:lang w:val="it-IT"/>
        </w:rPr>
      </w:pPr>
      <w:r w:rsidRPr="004005B5">
        <w:rPr>
          <w:sz w:val="24"/>
          <w:szCs w:val="24"/>
          <w:lang w:val="it-IT"/>
        </w:rPr>
        <w:t>1mo, 2do, Uguale</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Intervallo/Finale  </w:t>
      </w:r>
    </w:p>
    <w:p w:rsidR="004879C5" w:rsidRPr="004005B5" w:rsidRDefault="004879C5" w:rsidP="004879C5">
      <w:pPr>
        <w:pStyle w:val="ListParagraph"/>
        <w:rPr>
          <w:sz w:val="24"/>
          <w:szCs w:val="24"/>
          <w:lang w:val="it-IT"/>
        </w:rPr>
      </w:pPr>
      <w:r w:rsidRPr="004005B5">
        <w:rPr>
          <w:sz w:val="24"/>
          <w:szCs w:val="24"/>
          <w:lang w:val="it-IT"/>
        </w:rPr>
        <w:t>P/P;P/VC;P/VO;VC/P;VC/VC;VC/VO;VO/P;VO/VC;VO/VO</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Handicap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Totale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Draw No Bet  </w:t>
      </w:r>
    </w:p>
    <w:p w:rsidR="004879C5" w:rsidRPr="004005B5" w:rsidRDefault="004879C5" w:rsidP="004879C5">
      <w:pPr>
        <w:pStyle w:val="ListParagraph"/>
        <w:rPr>
          <w:sz w:val="24"/>
          <w:szCs w:val="24"/>
          <w:lang w:val="it-IT"/>
        </w:rPr>
      </w:pPr>
      <w:r w:rsidRPr="004005B5">
        <w:rPr>
          <w:sz w:val="24"/>
          <w:szCs w:val="24"/>
          <w:lang w:val="it-IT"/>
        </w:rPr>
        <w:t>Se un match all´intervallo é sul risultato di parità, tutte le scommesse saranno considerate nulle</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Totale Squadra di casa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Totale Squadra Ospite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Pari/Dispari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Default="004879C5" w:rsidP="00B743F3">
      <w:pPr>
        <w:pStyle w:val="ListParagraph"/>
        <w:numPr>
          <w:ilvl w:val="0"/>
          <w:numId w:val="14"/>
        </w:numPr>
        <w:spacing w:after="160" w:line="259" w:lineRule="auto"/>
        <w:rPr>
          <w:sz w:val="24"/>
          <w:szCs w:val="24"/>
          <w:lang w:val="it-IT"/>
        </w:rPr>
      </w:pPr>
      <w:r w:rsidRPr="004005B5">
        <w:rPr>
          <w:sz w:val="24"/>
          <w:szCs w:val="24"/>
          <w:lang w:val="it-IT"/>
        </w:rPr>
        <w:t xml:space="preserve">1mo Tempo – Prossimi Punti (squadra)        </w:t>
      </w:r>
    </w:p>
    <w:p w:rsidR="004879C5" w:rsidRPr="004005B5" w:rsidRDefault="004879C5" w:rsidP="004879C5">
      <w:pPr>
        <w:pStyle w:val="ListParagraph"/>
        <w:rPr>
          <w:sz w:val="24"/>
          <w:szCs w:val="24"/>
          <w:lang w:val="it-IT"/>
        </w:rPr>
      </w:pPr>
      <w:r w:rsidRPr="004005B5">
        <w:rPr>
          <w:sz w:val="24"/>
          <w:szCs w:val="24"/>
          <w:lang w:val="it-IT"/>
        </w:rPr>
        <w:t>Squadra di casa; Nessun punto, Squadra ospite</w:t>
      </w:r>
    </w:p>
    <w:p w:rsidR="004879C5" w:rsidRPr="008A0D62" w:rsidRDefault="008A0D62" w:rsidP="00B743F3">
      <w:pPr>
        <w:pStyle w:val="ListParagraph"/>
        <w:numPr>
          <w:ilvl w:val="0"/>
          <w:numId w:val="14"/>
        </w:numPr>
        <w:spacing w:after="160" w:line="259" w:lineRule="auto"/>
        <w:rPr>
          <w:sz w:val="24"/>
          <w:szCs w:val="24"/>
          <w:lang w:val="it-IT"/>
        </w:rPr>
      </w:pPr>
      <w:r w:rsidRPr="008A0D62">
        <w:rPr>
          <w:sz w:val="24"/>
          <w:szCs w:val="24"/>
          <w:lang w:val="it-IT"/>
        </w:rPr>
        <w:t>Periodo</w:t>
      </w:r>
      <w:r w:rsidR="004879C5" w:rsidRPr="008A0D62">
        <w:rPr>
          <w:sz w:val="24"/>
          <w:szCs w:val="24"/>
          <w:lang w:val="it-IT"/>
        </w:rPr>
        <w:t xml:space="preserve"> con il risultato più alto      </w:t>
      </w:r>
    </w:p>
    <w:p w:rsidR="004879C5" w:rsidRPr="004005B5" w:rsidRDefault="004879C5" w:rsidP="004879C5">
      <w:pPr>
        <w:pStyle w:val="ListParagraph"/>
        <w:rPr>
          <w:sz w:val="24"/>
          <w:szCs w:val="24"/>
          <w:lang w:val="it-IT"/>
        </w:rPr>
      </w:pPr>
      <w:r w:rsidRPr="004005B5">
        <w:rPr>
          <w:sz w:val="24"/>
          <w:szCs w:val="24"/>
          <w:lang w:val="it-IT"/>
        </w:rPr>
        <w:t>1mo, 2do, 3zo, 4to, Uguale</w:t>
      </w:r>
    </w:p>
    <w:p w:rsidR="004879C5" w:rsidRPr="008A0D62" w:rsidRDefault="008A0D62" w:rsidP="00B743F3">
      <w:pPr>
        <w:pStyle w:val="ListParagraph"/>
        <w:numPr>
          <w:ilvl w:val="0"/>
          <w:numId w:val="14"/>
        </w:numPr>
        <w:spacing w:after="160" w:line="259" w:lineRule="auto"/>
        <w:rPr>
          <w:sz w:val="24"/>
          <w:szCs w:val="24"/>
          <w:lang w:val="it-IT"/>
        </w:rPr>
      </w:pPr>
      <w:r w:rsidRPr="008A0D62">
        <w:rPr>
          <w:sz w:val="24"/>
          <w:szCs w:val="24"/>
          <w:lang w:val="it-IT"/>
        </w:rPr>
        <w:t>1mo Periodo</w:t>
      </w:r>
      <w:r w:rsidR="004879C5" w:rsidRPr="008A0D62">
        <w:rPr>
          <w:sz w:val="24"/>
          <w:szCs w:val="24"/>
          <w:lang w:val="it-IT"/>
        </w:rPr>
        <w:t xml:space="preserve"> 1X2         </w:t>
      </w:r>
    </w:p>
    <w:p w:rsidR="004879C5" w:rsidRPr="004005B5" w:rsidRDefault="004879C5" w:rsidP="004879C5">
      <w:pPr>
        <w:pStyle w:val="ListParagraph"/>
        <w:rPr>
          <w:sz w:val="24"/>
          <w:szCs w:val="24"/>
          <w:lang w:val="it-IT"/>
        </w:rPr>
      </w:pPr>
      <w:r w:rsidRPr="004005B5">
        <w:rPr>
          <w:sz w:val="24"/>
          <w:szCs w:val="24"/>
          <w:lang w:val="it-IT"/>
        </w:rPr>
        <w:t>Vince la squadra di casa; Pareggio; Vince la squadra ospite</w:t>
      </w:r>
    </w:p>
    <w:p w:rsidR="008A0D62" w:rsidRPr="008A0D62" w:rsidRDefault="008A0D62" w:rsidP="008A0D62">
      <w:pPr>
        <w:pStyle w:val="ListParagraph"/>
        <w:numPr>
          <w:ilvl w:val="0"/>
          <w:numId w:val="14"/>
        </w:numPr>
        <w:spacing w:after="160" w:line="259" w:lineRule="auto"/>
        <w:rPr>
          <w:sz w:val="24"/>
          <w:szCs w:val="24"/>
          <w:lang w:val="it-IT"/>
        </w:rPr>
      </w:pPr>
      <w:r>
        <w:rPr>
          <w:sz w:val="24"/>
          <w:szCs w:val="24"/>
          <w:lang w:val="it-IT"/>
        </w:rPr>
        <w:t>2d</w:t>
      </w:r>
      <w:r w:rsidRPr="008A0D62">
        <w:rPr>
          <w:sz w:val="24"/>
          <w:szCs w:val="24"/>
          <w:lang w:val="it-IT"/>
        </w:rPr>
        <w:t xml:space="preserve">o Periodo 1X2         </w:t>
      </w:r>
    </w:p>
    <w:p w:rsidR="004879C5" w:rsidRPr="004005B5" w:rsidRDefault="004879C5" w:rsidP="004879C5">
      <w:pPr>
        <w:pStyle w:val="ListParagraph"/>
        <w:rPr>
          <w:sz w:val="24"/>
          <w:szCs w:val="24"/>
          <w:lang w:val="it-IT"/>
        </w:rPr>
      </w:pPr>
      <w:r w:rsidRPr="004005B5">
        <w:rPr>
          <w:sz w:val="24"/>
          <w:szCs w:val="24"/>
          <w:lang w:val="it-IT"/>
        </w:rPr>
        <w:t xml:space="preserve">Vince la squadra di casa; Pareggio; Vince la squadra ospite  </w:t>
      </w:r>
    </w:p>
    <w:p w:rsidR="008A0D62" w:rsidRPr="008A0D62" w:rsidRDefault="008A0D62" w:rsidP="008A0D62">
      <w:pPr>
        <w:pStyle w:val="ListParagraph"/>
        <w:numPr>
          <w:ilvl w:val="0"/>
          <w:numId w:val="14"/>
        </w:numPr>
        <w:spacing w:after="160" w:line="259" w:lineRule="auto"/>
        <w:rPr>
          <w:sz w:val="24"/>
          <w:szCs w:val="24"/>
          <w:lang w:val="it-IT"/>
        </w:rPr>
      </w:pPr>
      <w:r>
        <w:rPr>
          <w:sz w:val="24"/>
          <w:szCs w:val="24"/>
          <w:lang w:val="it-IT"/>
        </w:rPr>
        <w:t>3z</w:t>
      </w:r>
      <w:r w:rsidRPr="008A0D62">
        <w:rPr>
          <w:sz w:val="24"/>
          <w:szCs w:val="24"/>
          <w:lang w:val="it-IT"/>
        </w:rPr>
        <w:t xml:space="preserve">o Periodo 1X2         </w:t>
      </w:r>
    </w:p>
    <w:p w:rsidR="004879C5" w:rsidRPr="004005B5" w:rsidRDefault="004879C5" w:rsidP="004879C5">
      <w:pPr>
        <w:pStyle w:val="ListParagraph"/>
        <w:rPr>
          <w:sz w:val="24"/>
          <w:szCs w:val="24"/>
          <w:lang w:val="it-IT"/>
        </w:rPr>
      </w:pPr>
      <w:r w:rsidRPr="004005B5">
        <w:rPr>
          <w:sz w:val="24"/>
          <w:szCs w:val="24"/>
          <w:lang w:val="it-IT"/>
        </w:rPr>
        <w:t xml:space="preserve">Vince la squadra di casa; Pareggio; Vince la squadra ospite        </w:t>
      </w:r>
    </w:p>
    <w:p w:rsidR="008A0D62" w:rsidRPr="008A0D62" w:rsidRDefault="008A0D62" w:rsidP="008A0D62">
      <w:pPr>
        <w:pStyle w:val="ListParagraph"/>
        <w:numPr>
          <w:ilvl w:val="0"/>
          <w:numId w:val="14"/>
        </w:numPr>
        <w:spacing w:after="160" w:line="259" w:lineRule="auto"/>
        <w:rPr>
          <w:sz w:val="24"/>
          <w:szCs w:val="24"/>
          <w:lang w:val="it-IT"/>
        </w:rPr>
      </w:pPr>
      <w:r>
        <w:rPr>
          <w:sz w:val="24"/>
          <w:szCs w:val="24"/>
          <w:lang w:val="it-IT"/>
        </w:rPr>
        <w:t>4t</w:t>
      </w:r>
      <w:r w:rsidRPr="008A0D62">
        <w:rPr>
          <w:sz w:val="24"/>
          <w:szCs w:val="24"/>
          <w:lang w:val="it-IT"/>
        </w:rPr>
        <w:t xml:space="preserve">o Periodo 1X2         </w:t>
      </w:r>
    </w:p>
    <w:p w:rsidR="004879C5" w:rsidRPr="004005B5" w:rsidRDefault="004879C5" w:rsidP="004879C5">
      <w:pPr>
        <w:pStyle w:val="ListParagraph"/>
        <w:rPr>
          <w:sz w:val="24"/>
          <w:szCs w:val="24"/>
          <w:lang w:val="it-IT"/>
        </w:rPr>
      </w:pPr>
      <w:r w:rsidRPr="004005B5">
        <w:rPr>
          <w:sz w:val="24"/>
          <w:szCs w:val="24"/>
          <w:lang w:val="it-IT"/>
        </w:rPr>
        <w:t xml:space="preserve">Vince la squadra di casa; Pareggio; Vince la squadra ospite </w:t>
      </w:r>
    </w:p>
    <w:p w:rsidR="004879C5" w:rsidRPr="008A0D62" w:rsidRDefault="008A0D62" w:rsidP="00B743F3">
      <w:pPr>
        <w:pStyle w:val="ListParagraph"/>
        <w:numPr>
          <w:ilvl w:val="0"/>
          <w:numId w:val="14"/>
        </w:numPr>
        <w:spacing w:after="160" w:line="259" w:lineRule="auto"/>
        <w:rPr>
          <w:sz w:val="24"/>
          <w:szCs w:val="24"/>
          <w:lang w:val="it-IT"/>
        </w:rPr>
      </w:pPr>
      <w:r w:rsidRPr="008A0D62">
        <w:rPr>
          <w:sz w:val="24"/>
          <w:szCs w:val="24"/>
          <w:lang w:val="it-IT"/>
        </w:rPr>
        <w:lastRenderedPageBreak/>
        <w:t>1mo Periodo</w:t>
      </w:r>
      <w:r w:rsidR="004879C5" w:rsidRPr="008A0D62">
        <w:rPr>
          <w:sz w:val="24"/>
          <w:szCs w:val="24"/>
          <w:lang w:val="it-IT"/>
        </w:rPr>
        <w:t xml:space="preserve"> – Totale   </w:t>
      </w:r>
    </w:p>
    <w:p w:rsidR="004879C5" w:rsidRPr="004005B5" w:rsidRDefault="004879C5" w:rsidP="004879C5">
      <w:pPr>
        <w:pStyle w:val="ListParagraph"/>
        <w:rPr>
          <w:sz w:val="24"/>
          <w:szCs w:val="24"/>
          <w:lang w:val="it-IT"/>
        </w:rPr>
      </w:pPr>
      <w:r w:rsidRPr="004005B5">
        <w:rPr>
          <w:sz w:val="24"/>
          <w:szCs w:val="24"/>
          <w:lang w:val="it-IT"/>
        </w:rPr>
        <w:t>Solo x.5</w:t>
      </w:r>
    </w:p>
    <w:p w:rsidR="008A0D62" w:rsidRPr="008A0D62" w:rsidRDefault="008A0D62" w:rsidP="008A0D62">
      <w:pPr>
        <w:pStyle w:val="ListParagraph"/>
        <w:numPr>
          <w:ilvl w:val="0"/>
          <w:numId w:val="14"/>
        </w:numPr>
        <w:spacing w:after="160" w:line="259" w:lineRule="auto"/>
        <w:rPr>
          <w:sz w:val="24"/>
          <w:szCs w:val="24"/>
          <w:lang w:val="it-IT"/>
        </w:rPr>
      </w:pPr>
      <w:r>
        <w:rPr>
          <w:sz w:val="24"/>
          <w:szCs w:val="24"/>
          <w:lang w:val="it-IT"/>
        </w:rPr>
        <w:t>2d</w:t>
      </w:r>
      <w:r w:rsidRPr="008A0D62">
        <w:rPr>
          <w:sz w:val="24"/>
          <w:szCs w:val="24"/>
          <w:lang w:val="it-IT"/>
        </w:rPr>
        <w:t xml:space="preserve">o Periodo – Totale   </w:t>
      </w:r>
    </w:p>
    <w:p w:rsidR="004879C5" w:rsidRPr="004005B5" w:rsidRDefault="004879C5" w:rsidP="004879C5">
      <w:pPr>
        <w:pStyle w:val="ListParagraph"/>
        <w:rPr>
          <w:sz w:val="24"/>
          <w:szCs w:val="24"/>
          <w:lang w:val="it-IT"/>
        </w:rPr>
      </w:pPr>
      <w:r w:rsidRPr="004005B5">
        <w:rPr>
          <w:sz w:val="24"/>
          <w:szCs w:val="24"/>
          <w:lang w:val="it-IT"/>
        </w:rPr>
        <w:t>Solo x.5</w:t>
      </w:r>
    </w:p>
    <w:p w:rsidR="008A0D62" w:rsidRPr="008A0D62" w:rsidRDefault="008A0D62" w:rsidP="008A0D62">
      <w:pPr>
        <w:pStyle w:val="ListParagraph"/>
        <w:numPr>
          <w:ilvl w:val="0"/>
          <w:numId w:val="14"/>
        </w:numPr>
        <w:spacing w:after="160" w:line="259" w:lineRule="auto"/>
        <w:rPr>
          <w:sz w:val="24"/>
          <w:szCs w:val="24"/>
          <w:lang w:val="it-IT"/>
        </w:rPr>
      </w:pPr>
      <w:r>
        <w:rPr>
          <w:sz w:val="24"/>
          <w:szCs w:val="24"/>
          <w:lang w:val="it-IT"/>
        </w:rPr>
        <w:t>3z</w:t>
      </w:r>
      <w:r w:rsidRPr="008A0D62">
        <w:rPr>
          <w:sz w:val="24"/>
          <w:szCs w:val="24"/>
          <w:lang w:val="it-IT"/>
        </w:rPr>
        <w:t xml:space="preserve">o Periodo – Totale   </w:t>
      </w:r>
    </w:p>
    <w:p w:rsidR="004879C5" w:rsidRPr="004005B5" w:rsidRDefault="004879C5" w:rsidP="004879C5">
      <w:pPr>
        <w:pStyle w:val="ListParagraph"/>
        <w:rPr>
          <w:sz w:val="24"/>
          <w:szCs w:val="24"/>
          <w:lang w:val="it-IT"/>
        </w:rPr>
      </w:pPr>
      <w:r w:rsidRPr="004005B5">
        <w:rPr>
          <w:sz w:val="24"/>
          <w:szCs w:val="24"/>
          <w:lang w:val="it-IT"/>
        </w:rPr>
        <w:t>Solo x.5</w:t>
      </w:r>
    </w:p>
    <w:p w:rsidR="008A0D62" w:rsidRPr="008A0D62" w:rsidRDefault="008A0D62" w:rsidP="008A0D62">
      <w:pPr>
        <w:pStyle w:val="ListParagraph"/>
        <w:numPr>
          <w:ilvl w:val="0"/>
          <w:numId w:val="14"/>
        </w:numPr>
        <w:spacing w:after="160" w:line="259" w:lineRule="auto"/>
        <w:rPr>
          <w:sz w:val="24"/>
          <w:szCs w:val="24"/>
          <w:lang w:val="it-IT"/>
        </w:rPr>
      </w:pPr>
      <w:r>
        <w:rPr>
          <w:sz w:val="24"/>
          <w:szCs w:val="24"/>
          <w:lang w:val="it-IT"/>
        </w:rPr>
        <w:t>4to</w:t>
      </w:r>
      <w:r w:rsidRPr="008A0D62">
        <w:rPr>
          <w:sz w:val="24"/>
          <w:szCs w:val="24"/>
          <w:lang w:val="it-IT"/>
        </w:rPr>
        <w:t xml:space="preserve"> Periodo – Totale   </w:t>
      </w:r>
    </w:p>
    <w:p w:rsidR="004879C5" w:rsidRPr="004005B5" w:rsidRDefault="004879C5" w:rsidP="004879C5">
      <w:pPr>
        <w:pStyle w:val="ListParagraph"/>
        <w:rPr>
          <w:sz w:val="24"/>
          <w:szCs w:val="24"/>
          <w:lang w:val="it-IT"/>
        </w:rPr>
      </w:pPr>
      <w:r w:rsidRPr="004005B5">
        <w:rPr>
          <w:sz w:val="24"/>
          <w:szCs w:val="24"/>
          <w:lang w:val="it-IT"/>
        </w:rPr>
        <w:t>Solo x.5</w:t>
      </w:r>
    </w:p>
    <w:p w:rsidR="004879C5" w:rsidRDefault="004879C5" w:rsidP="00493A5D">
      <w:pPr>
        <w:pStyle w:val="Heading3"/>
        <w:rPr>
          <w:rFonts w:ascii="Calibri" w:hAnsi="Calibri"/>
          <w:sz w:val="28"/>
          <w:szCs w:val="26"/>
          <w:lang w:val="en-US" w:eastAsia="en-GB"/>
        </w:rPr>
      </w:pPr>
      <w:r w:rsidRPr="004879C5">
        <w:rPr>
          <w:rFonts w:ascii="Calibri" w:hAnsi="Calibri"/>
          <w:sz w:val="28"/>
          <w:szCs w:val="26"/>
          <w:lang w:val="en-US" w:eastAsia="en-GB"/>
        </w:rPr>
        <w:t>HOCKEY GHIACCIO</w:t>
      </w:r>
    </w:p>
    <w:p w:rsidR="008636D8" w:rsidRDefault="008636D8" w:rsidP="008636D8">
      <w:pPr>
        <w:pStyle w:val="Heading3"/>
        <w:rPr>
          <w:lang w:eastAsia="en-GB"/>
        </w:rPr>
      </w:pPr>
      <w:r>
        <w:rPr>
          <w:lang w:eastAsia="en-GB"/>
        </w:rPr>
        <w:t>IMPORTANTE</w:t>
      </w:r>
    </w:p>
    <w:p w:rsidR="008636D8" w:rsidRPr="004005B5" w:rsidRDefault="008636D8" w:rsidP="008636D8">
      <w:pPr>
        <w:pStyle w:val="ListParagraph"/>
        <w:numPr>
          <w:ilvl w:val="0"/>
          <w:numId w:val="16"/>
        </w:numPr>
        <w:autoSpaceDE w:val="0"/>
        <w:autoSpaceDN w:val="0"/>
        <w:adjustRightInd w:val="0"/>
        <w:rPr>
          <w:rFonts w:cs="Frutiger65-Bold"/>
          <w:bCs/>
          <w:sz w:val="24"/>
          <w:szCs w:val="24"/>
          <w:lang w:val="it-IT"/>
        </w:rPr>
      </w:pPr>
      <w:r w:rsidRPr="004005B5">
        <w:rPr>
          <w:rFonts w:cs="Frutiger65-Bold"/>
          <w:bCs/>
          <w:sz w:val="24"/>
          <w:szCs w:val="24"/>
          <w:lang w:val="it-IT"/>
        </w:rPr>
        <w:t>Tutti i mercati (eccetto quelli sul periodo, supplementari e i rigori) vanno considerati solo per i tempi regolamentari, a meno che non diversamente menzionato nel mercato.</w:t>
      </w:r>
    </w:p>
    <w:p w:rsidR="008636D8" w:rsidRPr="008636D8" w:rsidRDefault="008636D8" w:rsidP="008636D8">
      <w:pPr>
        <w:pStyle w:val="ListParagraph"/>
        <w:numPr>
          <w:ilvl w:val="0"/>
          <w:numId w:val="16"/>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dall'orario iniziale, tutti i mercati aperti saranno pagati con il risultato finale. Inoltre tutte le scommesse non decise vengono considerate nulle.</w:t>
      </w:r>
    </w:p>
    <w:p w:rsidR="008636D8" w:rsidRPr="00DB48D4" w:rsidRDefault="008636D8" w:rsidP="008636D8">
      <w:pPr>
        <w:pStyle w:val="Heading3"/>
        <w:rPr>
          <w:lang w:eastAsia="en-GB"/>
        </w:rPr>
      </w:pPr>
      <w:r w:rsidRPr="00DB48D4">
        <w:rPr>
          <w:lang w:eastAsia="en-GB"/>
        </w:rPr>
        <w:t>REGOLE DI PAGAMENTO E CANCELLAZIONE</w:t>
      </w:r>
    </w:p>
    <w:p w:rsidR="008636D8" w:rsidRPr="004005B5" w:rsidRDefault="008636D8" w:rsidP="008636D8">
      <w:pPr>
        <w:pStyle w:val="ListParagraph"/>
        <w:numPr>
          <w:ilvl w:val="0"/>
          <w:numId w:val="17"/>
        </w:numPr>
        <w:spacing w:after="160" w:line="259" w:lineRule="auto"/>
        <w:rPr>
          <w:rFonts w:cs="Frutiger65-Bold"/>
          <w:bCs/>
          <w:sz w:val="24"/>
          <w:szCs w:val="24"/>
          <w:lang w:val="it-IT"/>
        </w:rPr>
      </w:pPr>
      <w:r w:rsidRPr="004005B5">
        <w:rPr>
          <w:rFonts w:cs="Frutiger65-Bold"/>
          <w:bCs/>
          <w:sz w:val="24"/>
          <w:szCs w:val="24"/>
          <w:lang w:val="it-IT"/>
        </w:rPr>
        <w:t>Se un mercato resta aperto quando i seguenti eventi sono già avvenuti: gol e rigori, ci riserviamo il diritto di annullare le scommesse.</w:t>
      </w:r>
    </w:p>
    <w:p w:rsidR="008636D8" w:rsidRPr="004005B5" w:rsidRDefault="008636D8" w:rsidP="008636D8">
      <w:pPr>
        <w:pStyle w:val="ListParagraph"/>
        <w:numPr>
          <w:ilvl w:val="0"/>
          <w:numId w:val="17"/>
        </w:numPr>
        <w:spacing w:after="160" w:line="259" w:lineRule="auto"/>
        <w:rPr>
          <w:rFonts w:cs="Frutiger65-Bold"/>
          <w:bCs/>
          <w:sz w:val="24"/>
          <w:szCs w:val="24"/>
          <w:lang w:val="it-IT"/>
        </w:rPr>
      </w:pPr>
      <w:r w:rsidRPr="004005B5">
        <w:rPr>
          <w:rFonts w:cs="Frutiger65-Bold"/>
          <w:bCs/>
          <w:sz w:val="24"/>
          <w:szCs w:val="24"/>
          <w:lang w:val="it-IT"/>
        </w:rPr>
        <w:t>Se le quote vengono offerte per un match non corretto (per più di 2 minuti), ci riserviamo il diritto di annullare le scommesse.</w:t>
      </w:r>
    </w:p>
    <w:p w:rsidR="008636D8" w:rsidRPr="004005B5" w:rsidRDefault="008636D8" w:rsidP="008636D8">
      <w:pPr>
        <w:pStyle w:val="ListParagraph"/>
        <w:numPr>
          <w:ilvl w:val="0"/>
          <w:numId w:val="17"/>
        </w:numPr>
        <w:spacing w:after="160" w:line="259" w:lineRule="auto"/>
        <w:rPr>
          <w:rFonts w:cs="Frutiger65-Bold"/>
          <w:bCs/>
          <w:sz w:val="24"/>
          <w:szCs w:val="24"/>
          <w:lang w:val="it-IT"/>
        </w:rPr>
      </w:pPr>
      <w:r w:rsidRPr="004005B5">
        <w:rPr>
          <w:rFonts w:cs="Frutiger65-Bold"/>
          <w:bCs/>
          <w:sz w:val="24"/>
          <w:szCs w:val="24"/>
          <w:lang w:val="it-IT"/>
        </w:rPr>
        <w:t>Se viene inserito un risultato sbagliato, tutti i mercati saranno cancellati per il periodo di tempo in cui è stato visualizzato il risultato non corretto.</w:t>
      </w:r>
    </w:p>
    <w:p w:rsidR="008636D8" w:rsidRPr="008636D8" w:rsidRDefault="008636D8" w:rsidP="008636D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812706" w:rsidRPr="004879C5" w:rsidRDefault="00812706" w:rsidP="008636D8">
      <w:pPr>
        <w:pStyle w:val="Heading3"/>
        <w:rPr>
          <w:lang w:eastAsia="en-GB"/>
        </w:rPr>
      </w:pPr>
      <w:r w:rsidRPr="004879C5">
        <w:rPr>
          <w:lang w:eastAsia="en-GB"/>
        </w:rPr>
        <w:t>NOME DEL MERC</w:t>
      </w:r>
      <w:r w:rsidR="008636D8">
        <w:rPr>
          <w:lang w:eastAsia="en-GB"/>
        </w:rPr>
        <w:t>ATO E DESCRIZIONE DEL MERCATO</w:t>
      </w:r>
    </w:p>
    <w:p w:rsidR="004879C5" w:rsidRDefault="004879C5" w:rsidP="00B743F3">
      <w:pPr>
        <w:pStyle w:val="ListParagraph"/>
        <w:numPr>
          <w:ilvl w:val="0"/>
          <w:numId w:val="15"/>
        </w:numPr>
        <w:spacing w:after="160" w:line="259" w:lineRule="auto"/>
        <w:rPr>
          <w:sz w:val="24"/>
          <w:szCs w:val="24"/>
          <w:lang w:val="it-IT"/>
        </w:rPr>
      </w:pPr>
      <w:r w:rsidRPr="004005B5">
        <w:rPr>
          <w:sz w:val="24"/>
          <w:szCs w:val="24"/>
          <w:lang w:val="it-IT"/>
        </w:rPr>
        <w:t xml:space="preserve">1X2                   </w:t>
      </w:r>
    </w:p>
    <w:p w:rsidR="004879C5" w:rsidRPr="004005B5" w:rsidRDefault="001D5688" w:rsidP="004879C5">
      <w:pPr>
        <w:pStyle w:val="ListParagraph"/>
        <w:rPr>
          <w:sz w:val="24"/>
          <w:szCs w:val="24"/>
          <w:lang w:val="it-IT"/>
        </w:rPr>
      </w:pPr>
      <w:r>
        <w:rPr>
          <w:sz w:val="24"/>
          <w:szCs w:val="24"/>
          <w:lang w:val="it-IT"/>
        </w:rPr>
        <w:t>V</w:t>
      </w:r>
      <w:r w:rsidR="004879C5" w:rsidRPr="004005B5">
        <w:rPr>
          <w:sz w:val="24"/>
          <w:szCs w:val="24"/>
          <w:lang w:val="it-IT"/>
        </w:rPr>
        <w:t>ittoria squadra di casa; Pareggio; Vittoria Ospiti</w:t>
      </w:r>
    </w:p>
    <w:p w:rsidR="004879C5" w:rsidRDefault="004879C5" w:rsidP="00B743F3">
      <w:pPr>
        <w:pStyle w:val="ListParagraph"/>
        <w:numPr>
          <w:ilvl w:val="0"/>
          <w:numId w:val="15"/>
        </w:numPr>
        <w:spacing w:after="160" w:line="259" w:lineRule="auto"/>
        <w:rPr>
          <w:sz w:val="24"/>
          <w:szCs w:val="24"/>
          <w:lang w:val="it-IT"/>
        </w:rPr>
      </w:pPr>
      <w:r w:rsidRPr="004005B5">
        <w:rPr>
          <w:sz w:val="24"/>
          <w:szCs w:val="24"/>
          <w:lang w:val="it-IT"/>
        </w:rPr>
        <w:t xml:space="preserve">Totale        </w:t>
      </w:r>
    </w:p>
    <w:p w:rsidR="004879C5" w:rsidRPr="004005B5" w:rsidRDefault="004879C5" w:rsidP="004879C5">
      <w:pPr>
        <w:pStyle w:val="ListParagraph"/>
        <w:rPr>
          <w:sz w:val="24"/>
          <w:szCs w:val="24"/>
          <w:lang w:val="it-IT"/>
        </w:rPr>
      </w:pPr>
      <w:r w:rsidRPr="004005B5">
        <w:rPr>
          <w:sz w:val="24"/>
          <w:szCs w:val="24"/>
          <w:lang w:val="it-IT"/>
        </w:rPr>
        <w:t>Vengono considerati solo i punti segnati durante i tempi regolamentari</w:t>
      </w:r>
    </w:p>
    <w:p w:rsidR="004879C5" w:rsidRDefault="004879C5" w:rsidP="00B743F3">
      <w:pPr>
        <w:pStyle w:val="ListParagraph"/>
        <w:numPr>
          <w:ilvl w:val="0"/>
          <w:numId w:val="15"/>
        </w:numPr>
        <w:spacing w:after="160" w:line="259" w:lineRule="auto"/>
        <w:rPr>
          <w:sz w:val="24"/>
          <w:szCs w:val="24"/>
          <w:lang w:val="en-US"/>
        </w:rPr>
      </w:pPr>
      <w:r w:rsidRPr="004005B5">
        <w:rPr>
          <w:sz w:val="24"/>
          <w:szCs w:val="24"/>
          <w:lang w:val="en-US"/>
        </w:rPr>
        <w:t xml:space="preserve">Handicap                                </w:t>
      </w:r>
    </w:p>
    <w:p w:rsidR="004879C5" w:rsidRPr="004005B5" w:rsidRDefault="004879C5" w:rsidP="004879C5">
      <w:pPr>
        <w:pStyle w:val="ListParagraph"/>
        <w:rPr>
          <w:sz w:val="24"/>
          <w:szCs w:val="24"/>
          <w:lang w:val="en-US"/>
        </w:rPr>
      </w:pPr>
      <w:r w:rsidRPr="004005B5">
        <w:rPr>
          <w:sz w:val="24"/>
          <w:szCs w:val="24"/>
          <w:lang w:val="en-US"/>
        </w:rPr>
        <w:t>Handicap Europei (es. Handicap 0:1, Handicap 1:0, …)</w:t>
      </w:r>
    </w:p>
    <w:p w:rsidR="004879C5" w:rsidRPr="00766794" w:rsidRDefault="004879C5" w:rsidP="00B743F3">
      <w:pPr>
        <w:pStyle w:val="ListParagraph"/>
        <w:numPr>
          <w:ilvl w:val="0"/>
          <w:numId w:val="15"/>
        </w:numPr>
        <w:spacing w:after="160" w:line="259" w:lineRule="auto"/>
        <w:rPr>
          <w:sz w:val="24"/>
          <w:szCs w:val="24"/>
          <w:lang w:val="it-IT"/>
        </w:rPr>
      </w:pPr>
      <w:r w:rsidRPr="004005B5">
        <w:rPr>
          <w:rFonts w:cs="Frutiger65-Bold"/>
          <w:bCs/>
          <w:sz w:val="24"/>
          <w:szCs w:val="24"/>
          <w:lang w:val="it-IT"/>
        </w:rPr>
        <w:t xml:space="preserve">Draw No Bet     </w:t>
      </w:r>
    </w:p>
    <w:p w:rsidR="004879C5" w:rsidRPr="004005B5" w:rsidRDefault="004879C5" w:rsidP="004879C5">
      <w:pPr>
        <w:pStyle w:val="ListParagraph"/>
        <w:rPr>
          <w:sz w:val="24"/>
          <w:szCs w:val="24"/>
          <w:lang w:val="it-IT"/>
        </w:rPr>
      </w:pPr>
      <w:r w:rsidRPr="004005B5">
        <w:rPr>
          <w:rFonts w:cs="Frutiger65-Bold"/>
          <w:bCs/>
          <w:sz w:val="24"/>
          <w:szCs w:val="24"/>
          <w:lang w:val="it-IT"/>
        </w:rPr>
        <w:t>Se un match termina in pareggio dopo i tempi regolamentari, tutte le scommesse sono da considerarsi nulle</w:t>
      </w:r>
    </w:p>
    <w:p w:rsidR="004879C5" w:rsidRPr="00766794" w:rsidRDefault="004879C5" w:rsidP="00B743F3">
      <w:pPr>
        <w:pStyle w:val="ListParagraph"/>
        <w:numPr>
          <w:ilvl w:val="0"/>
          <w:numId w:val="15"/>
        </w:numPr>
        <w:spacing w:after="160" w:line="259" w:lineRule="auto"/>
        <w:rPr>
          <w:sz w:val="24"/>
          <w:szCs w:val="24"/>
          <w:lang w:val="it-IT"/>
        </w:rPr>
      </w:pPr>
      <w:r w:rsidRPr="004005B5">
        <w:rPr>
          <w:rFonts w:cs="Frutiger65-Bold"/>
          <w:bCs/>
          <w:sz w:val="24"/>
          <w:szCs w:val="24"/>
          <w:lang w:val="it-IT"/>
        </w:rPr>
        <w:t xml:space="preserve">Doppia chance (1X – 12 – X2)        </w:t>
      </w:r>
    </w:p>
    <w:p w:rsidR="004879C5" w:rsidRPr="004005B5" w:rsidRDefault="004879C5" w:rsidP="004879C5">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4879C5" w:rsidRPr="00766794" w:rsidRDefault="004879C5" w:rsidP="00B743F3">
      <w:pPr>
        <w:pStyle w:val="ListParagraph"/>
        <w:numPr>
          <w:ilvl w:val="0"/>
          <w:numId w:val="15"/>
        </w:numPr>
        <w:spacing w:after="160" w:line="259" w:lineRule="auto"/>
        <w:rPr>
          <w:sz w:val="24"/>
          <w:szCs w:val="24"/>
          <w:lang w:val="it-IT"/>
        </w:rPr>
      </w:pPr>
      <w:r w:rsidRPr="004005B5">
        <w:rPr>
          <w:rFonts w:cs="Frutiger65-Bold"/>
          <w:bCs/>
          <w:sz w:val="24"/>
          <w:szCs w:val="24"/>
          <w:lang w:val="it-IT"/>
        </w:rPr>
        <w:t xml:space="preserve">Prossimo gol                     </w:t>
      </w:r>
    </w:p>
    <w:p w:rsidR="004879C5" w:rsidRPr="004005B5" w:rsidRDefault="004879C5" w:rsidP="004879C5">
      <w:pPr>
        <w:pStyle w:val="ListParagraph"/>
        <w:rPr>
          <w:sz w:val="24"/>
          <w:szCs w:val="24"/>
          <w:lang w:val="it-IT"/>
        </w:rPr>
      </w:pPr>
      <w:r w:rsidRPr="004005B5">
        <w:rPr>
          <w:rFonts w:cs="Frutiger65-Bold"/>
          <w:bCs/>
          <w:sz w:val="24"/>
          <w:szCs w:val="24"/>
          <w:lang w:val="it-IT"/>
        </w:rPr>
        <w:t>Quale squadra segnerà il prossimo gol?</w:t>
      </w:r>
    </w:p>
    <w:p w:rsidR="004879C5" w:rsidRPr="00766794" w:rsidRDefault="004879C5" w:rsidP="00B743F3">
      <w:pPr>
        <w:pStyle w:val="ListParagraph"/>
        <w:numPr>
          <w:ilvl w:val="0"/>
          <w:numId w:val="15"/>
        </w:numPr>
        <w:spacing w:after="160" w:line="259" w:lineRule="auto"/>
        <w:rPr>
          <w:sz w:val="24"/>
          <w:szCs w:val="24"/>
          <w:lang w:val="it-IT"/>
        </w:rPr>
      </w:pPr>
      <w:r w:rsidRPr="004005B5">
        <w:rPr>
          <w:rFonts w:cs="Frutiger65-Bold"/>
          <w:bCs/>
          <w:sz w:val="24"/>
          <w:szCs w:val="24"/>
          <w:lang w:val="it-IT"/>
        </w:rPr>
        <w:t xml:space="preserve">Chi vincerà il periodo?        </w:t>
      </w:r>
    </w:p>
    <w:p w:rsidR="004879C5" w:rsidRPr="004005B5" w:rsidRDefault="004879C5" w:rsidP="004879C5">
      <w:pPr>
        <w:pStyle w:val="ListParagraph"/>
        <w:rPr>
          <w:sz w:val="24"/>
          <w:szCs w:val="24"/>
          <w:lang w:val="it-IT"/>
        </w:rPr>
      </w:pPr>
      <w:r w:rsidRPr="004005B5">
        <w:rPr>
          <w:rFonts w:cs="Frutiger65-Bold"/>
          <w:bCs/>
          <w:sz w:val="24"/>
          <w:szCs w:val="24"/>
          <w:lang w:val="it-IT"/>
        </w:rPr>
        <w:lastRenderedPageBreak/>
        <w:t>Quale squadra vincerà il periodo corrente?</w:t>
      </w:r>
    </w:p>
    <w:p w:rsidR="004879C5" w:rsidRPr="00766794" w:rsidRDefault="004879C5" w:rsidP="00B743F3">
      <w:pPr>
        <w:pStyle w:val="ListParagraph"/>
        <w:numPr>
          <w:ilvl w:val="0"/>
          <w:numId w:val="15"/>
        </w:numPr>
        <w:spacing w:after="160" w:line="259" w:lineRule="auto"/>
        <w:rPr>
          <w:sz w:val="24"/>
          <w:szCs w:val="24"/>
          <w:lang w:val="it-IT"/>
        </w:rPr>
      </w:pPr>
      <w:r w:rsidRPr="004005B5">
        <w:rPr>
          <w:rFonts w:cs="Frutiger65-Bold"/>
          <w:bCs/>
          <w:sz w:val="24"/>
          <w:szCs w:val="24"/>
          <w:lang w:val="it-IT"/>
        </w:rPr>
        <w:t xml:space="preserve">Chi vincerà il resto del match?        </w:t>
      </w:r>
    </w:p>
    <w:p w:rsidR="004879C5" w:rsidRPr="004005B5" w:rsidRDefault="004879C5" w:rsidP="004879C5">
      <w:pPr>
        <w:pStyle w:val="ListParagraph"/>
        <w:rPr>
          <w:sz w:val="24"/>
          <w:szCs w:val="24"/>
          <w:lang w:val="it-IT"/>
        </w:rPr>
      </w:pPr>
      <w:r w:rsidRPr="004005B5">
        <w:rPr>
          <w:rFonts w:cs="Frutiger65-Bold"/>
          <w:bCs/>
          <w:sz w:val="24"/>
          <w:szCs w:val="24"/>
          <w:lang w:val="it-IT"/>
        </w:rPr>
        <w:t xml:space="preserve">Quale squadra segnerà il maggior numero di gol nel tempo rimanente? </w:t>
      </w:r>
    </w:p>
    <w:p w:rsidR="004879C5" w:rsidRPr="00766794" w:rsidRDefault="004879C5" w:rsidP="00B743F3">
      <w:pPr>
        <w:pStyle w:val="ListParagraph"/>
        <w:numPr>
          <w:ilvl w:val="0"/>
          <w:numId w:val="15"/>
        </w:numPr>
        <w:spacing w:after="160" w:line="259" w:lineRule="auto"/>
        <w:rPr>
          <w:sz w:val="24"/>
          <w:szCs w:val="24"/>
          <w:lang w:val="it-IT"/>
        </w:rPr>
      </w:pPr>
      <w:r w:rsidRPr="004005B5">
        <w:rPr>
          <w:rFonts w:cs="Frutiger65-Bold"/>
          <w:bCs/>
          <w:sz w:val="24"/>
          <w:szCs w:val="24"/>
          <w:lang w:val="it-IT"/>
        </w:rPr>
        <w:t xml:space="preserve">Gol squadra di casa            </w:t>
      </w:r>
    </w:p>
    <w:p w:rsidR="004879C5" w:rsidRPr="004005B5" w:rsidRDefault="004879C5" w:rsidP="004879C5">
      <w:pPr>
        <w:pStyle w:val="ListParagraph"/>
        <w:rPr>
          <w:sz w:val="24"/>
          <w:szCs w:val="24"/>
          <w:lang w:val="it-IT"/>
        </w:rPr>
      </w:pPr>
      <w:r w:rsidRPr="004005B5">
        <w:rPr>
          <w:rFonts w:cs="Frutiger65-Bold"/>
          <w:bCs/>
          <w:sz w:val="24"/>
          <w:szCs w:val="24"/>
          <w:lang w:val="it-IT"/>
        </w:rPr>
        <w:t>a. Quanti gol saranno segnati dalla squadra di casa</w:t>
      </w:r>
      <w:r w:rsidRPr="004005B5">
        <w:rPr>
          <w:rFonts w:cs="Frutiger65-Bold"/>
          <w:bCs/>
          <w:sz w:val="24"/>
          <w:szCs w:val="24"/>
          <w:lang w:val="it-IT"/>
        </w:rPr>
        <w:br/>
        <w:t>b. 0, 1, 2, 3+</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Gol squadra ospite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a. Quanti gol saranno segnati dalla squadra ospite</w:t>
      </w:r>
      <w:r w:rsidRPr="004005B5">
        <w:rPr>
          <w:rFonts w:cs="Frutiger65-Bold"/>
          <w:bCs/>
          <w:sz w:val="24"/>
          <w:szCs w:val="24"/>
          <w:lang w:val="it-IT"/>
        </w:rPr>
        <w:br/>
        <w:t>b. 0, 1, 2, 3+</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Totale squadra di casa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 xml:space="preserve">Numero totale di gol per la squadra di casa in </w:t>
      </w:r>
      <w:r w:rsidRPr="004005B5">
        <w:rPr>
          <w:sz w:val="24"/>
          <w:szCs w:val="24"/>
          <w:vertAlign w:val="superscript"/>
          <w:lang w:val="it-IT"/>
        </w:rPr>
        <w:t xml:space="preserve">* </w:t>
      </w:r>
      <w:r w:rsidRPr="004005B5">
        <w:rPr>
          <w:sz w:val="24"/>
          <w:szCs w:val="24"/>
          <w:lang w:val="it-IT"/>
        </w:rPr>
        <w:t>. 5 intervalli</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Totale squadra ospite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 xml:space="preserve">Numero totale di gol per la squadra ospite in </w:t>
      </w:r>
      <w:r w:rsidRPr="004005B5">
        <w:rPr>
          <w:sz w:val="24"/>
          <w:szCs w:val="24"/>
          <w:vertAlign w:val="superscript"/>
          <w:lang w:val="it-IT"/>
        </w:rPr>
        <w:t xml:space="preserve">* </w:t>
      </w:r>
      <w:r w:rsidRPr="004005B5">
        <w:rPr>
          <w:sz w:val="24"/>
          <w:szCs w:val="24"/>
          <w:lang w:val="it-IT"/>
        </w:rPr>
        <w:t>. 5 intervalli</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Pari/Dispari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1mo periodo</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1mo Periodo – Totale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1mo periodo</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Chi vincerà il resto del 1mo Periodo?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1mo periodo</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2do Periodo – Totale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2do periodo</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Chi vincerà il resto del 2do Periodo?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il 2do periodo</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Prossimo gol (Solo Supplementari!)?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 tempi supplementari</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Chi vincerà il resto del match (Solo Supplementari!)?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durante i tempi supplementari</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Quale squadra vincerà ai Rigori?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solo i gol segnati ai Rigori</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Quale squadra vincerà la partita, inclusi supplementary e rigori? </w:t>
      </w:r>
    </w:p>
    <w:p w:rsidR="004879C5" w:rsidRPr="004005B5" w:rsidRDefault="004879C5" w:rsidP="004879C5">
      <w:pPr>
        <w:pStyle w:val="ListParagraph"/>
        <w:rPr>
          <w:rFonts w:cs="Frutiger65-Bold"/>
          <w:bCs/>
          <w:sz w:val="24"/>
          <w:szCs w:val="24"/>
          <w:lang w:val="it-IT"/>
        </w:rPr>
      </w:pPr>
      <w:r w:rsidRPr="004005B5">
        <w:rPr>
          <w:rFonts w:cs="Frutiger65-Bold"/>
          <w:bCs/>
          <w:sz w:val="24"/>
          <w:szCs w:val="24"/>
          <w:lang w:val="it-IT"/>
        </w:rPr>
        <w:t>Vengono considerati i gol segnati durante i tempi regolamentari, i supplementari e i rigori.</w:t>
      </w:r>
    </w:p>
    <w:p w:rsidR="004879C5" w:rsidRDefault="004879C5" w:rsidP="00B743F3">
      <w:pPr>
        <w:pStyle w:val="ListParagraph"/>
        <w:numPr>
          <w:ilvl w:val="0"/>
          <w:numId w:val="15"/>
        </w:numPr>
        <w:spacing w:after="160" w:line="259" w:lineRule="auto"/>
        <w:rPr>
          <w:rFonts w:cs="Frutiger65-Bold"/>
          <w:bCs/>
          <w:sz w:val="24"/>
          <w:szCs w:val="24"/>
          <w:lang w:val="it-IT"/>
        </w:rPr>
      </w:pPr>
      <w:r w:rsidRPr="004005B5">
        <w:rPr>
          <w:rFonts w:cs="Frutiger65-Bold"/>
          <w:bCs/>
          <w:sz w:val="24"/>
          <w:szCs w:val="24"/>
          <w:lang w:val="it-IT"/>
        </w:rPr>
        <w:t xml:space="preserve">Risultato Esatto flex      </w:t>
      </w:r>
    </w:p>
    <w:p w:rsidR="004879C5" w:rsidRPr="000F4165" w:rsidRDefault="004879C5" w:rsidP="004879C5">
      <w:pPr>
        <w:pStyle w:val="ListParagraph"/>
        <w:rPr>
          <w:rFonts w:cs="Frutiger65-Bold"/>
          <w:bCs/>
          <w:color w:val="000000" w:themeColor="text1"/>
          <w:sz w:val="24"/>
          <w:szCs w:val="24"/>
          <w:lang w:val="it-IT"/>
        </w:rPr>
      </w:pPr>
      <w:r w:rsidRPr="004005B5">
        <w:rPr>
          <w:rFonts w:cs="Frutiger65-Bold"/>
          <w:bCs/>
          <w:sz w:val="24"/>
          <w:szCs w:val="24"/>
          <w:lang w:val="it-IT"/>
        </w:rPr>
        <w:t>Saranno attivati solo i 10 risultati più probabili</w:t>
      </w:r>
    </w:p>
    <w:p w:rsidR="00937E95" w:rsidRPr="000F4165" w:rsidRDefault="000F4165" w:rsidP="00937E95">
      <w:pPr>
        <w:pStyle w:val="ListParagraph"/>
        <w:numPr>
          <w:ilvl w:val="0"/>
          <w:numId w:val="15"/>
        </w:numPr>
        <w:rPr>
          <w:rFonts w:cs="Frutiger65-Bold"/>
          <w:bCs/>
          <w:color w:val="000000" w:themeColor="text1"/>
          <w:sz w:val="24"/>
          <w:szCs w:val="24"/>
          <w:lang w:val="it-IT"/>
        </w:rPr>
      </w:pPr>
      <w:r w:rsidRPr="000F4165">
        <w:rPr>
          <w:rFonts w:cs="Frutiger65-Bold"/>
          <w:bCs/>
          <w:color w:val="000000" w:themeColor="text1"/>
          <w:sz w:val="24"/>
          <w:szCs w:val="24"/>
          <w:lang w:val="it-IT"/>
        </w:rPr>
        <w:t>Squadra di casa No Bet            (pareggio; squadra 2)</w:t>
      </w:r>
    </w:p>
    <w:p w:rsidR="000F4165" w:rsidRPr="000F4165" w:rsidRDefault="000F4165" w:rsidP="000F4165">
      <w:pPr>
        <w:pStyle w:val="ListParagraph"/>
        <w:numPr>
          <w:ilvl w:val="0"/>
          <w:numId w:val="15"/>
        </w:numPr>
        <w:rPr>
          <w:rFonts w:cs="Frutiger65-Bold"/>
          <w:bCs/>
          <w:color w:val="000000" w:themeColor="text1"/>
          <w:sz w:val="24"/>
          <w:szCs w:val="24"/>
          <w:lang w:val="it-IT"/>
        </w:rPr>
      </w:pPr>
      <w:r>
        <w:rPr>
          <w:rFonts w:cs="Frutiger65-Bold"/>
          <w:bCs/>
          <w:color w:val="000000" w:themeColor="text1"/>
          <w:sz w:val="24"/>
          <w:szCs w:val="24"/>
          <w:lang w:val="it-IT"/>
        </w:rPr>
        <w:t>Squadra ospite</w:t>
      </w:r>
      <w:r w:rsidRPr="000F4165">
        <w:rPr>
          <w:rFonts w:cs="Frutiger65-Bold"/>
          <w:bCs/>
          <w:color w:val="000000" w:themeColor="text1"/>
          <w:sz w:val="24"/>
          <w:szCs w:val="24"/>
          <w:lang w:val="it-IT"/>
        </w:rPr>
        <w:t xml:space="preserve"> No Bet            (</w:t>
      </w:r>
      <w:r>
        <w:rPr>
          <w:rFonts w:cs="Frutiger65-Bold"/>
          <w:bCs/>
          <w:color w:val="000000" w:themeColor="text1"/>
          <w:sz w:val="24"/>
          <w:szCs w:val="24"/>
          <w:lang w:val="it-IT"/>
        </w:rPr>
        <w:t>squadra 1; pareggio</w:t>
      </w:r>
      <w:r w:rsidRPr="000F4165">
        <w:rPr>
          <w:rFonts w:cs="Frutiger65-Bold"/>
          <w:bCs/>
          <w:color w:val="000000" w:themeColor="text1"/>
          <w:sz w:val="24"/>
          <w:szCs w:val="24"/>
          <w:lang w:val="it-IT"/>
        </w:rPr>
        <w:t>)</w:t>
      </w:r>
    </w:p>
    <w:p w:rsidR="00937E95" w:rsidRPr="00623B1D" w:rsidRDefault="00623B1D" w:rsidP="00937E95">
      <w:pPr>
        <w:pStyle w:val="ListParagraph"/>
        <w:numPr>
          <w:ilvl w:val="0"/>
          <w:numId w:val="15"/>
        </w:numPr>
        <w:rPr>
          <w:rFonts w:cs="Frutiger65-Bold"/>
          <w:bCs/>
          <w:color w:val="000000" w:themeColor="text1"/>
          <w:sz w:val="24"/>
          <w:szCs w:val="24"/>
          <w:lang w:val="it-IT"/>
        </w:rPr>
      </w:pPr>
      <w:r w:rsidRPr="00623B1D">
        <w:rPr>
          <w:rFonts w:cs="Frutiger65-Bold"/>
          <w:bCs/>
          <w:color w:val="000000" w:themeColor="text1"/>
          <w:sz w:val="24"/>
          <w:szCs w:val="24"/>
          <w:lang w:val="it-IT"/>
        </w:rPr>
        <w:t>Handicap Asiatico                     (squadra 1; squadra 2)</w:t>
      </w:r>
    </w:p>
    <w:p w:rsidR="00937E95" w:rsidRPr="00623B1D" w:rsidRDefault="00623B1D" w:rsidP="00623B1D">
      <w:pPr>
        <w:pStyle w:val="ListParagraph"/>
        <w:numPr>
          <w:ilvl w:val="0"/>
          <w:numId w:val="15"/>
        </w:numPr>
        <w:rPr>
          <w:rFonts w:cs="Frutiger65-Bold"/>
          <w:bCs/>
          <w:color w:val="000000" w:themeColor="text1"/>
          <w:sz w:val="24"/>
          <w:szCs w:val="24"/>
          <w:lang w:val="it-IT"/>
        </w:rPr>
      </w:pPr>
      <w:r w:rsidRPr="00623B1D">
        <w:rPr>
          <w:rFonts w:cs="Frutiger65-Bold"/>
          <w:bCs/>
          <w:color w:val="000000" w:themeColor="text1"/>
          <w:sz w:val="24"/>
          <w:szCs w:val="24"/>
          <w:lang w:val="it-IT"/>
        </w:rPr>
        <w:t>Margini Vincitore                      (&gt;=+3, 2, 1, 0, -1, -2, &lt;=-3)</w:t>
      </w:r>
    </w:p>
    <w:p w:rsidR="00937E95" w:rsidRPr="00623B1D" w:rsidRDefault="00623B1D" w:rsidP="00937E95">
      <w:pPr>
        <w:pStyle w:val="ListParagraph"/>
        <w:numPr>
          <w:ilvl w:val="0"/>
          <w:numId w:val="15"/>
        </w:numPr>
        <w:rPr>
          <w:rFonts w:cs="Frutiger65-Bold"/>
          <w:bCs/>
          <w:color w:val="000000" w:themeColor="text1"/>
          <w:sz w:val="24"/>
          <w:szCs w:val="24"/>
          <w:lang w:val="it-IT"/>
        </w:rPr>
      </w:pPr>
      <w:r w:rsidRPr="00623B1D">
        <w:rPr>
          <w:rFonts w:cs="Frutiger65-Bold"/>
          <w:bCs/>
          <w:color w:val="000000" w:themeColor="text1"/>
          <w:sz w:val="24"/>
          <w:szCs w:val="24"/>
          <w:lang w:val="it-IT"/>
        </w:rPr>
        <w:t>Totale Asiatico                           (over; under)</w:t>
      </w:r>
    </w:p>
    <w:p w:rsidR="00937E95" w:rsidRPr="004E1887" w:rsidRDefault="004E1887" w:rsidP="004E1887">
      <w:pPr>
        <w:pStyle w:val="ListParagraph"/>
        <w:numPr>
          <w:ilvl w:val="0"/>
          <w:numId w:val="15"/>
        </w:numPr>
        <w:rPr>
          <w:rFonts w:cs="Frutiger65-Bold"/>
          <w:bCs/>
          <w:color w:val="000000" w:themeColor="text1"/>
          <w:sz w:val="24"/>
          <w:szCs w:val="24"/>
          <w:lang w:val="it-IT"/>
        </w:rPr>
      </w:pPr>
      <w:r w:rsidRPr="004E1887">
        <w:rPr>
          <w:rFonts w:cs="Frutiger65-Bold"/>
          <w:bCs/>
          <w:color w:val="000000" w:themeColor="text1"/>
          <w:sz w:val="24"/>
          <w:szCs w:val="24"/>
          <w:lang w:val="it-IT"/>
        </w:rPr>
        <w:t>Numero esatto di gol                (0; 1; 2; 3; 4; 5; 6; 7; 8; 9+)</w:t>
      </w:r>
    </w:p>
    <w:p w:rsidR="004E1887" w:rsidRPr="004E1887" w:rsidRDefault="004E1887" w:rsidP="004E1887">
      <w:pPr>
        <w:pStyle w:val="ListParagraph"/>
        <w:numPr>
          <w:ilvl w:val="0"/>
          <w:numId w:val="15"/>
        </w:numPr>
        <w:rPr>
          <w:color w:val="000000" w:themeColor="text1"/>
          <w:sz w:val="24"/>
          <w:szCs w:val="24"/>
          <w:lang w:val="it-IT"/>
        </w:rPr>
      </w:pPr>
      <w:r w:rsidRPr="004E1887">
        <w:rPr>
          <w:rFonts w:cs="Frutiger65-Bold"/>
          <w:bCs/>
          <w:color w:val="000000" w:themeColor="text1"/>
          <w:sz w:val="24"/>
          <w:szCs w:val="24"/>
          <w:lang w:val="it-IT"/>
        </w:rPr>
        <w:t>Segnano entrambe le squadre       (s</w:t>
      </w:r>
      <w:r w:rsidRPr="004E1887">
        <w:rPr>
          <w:color w:val="000000" w:themeColor="text1"/>
          <w:sz w:val="24"/>
          <w:szCs w:val="24"/>
          <w:lang w:val="it-IT"/>
        </w:rPr>
        <w:t>ì; no)</w:t>
      </w:r>
    </w:p>
    <w:p w:rsidR="00937E95" w:rsidRPr="00807835" w:rsidRDefault="004E1887" w:rsidP="00937E95">
      <w:pPr>
        <w:pStyle w:val="ListParagraph"/>
        <w:numPr>
          <w:ilvl w:val="0"/>
          <w:numId w:val="15"/>
        </w:numPr>
        <w:rPr>
          <w:rFonts w:cs="Frutiger65-Bold"/>
          <w:bCs/>
          <w:color w:val="000000" w:themeColor="text1"/>
          <w:sz w:val="24"/>
          <w:szCs w:val="24"/>
          <w:lang w:val="it-IT"/>
        </w:rPr>
      </w:pPr>
      <w:r w:rsidRPr="00807835">
        <w:rPr>
          <w:rFonts w:cs="Frutiger65-Bold"/>
          <w:bCs/>
          <w:color w:val="000000" w:themeColor="text1"/>
          <w:sz w:val="24"/>
          <w:szCs w:val="24"/>
          <w:lang w:val="it-IT"/>
        </w:rPr>
        <w:t xml:space="preserve">Quale squadra segna? </w:t>
      </w:r>
      <w:r w:rsidR="00807835" w:rsidRPr="00807835">
        <w:rPr>
          <w:rFonts w:cs="Frutiger65-Bold"/>
          <w:bCs/>
          <w:color w:val="000000" w:themeColor="text1"/>
          <w:sz w:val="24"/>
          <w:szCs w:val="24"/>
          <w:lang w:val="it-IT"/>
        </w:rPr>
        <w:t>(entrambe; solo la squadra 1; solo la squadra 2; nessuno)</w:t>
      </w:r>
    </w:p>
    <w:p w:rsidR="00937E95" w:rsidRPr="00807835" w:rsidRDefault="00807835" w:rsidP="00937E95">
      <w:pPr>
        <w:pStyle w:val="ListParagraph"/>
        <w:numPr>
          <w:ilvl w:val="0"/>
          <w:numId w:val="15"/>
        </w:numPr>
        <w:rPr>
          <w:rFonts w:cs="Frutiger65-Bold"/>
          <w:bCs/>
          <w:color w:val="000000" w:themeColor="text1"/>
          <w:sz w:val="24"/>
          <w:szCs w:val="24"/>
          <w:lang w:val="it-IT"/>
        </w:rPr>
      </w:pPr>
      <w:r w:rsidRPr="00807835">
        <w:rPr>
          <w:rFonts w:cs="Frutiger65-Bold"/>
          <w:bCs/>
          <w:color w:val="000000" w:themeColor="text1"/>
          <w:sz w:val="24"/>
          <w:szCs w:val="24"/>
          <w:lang w:val="it-IT"/>
        </w:rPr>
        <w:t xml:space="preserve">Squadra di casa inviolata </w:t>
      </w:r>
      <w:r>
        <w:rPr>
          <w:rFonts w:cs="Frutiger65-Bold"/>
          <w:bCs/>
          <w:color w:val="000000" w:themeColor="text1"/>
          <w:sz w:val="24"/>
          <w:szCs w:val="24"/>
          <w:lang w:val="it-IT"/>
        </w:rPr>
        <w:t xml:space="preserve">                </w:t>
      </w:r>
      <w:r w:rsidRPr="00807835">
        <w:rPr>
          <w:rFonts w:cs="Frutiger65-Bold"/>
          <w:bCs/>
          <w:color w:val="000000" w:themeColor="text1"/>
          <w:sz w:val="24"/>
          <w:szCs w:val="24"/>
          <w:lang w:val="it-IT"/>
        </w:rPr>
        <w:t>(s</w:t>
      </w:r>
      <w:r w:rsidRPr="00807835">
        <w:rPr>
          <w:color w:val="000000" w:themeColor="text1"/>
          <w:sz w:val="24"/>
          <w:szCs w:val="24"/>
          <w:lang w:val="it-IT"/>
        </w:rPr>
        <w:t>ì; no)</w:t>
      </w:r>
    </w:p>
    <w:p w:rsidR="00807835" w:rsidRPr="00014288" w:rsidRDefault="00807835" w:rsidP="00807835">
      <w:pPr>
        <w:pStyle w:val="ListParagraph"/>
        <w:numPr>
          <w:ilvl w:val="0"/>
          <w:numId w:val="15"/>
        </w:numPr>
        <w:rPr>
          <w:rFonts w:cs="Frutiger65-Bold"/>
          <w:bCs/>
          <w:color w:val="000000" w:themeColor="text1"/>
          <w:sz w:val="24"/>
          <w:szCs w:val="24"/>
          <w:lang w:val="it-IT"/>
        </w:rPr>
      </w:pPr>
      <w:r w:rsidRPr="00807835">
        <w:rPr>
          <w:rFonts w:cs="Frutiger65-Bold"/>
          <w:bCs/>
          <w:color w:val="000000" w:themeColor="text1"/>
          <w:sz w:val="24"/>
          <w:szCs w:val="24"/>
          <w:lang w:val="it-IT"/>
        </w:rPr>
        <w:lastRenderedPageBreak/>
        <w:t xml:space="preserve">Squadra </w:t>
      </w:r>
      <w:r w:rsidRPr="00014288">
        <w:rPr>
          <w:rFonts w:cs="Frutiger65-Bold"/>
          <w:bCs/>
          <w:color w:val="000000" w:themeColor="text1"/>
          <w:sz w:val="24"/>
          <w:szCs w:val="24"/>
          <w:lang w:val="it-IT"/>
        </w:rPr>
        <w:t>ospite inviolata                  (s</w:t>
      </w:r>
      <w:r w:rsidRPr="00014288">
        <w:rPr>
          <w:color w:val="000000" w:themeColor="text1"/>
          <w:sz w:val="24"/>
          <w:szCs w:val="24"/>
          <w:lang w:val="it-IT"/>
        </w:rPr>
        <w:t>ì; no)</w:t>
      </w:r>
    </w:p>
    <w:p w:rsidR="00937E95" w:rsidRPr="00014288" w:rsidRDefault="00745DAC" w:rsidP="00014288">
      <w:pPr>
        <w:pStyle w:val="ListParagraph"/>
        <w:numPr>
          <w:ilvl w:val="0"/>
          <w:numId w:val="15"/>
        </w:numPr>
        <w:rPr>
          <w:rFonts w:cs="Frutiger65-Bold"/>
          <w:bCs/>
          <w:color w:val="000000" w:themeColor="text1"/>
          <w:sz w:val="24"/>
          <w:szCs w:val="24"/>
          <w:lang w:val="it-IT"/>
        </w:rPr>
      </w:pPr>
      <w:r w:rsidRPr="00014288">
        <w:rPr>
          <w:rFonts w:cs="Frutiger65-Bold"/>
          <w:bCs/>
          <w:color w:val="000000" w:themeColor="text1"/>
          <w:sz w:val="24"/>
          <w:szCs w:val="24"/>
          <w:lang w:val="it-IT"/>
        </w:rPr>
        <w:t xml:space="preserve">Risultato esatto         </w:t>
      </w:r>
      <w:r w:rsidR="00014288" w:rsidRPr="00014288">
        <w:rPr>
          <w:rFonts w:cs="Frutiger65-Bold"/>
          <w:bCs/>
          <w:color w:val="000000" w:themeColor="text1"/>
          <w:sz w:val="24"/>
          <w:szCs w:val="24"/>
          <w:lang w:val="it-IT"/>
        </w:rPr>
        <w:t xml:space="preserve">                        (0:0...5:5; altri)</w:t>
      </w:r>
    </w:p>
    <w:p w:rsidR="00014288" w:rsidRDefault="00014288" w:rsidP="00014288">
      <w:pPr>
        <w:pStyle w:val="ListParagraph"/>
        <w:numPr>
          <w:ilvl w:val="0"/>
          <w:numId w:val="15"/>
        </w:numPr>
        <w:autoSpaceDE w:val="0"/>
        <w:autoSpaceDN w:val="0"/>
        <w:adjustRightInd w:val="0"/>
        <w:rPr>
          <w:rFonts w:cs="Frutiger65-Bold"/>
          <w:bCs/>
          <w:sz w:val="24"/>
          <w:szCs w:val="24"/>
          <w:lang w:val="it-IT"/>
        </w:rPr>
      </w:pPr>
      <w:r w:rsidRPr="004005B5">
        <w:rPr>
          <w:rFonts w:cs="Frutiger65-Bold"/>
          <w:bCs/>
          <w:sz w:val="24"/>
          <w:szCs w:val="24"/>
          <w:lang w:val="it-IT"/>
        </w:rPr>
        <w:t xml:space="preserve">Scommessa sul match e Totali      </w:t>
      </w:r>
      <w:r>
        <w:rPr>
          <w:rFonts w:cs="Frutiger65-Bold"/>
          <w:bCs/>
          <w:sz w:val="24"/>
          <w:szCs w:val="24"/>
          <w:lang w:val="it-IT"/>
        </w:rPr>
        <w:t xml:space="preserve">(squadra 1 under; pareggio under; squadra 2 under; squadra 1 over;  </w:t>
      </w:r>
      <w:r w:rsidR="00866769">
        <w:rPr>
          <w:rFonts w:cs="Frutiger65-Bold"/>
          <w:bCs/>
          <w:sz w:val="24"/>
          <w:szCs w:val="24"/>
          <w:lang w:val="it-IT"/>
        </w:rPr>
        <w:t>pareggio over; squadra 2 over)</w:t>
      </w:r>
    </w:p>
    <w:p w:rsidR="00937E95" w:rsidRPr="00866769" w:rsidRDefault="00866769" w:rsidP="00937E95">
      <w:pPr>
        <w:pStyle w:val="ListParagraph"/>
        <w:numPr>
          <w:ilvl w:val="0"/>
          <w:numId w:val="15"/>
        </w:numPr>
        <w:rPr>
          <w:rFonts w:cs="Frutiger65-Bold"/>
          <w:bCs/>
          <w:color w:val="000000" w:themeColor="text1"/>
          <w:sz w:val="24"/>
          <w:szCs w:val="24"/>
          <w:lang w:val="it-IT"/>
        </w:rPr>
      </w:pPr>
      <w:r w:rsidRPr="00866769">
        <w:rPr>
          <w:rFonts w:cs="Frutiger65-Bold"/>
          <w:bCs/>
          <w:color w:val="000000" w:themeColor="text1"/>
          <w:sz w:val="24"/>
          <w:szCs w:val="24"/>
          <w:lang w:val="it-IT"/>
        </w:rPr>
        <w:t>Scommessa sul match e entrambe le squadre segnano (squadra 1 s</w:t>
      </w:r>
      <w:r w:rsidRPr="00866769">
        <w:rPr>
          <w:color w:val="000000" w:themeColor="text1"/>
          <w:sz w:val="24"/>
          <w:szCs w:val="24"/>
          <w:lang w:val="it-IT"/>
        </w:rPr>
        <w:t xml:space="preserve">ì; squadra 1 no; Pareggio </w:t>
      </w:r>
      <w:r w:rsidRPr="00866769">
        <w:rPr>
          <w:rFonts w:cs="Frutiger65-Bold"/>
          <w:bCs/>
          <w:color w:val="000000" w:themeColor="text1"/>
          <w:sz w:val="24"/>
          <w:szCs w:val="24"/>
          <w:lang w:val="it-IT"/>
        </w:rPr>
        <w:t>s</w:t>
      </w:r>
      <w:r w:rsidRPr="00866769">
        <w:rPr>
          <w:color w:val="000000" w:themeColor="text1"/>
          <w:sz w:val="24"/>
          <w:szCs w:val="24"/>
          <w:lang w:val="it-IT"/>
        </w:rPr>
        <w:t xml:space="preserve">ì; Pareggio </w:t>
      </w:r>
      <w:r w:rsidRPr="00866769">
        <w:rPr>
          <w:rFonts w:cs="Frutiger65-Bold"/>
          <w:bCs/>
          <w:color w:val="000000" w:themeColor="text1"/>
          <w:sz w:val="24"/>
          <w:szCs w:val="24"/>
          <w:lang w:val="it-IT"/>
        </w:rPr>
        <w:t>no; squadra 2 s</w:t>
      </w:r>
      <w:r w:rsidRPr="00866769">
        <w:rPr>
          <w:color w:val="000000" w:themeColor="text1"/>
          <w:sz w:val="24"/>
          <w:szCs w:val="24"/>
          <w:lang w:val="it-IT"/>
        </w:rPr>
        <w:t>ì; squadra 2 no)</w:t>
      </w:r>
    </w:p>
    <w:p w:rsidR="00937E95" w:rsidRPr="00866769" w:rsidRDefault="00866769" w:rsidP="00937E95">
      <w:pPr>
        <w:pStyle w:val="ListParagraph"/>
        <w:numPr>
          <w:ilvl w:val="0"/>
          <w:numId w:val="15"/>
        </w:numPr>
        <w:rPr>
          <w:rFonts w:cs="Frutiger65-Bold"/>
          <w:bCs/>
          <w:color w:val="000000" w:themeColor="text1"/>
          <w:sz w:val="24"/>
          <w:szCs w:val="24"/>
          <w:lang w:val="it-IT"/>
        </w:rPr>
      </w:pPr>
      <w:r w:rsidRPr="00866769">
        <w:rPr>
          <w:rFonts w:cs="Frutiger65-Bold"/>
          <w:bCs/>
          <w:color w:val="000000" w:themeColor="text1"/>
          <w:sz w:val="24"/>
          <w:szCs w:val="24"/>
          <w:lang w:val="it-IT"/>
        </w:rPr>
        <w:t>Scommessa sul match e 1mo Gol (SC SC; SC P; SC SO; SO SC; SO P; SO SO; Nessuno)</w:t>
      </w:r>
    </w:p>
    <w:p w:rsidR="00937E95" w:rsidRPr="00FF40DC" w:rsidRDefault="00FF40DC" w:rsidP="00937E95">
      <w:pPr>
        <w:pStyle w:val="ListParagraph"/>
        <w:numPr>
          <w:ilvl w:val="0"/>
          <w:numId w:val="15"/>
        </w:numPr>
        <w:rPr>
          <w:rFonts w:cs="Frutiger65-Bold"/>
          <w:bCs/>
          <w:color w:val="000000" w:themeColor="text1"/>
          <w:sz w:val="24"/>
          <w:szCs w:val="24"/>
          <w:lang w:val="it-IT"/>
        </w:rPr>
      </w:pPr>
      <w:r w:rsidRPr="00FF40DC">
        <w:rPr>
          <w:rFonts w:cs="Frutiger65-Bold"/>
          <w:bCs/>
          <w:color w:val="000000" w:themeColor="text1"/>
          <w:sz w:val="24"/>
          <w:szCs w:val="24"/>
          <w:lang w:val="it-IT"/>
        </w:rPr>
        <w:t>Handicap, inclusi supplementari e rigori      (squadra 1, pareggio, squadra 2)</w:t>
      </w:r>
    </w:p>
    <w:p w:rsidR="00FF40DC" w:rsidRPr="00FF40DC" w:rsidRDefault="00FF40DC" w:rsidP="00FF40DC">
      <w:pPr>
        <w:pStyle w:val="ListParagraph"/>
        <w:numPr>
          <w:ilvl w:val="0"/>
          <w:numId w:val="15"/>
        </w:numPr>
        <w:rPr>
          <w:rFonts w:cs="Frutiger65-Bold"/>
          <w:bCs/>
          <w:color w:val="000000" w:themeColor="text1"/>
          <w:sz w:val="24"/>
          <w:szCs w:val="24"/>
          <w:lang w:val="it-IT"/>
        </w:rPr>
      </w:pPr>
      <w:r w:rsidRPr="00FF40DC">
        <w:rPr>
          <w:rFonts w:cs="Frutiger65-Bold"/>
          <w:bCs/>
          <w:color w:val="000000" w:themeColor="text1"/>
          <w:sz w:val="24"/>
          <w:szCs w:val="24"/>
          <w:lang w:val="it-IT"/>
        </w:rPr>
        <w:t>Handicap Asiatico, inclusi supplementari e rigori      (squadra 1, squadra 2)</w:t>
      </w:r>
    </w:p>
    <w:p w:rsidR="00FF40DC" w:rsidRPr="00FF40DC" w:rsidRDefault="00FF40DC" w:rsidP="00FF40DC">
      <w:pPr>
        <w:pStyle w:val="ListParagraph"/>
        <w:numPr>
          <w:ilvl w:val="0"/>
          <w:numId w:val="15"/>
        </w:numPr>
        <w:rPr>
          <w:rFonts w:cs="Frutiger65-Bold"/>
          <w:bCs/>
          <w:color w:val="000000" w:themeColor="text1"/>
          <w:sz w:val="24"/>
          <w:szCs w:val="24"/>
          <w:lang w:val="it-IT"/>
        </w:rPr>
      </w:pPr>
      <w:r w:rsidRPr="00FF40DC">
        <w:rPr>
          <w:rFonts w:cs="Frutiger65-Bold"/>
          <w:bCs/>
          <w:color w:val="000000" w:themeColor="text1"/>
          <w:sz w:val="24"/>
          <w:szCs w:val="24"/>
          <w:lang w:val="it-IT"/>
        </w:rPr>
        <w:t>Totale Asiatico, inclusi supplementari e rigori      (squadra 1, squadra 2)</w:t>
      </w:r>
    </w:p>
    <w:p w:rsidR="00937E95" w:rsidRPr="00B02099" w:rsidRDefault="00B02099" w:rsidP="00937E95">
      <w:pPr>
        <w:pStyle w:val="ListParagraph"/>
        <w:numPr>
          <w:ilvl w:val="0"/>
          <w:numId w:val="15"/>
        </w:numPr>
        <w:rPr>
          <w:rFonts w:cs="Frutiger65-Bold"/>
          <w:bCs/>
          <w:color w:val="000000" w:themeColor="text1"/>
          <w:sz w:val="24"/>
          <w:szCs w:val="24"/>
          <w:lang w:val="it-IT"/>
        </w:rPr>
      </w:pPr>
      <w:r w:rsidRPr="00B02099">
        <w:rPr>
          <w:rFonts w:cs="Frutiger65-Bold"/>
          <w:bCs/>
          <w:color w:val="000000" w:themeColor="text1"/>
          <w:sz w:val="24"/>
          <w:szCs w:val="24"/>
          <w:lang w:val="it-IT"/>
        </w:rPr>
        <w:t>Totale, inclusi supplementari e rigori      (over; under)</w:t>
      </w:r>
    </w:p>
    <w:p w:rsidR="00937E95" w:rsidRPr="00B02099" w:rsidRDefault="00B02099" w:rsidP="00B02099">
      <w:pPr>
        <w:pStyle w:val="ListParagraph"/>
        <w:numPr>
          <w:ilvl w:val="0"/>
          <w:numId w:val="15"/>
        </w:numPr>
        <w:rPr>
          <w:rFonts w:cs="Frutiger65-Bold"/>
          <w:bCs/>
          <w:color w:val="000000" w:themeColor="text1"/>
          <w:sz w:val="24"/>
          <w:szCs w:val="24"/>
          <w:lang w:val="it-IT"/>
        </w:rPr>
      </w:pPr>
      <w:r w:rsidRPr="00B02099">
        <w:rPr>
          <w:rFonts w:cs="Frutiger65-Bold"/>
          <w:bCs/>
          <w:color w:val="000000" w:themeColor="text1"/>
          <w:sz w:val="24"/>
          <w:szCs w:val="24"/>
          <w:lang w:val="it-IT"/>
        </w:rPr>
        <w:t>Numero esatto di gol, inclusi supplementari e rigori      (1; 2; 3; 4; 5; 6; 7; 8; 9+)</w:t>
      </w:r>
    </w:p>
    <w:p w:rsidR="00937E95" w:rsidRPr="004104EF" w:rsidRDefault="004104EF" w:rsidP="00937E95">
      <w:pPr>
        <w:pStyle w:val="ListParagraph"/>
        <w:numPr>
          <w:ilvl w:val="0"/>
          <w:numId w:val="15"/>
        </w:numPr>
        <w:rPr>
          <w:rFonts w:cs="Frutiger65-Bold"/>
          <w:bCs/>
          <w:color w:val="000000" w:themeColor="text1"/>
          <w:sz w:val="24"/>
          <w:szCs w:val="24"/>
          <w:lang w:val="it-IT"/>
        </w:rPr>
      </w:pPr>
      <w:r w:rsidRPr="004104EF">
        <w:rPr>
          <w:rFonts w:cs="Frutiger65-Bold"/>
          <w:bCs/>
          <w:color w:val="000000" w:themeColor="text1"/>
          <w:sz w:val="24"/>
          <w:szCs w:val="24"/>
          <w:lang w:val="it-IT"/>
        </w:rPr>
        <w:t>Margine vittoria, inclusi supplementari e rigori     (squadra di casa 3+; squadra di casa 2; squadra di casa 1; pareggio, squadra ospite 1, squadra ospite 2; squadra ospite 3+)</w:t>
      </w:r>
    </w:p>
    <w:p w:rsidR="00937E95" w:rsidRPr="005E423E" w:rsidRDefault="004104EF" w:rsidP="00937E95">
      <w:pPr>
        <w:pStyle w:val="ListParagraph"/>
        <w:numPr>
          <w:ilvl w:val="0"/>
          <w:numId w:val="15"/>
        </w:numPr>
        <w:rPr>
          <w:rFonts w:cs="Frutiger65-Bold"/>
          <w:bCs/>
          <w:color w:val="000000" w:themeColor="text1"/>
          <w:sz w:val="24"/>
          <w:szCs w:val="24"/>
          <w:lang w:val="it-IT"/>
        </w:rPr>
      </w:pPr>
      <w:r w:rsidRPr="005E423E">
        <w:rPr>
          <w:rFonts w:cs="Frutiger65-Bold"/>
          <w:bCs/>
          <w:color w:val="000000" w:themeColor="text1"/>
          <w:sz w:val="24"/>
          <w:szCs w:val="24"/>
          <w:lang w:val="it-IT"/>
        </w:rPr>
        <w:t>Quale squadra segna</w:t>
      </w:r>
      <w:r w:rsidR="005E423E" w:rsidRPr="005E423E">
        <w:rPr>
          <w:rFonts w:cs="Frutiger65-Bold"/>
          <w:bCs/>
          <w:color w:val="000000" w:themeColor="text1"/>
          <w:sz w:val="24"/>
          <w:szCs w:val="24"/>
          <w:lang w:val="it-IT"/>
        </w:rPr>
        <w:t>, inclusi supplementari e rigori      (entrambi; solo squadra 1; solo squadra 2; nessuno)</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 xml:space="preserve">Squadra di casa inviolata, inclusi supplementari e rigori       (sì; no) </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Squadra ospite inviolata, inclusi supplementari e rigori       (sì; no)</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Totale squadra di casa, inclusi supplementari e rigori          (over; under)</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Totale squadra ospite, inclusi supplementari e rigori          (over; under)</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Gol squadra di casa, inclusi supplementari e rigori           (0; 1; 2; 3+)</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Gol squadra ospite, inclusi supplementari e rigori           (0; 1; 2; 3+)</w:t>
      </w:r>
      <w:r w:rsidRPr="00B6593B">
        <w:rPr>
          <w:rFonts w:eastAsia="Times New Roman" w:cs="Tahoma"/>
          <w:color w:val="000000"/>
          <w:sz w:val="24"/>
          <w:szCs w:val="24"/>
          <w:lang w:val="en-US"/>
        </w:rPr>
        <w:br/>
        <w:t>Risultato esatto, inclusi supplementari e rigori     (0:0, 1:1, 2:2,...5:5; qualsiasi altro)</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rPr>
        <w:t>Risultato esatto, inclusi supplementari e rigori     (0:0, 1:1, 2:2,...5:5; qualsiasi altro)</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Pari/Dispari, inclusi supplementari e rigori          (pari; dispari)</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Scommessa sulla partita e Totali, inclusi supplementari e rigori    (squadra 1 under; squadra 2 under; squadra 1 over; squadra 2 over)</w:t>
      </w:r>
    </w:p>
    <w:p w:rsidR="003373F9" w:rsidRPr="00B6593B" w:rsidRDefault="003373F9" w:rsidP="003373F9">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Scommessa sulla partita ed Entrambe le squadre segnano, inclusi supplementari e rigori  (squadra 1 sì; squadra 1 no; squadra 2 sì; squadra 2 no)</w:t>
      </w:r>
    </w:p>
    <w:p w:rsidR="00937E95" w:rsidRPr="00B6593B" w:rsidRDefault="00CD3026" w:rsidP="00937E95">
      <w:pPr>
        <w:pStyle w:val="ListParagraph"/>
        <w:numPr>
          <w:ilvl w:val="0"/>
          <w:numId w:val="15"/>
        </w:numPr>
        <w:rPr>
          <w:rFonts w:cs="Frutiger65-Bold"/>
          <w:bCs/>
          <w:sz w:val="24"/>
          <w:szCs w:val="24"/>
          <w:lang w:val="it-IT"/>
        </w:rPr>
      </w:pPr>
      <w:r w:rsidRPr="00B6593B">
        <w:rPr>
          <w:rFonts w:eastAsia="Times New Roman" w:cs="Tahoma"/>
          <w:sz w:val="24"/>
          <w:szCs w:val="24"/>
        </w:rPr>
        <w:t>Scommessa sulla partita e 1mo gol, inclusi supplementari e rigori   (SC SC; SC SO; SO SC, SO SO)</w:t>
      </w:r>
    </w:p>
    <w:p w:rsidR="00CD3026" w:rsidRPr="00B6593B" w:rsidRDefault="00CD3026" w:rsidP="00CD3026">
      <w:pPr>
        <w:pStyle w:val="ListParagraph"/>
        <w:numPr>
          <w:ilvl w:val="0"/>
          <w:numId w:val="15"/>
        </w:numPr>
        <w:rPr>
          <w:rFonts w:eastAsia="Times New Roman" w:cs="Tahoma"/>
          <w:sz w:val="24"/>
          <w:szCs w:val="24"/>
        </w:rPr>
      </w:pPr>
      <w:r w:rsidRPr="00B6593B">
        <w:rPr>
          <w:rFonts w:eastAsia="Times New Roman" w:cs="Tahoma"/>
          <w:sz w:val="24"/>
          <w:szCs w:val="24"/>
        </w:rPr>
        <w:t>Prossimo gol, inclusi supplementari e rigori  (squadra 1, nessuno, squadra 2)</w:t>
      </w:r>
    </w:p>
    <w:p w:rsidR="00CD3026" w:rsidRPr="00B6593B" w:rsidRDefault="00CD3026" w:rsidP="00CD3026">
      <w:pPr>
        <w:pStyle w:val="ListParagraph"/>
        <w:numPr>
          <w:ilvl w:val="0"/>
          <w:numId w:val="15"/>
        </w:numPr>
        <w:rPr>
          <w:rFonts w:eastAsia="Times New Roman" w:cs="Tahoma"/>
          <w:sz w:val="24"/>
          <w:szCs w:val="24"/>
          <w:lang w:val="en-US"/>
        </w:rPr>
      </w:pPr>
      <w:r w:rsidRPr="00B6593B">
        <w:rPr>
          <w:rFonts w:eastAsia="Times New Roman" w:cs="Tahoma"/>
          <w:sz w:val="24"/>
          <w:szCs w:val="24"/>
          <w:lang w:val="en-US"/>
        </w:rPr>
        <w:t>Doppia chance per il xo periodo  (1X; 12; X2)</w:t>
      </w:r>
    </w:p>
    <w:p w:rsidR="00CD3026" w:rsidRPr="00B6593B" w:rsidRDefault="00CD3026" w:rsidP="00CD3026">
      <w:pPr>
        <w:pStyle w:val="ListParagraph"/>
        <w:numPr>
          <w:ilvl w:val="0"/>
          <w:numId w:val="15"/>
        </w:numPr>
        <w:rPr>
          <w:rFonts w:eastAsia="Times New Roman" w:cs="Tahoma"/>
          <w:sz w:val="24"/>
          <w:szCs w:val="24"/>
          <w:lang w:val="en-US"/>
        </w:rPr>
      </w:pPr>
      <w:r w:rsidRPr="00B6593B">
        <w:rPr>
          <w:rFonts w:eastAsia="Times New Roman" w:cs="Tahoma"/>
          <w:sz w:val="24"/>
          <w:szCs w:val="24"/>
          <w:lang w:val="en-US"/>
        </w:rPr>
        <w:t>Draw No Bet per il xo periodo              (squadra 1; squadra 2)</w:t>
      </w:r>
    </w:p>
    <w:p w:rsidR="00CD3026" w:rsidRPr="00B6593B" w:rsidRDefault="00CD3026" w:rsidP="00CD3026">
      <w:pPr>
        <w:pStyle w:val="ListParagraph"/>
        <w:numPr>
          <w:ilvl w:val="0"/>
          <w:numId w:val="15"/>
        </w:numPr>
        <w:rPr>
          <w:rFonts w:eastAsia="Times New Roman" w:cs="Tahoma"/>
          <w:sz w:val="24"/>
          <w:szCs w:val="24"/>
          <w:lang w:val="en-US"/>
        </w:rPr>
      </w:pPr>
      <w:r w:rsidRPr="00B6593B">
        <w:rPr>
          <w:rFonts w:eastAsia="Times New Roman" w:cs="Tahoma"/>
          <w:sz w:val="24"/>
          <w:szCs w:val="24"/>
          <w:lang w:val="en-US"/>
        </w:rPr>
        <w:t>Handicap per xo periodo                      (squadra 1; pareggio; squadra 2)</w:t>
      </w:r>
    </w:p>
    <w:p w:rsidR="00CD3026" w:rsidRPr="00B6593B" w:rsidRDefault="00CD3026" w:rsidP="00CD3026">
      <w:pPr>
        <w:pStyle w:val="ListParagraph"/>
        <w:numPr>
          <w:ilvl w:val="0"/>
          <w:numId w:val="15"/>
        </w:numPr>
        <w:rPr>
          <w:rFonts w:eastAsia="Times New Roman" w:cs="Tahoma"/>
          <w:sz w:val="24"/>
          <w:szCs w:val="24"/>
          <w:lang w:val="en-US"/>
        </w:rPr>
      </w:pPr>
      <w:r w:rsidRPr="00B6593B">
        <w:rPr>
          <w:rFonts w:eastAsia="Times New Roman" w:cs="Tahoma"/>
          <w:sz w:val="24"/>
          <w:szCs w:val="24"/>
          <w:lang w:val="en-US"/>
        </w:rPr>
        <w:t>Handicap Asiatico per il xo periodo        (squadra 1; squadra 2)</w:t>
      </w:r>
    </w:p>
    <w:p w:rsidR="00CD3026" w:rsidRPr="00B6593B" w:rsidRDefault="00CD3026" w:rsidP="00CD3026">
      <w:pPr>
        <w:pStyle w:val="ListParagraph"/>
        <w:numPr>
          <w:ilvl w:val="0"/>
          <w:numId w:val="15"/>
        </w:numPr>
        <w:rPr>
          <w:rFonts w:eastAsia="Times New Roman" w:cs="Tahoma"/>
          <w:color w:val="1F497D"/>
          <w:sz w:val="24"/>
          <w:szCs w:val="24"/>
          <w:lang w:val="en-US"/>
        </w:rPr>
      </w:pPr>
      <w:r w:rsidRPr="00B6593B">
        <w:rPr>
          <w:rFonts w:eastAsia="Times New Roman" w:cs="Tahoma"/>
          <w:color w:val="1F497D"/>
          <w:sz w:val="24"/>
          <w:szCs w:val="24"/>
          <w:lang w:val="en-US"/>
        </w:rPr>
        <w:t>T</w:t>
      </w:r>
      <w:r w:rsidRPr="00B6593B">
        <w:rPr>
          <w:rFonts w:eastAsia="Times New Roman" w:cs="Tahoma"/>
          <w:color w:val="000000"/>
          <w:sz w:val="24"/>
          <w:szCs w:val="24"/>
          <w:lang w:val="en-US"/>
        </w:rPr>
        <w:t>otale Asiatico per il xo periodo        (squadra 1; squadra 2)</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Numero esatto di gol per il xo periodo    (0; 1; 2; 3; 4+)</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Entrambe le squadre segnano nel xo periodo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Quale squadra segna nel xo periodo       (entrambe; solo la squadra 1; solo la squadra 2; nessuno)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Squadra di casa inviolata nel xo periodo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Squadra ospite inviolata nel xo periodo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Gol squadra di casa nel xo periodo             (0; 1; 2; 3+)</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lastRenderedPageBreak/>
        <w:t>Gol squadra ospite nel xo periodo             (0; 1; 2; 3+)</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Totale squadra di casa nel xo periodo          (over; under)</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Totale squadra ospite nel xo periodo          (over; under)</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Pari/dispari nel xo periodo                         (pari/dispari)</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Risultato esatto nel xo periodo            (0:0,...,2:2; qualsiasi altro)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Prossimo gol nel xo periodo              (squadra 1; nessuno; squadra 2)</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1mo Periodo e Scommessa sulla partita       (SC SC; SC P; SC SO; P SC; P P; P SO; SO SC; SO P; SO SO)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1mo Periodo e Scommessa sulla partita, inclusi supplementari e rigori    (SC SC; SC SO; P SC; P SO; SO SC; SO SO)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La squadra di casa vince tutti i periodi?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La squadra ospite vince tutti i periodi?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La squadra di casa vince almeno un periodo?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La squadra ospite vince almeno un periodo?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La squadra di casa segna in tutti i periodi?              (sì; no)</w:t>
      </w:r>
    </w:p>
    <w:p w:rsidR="00985A50" w:rsidRPr="00B6593B" w:rsidRDefault="00985A50" w:rsidP="00985A50">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La squadra ospite segna in tutti i periodi?              (sì; no)</w:t>
      </w:r>
    </w:p>
    <w:p w:rsidR="00823926" w:rsidRPr="00B6593B" w:rsidRDefault="00823926" w:rsidP="00823926">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Tutti i periodi saranno over                    (sì; no)</w:t>
      </w:r>
    </w:p>
    <w:p w:rsidR="00823926" w:rsidRPr="00B6593B" w:rsidRDefault="00823926" w:rsidP="00823926">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Tutti i periodi saranno under                   (sì; no)</w:t>
      </w:r>
    </w:p>
    <w:p w:rsidR="00823926" w:rsidRPr="00B6593B" w:rsidRDefault="00823926" w:rsidP="00823926">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Periodo con il punteggio più alto   (1mo periodo; 2do periodo; 3zo periodo; uguale)</w:t>
      </w:r>
    </w:p>
    <w:p w:rsidR="00823926" w:rsidRPr="00B6593B" w:rsidRDefault="00823926" w:rsidP="00823926">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Periodo con il punteggio più alto per la squadra di casa  (1mo periodo; 2do periodo; 3zo periodo; uguale)</w:t>
      </w:r>
    </w:p>
    <w:p w:rsidR="004879C5" w:rsidRPr="008636D8" w:rsidRDefault="00823926" w:rsidP="000B279E">
      <w:pPr>
        <w:pStyle w:val="ListParagraph"/>
        <w:numPr>
          <w:ilvl w:val="0"/>
          <w:numId w:val="15"/>
        </w:numPr>
        <w:rPr>
          <w:rFonts w:eastAsia="Times New Roman" w:cs="Tahoma"/>
          <w:color w:val="000000"/>
          <w:sz w:val="24"/>
          <w:szCs w:val="24"/>
          <w:lang w:val="en-US"/>
        </w:rPr>
      </w:pPr>
      <w:r w:rsidRPr="00B6593B">
        <w:rPr>
          <w:rFonts w:eastAsia="Times New Roman" w:cs="Tahoma"/>
          <w:color w:val="000000"/>
          <w:sz w:val="24"/>
          <w:szCs w:val="24"/>
          <w:lang w:val="en-US"/>
        </w:rPr>
        <w:t>Periodo con il punteggio più alto per la squadra ospite  (1mo periodo; 2do periodo; 3zo periodo; uguale)</w:t>
      </w:r>
    </w:p>
    <w:p w:rsidR="000B279E" w:rsidRDefault="000B279E" w:rsidP="000B279E">
      <w:pPr>
        <w:pStyle w:val="Heading2"/>
        <w:rPr>
          <w:lang w:val="en-US" w:eastAsia="en-GB"/>
        </w:rPr>
      </w:pPr>
      <w:r>
        <w:rPr>
          <w:lang w:val="en-US" w:eastAsia="en-GB"/>
        </w:rPr>
        <w:t>BASEBALL</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21"/>
        </w:numPr>
        <w:spacing w:after="160" w:line="259" w:lineRule="auto"/>
        <w:rPr>
          <w:sz w:val="24"/>
          <w:szCs w:val="24"/>
          <w:lang w:val="it-IT"/>
        </w:rPr>
      </w:pPr>
      <w:r w:rsidRPr="004005B5">
        <w:rPr>
          <w:sz w:val="24"/>
          <w:szCs w:val="24"/>
          <w:lang w:val="it-IT"/>
        </w:rPr>
        <w:t>Possibili extra inning non vengono considerati ad eccezione del mercato “Chi segna il Xmo punto” e “Quale squadra vincerà la corsa al X punto” o dove altrimenti specificato.</w:t>
      </w:r>
    </w:p>
    <w:p w:rsidR="00C31B48" w:rsidRPr="004005B5" w:rsidRDefault="00C31B48" w:rsidP="00C31B48">
      <w:pPr>
        <w:pStyle w:val="ListParagraph"/>
        <w:numPr>
          <w:ilvl w:val="0"/>
          <w:numId w:val="21"/>
        </w:numPr>
        <w:spacing w:after="160" w:line="259" w:lineRule="auto"/>
        <w:rPr>
          <w:sz w:val="24"/>
          <w:szCs w:val="24"/>
          <w:lang w:val="it-IT"/>
        </w:rPr>
      </w:pPr>
      <w:r w:rsidRPr="004005B5">
        <w:rPr>
          <w:sz w:val="24"/>
          <w:szCs w:val="24"/>
          <w:lang w:val="it-IT"/>
        </w:rPr>
        <w:t>I nomi usati nei mercati non riflettono i termini esatti usati nel baseball. Utilizzate la seguente legenda:</w:t>
      </w:r>
    </w:p>
    <w:p w:rsidR="00C31B48" w:rsidRDefault="00C31B48" w:rsidP="00C31B48">
      <w:pPr>
        <w:jc w:val="both"/>
        <w:rPr>
          <w:b/>
          <w:lang w:eastAsia="en-GB"/>
        </w:rPr>
      </w:pPr>
      <w:r w:rsidRPr="004879C5">
        <w:rPr>
          <w:b/>
          <w:lang w:eastAsia="en-GB"/>
        </w:rPr>
        <w:t>NOME DEL MERCATO   TERMINE USATO NEL BASEBALL</w:t>
      </w:r>
    </w:p>
    <w:p w:rsidR="00C31B48" w:rsidRPr="003F12F1" w:rsidRDefault="00C31B48" w:rsidP="00C31B48">
      <w:pPr>
        <w:jc w:val="both"/>
        <w:rPr>
          <w:lang w:eastAsia="en-GB"/>
        </w:rPr>
      </w:pPr>
      <w:r>
        <w:rPr>
          <w:lang w:eastAsia="en-GB"/>
        </w:rPr>
        <w:t>• Periodo -&gt; Inning</w:t>
      </w:r>
    </w:p>
    <w:p w:rsidR="00C31B48" w:rsidRPr="003F12F1" w:rsidRDefault="00C31B48" w:rsidP="00C31B48">
      <w:pPr>
        <w:jc w:val="both"/>
        <w:rPr>
          <w:lang w:eastAsia="en-GB"/>
        </w:rPr>
      </w:pPr>
      <w:r w:rsidRPr="003F12F1">
        <w:rPr>
          <w:lang w:eastAsia="en-GB"/>
        </w:rPr>
        <w:t xml:space="preserve">• </w:t>
      </w:r>
      <w:r>
        <w:rPr>
          <w:lang w:eastAsia="en-GB"/>
        </w:rPr>
        <w:t>Supplementari (SUP) -&gt; Extra Inning</w:t>
      </w:r>
    </w:p>
    <w:p w:rsidR="00C31B48" w:rsidRPr="003F12F1" w:rsidRDefault="00C31B48" w:rsidP="00C31B48">
      <w:pPr>
        <w:jc w:val="both"/>
        <w:rPr>
          <w:lang w:eastAsia="en-GB"/>
        </w:rPr>
      </w:pPr>
      <w:r w:rsidRPr="003F12F1">
        <w:rPr>
          <w:lang w:eastAsia="en-GB"/>
        </w:rPr>
        <w:t xml:space="preserve">• </w:t>
      </w:r>
      <w:r>
        <w:rPr>
          <w:lang w:eastAsia="en-GB"/>
        </w:rPr>
        <w:t>Punti -&gt; Run</w:t>
      </w:r>
    </w:p>
    <w:p w:rsidR="00C31B48" w:rsidRDefault="00C31B48" w:rsidP="00C31B48">
      <w:pPr>
        <w:jc w:val="both"/>
        <w:rPr>
          <w:lang w:eastAsia="en-GB"/>
        </w:rPr>
      </w:pPr>
      <w:r w:rsidRPr="003F12F1">
        <w:rPr>
          <w:lang w:eastAsia="en-GB"/>
        </w:rPr>
        <w:t xml:space="preserve">• </w:t>
      </w:r>
      <w:r>
        <w:rPr>
          <w:lang w:eastAsia="en-GB"/>
        </w:rPr>
        <w:t xml:space="preserve">Intervallo -&gt; </w:t>
      </w:r>
      <w:r w:rsidRPr="00DA46B3">
        <w:rPr>
          <w:lang w:eastAsia="en-GB"/>
        </w:rPr>
        <w:t>Risultato dopo il 9no half-inning</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22"/>
        </w:numPr>
        <w:autoSpaceDE w:val="0"/>
        <w:autoSpaceDN w:val="0"/>
        <w:adjustRightInd w:val="0"/>
        <w:rPr>
          <w:rFonts w:cs="Frutiger45-Light"/>
          <w:sz w:val="24"/>
          <w:szCs w:val="24"/>
          <w:lang w:val="it-IT"/>
        </w:rPr>
      </w:pPr>
      <w:r w:rsidRPr="004005B5">
        <w:rPr>
          <w:rFonts w:cs="Frutiger45-Light"/>
          <w:sz w:val="24"/>
          <w:szCs w:val="24"/>
          <w:lang w:val="it-IT"/>
        </w:rPr>
        <w:t>Tutti i mercati saranno cancellati in base al risultato finaledopo 9 inning (8 ½ inning se la squadra di casa sta vincendo in quel momento)</w:t>
      </w:r>
    </w:p>
    <w:p w:rsidR="00C31B48" w:rsidRPr="004005B5" w:rsidRDefault="00C31B48" w:rsidP="00C31B48">
      <w:pPr>
        <w:pStyle w:val="ListParagraph"/>
        <w:numPr>
          <w:ilvl w:val="0"/>
          <w:numId w:val="22"/>
        </w:numPr>
        <w:autoSpaceDE w:val="0"/>
        <w:autoSpaceDN w:val="0"/>
        <w:adjustRightInd w:val="0"/>
        <w:rPr>
          <w:rFonts w:cs="Frutiger45-Light"/>
          <w:sz w:val="24"/>
          <w:szCs w:val="24"/>
          <w:lang w:val="it-IT"/>
        </w:rPr>
      </w:pPr>
      <w:r w:rsidRPr="004005B5">
        <w:rPr>
          <w:rFonts w:cs="Frutiger45-Light"/>
          <w:sz w:val="24"/>
          <w:szCs w:val="24"/>
          <w:lang w:val="it-IT"/>
        </w:rPr>
        <w:t>Nel caso in cui un match sia interrotto o cancellato e non venga continuato lo stesso giorno, tutti i mercati non ancora decisi verranno considerati nulli.</w:t>
      </w:r>
    </w:p>
    <w:p w:rsidR="00C31B48" w:rsidRPr="00C31B48" w:rsidRDefault="00C31B48" w:rsidP="00C31B48">
      <w:pPr>
        <w:pStyle w:val="ListParagraph"/>
        <w:numPr>
          <w:ilvl w:val="0"/>
          <w:numId w:val="17"/>
        </w:numPr>
        <w:spacing w:after="160" w:line="259" w:lineRule="auto"/>
        <w:rPr>
          <w:rFonts w:cs="Frutiger65-Bold"/>
          <w:bCs/>
          <w:sz w:val="24"/>
          <w:szCs w:val="24"/>
          <w:lang w:val="it-IT"/>
        </w:rPr>
      </w:pPr>
      <w:r w:rsidRPr="004005B5">
        <w:rPr>
          <w:rFonts w:cs="Frutiger45-Light"/>
          <w:sz w:val="24"/>
          <w:szCs w:val="24"/>
          <w:lang w:val="it-IT"/>
        </w:rPr>
        <w:t xml:space="preserve">Se i mercati rimarranno aperti con un risultato non corretto o un non corretto stato </w:t>
      </w:r>
      <w:r w:rsidRPr="004005B5">
        <w:rPr>
          <w:rFonts w:cs="Frutiger45-Light"/>
          <w:sz w:val="24"/>
          <w:szCs w:val="24"/>
          <w:lang w:val="it-IT"/>
        </w:rPr>
        <w:lastRenderedPageBreak/>
        <w:t xml:space="preserve">del match che ha un impatto significativo sui prezzi, </w:t>
      </w:r>
      <w:r w:rsidRPr="004005B5">
        <w:rPr>
          <w:rFonts w:cs="Frutiger65-Bold"/>
          <w:bCs/>
          <w:sz w:val="24"/>
          <w:szCs w:val="24"/>
          <w:lang w:val="it-IT"/>
        </w:rPr>
        <w:t>ci riserviamo il diritto di annullare le scommesse.</w:t>
      </w:r>
    </w:p>
    <w:p w:rsidR="00812706" w:rsidRPr="004879C5" w:rsidRDefault="00812706" w:rsidP="00C31B48">
      <w:pPr>
        <w:pStyle w:val="Heading3"/>
        <w:rPr>
          <w:lang w:eastAsia="en-GB"/>
        </w:rPr>
      </w:pPr>
      <w:r w:rsidRPr="004879C5">
        <w:rPr>
          <w:lang w:eastAsia="en-GB"/>
        </w:rPr>
        <w:t>NOME DEL MERC</w:t>
      </w:r>
      <w:r w:rsidR="00C31B48">
        <w:rPr>
          <w:lang w:eastAsia="en-GB"/>
        </w:rPr>
        <w:t>ATO E DESCRIZIONE DEL MERCATO</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12 (Inclusi SUP)                                      </w:t>
      </w:r>
    </w:p>
    <w:p w:rsidR="00937E95" w:rsidRPr="00937E95" w:rsidRDefault="004879C5" w:rsidP="00937E95">
      <w:pPr>
        <w:pStyle w:val="ListParagraph"/>
        <w:rPr>
          <w:sz w:val="24"/>
          <w:szCs w:val="24"/>
          <w:lang w:val="it-IT"/>
        </w:rPr>
      </w:pPr>
      <w:r w:rsidRPr="004005B5">
        <w:rPr>
          <w:sz w:val="24"/>
          <w:szCs w:val="24"/>
          <w:lang w:val="it-IT"/>
        </w:rPr>
        <w:t>Squadra di casa, Squadra ospite</w:t>
      </w:r>
    </w:p>
    <w:p w:rsidR="001D5688" w:rsidRPr="001D5688" w:rsidRDefault="001D5688" w:rsidP="000F4165">
      <w:pPr>
        <w:pStyle w:val="ListParagraph"/>
        <w:numPr>
          <w:ilvl w:val="0"/>
          <w:numId w:val="18"/>
        </w:numPr>
        <w:spacing w:after="160" w:line="259" w:lineRule="auto"/>
        <w:rPr>
          <w:sz w:val="24"/>
          <w:szCs w:val="24"/>
          <w:lang w:val="it-IT"/>
        </w:rPr>
      </w:pPr>
      <w:r w:rsidRPr="001D5688">
        <w:rPr>
          <w:sz w:val="24"/>
          <w:szCs w:val="24"/>
          <w:lang w:val="it-IT"/>
        </w:rPr>
        <w:t>1X2    Quale squadra vincerà il match (1-X-2) Vittoria squadra di casa; Pareggio; Vittoria Ospiti</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Handicap asiatico (Inclusi SUP)  </w:t>
      </w:r>
    </w:p>
    <w:p w:rsidR="004879C5" w:rsidRPr="004005B5" w:rsidRDefault="004879C5" w:rsidP="004879C5">
      <w:pPr>
        <w:pStyle w:val="ListParagraph"/>
        <w:rPr>
          <w:sz w:val="24"/>
          <w:szCs w:val="24"/>
          <w:lang w:val="it-IT"/>
        </w:rPr>
      </w:pPr>
      <w:r w:rsidRPr="004005B5">
        <w:rPr>
          <w:sz w:val="24"/>
          <w:szCs w:val="24"/>
          <w:lang w:val="it-IT"/>
        </w:rPr>
        <w:t>Solo*.5 handicap(es. -2.5/+2.5, 0.5/-0.5, …)</w:t>
      </w:r>
    </w:p>
    <w:p w:rsidR="004879C5" w:rsidRPr="00C15CFD" w:rsidRDefault="004879C5" w:rsidP="00B743F3">
      <w:pPr>
        <w:pStyle w:val="ListParagraph"/>
        <w:numPr>
          <w:ilvl w:val="0"/>
          <w:numId w:val="18"/>
        </w:numPr>
        <w:spacing w:after="160" w:line="259" w:lineRule="auto"/>
        <w:rPr>
          <w:sz w:val="24"/>
          <w:szCs w:val="24"/>
          <w:lang w:val="it-IT"/>
        </w:rPr>
      </w:pPr>
      <w:r w:rsidRPr="004005B5">
        <w:rPr>
          <w:rFonts w:cs="Frutiger65-Bold"/>
          <w:bCs/>
          <w:sz w:val="24"/>
          <w:szCs w:val="24"/>
          <w:lang w:val="it-IT"/>
        </w:rPr>
        <w:t xml:space="preserve">Chi vincerà il resto del match, inclusi i Supplementari?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Totale (Inclusi SUP)               </w:t>
      </w:r>
    </w:p>
    <w:p w:rsidR="004879C5" w:rsidRPr="004005B5" w:rsidRDefault="004879C5" w:rsidP="004879C5">
      <w:pPr>
        <w:pStyle w:val="ListParagraph"/>
        <w:rPr>
          <w:sz w:val="24"/>
          <w:szCs w:val="24"/>
          <w:lang w:val="it-IT"/>
        </w:rPr>
      </w:pPr>
      <w:r w:rsidRPr="004005B5">
        <w:rPr>
          <w:sz w:val="24"/>
          <w:szCs w:val="24"/>
          <w:lang w:val="it-IT"/>
        </w:rPr>
        <w:t>Solo*.5 totali</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Pari/Dispari (Inclusi SUP)       </w:t>
      </w:r>
    </w:p>
    <w:p w:rsidR="004879C5" w:rsidRPr="004005B5" w:rsidRDefault="004879C5" w:rsidP="004879C5">
      <w:pPr>
        <w:pStyle w:val="ListParagraph"/>
        <w:rPr>
          <w:sz w:val="24"/>
          <w:szCs w:val="24"/>
          <w:lang w:val="it-IT"/>
        </w:rPr>
      </w:pPr>
      <w:r w:rsidRPr="004005B5">
        <w:rPr>
          <w:sz w:val="24"/>
          <w:szCs w:val="24"/>
          <w:lang w:val="it-IT"/>
        </w:rPr>
        <w:t>Pari/Dispari numero di run (punti)</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Margini Vittoria (Inclusi SUP)       </w:t>
      </w:r>
    </w:p>
    <w:p w:rsidR="004879C5" w:rsidRPr="004005B5" w:rsidRDefault="004879C5" w:rsidP="004879C5">
      <w:pPr>
        <w:pStyle w:val="ListParagraph"/>
        <w:rPr>
          <w:sz w:val="24"/>
          <w:szCs w:val="24"/>
          <w:lang w:val="it-IT"/>
        </w:rPr>
      </w:pPr>
      <w:r w:rsidRPr="004005B5">
        <w:rPr>
          <w:sz w:val="24"/>
          <w:szCs w:val="24"/>
          <w:lang w:val="it-IT"/>
        </w:rPr>
        <w:t>Intervallo predefinito di quanti punti può vincere una squadra &gt;=+3,+2,+1,-1,-2,&lt;=-3</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Quale squadra otterrà il maggior numero di punti per periodo        </w:t>
      </w:r>
    </w:p>
    <w:p w:rsidR="004879C5" w:rsidRPr="004005B5" w:rsidRDefault="004879C5" w:rsidP="004879C5">
      <w:pPr>
        <w:pStyle w:val="ListParagraph"/>
        <w:rPr>
          <w:sz w:val="24"/>
          <w:szCs w:val="24"/>
          <w:lang w:val="it-IT"/>
        </w:rPr>
      </w:pPr>
      <w:r>
        <w:rPr>
          <w:sz w:val="24"/>
          <w:szCs w:val="24"/>
          <w:lang w:val="it-IT"/>
        </w:rPr>
        <w:t xml:space="preserve">a. </w:t>
      </w:r>
      <w:r w:rsidRPr="004005B5">
        <w:rPr>
          <w:sz w:val="24"/>
          <w:szCs w:val="24"/>
          <w:lang w:val="it-IT"/>
        </w:rPr>
        <w:t>Squadra di casa, Pareggio, Squadra ospite</w:t>
      </w:r>
    </w:p>
    <w:p w:rsidR="004879C5" w:rsidRPr="004005B5" w:rsidRDefault="004879C5" w:rsidP="004879C5">
      <w:pPr>
        <w:pStyle w:val="ListParagraph"/>
        <w:rPr>
          <w:sz w:val="24"/>
          <w:szCs w:val="24"/>
          <w:lang w:val="it-IT"/>
        </w:rPr>
      </w:pPr>
      <w:r>
        <w:rPr>
          <w:sz w:val="24"/>
          <w:szCs w:val="24"/>
          <w:lang w:val="it-IT"/>
        </w:rPr>
        <w:t xml:space="preserve">b. </w:t>
      </w:r>
      <w:r w:rsidRPr="004005B5">
        <w:rPr>
          <w:sz w:val="24"/>
          <w:szCs w:val="24"/>
          <w:lang w:val="it-IT"/>
        </w:rPr>
        <w:t xml:space="preserve">Quale squadra otterrà il risultato più alto nell'Inning?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Risultato totale massimo del periodo            </w:t>
      </w:r>
    </w:p>
    <w:p w:rsidR="004879C5" w:rsidRDefault="004879C5" w:rsidP="00B743F3">
      <w:pPr>
        <w:pStyle w:val="ListParagraph"/>
        <w:numPr>
          <w:ilvl w:val="0"/>
          <w:numId w:val="19"/>
        </w:numPr>
        <w:spacing w:after="160" w:line="259" w:lineRule="auto"/>
        <w:rPr>
          <w:sz w:val="24"/>
          <w:szCs w:val="24"/>
          <w:lang w:val="it-IT"/>
        </w:rPr>
      </w:pPr>
      <w:r>
        <w:rPr>
          <w:sz w:val="24"/>
          <w:szCs w:val="24"/>
          <w:lang w:val="it-IT"/>
        </w:rPr>
        <w:t>0,1,2,3,4,5+</w:t>
      </w:r>
    </w:p>
    <w:p w:rsidR="004879C5" w:rsidRPr="004005B5" w:rsidRDefault="004879C5" w:rsidP="00B743F3">
      <w:pPr>
        <w:pStyle w:val="ListParagraph"/>
        <w:numPr>
          <w:ilvl w:val="0"/>
          <w:numId w:val="19"/>
        </w:numPr>
        <w:spacing w:after="160" w:line="259" w:lineRule="auto"/>
        <w:rPr>
          <w:sz w:val="24"/>
          <w:szCs w:val="24"/>
          <w:lang w:val="it-IT"/>
        </w:rPr>
      </w:pPr>
      <w:r>
        <w:rPr>
          <w:sz w:val="24"/>
          <w:szCs w:val="24"/>
          <w:lang w:val="it-IT"/>
        </w:rPr>
        <w:t xml:space="preserve">b. </w:t>
      </w:r>
      <w:r w:rsidRPr="004005B5">
        <w:rPr>
          <w:sz w:val="24"/>
          <w:szCs w:val="24"/>
          <w:lang w:val="it-IT"/>
        </w:rPr>
        <w:t>Quale sarà il numero massimo di run (punti) nell'Inning</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Chi segna il Xmo punto?   </w:t>
      </w:r>
    </w:p>
    <w:p w:rsidR="004879C5" w:rsidRDefault="004879C5" w:rsidP="00B743F3">
      <w:pPr>
        <w:pStyle w:val="ListParagraph"/>
        <w:numPr>
          <w:ilvl w:val="0"/>
          <w:numId w:val="20"/>
        </w:numPr>
        <w:spacing w:after="160" w:line="259" w:lineRule="auto"/>
        <w:rPr>
          <w:sz w:val="24"/>
          <w:szCs w:val="24"/>
          <w:lang w:val="it-IT"/>
        </w:rPr>
      </w:pPr>
      <w:r w:rsidRPr="004005B5">
        <w:rPr>
          <w:sz w:val="24"/>
          <w:szCs w:val="24"/>
          <w:lang w:val="it-IT"/>
        </w:rPr>
        <w:t>Squadra d</w:t>
      </w:r>
      <w:r>
        <w:rPr>
          <w:sz w:val="24"/>
          <w:szCs w:val="24"/>
          <w:lang w:val="it-IT"/>
        </w:rPr>
        <w:t>i casa, Nessuno, Squadra ospite</w:t>
      </w:r>
    </w:p>
    <w:p w:rsidR="004879C5" w:rsidRPr="004005B5" w:rsidRDefault="004879C5" w:rsidP="00B743F3">
      <w:pPr>
        <w:pStyle w:val="ListParagraph"/>
        <w:numPr>
          <w:ilvl w:val="0"/>
          <w:numId w:val="20"/>
        </w:numPr>
        <w:spacing w:after="160" w:line="259" w:lineRule="auto"/>
        <w:rPr>
          <w:sz w:val="24"/>
          <w:szCs w:val="24"/>
          <w:lang w:val="it-IT"/>
        </w:rPr>
      </w:pPr>
      <w:r w:rsidRPr="004005B5">
        <w:rPr>
          <w:sz w:val="24"/>
          <w:szCs w:val="24"/>
          <w:lang w:val="it-IT"/>
        </w:rPr>
        <w:t>X in 1, 2, … ; possibili extra inning vengono presi in considerazione per questo mercato</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Quale squadra vincerà la corsa al X punto? </w:t>
      </w:r>
    </w:p>
    <w:p w:rsidR="004879C5" w:rsidRPr="004005B5" w:rsidRDefault="004879C5" w:rsidP="004879C5">
      <w:pPr>
        <w:pStyle w:val="ListParagraph"/>
        <w:rPr>
          <w:sz w:val="24"/>
          <w:szCs w:val="24"/>
          <w:lang w:val="it-IT"/>
        </w:rPr>
      </w:pPr>
      <w:r w:rsidRPr="004005B5">
        <w:rPr>
          <w:sz w:val="24"/>
          <w:szCs w:val="24"/>
          <w:lang w:val="it-IT"/>
        </w:rPr>
        <w:t>X in 3, 5 e 7; Se un inning finisce prima che il Xmo punto sia segnato (incl. extra inning), questo mercato è da considerarsi nullo (cancellato)</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Ci sarà un 18mo half-inning (baseball)? </w:t>
      </w:r>
    </w:p>
    <w:p w:rsidR="004879C5" w:rsidRPr="004005B5" w:rsidRDefault="004879C5" w:rsidP="004879C5">
      <w:pPr>
        <w:pStyle w:val="ListParagraph"/>
        <w:rPr>
          <w:sz w:val="24"/>
          <w:szCs w:val="24"/>
          <w:lang w:val="it-IT"/>
        </w:rPr>
      </w:pPr>
      <w:r w:rsidRPr="004005B5">
        <w:rPr>
          <w:sz w:val="24"/>
          <w:szCs w:val="24"/>
          <w:lang w:val="it-IT"/>
        </w:rPr>
        <w:t>Sì; No</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Ci saranno i supplementari? </w:t>
      </w:r>
    </w:p>
    <w:p w:rsidR="004879C5" w:rsidRPr="004005B5" w:rsidRDefault="004879C5" w:rsidP="004879C5">
      <w:pPr>
        <w:pStyle w:val="ListParagraph"/>
        <w:rPr>
          <w:sz w:val="24"/>
          <w:szCs w:val="24"/>
          <w:lang w:val="it-IT"/>
        </w:rPr>
      </w:pPr>
      <w:r w:rsidRPr="004005B5">
        <w:rPr>
          <w:sz w:val="24"/>
          <w:szCs w:val="24"/>
          <w:lang w:val="it-IT"/>
        </w:rPr>
        <w:t>Sì; No</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Quale squadra arriverà in vantaggio all'intervallo?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Intervallo – Totale   </w:t>
      </w:r>
    </w:p>
    <w:p w:rsidR="004879C5" w:rsidRPr="004005B5" w:rsidRDefault="004879C5" w:rsidP="004879C5">
      <w:pPr>
        <w:pStyle w:val="ListParagraph"/>
        <w:rPr>
          <w:sz w:val="24"/>
          <w:szCs w:val="24"/>
          <w:lang w:val="it-IT"/>
        </w:rPr>
      </w:pPr>
      <w:r w:rsidRPr="004005B5">
        <w:rPr>
          <w:sz w:val="24"/>
          <w:szCs w:val="24"/>
          <w:lang w:val="it-IT"/>
        </w:rPr>
        <w:t>Solo*.5 totali</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Chi vince il periodo?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1mo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lastRenderedPageBreak/>
        <w:t xml:space="preserve">2do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3zo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4to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5to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6to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7mo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8vo periodo – Totale (solo*.5 totali)    </w:t>
      </w:r>
    </w:p>
    <w:p w:rsidR="004879C5" w:rsidRPr="004005B5" w:rsidRDefault="004879C5" w:rsidP="004879C5">
      <w:pPr>
        <w:pStyle w:val="ListParagraph"/>
        <w:rPr>
          <w:sz w:val="24"/>
          <w:szCs w:val="24"/>
          <w:lang w:val="it-IT"/>
        </w:rPr>
      </w:pPr>
      <w:r w:rsidRPr="004005B5">
        <w:rPr>
          <w:sz w:val="24"/>
          <w:szCs w:val="24"/>
          <w:lang w:val="it-IT"/>
        </w:rPr>
        <w:t>Es. 0.5, 1.5, 2.5, 3.5,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Quale squadra sarà in vantaggio al 5to inning?     </w:t>
      </w:r>
    </w:p>
    <w:p w:rsidR="004879C5" w:rsidRPr="004005B5" w:rsidRDefault="004879C5" w:rsidP="004879C5">
      <w:pPr>
        <w:pStyle w:val="ListParagraph"/>
        <w:rPr>
          <w:sz w:val="24"/>
          <w:szCs w:val="24"/>
          <w:lang w:val="it-IT"/>
        </w:rPr>
      </w:pPr>
      <w:r w:rsidRPr="004005B5">
        <w:rPr>
          <w:sz w:val="24"/>
          <w:szCs w:val="24"/>
          <w:lang w:val="it-IT"/>
        </w:rPr>
        <w:t>(Squadra di casa, Pareggio, Squadra ospite)</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Totale dopo 5 inning          </w:t>
      </w:r>
    </w:p>
    <w:p w:rsidR="004879C5" w:rsidRPr="004005B5" w:rsidRDefault="004879C5" w:rsidP="004879C5">
      <w:pPr>
        <w:pStyle w:val="ListParagraph"/>
        <w:rPr>
          <w:sz w:val="24"/>
          <w:szCs w:val="24"/>
          <w:lang w:val="it-IT"/>
        </w:rPr>
      </w:pPr>
      <w:r w:rsidRPr="004005B5">
        <w:rPr>
          <w:sz w:val="24"/>
          <w:szCs w:val="24"/>
          <w:lang w:val="it-IT"/>
        </w:rPr>
        <w:t>(pari; dispari)</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Handicap asiatico dopo 5 inning         </w:t>
      </w:r>
    </w:p>
    <w:p w:rsidR="004879C5" w:rsidRPr="004005B5" w:rsidRDefault="004879C5" w:rsidP="004879C5">
      <w:pPr>
        <w:pStyle w:val="ListParagraph"/>
        <w:rPr>
          <w:sz w:val="24"/>
          <w:szCs w:val="24"/>
          <w:lang w:val="it-IT"/>
        </w:rPr>
      </w:pPr>
      <w:r w:rsidRPr="004005B5">
        <w:rPr>
          <w:sz w:val="24"/>
          <w:szCs w:val="24"/>
          <w:lang w:val="it-IT"/>
        </w:rPr>
        <w:t>Solo*.5 handicap(es. -2.5/+2.5, 0.5/-0.5, …)</w:t>
      </w:r>
    </w:p>
    <w:p w:rsidR="004879C5"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1mo Tempo – Handicap Asiatico      </w:t>
      </w:r>
    </w:p>
    <w:p w:rsidR="004879C5" w:rsidRPr="004005B5" w:rsidRDefault="004879C5" w:rsidP="004879C5">
      <w:pPr>
        <w:pStyle w:val="ListParagraph"/>
        <w:rPr>
          <w:sz w:val="24"/>
          <w:szCs w:val="24"/>
          <w:lang w:val="it-IT"/>
        </w:rPr>
      </w:pPr>
      <w:r w:rsidRPr="004005B5">
        <w:rPr>
          <w:sz w:val="24"/>
          <w:szCs w:val="24"/>
          <w:lang w:val="it-IT"/>
        </w:rPr>
        <w:t>Mercati Handicap Asiatico per il 1mo Tempo (es. -2.5/+2.5, 0.5/-0.5, …)</w:t>
      </w:r>
    </w:p>
    <w:p w:rsidR="004879C5" w:rsidRPr="00157783" w:rsidRDefault="004879C5" w:rsidP="00B743F3">
      <w:pPr>
        <w:pStyle w:val="ListParagraph"/>
        <w:numPr>
          <w:ilvl w:val="0"/>
          <w:numId w:val="18"/>
        </w:numPr>
        <w:spacing w:after="160" w:line="259" w:lineRule="auto"/>
        <w:rPr>
          <w:sz w:val="24"/>
          <w:szCs w:val="24"/>
          <w:lang w:val="it-IT"/>
        </w:rPr>
      </w:pPr>
      <w:r w:rsidRPr="004005B5">
        <w:rPr>
          <w:rFonts w:cs="Frutiger65-Bold"/>
          <w:bCs/>
          <w:sz w:val="24"/>
          <w:szCs w:val="24"/>
          <w:lang w:val="it-IT"/>
        </w:rPr>
        <w:t xml:space="preserve">Totale squadra di casa    (inclusi supplementari)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157783" w:rsidRDefault="004879C5" w:rsidP="00B743F3">
      <w:pPr>
        <w:pStyle w:val="ListParagraph"/>
        <w:numPr>
          <w:ilvl w:val="0"/>
          <w:numId w:val="18"/>
        </w:numPr>
        <w:spacing w:after="160" w:line="259" w:lineRule="auto"/>
        <w:rPr>
          <w:sz w:val="24"/>
          <w:szCs w:val="24"/>
          <w:lang w:val="it-IT"/>
        </w:rPr>
      </w:pPr>
      <w:r w:rsidRPr="004005B5">
        <w:rPr>
          <w:rFonts w:cs="Frutiger65-Bold"/>
          <w:bCs/>
          <w:sz w:val="24"/>
          <w:szCs w:val="24"/>
          <w:lang w:val="it-IT"/>
        </w:rPr>
        <w:t xml:space="preserve">Totale squadra ospite    (inclusi supplementari)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157783" w:rsidRDefault="004879C5" w:rsidP="00B743F3">
      <w:pPr>
        <w:pStyle w:val="ListParagraph"/>
        <w:numPr>
          <w:ilvl w:val="0"/>
          <w:numId w:val="18"/>
        </w:numPr>
        <w:spacing w:after="160" w:line="259" w:lineRule="auto"/>
        <w:rPr>
          <w:sz w:val="24"/>
          <w:szCs w:val="24"/>
          <w:lang w:val="it-IT"/>
        </w:rPr>
      </w:pPr>
      <w:r w:rsidRPr="004005B5">
        <w:rPr>
          <w:rFonts w:cs="Frutiger65-Bold"/>
          <w:bCs/>
          <w:sz w:val="24"/>
          <w:szCs w:val="24"/>
          <w:lang w:val="it-IT"/>
        </w:rPr>
        <w:t xml:space="preserve">Totale squadra di casa dopo 5 inning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157783" w:rsidRDefault="004879C5" w:rsidP="00B743F3">
      <w:pPr>
        <w:pStyle w:val="ListParagraph"/>
        <w:numPr>
          <w:ilvl w:val="0"/>
          <w:numId w:val="18"/>
        </w:numPr>
        <w:spacing w:after="160" w:line="259" w:lineRule="auto"/>
        <w:rPr>
          <w:sz w:val="24"/>
          <w:szCs w:val="24"/>
          <w:lang w:val="it-IT"/>
        </w:rPr>
      </w:pPr>
      <w:r w:rsidRPr="004005B5">
        <w:rPr>
          <w:rFonts w:cs="Frutiger65-Bold"/>
          <w:bCs/>
          <w:sz w:val="24"/>
          <w:szCs w:val="24"/>
          <w:lang w:val="it-IT"/>
        </w:rPr>
        <w:t xml:space="preserve">Totale squadra ospite dopo 5 inning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157783"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1mo Tempo - </w:t>
      </w:r>
      <w:r w:rsidRPr="004005B5">
        <w:rPr>
          <w:rFonts w:cs="Frutiger65-Bold"/>
          <w:bCs/>
          <w:sz w:val="24"/>
          <w:szCs w:val="24"/>
          <w:lang w:val="it-IT"/>
        </w:rPr>
        <w:t xml:space="preserve">Totale squadra di casa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157783" w:rsidRDefault="004879C5" w:rsidP="00B743F3">
      <w:pPr>
        <w:pStyle w:val="ListParagraph"/>
        <w:numPr>
          <w:ilvl w:val="0"/>
          <w:numId w:val="18"/>
        </w:numPr>
        <w:spacing w:after="160" w:line="259" w:lineRule="auto"/>
        <w:rPr>
          <w:sz w:val="24"/>
          <w:szCs w:val="24"/>
          <w:lang w:val="it-IT"/>
        </w:rPr>
      </w:pPr>
      <w:r w:rsidRPr="004005B5">
        <w:rPr>
          <w:sz w:val="24"/>
          <w:szCs w:val="24"/>
          <w:lang w:val="it-IT"/>
        </w:rPr>
        <w:t xml:space="preserve">1mo Tempo - </w:t>
      </w:r>
      <w:r w:rsidRPr="004005B5">
        <w:rPr>
          <w:rFonts w:cs="Frutiger65-Bold"/>
          <w:bCs/>
          <w:sz w:val="24"/>
          <w:szCs w:val="24"/>
          <w:lang w:val="it-IT"/>
        </w:rPr>
        <w:t xml:space="preserve">Totale squadra ospite   </w:t>
      </w:r>
    </w:p>
    <w:p w:rsidR="004879C5" w:rsidRPr="004005B5" w:rsidRDefault="004879C5" w:rsidP="004879C5">
      <w:pPr>
        <w:pStyle w:val="ListParagraph"/>
        <w:rPr>
          <w:sz w:val="24"/>
          <w:szCs w:val="24"/>
          <w:lang w:val="it-IT"/>
        </w:rPr>
      </w:pPr>
      <w:r w:rsidRPr="004005B5">
        <w:rPr>
          <w:rFonts w:cs="Frutiger65-Bold"/>
          <w:bCs/>
          <w:sz w:val="24"/>
          <w:szCs w:val="24"/>
          <w:lang w:val="it-IT"/>
        </w:rPr>
        <w:t>Solo x.5</w:t>
      </w:r>
    </w:p>
    <w:p w:rsidR="004879C5" w:rsidRPr="001D5688" w:rsidRDefault="004879C5" w:rsidP="00B743F3">
      <w:pPr>
        <w:pStyle w:val="ListParagraph"/>
        <w:numPr>
          <w:ilvl w:val="0"/>
          <w:numId w:val="18"/>
        </w:numPr>
        <w:spacing w:after="160" w:line="259" w:lineRule="auto"/>
        <w:rPr>
          <w:sz w:val="24"/>
          <w:szCs w:val="24"/>
          <w:lang w:val="it-IT"/>
        </w:rPr>
      </w:pPr>
      <w:r w:rsidRPr="001D5688">
        <w:rPr>
          <w:sz w:val="24"/>
          <w:szCs w:val="24"/>
          <w:lang w:val="it-IT"/>
        </w:rPr>
        <w:t xml:space="preserve">Scommessa sulla gara e Totali </w:t>
      </w:r>
      <w:r w:rsidRPr="001D5688">
        <w:rPr>
          <w:rFonts w:cs="Frutiger65-Bold"/>
          <w:bCs/>
          <w:sz w:val="24"/>
          <w:szCs w:val="24"/>
          <w:lang w:val="it-IT"/>
        </w:rPr>
        <w:t xml:space="preserve">(inclusi supplementari)    </w:t>
      </w:r>
    </w:p>
    <w:p w:rsidR="004879C5" w:rsidRPr="004005B5" w:rsidRDefault="004879C5" w:rsidP="004879C5">
      <w:pPr>
        <w:pStyle w:val="ListParagraph"/>
        <w:rPr>
          <w:sz w:val="24"/>
          <w:szCs w:val="24"/>
          <w:lang w:val="it-IT"/>
        </w:rPr>
      </w:pPr>
      <w:r w:rsidRPr="001D5688">
        <w:rPr>
          <w:rFonts w:cs="Frutiger65-Bold"/>
          <w:bCs/>
          <w:sz w:val="24"/>
          <w:szCs w:val="24"/>
          <w:lang w:val="it-IT"/>
        </w:rPr>
        <w:t>Combinazione di 1X2 e Totale x.5 (Vittoria squadra di casa e under, Vittoria squadra di casa e over, Pareggio e under, Pareggio e over, Vittoria squadra ospite e under, Vittoria squadra ospite e over)</w:t>
      </w:r>
    </w:p>
    <w:p w:rsidR="00D217A0" w:rsidRDefault="00C31B48" w:rsidP="00C31B48">
      <w:pPr>
        <w:pStyle w:val="Heading2"/>
        <w:rPr>
          <w:lang w:eastAsia="en-GB"/>
        </w:rPr>
      </w:pPr>
      <w:r>
        <w:rPr>
          <w:lang w:eastAsia="en-GB"/>
        </w:rPr>
        <w:t>PALLAMANO</w:t>
      </w:r>
    </w:p>
    <w:p w:rsidR="00C31B48" w:rsidRDefault="00C31B48" w:rsidP="00C31B48">
      <w:pPr>
        <w:pStyle w:val="Heading3"/>
        <w:rPr>
          <w:lang w:eastAsia="en-GB"/>
        </w:rPr>
      </w:pPr>
      <w:r>
        <w:rPr>
          <w:lang w:eastAsia="en-GB"/>
        </w:rPr>
        <w:t>IMPORTANTE</w:t>
      </w:r>
    </w:p>
    <w:p w:rsidR="00C31B48" w:rsidRPr="00C31B48" w:rsidRDefault="00C31B48" w:rsidP="00C31B48">
      <w:pPr>
        <w:pStyle w:val="ListParagraph"/>
        <w:numPr>
          <w:ilvl w:val="0"/>
          <w:numId w:val="24"/>
        </w:numPr>
        <w:autoSpaceDE w:val="0"/>
        <w:autoSpaceDN w:val="0"/>
        <w:adjustRightInd w:val="0"/>
        <w:rPr>
          <w:rFonts w:cs="Frutiger65-Bold"/>
          <w:bCs/>
          <w:sz w:val="24"/>
          <w:szCs w:val="24"/>
          <w:lang w:val="it-IT"/>
        </w:rPr>
      </w:pPr>
      <w:r w:rsidRPr="004005B5">
        <w:rPr>
          <w:rFonts w:cs="Frutiger65-Bold"/>
          <w:bCs/>
          <w:sz w:val="24"/>
          <w:szCs w:val="24"/>
          <w:lang w:val="it-IT"/>
        </w:rPr>
        <w:t xml:space="preserve">Tutti i mercati (eccetto quelli sull’intervallo, primo tempo, </w:t>
      </w:r>
      <w:r w:rsidRPr="004005B5">
        <w:rPr>
          <w:sz w:val="24"/>
          <w:szCs w:val="24"/>
          <w:lang w:val="it-IT"/>
        </w:rPr>
        <w:t xml:space="preserve">Chi segna il Xmo punto e </w:t>
      </w:r>
      <w:r w:rsidRPr="004005B5">
        <w:rPr>
          <w:sz w:val="24"/>
          <w:szCs w:val="24"/>
          <w:lang w:val="it-IT"/>
        </w:rPr>
        <w:lastRenderedPageBreak/>
        <w:t>Quale squadra vincerà la corsa al X punto</w:t>
      </w:r>
      <w:r w:rsidRPr="004005B5">
        <w:rPr>
          <w:rFonts w:cs="Frutiger65-Bold"/>
          <w:bCs/>
          <w:sz w:val="24"/>
          <w:szCs w:val="24"/>
          <w:lang w:val="it-IT"/>
        </w:rPr>
        <w:t>) vanno considerati solo per i tempi regolamentari.</w:t>
      </w:r>
    </w:p>
    <w:p w:rsidR="00C31B48" w:rsidRPr="00DB48D4" w:rsidRDefault="00C31B48" w:rsidP="00C31B48">
      <w:pPr>
        <w:pStyle w:val="Heading3"/>
        <w:rPr>
          <w:lang w:eastAsia="en-GB"/>
        </w:rPr>
      </w:pPr>
      <w:r w:rsidRPr="00DB48D4">
        <w:rPr>
          <w:lang w:eastAsia="en-GB"/>
        </w:rPr>
        <w:t>REGOLE DI PAGAMENTO E CANCELLAZIONE</w:t>
      </w:r>
    </w:p>
    <w:p w:rsidR="00C31B48" w:rsidRPr="009555B0" w:rsidRDefault="00C31B48" w:rsidP="00C31B48">
      <w:pPr>
        <w:pStyle w:val="ListParagraph"/>
        <w:numPr>
          <w:ilvl w:val="0"/>
          <w:numId w:val="17"/>
        </w:numPr>
        <w:autoSpaceDE w:val="0"/>
        <w:autoSpaceDN w:val="0"/>
        <w:adjustRightInd w:val="0"/>
        <w:rPr>
          <w:rFonts w:cs="Frutiger65-Bold"/>
          <w:bCs/>
          <w:szCs w:val="24"/>
          <w:lang w:val="it-IT"/>
        </w:rPr>
      </w:pPr>
      <w:r w:rsidRPr="009555B0">
        <w:rPr>
          <w:rFonts w:cs="Frutiger65-Bold"/>
          <w:bCs/>
          <w:szCs w:val="24"/>
          <w:lang w:val="it-IT"/>
        </w:rPr>
        <w:t>Se una partita viene interrotta o rinviata e non sarà proseguita entro 48 ore dall'orario d'inizio previsto,tutte le scommesse saranno considerate nulle.</w:t>
      </w:r>
    </w:p>
    <w:p w:rsidR="00C31B48" w:rsidRPr="009555B0" w:rsidRDefault="00C31B48" w:rsidP="00C31B48">
      <w:pPr>
        <w:pStyle w:val="ListParagraph"/>
        <w:numPr>
          <w:ilvl w:val="0"/>
          <w:numId w:val="17"/>
        </w:numPr>
        <w:spacing w:after="160" w:line="259" w:lineRule="auto"/>
        <w:rPr>
          <w:rFonts w:cs="Frutiger65-Bold"/>
          <w:bCs/>
          <w:szCs w:val="24"/>
          <w:lang w:val="it-IT"/>
        </w:rPr>
      </w:pPr>
      <w:r w:rsidRPr="009555B0">
        <w:rPr>
          <w:rFonts w:cs="Frutiger65-Bold"/>
          <w:bCs/>
          <w:szCs w:val="24"/>
          <w:lang w:val="it-IT"/>
        </w:rPr>
        <w:t>Se le quote vengono offerte per un match con orario d’inizio non corretto (per più di 3 minuti), ci riserviamo il diritto di annullare le scommesse.</w:t>
      </w:r>
    </w:p>
    <w:p w:rsidR="00C31B48" w:rsidRPr="00C31B48" w:rsidRDefault="00C31B48" w:rsidP="00C31B48">
      <w:pPr>
        <w:pStyle w:val="ListParagraph"/>
        <w:numPr>
          <w:ilvl w:val="0"/>
          <w:numId w:val="17"/>
        </w:numPr>
        <w:autoSpaceDE w:val="0"/>
        <w:autoSpaceDN w:val="0"/>
        <w:adjustRightInd w:val="0"/>
        <w:rPr>
          <w:rFonts w:cs="Frutiger65-Bold"/>
          <w:bCs/>
          <w:szCs w:val="24"/>
          <w:lang w:val="it-IT"/>
        </w:rPr>
      </w:pPr>
      <w:r w:rsidRPr="009555B0">
        <w:rPr>
          <w:rFonts w:cs="Frutiger65-Bold"/>
          <w:bCs/>
          <w:szCs w:val="24"/>
          <w:lang w:val="it-IT"/>
        </w:rPr>
        <w:t>Se i mercati restano aperti con un risultato non corretto, che ha un impatto significativo sui prezzi, ci riserviamo il diritto di annullare le scommesse.</w:t>
      </w:r>
    </w:p>
    <w:p w:rsidR="00812706" w:rsidRPr="004879C5" w:rsidRDefault="00812706" w:rsidP="00C31B48">
      <w:pPr>
        <w:pStyle w:val="Heading3"/>
        <w:rPr>
          <w:lang w:eastAsia="en-GB"/>
        </w:rPr>
      </w:pPr>
      <w:r w:rsidRPr="004879C5">
        <w:rPr>
          <w:lang w:eastAsia="en-GB"/>
        </w:rPr>
        <w:t>NOME DEL MERC</w:t>
      </w:r>
      <w:r w:rsidR="00C31B48">
        <w:rPr>
          <w:lang w:eastAsia="en-GB"/>
        </w:rPr>
        <w:t>ATO E DESCRIZIONE DEL MERCATO</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1X2                   </w:t>
      </w:r>
    </w:p>
    <w:p w:rsidR="00D217A0" w:rsidRPr="004005B5" w:rsidRDefault="00D217A0" w:rsidP="00D217A0">
      <w:pPr>
        <w:pStyle w:val="ListParagraph"/>
        <w:rPr>
          <w:sz w:val="24"/>
          <w:szCs w:val="24"/>
          <w:lang w:val="it-IT"/>
        </w:rPr>
      </w:pPr>
      <w:r w:rsidRPr="004005B5">
        <w:rPr>
          <w:sz w:val="24"/>
          <w:szCs w:val="24"/>
          <w:lang w:val="it-IT"/>
        </w:rPr>
        <w:t>Vittoria squadra di casa; Pareggio; Vittoria Ospiti</w:t>
      </w:r>
    </w:p>
    <w:p w:rsidR="00D217A0" w:rsidRPr="00147036" w:rsidRDefault="00D217A0" w:rsidP="00B743F3">
      <w:pPr>
        <w:pStyle w:val="ListParagraph"/>
        <w:numPr>
          <w:ilvl w:val="0"/>
          <w:numId w:val="23"/>
        </w:numPr>
        <w:spacing w:after="160" w:line="259" w:lineRule="auto"/>
        <w:rPr>
          <w:sz w:val="24"/>
          <w:szCs w:val="24"/>
          <w:lang w:val="it-IT"/>
        </w:rPr>
      </w:pPr>
      <w:r w:rsidRPr="004005B5">
        <w:rPr>
          <w:sz w:val="24"/>
          <w:szCs w:val="24"/>
          <w:lang w:val="en-US"/>
        </w:rPr>
        <w:t xml:space="preserve">Handicap                     </w:t>
      </w:r>
    </w:p>
    <w:p w:rsidR="00D217A0" w:rsidRPr="004005B5" w:rsidRDefault="00D217A0" w:rsidP="00D217A0">
      <w:pPr>
        <w:pStyle w:val="ListParagraph"/>
        <w:rPr>
          <w:sz w:val="24"/>
          <w:szCs w:val="24"/>
          <w:lang w:val="it-IT"/>
        </w:rPr>
      </w:pPr>
      <w:r w:rsidRPr="004005B5">
        <w:rPr>
          <w:sz w:val="24"/>
          <w:szCs w:val="24"/>
          <w:lang w:val="en-US"/>
        </w:rPr>
        <w:t>Handicap Europei (es. Handicap 0:2, Handicap 5:0, …)</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Totale        </w:t>
      </w:r>
    </w:p>
    <w:p w:rsidR="00D217A0" w:rsidRPr="004005B5" w:rsidRDefault="00D217A0" w:rsidP="00D217A0">
      <w:pPr>
        <w:pStyle w:val="ListParagraph"/>
        <w:rPr>
          <w:sz w:val="24"/>
          <w:szCs w:val="24"/>
          <w:lang w:val="it-IT"/>
        </w:rPr>
      </w:pPr>
      <w:r w:rsidRPr="004005B5">
        <w:rPr>
          <w:sz w:val="24"/>
          <w:szCs w:val="24"/>
          <w:lang w:val="it-IT"/>
        </w:rPr>
        <w:t>Vengono considerati solo i punti segnati durante i tempi regolamentari</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1mo Tempo – 1X2            </w:t>
      </w:r>
    </w:p>
    <w:p w:rsidR="00D217A0" w:rsidRPr="004005B5" w:rsidRDefault="00D217A0" w:rsidP="00D217A0">
      <w:pPr>
        <w:pStyle w:val="ListParagraph"/>
        <w:rPr>
          <w:sz w:val="24"/>
          <w:szCs w:val="24"/>
          <w:lang w:val="it-IT"/>
        </w:rPr>
      </w:pPr>
      <w:r w:rsidRPr="004005B5">
        <w:rPr>
          <w:sz w:val="24"/>
          <w:szCs w:val="24"/>
          <w:lang w:val="it-IT"/>
        </w:rPr>
        <w:t>Quale squadra vincerà il 1mo tempo?</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1mo Tempo – Handicap   </w:t>
      </w:r>
    </w:p>
    <w:p w:rsidR="00D217A0" w:rsidRPr="004005B5" w:rsidRDefault="00D217A0" w:rsidP="00D217A0">
      <w:pPr>
        <w:pStyle w:val="ListParagraph"/>
        <w:rPr>
          <w:sz w:val="24"/>
          <w:szCs w:val="24"/>
          <w:lang w:val="it-IT"/>
        </w:rPr>
      </w:pPr>
      <w:r w:rsidRPr="004005B5">
        <w:rPr>
          <w:sz w:val="24"/>
          <w:szCs w:val="24"/>
          <w:lang w:val="it-IT"/>
        </w:rPr>
        <w:t xml:space="preserve">Handicap Europei per il 1mo tempo (es. </w:t>
      </w:r>
      <w:r w:rsidRPr="004005B5">
        <w:rPr>
          <w:sz w:val="24"/>
          <w:szCs w:val="24"/>
          <w:lang w:val="en-US"/>
        </w:rPr>
        <w:t>Handicap 0:1, Handicap 1:0, …)</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1mo Tempo – Totale (solo*.5 totali)       </w:t>
      </w:r>
    </w:p>
    <w:p w:rsidR="00D217A0" w:rsidRPr="004005B5" w:rsidRDefault="00D217A0" w:rsidP="00D217A0">
      <w:pPr>
        <w:pStyle w:val="ListParagraph"/>
        <w:rPr>
          <w:sz w:val="24"/>
          <w:szCs w:val="24"/>
          <w:lang w:val="it-IT"/>
        </w:rPr>
      </w:pPr>
      <w:r w:rsidRPr="004005B5">
        <w:rPr>
          <w:rFonts w:cs="Frutiger65-Bold"/>
          <w:bCs/>
          <w:sz w:val="24"/>
          <w:szCs w:val="24"/>
          <w:lang w:val="it-IT"/>
        </w:rPr>
        <w:t>Vengono considerati solo i gol segnati durante il 1mo tempo</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Handicap Asiatico (solo*.5 handicap)     </w:t>
      </w:r>
    </w:p>
    <w:p w:rsidR="00D217A0" w:rsidRPr="004005B5" w:rsidRDefault="00D217A0" w:rsidP="00D217A0">
      <w:pPr>
        <w:pStyle w:val="ListParagraph"/>
        <w:rPr>
          <w:sz w:val="24"/>
          <w:szCs w:val="24"/>
          <w:lang w:val="it-IT"/>
        </w:rPr>
      </w:pPr>
      <w:r w:rsidRPr="004005B5">
        <w:rPr>
          <w:sz w:val="24"/>
          <w:szCs w:val="24"/>
          <w:lang w:val="it-IT"/>
        </w:rPr>
        <w:t xml:space="preserve">Mercati Handicap *.5 (es. -2.5/+2.5, 0.5/-0.5, …)  </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1mo Tempo - Handicap Asiatico (solo*.5 handicap)     </w:t>
      </w:r>
    </w:p>
    <w:p w:rsidR="00D217A0" w:rsidRPr="004005B5" w:rsidRDefault="00D217A0" w:rsidP="00D217A0">
      <w:pPr>
        <w:pStyle w:val="ListParagraph"/>
        <w:rPr>
          <w:sz w:val="24"/>
          <w:szCs w:val="24"/>
          <w:lang w:val="it-IT"/>
        </w:rPr>
      </w:pPr>
      <w:r w:rsidRPr="004005B5">
        <w:rPr>
          <w:sz w:val="24"/>
          <w:szCs w:val="24"/>
          <w:lang w:val="it-IT"/>
        </w:rPr>
        <w:t xml:space="preserve">Mercati Handicap Asiatico per il 1mo Tempo (es. -2.5/+2.5, 0.5/-0.5, …)  </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Chi segna il Xmo punto?  </w:t>
      </w:r>
    </w:p>
    <w:p w:rsidR="00D217A0" w:rsidRPr="004005B5" w:rsidRDefault="00D217A0" w:rsidP="00D217A0">
      <w:pPr>
        <w:pStyle w:val="ListParagraph"/>
        <w:rPr>
          <w:sz w:val="24"/>
          <w:szCs w:val="24"/>
          <w:lang w:val="it-IT"/>
        </w:rPr>
      </w:pPr>
      <w:r w:rsidRPr="004005B5">
        <w:rPr>
          <w:sz w:val="24"/>
          <w:szCs w:val="24"/>
          <w:lang w:val="it-IT"/>
        </w:rPr>
        <w:t>a. X in 10, 15, 20, 25, …</w:t>
      </w:r>
      <w:r w:rsidRPr="004005B5">
        <w:rPr>
          <w:sz w:val="24"/>
          <w:szCs w:val="24"/>
          <w:lang w:val="it-IT"/>
        </w:rPr>
        <w:br/>
        <w:t>b. Quale squadra segnerà il Xmo gol del match</w:t>
      </w:r>
      <w:r w:rsidRPr="004005B5">
        <w:rPr>
          <w:sz w:val="24"/>
          <w:szCs w:val="24"/>
          <w:lang w:val="it-IT"/>
        </w:rPr>
        <w:br/>
        <w:t>c. Se il match finisce prima che il Xmo gol sia segnato, questo mercato verrà considerato nullo (cancellato)</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Quale squadra vincerà la corsa al X punto?  </w:t>
      </w:r>
    </w:p>
    <w:p w:rsidR="00D217A0" w:rsidRPr="004005B5" w:rsidRDefault="00D217A0" w:rsidP="00D217A0">
      <w:pPr>
        <w:pStyle w:val="ListParagraph"/>
        <w:rPr>
          <w:sz w:val="24"/>
          <w:szCs w:val="24"/>
          <w:lang w:val="it-IT"/>
        </w:rPr>
      </w:pPr>
      <w:r w:rsidRPr="004005B5">
        <w:rPr>
          <w:sz w:val="24"/>
          <w:szCs w:val="24"/>
          <w:lang w:val="it-IT"/>
        </w:rPr>
        <w:t>a. X in 20, 30, 40, ...</w:t>
      </w:r>
      <w:r w:rsidRPr="004005B5">
        <w:rPr>
          <w:sz w:val="24"/>
          <w:szCs w:val="24"/>
          <w:lang w:val="it-IT"/>
        </w:rPr>
        <w:br/>
        <w:t>b. Quale squadra segnerà per prima il X gol per prima (es. Il risultato corrente è 20-19, la squadra di casa ha vinto la corsa al 20mo punto).</w:t>
      </w:r>
      <w:r w:rsidRPr="004005B5">
        <w:rPr>
          <w:sz w:val="24"/>
          <w:szCs w:val="24"/>
          <w:lang w:val="it-IT"/>
        </w:rPr>
        <w:br/>
        <w:t>c. Se il match finisce prima che qualsiasi squadra segni il Xmo punto, questo mercato verrà considerato nullo (cancellato)</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Pari/Dispari                </w:t>
      </w:r>
    </w:p>
    <w:p w:rsidR="00D217A0" w:rsidRPr="004005B5" w:rsidRDefault="00D217A0" w:rsidP="00D217A0">
      <w:pPr>
        <w:pStyle w:val="ListParagraph"/>
        <w:rPr>
          <w:sz w:val="24"/>
          <w:szCs w:val="24"/>
          <w:lang w:val="it-IT"/>
        </w:rPr>
      </w:pPr>
      <w:r w:rsidRPr="004005B5">
        <w:rPr>
          <w:sz w:val="24"/>
          <w:szCs w:val="24"/>
          <w:lang w:val="it-IT"/>
        </w:rPr>
        <w:t>Pari/Dispari numero di gol</w:t>
      </w:r>
    </w:p>
    <w:p w:rsidR="00D217A0" w:rsidRDefault="00D217A0" w:rsidP="00B743F3">
      <w:pPr>
        <w:pStyle w:val="ListParagraph"/>
        <w:numPr>
          <w:ilvl w:val="0"/>
          <w:numId w:val="23"/>
        </w:numPr>
        <w:spacing w:after="160" w:line="259" w:lineRule="auto"/>
        <w:rPr>
          <w:sz w:val="24"/>
          <w:szCs w:val="24"/>
          <w:lang w:val="it-IT"/>
        </w:rPr>
      </w:pPr>
      <w:r w:rsidRPr="004005B5">
        <w:rPr>
          <w:sz w:val="24"/>
          <w:szCs w:val="24"/>
          <w:lang w:val="it-IT"/>
        </w:rPr>
        <w:t xml:space="preserve">1mo Tempo – Pari/Dispari          </w:t>
      </w:r>
    </w:p>
    <w:p w:rsidR="00D217A0" w:rsidRPr="004005B5" w:rsidRDefault="00D217A0" w:rsidP="00D217A0">
      <w:pPr>
        <w:pStyle w:val="ListParagraph"/>
        <w:rPr>
          <w:sz w:val="24"/>
          <w:szCs w:val="24"/>
          <w:lang w:val="it-IT"/>
        </w:rPr>
      </w:pPr>
      <w:r w:rsidRPr="004005B5">
        <w:rPr>
          <w:rFonts w:cs="Frutiger65-Bold"/>
          <w:bCs/>
          <w:sz w:val="24"/>
          <w:szCs w:val="24"/>
          <w:lang w:val="it-IT"/>
        </w:rPr>
        <w:t>Vengono considerati solo i gol segnati nel 1mo Tempo</w:t>
      </w:r>
    </w:p>
    <w:p w:rsidR="00D217A0" w:rsidRPr="00D217A0" w:rsidRDefault="00D217A0" w:rsidP="00B743F3">
      <w:pPr>
        <w:pStyle w:val="ListParagraph"/>
        <w:numPr>
          <w:ilvl w:val="0"/>
          <w:numId w:val="23"/>
        </w:numPr>
        <w:spacing w:after="160" w:line="259" w:lineRule="auto"/>
        <w:rPr>
          <w:lang w:eastAsia="en-GB"/>
        </w:rPr>
      </w:pPr>
      <w:r w:rsidRPr="00D217A0">
        <w:rPr>
          <w:rFonts w:cs="Frutiger65-Bold"/>
          <w:sz w:val="24"/>
          <w:szCs w:val="24"/>
          <w:lang w:val="it-IT"/>
        </w:rPr>
        <w:t xml:space="preserve">Margini Vincitore    </w:t>
      </w:r>
    </w:p>
    <w:p w:rsidR="00D217A0" w:rsidRDefault="00D217A0" w:rsidP="00D217A0">
      <w:pPr>
        <w:pStyle w:val="ListParagraph"/>
        <w:spacing w:after="160" w:line="259" w:lineRule="auto"/>
        <w:rPr>
          <w:lang w:eastAsia="en-GB"/>
        </w:rPr>
      </w:pPr>
      <w:r w:rsidRPr="00D217A0">
        <w:rPr>
          <w:rFonts w:cs="Frutiger65-Bold"/>
          <w:sz w:val="24"/>
          <w:szCs w:val="24"/>
          <w:lang w:val="it-IT"/>
        </w:rPr>
        <w:lastRenderedPageBreak/>
        <w:t>Intervallo predefinito di gol in cui una squadra vince</w:t>
      </w:r>
      <w:r w:rsidRPr="00D217A0">
        <w:rPr>
          <w:rFonts w:cs="Frutiger65-Bold"/>
          <w:sz w:val="24"/>
          <w:szCs w:val="24"/>
          <w:lang w:val="it-IT"/>
        </w:rPr>
        <w:br/>
        <w:t>(es. SC vince di &gt;10, 9-5, 4-1, 0, SO vince di 1-4, 5-10, &gt;10)</w:t>
      </w:r>
    </w:p>
    <w:p w:rsidR="009555B0" w:rsidRDefault="00C31B48" w:rsidP="00C31B48">
      <w:pPr>
        <w:pStyle w:val="Heading2"/>
        <w:rPr>
          <w:lang w:eastAsia="en-GB"/>
        </w:rPr>
      </w:pPr>
      <w:r>
        <w:rPr>
          <w:lang w:eastAsia="en-GB"/>
        </w:rPr>
        <w:t>PALLAVOLO</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24"/>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C31B48" w:rsidRPr="004005B5" w:rsidRDefault="00C31B48" w:rsidP="00C31B48">
      <w:pPr>
        <w:pStyle w:val="ListParagraph"/>
        <w:numPr>
          <w:ilvl w:val="0"/>
          <w:numId w:val="24"/>
        </w:numPr>
        <w:spacing w:after="160" w:line="259" w:lineRule="auto"/>
        <w:rPr>
          <w:sz w:val="24"/>
          <w:szCs w:val="24"/>
          <w:lang w:val="it-IT"/>
        </w:rPr>
      </w:pPr>
      <w:r w:rsidRPr="004005B5">
        <w:rPr>
          <w:sz w:val="24"/>
          <w:szCs w:val="24"/>
          <w:lang w:val="it-IT"/>
        </w:rPr>
        <w:t>Il Golden Set non viene considerato in nessuno dei mercati menzionati.</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C31B48" w:rsidRPr="00C31B48" w:rsidRDefault="00C31B48" w:rsidP="00C31B4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812706" w:rsidRPr="004879C5" w:rsidRDefault="00812706" w:rsidP="00C31B48">
      <w:pPr>
        <w:pStyle w:val="Heading3"/>
        <w:rPr>
          <w:lang w:eastAsia="en-GB"/>
        </w:rPr>
      </w:pPr>
      <w:r w:rsidRPr="004879C5">
        <w:rPr>
          <w:lang w:eastAsia="en-GB"/>
        </w:rPr>
        <w:t>NOME DEL MERC</w:t>
      </w:r>
      <w:r w:rsidR="00C31B48">
        <w:rPr>
          <w:lang w:eastAsia="en-GB"/>
        </w:rPr>
        <w:t>ATO E DESCRIZIONE DEL MERCATO</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12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Quale giocatore vincerà il set?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9555B0" w:rsidRPr="004005B5" w:rsidRDefault="009555B0" w:rsidP="009555B0">
      <w:pPr>
        <w:pStyle w:val="ListParagraph"/>
        <w:rPr>
          <w:sz w:val="24"/>
          <w:szCs w:val="24"/>
          <w:lang w:val="it-IT"/>
        </w:rPr>
      </w:pPr>
      <w:r w:rsidRPr="004005B5">
        <w:rPr>
          <w:sz w:val="24"/>
          <w:szCs w:val="24"/>
          <w:lang w:val="it-IT"/>
        </w:rPr>
        <w:t>Mercati Handicap *.5 (es. -2.5/+2.5, 0.5/-0.5, …)</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1mo Set - 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1mo set (es. -2.5/+2.5, 0.5/-0.5, …)</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en-US"/>
        </w:rPr>
        <w:t xml:space="preserve">2do Set - Handicap Asiatico (solo </w:t>
      </w:r>
      <w:r w:rsidRPr="004005B5">
        <w:rPr>
          <w:rFonts w:cs="Frutiger65-Bold"/>
          <w:bCs/>
          <w:sz w:val="24"/>
          <w:szCs w:val="24"/>
          <w:lang w:val="en-US"/>
        </w:rPr>
        <w:t xml:space="preserve"> </w:t>
      </w:r>
      <w:r w:rsidRPr="004005B5">
        <w:rPr>
          <w:sz w:val="24"/>
          <w:szCs w:val="24"/>
          <w:vertAlign w:val="superscript"/>
          <w:lang w:val="en-US"/>
        </w:rPr>
        <w:t xml:space="preserve">* </w:t>
      </w:r>
      <w:r w:rsidRPr="004005B5">
        <w:rPr>
          <w:sz w:val="24"/>
          <w:szCs w:val="24"/>
          <w:lang w:val="en-US"/>
        </w:rPr>
        <w:t xml:space="preserve">. </w:t>
      </w:r>
      <w:r w:rsidRPr="004005B5">
        <w:rPr>
          <w:sz w:val="24"/>
          <w:szCs w:val="24"/>
          <w:lang w:val="it-IT"/>
        </w:rPr>
        <w:t xml:space="preserve">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2do set (es. -2.5/+2.5, 0.5/-0.5, …)</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3zo Set - 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3zo set (es. -2.5/+2.5, 0.5/-0.5, …)</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en-US"/>
        </w:rPr>
        <w:t xml:space="preserve">4to Set - Handicap Asiatico (solo </w:t>
      </w:r>
      <w:r w:rsidRPr="004005B5">
        <w:rPr>
          <w:rFonts w:cs="Frutiger65-Bold"/>
          <w:bCs/>
          <w:sz w:val="24"/>
          <w:szCs w:val="24"/>
          <w:lang w:val="en-US"/>
        </w:rPr>
        <w:t xml:space="preserve"> </w:t>
      </w:r>
      <w:r w:rsidRPr="004005B5">
        <w:rPr>
          <w:sz w:val="24"/>
          <w:szCs w:val="24"/>
          <w:vertAlign w:val="superscript"/>
          <w:lang w:val="en-US"/>
        </w:rPr>
        <w:t xml:space="preserve">* </w:t>
      </w:r>
      <w:r w:rsidRPr="004005B5">
        <w:rPr>
          <w:sz w:val="24"/>
          <w:szCs w:val="24"/>
          <w:lang w:val="en-US"/>
        </w:rPr>
        <w:t xml:space="preserve">. </w:t>
      </w:r>
      <w:r w:rsidRPr="004005B5">
        <w:rPr>
          <w:sz w:val="24"/>
          <w:szCs w:val="24"/>
          <w:lang w:val="it-IT"/>
        </w:rPr>
        <w:t xml:space="preserve">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4to set (es. -2.5/+2.5, 0.5/-0.5, …)</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en-US"/>
        </w:rPr>
        <w:t xml:space="preserve">5to Set - Handicap Asiatico (solo </w:t>
      </w:r>
      <w:r w:rsidRPr="004005B5">
        <w:rPr>
          <w:rFonts w:cs="Frutiger65-Bold"/>
          <w:bCs/>
          <w:sz w:val="24"/>
          <w:szCs w:val="24"/>
          <w:lang w:val="en-US"/>
        </w:rPr>
        <w:t xml:space="preserve"> </w:t>
      </w:r>
      <w:r w:rsidRPr="004005B5">
        <w:rPr>
          <w:sz w:val="24"/>
          <w:szCs w:val="24"/>
          <w:vertAlign w:val="superscript"/>
          <w:lang w:val="en-US"/>
        </w:rPr>
        <w:t xml:space="preserve">* </w:t>
      </w:r>
      <w:r w:rsidRPr="004005B5">
        <w:rPr>
          <w:sz w:val="24"/>
          <w:szCs w:val="24"/>
          <w:lang w:val="en-US"/>
        </w:rPr>
        <w:t xml:space="preserve">. </w:t>
      </w:r>
      <w:r w:rsidRPr="004005B5">
        <w:rPr>
          <w:sz w:val="24"/>
          <w:szCs w:val="24"/>
          <w:lang w:val="it-IT"/>
        </w:rPr>
        <w:t xml:space="preserve">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5to set (es. -2.5/+2.5, 0.5/-0.5, …)</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1mo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2do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3zo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4to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r>
      <w:r w:rsidRPr="004005B5">
        <w:rPr>
          <w:sz w:val="24"/>
          <w:szCs w:val="24"/>
          <w:lang w:val="it-IT"/>
        </w:rPr>
        <w:lastRenderedPageBreak/>
        <w:t>b. Quale squadra segnerà il punto X per prima?</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5to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1mo Set – Chi segnerà il X</w:t>
      </w:r>
      <w:r>
        <w:rPr>
          <w:sz w:val="24"/>
          <w:szCs w:val="24"/>
          <w:lang w:val="it-IT"/>
        </w:rPr>
        <w:t>mo punto?</w:t>
      </w:r>
      <w:r w:rsidRPr="004005B5">
        <w:rPr>
          <w:sz w:val="24"/>
          <w:szCs w:val="24"/>
          <w:lang w:val="it-IT"/>
        </w:rPr>
        <w:t xml:space="preserve">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2do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3zo S</w:t>
      </w:r>
      <w:r>
        <w:rPr>
          <w:sz w:val="24"/>
          <w:szCs w:val="24"/>
          <w:lang w:val="it-IT"/>
        </w:rPr>
        <w:t>et – Chi segnerà il Xmo punto?</w:t>
      </w:r>
      <w:r w:rsidRPr="004005B5">
        <w:rPr>
          <w:sz w:val="24"/>
          <w:szCs w:val="24"/>
          <w:lang w:val="it-IT"/>
        </w:rPr>
        <w:t xml:space="preserve">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4to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4to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5to Set – Chi segnerà il Xmo punto?       </w:t>
      </w:r>
    </w:p>
    <w:p w:rsidR="009555B0" w:rsidRPr="004005B5" w:rsidRDefault="009555B0" w:rsidP="009555B0">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5to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Risultato Finale (in set – al meglio dei 5 set)  </w:t>
      </w:r>
    </w:p>
    <w:p w:rsidR="009555B0" w:rsidRPr="004005B5" w:rsidRDefault="009555B0" w:rsidP="009555B0">
      <w:pPr>
        <w:pStyle w:val="ListParagraph"/>
        <w:rPr>
          <w:sz w:val="24"/>
          <w:szCs w:val="24"/>
          <w:lang w:val="it-IT"/>
        </w:rPr>
      </w:pPr>
      <w:r w:rsidRPr="004005B5">
        <w:rPr>
          <w:sz w:val="24"/>
          <w:szCs w:val="24"/>
          <w:lang w:val="it-IT"/>
        </w:rPr>
        <w:t>3:0, 3:1, 3:2, 2:3, 1:3 and 0:3</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Numero di set (al meglio dei 5 set)   </w:t>
      </w:r>
    </w:p>
    <w:p w:rsidR="009555B0" w:rsidRPr="004005B5" w:rsidRDefault="009555B0" w:rsidP="009555B0">
      <w:pPr>
        <w:pStyle w:val="ListParagraph"/>
        <w:rPr>
          <w:sz w:val="24"/>
          <w:szCs w:val="24"/>
          <w:lang w:val="it-IT"/>
        </w:rPr>
      </w:pPr>
      <w:r w:rsidRPr="004005B5">
        <w:rPr>
          <w:sz w:val="24"/>
          <w:szCs w:val="24"/>
          <w:lang w:val="it-IT"/>
        </w:rPr>
        <w:t>3,4 o 5</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Totale   </w:t>
      </w:r>
    </w:p>
    <w:p w:rsidR="009555B0" w:rsidRPr="004005B5" w:rsidRDefault="009555B0" w:rsidP="009555B0">
      <w:pPr>
        <w:pStyle w:val="ListParagraph"/>
        <w:rPr>
          <w:sz w:val="24"/>
          <w:szCs w:val="24"/>
          <w:lang w:val="it-IT"/>
        </w:rPr>
      </w:pPr>
      <w:r>
        <w:rPr>
          <w:sz w:val="24"/>
          <w:szCs w:val="24"/>
          <w:lang w:val="it-IT"/>
        </w:rPr>
        <w:t>O</w:t>
      </w:r>
      <w:r w:rsidRPr="004005B5">
        <w:rPr>
          <w:sz w:val="24"/>
          <w:szCs w:val="24"/>
          <w:lang w:val="it-IT"/>
        </w:rPr>
        <w:t>ver;Under</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1mo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2do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3zo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4to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4to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lastRenderedPageBreak/>
        <w:t xml:space="preserve">5to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5to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1mo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2do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3zo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4to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4to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5to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5to set</w:t>
      </w:r>
    </w:p>
    <w:p w:rsidR="009555B0" w:rsidRDefault="009555B0" w:rsidP="00B743F3">
      <w:pPr>
        <w:pStyle w:val="ListParagraph"/>
        <w:numPr>
          <w:ilvl w:val="0"/>
          <w:numId w:val="25"/>
        </w:numPr>
        <w:spacing w:after="160" w:line="259" w:lineRule="auto"/>
        <w:rPr>
          <w:sz w:val="24"/>
          <w:szCs w:val="24"/>
          <w:lang w:val="it-IT"/>
        </w:rPr>
      </w:pPr>
      <w:r w:rsidRPr="004005B5">
        <w:rPr>
          <w:sz w:val="24"/>
          <w:szCs w:val="24"/>
          <w:lang w:val="it-IT"/>
        </w:rPr>
        <w:t xml:space="preserve">Quanti set si chiuderanno ai vantaggi?  </w:t>
      </w:r>
    </w:p>
    <w:p w:rsidR="009555B0" w:rsidRPr="00C31B48" w:rsidRDefault="009555B0" w:rsidP="00C31B48">
      <w:pPr>
        <w:pStyle w:val="ListParagraph"/>
        <w:rPr>
          <w:sz w:val="24"/>
          <w:szCs w:val="24"/>
          <w:lang w:val="it-IT"/>
        </w:rPr>
      </w:pPr>
      <w:r w:rsidRPr="004005B5">
        <w:rPr>
          <w:sz w:val="24"/>
          <w:szCs w:val="24"/>
          <w:lang w:val="it-IT"/>
        </w:rPr>
        <w:t xml:space="preserve">In quanti set almeno una squadra supererà il limite dei 25 (15 nel 5to set) punti segnati </w:t>
      </w:r>
      <w:r w:rsidRPr="004005B5">
        <w:rPr>
          <w:sz w:val="24"/>
          <w:szCs w:val="24"/>
          <w:lang w:val="it-IT"/>
        </w:rPr>
        <w:tab/>
      </w:r>
    </w:p>
    <w:p w:rsidR="00362A7D" w:rsidRDefault="00362A7D" w:rsidP="00362A7D">
      <w:pPr>
        <w:pStyle w:val="Heading2"/>
        <w:rPr>
          <w:lang w:val="en-US" w:eastAsia="en-GB"/>
        </w:rPr>
      </w:pPr>
      <w:r>
        <w:rPr>
          <w:lang w:val="en-US" w:eastAsia="en-GB"/>
        </w:rPr>
        <w:t>BEACH</w:t>
      </w:r>
      <w:r w:rsidR="009555B0">
        <w:rPr>
          <w:lang w:val="en-US" w:eastAsia="en-GB"/>
        </w:rPr>
        <w:t xml:space="preserve"> </w:t>
      </w:r>
      <w:r>
        <w:rPr>
          <w:lang w:val="en-US" w:eastAsia="en-GB"/>
        </w:rPr>
        <w:t>VOLLEY</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24"/>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C31B48" w:rsidRPr="004005B5" w:rsidRDefault="00C31B48" w:rsidP="00C31B48">
      <w:pPr>
        <w:pStyle w:val="ListParagraph"/>
        <w:numPr>
          <w:ilvl w:val="0"/>
          <w:numId w:val="24"/>
        </w:numPr>
        <w:spacing w:after="160" w:line="259" w:lineRule="auto"/>
        <w:rPr>
          <w:sz w:val="24"/>
          <w:szCs w:val="24"/>
          <w:lang w:val="it-IT"/>
        </w:rPr>
      </w:pPr>
      <w:r w:rsidRPr="004005B5">
        <w:rPr>
          <w:sz w:val="24"/>
          <w:szCs w:val="24"/>
          <w:lang w:val="it-IT"/>
        </w:rPr>
        <w:t>Il Golden Set non viene considerato in nessuno dei mercati menzionati.</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C31B48" w:rsidRPr="004005B5" w:rsidRDefault="00C31B48" w:rsidP="00C31B4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C31B48" w:rsidRPr="00C31B48" w:rsidRDefault="00C31B48" w:rsidP="00C31B4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squadra si ritira tutti i mercati non ancora decisi saranno considerati nulli.</w:t>
      </w:r>
    </w:p>
    <w:p w:rsidR="00812706" w:rsidRPr="004879C5" w:rsidRDefault="00812706" w:rsidP="00C31B48">
      <w:pPr>
        <w:pStyle w:val="Heading3"/>
        <w:rPr>
          <w:lang w:eastAsia="en-GB"/>
        </w:rPr>
      </w:pPr>
      <w:r w:rsidRPr="004879C5">
        <w:rPr>
          <w:lang w:eastAsia="en-GB"/>
        </w:rPr>
        <w:t xml:space="preserve">NOME DEL MERCATO E DESCRIZIONE DEL MERCATO   </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12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Quale giocatore vincerà il set?              </w:t>
      </w:r>
    </w:p>
    <w:p w:rsidR="009555B0" w:rsidRPr="004005B5" w:rsidRDefault="009555B0" w:rsidP="009555B0">
      <w:pPr>
        <w:pStyle w:val="ListParagraph"/>
        <w:rPr>
          <w:sz w:val="24"/>
          <w:szCs w:val="24"/>
          <w:lang w:val="it-IT"/>
        </w:rPr>
      </w:pPr>
      <w:r w:rsidRPr="004005B5">
        <w:rPr>
          <w:sz w:val="24"/>
          <w:szCs w:val="24"/>
          <w:lang w:val="it-IT"/>
        </w:rPr>
        <w:t>Vince la squadra di casa, Vince la squadra ospite</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9555B0" w:rsidRPr="004005B5" w:rsidRDefault="009555B0" w:rsidP="009555B0">
      <w:pPr>
        <w:pStyle w:val="ListParagraph"/>
        <w:rPr>
          <w:sz w:val="24"/>
          <w:szCs w:val="24"/>
          <w:lang w:val="it-IT"/>
        </w:rPr>
      </w:pPr>
      <w:r w:rsidRPr="004005B5">
        <w:rPr>
          <w:sz w:val="24"/>
          <w:szCs w:val="24"/>
          <w:lang w:val="it-IT"/>
        </w:rPr>
        <w:t>Mercati Handicap *.5 (es. -2.5/+2.5, 0.5/-0.5, …)</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1mo Set - 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1mo set (es. -2.5/+2.5, 0.5/-0.5, …)</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en-US"/>
        </w:rPr>
        <w:t xml:space="preserve">2do Set - Handicap Asiatico (solo </w:t>
      </w:r>
      <w:r w:rsidRPr="004005B5">
        <w:rPr>
          <w:rFonts w:cs="Frutiger65-Bold"/>
          <w:bCs/>
          <w:sz w:val="24"/>
          <w:szCs w:val="24"/>
          <w:lang w:val="en-US"/>
        </w:rPr>
        <w:t xml:space="preserve"> </w:t>
      </w:r>
      <w:r w:rsidRPr="004005B5">
        <w:rPr>
          <w:sz w:val="24"/>
          <w:szCs w:val="24"/>
          <w:vertAlign w:val="superscript"/>
          <w:lang w:val="en-US"/>
        </w:rPr>
        <w:t xml:space="preserve">* </w:t>
      </w:r>
      <w:r w:rsidRPr="004005B5">
        <w:rPr>
          <w:sz w:val="24"/>
          <w:szCs w:val="24"/>
          <w:lang w:val="en-US"/>
        </w:rPr>
        <w:t xml:space="preserve">. </w:t>
      </w:r>
      <w:r w:rsidRPr="004005B5">
        <w:rPr>
          <w:sz w:val="24"/>
          <w:szCs w:val="24"/>
          <w:lang w:val="it-IT"/>
        </w:rPr>
        <w:t xml:space="preserve">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2do set (es. -2.5/+2.5, 0.5/-0.5, …)</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3zo Set - Handicap Asiatico (solo </w:t>
      </w:r>
      <w:r w:rsidRPr="004005B5">
        <w:rPr>
          <w:rFonts w:cs="Frutiger65-Bold"/>
          <w:bCs/>
          <w:sz w:val="24"/>
          <w:szCs w:val="24"/>
          <w:lang w:val="it-IT"/>
        </w:rPr>
        <w:t xml:space="preserve"> </w:t>
      </w:r>
      <w:r w:rsidRPr="004005B5">
        <w:rPr>
          <w:sz w:val="24"/>
          <w:szCs w:val="24"/>
          <w:vertAlign w:val="superscript"/>
          <w:lang w:val="it-IT"/>
        </w:rPr>
        <w:t xml:space="preserve">* </w:t>
      </w:r>
      <w:r w:rsidRPr="004005B5">
        <w:rPr>
          <w:sz w:val="24"/>
          <w:szCs w:val="24"/>
          <w:lang w:val="it-IT"/>
        </w:rPr>
        <w:t xml:space="preserve">. 5 handicap)   </w:t>
      </w:r>
    </w:p>
    <w:p w:rsidR="009555B0" w:rsidRPr="004005B5" w:rsidRDefault="009555B0" w:rsidP="009555B0">
      <w:pPr>
        <w:pStyle w:val="ListParagraph"/>
        <w:rPr>
          <w:sz w:val="24"/>
          <w:szCs w:val="24"/>
          <w:lang w:val="it-IT"/>
        </w:rPr>
      </w:pPr>
      <w:r w:rsidRPr="004005B5">
        <w:rPr>
          <w:sz w:val="24"/>
          <w:szCs w:val="24"/>
          <w:lang w:val="it-IT"/>
        </w:rPr>
        <w:t>Mercati Handicap Asiatico per il 3zo set (es. -2.5/+2.5, 0.5/-0.5, …)</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1mo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lastRenderedPageBreak/>
        <w:t>a. X in 5, 10, 15</w:t>
      </w:r>
      <w:r w:rsidRPr="004005B5">
        <w:rPr>
          <w:sz w:val="24"/>
          <w:szCs w:val="24"/>
          <w:lang w:val="it-IT"/>
        </w:rPr>
        <w:br/>
        <w:t>b. Quale squadra segnerà il punto X per prima?</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2do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punto X per prima?</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3zo Set - Quale squadra vincerà la corsa al X punto?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punto X per prima?</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1mo S</w:t>
      </w:r>
      <w:r>
        <w:rPr>
          <w:sz w:val="24"/>
          <w:szCs w:val="24"/>
          <w:lang w:val="it-IT"/>
        </w:rPr>
        <w:t>et – Chi segnerà il Xmo punto?</w:t>
      </w:r>
      <w:r w:rsidRPr="004005B5">
        <w:rPr>
          <w:sz w:val="24"/>
          <w:szCs w:val="24"/>
          <w:lang w:val="it-IT"/>
        </w:rPr>
        <w:t xml:space="preserve">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2do Set – Chi segnerà il Xmo punto? ?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3zo Set – Chi segnerà il Xmo punto? ?      </w:t>
      </w:r>
    </w:p>
    <w:p w:rsidR="009555B0" w:rsidRPr="004005B5" w:rsidRDefault="009555B0" w:rsidP="009555B0">
      <w:pPr>
        <w:pStyle w:val="ListParagraph"/>
        <w:rPr>
          <w:sz w:val="24"/>
          <w:szCs w:val="24"/>
          <w:lang w:val="it-IT"/>
        </w:rPr>
      </w:pPr>
      <w:r w:rsidRPr="004005B5">
        <w:rPr>
          <w:sz w:val="24"/>
          <w:szCs w:val="24"/>
          <w:lang w:val="it-IT"/>
        </w:rPr>
        <w:t>a. X in 5, 10, 15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Risultato Finale (in set – al meglio dei 3 set)  </w:t>
      </w:r>
    </w:p>
    <w:p w:rsidR="009555B0" w:rsidRPr="004005B5" w:rsidRDefault="009555B0" w:rsidP="009555B0">
      <w:pPr>
        <w:pStyle w:val="ListParagraph"/>
        <w:rPr>
          <w:sz w:val="24"/>
          <w:szCs w:val="24"/>
          <w:lang w:val="it-IT"/>
        </w:rPr>
      </w:pPr>
      <w:r w:rsidRPr="004005B5">
        <w:rPr>
          <w:sz w:val="24"/>
          <w:szCs w:val="24"/>
          <w:lang w:val="it-IT"/>
        </w:rPr>
        <w:t>2:0, 2:1, 1:2 and 0:2</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Numero di set  (al meglio dei 3)  </w:t>
      </w:r>
    </w:p>
    <w:p w:rsidR="009555B0" w:rsidRPr="004005B5" w:rsidRDefault="009555B0" w:rsidP="009555B0">
      <w:pPr>
        <w:pStyle w:val="ListParagraph"/>
        <w:rPr>
          <w:sz w:val="24"/>
          <w:szCs w:val="24"/>
          <w:lang w:val="it-IT"/>
        </w:rPr>
      </w:pPr>
      <w:r w:rsidRPr="004005B5">
        <w:rPr>
          <w:sz w:val="24"/>
          <w:szCs w:val="24"/>
          <w:lang w:val="it-IT"/>
        </w:rPr>
        <w:t>2 o 3</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Totale    </w:t>
      </w:r>
    </w:p>
    <w:p w:rsidR="009555B0" w:rsidRPr="004005B5" w:rsidRDefault="009555B0" w:rsidP="009555B0">
      <w:pPr>
        <w:pStyle w:val="ListParagraph"/>
        <w:rPr>
          <w:sz w:val="24"/>
          <w:szCs w:val="24"/>
          <w:lang w:val="it-IT"/>
        </w:rPr>
      </w:pPr>
      <w:r w:rsidRPr="004005B5">
        <w:rPr>
          <w:sz w:val="24"/>
          <w:szCs w:val="24"/>
          <w:lang w:val="it-IT"/>
        </w:rPr>
        <w:t>Over; Under</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1mo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2do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3zo Set Totale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1mo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1mo set</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2do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2do set</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3zo Set  - Pari/Dispari  </w:t>
      </w:r>
    </w:p>
    <w:p w:rsidR="009555B0" w:rsidRPr="004005B5" w:rsidRDefault="009555B0" w:rsidP="009555B0">
      <w:pPr>
        <w:pStyle w:val="ListParagraph"/>
        <w:rPr>
          <w:sz w:val="24"/>
          <w:szCs w:val="24"/>
          <w:lang w:val="it-IT"/>
        </w:rPr>
      </w:pPr>
      <w:r w:rsidRPr="004005B5">
        <w:rPr>
          <w:sz w:val="24"/>
          <w:szCs w:val="24"/>
          <w:lang w:val="it-IT"/>
        </w:rPr>
        <w:t>Vengono considerati solo i punti segnati nel corso del 3zo set</w:t>
      </w:r>
    </w:p>
    <w:p w:rsidR="009555B0" w:rsidRDefault="009555B0" w:rsidP="00B743F3">
      <w:pPr>
        <w:pStyle w:val="ListParagraph"/>
        <w:numPr>
          <w:ilvl w:val="0"/>
          <w:numId w:val="26"/>
        </w:numPr>
        <w:spacing w:after="160" w:line="259" w:lineRule="auto"/>
        <w:rPr>
          <w:sz w:val="24"/>
          <w:szCs w:val="24"/>
          <w:lang w:val="it-IT"/>
        </w:rPr>
      </w:pPr>
      <w:r w:rsidRPr="004005B5">
        <w:rPr>
          <w:sz w:val="24"/>
          <w:szCs w:val="24"/>
          <w:lang w:val="it-IT"/>
        </w:rPr>
        <w:t xml:space="preserve">Quanti set si chiuderanno ai vantaggi?  </w:t>
      </w:r>
    </w:p>
    <w:p w:rsidR="009555B0" w:rsidRPr="004005B5" w:rsidRDefault="009555B0" w:rsidP="009555B0">
      <w:pPr>
        <w:pStyle w:val="ListParagraph"/>
        <w:rPr>
          <w:sz w:val="24"/>
          <w:szCs w:val="24"/>
          <w:lang w:val="it-IT"/>
        </w:rPr>
      </w:pPr>
      <w:r w:rsidRPr="004005B5">
        <w:rPr>
          <w:sz w:val="24"/>
          <w:szCs w:val="24"/>
          <w:lang w:val="it-IT"/>
        </w:rPr>
        <w:t xml:space="preserve">In quanti set almeno una squadra supererà il limite dei 21 (15 nel 3zo set) punti </w:t>
      </w:r>
      <w:r w:rsidRPr="004005B5">
        <w:rPr>
          <w:sz w:val="24"/>
          <w:szCs w:val="24"/>
          <w:lang w:val="it-IT"/>
        </w:rPr>
        <w:lastRenderedPageBreak/>
        <w:t>segnati.</w:t>
      </w:r>
    </w:p>
    <w:p w:rsidR="005E16F1" w:rsidRDefault="009555B0" w:rsidP="005E16F1">
      <w:pPr>
        <w:pStyle w:val="Heading2"/>
        <w:rPr>
          <w:lang w:val="en-US" w:eastAsia="en-GB"/>
        </w:rPr>
      </w:pPr>
      <w:r>
        <w:rPr>
          <w:lang w:val="en-US" w:eastAsia="en-GB"/>
        </w:rPr>
        <w:t>Calcio A 5</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Tutti i mercati (eccetto le scommesse sull' intervallo, i mercati riguardanti il primo tempo, i supplementari e i rigori) vanno considerati solo per i tempi regolamentari.</w:t>
      </w:r>
    </w:p>
    <w:p w:rsidR="00C31B48" w:rsidRPr="00C31B48" w:rsidRDefault="00C31B48" w:rsidP="00C31B48">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 calcio d'inizio iniziale, tutti i mercati aperti saranno pagati con il risultato finale. Inoltre tutte le scommesse non decise vengono considerate nulle.</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resta aperto quando i seguenti eventi sono già avvenuti: gol, cartellino rosso o giallo-rosso e rigori,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era aperto con un cartellino rosso mancante, o non corretto,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quote erano offerte con un orario d'inizio del match non corretto (più di 2 minuti),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viene inserito un risultato sbagliato, tutti i mercati saranno cancellati per il periodo in cui è stato visualizzato il risultato non corretto,</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o rinviato e non continua entro le 48 ore dopo l'iniziale calcio d'inizio, tutte le scommesse saranno annullate.</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il nome di una squadra, o la categoria, non sono mostrate correttamente, ci riserviamo il diritto di annullare le scommesse.</w:t>
      </w:r>
    </w:p>
    <w:p w:rsidR="00812706" w:rsidRPr="004879C5" w:rsidRDefault="00812706" w:rsidP="00C31B48">
      <w:pPr>
        <w:pStyle w:val="Heading3"/>
        <w:rPr>
          <w:lang w:eastAsia="en-GB"/>
        </w:rPr>
      </w:pPr>
      <w:r w:rsidRPr="004879C5">
        <w:rPr>
          <w:lang w:eastAsia="en-GB"/>
        </w:rPr>
        <w:t xml:space="preserve">NOME DEL MERCATO E DESCRIZIONE DEL MERCATO   </w:t>
      </w:r>
    </w:p>
    <w:p w:rsidR="009555B0" w:rsidRDefault="009555B0" w:rsidP="00B743F3">
      <w:pPr>
        <w:pStyle w:val="ListParagraph"/>
        <w:numPr>
          <w:ilvl w:val="0"/>
          <w:numId w:val="27"/>
        </w:numPr>
        <w:spacing w:after="160" w:line="259" w:lineRule="auto"/>
        <w:rPr>
          <w:sz w:val="24"/>
          <w:szCs w:val="24"/>
          <w:lang w:val="it-IT"/>
        </w:rPr>
      </w:pPr>
      <w:r w:rsidRPr="004005B5">
        <w:rPr>
          <w:sz w:val="24"/>
          <w:szCs w:val="24"/>
          <w:lang w:val="it-IT"/>
        </w:rPr>
        <w:t xml:space="preserve">1X2    </w:t>
      </w:r>
    </w:p>
    <w:p w:rsidR="009555B0" w:rsidRPr="004005B5" w:rsidRDefault="009555B0" w:rsidP="009555B0">
      <w:pPr>
        <w:pStyle w:val="ListParagraph"/>
        <w:rPr>
          <w:sz w:val="24"/>
          <w:szCs w:val="24"/>
          <w:lang w:val="it-IT"/>
        </w:rPr>
      </w:pPr>
      <w:r w:rsidRPr="004005B5">
        <w:rPr>
          <w:sz w:val="24"/>
          <w:szCs w:val="24"/>
          <w:lang w:val="it-IT"/>
        </w:rPr>
        <w:t>Quale squadra vincerà il match (1-X-2) Vittoria squadra di casa; Pareggio; Vittoria Ospiti</w:t>
      </w:r>
    </w:p>
    <w:p w:rsidR="009555B0" w:rsidRDefault="009555B0" w:rsidP="00B743F3">
      <w:pPr>
        <w:pStyle w:val="ListParagraph"/>
        <w:numPr>
          <w:ilvl w:val="0"/>
          <w:numId w:val="27"/>
        </w:numPr>
        <w:spacing w:after="160" w:line="259" w:lineRule="auto"/>
        <w:rPr>
          <w:sz w:val="24"/>
          <w:szCs w:val="24"/>
          <w:lang w:val="en-US"/>
        </w:rPr>
      </w:pPr>
      <w:r w:rsidRPr="004005B5">
        <w:rPr>
          <w:sz w:val="24"/>
          <w:szCs w:val="24"/>
          <w:lang w:val="en-US"/>
        </w:rPr>
        <w:t xml:space="preserve">Totale (solo </w:t>
      </w:r>
      <w:r w:rsidRPr="004005B5">
        <w:rPr>
          <w:sz w:val="24"/>
          <w:szCs w:val="24"/>
          <w:vertAlign w:val="superscript"/>
          <w:lang w:val="en-US"/>
        </w:rPr>
        <w:t xml:space="preserve">* </w:t>
      </w:r>
      <w:r w:rsidRPr="004005B5">
        <w:rPr>
          <w:sz w:val="24"/>
          <w:szCs w:val="24"/>
          <w:lang w:val="en-US"/>
        </w:rPr>
        <w:t xml:space="preserve">. 5 totali)                                                       </w:t>
      </w:r>
    </w:p>
    <w:p w:rsidR="009555B0" w:rsidRPr="004005B5" w:rsidRDefault="009555B0" w:rsidP="009555B0">
      <w:pPr>
        <w:pStyle w:val="ListParagraph"/>
        <w:rPr>
          <w:sz w:val="24"/>
          <w:szCs w:val="24"/>
          <w:lang w:val="en-US"/>
        </w:rPr>
      </w:pPr>
      <w:r w:rsidRPr="004005B5">
        <w:rPr>
          <w:sz w:val="24"/>
          <w:szCs w:val="24"/>
          <w:lang w:val="en-US"/>
        </w:rPr>
        <w:t>Es. 0.5, 1.5, 2.5, 3.5, ….</w:t>
      </w:r>
    </w:p>
    <w:p w:rsidR="009555B0" w:rsidRDefault="009555B0" w:rsidP="00B743F3">
      <w:pPr>
        <w:pStyle w:val="ListParagraph"/>
        <w:numPr>
          <w:ilvl w:val="0"/>
          <w:numId w:val="27"/>
        </w:numPr>
        <w:spacing w:after="160" w:line="259" w:lineRule="auto"/>
        <w:rPr>
          <w:sz w:val="24"/>
          <w:szCs w:val="24"/>
          <w:lang w:val="en-US"/>
        </w:rPr>
      </w:pPr>
      <w:r w:rsidRPr="004005B5">
        <w:rPr>
          <w:sz w:val="24"/>
          <w:szCs w:val="24"/>
          <w:lang w:val="en-US"/>
        </w:rPr>
        <w:t xml:space="preserve">Handicap                                </w:t>
      </w:r>
    </w:p>
    <w:p w:rsidR="009555B0" w:rsidRPr="004005B5" w:rsidRDefault="009555B0" w:rsidP="009555B0">
      <w:pPr>
        <w:pStyle w:val="ListParagraph"/>
        <w:rPr>
          <w:sz w:val="24"/>
          <w:szCs w:val="24"/>
          <w:lang w:val="en-US"/>
        </w:rPr>
      </w:pPr>
      <w:r w:rsidRPr="004005B5">
        <w:rPr>
          <w:sz w:val="24"/>
          <w:szCs w:val="24"/>
          <w:lang w:val="en-US"/>
        </w:rPr>
        <w:t>Handicap Europei (es. Handicap 0:2, Handicap 5:0, …) 1-X-2</w:t>
      </w:r>
    </w:p>
    <w:p w:rsidR="009555B0" w:rsidRDefault="009555B0" w:rsidP="00B743F3">
      <w:pPr>
        <w:pStyle w:val="ListParagraph"/>
        <w:numPr>
          <w:ilvl w:val="0"/>
          <w:numId w:val="27"/>
        </w:numPr>
        <w:spacing w:after="160" w:line="259" w:lineRule="auto"/>
        <w:rPr>
          <w:sz w:val="24"/>
          <w:szCs w:val="24"/>
          <w:lang w:val="it-IT"/>
        </w:rPr>
      </w:pPr>
      <w:r w:rsidRPr="004005B5">
        <w:rPr>
          <w:sz w:val="24"/>
          <w:szCs w:val="24"/>
          <w:lang w:val="it-IT"/>
        </w:rPr>
        <w:t xml:space="preserve">Totale Asiatico           </w:t>
      </w:r>
    </w:p>
    <w:p w:rsidR="009555B0" w:rsidRPr="004005B5" w:rsidRDefault="009555B0" w:rsidP="009555B0">
      <w:pPr>
        <w:pStyle w:val="ListParagraph"/>
        <w:rPr>
          <w:sz w:val="24"/>
          <w:szCs w:val="24"/>
          <w:lang w:val="it-IT"/>
        </w:rPr>
      </w:pPr>
      <w:r w:rsidRPr="004005B5">
        <w:rPr>
          <w:sz w:val="24"/>
          <w:szCs w:val="24"/>
          <w:lang w:val="it-IT"/>
        </w:rPr>
        <w:t>Totale spread per tempo e spread totali (es. 2.00, 3.00, 4.00, …)</w:t>
      </w:r>
    </w:p>
    <w:p w:rsidR="009555B0" w:rsidRDefault="009555B0" w:rsidP="00B743F3">
      <w:pPr>
        <w:pStyle w:val="ListParagraph"/>
        <w:numPr>
          <w:ilvl w:val="0"/>
          <w:numId w:val="27"/>
        </w:numPr>
        <w:spacing w:after="160" w:line="259" w:lineRule="auto"/>
        <w:rPr>
          <w:sz w:val="24"/>
          <w:szCs w:val="24"/>
          <w:lang w:val="it-IT"/>
        </w:rPr>
      </w:pPr>
      <w:r w:rsidRPr="004005B5">
        <w:rPr>
          <w:sz w:val="24"/>
          <w:szCs w:val="24"/>
          <w:lang w:val="it-IT"/>
        </w:rPr>
        <w:t xml:space="preserve">Handicap Asiatico    </w:t>
      </w:r>
    </w:p>
    <w:p w:rsidR="009555B0" w:rsidRPr="004005B5" w:rsidRDefault="009555B0" w:rsidP="009555B0">
      <w:pPr>
        <w:pStyle w:val="ListParagraph"/>
        <w:rPr>
          <w:sz w:val="24"/>
          <w:szCs w:val="24"/>
          <w:lang w:val="it-IT"/>
        </w:rPr>
      </w:pPr>
      <w:r w:rsidRPr="004005B5">
        <w:rPr>
          <w:sz w:val="24"/>
          <w:szCs w:val="24"/>
          <w:lang w:val="it-IT"/>
        </w:rPr>
        <w:t xml:space="preserve">Handicap mercati in tutti gli spread (es. </w:t>
      </w:r>
      <w:r w:rsidRPr="004005B5">
        <w:rPr>
          <w:rFonts w:cs="Frutiger65-Bold"/>
          <w:bCs/>
          <w:sz w:val="24"/>
          <w:szCs w:val="24"/>
          <w:lang w:val="it-IT"/>
        </w:rPr>
        <w:t>-2.00/+2.00, -2.50/2.50,…)</w:t>
      </w:r>
      <w:r w:rsidRPr="004005B5">
        <w:rPr>
          <w:sz w:val="24"/>
          <w:szCs w:val="24"/>
          <w:lang w:val="it-IT"/>
        </w:rPr>
        <w:t xml:space="preserve">         </w:t>
      </w:r>
    </w:p>
    <w:p w:rsidR="009555B0" w:rsidRPr="00A05133" w:rsidRDefault="009555B0" w:rsidP="00B743F3">
      <w:pPr>
        <w:pStyle w:val="ListParagraph"/>
        <w:numPr>
          <w:ilvl w:val="0"/>
          <w:numId w:val="27"/>
        </w:numPr>
        <w:spacing w:after="160" w:line="259" w:lineRule="auto"/>
        <w:rPr>
          <w:sz w:val="24"/>
          <w:szCs w:val="24"/>
          <w:lang w:val="en-US"/>
        </w:rPr>
      </w:pPr>
      <w:r w:rsidRPr="004005B5">
        <w:rPr>
          <w:rFonts w:cs="Frutiger65-Bold"/>
          <w:bCs/>
          <w:sz w:val="24"/>
          <w:szCs w:val="24"/>
          <w:lang w:val="it-IT"/>
        </w:rPr>
        <w:t xml:space="preserve">Draw No Bet    </w:t>
      </w:r>
    </w:p>
    <w:p w:rsidR="009555B0" w:rsidRPr="004005B5" w:rsidRDefault="009555B0" w:rsidP="009555B0">
      <w:pPr>
        <w:pStyle w:val="ListParagraph"/>
        <w:rPr>
          <w:sz w:val="24"/>
          <w:szCs w:val="24"/>
          <w:lang w:val="en-US"/>
        </w:rPr>
      </w:pPr>
      <w:r w:rsidRPr="004005B5">
        <w:rPr>
          <w:rFonts w:cs="Frutiger65-Bold"/>
          <w:bCs/>
          <w:sz w:val="24"/>
          <w:szCs w:val="24"/>
          <w:lang w:val="it-IT"/>
        </w:rPr>
        <w:t>a. Se un match termina in pareggio dopo i tempi regolamentari, tutte le scommesse sono da considerarsi nulle</w:t>
      </w:r>
      <w:r w:rsidRPr="004005B5">
        <w:rPr>
          <w:rFonts w:cs="Frutiger65-Bold"/>
          <w:bCs/>
          <w:sz w:val="24"/>
          <w:szCs w:val="24"/>
          <w:lang w:val="it-IT"/>
        </w:rPr>
        <w:br/>
        <w:t xml:space="preserve">b.  </w:t>
      </w:r>
      <w:r w:rsidRPr="004005B5">
        <w:rPr>
          <w:rFonts w:cs="Frutiger65-Bold"/>
          <w:bCs/>
          <w:sz w:val="24"/>
          <w:szCs w:val="24"/>
          <w:lang w:val="en-US"/>
        </w:rPr>
        <w:t xml:space="preserve">Come se l'Handicap Asiatico fosse 0 </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Chi vince il resto del match?                 </w:t>
      </w:r>
    </w:p>
    <w:p w:rsidR="009555B0" w:rsidRPr="004005B5" w:rsidRDefault="009555B0" w:rsidP="009555B0">
      <w:pPr>
        <w:pStyle w:val="ListParagraph"/>
        <w:rPr>
          <w:sz w:val="24"/>
          <w:szCs w:val="24"/>
          <w:lang w:val="it-IT"/>
        </w:rPr>
      </w:pPr>
      <w:r w:rsidRPr="004005B5">
        <w:rPr>
          <w:rFonts w:cs="Frutiger65-Bold"/>
          <w:bCs/>
          <w:sz w:val="24"/>
          <w:szCs w:val="24"/>
          <w:lang w:val="it-IT"/>
        </w:rPr>
        <w:t>Quale squadra segnerà più gol nel tempo di gioco rimanente?</w:t>
      </w:r>
    </w:p>
    <w:p w:rsidR="009555B0" w:rsidRPr="00A05133" w:rsidRDefault="009555B0" w:rsidP="00B743F3">
      <w:pPr>
        <w:pStyle w:val="ListParagraph"/>
        <w:numPr>
          <w:ilvl w:val="0"/>
          <w:numId w:val="27"/>
        </w:numPr>
        <w:spacing w:after="160" w:line="259" w:lineRule="auto"/>
        <w:rPr>
          <w:sz w:val="24"/>
          <w:szCs w:val="24"/>
          <w:lang w:val="en-US"/>
        </w:rPr>
      </w:pPr>
      <w:r w:rsidRPr="004005B5">
        <w:rPr>
          <w:rFonts w:cs="Frutiger65-Bold"/>
          <w:bCs/>
          <w:sz w:val="24"/>
          <w:szCs w:val="24"/>
          <w:lang w:val="it-IT"/>
        </w:rPr>
        <w:lastRenderedPageBreak/>
        <w:t xml:space="preserve">Prossimo gol                              </w:t>
      </w:r>
    </w:p>
    <w:p w:rsidR="009555B0" w:rsidRPr="004005B5" w:rsidRDefault="009555B0" w:rsidP="009555B0">
      <w:pPr>
        <w:pStyle w:val="ListParagraph"/>
        <w:rPr>
          <w:sz w:val="24"/>
          <w:szCs w:val="24"/>
          <w:lang w:val="en-US"/>
        </w:rPr>
      </w:pPr>
      <w:r w:rsidRPr="004005B5">
        <w:rPr>
          <w:rFonts w:cs="Frutiger65-Bold"/>
          <w:bCs/>
          <w:sz w:val="24"/>
          <w:szCs w:val="24"/>
          <w:lang w:val="it-IT"/>
        </w:rPr>
        <w:t xml:space="preserve">Chi segnerà il 1mo, 2do, …gol? </w:t>
      </w:r>
      <w:r w:rsidRPr="004005B5">
        <w:rPr>
          <w:rFonts w:cs="Frutiger65-Bold"/>
          <w:bCs/>
          <w:sz w:val="24"/>
          <w:szCs w:val="24"/>
          <w:lang w:val="en-US"/>
        </w:rPr>
        <w:t>(1-X-(No gol)-2)</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Doppia chance (1X – 12 – X2)        </w:t>
      </w:r>
    </w:p>
    <w:p w:rsidR="009555B0" w:rsidRPr="004005B5" w:rsidRDefault="009555B0" w:rsidP="009555B0">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Gol Squadra di casa                   </w:t>
      </w:r>
    </w:p>
    <w:p w:rsidR="009555B0" w:rsidRPr="004005B5" w:rsidRDefault="009555B0" w:rsidP="009555B0">
      <w:pPr>
        <w:pStyle w:val="ListParagraph"/>
        <w:rPr>
          <w:sz w:val="24"/>
          <w:szCs w:val="24"/>
          <w:lang w:val="it-IT"/>
        </w:rPr>
      </w:pPr>
      <w:r w:rsidRPr="004005B5">
        <w:rPr>
          <w:rFonts w:cs="Frutiger65-Bold"/>
          <w:bCs/>
          <w:sz w:val="24"/>
          <w:szCs w:val="24"/>
          <w:lang w:val="it-IT"/>
        </w:rPr>
        <w:t>a. Quanti gol saranno segnati dalla squadra di casa</w:t>
      </w:r>
      <w:r w:rsidRPr="004005B5">
        <w:rPr>
          <w:rFonts w:cs="Frutiger65-Bold"/>
          <w:bCs/>
          <w:sz w:val="24"/>
          <w:szCs w:val="24"/>
          <w:lang w:val="it-IT"/>
        </w:rPr>
        <w:br/>
        <w:t>b. 0, 1, 2, 3+</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Gol Squadra ospite                    </w:t>
      </w:r>
    </w:p>
    <w:p w:rsidR="009555B0" w:rsidRPr="004005B5" w:rsidRDefault="009555B0" w:rsidP="009555B0">
      <w:pPr>
        <w:pStyle w:val="ListParagraph"/>
        <w:rPr>
          <w:sz w:val="24"/>
          <w:szCs w:val="24"/>
          <w:lang w:val="it-IT"/>
        </w:rPr>
      </w:pPr>
      <w:r w:rsidRPr="004005B5">
        <w:rPr>
          <w:rFonts w:cs="Frutiger65-Bold"/>
          <w:bCs/>
          <w:sz w:val="24"/>
          <w:szCs w:val="24"/>
          <w:lang w:val="it-IT"/>
        </w:rPr>
        <w:t>a. Quanti gol saranno segnati dalla squadra ospite</w:t>
      </w:r>
      <w:r w:rsidRPr="004005B5">
        <w:rPr>
          <w:rFonts w:cs="Frutiger65-Bold"/>
          <w:bCs/>
          <w:sz w:val="24"/>
          <w:szCs w:val="24"/>
          <w:lang w:val="it-IT"/>
        </w:rPr>
        <w:br/>
        <w:t>b. 0, 1, 2, 3+</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Segneranno entrambe le squadre?                    </w:t>
      </w:r>
    </w:p>
    <w:p w:rsidR="009555B0" w:rsidRPr="004005B5" w:rsidRDefault="009555B0" w:rsidP="009555B0">
      <w:pPr>
        <w:pStyle w:val="ListParagraph"/>
        <w:rPr>
          <w:sz w:val="24"/>
          <w:szCs w:val="24"/>
          <w:lang w:val="it-IT"/>
        </w:rPr>
      </w:pPr>
      <w:r w:rsidRPr="004005B5">
        <w:rPr>
          <w:rFonts w:cs="Frutiger65-Bold"/>
          <w:bCs/>
          <w:sz w:val="24"/>
          <w:szCs w:val="24"/>
          <w:lang w:val="it-IT"/>
        </w:rPr>
        <w:t>Gol/No Gol; (sì; no)</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Pari/Dispari                                     </w:t>
      </w:r>
    </w:p>
    <w:p w:rsidR="009555B0" w:rsidRPr="004005B5" w:rsidRDefault="009555B0" w:rsidP="009555B0">
      <w:pPr>
        <w:pStyle w:val="ListParagraph"/>
        <w:rPr>
          <w:sz w:val="24"/>
          <w:szCs w:val="24"/>
          <w:lang w:val="it-IT"/>
        </w:rPr>
      </w:pPr>
      <w:r w:rsidRPr="004005B5">
        <w:rPr>
          <w:rFonts w:cs="Frutiger65-Bold"/>
          <w:bCs/>
          <w:sz w:val="24"/>
          <w:szCs w:val="24"/>
          <w:lang w:val="it-IT"/>
        </w:rPr>
        <w:t>Numero di gol Pari/Dispari</w:t>
      </w:r>
    </w:p>
    <w:p w:rsidR="009555B0" w:rsidRPr="00A05133" w:rsidRDefault="009555B0" w:rsidP="00B743F3">
      <w:pPr>
        <w:pStyle w:val="ListParagraph"/>
        <w:numPr>
          <w:ilvl w:val="0"/>
          <w:numId w:val="27"/>
        </w:numPr>
        <w:spacing w:after="160" w:line="259" w:lineRule="auto"/>
        <w:rPr>
          <w:sz w:val="24"/>
          <w:szCs w:val="24"/>
          <w:lang w:val="it-IT"/>
        </w:rPr>
      </w:pPr>
      <w:r w:rsidRPr="004005B5">
        <w:rPr>
          <w:rFonts w:cs="Frutiger65-Bold"/>
          <w:bCs/>
          <w:sz w:val="24"/>
          <w:szCs w:val="24"/>
          <w:lang w:val="it-IT"/>
        </w:rPr>
        <w:t xml:space="preserve">Risultato esatto Flex       </w:t>
      </w:r>
    </w:p>
    <w:p w:rsidR="009555B0" w:rsidRPr="0013240C" w:rsidRDefault="009555B0" w:rsidP="009555B0">
      <w:pPr>
        <w:pStyle w:val="ListParagraph"/>
        <w:rPr>
          <w:sz w:val="24"/>
          <w:szCs w:val="24"/>
          <w:lang w:val="it-IT"/>
        </w:rPr>
      </w:pPr>
      <w:r w:rsidRPr="004005B5">
        <w:rPr>
          <w:rFonts w:cs="Frutiger65-Bold"/>
          <w:bCs/>
          <w:sz w:val="24"/>
          <w:szCs w:val="24"/>
          <w:lang w:val="it-IT"/>
        </w:rPr>
        <w:t>Verranno attivati solo i 10 risultati più probabili</w:t>
      </w:r>
    </w:p>
    <w:p w:rsidR="009555B0" w:rsidRPr="00A05133" w:rsidRDefault="009555B0" w:rsidP="00B743F3">
      <w:pPr>
        <w:pStyle w:val="ListParagraph"/>
        <w:numPr>
          <w:ilvl w:val="0"/>
          <w:numId w:val="27"/>
        </w:numPr>
        <w:spacing w:after="160" w:line="259" w:lineRule="auto"/>
        <w:rPr>
          <w:rFonts w:cs="Frutiger65-Bold"/>
          <w:bCs/>
          <w:sz w:val="24"/>
          <w:szCs w:val="24"/>
          <w:lang w:val="en-US"/>
        </w:rPr>
      </w:pPr>
      <w:r w:rsidRPr="004005B5">
        <w:rPr>
          <w:rFonts w:cs="Frutiger65-Bold"/>
          <w:bCs/>
          <w:sz w:val="24"/>
          <w:szCs w:val="24"/>
          <w:lang w:val="it-IT"/>
        </w:rPr>
        <w:t xml:space="preserve">1mo Tempo  - 1X2                                </w:t>
      </w:r>
    </w:p>
    <w:p w:rsidR="009555B0" w:rsidRPr="004005B5" w:rsidRDefault="009555B0" w:rsidP="009555B0">
      <w:pPr>
        <w:pStyle w:val="ListParagraph"/>
        <w:rPr>
          <w:rFonts w:cs="Frutiger65-Bold"/>
          <w:bCs/>
          <w:sz w:val="24"/>
          <w:szCs w:val="24"/>
          <w:lang w:val="en-US"/>
        </w:rPr>
      </w:pPr>
      <w:r w:rsidRPr="004005B5">
        <w:rPr>
          <w:rFonts w:cs="Frutiger65-Bold"/>
          <w:bCs/>
          <w:sz w:val="24"/>
          <w:szCs w:val="24"/>
          <w:lang w:val="it-IT"/>
        </w:rPr>
        <w:t>a. Quale squadra vincerà il 1mo tempo?</w:t>
      </w:r>
      <w:r w:rsidRPr="004005B5">
        <w:rPr>
          <w:rFonts w:cs="Frutiger65-Bold"/>
          <w:bCs/>
          <w:sz w:val="24"/>
          <w:szCs w:val="24"/>
          <w:lang w:val="it-IT"/>
        </w:rPr>
        <w:br/>
      </w:r>
      <w:r w:rsidRPr="004005B5">
        <w:rPr>
          <w:rFonts w:cs="Frutiger65-Bold"/>
          <w:bCs/>
          <w:sz w:val="24"/>
          <w:szCs w:val="24"/>
          <w:lang w:val="en-US"/>
        </w:rPr>
        <w:t xml:space="preserve">b. Intervallo 1 – X – 2                                                                                                                      </w:t>
      </w:r>
    </w:p>
    <w:p w:rsidR="009555B0" w:rsidRPr="00A05133" w:rsidRDefault="009555B0" w:rsidP="00B743F3">
      <w:pPr>
        <w:pStyle w:val="ListParagraph"/>
        <w:numPr>
          <w:ilvl w:val="0"/>
          <w:numId w:val="27"/>
        </w:numPr>
        <w:spacing w:after="160" w:line="259" w:lineRule="auto"/>
        <w:rPr>
          <w:rFonts w:cs="Frutiger65-Bold"/>
          <w:bCs/>
          <w:sz w:val="24"/>
          <w:szCs w:val="24"/>
          <w:lang w:val="it-IT"/>
        </w:rPr>
      </w:pPr>
      <w:r w:rsidRPr="004005B5">
        <w:rPr>
          <w:rFonts w:cs="Frutiger65-Bold"/>
          <w:bCs/>
          <w:sz w:val="24"/>
          <w:szCs w:val="24"/>
          <w:lang w:val="it-IT"/>
        </w:rPr>
        <w:t xml:space="preserve">1mo Tempo – Totale </w:t>
      </w:r>
      <w:r w:rsidRPr="004005B5">
        <w:rPr>
          <w:sz w:val="24"/>
          <w:szCs w:val="24"/>
          <w:lang w:val="it-IT"/>
        </w:rPr>
        <w:t xml:space="preserve">(solo </w:t>
      </w:r>
      <w:r w:rsidRPr="004005B5">
        <w:rPr>
          <w:sz w:val="24"/>
          <w:szCs w:val="24"/>
          <w:vertAlign w:val="superscript"/>
          <w:lang w:val="it-IT"/>
        </w:rPr>
        <w:t xml:space="preserve">* </w:t>
      </w:r>
      <w:r w:rsidRPr="004005B5">
        <w:rPr>
          <w:sz w:val="24"/>
          <w:szCs w:val="24"/>
          <w:lang w:val="it-IT"/>
        </w:rPr>
        <w:t xml:space="preserve">. 5 totali)     </w:t>
      </w:r>
    </w:p>
    <w:p w:rsidR="009555B0" w:rsidRPr="004005B5" w:rsidRDefault="009555B0" w:rsidP="009555B0">
      <w:pPr>
        <w:pStyle w:val="ListParagraph"/>
        <w:rPr>
          <w:rFonts w:cs="Frutiger65-Bold"/>
          <w:bCs/>
          <w:sz w:val="24"/>
          <w:szCs w:val="24"/>
          <w:lang w:val="it-IT"/>
        </w:rPr>
      </w:pPr>
      <w:r w:rsidRPr="004005B5">
        <w:rPr>
          <w:sz w:val="24"/>
          <w:szCs w:val="24"/>
          <w:lang w:val="it-IT"/>
        </w:rPr>
        <w:t>Viene considerato ogni gol segnato nel 1mo tempo</w:t>
      </w:r>
    </w:p>
    <w:p w:rsidR="009555B0" w:rsidRPr="00A05133" w:rsidRDefault="009555B0" w:rsidP="00B743F3">
      <w:pPr>
        <w:pStyle w:val="ListParagraph"/>
        <w:numPr>
          <w:ilvl w:val="0"/>
          <w:numId w:val="27"/>
        </w:numPr>
        <w:spacing w:after="160" w:line="259" w:lineRule="auto"/>
        <w:rPr>
          <w:rFonts w:cs="Frutiger65-Bold"/>
          <w:bCs/>
          <w:sz w:val="24"/>
          <w:szCs w:val="24"/>
          <w:lang w:val="it-IT"/>
        </w:rPr>
      </w:pPr>
      <w:r w:rsidRPr="004005B5">
        <w:rPr>
          <w:sz w:val="24"/>
          <w:szCs w:val="24"/>
          <w:lang w:val="it-IT"/>
        </w:rPr>
        <w:t xml:space="preserve">1mo Tempo – Totale Asiatico                </w:t>
      </w:r>
    </w:p>
    <w:p w:rsidR="009555B0" w:rsidRPr="004005B5" w:rsidRDefault="009555B0" w:rsidP="009555B0">
      <w:pPr>
        <w:pStyle w:val="ListParagraph"/>
        <w:rPr>
          <w:rFonts w:cs="Frutiger65-Bold"/>
          <w:bCs/>
          <w:sz w:val="24"/>
          <w:szCs w:val="24"/>
          <w:lang w:val="it-IT"/>
        </w:rPr>
      </w:pPr>
      <w:r w:rsidRPr="004005B5">
        <w:rPr>
          <w:sz w:val="24"/>
          <w:szCs w:val="24"/>
          <w:lang w:val="it-IT"/>
        </w:rPr>
        <w:t>Totale spread nel quarto e spread totali (es. 2.00, 2.25, 2.75, …)</w:t>
      </w:r>
    </w:p>
    <w:p w:rsidR="009555B0" w:rsidRPr="00A05133" w:rsidRDefault="009555B0" w:rsidP="00B743F3">
      <w:pPr>
        <w:pStyle w:val="ListParagraph"/>
        <w:numPr>
          <w:ilvl w:val="0"/>
          <w:numId w:val="27"/>
        </w:numPr>
        <w:spacing w:after="160" w:line="259" w:lineRule="auto"/>
        <w:rPr>
          <w:rFonts w:cs="Frutiger65-Bold"/>
          <w:bCs/>
          <w:sz w:val="24"/>
          <w:szCs w:val="24"/>
          <w:lang w:val="it-IT"/>
        </w:rPr>
      </w:pPr>
      <w:r w:rsidRPr="004005B5">
        <w:rPr>
          <w:sz w:val="24"/>
          <w:szCs w:val="24"/>
          <w:lang w:val="it-IT"/>
        </w:rPr>
        <w:t xml:space="preserve">1mo Tempo – Handicap Asiatico     </w:t>
      </w:r>
    </w:p>
    <w:p w:rsidR="009555B0" w:rsidRPr="004005B5" w:rsidRDefault="009555B0" w:rsidP="009555B0">
      <w:pPr>
        <w:pStyle w:val="ListParagraph"/>
        <w:rPr>
          <w:rFonts w:cs="Frutiger65-Bold"/>
          <w:bCs/>
          <w:sz w:val="24"/>
          <w:szCs w:val="24"/>
          <w:lang w:val="it-IT"/>
        </w:rPr>
      </w:pPr>
      <w:r w:rsidRPr="004005B5">
        <w:rPr>
          <w:sz w:val="24"/>
          <w:szCs w:val="24"/>
          <w:lang w:val="it-IT"/>
        </w:rPr>
        <w:t>Handicap Asiatico mercati per il 1mo tempo (es. 2.00, 2.25, 2.75, …)</w:t>
      </w:r>
    </w:p>
    <w:p w:rsidR="009555B0" w:rsidRDefault="009555B0" w:rsidP="00B743F3">
      <w:pPr>
        <w:pStyle w:val="ListParagraph"/>
        <w:numPr>
          <w:ilvl w:val="0"/>
          <w:numId w:val="27"/>
        </w:numPr>
        <w:spacing w:after="160" w:line="259" w:lineRule="auto"/>
        <w:rPr>
          <w:rFonts w:cs="Frutiger65-Bold"/>
          <w:bCs/>
          <w:sz w:val="24"/>
          <w:szCs w:val="24"/>
          <w:lang w:val="it-IT"/>
        </w:rPr>
      </w:pPr>
      <w:r w:rsidRPr="004005B5">
        <w:rPr>
          <w:rFonts w:cs="Frutiger65-Bold"/>
          <w:bCs/>
          <w:sz w:val="24"/>
          <w:szCs w:val="24"/>
          <w:lang w:val="it-IT"/>
        </w:rPr>
        <w:t xml:space="preserve">1mo Tempo – Chi vince il resto del match?      </w:t>
      </w:r>
    </w:p>
    <w:p w:rsidR="009555B0" w:rsidRPr="004005B5" w:rsidRDefault="009555B0" w:rsidP="009555B0">
      <w:pPr>
        <w:pStyle w:val="ListParagraph"/>
        <w:rPr>
          <w:rFonts w:cs="Frutiger65-Bold"/>
          <w:bCs/>
          <w:sz w:val="24"/>
          <w:szCs w:val="24"/>
          <w:lang w:val="it-IT"/>
        </w:rPr>
      </w:pPr>
      <w:r w:rsidRPr="004005B5">
        <w:rPr>
          <w:rFonts w:cs="Frutiger65-Bold"/>
          <w:bCs/>
          <w:sz w:val="24"/>
          <w:szCs w:val="24"/>
          <w:lang w:val="it-IT"/>
        </w:rPr>
        <w:t>Chi vince il resto del 1mo tempo?</w:t>
      </w:r>
    </w:p>
    <w:p w:rsidR="009555B0" w:rsidRDefault="009555B0" w:rsidP="00B743F3">
      <w:pPr>
        <w:pStyle w:val="ListParagraph"/>
        <w:numPr>
          <w:ilvl w:val="0"/>
          <w:numId w:val="27"/>
        </w:numPr>
        <w:spacing w:after="160" w:line="259" w:lineRule="auto"/>
        <w:rPr>
          <w:rFonts w:cs="Frutiger65-Bold"/>
          <w:bCs/>
          <w:sz w:val="24"/>
          <w:szCs w:val="24"/>
          <w:lang w:val="it-IT"/>
        </w:rPr>
      </w:pPr>
      <w:r w:rsidRPr="004005B5">
        <w:rPr>
          <w:rFonts w:cs="Frutiger65-Bold"/>
          <w:bCs/>
          <w:sz w:val="24"/>
          <w:szCs w:val="24"/>
          <w:lang w:val="it-IT"/>
        </w:rPr>
        <w:t xml:space="preserve">1mo Tempo – Prossimo gol             </w:t>
      </w:r>
    </w:p>
    <w:p w:rsidR="009555B0" w:rsidRPr="004005B5" w:rsidRDefault="009555B0" w:rsidP="009555B0">
      <w:pPr>
        <w:pStyle w:val="ListParagraph"/>
        <w:rPr>
          <w:rFonts w:cs="Frutiger65-Bold"/>
          <w:bCs/>
          <w:sz w:val="24"/>
          <w:szCs w:val="24"/>
          <w:lang w:val="it-IT"/>
        </w:rPr>
      </w:pPr>
      <w:r w:rsidRPr="004005B5">
        <w:rPr>
          <w:rFonts w:cs="Frutiger65-Bold"/>
          <w:bCs/>
          <w:sz w:val="24"/>
          <w:szCs w:val="24"/>
          <w:lang w:val="it-IT"/>
        </w:rPr>
        <w:t>Squadra di casa; no gol; squadra ospite</w:t>
      </w:r>
    </w:p>
    <w:p w:rsidR="009555B0" w:rsidRDefault="009555B0" w:rsidP="00B743F3">
      <w:pPr>
        <w:pStyle w:val="ListParagraph"/>
        <w:numPr>
          <w:ilvl w:val="0"/>
          <w:numId w:val="27"/>
        </w:numPr>
        <w:spacing w:after="160" w:line="259" w:lineRule="auto"/>
        <w:rPr>
          <w:rFonts w:cs="Frutiger65-Bold"/>
          <w:bCs/>
          <w:sz w:val="24"/>
          <w:szCs w:val="24"/>
          <w:lang w:val="it-IT"/>
        </w:rPr>
      </w:pPr>
      <w:r w:rsidRPr="004005B5">
        <w:rPr>
          <w:rFonts w:cs="Frutiger65-Bold"/>
          <w:bCs/>
          <w:sz w:val="24"/>
          <w:szCs w:val="24"/>
          <w:lang w:val="it-IT"/>
        </w:rPr>
        <w:t xml:space="preserve">1mo Tempo – Risultato esatto flex         </w:t>
      </w:r>
    </w:p>
    <w:p w:rsidR="009555B0" w:rsidRPr="004005B5" w:rsidRDefault="009555B0" w:rsidP="009555B0">
      <w:pPr>
        <w:pStyle w:val="ListParagraph"/>
        <w:rPr>
          <w:rFonts w:cs="Frutiger65-Bold"/>
          <w:bCs/>
          <w:sz w:val="24"/>
          <w:szCs w:val="24"/>
          <w:lang w:val="it-IT"/>
        </w:rPr>
      </w:pPr>
      <w:r w:rsidRPr="004005B5">
        <w:rPr>
          <w:rFonts w:cs="Frutiger65-Bold"/>
          <w:bCs/>
          <w:sz w:val="24"/>
          <w:szCs w:val="24"/>
          <w:lang w:val="it-IT"/>
        </w:rPr>
        <w:t>Simile al Risultato esatto flex</w:t>
      </w:r>
    </w:p>
    <w:p w:rsidR="001F7ABE" w:rsidRDefault="001F7ABE" w:rsidP="001F7ABE">
      <w:pPr>
        <w:pStyle w:val="Heading2"/>
        <w:rPr>
          <w:lang w:val="en-US" w:eastAsia="en-GB"/>
        </w:rPr>
      </w:pPr>
      <w:r>
        <w:rPr>
          <w:lang w:val="en-US" w:eastAsia="en-GB"/>
        </w:rPr>
        <w:t>BADMINTON</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9"/>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17"/>
        </w:numPr>
        <w:autoSpaceDE w:val="0"/>
        <w:autoSpaceDN w:val="0"/>
        <w:adjustRightInd w:val="0"/>
        <w:rPr>
          <w:rFonts w:cs="Frutiger65-Bold"/>
          <w:bCs/>
          <w:sz w:val="24"/>
          <w:szCs w:val="24"/>
          <w:lang w:val="it-IT"/>
        </w:rPr>
      </w:pPr>
      <w:r w:rsidRPr="004005B5">
        <w:rPr>
          <w:rFonts w:cs="Frutiger65-Bold"/>
          <w:bCs/>
          <w:sz w:val="24"/>
          <w:szCs w:val="24"/>
          <w:lang w:val="it-IT"/>
        </w:rPr>
        <w:t>Se una partita viene interrotta o rinviata e non sarà proseguita entro 48 ore dall'orario d'inizio previsto,tutte le scommesse saranno considerate nulle.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 xml:space="preserve">Se i giocatori/squadre sono visualizzate non corettamente, ci riserviamo il diritto di </w:t>
      </w:r>
      <w:r w:rsidRPr="004005B5">
        <w:rPr>
          <w:rFonts w:cs="Frutiger65-Bold"/>
          <w:bCs/>
          <w:sz w:val="24"/>
          <w:szCs w:val="24"/>
          <w:lang w:val="it-IT"/>
        </w:rPr>
        <w:lastRenderedPageBreak/>
        <w:t>annullare le scommesse.</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giocatore si ritira, tutti i mercati non decisi verranno considerati nulli.</w:t>
      </w:r>
    </w:p>
    <w:p w:rsidR="00812706" w:rsidRPr="004879C5" w:rsidRDefault="00812706" w:rsidP="00C31B48">
      <w:pPr>
        <w:pStyle w:val="Heading3"/>
        <w:rPr>
          <w:lang w:eastAsia="en-GB"/>
        </w:rPr>
      </w:pPr>
      <w:r w:rsidRPr="004879C5">
        <w:rPr>
          <w:lang w:eastAsia="en-GB"/>
        </w:rPr>
        <w:t xml:space="preserve">NOME DEL MERCATO E DESCRIZIONE DEL MERCATO   </w:t>
      </w:r>
    </w:p>
    <w:p w:rsidR="008C107C" w:rsidRDefault="008C107C" w:rsidP="00B743F3">
      <w:pPr>
        <w:pStyle w:val="ListParagraph"/>
        <w:numPr>
          <w:ilvl w:val="0"/>
          <w:numId w:val="28"/>
        </w:numPr>
        <w:spacing w:after="160" w:line="259" w:lineRule="auto"/>
        <w:rPr>
          <w:sz w:val="24"/>
          <w:szCs w:val="24"/>
          <w:lang w:val="it-IT"/>
        </w:rPr>
      </w:pPr>
      <w:r w:rsidRPr="004005B5">
        <w:rPr>
          <w:sz w:val="24"/>
          <w:szCs w:val="24"/>
          <w:lang w:val="it-IT"/>
        </w:rPr>
        <w:t xml:space="preserve">Totale                                                                </w:t>
      </w:r>
    </w:p>
    <w:p w:rsidR="008C107C" w:rsidRPr="004005B5" w:rsidRDefault="008C107C" w:rsidP="008C107C">
      <w:pPr>
        <w:pStyle w:val="ListParagraph"/>
        <w:rPr>
          <w:sz w:val="24"/>
          <w:szCs w:val="24"/>
          <w:lang w:val="it-IT"/>
        </w:rPr>
      </w:pPr>
      <w:r w:rsidRPr="004005B5">
        <w:rPr>
          <w:sz w:val="24"/>
          <w:szCs w:val="24"/>
          <w:lang w:val="it-IT"/>
        </w:rPr>
        <w:t>Over; Under</w:t>
      </w:r>
    </w:p>
    <w:p w:rsidR="008C107C" w:rsidRPr="001D5688" w:rsidRDefault="001D5688" w:rsidP="00B743F3">
      <w:pPr>
        <w:pStyle w:val="ListParagraph"/>
        <w:numPr>
          <w:ilvl w:val="0"/>
          <w:numId w:val="29"/>
        </w:numPr>
        <w:spacing w:after="160" w:line="259" w:lineRule="auto"/>
        <w:rPr>
          <w:sz w:val="24"/>
          <w:szCs w:val="24"/>
          <w:lang w:val="it-IT"/>
        </w:rPr>
      </w:pPr>
      <w:r w:rsidRPr="001D5688">
        <w:rPr>
          <w:sz w:val="24"/>
          <w:szCs w:val="24"/>
          <w:lang w:val="it-IT"/>
        </w:rPr>
        <w:t>12</w:t>
      </w:r>
    </w:p>
    <w:p w:rsidR="008C107C" w:rsidRPr="004005B5" w:rsidRDefault="008C107C" w:rsidP="008C107C">
      <w:pPr>
        <w:pStyle w:val="ListParagraph"/>
        <w:rPr>
          <w:sz w:val="24"/>
          <w:szCs w:val="24"/>
          <w:lang w:val="it-IT"/>
        </w:rPr>
      </w:pPr>
      <w:r w:rsidRPr="004005B5">
        <w:rPr>
          <w:sz w:val="24"/>
          <w:szCs w:val="24"/>
          <w:lang w:val="it-IT"/>
        </w:rPr>
        <w:t>Squadra di casa;  Squadra ospite</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Quale giocatore vincerà il set?          </w:t>
      </w:r>
    </w:p>
    <w:p w:rsidR="008C107C" w:rsidRPr="004005B5" w:rsidRDefault="008C107C" w:rsidP="008C107C">
      <w:pPr>
        <w:pStyle w:val="ListParagraph"/>
        <w:rPr>
          <w:sz w:val="24"/>
          <w:szCs w:val="24"/>
          <w:lang w:val="it-IT"/>
        </w:rPr>
      </w:pPr>
      <w:r>
        <w:rPr>
          <w:sz w:val="24"/>
          <w:szCs w:val="24"/>
          <w:lang w:val="it-IT"/>
        </w:rPr>
        <w:t>S</w:t>
      </w:r>
      <w:r w:rsidRPr="004005B5">
        <w:rPr>
          <w:sz w:val="24"/>
          <w:szCs w:val="24"/>
          <w:lang w:val="it-IT"/>
        </w:rPr>
        <w:t>quadra di casa;  Squadra ospite</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Handicap Asiatico    </w:t>
      </w:r>
    </w:p>
    <w:p w:rsidR="008C107C" w:rsidRPr="004005B5" w:rsidRDefault="008C107C" w:rsidP="008C107C">
      <w:pPr>
        <w:pStyle w:val="ListParagraph"/>
        <w:rPr>
          <w:sz w:val="24"/>
          <w:szCs w:val="24"/>
          <w:lang w:val="it-IT"/>
        </w:rPr>
      </w:pPr>
      <w:r w:rsidRPr="004005B5">
        <w:rPr>
          <w:sz w:val="24"/>
          <w:szCs w:val="24"/>
          <w:lang w:val="it-IT"/>
        </w:rPr>
        <w:t>Mercati Handicap *.5 (es. -2.5/+2.5, 0.5/-0.5, …)</w:t>
      </w:r>
    </w:p>
    <w:p w:rsidR="008C107C" w:rsidRPr="001D5688" w:rsidRDefault="001D5688" w:rsidP="00B743F3">
      <w:pPr>
        <w:pStyle w:val="ListParagraph"/>
        <w:numPr>
          <w:ilvl w:val="0"/>
          <w:numId w:val="30"/>
        </w:numPr>
        <w:spacing w:after="160" w:line="259" w:lineRule="auto"/>
        <w:rPr>
          <w:sz w:val="24"/>
          <w:szCs w:val="24"/>
          <w:lang w:val="it-IT"/>
        </w:rPr>
      </w:pPr>
      <w:r w:rsidRPr="001D5688">
        <w:rPr>
          <w:sz w:val="24"/>
          <w:szCs w:val="24"/>
          <w:lang w:val="it-IT"/>
        </w:rPr>
        <w:t xml:space="preserve">1mo Set - </w:t>
      </w:r>
      <w:r w:rsidR="008C107C" w:rsidRPr="001D5688">
        <w:rPr>
          <w:sz w:val="24"/>
          <w:szCs w:val="24"/>
          <w:lang w:val="it-IT"/>
        </w:rPr>
        <w:t xml:space="preserve">Handicap Asiatico </w:t>
      </w:r>
    </w:p>
    <w:p w:rsidR="008C107C" w:rsidRPr="004005B5" w:rsidRDefault="008C107C" w:rsidP="008C107C">
      <w:pPr>
        <w:pStyle w:val="ListParagraph"/>
        <w:rPr>
          <w:sz w:val="24"/>
          <w:szCs w:val="24"/>
          <w:lang w:val="it-IT"/>
        </w:rPr>
      </w:pPr>
      <w:r w:rsidRPr="004005B5">
        <w:rPr>
          <w:sz w:val="24"/>
          <w:szCs w:val="24"/>
          <w:lang w:val="it-IT"/>
        </w:rPr>
        <w:t>Mercati Handicap Asiatico per il 1mo set (es. -2.5/+2.5, 0.5/-0.5, …)</w:t>
      </w:r>
    </w:p>
    <w:p w:rsidR="001D5688" w:rsidRPr="001D5688" w:rsidRDefault="001D5688" w:rsidP="001D5688">
      <w:pPr>
        <w:pStyle w:val="ListParagraph"/>
        <w:numPr>
          <w:ilvl w:val="0"/>
          <w:numId w:val="30"/>
        </w:numPr>
        <w:spacing w:after="160" w:line="259" w:lineRule="auto"/>
        <w:rPr>
          <w:sz w:val="24"/>
          <w:szCs w:val="24"/>
          <w:lang w:val="it-IT"/>
        </w:rPr>
      </w:pPr>
      <w:r w:rsidRPr="001D5688">
        <w:rPr>
          <w:sz w:val="24"/>
          <w:szCs w:val="24"/>
          <w:lang w:val="it-IT"/>
        </w:rPr>
        <w:t xml:space="preserve">2do Set - Handicap Asiatico </w:t>
      </w:r>
    </w:p>
    <w:p w:rsidR="008C107C" w:rsidRPr="004005B5" w:rsidRDefault="008C107C" w:rsidP="008C107C">
      <w:pPr>
        <w:pStyle w:val="ListParagraph"/>
        <w:rPr>
          <w:sz w:val="24"/>
          <w:szCs w:val="24"/>
          <w:lang w:val="it-IT"/>
        </w:rPr>
      </w:pPr>
      <w:r w:rsidRPr="004005B5">
        <w:rPr>
          <w:sz w:val="24"/>
          <w:szCs w:val="24"/>
          <w:lang w:val="it-IT"/>
        </w:rPr>
        <w:t>Mercati Handicap Asiatico per il 2do set (es. -2.5/+2.5, 0.5/-0.5, …)</w:t>
      </w:r>
    </w:p>
    <w:p w:rsidR="001D5688" w:rsidRPr="001D5688" w:rsidRDefault="001D5688" w:rsidP="001D5688">
      <w:pPr>
        <w:pStyle w:val="ListParagraph"/>
        <w:numPr>
          <w:ilvl w:val="0"/>
          <w:numId w:val="30"/>
        </w:numPr>
        <w:spacing w:after="160" w:line="259" w:lineRule="auto"/>
        <w:rPr>
          <w:sz w:val="24"/>
          <w:szCs w:val="24"/>
          <w:lang w:val="it-IT"/>
        </w:rPr>
      </w:pPr>
      <w:r w:rsidRPr="001D5688">
        <w:rPr>
          <w:sz w:val="24"/>
          <w:szCs w:val="24"/>
          <w:lang w:val="it-IT"/>
        </w:rPr>
        <w:t xml:space="preserve">3zo Set - Handicap Asiatico </w:t>
      </w:r>
    </w:p>
    <w:p w:rsidR="008C107C" w:rsidRPr="004005B5" w:rsidRDefault="008C107C" w:rsidP="008C107C">
      <w:pPr>
        <w:pStyle w:val="ListParagraph"/>
        <w:rPr>
          <w:sz w:val="24"/>
          <w:szCs w:val="24"/>
          <w:lang w:val="it-IT"/>
        </w:rPr>
      </w:pPr>
      <w:r w:rsidRPr="004005B5">
        <w:rPr>
          <w:sz w:val="24"/>
          <w:szCs w:val="24"/>
          <w:lang w:val="it-IT"/>
        </w:rPr>
        <w:t>Mercati Handicap Asiatico per il 3zo set (es. -2.5/+2.5, 0.5/-0.5, …)</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1mo Set - Quale squadra vincerà la corsa al X punto?  </w:t>
      </w:r>
    </w:p>
    <w:p w:rsidR="008C107C" w:rsidRPr="004005B5" w:rsidRDefault="008C107C" w:rsidP="008C107C">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2do Set - Quale squadra vincerà la corsa al X punto?  </w:t>
      </w:r>
    </w:p>
    <w:p w:rsidR="008C107C" w:rsidRPr="004005B5" w:rsidRDefault="008C107C" w:rsidP="008C107C">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3zo Set - Quale squadra vincerà la corsa al X punto?  </w:t>
      </w:r>
    </w:p>
    <w:p w:rsidR="008C107C" w:rsidRPr="004005B5" w:rsidRDefault="008C107C" w:rsidP="008C107C">
      <w:pPr>
        <w:pStyle w:val="ListParagraph"/>
        <w:rPr>
          <w:sz w:val="24"/>
          <w:szCs w:val="24"/>
          <w:lang w:val="it-IT"/>
        </w:rPr>
      </w:pPr>
      <w:r w:rsidRPr="004005B5">
        <w:rPr>
          <w:sz w:val="24"/>
          <w:szCs w:val="24"/>
          <w:lang w:val="it-IT"/>
        </w:rPr>
        <w:t>a. X in 5, 10, 15, 20</w:t>
      </w:r>
      <w:r w:rsidRPr="004005B5">
        <w:rPr>
          <w:sz w:val="24"/>
          <w:szCs w:val="24"/>
          <w:lang w:val="it-IT"/>
        </w:rPr>
        <w:br/>
        <w:t>b. Quale squadra segnerà il punto X per prima?</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1mo Set – Chi segnerà il Xmo punto? ?      </w:t>
      </w:r>
    </w:p>
    <w:p w:rsidR="008C107C" w:rsidRPr="004005B5" w:rsidRDefault="008C107C" w:rsidP="008C107C">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2do Set – Chi segnerà il Xmo punto? ?      </w:t>
      </w:r>
    </w:p>
    <w:p w:rsidR="008C107C" w:rsidRPr="004005B5" w:rsidRDefault="008C107C" w:rsidP="008C107C">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3zo S</w:t>
      </w:r>
      <w:r>
        <w:rPr>
          <w:sz w:val="24"/>
          <w:szCs w:val="24"/>
          <w:lang w:val="it-IT"/>
        </w:rPr>
        <w:t xml:space="preserve">et – Chi segnerà il Xmo punto? </w:t>
      </w:r>
      <w:r w:rsidRPr="004005B5">
        <w:rPr>
          <w:sz w:val="24"/>
          <w:szCs w:val="24"/>
          <w:lang w:val="it-IT"/>
        </w:rPr>
        <w:t xml:space="preserve">    </w:t>
      </w:r>
    </w:p>
    <w:p w:rsidR="008C107C" w:rsidRPr="004005B5" w:rsidRDefault="008C107C" w:rsidP="008C107C">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Quanti set si chiuderanno ai vantaggi?  </w:t>
      </w:r>
    </w:p>
    <w:p w:rsidR="008C107C" w:rsidRPr="004005B5" w:rsidRDefault="008C107C" w:rsidP="008C107C">
      <w:pPr>
        <w:pStyle w:val="ListParagraph"/>
        <w:rPr>
          <w:sz w:val="24"/>
          <w:szCs w:val="24"/>
          <w:lang w:val="it-IT"/>
        </w:rPr>
      </w:pPr>
      <w:r w:rsidRPr="004005B5">
        <w:rPr>
          <w:sz w:val="24"/>
          <w:szCs w:val="24"/>
          <w:lang w:val="it-IT"/>
        </w:rPr>
        <w:t>In quanti set almeno una squadra supererà il limite dei 21 punti segnati.</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lastRenderedPageBreak/>
        <w:t xml:space="preserve">Risultato Finale (in set – al meglio dei 3)              </w:t>
      </w:r>
    </w:p>
    <w:p w:rsidR="008C107C" w:rsidRPr="004005B5" w:rsidRDefault="008C107C" w:rsidP="008C107C">
      <w:pPr>
        <w:pStyle w:val="ListParagraph"/>
        <w:rPr>
          <w:sz w:val="24"/>
          <w:szCs w:val="24"/>
          <w:lang w:val="it-IT"/>
        </w:rPr>
      </w:pPr>
      <w:r w:rsidRPr="004005B5">
        <w:rPr>
          <w:sz w:val="24"/>
          <w:szCs w:val="24"/>
          <w:lang w:val="it-IT"/>
        </w:rPr>
        <w:t>2:0; 2:1; 1:2 e 0:2</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Numero di set (al meglio dei 3)                             </w:t>
      </w:r>
    </w:p>
    <w:p w:rsidR="008C107C" w:rsidRPr="004005B5" w:rsidRDefault="008C107C" w:rsidP="008C107C">
      <w:pPr>
        <w:pStyle w:val="ListParagraph"/>
        <w:rPr>
          <w:sz w:val="24"/>
          <w:szCs w:val="24"/>
          <w:lang w:val="it-IT"/>
        </w:rPr>
      </w:pPr>
      <w:r w:rsidRPr="004005B5">
        <w:rPr>
          <w:sz w:val="24"/>
          <w:szCs w:val="24"/>
          <w:lang w:val="it-IT"/>
        </w:rPr>
        <w:t>2 o 3</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1mo Set Totale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1mo set</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2do Set Totale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2do set</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3zo Set Totale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3zo set</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1mo Set  - Pari/Dispari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1mo set</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2do Set  - Pari/Dispari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2do set</w:t>
      </w:r>
    </w:p>
    <w:p w:rsidR="008C107C" w:rsidRDefault="008C107C" w:rsidP="00B743F3">
      <w:pPr>
        <w:pStyle w:val="ListParagraph"/>
        <w:numPr>
          <w:ilvl w:val="0"/>
          <w:numId w:val="30"/>
        </w:numPr>
        <w:spacing w:after="160" w:line="259" w:lineRule="auto"/>
        <w:rPr>
          <w:sz w:val="24"/>
          <w:szCs w:val="24"/>
          <w:lang w:val="it-IT"/>
        </w:rPr>
      </w:pPr>
      <w:r w:rsidRPr="004005B5">
        <w:rPr>
          <w:sz w:val="24"/>
          <w:szCs w:val="24"/>
          <w:lang w:val="it-IT"/>
        </w:rPr>
        <w:t xml:space="preserve">3zo Set  - Pari/Dispari  </w:t>
      </w:r>
    </w:p>
    <w:p w:rsidR="008C107C" w:rsidRPr="004005B5" w:rsidRDefault="008C107C" w:rsidP="008C107C">
      <w:pPr>
        <w:pStyle w:val="ListParagraph"/>
        <w:rPr>
          <w:sz w:val="24"/>
          <w:szCs w:val="24"/>
          <w:lang w:val="it-IT"/>
        </w:rPr>
      </w:pPr>
      <w:r w:rsidRPr="004005B5">
        <w:rPr>
          <w:sz w:val="24"/>
          <w:szCs w:val="24"/>
          <w:lang w:val="it-IT"/>
        </w:rPr>
        <w:t>Vengono considerati solo i punti segnati nel corso del 3zo set</w:t>
      </w:r>
    </w:p>
    <w:p w:rsidR="00451D16" w:rsidRDefault="00451D16" w:rsidP="00451D16">
      <w:pPr>
        <w:pStyle w:val="Heading2"/>
        <w:rPr>
          <w:lang w:val="en-US" w:eastAsia="en-GB"/>
        </w:rPr>
      </w:pPr>
      <w:r>
        <w:rPr>
          <w:lang w:val="en-US" w:eastAsia="en-GB"/>
        </w:rPr>
        <w:t>RUGBY UNION</w:t>
      </w:r>
      <w:r w:rsidR="008C107C">
        <w:rPr>
          <w:lang w:val="en-US" w:eastAsia="en-GB"/>
        </w:rPr>
        <w:t xml:space="preserve"> &amp; LEAGUE</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Tutti i mercati (eccetto le scommesse sull' intervallo, i mercati riguardanti il primo tempo, i supplementari e i rigori) vanno considerati solo per i tempi regolamentari.</w:t>
      </w:r>
    </w:p>
    <w:p w:rsidR="00C31B48" w:rsidRPr="004005B5" w:rsidRDefault="00C31B48" w:rsidP="00C31B48">
      <w:pPr>
        <w:pStyle w:val="ListParagraph"/>
        <w:numPr>
          <w:ilvl w:val="0"/>
          <w:numId w:val="3"/>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 calcio d'inizio iniziale, tutti i mercati aperti saranno pagati con il risultato finale. Inoltre tutte le scommesse non decise vengono considerate nulle.</w:t>
      </w:r>
    </w:p>
    <w:p w:rsidR="00C31B48" w:rsidRPr="00C31B48" w:rsidRDefault="00C31B48" w:rsidP="00C31B48">
      <w:pPr>
        <w:pStyle w:val="ListParagraph"/>
        <w:numPr>
          <w:ilvl w:val="0"/>
          <w:numId w:val="3"/>
        </w:numPr>
        <w:autoSpaceDE w:val="0"/>
        <w:autoSpaceDN w:val="0"/>
        <w:adjustRightInd w:val="0"/>
        <w:rPr>
          <w:rFonts w:cs="Frutiger65-Bold"/>
          <w:bCs/>
          <w:sz w:val="24"/>
          <w:szCs w:val="24"/>
          <w:lang w:val="it-IT"/>
        </w:rPr>
      </w:pPr>
      <w:r>
        <w:rPr>
          <w:rFonts w:cs="Frutiger65-Bold"/>
          <w:bCs/>
          <w:sz w:val="24"/>
          <w:szCs w:val="24"/>
          <w:lang w:val="it-IT"/>
        </w:rPr>
        <w:t>8</w:t>
      </w:r>
      <w:r w:rsidRPr="0013240C">
        <w:rPr>
          <w:rFonts w:cs="Frutiger65-Bold"/>
          <w:bCs/>
          <w:sz w:val="24"/>
          <w:szCs w:val="24"/>
          <w:lang w:val="it-IT"/>
        </w:rPr>
        <w:t>0 minuti regolamentari: i mercati si basa</w:t>
      </w:r>
      <w:r>
        <w:rPr>
          <w:rFonts w:cs="Frutiger65-Bold"/>
          <w:bCs/>
          <w:sz w:val="24"/>
          <w:szCs w:val="24"/>
          <w:lang w:val="it-IT"/>
        </w:rPr>
        <w:t>no sul risultato alla fine dei 8</w:t>
      </w:r>
      <w:r w:rsidRPr="0013240C">
        <w:rPr>
          <w:rFonts w:cs="Frutiger65-Bold"/>
          <w:bCs/>
          <w:sz w:val="24"/>
          <w:szCs w:val="24"/>
          <w:lang w:val="it-IT"/>
        </w:rPr>
        <w:t>0 minuti giocati salvo diversa indicazione. Questo include i minuti di recupero, o qualsiasi altro tempo aggiuntivo o interruzione non incluso nei supplementari, i tempi necessari per la serie dei calci di rigore o in caso di golden gol</w:t>
      </w:r>
      <w:r w:rsidRPr="0013240C">
        <w:rPr>
          <w:rFonts w:cs="Frutiger45-Light"/>
          <w:sz w:val="24"/>
          <w:szCs w:val="24"/>
          <w:lang w:val="it-IT"/>
        </w:rPr>
        <w:t>.</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resta aperto quando i seguenti eventi sono già avvenuti: cambi di risultato o cartellini rossi,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mercato era aperto con un cartellino rosso mancante, o non corretto,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le quote erano offerte con un orario d'inizio del match non corretto (più di 2 minuti),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o rinviato e non continua entro le 48 ore dopo l'iniziale calcio d'inizio, tutte le scommesse saranno annullate.</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il nome di una squadra, o la categoria, non sono mostrate correttamente, ci riserviamo il diritto di annullare le scommesse.</w:t>
      </w:r>
    </w:p>
    <w:p w:rsidR="00812706" w:rsidRPr="004879C5" w:rsidRDefault="00812706" w:rsidP="00C31B48">
      <w:pPr>
        <w:pStyle w:val="Heading3"/>
        <w:rPr>
          <w:lang w:eastAsia="en-GB"/>
        </w:rPr>
      </w:pPr>
      <w:r w:rsidRPr="004879C5">
        <w:rPr>
          <w:lang w:eastAsia="en-GB"/>
        </w:rPr>
        <w:t xml:space="preserve">NOME DEL MERCATO E DESCRIZIONE DEL MERCATO   </w:t>
      </w:r>
    </w:p>
    <w:p w:rsidR="008C107C" w:rsidRDefault="008C107C" w:rsidP="00B743F3">
      <w:pPr>
        <w:pStyle w:val="ListParagraph"/>
        <w:numPr>
          <w:ilvl w:val="0"/>
          <w:numId w:val="31"/>
        </w:numPr>
        <w:spacing w:after="160" w:line="259" w:lineRule="auto"/>
        <w:rPr>
          <w:sz w:val="24"/>
          <w:szCs w:val="24"/>
          <w:lang w:val="it-IT"/>
        </w:rPr>
      </w:pPr>
      <w:r w:rsidRPr="004005B5">
        <w:rPr>
          <w:sz w:val="24"/>
          <w:szCs w:val="24"/>
          <w:lang w:val="it-IT"/>
        </w:rPr>
        <w:t xml:space="preserve">1X2                </w:t>
      </w:r>
    </w:p>
    <w:p w:rsidR="008C107C" w:rsidRPr="004005B5" w:rsidRDefault="008C107C" w:rsidP="008C107C">
      <w:pPr>
        <w:pStyle w:val="ListParagraph"/>
        <w:rPr>
          <w:sz w:val="24"/>
          <w:szCs w:val="24"/>
          <w:lang w:val="it-IT"/>
        </w:rPr>
      </w:pPr>
      <w:r w:rsidRPr="004005B5">
        <w:rPr>
          <w:sz w:val="24"/>
          <w:szCs w:val="24"/>
          <w:lang w:val="it-IT"/>
        </w:rPr>
        <w:lastRenderedPageBreak/>
        <w:t>Vittoria squadra di casa; Pareggio; Vittoria Ospiti</w:t>
      </w:r>
    </w:p>
    <w:p w:rsidR="008C107C" w:rsidRPr="00883D56" w:rsidRDefault="008C107C" w:rsidP="00B743F3">
      <w:pPr>
        <w:pStyle w:val="ListParagraph"/>
        <w:numPr>
          <w:ilvl w:val="0"/>
          <w:numId w:val="31"/>
        </w:numPr>
        <w:spacing w:after="160" w:line="259" w:lineRule="auto"/>
        <w:rPr>
          <w:sz w:val="24"/>
          <w:szCs w:val="24"/>
          <w:lang w:val="it-IT"/>
        </w:rPr>
      </w:pPr>
      <w:r w:rsidRPr="004005B5">
        <w:rPr>
          <w:rFonts w:cs="Frutiger65-Bold"/>
          <w:bCs/>
          <w:sz w:val="24"/>
          <w:szCs w:val="24"/>
          <w:lang w:val="it-IT"/>
        </w:rPr>
        <w:t xml:space="preserve">Doppia chance (1X – 12 – X2)        </w:t>
      </w:r>
    </w:p>
    <w:p w:rsidR="008C107C" w:rsidRPr="004005B5" w:rsidRDefault="008C107C" w:rsidP="008C107C">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8C107C" w:rsidRPr="00883D56" w:rsidRDefault="008C107C" w:rsidP="00B743F3">
      <w:pPr>
        <w:pStyle w:val="ListParagraph"/>
        <w:numPr>
          <w:ilvl w:val="0"/>
          <w:numId w:val="31"/>
        </w:numPr>
        <w:spacing w:after="160" w:line="259" w:lineRule="auto"/>
        <w:rPr>
          <w:sz w:val="24"/>
          <w:szCs w:val="24"/>
          <w:lang w:val="it-IT"/>
        </w:rPr>
      </w:pPr>
      <w:r w:rsidRPr="004005B5">
        <w:rPr>
          <w:rFonts w:cs="Frutiger65-Bold"/>
          <w:bCs/>
          <w:sz w:val="24"/>
          <w:szCs w:val="24"/>
          <w:lang w:val="it-IT"/>
        </w:rPr>
        <w:t xml:space="preserve">Draw No Bet      </w:t>
      </w:r>
    </w:p>
    <w:p w:rsidR="008C107C" w:rsidRPr="0013240C" w:rsidRDefault="008C107C" w:rsidP="008C107C">
      <w:pPr>
        <w:pStyle w:val="ListParagraph"/>
        <w:rPr>
          <w:sz w:val="24"/>
          <w:szCs w:val="24"/>
          <w:lang w:val="it-IT"/>
        </w:rPr>
      </w:pPr>
      <w:r w:rsidRPr="004005B5">
        <w:rPr>
          <w:rFonts w:cs="Frutiger65-Bold"/>
          <w:bCs/>
          <w:sz w:val="24"/>
          <w:szCs w:val="24"/>
          <w:lang w:val="it-IT"/>
        </w:rPr>
        <w:t>Squadra di casa; Squadra ospite</w:t>
      </w:r>
    </w:p>
    <w:p w:rsidR="008C107C" w:rsidRPr="00883D56" w:rsidRDefault="008C107C" w:rsidP="00B743F3">
      <w:pPr>
        <w:pStyle w:val="ListParagraph"/>
        <w:numPr>
          <w:ilvl w:val="0"/>
          <w:numId w:val="31"/>
        </w:numPr>
        <w:spacing w:after="160" w:line="259" w:lineRule="auto"/>
        <w:rPr>
          <w:sz w:val="24"/>
          <w:szCs w:val="24"/>
          <w:lang w:val="it-IT"/>
        </w:rPr>
      </w:pPr>
      <w:r w:rsidRPr="004005B5">
        <w:rPr>
          <w:rFonts w:cs="Frutiger65-Bold"/>
          <w:bCs/>
          <w:sz w:val="24"/>
          <w:szCs w:val="24"/>
          <w:lang w:val="it-IT"/>
        </w:rPr>
        <w:t xml:space="preserve">Chi vince il resto del match?          </w:t>
      </w:r>
    </w:p>
    <w:p w:rsidR="008C107C" w:rsidRPr="0013240C" w:rsidRDefault="008C107C" w:rsidP="008C107C">
      <w:pPr>
        <w:pStyle w:val="ListParagraph"/>
        <w:rPr>
          <w:sz w:val="24"/>
          <w:szCs w:val="24"/>
          <w:lang w:val="it-IT"/>
        </w:rPr>
      </w:pPr>
      <w:r w:rsidRPr="004005B5">
        <w:rPr>
          <w:sz w:val="24"/>
          <w:szCs w:val="24"/>
          <w:lang w:val="it-IT"/>
        </w:rPr>
        <w:t>Vittoria squadra di casa; Pareggio; Vittoria Ospiti</w:t>
      </w:r>
    </w:p>
    <w:p w:rsidR="008C107C" w:rsidRDefault="008C107C" w:rsidP="00B743F3">
      <w:pPr>
        <w:pStyle w:val="ListParagraph"/>
        <w:numPr>
          <w:ilvl w:val="0"/>
          <w:numId w:val="31"/>
        </w:numPr>
        <w:spacing w:after="160" w:line="259" w:lineRule="auto"/>
        <w:rPr>
          <w:sz w:val="24"/>
          <w:szCs w:val="24"/>
          <w:lang w:val="en-US"/>
        </w:rPr>
      </w:pPr>
      <w:r w:rsidRPr="004005B5">
        <w:rPr>
          <w:sz w:val="24"/>
          <w:szCs w:val="24"/>
          <w:lang w:val="en-US"/>
        </w:rPr>
        <w:t xml:space="preserve">Handicap Asiatico       </w:t>
      </w:r>
    </w:p>
    <w:p w:rsidR="008C107C" w:rsidRPr="004005B5" w:rsidRDefault="008C107C" w:rsidP="008C107C">
      <w:pPr>
        <w:pStyle w:val="ListParagraph"/>
        <w:rPr>
          <w:sz w:val="24"/>
          <w:szCs w:val="24"/>
          <w:lang w:val="en-US"/>
        </w:rPr>
      </w:pPr>
      <w:r w:rsidRPr="004005B5">
        <w:rPr>
          <w:sz w:val="24"/>
          <w:szCs w:val="24"/>
          <w:lang w:val="en-US"/>
        </w:rPr>
        <w:t>Solox.5</w:t>
      </w:r>
    </w:p>
    <w:p w:rsidR="008C107C" w:rsidRPr="00883D56" w:rsidRDefault="008C107C" w:rsidP="00B743F3">
      <w:pPr>
        <w:pStyle w:val="ListParagraph"/>
        <w:numPr>
          <w:ilvl w:val="0"/>
          <w:numId w:val="31"/>
        </w:numPr>
        <w:spacing w:after="160" w:line="259" w:lineRule="auto"/>
        <w:rPr>
          <w:sz w:val="24"/>
          <w:szCs w:val="24"/>
          <w:lang w:val="en-US"/>
        </w:rPr>
      </w:pPr>
      <w:r w:rsidRPr="004005B5">
        <w:rPr>
          <w:rFonts w:cs="Frutiger65-Bold"/>
          <w:bCs/>
          <w:sz w:val="24"/>
          <w:szCs w:val="24"/>
          <w:lang w:val="it-IT"/>
        </w:rPr>
        <w:t xml:space="preserve">Margini Vincitore  </w:t>
      </w:r>
    </w:p>
    <w:p w:rsidR="008C107C" w:rsidRPr="004005B5" w:rsidRDefault="008C107C" w:rsidP="008C107C">
      <w:pPr>
        <w:pStyle w:val="ListParagraph"/>
        <w:rPr>
          <w:sz w:val="24"/>
          <w:szCs w:val="24"/>
          <w:lang w:val="en-US"/>
        </w:rPr>
      </w:pPr>
      <w:r w:rsidRPr="004005B5">
        <w:rPr>
          <w:rFonts w:cs="Frutiger65-Bold"/>
          <w:bCs/>
          <w:sz w:val="24"/>
          <w:szCs w:val="24"/>
          <w:lang w:val="it-IT"/>
        </w:rPr>
        <w:t>(&gt;14; 14–8; 7–1; 0; -1– -7; -8– -14;&lt;-14)</w:t>
      </w:r>
    </w:p>
    <w:p w:rsidR="008C107C" w:rsidRDefault="008C107C" w:rsidP="00B743F3">
      <w:pPr>
        <w:pStyle w:val="ListParagraph"/>
        <w:numPr>
          <w:ilvl w:val="0"/>
          <w:numId w:val="31"/>
        </w:numPr>
        <w:autoSpaceDE w:val="0"/>
        <w:autoSpaceDN w:val="0"/>
        <w:adjustRightInd w:val="0"/>
        <w:rPr>
          <w:rFonts w:cs="Frutiger65-Bold"/>
          <w:bCs/>
          <w:sz w:val="24"/>
          <w:szCs w:val="24"/>
          <w:lang w:val="it-IT"/>
        </w:rPr>
      </w:pPr>
      <w:r w:rsidRPr="004005B5">
        <w:rPr>
          <w:rFonts w:cs="Frutiger65-Bold"/>
          <w:bCs/>
          <w:sz w:val="24"/>
          <w:szCs w:val="24"/>
          <w:lang w:val="it-IT"/>
        </w:rPr>
        <w:t xml:space="preserve">Scommessa sul match e Totali      </w:t>
      </w:r>
    </w:p>
    <w:p w:rsidR="008C107C" w:rsidRPr="004005B5" w:rsidRDefault="008C107C" w:rsidP="008C107C">
      <w:pPr>
        <w:pStyle w:val="ListParagraph"/>
        <w:autoSpaceDE w:val="0"/>
        <w:autoSpaceDN w:val="0"/>
        <w:adjustRightInd w:val="0"/>
        <w:rPr>
          <w:rFonts w:cs="Frutiger65-Bold"/>
          <w:bCs/>
          <w:sz w:val="24"/>
          <w:szCs w:val="24"/>
          <w:lang w:val="it-IT"/>
        </w:rPr>
      </w:pPr>
      <w:r w:rsidRPr="004005B5">
        <w:rPr>
          <w:rFonts w:cs="Frutiger65-Bold"/>
          <w:bCs/>
          <w:sz w:val="24"/>
          <w:szCs w:val="24"/>
          <w:lang w:val="it-IT"/>
        </w:rPr>
        <w:t>Combinazione tra 1X2 e Totale x.5 (Vittoria squadra di casa e under, Vittoria squadra di casa e over, Pareggio e under, Pareggio e over, Vittoria squadra ospite e under, Vittoria squadra ospite e over)</w:t>
      </w:r>
    </w:p>
    <w:p w:rsidR="008C107C" w:rsidRDefault="008C107C" w:rsidP="00B743F3">
      <w:pPr>
        <w:pStyle w:val="ListParagraph"/>
        <w:numPr>
          <w:ilvl w:val="0"/>
          <w:numId w:val="31"/>
        </w:numPr>
        <w:spacing w:after="160" w:line="259" w:lineRule="auto"/>
        <w:rPr>
          <w:sz w:val="24"/>
          <w:szCs w:val="24"/>
          <w:lang w:val="en-US"/>
        </w:rPr>
      </w:pPr>
      <w:r w:rsidRPr="004005B5">
        <w:rPr>
          <w:sz w:val="24"/>
          <w:szCs w:val="24"/>
          <w:lang w:val="en-US"/>
        </w:rPr>
        <w:t xml:space="preserve">Totale          </w:t>
      </w:r>
    </w:p>
    <w:p w:rsidR="008C107C" w:rsidRPr="004005B5" w:rsidRDefault="008C107C" w:rsidP="008C107C">
      <w:pPr>
        <w:pStyle w:val="ListParagraph"/>
        <w:rPr>
          <w:sz w:val="24"/>
          <w:szCs w:val="24"/>
          <w:lang w:val="en-US"/>
        </w:rPr>
      </w:pPr>
      <w:r w:rsidRPr="004005B5">
        <w:rPr>
          <w:sz w:val="24"/>
          <w:szCs w:val="24"/>
          <w:lang w:val="en-US"/>
        </w:rPr>
        <w:t>Solo x.5</w:t>
      </w:r>
    </w:p>
    <w:p w:rsidR="008C107C" w:rsidRDefault="008C107C" w:rsidP="00B743F3">
      <w:pPr>
        <w:pStyle w:val="ListParagraph"/>
        <w:numPr>
          <w:ilvl w:val="0"/>
          <w:numId w:val="31"/>
        </w:numPr>
        <w:spacing w:after="160" w:line="259" w:lineRule="auto"/>
        <w:rPr>
          <w:sz w:val="24"/>
          <w:szCs w:val="24"/>
          <w:lang w:val="en-US"/>
        </w:rPr>
      </w:pPr>
      <w:r w:rsidRPr="004005B5">
        <w:rPr>
          <w:sz w:val="24"/>
          <w:szCs w:val="24"/>
          <w:lang w:val="en-US"/>
        </w:rPr>
        <w:t xml:space="preserve">Totale Margini         </w:t>
      </w:r>
    </w:p>
    <w:p w:rsidR="00937E95" w:rsidRPr="00937E95" w:rsidRDefault="008C107C" w:rsidP="00937E95">
      <w:pPr>
        <w:pStyle w:val="ListParagraph"/>
        <w:rPr>
          <w:sz w:val="24"/>
          <w:szCs w:val="24"/>
          <w:lang w:val="en-US"/>
        </w:rPr>
      </w:pPr>
      <w:r w:rsidRPr="004005B5">
        <w:rPr>
          <w:sz w:val="24"/>
          <w:szCs w:val="24"/>
          <w:lang w:val="en-US"/>
        </w:rPr>
        <w:t>(&lt;28; 28–34; 35–41; 42–48; 49–55; 56–62; &gt;62)</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 xml:space="preserve">Totale squadra di casa                                                      </w:t>
      </w:r>
    </w:p>
    <w:p w:rsidR="008C107C" w:rsidRPr="0013240C" w:rsidRDefault="008C107C" w:rsidP="008C107C">
      <w:pPr>
        <w:pStyle w:val="ListParagraph"/>
        <w:rPr>
          <w:sz w:val="24"/>
          <w:szCs w:val="24"/>
          <w:lang w:val="it-IT"/>
        </w:rPr>
      </w:pPr>
      <w:r w:rsidRPr="0013240C">
        <w:rPr>
          <w:sz w:val="24"/>
          <w:szCs w:val="24"/>
          <w:lang w:val="it-IT"/>
        </w:rPr>
        <w:t>Solo x.5</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 xml:space="preserve">Totale squadra ospite                                                       </w:t>
      </w:r>
    </w:p>
    <w:p w:rsidR="008C107C" w:rsidRPr="0013240C" w:rsidRDefault="008C107C" w:rsidP="008C107C">
      <w:pPr>
        <w:pStyle w:val="ListParagraph"/>
        <w:rPr>
          <w:sz w:val="24"/>
          <w:szCs w:val="24"/>
          <w:lang w:val="it-IT"/>
        </w:rPr>
      </w:pPr>
      <w:r w:rsidRPr="0013240C">
        <w:rPr>
          <w:sz w:val="24"/>
          <w:szCs w:val="24"/>
          <w:lang w:val="it-IT"/>
        </w:rPr>
        <w:t>Solo x.5</w:t>
      </w:r>
    </w:p>
    <w:p w:rsidR="008C107C" w:rsidRDefault="008C107C" w:rsidP="00B743F3">
      <w:pPr>
        <w:pStyle w:val="ListParagraph"/>
        <w:numPr>
          <w:ilvl w:val="0"/>
          <w:numId w:val="31"/>
        </w:numPr>
        <w:spacing w:after="160" w:line="259" w:lineRule="auto"/>
        <w:rPr>
          <w:sz w:val="24"/>
          <w:szCs w:val="24"/>
          <w:lang w:val="en-US"/>
        </w:rPr>
      </w:pPr>
      <w:r w:rsidRPr="004005B5">
        <w:rPr>
          <w:sz w:val="24"/>
          <w:szCs w:val="24"/>
          <w:lang w:val="en-US"/>
        </w:rPr>
        <w:t xml:space="preserve">Pari/Dispari                                                                         </w:t>
      </w:r>
    </w:p>
    <w:p w:rsidR="008C107C" w:rsidRPr="004005B5" w:rsidRDefault="008C107C" w:rsidP="008C107C">
      <w:pPr>
        <w:pStyle w:val="ListParagraph"/>
        <w:rPr>
          <w:sz w:val="24"/>
          <w:szCs w:val="24"/>
          <w:lang w:val="en-US"/>
        </w:rPr>
      </w:pPr>
      <w:r w:rsidRPr="004005B5">
        <w:rPr>
          <w:sz w:val="24"/>
          <w:szCs w:val="24"/>
          <w:lang w:val="en-US"/>
        </w:rPr>
        <w:t>Pari/Dispari</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1mo Tempo -</w:t>
      </w:r>
      <w:r w:rsidRPr="004005B5">
        <w:rPr>
          <w:sz w:val="24"/>
          <w:szCs w:val="24"/>
          <w:lang w:val="it-IT"/>
        </w:rPr>
        <w:t xml:space="preserve">1X2                </w:t>
      </w:r>
    </w:p>
    <w:p w:rsidR="008C107C" w:rsidRPr="004005B5" w:rsidRDefault="008C107C" w:rsidP="008C107C">
      <w:pPr>
        <w:pStyle w:val="ListParagraph"/>
        <w:rPr>
          <w:sz w:val="24"/>
          <w:szCs w:val="24"/>
          <w:lang w:val="it-IT"/>
        </w:rPr>
      </w:pPr>
      <w:r w:rsidRPr="004005B5">
        <w:rPr>
          <w:sz w:val="24"/>
          <w:szCs w:val="24"/>
          <w:lang w:val="it-IT"/>
        </w:rPr>
        <w:t>Vittoria squadra di casa; Pareggio; Vittoria Ospiti</w:t>
      </w:r>
    </w:p>
    <w:p w:rsidR="008C107C" w:rsidRPr="00883D56" w:rsidRDefault="008C107C" w:rsidP="00B743F3">
      <w:pPr>
        <w:pStyle w:val="ListParagraph"/>
        <w:numPr>
          <w:ilvl w:val="0"/>
          <w:numId w:val="31"/>
        </w:numPr>
        <w:spacing w:after="160" w:line="259" w:lineRule="auto"/>
        <w:rPr>
          <w:sz w:val="24"/>
          <w:szCs w:val="24"/>
          <w:lang w:val="it-IT"/>
        </w:rPr>
      </w:pPr>
      <w:r w:rsidRPr="0013240C">
        <w:rPr>
          <w:sz w:val="24"/>
          <w:szCs w:val="24"/>
          <w:lang w:val="it-IT"/>
        </w:rPr>
        <w:t>1mo Tempo-</w:t>
      </w:r>
      <w:r w:rsidRPr="004005B5">
        <w:rPr>
          <w:rFonts w:cs="Frutiger65-Bold"/>
          <w:bCs/>
          <w:sz w:val="24"/>
          <w:szCs w:val="24"/>
          <w:lang w:val="it-IT"/>
        </w:rPr>
        <w:t xml:space="preserve"> Doppia chance (1X – 12 – X2)        </w:t>
      </w:r>
    </w:p>
    <w:p w:rsidR="008C107C" w:rsidRPr="004005B5" w:rsidRDefault="008C107C" w:rsidP="008C107C">
      <w:pPr>
        <w:pStyle w:val="ListParagraph"/>
        <w:rPr>
          <w:sz w:val="24"/>
          <w:szCs w:val="24"/>
          <w:lang w:val="it-IT"/>
        </w:rPr>
      </w:pPr>
      <w:r w:rsidRPr="004005B5">
        <w:rPr>
          <w:rFonts w:cs="Frutiger65-Bold"/>
          <w:bCs/>
          <w:sz w:val="24"/>
          <w:szCs w:val="24"/>
          <w:lang w:val="it-IT"/>
        </w:rPr>
        <w:t>Vittoria di casa o pareggio; vittoria di casa o vittoria ospite; pareggio o vittoria ospite</w:t>
      </w:r>
    </w:p>
    <w:p w:rsidR="008C107C" w:rsidRDefault="008C107C" w:rsidP="00B743F3">
      <w:pPr>
        <w:pStyle w:val="ListParagraph"/>
        <w:numPr>
          <w:ilvl w:val="0"/>
          <w:numId w:val="31"/>
        </w:numPr>
        <w:spacing w:after="160" w:line="259" w:lineRule="auto"/>
        <w:rPr>
          <w:sz w:val="24"/>
          <w:szCs w:val="24"/>
          <w:lang w:val="it-IT"/>
        </w:rPr>
      </w:pPr>
      <w:r w:rsidRPr="004005B5">
        <w:rPr>
          <w:sz w:val="24"/>
          <w:szCs w:val="24"/>
          <w:lang w:val="it-IT"/>
        </w:rPr>
        <w:t xml:space="preserve">1mo Tempo – Draw no Bet     </w:t>
      </w:r>
    </w:p>
    <w:p w:rsidR="008C107C" w:rsidRPr="0013240C" w:rsidRDefault="008C107C" w:rsidP="008C107C">
      <w:pPr>
        <w:pStyle w:val="ListParagraph"/>
        <w:rPr>
          <w:sz w:val="24"/>
          <w:szCs w:val="24"/>
          <w:lang w:val="it-IT"/>
        </w:rPr>
      </w:pPr>
      <w:r w:rsidRPr="004005B5">
        <w:rPr>
          <w:rFonts w:cs="Frutiger65-Bold"/>
          <w:bCs/>
          <w:sz w:val="24"/>
          <w:szCs w:val="24"/>
          <w:lang w:val="it-IT"/>
        </w:rPr>
        <w:t>Squadra di casa; Squadra ospite</w:t>
      </w:r>
    </w:p>
    <w:p w:rsidR="008C107C" w:rsidRPr="00883D56" w:rsidRDefault="008C107C" w:rsidP="00B743F3">
      <w:pPr>
        <w:pStyle w:val="ListParagraph"/>
        <w:numPr>
          <w:ilvl w:val="0"/>
          <w:numId w:val="31"/>
        </w:numPr>
        <w:spacing w:after="160" w:line="259" w:lineRule="auto"/>
        <w:rPr>
          <w:sz w:val="24"/>
          <w:szCs w:val="24"/>
          <w:lang w:val="it-IT"/>
        </w:rPr>
      </w:pPr>
      <w:r w:rsidRPr="004005B5">
        <w:rPr>
          <w:rFonts w:cs="Frutiger65-Bold"/>
          <w:bCs/>
          <w:sz w:val="24"/>
          <w:szCs w:val="24"/>
          <w:lang w:val="it-IT"/>
        </w:rPr>
        <w:t xml:space="preserve">1mo Tempo - Chi vince il resto del match?          </w:t>
      </w:r>
    </w:p>
    <w:p w:rsidR="008C107C" w:rsidRPr="0013240C" w:rsidRDefault="008C107C" w:rsidP="008C107C">
      <w:pPr>
        <w:pStyle w:val="ListParagraph"/>
        <w:rPr>
          <w:sz w:val="24"/>
          <w:szCs w:val="24"/>
          <w:lang w:val="it-IT"/>
        </w:rPr>
      </w:pPr>
      <w:r w:rsidRPr="004005B5">
        <w:rPr>
          <w:sz w:val="24"/>
          <w:szCs w:val="24"/>
          <w:lang w:val="it-IT"/>
        </w:rPr>
        <w:t>Vittoria squadra di casa; Pareggio; Vittoria Ospiti</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 xml:space="preserve">1mo Tempo - Handicap Asiatico       </w:t>
      </w:r>
    </w:p>
    <w:p w:rsidR="008C107C" w:rsidRPr="0013240C" w:rsidRDefault="008C107C" w:rsidP="008C107C">
      <w:pPr>
        <w:pStyle w:val="ListParagraph"/>
        <w:rPr>
          <w:sz w:val="24"/>
          <w:szCs w:val="24"/>
          <w:lang w:val="it-IT"/>
        </w:rPr>
      </w:pPr>
      <w:r w:rsidRPr="0013240C">
        <w:rPr>
          <w:sz w:val="24"/>
          <w:szCs w:val="24"/>
          <w:lang w:val="it-IT"/>
        </w:rPr>
        <w:t>Solox.5</w:t>
      </w:r>
    </w:p>
    <w:p w:rsidR="008C107C" w:rsidRPr="00883D56" w:rsidRDefault="008C107C" w:rsidP="00B743F3">
      <w:pPr>
        <w:pStyle w:val="ListParagraph"/>
        <w:numPr>
          <w:ilvl w:val="0"/>
          <w:numId w:val="31"/>
        </w:numPr>
        <w:spacing w:after="160" w:line="259" w:lineRule="auto"/>
        <w:rPr>
          <w:sz w:val="24"/>
          <w:szCs w:val="24"/>
          <w:lang w:val="en-US"/>
        </w:rPr>
      </w:pPr>
      <w:r w:rsidRPr="004005B5">
        <w:rPr>
          <w:sz w:val="24"/>
          <w:szCs w:val="24"/>
          <w:lang w:val="en-US"/>
        </w:rPr>
        <w:t xml:space="preserve">1mo Tempo - </w:t>
      </w:r>
      <w:r w:rsidRPr="004005B5">
        <w:rPr>
          <w:rFonts w:cs="Frutiger65-Bold"/>
          <w:bCs/>
          <w:sz w:val="24"/>
          <w:szCs w:val="24"/>
          <w:lang w:val="it-IT"/>
        </w:rPr>
        <w:t xml:space="preserve">Margini Vincitore  </w:t>
      </w:r>
    </w:p>
    <w:p w:rsidR="008C107C" w:rsidRPr="004005B5" w:rsidRDefault="008C107C" w:rsidP="008C107C">
      <w:pPr>
        <w:pStyle w:val="ListParagraph"/>
        <w:rPr>
          <w:sz w:val="24"/>
          <w:szCs w:val="24"/>
          <w:lang w:val="en-US"/>
        </w:rPr>
      </w:pPr>
      <w:r w:rsidRPr="004005B5">
        <w:rPr>
          <w:rFonts w:cs="Frutiger65-Bold"/>
          <w:bCs/>
          <w:sz w:val="24"/>
          <w:szCs w:val="24"/>
          <w:lang w:val="it-IT"/>
        </w:rPr>
        <w:t>(&gt;14; 14–8; 7–1; 0; -1– -7; -8– -14;&lt;-14)</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 xml:space="preserve">1mo Tempo – Totale     </w:t>
      </w:r>
    </w:p>
    <w:p w:rsidR="008C107C" w:rsidRPr="0013240C" w:rsidRDefault="008C107C" w:rsidP="008C107C">
      <w:pPr>
        <w:pStyle w:val="ListParagraph"/>
        <w:rPr>
          <w:sz w:val="24"/>
          <w:szCs w:val="24"/>
          <w:lang w:val="it-IT"/>
        </w:rPr>
      </w:pPr>
      <w:r w:rsidRPr="0013240C">
        <w:rPr>
          <w:sz w:val="24"/>
          <w:szCs w:val="24"/>
          <w:lang w:val="it-IT"/>
        </w:rPr>
        <w:t>Solo x.5</w:t>
      </w:r>
    </w:p>
    <w:p w:rsidR="008C107C" w:rsidRDefault="008C107C" w:rsidP="00B743F3">
      <w:pPr>
        <w:pStyle w:val="ListParagraph"/>
        <w:numPr>
          <w:ilvl w:val="0"/>
          <w:numId w:val="31"/>
        </w:numPr>
        <w:spacing w:after="160" w:line="259" w:lineRule="auto"/>
        <w:rPr>
          <w:sz w:val="24"/>
          <w:szCs w:val="24"/>
          <w:lang w:val="en-US"/>
        </w:rPr>
      </w:pPr>
      <w:r w:rsidRPr="004005B5">
        <w:rPr>
          <w:sz w:val="24"/>
          <w:szCs w:val="24"/>
          <w:lang w:val="en-US"/>
        </w:rPr>
        <w:t xml:space="preserve">1mo Tempo -  Totale Margini    </w:t>
      </w:r>
    </w:p>
    <w:p w:rsidR="008C107C" w:rsidRPr="004005B5" w:rsidRDefault="008C107C" w:rsidP="008C107C">
      <w:pPr>
        <w:pStyle w:val="ListParagraph"/>
        <w:rPr>
          <w:sz w:val="24"/>
          <w:szCs w:val="24"/>
          <w:lang w:val="en-US"/>
        </w:rPr>
      </w:pPr>
      <w:r w:rsidRPr="004005B5">
        <w:rPr>
          <w:sz w:val="24"/>
          <w:szCs w:val="24"/>
          <w:lang w:val="en-US"/>
        </w:rPr>
        <w:t>(&lt;7; 7–13; 14–20; 21–27; 28–34; 35–41; &gt;41)</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 xml:space="preserve">1mo Tempo – Totale squadra di casa         </w:t>
      </w:r>
    </w:p>
    <w:p w:rsidR="008C107C" w:rsidRPr="0013240C" w:rsidRDefault="008C107C" w:rsidP="008C107C">
      <w:pPr>
        <w:pStyle w:val="ListParagraph"/>
        <w:rPr>
          <w:sz w:val="24"/>
          <w:szCs w:val="24"/>
          <w:lang w:val="it-IT"/>
        </w:rPr>
      </w:pPr>
      <w:r w:rsidRPr="0013240C">
        <w:rPr>
          <w:sz w:val="24"/>
          <w:szCs w:val="24"/>
          <w:lang w:val="it-IT"/>
        </w:rPr>
        <w:t>Solo x.5</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lastRenderedPageBreak/>
        <w:t xml:space="preserve">1mo Tempo – Totale squadra ospite          </w:t>
      </w:r>
    </w:p>
    <w:p w:rsidR="008C107C" w:rsidRPr="0013240C" w:rsidRDefault="008C107C" w:rsidP="008C107C">
      <w:pPr>
        <w:pStyle w:val="ListParagraph"/>
        <w:rPr>
          <w:sz w:val="24"/>
          <w:szCs w:val="24"/>
          <w:lang w:val="it-IT"/>
        </w:rPr>
      </w:pPr>
      <w:r w:rsidRPr="0013240C">
        <w:rPr>
          <w:sz w:val="24"/>
          <w:szCs w:val="24"/>
          <w:lang w:val="it-IT"/>
        </w:rPr>
        <w:t>Solo.x5</w:t>
      </w:r>
    </w:p>
    <w:p w:rsidR="008C107C" w:rsidRDefault="008C107C" w:rsidP="00B743F3">
      <w:pPr>
        <w:pStyle w:val="ListParagraph"/>
        <w:numPr>
          <w:ilvl w:val="0"/>
          <w:numId w:val="31"/>
        </w:numPr>
        <w:spacing w:after="160" w:line="259" w:lineRule="auto"/>
        <w:rPr>
          <w:sz w:val="24"/>
          <w:szCs w:val="24"/>
          <w:lang w:val="it-IT"/>
        </w:rPr>
      </w:pPr>
      <w:r w:rsidRPr="0013240C">
        <w:rPr>
          <w:sz w:val="24"/>
          <w:szCs w:val="24"/>
          <w:lang w:val="it-IT"/>
        </w:rPr>
        <w:t xml:space="preserve">1mo Tempo – Pari/Dispari                            </w:t>
      </w:r>
    </w:p>
    <w:p w:rsidR="008C107C" w:rsidRPr="0013240C" w:rsidRDefault="008C107C" w:rsidP="008C107C">
      <w:pPr>
        <w:pStyle w:val="ListParagraph"/>
        <w:rPr>
          <w:sz w:val="24"/>
          <w:szCs w:val="24"/>
          <w:lang w:val="it-IT"/>
        </w:rPr>
      </w:pPr>
      <w:r w:rsidRPr="0013240C">
        <w:rPr>
          <w:sz w:val="24"/>
          <w:szCs w:val="24"/>
          <w:lang w:val="it-IT"/>
        </w:rPr>
        <w:t xml:space="preserve">Pari/Dispari            </w:t>
      </w:r>
    </w:p>
    <w:p w:rsidR="008C107C" w:rsidRDefault="008C107C" w:rsidP="00C31B48">
      <w:pPr>
        <w:pStyle w:val="Heading2"/>
        <w:rPr>
          <w:lang w:eastAsia="en-GB"/>
        </w:rPr>
      </w:pPr>
      <w:r w:rsidRPr="008C107C">
        <w:rPr>
          <w:lang w:eastAsia="en-GB"/>
        </w:rPr>
        <w:t xml:space="preserve">FRECCETTE </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9"/>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incontro non viene completato, tutti i mercati non decisi verranno considerati nulli.</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Il B</w:t>
      </w:r>
      <w:r w:rsidRPr="0013240C">
        <w:rPr>
          <w:rFonts w:cs="Frutiger45-Light"/>
          <w:color w:val="000000" w:themeColor="text1"/>
          <w:sz w:val="24"/>
          <w:szCs w:val="24"/>
          <w:lang w:val="it-IT"/>
        </w:rPr>
        <w:t>ullseye (centro pieno) viene considerato come un check out di colore rosso</w:t>
      </w:r>
    </w:p>
    <w:p w:rsidR="00812706" w:rsidRPr="004879C5" w:rsidRDefault="00812706" w:rsidP="00C31B48">
      <w:pPr>
        <w:pStyle w:val="Heading3"/>
        <w:rPr>
          <w:lang w:eastAsia="en-GB"/>
        </w:rPr>
      </w:pPr>
      <w:r w:rsidRPr="004879C5">
        <w:rPr>
          <w:lang w:eastAsia="en-GB"/>
        </w:rPr>
        <w:t xml:space="preserve">NOME DEL MERCATO E DESCRIZIONE DEL MERCATO   </w:t>
      </w:r>
    </w:p>
    <w:p w:rsidR="008C107C" w:rsidRPr="001D5688" w:rsidRDefault="008C107C" w:rsidP="00B743F3">
      <w:pPr>
        <w:pStyle w:val="ListParagraph"/>
        <w:numPr>
          <w:ilvl w:val="0"/>
          <w:numId w:val="32"/>
        </w:numPr>
        <w:spacing w:after="160" w:line="259" w:lineRule="auto"/>
        <w:rPr>
          <w:sz w:val="24"/>
          <w:szCs w:val="24"/>
          <w:lang w:val="it-IT"/>
        </w:rPr>
      </w:pPr>
      <w:r w:rsidRPr="001D5688">
        <w:rPr>
          <w:sz w:val="24"/>
          <w:szCs w:val="24"/>
          <w:lang w:val="it-IT"/>
        </w:rPr>
        <w:t xml:space="preserve">1X2  </w:t>
      </w:r>
    </w:p>
    <w:p w:rsidR="008C107C" w:rsidRPr="004005B5" w:rsidRDefault="008C107C" w:rsidP="008C107C">
      <w:pPr>
        <w:pStyle w:val="ListParagraph"/>
        <w:rPr>
          <w:sz w:val="24"/>
          <w:szCs w:val="24"/>
          <w:lang w:val="it-IT"/>
        </w:rPr>
      </w:pPr>
      <w:r w:rsidRPr="004005B5">
        <w:rPr>
          <w:sz w:val="24"/>
          <w:szCs w:val="24"/>
          <w:lang w:val="it-IT"/>
        </w:rPr>
        <w:t xml:space="preserve">Quale squadra vincerà il match (1-X-2) </w:t>
      </w:r>
      <w:r w:rsidR="001D5688">
        <w:rPr>
          <w:sz w:val="24"/>
          <w:szCs w:val="24"/>
          <w:lang w:val="it-IT"/>
        </w:rPr>
        <w:t>Giocatore 1</w:t>
      </w:r>
      <w:r w:rsidRPr="004005B5">
        <w:rPr>
          <w:sz w:val="24"/>
          <w:szCs w:val="24"/>
          <w:lang w:val="it-IT"/>
        </w:rPr>
        <w:t xml:space="preserve">; Pareggio; </w:t>
      </w:r>
      <w:r w:rsidR="001D5688">
        <w:rPr>
          <w:sz w:val="24"/>
          <w:szCs w:val="24"/>
          <w:lang w:val="it-IT"/>
        </w:rPr>
        <w:t>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Set Handicap   </w:t>
      </w:r>
    </w:p>
    <w:p w:rsidR="008C107C" w:rsidRPr="004005B5" w:rsidRDefault="008C107C" w:rsidP="008C107C">
      <w:pPr>
        <w:pStyle w:val="ListParagraph"/>
        <w:rPr>
          <w:sz w:val="24"/>
          <w:szCs w:val="24"/>
          <w:lang w:val="it-IT"/>
        </w:rPr>
      </w:pPr>
      <w:r w:rsidRPr="004005B5">
        <w:rPr>
          <w:sz w:val="24"/>
          <w:szCs w:val="24"/>
          <w:lang w:val="it-IT"/>
        </w:rPr>
        <w:t>Handicap Europeo per il set (es. Handicap 0:2; Handicap 5:0,...) 1X2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1mo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2do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2do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3zo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3zo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4to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4to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5to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5to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6to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6to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7mo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7mo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dell´8vo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nell´8vo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9no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9no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10mo set?  </w:t>
      </w:r>
    </w:p>
    <w:p w:rsidR="008C107C" w:rsidRPr="004005B5" w:rsidRDefault="008C107C" w:rsidP="008C107C">
      <w:pPr>
        <w:pStyle w:val="ListParagraph"/>
        <w:rPr>
          <w:sz w:val="24"/>
          <w:szCs w:val="24"/>
          <w:lang w:val="it-IT"/>
        </w:rPr>
      </w:pPr>
      <w:r w:rsidRPr="004005B5">
        <w:rPr>
          <w:sz w:val="24"/>
          <w:szCs w:val="24"/>
          <w:lang w:val="it-IT"/>
        </w:rPr>
        <w:lastRenderedPageBreak/>
        <w:t>Quale giocatore vincerà il maggior numero di leg rimanenti nel 10mo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dell´11mo set?  </w:t>
      </w:r>
    </w:p>
    <w:p w:rsidR="008C107C" w:rsidRPr="004005B5" w:rsidRDefault="008C107C" w:rsidP="008C107C">
      <w:pPr>
        <w:pStyle w:val="ListParagraph"/>
        <w:rPr>
          <w:sz w:val="24"/>
          <w:szCs w:val="24"/>
          <w:lang w:val="it-IT"/>
        </w:rPr>
      </w:pPr>
      <w:r>
        <w:rPr>
          <w:sz w:val="24"/>
          <w:szCs w:val="24"/>
          <w:lang w:val="it-IT"/>
        </w:rPr>
        <w:t>Q</w:t>
      </w:r>
      <w:r w:rsidRPr="004005B5">
        <w:rPr>
          <w:sz w:val="24"/>
          <w:szCs w:val="24"/>
          <w:lang w:val="it-IT"/>
        </w:rPr>
        <w:t>uale giocatore vincerà il maggior numero di leg rimanenti nell´11mo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12mo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12mo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 il resto del 13mo set?  </w:t>
      </w:r>
    </w:p>
    <w:p w:rsidR="008C107C" w:rsidRPr="004005B5" w:rsidRDefault="008C107C" w:rsidP="008C107C">
      <w:pPr>
        <w:pStyle w:val="ListParagraph"/>
        <w:rPr>
          <w:sz w:val="24"/>
          <w:szCs w:val="24"/>
          <w:lang w:val="it-IT"/>
        </w:rPr>
      </w:pPr>
      <w:r w:rsidRPr="004005B5">
        <w:rPr>
          <w:sz w:val="24"/>
          <w:szCs w:val="24"/>
          <w:lang w:val="it-IT"/>
        </w:rPr>
        <w:t>Quale giocatore vincerà il maggior numero di leg rimanenti nel 13mo set?</w:t>
      </w:r>
    </w:p>
    <w:p w:rsidR="008C107C" w:rsidRPr="00F54AF0" w:rsidRDefault="00F54AF0" w:rsidP="00B743F3">
      <w:pPr>
        <w:pStyle w:val="ListParagraph"/>
        <w:numPr>
          <w:ilvl w:val="0"/>
          <w:numId w:val="32"/>
        </w:numPr>
        <w:spacing w:after="160" w:line="259" w:lineRule="auto"/>
        <w:rPr>
          <w:sz w:val="24"/>
          <w:szCs w:val="24"/>
          <w:lang w:val="it-IT"/>
        </w:rPr>
      </w:pPr>
      <w:r w:rsidRPr="00F54AF0">
        <w:rPr>
          <w:rFonts w:cs="Frutiger65-Bold"/>
          <w:bCs/>
          <w:sz w:val="24"/>
          <w:szCs w:val="24"/>
          <w:lang w:val="it-IT"/>
        </w:rPr>
        <w:t>12</w:t>
      </w:r>
    </w:p>
    <w:p w:rsidR="008C107C" w:rsidRPr="004005B5" w:rsidRDefault="008C107C" w:rsidP="008C107C">
      <w:pPr>
        <w:pStyle w:val="ListParagraph"/>
        <w:rPr>
          <w:sz w:val="24"/>
          <w:szCs w:val="24"/>
          <w:lang w:val="it-IT"/>
        </w:rPr>
      </w:pPr>
      <w:r w:rsidRPr="004005B5">
        <w:rPr>
          <w:rFonts w:cs="Frutiger65-Bold"/>
          <w:bCs/>
          <w:sz w:val="24"/>
          <w:szCs w:val="24"/>
          <w:lang w:val="it-IT"/>
        </w:rPr>
        <w:t>Giocatore 1; Giocatore 2</w:t>
      </w:r>
    </w:p>
    <w:p w:rsidR="008C107C" w:rsidRPr="00AD7957" w:rsidRDefault="008C107C" w:rsidP="00B743F3">
      <w:pPr>
        <w:pStyle w:val="ListParagraph"/>
        <w:numPr>
          <w:ilvl w:val="0"/>
          <w:numId w:val="32"/>
        </w:numPr>
        <w:spacing w:after="160" w:line="259" w:lineRule="auto"/>
        <w:rPr>
          <w:sz w:val="24"/>
          <w:szCs w:val="24"/>
          <w:lang w:val="it-IT"/>
        </w:rPr>
      </w:pPr>
      <w:r w:rsidRPr="004005B5">
        <w:rPr>
          <w:rFonts w:cs="Frutiger65-Bold"/>
          <w:bCs/>
          <w:sz w:val="24"/>
          <w:szCs w:val="24"/>
          <w:lang w:val="it-IT"/>
        </w:rPr>
        <w:t xml:space="preserve">Chi vince il set?                </w:t>
      </w:r>
    </w:p>
    <w:p w:rsidR="008C107C" w:rsidRPr="004005B5" w:rsidRDefault="008C107C" w:rsidP="008C107C">
      <w:pPr>
        <w:pStyle w:val="ListParagraph"/>
        <w:rPr>
          <w:sz w:val="24"/>
          <w:szCs w:val="24"/>
          <w:lang w:val="it-IT"/>
        </w:rPr>
      </w:pPr>
      <w:r w:rsidRPr="004005B5">
        <w:rPr>
          <w:rFonts w:cs="Frutiger65-Bold"/>
          <w:bCs/>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1mo set     </w:t>
      </w:r>
    </w:p>
    <w:p w:rsidR="008C107C" w:rsidRPr="004005B5" w:rsidRDefault="008C107C" w:rsidP="008C107C">
      <w:pPr>
        <w:pStyle w:val="ListParagraph"/>
        <w:rPr>
          <w:sz w:val="24"/>
          <w:szCs w:val="24"/>
          <w:lang w:val="it-IT"/>
        </w:rPr>
      </w:pPr>
      <w:r w:rsidRPr="004005B5">
        <w:rPr>
          <w:sz w:val="24"/>
          <w:szCs w:val="24"/>
          <w:lang w:val="it-IT"/>
        </w:rPr>
        <w:t>Handicap Asiatico leg per il 1mo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2do set     </w:t>
      </w:r>
    </w:p>
    <w:p w:rsidR="008C107C" w:rsidRPr="004005B5" w:rsidRDefault="008C107C" w:rsidP="008C107C">
      <w:pPr>
        <w:pStyle w:val="ListParagraph"/>
        <w:rPr>
          <w:sz w:val="24"/>
          <w:szCs w:val="24"/>
          <w:lang w:val="it-IT"/>
        </w:rPr>
      </w:pPr>
      <w:r w:rsidRPr="004005B5">
        <w:rPr>
          <w:sz w:val="24"/>
          <w:szCs w:val="24"/>
          <w:lang w:val="it-IT"/>
        </w:rPr>
        <w:t>Handicap Asiatico leg per il 2do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3zo set     </w:t>
      </w:r>
    </w:p>
    <w:p w:rsidR="008C107C" w:rsidRPr="004005B5" w:rsidRDefault="008C107C" w:rsidP="008C107C">
      <w:pPr>
        <w:pStyle w:val="ListParagraph"/>
        <w:rPr>
          <w:sz w:val="24"/>
          <w:szCs w:val="24"/>
          <w:lang w:val="it-IT"/>
        </w:rPr>
      </w:pPr>
      <w:r w:rsidRPr="004005B5">
        <w:rPr>
          <w:sz w:val="24"/>
          <w:szCs w:val="24"/>
          <w:lang w:val="it-IT"/>
        </w:rPr>
        <w:t>Handicap Asiatico leg per il 3zo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4to set     </w:t>
      </w:r>
    </w:p>
    <w:p w:rsidR="008C107C" w:rsidRPr="004005B5" w:rsidRDefault="008C107C" w:rsidP="008C107C">
      <w:pPr>
        <w:pStyle w:val="ListParagraph"/>
        <w:rPr>
          <w:sz w:val="24"/>
          <w:szCs w:val="24"/>
          <w:lang w:val="it-IT"/>
        </w:rPr>
      </w:pPr>
      <w:r w:rsidRPr="004005B5">
        <w:rPr>
          <w:sz w:val="24"/>
          <w:szCs w:val="24"/>
          <w:lang w:val="it-IT"/>
        </w:rPr>
        <w:t>Handicap Asiatico leg per il 4to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5to set     </w:t>
      </w:r>
    </w:p>
    <w:p w:rsidR="008C107C" w:rsidRPr="004005B5" w:rsidRDefault="008C107C" w:rsidP="008C107C">
      <w:pPr>
        <w:pStyle w:val="ListParagraph"/>
        <w:rPr>
          <w:sz w:val="24"/>
          <w:szCs w:val="24"/>
          <w:lang w:val="it-IT"/>
        </w:rPr>
      </w:pPr>
      <w:r w:rsidRPr="004005B5">
        <w:rPr>
          <w:sz w:val="24"/>
          <w:szCs w:val="24"/>
          <w:lang w:val="it-IT"/>
        </w:rPr>
        <w:t>Handicap Asiatico leg per il 5to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6to set     </w:t>
      </w:r>
    </w:p>
    <w:p w:rsidR="008C107C" w:rsidRPr="004005B5" w:rsidRDefault="008C107C" w:rsidP="008C107C">
      <w:pPr>
        <w:pStyle w:val="ListParagraph"/>
        <w:rPr>
          <w:sz w:val="24"/>
          <w:szCs w:val="24"/>
          <w:lang w:val="it-IT"/>
        </w:rPr>
      </w:pPr>
      <w:r w:rsidRPr="004005B5">
        <w:rPr>
          <w:sz w:val="24"/>
          <w:szCs w:val="24"/>
          <w:lang w:val="it-IT"/>
        </w:rPr>
        <w:t>Handicap Asiatico leg per il 6to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7mo set     </w:t>
      </w:r>
    </w:p>
    <w:p w:rsidR="008C107C" w:rsidRPr="004005B5" w:rsidRDefault="008C107C" w:rsidP="008C107C">
      <w:pPr>
        <w:pStyle w:val="ListParagraph"/>
        <w:rPr>
          <w:sz w:val="24"/>
          <w:szCs w:val="24"/>
          <w:lang w:val="it-IT"/>
        </w:rPr>
      </w:pPr>
      <w:r w:rsidRPr="004005B5">
        <w:rPr>
          <w:sz w:val="24"/>
          <w:szCs w:val="24"/>
          <w:lang w:val="it-IT"/>
        </w:rPr>
        <w:t>Handicap Asiatico leg per il 7mo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l´8vo set     </w:t>
      </w:r>
    </w:p>
    <w:p w:rsidR="008C107C" w:rsidRPr="004005B5" w:rsidRDefault="008C107C" w:rsidP="008C107C">
      <w:pPr>
        <w:pStyle w:val="ListParagraph"/>
        <w:rPr>
          <w:sz w:val="24"/>
          <w:szCs w:val="24"/>
          <w:lang w:val="it-IT"/>
        </w:rPr>
      </w:pPr>
      <w:r w:rsidRPr="004005B5">
        <w:rPr>
          <w:sz w:val="24"/>
          <w:szCs w:val="24"/>
          <w:lang w:val="it-IT"/>
        </w:rPr>
        <w:t>Handicap Asiatico leg per l´8vo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9no set     </w:t>
      </w:r>
    </w:p>
    <w:p w:rsidR="008C107C" w:rsidRPr="004005B5" w:rsidRDefault="008C107C" w:rsidP="008C107C">
      <w:pPr>
        <w:pStyle w:val="ListParagraph"/>
        <w:rPr>
          <w:sz w:val="24"/>
          <w:szCs w:val="24"/>
          <w:lang w:val="it-IT"/>
        </w:rPr>
      </w:pPr>
      <w:r w:rsidRPr="004005B5">
        <w:rPr>
          <w:sz w:val="24"/>
          <w:szCs w:val="24"/>
          <w:lang w:val="it-IT"/>
        </w:rPr>
        <w:t>Handicap Asiatico leg per il 9no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10mo set     </w:t>
      </w:r>
    </w:p>
    <w:p w:rsidR="008C107C" w:rsidRPr="004005B5" w:rsidRDefault="008C107C" w:rsidP="008C107C">
      <w:pPr>
        <w:pStyle w:val="ListParagraph"/>
        <w:rPr>
          <w:sz w:val="24"/>
          <w:szCs w:val="24"/>
          <w:lang w:val="it-IT"/>
        </w:rPr>
      </w:pPr>
      <w:r w:rsidRPr="004005B5">
        <w:rPr>
          <w:sz w:val="24"/>
          <w:szCs w:val="24"/>
          <w:lang w:val="it-IT"/>
        </w:rPr>
        <w:t>Handicap Asiatico leg per il 10mo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l´11mo set     </w:t>
      </w:r>
    </w:p>
    <w:p w:rsidR="008C107C" w:rsidRPr="004005B5" w:rsidRDefault="008C107C" w:rsidP="008C107C">
      <w:pPr>
        <w:pStyle w:val="ListParagraph"/>
        <w:rPr>
          <w:sz w:val="24"/>
          <w:szCs w:val="24"/>
          <w:lang w:val="it-IT"/>
        </w:rPr>
      </w:pPr>
      <w:r w:rsidRPr="004005B5">
        <w:rPr>
          <w:sz w:val="24"/>
          <w:szCs w:val="24"/>
          <w:lang w:val="it-IT"/>
        </w:rPr>
        <w:t>Handicap Asiatico leg per l´11mo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12mo set     </w:t>
      </w:r>
    </w:p>
    <w:p w:rsidR="008C107C" w:rsidRPr="004005B5" w:rsidRDefault="008C107C" w:rsidP="008C107C">
      <w:pPr>
        <w:pStyle w:val="ListParagraph"/>
        <w:rPr>
          <w:sz w:val="24"/>
          <w:szCs w:val="24"/>
          <w:lang w:val="it-IT"/>
        </w:rPr>
      </w:pPr>
      <w:r w:rsidRPr="004005B5">
        <w:rPr>
          <w:sz w:val="24"/>
          <w:szCs w:val="24"/>
          <w:lang w:val="it-IT"/>
        </w:rPr>
        <w:t>Handicap Asiatico leg per il 12mo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per il 13mo set     </w:t>
      </w:r>
    </w:p>
    <w:p w:rsidR="008C107C" w:rsidRPr="004005B5" w:rsidRDefault="008C107C" w:rsidP="008C107C">
      <w:pPr>
        <w:pStyle w:val="ListParagraph"/>
        <w:rPr>
          <w:sz w:val="24"/>
          <w:szCs w:val="24"/>
          <w:lang w:val="it-IT"/>
        </w:rPr>
      </w:pPr>
      <w:r w:rsidRPr="004005B5">
        <w:rPr>
          <w:sz w:val="24"/>
          <w:szCs w:val="24"/>
          <w:lang w:val="it-IT"/>
        </w:rPr>
        <w:t>Handicap Asiatico leg per il 13mo set in mezzo spread (es. -1.5/+1.5, 2.5/-2.5)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1mo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2do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3zo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Chi vincerà il Xmo leg del 4to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5to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6to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7mo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dell´8vo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9no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10mo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dell´11mo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12mo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Chi vincerà il Xmo leg del 13mo set?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del Set     </w:t>
      </w:r>
    </w:p>
    <w:p w:rsidR="008C107C" w:rsidRPr="004005B5" w:rsidRDefault="008C107C" w:rsidP="008C107C">
      <w:pPr>
        <w:pStyle w:val="ListParagraph"/>
        <w:rPr>
          <w:sz w:val="24"/>
          <w:szCs w:val="24"/>
          <w:lang w:val="it-IT"/>
        </w:rPr>
      </w:pPr>
      <w:r w:rsidRPr="004005B5">
        <w:rPr>
          <w:sz w:val="24"/>
          <w:szCs w:val="24"/>
          <w:lang w:val="it-IT"/>
        </w:rPr>
        <w:t>Handicap Asiatico per il set in mezzo spread (es. -1.5/+1.5, 2.5/-2.5); Giocatore 1 – Giocatore 2</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Risultato esatto in set       </w:t>
      </w:r>
    </w:p>
    <w:p w:rsidR="008C107C" w:rsidRPr="004005B5" w:rsidRDefault="008C107C" w:rsidP="008C107C">
      <w:pPr>
        <w:pStyle w:val="ListParagraph"/>
        <w:rPr>
          <w:sz w:val="24"/>
          <w:szCs w:val="24"/>
          <w:lang w:val="it-IT"/>
        </w:rPr>
      </w:pPr>
      <w:r w:rsidRPr="004005B5">
        <w:rPr>
          <w:sz w:val="24"/>
          <w:szCs w:val="24"/>
          <w:lang w:val="it-IT"/>
        </w:rPr>
        <w:t>Risultato esatto in set (Saranno attivati solo i risultati più probabili)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Risultato esatto di leg nel set       </w:t>
      </w:r>
    </w:p>
    <w:p w:rsidR="008C107C" w:rsidRPr="004005B5" w:rsidRDefault="008C107C" w:rsidP="008C107C">
      <w:pPr>
        <w:pStyle w:val="ListParagraph"/>
        <w:rPr>
          <w:sz w:val="24"/>
          <w:szCs w:val="24"/>
          <w:lang w:val="it-IT"/>
        </w:rPr>
      </w:pPr>
      <w:r w:rsidRPr="004005B5">
        <w:rPr>
          <w:sz w:val="24"/>
          <w:szCs w:val="24"/>
          <w:lang w:val="it-IT"/>
        </w:rPr>
        <w:t>Risultato esatto in leg (Saranno attivati solo i risultati più probabili)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1mo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2do set         </w:t>
      </w:r>
    </w:p>
    <w:p w:rsidR="008C107C" w:rsidRPr="004005B5" w:rsidRDefault="008C107C" w:rsidP="008C107C">
      <w:pPr>
        <w:pStyle w:val="ListParagraph"/>
        <w:rPr>
          <w:sz w:val="24"/>
          <w:szCs w:val="24"/>
          <w:lang w:val="it-IT"/>
        </w:rPr>
      </w:pPr>
      <w:r w:rsidRPr="004005B5">
        <w:rPr>
          <w:sz w:val="24"/>
          <w:szCs w:val="24"/>
          <w:lang w:val="it-IT"/>
        </w:rPr>
        <w:t>Saranno considerati solo i leg del 2do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3zo set         </w:t>
      </w:r>
    </w:p>
    <w:p w:rsidR="008C107C" w:rsidRPr="004005B5" w:rsidRDefault="008C107C" w:rsidP="008C107C">
      <w:pPr>
        <w:pStyle w:val="ListParagraph"/>
        <w:rPr>
          <w:sz w:val="24"/>
          <w:szCs w:val="24"/>
          <w:lang w:val="it-IT"/>
        </w:rPr>
      </w:pPr>
      <w:r w:rsidRPr="004005B5">
        <w:rPr>
          <w:sz w:val="24"/>
          <w:szCs w:val="24"/>
          <w:lang w:val="it-IT"/>
        </w:rPr>
        <w:t>Saranno considerati solo i leg del 3zo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4to set         </w:t>
      </w:r>
    </w:p>
    <w:p w:rsidR="008C107C" w:rsidRPr="004005B5" w:rsidRDefault="008C107C" w:rsidP="008C107C">
      <w:pPr>
        <w:pStyle w:val="ListParagraph"/>
        <w:rPr>
          <w:sz w:val="24"/>
          <w:szCs w:val="24"/>
          <w:lang w:val="it-IT"/>
        </w:rPr>
      </w:pPr>
      <w:r w:rsidRPr="004005B5">
        <w:rPr>
          <w:sz w:val="24"/>
          <w:szCs w:val="24"/>
          <w:lang w:val="it-IT"/>
        </w:rPr>
        <w:t>Saranno considerati solo i leg del 4to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5to set         </w:t>
      </w:r>
    </w:p>
    <w:p w:rsidR="008C107C" w:rsidRPr="004005B5" w:rsidRDefault="008C107C" w:rsidP="008C107C">
      <w:pPr>
        <w:pStyle w:val="ListParagraph"/>
        <w:rPr>
          <w:sz w:val="24"/>
          <w:szCs w:val="24"/>
          <w:lang w:val="it-IT"/>
        </w:rPr>
      </w:pPr>
      <w:r w:rsidRPr="004005B5">
        <w:rPr>
          <w:sz w:val="24"/>
          <w:szCs w:val="24"/>
          <w:lang w:val="it-IT"/>
        </w:rPr>
        <w:t>Saranno considerati solo i leg del 5to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6to set         </w:t>
      </w:r>
    </w:p>
    <w:p w:rsidR="008C107C" w:rsidRPr="004005B5" w:rsidRDefault="008C107C" w:rsidP="008C107C">
      <w:pPr>
        <w:pStyle w:val="ListParagraph"/>
        <w:rPr>
          <w:sz w:val="24"/>
          <w:szCs w:val="24"/>
          <w:lang w:val="it-IT"/>
        </w:rPr>
      </w:pPr>
      <w:r w:rsidRPr="004005B5">
        <w:rPr>
          <w:sz w:val="24"/>
          <w:szCs w:val="24"/>
          <w:lang w:val="it-IT"/>
        </w:rPr>
        <w:t>Saranno considerati solo i leg del 6to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7mo set         </w:t>
      </w:r>
    </w:p>
    <w:p w:rsidR="008C107C" w:rsidRPr="004005B5" w:rsidRDefault="008C107C" w:rsidP="008C107C">
      <w:pPr>
        <w:pStyle w:val="ListParagraph"/>
        <w:rPr>
          <w:sz w:val="24"/>
          <w:szCs w:val="24"/>
          <w:lang w:val="it-IT"/>
        </w:rPr>
      </w:pPr>
      <w:r w:rsidRPr="004005B5">
        <w:rPr>
          <w:sz w:val="24"/>
          <w:szCs w:val="24"/>
          <w:lang w:val="it-IT"/>
        </w:rPr>
        <w:t>Saranno considerati solo i leg del 7mo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dell´8vo set         </w:t>
      </w:r>
    </w:p>
    <w:p w:rsidR="008C107C" w:rsidRPr="004005B5" w:rsidRDefault="008C107C" w:rsidP="008C107C">
      <w:pPr>
        <w:pStyle w:val="ListParagraph"/>
        <w:rPr>
          <w:sz w:val="24"/>
          <w:szCs w:val="24"/>
          <w:lang w:val="it-IT"/>
        </w:rPr>
      </w:pPr>
      <w:r w:rsidRPr="004005B5">
        <w:rPr>
          <w:sz w:val="24"/>
          <w:szCs w:val="24"/>
          <w:lang w:val="it-IT"/>
        </w:rPr>
        <w:t>Saranno considerati solo i leg dell´8vo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Totale leg del 9no set         </w:t>
      </w:r>
    </w:p>
    <w:p w:rsidR="008C107C" w:rsidRPr="004005B5" w:rsidRDefault="008C107C" w:rsidP="008C107C">
      <w:pPr>
        <w:pStyle w:val="ListParagraph"/>
        <w:rPr>
          <w:sz w:val="24"/>
          <w:szCs w:val="24"/>
          <w:lang w:val="it-IT"/>
        </w:rPr>
      </w:pPr>
      <w:r w:rsidRPr="004005B5">
        <w:rPr>
          <w:sz w:val="24"/>
          <w:szCs w:val="24"/>
          <w:lang w:val="it-IT"/>
        </w:rPr>
        <w:t>Saranno considerati solo i leg del 9no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10mo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10mo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dell´11mo set         </w:t>
      </w:r>
    </w:p>
    <w:p w:rsidR="008C107C" w:rsidRPr="004005B5" w:rsidRDefault="008C107C" w:rsidP="008C107C">
      <w:pPr>
        <w:pStyle w:val="ListParagraph"/>
        <w:rPr>
          <w:sz w:val="24"/>
          <w:szCs w:val="24"/>
          <w:lang w:val="it-IT"/>
        </w:rPr>
      </w:pPr>
      <w:r w:rsidRPr="004005B5">
        <w:rPr>
          <w:sz w:val="24"/>
          <w:szCs w:val="24"/>
          <w:lang w:val="it-IT"/>
        </w:rPr>
        <w:t>Saranno considerati solo i leg dell´11mo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12mo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12mo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del 13mo set         </w:t>
      </w:r>
    </w:p>
    <w:p w:rsidR="008C107C" w:rsidRPr="004005B5" w:rsidRDefault="008C107C" w:rsidP="008C107C">
      <w:pPr>
        <w:pStyle w:val="ListParagraph"/>
        <w:rPr>
          <w:sz w:val="24"/>
          <w:szCs w:val="24"/>
          <w:lang w:val="it-IT"/>
        </w:rPr>
      </w:pPr>
      <w:r w:rsidRPr="004005B5">
        <w:rPr>
          <w:sz w:val="24"/>
          <w:szCs w:val="24"/>
          <w:lang w:val="it-IT"/>
        </w:rPr>
        <w:t>Saranno considerati solo i leg del 13mo set</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set          </w:t>
      </w:r>
    </w:p>
    <w:p w:rsidR="008C107C" w:rsidRPr="004005B5" w:rsidRDefault="008C107C" w:rsidP="008C107C">
      <w:pPr>
        <w:pStyle w:val="ListParagraph"/>
        <w:rPr>
          <w:sz w:val="24"/>
          <w:szCs w:val="24"/>
          <w:lang w:val="it-IT"/>
        </w:rPr>
      </w:pPr>
      <w:r w:rsidRPr="004005B5">
        <w:rPr>
          <w:sz w:val="24"/>
          <w:szCs w:val="24"/>
          <w:lang w:val="it-IT"/>
        </w:rPr>
        <w:t>Solo x.5 totali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Handicap Asiatico Leg         </w:t>
      </w:r>
    </w:p>
    <w:p w:rsidR="008C107C" w:rsidRPr="004005B5" w:rsidRDefault="008C107C" w:rsidP="008C107C">
      <w:pPr>
        <w:pStyle w:val="ListParagraph"/>
        <w:rPr>
          <w:sz w:val="24"/>
          <w:szCs w:val="24"/>
          <w:lang w:val="it-IT"/>
        </w:rPr>
      </w:pPr>
      <w:r w:rsidRPr="004005B5">
        <w:rPr>
          <w:sz w:val="24"/>
          <w:szCs w:val="24"/>
          <w:lang w:val="it-IT"/>
        </w:rPr>
        <w:t>Giocatore 1; Giocatore 2; Hadicap mercati leg *.5 (es. -2.5/+2.5, 0.5/-0.5, …)</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leg nel match       </w:t>
      </w:r>
    </w:p>
    <w:p w:rsidR="008C107C" w:rsidRPr="004005B5" w:rsidRDefault="008C107C" w:rsidP="008C107C">
      <w:pPr>
        <w:pStyle w:val="ListParagraph"/>
        <w:rPr>
          <w:sz w:val="24"/>
          <w:szCs w:val="24"/>
          <w:lang w:val="it-IT"/>
        </w:rPr>
      </w:pPr>
      <w:r w:rsidRPr="004005B5">
        <w:rPr>
          <w:sz w:val="24"/>
          <w:szCs w:val="24"/>
          <w:lang w:val="it-IT"/>
        </w:rPr>
        <w:t>Solo x.5</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Set Pari/Dispari nel match                       </w:t>
      </w:r>
    </w:p>
    <w:p w:rsidR="008C107C" w:rsidRPr="004005B5" w:rsidRDefault="008C107C" w:rsidP="008C107C">
      <w:pPr>
        <w:pStyle w:val="ListParagraph"/>
        <w:rPr>
          <w:sz w:val="24"/>
          <w:szCs w:val="24"/>
          <w:lang w:val="it-IT"/>
        </w:rPr>
      </w:pPr>
      <w:r w:rsidRPr="004005B5">
        <w:rPr>
          <w:sz w:val="24"/>
          <w:szCs w:val="24"/>
          <w:lang w:val="it-IT"/>
        </w:rPr>
        <w:t>(pari; dispari)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Leg Pari/Dispari nel Xmo set                    </w:t>
      </w:r>
    </w:p>
    <w:p w:rsidR="008C107C" w:rsidRPr="004005B5" w:rsidRDefault="008C107C" w:rsidP="008C107C">
      <w:pPr>
        <w:pStyle w:val="ListParagraph"/>
        <w:rPr>
          <w:sz w:val="24"/>
          <w:szCs w:val="24"/>
          <w:lang w:val="it-IT"/>
        </w:rPr>
      </w:pPr>
      <w:r w:rsidRPr="004005B5">
        <w:rPr>
          <w:sz w:val="24"/>
          <w:szCs w:val="24"/>
          <w:lang w:val="it-IT"/>
        </w:rPr>
        <w:t>(pari; dispari)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1mo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2do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3zo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4to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5to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6to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7mo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dell´8vo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9no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10mo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dell´11mo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Checkout 40+ nel leg x del 12mo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Checkout 40+ nel leg x del 13mo set   </w:t>
      </w:r>
    </w:p>
    <w:p w:rsidR="008C107C" w:rsidRPr="004005B5" w:rsidRDefault="008C107C" w:rsidP="008C107C">
      <w:pPr>
        <w:pStyle w:val="ListParagraph"/>
        <w:rPr>
          <w:sz w:val="24"/>
          <w:szCs w:val="24"/>
          <w:lang w:val="it-IT"/>
        </w:rPr>
      </w:pPr>
      <w:r w:rsidRPr="004005B5">
        <w:rPr>
          <w:sz w:val="24"/>
          <w:szCs w:val="24"/>
          <w:lang w:val="it-IT"/>
        </w:rPr>
        <w:t>Punti che un giocatore segnerà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1mo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2do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3zo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4to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5to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6to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7mo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dell´8vo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9no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10mo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dell´11mo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12mo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Freccette nel leg x del 13mo set  </w:t>
      </w:r>
    </w:p>
    <w:p w:rsidR="008C107C" w:rsidRPr="004005B5" w:rsidRDefault="008C107C" w:rsidP="008C107C">
      <w:pPr>
        <w:pStyle w:val="ListParagraph"/>
        <w:rPr>
          <w:sz w:val="24"/>
          <w:szCs w:val="24"/>
          <w:lang w:val="it-IT"/>
        </w:rPr>
      </w:pPr>
      <w:r w:rsidRPr="004005B5">
        <w:rPr>
          <w:sz w:val="24"/>
          <w:szCs w:val="24"/>
          <w:lang w:val="it-IT"/>
        </w:rPr>
        <w:t>Numero di freccette usate da entrambi i giocatori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1mo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2do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3zo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4to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5to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6to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Colore checkout nel leg x del 7mo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dell´8vo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9no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10mo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dell´11mo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12mo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Colore checkout nel leg x del 13mo set   </w:t>
      </w:r>
    </w:p>
    <w:p w:rsidR="008C107C" w:rsidRPr="004005B5" w:rsidRDefault="008C107C" w:rsidP="008C107C">
      <w:pPr>
        <w:pStyle w:val="ListParagraph"/>
        <w:rPr>
          <w:sz w:val="24"/>
          <w:szCs w:val="24"/>
          <w:lang w:val="it-IT"/>
        </w:rPr>
      </w:pPr>
      <w:r w:rsidRPr="004005B5">
        <w:rPr>
          <w:sz w:val="24"/>
          <w:szCs w:val="24"/>
          <w:lang w:val="it-IT"/>
        </w:rPr>
        <w:t>Colore dell'anello del doppio che un giocatore colpisce per vincere un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1mo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2do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3zo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4to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5to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6to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7mo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nell´8vo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9no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10mo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nell´11mo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12mo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Maggior numero di 180  nel 13mo Set </w:t>
      </w:r>
    </w:p>
    <w:p w:rsidR="008C107C" w:rsidRPr="004005B5" w:rsidRDefault="008C107C" w:rsidP="008C107C">
      <w:pPr>
        <w:pStyle w:val="ListParagraph"/>
        <w:rPr>
          <w:sz w:val="24"/>
          <w:szCs w:val="24"/>
          <w:lang w:val="it-IT"/>
        </w:rPr>
      </w:pPr>
      <w:r w:rsidRPr="004005B5">
        <w:rPr>
          <w:sz w:val="24"/>
          <w:szCs w:val="24"/>
          <w:lang w:val="it-IT"/>
        </w:rPr>
        <w:t>(Giocatore 1, Pareggio, Giocatore2);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Numero Totale 180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2do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3zo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4to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5to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6to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7mo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dell´8vo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9no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10mo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dell´11mo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12mo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13mo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2do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3zo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4to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5to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Numero Totale 180  del Giocatore 1 nel 6to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7mo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nell´8vo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9no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10mo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nell´11mo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12mo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1 nel 13mo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2do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3zo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4to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5to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6to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7mo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nell´8vo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9no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10mo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nell´11mo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12mo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Numero Totale 180  del Giocatore 2 nel 13mo set  </w:t>
      </w:r>
    </w:p>
    <w:p w:rsidR="008C107C" w:rsidRPr="004005B5" w:rsidRDefault="008C107C" w:rsidP="008C107C">
      <w:pPr>
        <w:pStyle w:val="ListParagraph"/>
        <w:rPr>
          <w:sz w:val="24"/>
          <w:szCs w:val="24"/>
          <w:lang w:val="it-IT"/>
        </w:rPr>
      </w:pPr>
      <w:r w:rsidRPr="004005B5">
        <w:rPr>
          <w:sz w:val="24"/>
          <w:szCs w:val="24"/>
          <w:lang w:val="it-IT"/>
        </w:rPr>
        <w:t>(over; under)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Ogni giocatore segna un 180 nel leg x del 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2do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3zo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4to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5to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6to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7mo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dell´8vo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9no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10mo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dell´11mo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12mo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Ogni giocatore segna un 180 nel leg x del 13mo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2do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3zo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4to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5to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6to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7mo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dell´8vo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lastRenderedPageBreak/>
        <w:t xml:space="preserve">Il Giocatore 1 segna un 180 nel leg x del 9no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10mo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dell´11mo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12mo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1 segna un 180 nel leg x del 13mo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2do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3zo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4to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5to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6to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7mo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dell´8vo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9no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10mo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dell´11mo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12mo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Il Giocatore 2 segna un 180 nel leg x del 13mo set   </w:t>
      </w:r>
    </w:p>
    <w:p w:rsidR="008C107C" w:rsidRPr="004005B5" w:rsidRDefault="008C107C" w:rsidP="008C107C">
      <w:pPr>
        <w:pStyle w:val="ListParagraph"/>
        <w:rPr>
          <w:sz w:val="24"/>
          <w:szCs w:val="24"/>
          <w:lang w:val="it-IT"/>
        </w:rPr>
      </w:pPr>
      <w:r w:rsidRPr="004005B5">
        <w:rPr>
          <w:sz w:val="24"/>
          <w:szCs w:val="24"/>
          <w:lang w:val="it-IT"/>
        </w:rPr>
        <w:t>(sì; no) 180 sballati non vengono considerati</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Giocatore col punteggio più alto alla prima battuta del leg x del 1mo set</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Giocatore col punteggio più alto alla prima battuta</w:t>
      </w:r>
      <w:r>
        <w:rPr>
          <w:sz w:val="24"/>
          <w:szCs w:val="24"/>
          <w:lang w:val="it-IT"/>
        </w:rPr>
        <w:t xml:space="preserve"> del leg x del 2do set</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3zo set </w:t>
      </w:r>
    </w:p>
    <w:p w:rsidR="008C107C" w:rsidRPr="004005B5" w:rsidRDefault="008C107C" w:rsidP="008C107C">
      <w:pPr>
        <w:pStyle w:val="ListParagraph"/>
        <w:rPr>
          <w:sz w:val="24"/>
          <w:szCs w:val="24"/>
          <w:lang w:val="it-IT"/>
        </w:rPr>
      </w:pPr>
      <w:r w:rsidRPr="004005B5">
        <w:rPr>
          <w:sz w:val="24"/>
          <w:szCs w:val="24"/>
          <w:lang w:val="it-IT"/>
        </w:rPr>
        <w:lastRenderedPageBreak/>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4to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5to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6to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7mo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dell´8vo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9no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10mo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dell´11mo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Giocatore col punteggio più alto alla prima battuta del leg x del 12mo set</w:t>
      </w:r>
    </w:p>
    <w:p w:rsidR="008C107C" w:rsidRPr="004005B5" w:rsidRDefault="008C107C" w:rsidP="008C107C">
      <w:pPr>
        <w:pStyle w:val="ListParagraph"/>
        <w:rPr>
          <w:sz w:val="24"/>
          <w:szCs w:val="24"/>
          <w:lang w:val="it-IT"/>
        </w:rPr>
      </w:pPr>
      <w:r w:rsidRPr="004005B5">
        <w:rPr>
          <w:sz w:val="24"/>
          <w:szCs w:val="24"/>
          <w:lang w:val="it-IT"/>
        </w:rPr>
        <w:t xml:space="preserve"> (Giocatore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Giocatore col punteggio più alto alla prima battuta del leg x del 13mo set </w:t>
      </w:r>
    </w:p>
    <w:p w:rsidR="008C107C" w:rsidRPr="004005B5" w:rsidRDefault="008C107C" w:rsidP="008C107C">
      <w:pPr>
        <w:pStyle w:val="ListParagraph"/>
        <w:rPr>
          <w:sz w:val="24"/>
          <w:szCs w:val="24"/>
          <w:lang w:val="it-IT"/>
        </w:rPr>
      </w:pPr>
      <w:r w:rsidRPr="004005B5">
        <w:rPr>
          <w:sz w:val="24"/>
          <w:szCs w:val="24"/>
          <w:lang w:val="it-IT"/>
        </w:rPr>
        <w:t>(Giocatore 1; pareggio; Giocatore 2);  Quale giocatore segna più punti alla prima battuta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1mo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2do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3zo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4to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5to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6to set  </w:t>
      </w:r>
    </w:p>
    <w:p w:rsidR="008C107C" w:rsidRPr="004005B5" w:rsidRDefault="008C107C" w:rsidP="008C107C">
      <w:pPr>
        <w:pStyle w:val="ListParagraph"/>
        <w:rPr>
          <w:sz w:val="24"/>
          <w:szCs w:val="24"/>
          <w:lang w:val="it-IT"/>
        </w:rPr>
      </w:pPr>
      <w:r w:rsidRPr="004005B5">
        <w:rPr>
          <w:sz w:val="24"/>
          <w:szCs w:val="24"/>
          <w:lang w:val="it-IT"/>
        </w:rPr>
        <w:lastRenderedPageBreak/>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7mo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dell´8vo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9no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10mo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dell´11mo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12mo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8C107C" w:rsidRDefault="008C107C" w:rsidP="00B743F3">
      <w:pPr>
        <w:pStyle w:val="ListParagraph"/>
        <w:numPr>
          <w:ilvl w:val="0"/>
          <w:numId w:val="32"/>
        </w:numPr>
        <w:spacing w:after="160" w:line="259" w:lineRule="auto"/>
        <w:rPr>
          <w:sz w:val="24"/>
          <w:szCs w:val="24"/>
          <w:lang w:val="it-IT"/>
        </w:rPr>
      </w:pPr>
      <w:r w:rsidRPr="004005B5">
        <w:rPr>
          <w:sz w:val="24"/>
          <w:szCs w:val="24"/>
          <w:lang w:val="it-IT"/>
        </w:rPr>
        <w:t xml:space="preserve">Totale punti alla prima battuta del leg x del 13mo set  </w:t>
      </w:r>
    </w:p>
    <w:p w:rsidR="008C107C" w:rsidRPr="004005B5" w:rsidRDefault="008C107C" w:rsidP="008C107C">
      <w:pPr>
        <w:pStyle w:val="ListParagraph"/>
        <w:rPr>
          <w:sz w:val="24"/>
          <w:szCs w:val="24"/>
          <w:lang w:val="it-IT"/>
        </w:rPr>
      </w:pPr>
      <w:r w:rsidRPr="004005B5">
        <w:rPr>
          <w:sz w:val="24"/>
          <w:szCs w:val="24"/>
          <w:lang w:val="it-IT"/>
        </w:rPr>
        <w:t>(under; over); Totale punti che il giocatore ottiene al primo lancio del leg</w:t>
      </w:r>
    </w:p>
    <w:p w:rsidR="00532A58" w:rsidRDefault="00532A58" w:rsidP="00532A58">
      <w:pPr>
        <w:pStyle w:val="Heading2"/>
        <w:rPr>
          <w:lang w:val="en-US" w:eastAsia="en-GB"/>
        </w:rPr>
      </w:pPr>
      <w:r>
        <w:rPr>
          <w:lang w:val="en-US" w:eastAsia="en-GB"/>
        </w:rPr>
        <w:t>SNOOKER</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9"/>
        </w:numPr>
        <w:spacing w:after="160" w:line="259" w:lineRule="auto"/>
        <w:rPr>
          <w:sz w:val="24"/>
          <w:szCs w:val="24"/>
          <w:lang w:val="it-IT"/>
        </w:rPr>
      </w:pPr>
      <w:r w:rsidRPr="004005B5">
        <w:rPr>
          <w:sz w:val="24"/>
          <w:szCs w:val="24"/>
          <w:lang w:val="it-IT"/>
        </w:rPr>
        <w:t>In caso di ritiro o squalifica di un giocatore tutte le scommesse non ancora decise saranno considerate nulle.</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incontro non viene completato, tutti i mercati non decisi verranno considerati nulli.</w:t>
      </w:r>
    </w:p>
    <w:p w:rsidR="00812706" w:rsidRPr="004879C5" w:rsidRDefault="00812706" w:rsidP="00C31B48">
      <w:pPr>
        <w:pStyle w:val="Heading3"/>
        <w:rPr>
          <w:lang w:eastAsia="en-GB"/>
        </w:rPr>
      </w:pPr>
      <w:r w:rsidRPr="004879C5">
        <w:rPr>
          <w:lang w:eastAsia="en-GB"/>
        </w:rPr>
        <w:t xml:space="preserve">NOME DEL MERCATO E DESCRIZIONE DEL MERCATO   </w:t>
      </w:r>
    </w:p>
    <w:p w:rsidR="008C107C" w:rsidRPr="00F54AF0" w:rsidRDefault="00F54AF0" w:rsidP="00B743F3">
      <w:pPr>
        <w:pStyle w:val="ListParagraph"/>
        <w:numPr>
          <w:ilvl w:val="0"/>
          <w:numId w:val="33"/>
        </w:numPr>
        <w:spacing w:after="160" w:line="259" w:lineRule="auto"/>
        <w:rPr>
          <w:sz w:val="24"/>
          <w:szCs w:val="24"/>
          <w:lang w:val="it-IT"/>
        </w:rPr>
      </w:pPr>
      <w:r w:rsidRPr="00F54AF0">
        <w:rPr>
          <w:sz w:val="24"/>
          <w:szCs w:val="24"/>
          <w:lang w:val="it-IT"/>
        </w:rPr>
        <w:t>12</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Chi vincerà il frame x?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Handicap Asiatico frame        </w:t>
      </w:r>
    </w:p>
    <w:p w:rsidR="008C107C" w:rsidRPr="004005B5" w:rsidRDefault="008C107C" w:rsidP="008C107C">
      <w:pPr>
        <w:pStyle w:val="ListParagraph"/>
        <w:rPr>
          <w:sz w:val="24"/>
          <w:szCs w:val="24"/>
          <w:lang w:val="it-IT"/>
        </w:rPr>
      </w:pPr>
      <w:r w:rsidRPr="004005B5">
        <w:rPr>
          <w:sz w:val="24"/>
          <w:szCs w:val="24"/>
          <w:lang w:val="it-IT"/>
        </w:rPr>
        <w:t>Handicap asiatico del frame in mezzi spread (es. -1.5/+1.5, -2.5/+2.5)</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Frame Totali                                     </w:t>
      </w:r>
    </w:p>
    <w:p w:rsidR="008C107C" w:rsidRPr="004005B5" w:rsidRDefault="008C107C" w:rsidP="008C107C">
      <w:pPr>
        <w:pStyle w:val="ListParagraph"/>
        <w:rPr>
          <w:sz w:val="24"/>
          <w:szCs w:val="24"/>
          <w:lang w:val="it-IT"/>
        </w:rPr>
      </w:pPr>
      <w:r w:rsidRPr="004005B5">
        <w:rPr>
          <w:sz w:val="24"/>
          <w:szCs w:val="24"/>
          <w:lang w:val="it-IT"/>
        </w:rPr>
        <w:t>over; under</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Quale giocatore vincerà il resto del match?                              </w:t>
      </w:r>
    </w:p>
    <w:p w:rsidR="008C107C" w:rsidRPr="004005B5" w:rsidRDefault="008C107C" w:rsidP="008C107C">
      <w:pPr>
        <w:pStyle w:val="ListParagraph"/>
        <w:rPr>
          <w:sz w:val="24"/>
          <w:szCs w:val="24"/>
          <w:lang w:val="it-IT"/>
        </w:rPr>
      </w:pPr>
      <w:r w:rsidRPr="004005B5">
        <w:rPr>
          <w:sz w:val="24"/>
          <w:szCs w:val="24"/>
          <w:lang w:val="it-IT"/>
        </w:rPr>
        <w:t>Giocatore 1; Giocatore 2</w:t>
      </w:r>
    </w:p>
    <w:p w:rsidR="008C107C" w:rsidRDefault="008C107C" w:rsidP="00B743F3">
      <w:pPr>
        <w:pStyle w:val="ListParagraph"/>
        <w:numPr>
          <w:ilvl w:val="0"/>
          <w:numId w:val="33"/>
        </w:numPr>
        <w:spacing w:after="160" w:line="259" w:lineRule="auto"/>
        <w:rPr>
          <w:sz w:val="24"/>
          <w:szCs w:val="24"/>
          <w:lang w:val="it-IT"/>
        </w:rPr>
      </w:pPr>
      <w:r w:rsidRPr="004005B5">
        <w:rPr>
          <w:sz w:val="24"/>
          <w:szCs w:val="24"/>
          <w:lang w:val="it-IT"/>
        </w:rPr>
        <w:t xml:space="preserve">Risultato esatto                    </w:t>
      </w:r>
    </w:p>
    <w:p w:rsidR="008C107C" w:rsidRPr="004005B5" w:rsidRDefault="008C107C" w:rsidP="008C107C">
      <w:pPr>
        <w:pStyle w:val="ListParagraph"/>
        <w:rPr>
          <w:sz w:val="24"/>
          <w:szCs w:val="24"/>
          <w:lang w:val="it-IT"/>
        </w:rPr>
      </w:pPr>
      <w:r w:rsidRPr="004005B5">
        <w:rPr>
          <w:sz w:val="24"/>
          <w:szCs w:val="24"/>
          <w:lang w:val="it-IT"/>
        </w:rPr>
        <w:t>Risultato esatto in frame (solo i risultati più probabili saranno attivati)</w:t>
      </w:r>
    </w:p>
    <w:p w:rsidR="00A53DF3" w:rsidRDefault="00A53DF3" w:rsidP="00C31B48">
      <w:pPr>
        <w:pStyle w:val="Heading2"/>
        <w:rPr>
          <w:lang w:eastAsia="en-GB"/>
        </w:rPr>
      </w:pPr>
      <w:r w:rsidRPr="00A53DF3">
        <w:rPr>
          <w:lang w:eastAsia="en-GB"/>
        </w:rPr>
        <w:lastRenderedPageBreak/>
        <w:t>TENNISTAVOLO</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9"/>
        </w:numPr>
        <w:spacing w:after="160" w:line="259" w:lineRule="auto"/>
        <w:rPr>
          <w:sz w:val="24"/>
          <w:szCs w:val="24"/>
          <w:lang w:val="it-IT"/>
        </w:rPr>
      </w:pPr>
      <w:r w:rsidRPr="004005B5">
        <w:rPr>
          <w:sz w:val="24"/>
          <w:szCs w:val="24"/>
          <w:lang w:val="it-IT"/>
        </w:rPr>
        <w:t>Nel caso in cui un match non venga finito, tutti i mercati non decisi saranno considerati nulli.</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o rinviato e non continua entro le 48 ore dopo l'iniziale calcio d'inizio, tutte le scommesse saranno annullate.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un giocatore si ritira, tutti i mercati non decisi verranno considerati nulli.</w:t>
      </w:r>
    </w:p>
    <w:p w:rsidR="00812706" w:rsidRPr="004879C5" w:rsidRDefault="00812706" w:rsidP="00C31B48">
      <w:pPr>
        <w:pStyle w:val="Heading3"/>
        <w:rPr>
          <w:lang w:eastAsia="en-GB"/>
        </w:rPr>
      </w:pPr>
      <w:r w:rsidRPr="004879C5">
        <w:rPr>
          <w:lang w:eastAsia="en-GB"/>
        </w:rPr>
        <w:t xml:space="preserve">NOME DEL MERCATO E DESCRIZIONE DEL MERCATO   </w:t>
      </w:r>
    </w:p>
    <w:p w:rsidR="00A53DF3" w:rsidRDefault="00A53DF3" w:rsidP="00B743F3">
      <w:pPr>
        <w:pStyle w:val="ListParagraph"/>
        <w:numPr>
          <w:ilvl w:val="0"/>
          <w:numId w:val="34"/>
        </w:numPr>
        <w:spacing w:after="160" w:line="259" w:lineRule="auto"/>
        <w:rPr>
          <w:sz w:val="24"/>
          <w:szCs w:val="24"/>
          <w:lang w:val="it-IT"/>
        </w:rPr>
      </w:pPr>
      <w:r w:rsidRPr="004005B5">
        <w:rPr>
          <w:sz w:val="24"/>
          <w:szCs w:val="24"/>
          <w:lang w:val="it-IT"/>
        </w:rPr>
        <w:t xml:space="preserve">Totale                                                                </w:t>
      </w:r>
    </w:p>
    <w:p w:rsidR="00A53DF3" w:rsidRPr="004005B5" w:rsidRDefault="00A53DF3" w:rsidP="00A53DF3">
      <w:pPr>
        <w:pStyle w:val="ListParagraph"/>
        <w:rPr>
          <w:sz w:val="24"/>
          <w:szCs w:val="24"/>
          <w:lang w:val="it-IT"/>
        </w:rPr>
      </w:pPr>
      <w:r w:rsidRPr="004005B5">
        <w:rPr>
          <w:sz w:val="24"/>
          <w:szCs w:val="24"/>
          <w:lang w:val="it-IT"/>
        </w:rPr>
        <w:t>Over; Under</w:t>
      </w:r>
    </w:p>
    <w:p w:rsidR="00A53DF3" w:rsidRPr="00B459AA" w:rsidRDefault="00B459AA" w:rsidP="00B743F3">
      <w:pPr>
        <w:pStyle w:val="ListParagraph"/>
        <w:numPr>
          <w:ilvl w:val="0"/>
          <w:numId w:val="34"/>
        </w:numPr>
        <w:spacing w:after="160" w:line="259" w:lineRule="auto"/>
        <w:rPr>
          <w:sz w:val="24"/>
          <w:szCs w:val="24"/>
          <w:lang w:val="it-IT"/>
        </w:rPr>
      </w:pPr>
      <w:r w:rsidRPr="00B459AA">
        <w:rPr>
          <w:sz w:val="24"/>
          <w:szCs w:val="24"/>
          <w:lang w:val="it-IT"/>
        </w:rPr>
        <w:t>12</w:t>
      </w:r>
    </w:p>
    <w:p w:rsidR="00A53DF3" w:rsidRPr="004005B5" w:rsidRDefault="00A53DF3" w:rsidP="00A53DF3">
      <w:pPr>
        <w:pStyle w:val="ListParagraph"/>
        <w:rPr>
          <w:sz w:val="24"/>
          <w:szCs w:val="24"/>
          <w:lang w:val="it-IT"/>
        </w:rPr>
      </w:pPr>
      <w:r w:rsidRPr="004005B5">
        <w:rPr>
          <w:sz w:val="24"/>
          <w:szCs w:val="24"/>
          <w:lang w:val="it-IT"/>
        </w:rPr>
        <w:t>Squadra di casa;  Squadra ospite</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Quale giocatore vincerà il set?          </w:t>
      </w:r>
    </w:p>
    <w:p w:rsidR="00A53DF3" w:rsidRPr="004005B5" w:rsidRDefault="00A53DF3" w:rsidP="00A53DF3">
      <w:pPr>
        <w:pStyle w:val="ListParagraph"/>
        <w:rPr>
          <w:sz w:val="24"/>
          <w:szCs w:val="24"/>
          <w:lang w:val="it-IT"/>
        </w:rPr>
      </w:pPr>
      <w:r w:rsidRPr="004005B5">
        <w:rPr>
          <w:sz w:val="24"/>
          <w:szCs w:val="24"/>
          <w:lang w:val="it-IT"/>
        </w:rPr>
        <w:t>Squadra di casa;  Squadra ospite</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w:t>
      </w:r>
    </w:p>
    <w:p w:rsidR="00A53DF3" w:rsidRPr="004005B5" w:rsidRDefault="00A53DF3" w:rsidP="00A53DF3">
      <w:pPr>
        <w:pStyle w:val="ListParagraph"/>
        <w:rPr>
          <w:sz w:val="24"/>
          <w:szCs w:val="24"/>
          <w:lang w:val="it-IT"/>
        </w:rPr>
      </w:pPr>
      <w:r w:rsidRPr="004005B5">
        <w:rPr>
          <w:sz w:val="24"/>
          <w:szCs w:val="24"/>
          <w:lang w:val="it-IT"/>
        </w:rPr>
        <w:t>Mercati Handicap *.5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primo set    </w:t>
      </w:r>
    </w:p>
    <w:p w:rsidR="00A53DF3" w:rsidRPr="004005B5" w:rsidRDefault="00A53DF3" w:rsidP="00A53DF3">
      <w:pPr>
        <w:pStyle w:val="ListParagraph"/>
        <w:rPr>
          <w:sz w:val="24"/>
          <w:szCs w:val="24"/>
          <w:lang w:val="it-IT"/>
        </w:rPr>
      </w:pPr>
      <w:r w:rsidRPr="004005B5">
        <w:rPr>
          <w:sz w:val="24"/>
          <w:szCs w:val="24"/>
          <w:lang w:val="it-IT"/>
        </w:rPr>
        <w:t>Mercati Handicap Asiatico per il 1mo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secondo set  </w:t>
      </w:r>
    </w:p>
    <w:p w:rsidR="00A53DF3" w:rsidRPr="004005B5" w:rsidRDefault="00A53DF3" w:rsidP="00A53DF3">
      <w:pPr>
        <w:pStyle w:val="ListParagraph"/>
        <w:rPr>
          <w:sz w:val="24"/>
          <w:szCs w:val="24"/>
          <w:lang w:val="it-IT"/>
        </w:rPr>
      </w:pPr>
      <w:r w:rsidRPr="004005B5">
        <w:rPr>
          <w:sz w:val="24"/>
          <w:szCs w:val="24"/>
          <w:lang w:val="it-IT"/>
        </w:rPr>
        <w:t>Mercati Handicap Asiatico per il 2do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terzo set  </w:t>
      </w:r>
    </w:p>
    <w:p w:rsidR="00A53DF3" w:rsidRPr="004005B5" w:rsidRDefault="00A53DF3" w:rsidP="00A53DF3">
      <w:pPr>
        <w:pStyle w:val="ListParagraph"/>
        <w:rPr>
          <w:sz w:val="24"/>
          <w:szCs w:val="24"/>
          <w:lang w:val="it-IT"/>
        </w:rPr>
      </w:pPr>
      <w:r w:rsidRPr="004005B5">
        <w:rPr>
          <w:sz w:val="24"/>
          <w:szCs w:val="24"/>
          <w:lang w:val="it-IT"/>
        </w:rPr>
        <w:t>Mercati Handicap Asiatico per il 3zo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quarto set  </w:t>
      </w:r>
    </w:p>
    <w:p w:rsidR="00A53DF3" w:rsidRPr="004005B5" w:rsidRDefault="00A53DF3" w:rsidP="00A53DF3">
      <w:pPr>
        <w:pStyle w:val="ListParagraph"/>
        <w:rPr>
          <w:sz w:val="24"/>
          <w:szCs w:val="24"/>
          <w:lang w:val="it-IT"/>
        </w:rPr>
      </w:pPr>
      <w:r w:rsidRPr="004005B5">
        <w:rPr>
          <w:sz w:val="24"/>
          <w:szCs w:val="24"/>
          <w:lang w:val="it-IT"/>
        </w:rPr>
        <w:t>Mercati Handicap Asiatico per il 4to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quinto set  </w:t>
      </w:r>
    </w:p>
    <w:p w:rsidR="00A53DF3" w:rsidRPr="004005B5" w:rsidRDefault="00A53DF3" w:rsidP="00A53DF3">
      <w:pPr>
        <w:pStyle w:val="ListParagraph"/>
        <w:rPr>
          <w:sz w:val="24"/>
          <w:szCs w:val="24"/>
          <w:lang w:val="it-IT"/>
        </w:rPr>
      </w:pPr>
      <w:r w:rsidRPr="004005B5">
        <w:rPr>
          <w:sz w:val="24"/>
          <w:szCs w:val="24"/>
          <w:lang w:val="it-IT"/>
        </w:rPr>
        <w:t>Mercati Handicap Asiatico per il 5to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sesto set  </w:t>
      </w:r>
    </w:p>
    <w:p w:rsidR="00A53DF3" w:rsidRPr="004005B5" w:rsidRDefault="00A53DF3" w:rsidP="00A53DF3">
      <w:pPr>
        <w:pStyle w:val="ListParagraph"/>
        <w:rPr>
          <w:sz w:val="24"/>
          <w:szCs w:val="24"/>
          <w:lang w:val="it-IT"/>
        </w:rPr>
      </w:pPr>
      <w:r w:rsidRPr="004005B5">
        <w:rPr>
          <w:sz w:val="24"/>
          <w:szCs w:val="24"/>
          <w:lang w:val="it-IT"/>
        </w:rPr>
        <w:t>Mercati Handicap Asiatico per il 6to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Handicap Asiatico per il settimo set  </w:t>
      </w:r>
    </w:p>
    <w:p w:rsidR="00A53DF3" w:rsidRPr="004005B5" w:rsidRDefault="00A53DF3" w:rsidP="00A53DF3">
      <w:pPr>
        <w:pStyle w:val="ListParagraph"/>
        <w:rPr>
          <w:sz w:val="24"/>
          <w:szCs w:val="24"/>
          <w:lang w:val="it-IT"/>
        </w:rPr>
      </w:pPr>
      <w:r w:rsidRPr="004005B5">
        <w:rPr>
          <w:sz w:val="24"/>
          <w:szCs w:val="24"/>
          <w:lang w:val="it-IT"/>
        </w:rPr>
        <w:t>Mercati Handicap Asiatico per il 7mo set (es. -2.5/+2.5, 0.5/-0.5, …)</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1mo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2do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lastRenderedPageBreak/>
        <w:t xml:space="preserve">3zo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4to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5to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6to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7mo Set - Quale squadra vincerà la corsa al X punto?  </w:t>
      </w:r>
    </w:p>
    <w:p w:rsidR="00A53DF3" w:rsidRPr="004005B5" w:rsidRDefault="00A53DF3" w:rsidP="00A53DF3">
      <w:pPr>
        <w:pStyle w:val="ListParagraph"/>
        <w:rPr>
          <w:sz w:val="24"/>
          <w:szCs w:val="24"/>
          <w:lang w:val="it-IT"/>
        </w:rPr>
      </w:pPr>
      <w:r w:rsidRPr="004005B5">
        <w:rPr>
          <w:sz w:val="24"/>
          <w:szCs w:val="24"/>
          <w:lang w:val="it-IT"/>
        </w:rPr>
        <w:t>a. X in 3, 5, 7, 9</w:t>
      </w:r>
      <w:r w:rsidRPr="004005B5">
        <w:rPr>
          <w:sz w:val="24"/>
          <w:szCs w:val="24"/>
          <w:lang w:val="it-IT"/>
        </w:rPr>
        <w:br/>
        <w:t>b. Quale squadra segnerà il punto X per prima?</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1mo Set – Chi segnerà</w:t>
      </w:r>
      <w:r>
        <w:rPr>
          <w:sz w:val="24"/>
          <w:szCs w:val="24"/>
          <w:lang w:val="it-IT"/>
        </w:rPr>
        <w:t xml:space="preserve"> il Xmo punto? </w:t>
      </w:r>
      <w:r w:rsidRPr="004005B5">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1mo set</w:t>
      </w:r>
      <w:r w:rsidRPr="004005B5">
        <w:rPr>
          <w:sz w:val="24"/>
          <w:szCs w:val="24"/>
          <w:lang w:val="it-IT"/>
        </w:rPr>
        <w:br/>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2do Set – Chi segnerà il Xmo punto?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2do set</w:t>
      </w:r>
      <w:r w:rsidRPr="004005B5">
        <w:rPr>
          <w:sz w:val="24"/>
          <w:szCs w:val="24"/>
          <w:lang w:val="it-IT"/>
        </w:rPr>
        <w:br/>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3zo S</w:t>
      </w:r>
      <w:r>
        <w:rPr>
          <w:sz w:val="24"/>
          <w:szCs w:val="24"/>
          <w:lang w:val="it-IT"/>
        </w:rPr>
        <w:t xml:space="preserve">et – Chi segnerà il Xmo punto? </w:t>
      </w:r>
      <w:r w:rsidRPr="004005B5">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3zo set</w:t>
      </w:r>
      <w:r w:rsidRPr="004005B5">
        <w:rPr>
          <w:sz w:val="24"/>
          <w:szCs w:val="24"/>
          <w:lang w:val="it-IT"/>
        </w:rPr>
        <w:br/>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4to S</w:t>
      </w:r>
      <w:r>
        <w:rPr>
          <w:sz w:val="24"/>
          <w:szCs w:val="24"/>
          <w:lang w:val="it-IT"/>
        </w:rPr>
        <w:t xml:space="preserve">et – Chi segnerà il Xmo punto? </w:t>
      </w:r>
      <w:r w:rsidRPr="004005B5">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4to set</w:t>
      </w:r>
      <w:r w:rsidRPr="004005B5">
        <w:rPr>
          <w:sz w:val="24"/>
          <w:szCs w:val="24"/>
          <w:lang w:val="it-IT"/>
        </w:rPr>
        <w:br/>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5to S</w:t>
      </w:r>
      <w:r>
        <w:rPr>
          <w:sz w:val="24"/>
          <w:szCs w:val="24"/>
          <w:lang w:val="it-IT"/>
        </w:rPr>
        <w:t xml:space="preserve">et – Chi segnerà il Xmo punto? </w:t>
      </w:r>
      <w:r w:rsidRPr="004005B5">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5to set</w:t>
      </w:r>
      <w:r w:rsidRPr="004005B5">
        <w:rPr>
          <w:sz w:val="24"/>
          <w:szCs w:val="24"/>
          <w:lang w:val="it-IT"/>
        </w:rPr>
        <w:br/>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6to S</w:t>
      </w:r>
      <w:r>
        <w:rPr>
          <w:sz w:val="24"/>
          <w:szCs w:val="24"/>
          <w:lang w:val="it-IT"/>
        </w:rPr>
        <w:t xml:space="preserve">et – Chi segnerà il Xmo punto? </w:t>
      </w:r>
      <w:r w:rsidRPr="004005B5">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6to set</w:t>
      </w:r>
      <w:r w:rsidRPr="004005B5">
        <w:rPr>
          <w:sz w:val="24"/>
          <w:szCs w:val="24"/>
          <w:lang w:val="it-IT"/>
        </w:rPr>
        <w:br/>
      </w:r>
      <w:r w:rsidRPr="004005B5">
        <w:rPr>
          <w:sz w:val="24"/>
          <w:szCs w:val="24"/>
          <w:lang w:val="it-IT"/>
        </w:rPr>
        <w:lastRenderedPageBreak/>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7mo S</w:t>
      </w:r>
      <w:r>
        <w:rPr>
          <w:sz w:val="24"/>
          <w:szCs w:val="24"/>
          <w:lang w:val="it-IT"/>
        </w:rPr>
        <w:t xml:space="preserve">et – Chi segnerà il Xmo punto? </w:t>
      </w:r>
      <w:r w:rsidRPr="004005B5">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a. X in 5,10, 15, 20, 25</w:t>
      </w:r>
      <w:r w:rsidRPr="004005B5">
        <w:rPr>
          <w:sz w:val="24"/>
          <w:szCs w:val="24"/>
          <w:lang w:val="it-IT"/>
        </w:rPr>
        <w:br/>
        <w:t>b. Quale squadra segnerà il Xmo punto nel 7mo set</w:t>
      </w:r>
      <w:r w:rsidRPr="004005B5">
        <w:rPr>
          <w:sz w:val="24"/>
          <w:szCs w:val="24"/>
          <w:lang w:val="it-IT"/>
        </w:rPr>
        <w:br/>
        <w:t>c. Se il match finisce prima che il Xmo punto sia segnato, questo mercato verrà considerato nullo (cancellato)</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Quanti set si chiuderanno ai vantaggi?  (in set – al meglio dei 5) </w:t>
      </w:r>
    </w:p>
    <w:p w:rsidR="00A53DF3" w:rsidRPr="004005B5" w:rsidRDefault="00A53DF3" w:rsidP="00A53DF3">
      <w:pPr>
        <w:pStyle w:val="ListParagraph"/>
        <w:rPr>
          <w:sz w:val="24"/>
          <w:szCs w:val="24"/>
          <w:lang w:val="it-IT"/>
        </w:rPr>
      </w:pPr>
      <w:r w:rsidRPr="004005B5">
        <w:rPr>
          <w:sz w:val="24"/>
          <w:szCs w:val="24"/>
          <w:lang w:val="it-IT"/>
        </w:rPr>
        <w:t>In quanti set almeno una squadra supererà il limite degli 11 punti segnati.</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Quanti set si chiuderanno ai vantaggi?  (in set – al meglio dei 7) </w:t>
      </w:r>
    </w:p>
    <w:p w:rsidR="00A53DF3" w:rsidRPr="004005B5" w:rsidRDefault="00A53DF3" w:rsidP="00A53DF3">
      <w:pPr>
        <w:pStyle w:val="ListParagraph"/>
        <w:rPr>
          <w:sz w:val="24"/>
          <w:szCs w:val="24"/>
          <w:lang w:val="it-IT"/>
        </w:rPr>
      </w:pPr>
      <w:r w:rsidRPr="004005B5">
        <w:rPr>
          <w:sz w:val="24"/>
          <w:szCs w:val="24"/>
          <w:lang w:val="it-IT"/>
        </w:rPr>
        <w:t>In quanti set almeno una squadra supererà il limite degli 11 punti segnati.</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Risultato Finale (in set – al meglio dei 5)              </w:t>
      </w:r>
    </w:p>
    <w:p w:rsidR="00A53DF3" w:rsidRPr="004005B5" w:rsidRDefault="00A53DF3" w:rsidP="00A53DF3">
      <w:pPr>
        <w:pStyle w:val="ListParagraph"/>
        <w:rPr>
          <w:sz w:val="24"/>
          <w:szCs w:val="24"/>
          <w:lang w:val="it-IT"/>
        </w:rPr>
      </w:pPr>
      <w:r w:rsidRPr="004005B5">
        <w:rPr>
          <w:sz w:val="24"/>
          <w:szCs w:val="24"/>
          <w:lang w:val="it-IT"/>
        </w:rPr>
        <w:t>3:2, 3:1, 3:0, 0:3, 1:3, 2:3</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Risultato Finale (in set – al meglio dei 7)              </w:t>
      </w:r>
    </w:p>
    <w:p w:rsidR="00A53DF3" w:rsidRPr="004005B5" w:rsidRDefault="00A53DF3" w:rsidP="00A53DF3">
      <w:pPr>
        <w:pStyle w:val="ListParagraph"/>
        <w:rPr>
          <w:sz w:val="24"/>
          <w:szCs w:val="24"/>
          <w:lang w:val="it-IT"/>
        </w:rPr>
      </w:pPr>
      <w:r w:rsidRPr="004005B5">
        <w:rPr>
          <w:sz w:val="24"/>
          <w:szCs w:val="24"/>
          <w:lang w:val="it-IT"/>
        </w:rPr>
        <w:t>4:3, 4:2, 4:1, 4:0, 0:4, 1:4, 2:4, 3:4</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Numero di set (al meglio dei 5)                             </w:t>
      </w:r>
    </w:p>
    <w:p w:rsidR="00A53DF3" w:rsidRPr="004005B5" w:rsidRDefault="00A53DF3" w:rsidP="00A53DF3">
      <w:pPr>
        <w:pStyle w:val="ListParagraph"/>
        <w:rPr>
          <w:sz w:val="24"/>
          <w:szCs w:val="24"/>
          <w:lang w:val="it-IT"/>
        </w:rPr>
      </w:pPr>
      <w:r w:rsidRPr="004005B5">
        <w:rPr>
          <w:sz w:val="24"/>
          <w:szCs w:val="24"/>
          <w:lang w:val="it-IT"/>
        </w:rPr>
        <w:t>3, 4 o 5</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Numero di set (al meglio dei 7)                             </w:t>
      </w:r>
    </w:p>
    <w:p w:rsidR="00A53DF3" w:rsidRPr="004005B5" w:rsidRDefault="00A53DF3" w:rsidP="00A53DF3">
      <w:pPr>
        <w:pStyle w:val="ListParagraph"/>
        <w:rPr>
          <w:sz w:val="24"/>
          <w:szCs w:val="24"/>
          <w:lang w:val="it-IT"/>
        </w:rPr>
      </w:pPr>
      <w:r w:rsidRPr="004005B5">
        <w:rPr>
          <w:sz w:val="24"/>
          <w:szCs w:val="24"/>
          <w:lang w:val="it-IT"/>
        </w:rPr>
        <w:t>4, 5, 6 o 7</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1mo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1mo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2do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2do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3zo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3zo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4to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4to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5to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5to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6to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6to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7mo Set Totale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7mo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1mo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1mo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2do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2do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3zo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3zo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4to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4to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5to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5to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lastRenderedPageBreak/>
        <w:t xml:space="preserve">6to Set  - Pari/Dispari  </w:t>
      </w:r>
    </w:p>
    <w:p w:rsidR="00A53DF3" w:rsidRPr="004005B5" w:rsidRDefault="00A53DF3" w:rsidP="00A53DF3">
      <w:pPr>
        <w:pStyle w:val="ListParagraph"/>
        <w:rPr>
          <w:sz w:val="24"/>
          <w:szCs w:val="24"/>
          <w:lang w:val="it-IT"/>
        </w:rPr>
      </w:pPr>
      <w:r w:rsidRPr="004005B5">
        <w:rPr>
          <w:sz w:val="24"/>
          <w:szCs w:val="24"/>
          <w:lang w:val="it-IT"/>
        </w:rPr>
        <w:t>Vengono considerati solo i punti segnati nel corso del 6to set</w:t>
      </w:r>
    </w:p>
    <w:p w:rsidR="00A53DF3" w:rsidRDefault="00A53DF3" w:rsidP="00B743F3">
      <w:pPr>
        <w:pStyle w:val="ListParagraph"/>
        <w:numPr>
          <w:ilvl w:val="0"/>
          <w:numId w:val="35"/>
        </w:numPr>
        <w:spacing w:after="160" w:line="259" w:lineRule="auto"/>
        <w:rPr>
          <w:sz w:val="24"/>
          <w:szCs w:val="24"/>
          <w:lang w:val="it-IT"/>
        </w:rPr>
      </w:pPr>
      <w:r w:rsidRPr="004005B5">
        <w:rPr>
          <w:sz w:val="24"/>
          <w:szCs w:val="24"/>
          <w:lang w:val="it-IT"/>
        </w:rPr>
        <w:t xml:space="preserve">7mo Set  - Pari/Dispari  </w:t>
      </w:r>
    </w:p>
    <w:p w:rsidR="008C3D8B" w:rsidRPr="00C31B48" w:rsidRDefault="00A53DF3" w:rsidP="00C31B48">
      <w:pPr>
        <w:pStyle w:val="ListParagraph"/>
        <w:rPr>
          <w:sz w:val="24"/>
          <w:szCs w:val="24"/>
          <w:lang w:val="it-IT"/>
        </w:rPr>
      </w:pPr>
      <w:r w:rsidRPr="004005B5">
        <w:rPr>
          <w:sz w:val="24"/>
          <w:szCs w:val="24"/>
          <w:lang w:val="it-IT"/>
        </w:rPr>
        <w:t>Vengono considerati solo i punti segnati nel corso del 7mo set</w:t>
      </w:r>
    </w:p>
    <w:p w:rsidR="00A53DF3" w:rsidRDefault="00A53DF3" w:rsidP="00C31B48">
      <w:pPr>
        <w:pStyle w:val="Heading2"/>
        <w:rPr>
          <w:lang w:eastAsia="en-GB"/>
        </w:rPr>
      </w:pPr>
      <w:r>
        <w:rPr>
          <w:lang w:eastAsia="en-GB"/>
        </w:rPr>
        <w:t>BOCCE</w:t>
      </w:r>
    </w:p>
    <w:p w:rsidR="00C31B48" w:rsidRDefault="00C31B48" w:rsidP="00C31B48">
      <w:pPr>
        <w:pStyle w:val="Heading3"/>
        <w:rPr>
          <w:lang w:eastAsia="en-GB"/>
        </w:rPr>
      </w:pPr>
      <w:r>
        <w:rPr>
          <w:lang w:eastAsia="en-GB"/>
        </w:rPr>
        <w:t>IMPORTANTE</w:t>
      </w:r>
    </w:p>
    <w:p w:rsidR="00C31B48" w:rsidRPr="004005B5" w:rsidRDefault="00C31B48" w:rsidP="00C31B48">
      <w:pPr>
        <w:pStyle w:val="ListParagraph"/>
        <w:numPr>
          <w:ilvl w:val="0"/>
          <w:numId w:val="9"/>
        </w:numPr>
        <w:spacing w:after="160" w:line="259" w:lineRule="auto"/>
        <w:rPr>
          <w:sz w:val="24"/>
          <w:szCs w:val="24"/>
          <w:lang w:val="it-IT"/>
        </w:rPr>
      </w:pPr>
      <w:r w:rsidRPr="004005B5">
        <w:rPr>
          <w:sz w:val="24"/>
          <w:szCs w:val="24"/>
          <w:lang w:val="it-IT"/>
        </w:rPr>
        <w:t>In caso di ritiro o walkover di un giocatore tutte le scommesse non ancora decise saranno considerate nulle.</w:t>
      </w:r>
    </w:p>
    <w:p w:rsidR="00C31B48" w:rsidRPr="004005B5" w:rsidRDefault="00C31B48" w:rsidP="00C31B48">
      <w:pPr>
        <w:pStyle w:val="ListParagraph"/>
        <w:numPr>
          <w:ilvl w:val="0"/>
          <w:numId w:val="9"/>
        </w:numPr>
        <w:autoSpaceDE w:val="0"/>
        <w:autoSpaceDN w:val="0"/>
        <w:adjustRightInd w:val="0"/>
        <w:rPr>
          <w:rFonts w:cs="Frutiger65-Bold"/>
          <w:bCs/>
          <w:sz w:val="24"/>
          <w:szCs w:val="24"/>
          <w:lang w:val="it-IT"/>
        </w:rPr>
      </w:pPr>
      <w:r w:rsidRPr="004005B5">
        <w:rPr>
          <w:rFonts w:cs="Frutiger65-Bold"/>
          <w:bCs/>
          <w:sz w:val="24"/>
          <w:szCs w:val="24"/>
          <w:lang w:val="it-IT"/>
        </w:rPr>
        <w:t>Se un match viene interrotto e proseguito entro 48 ore dall'orario iniziale, tutti i mercati aperti saranno pagati con il risultato finale. Inoltre tutte le scommesse non decise vengono considerate nulle.</w:t>
      </w:r>
    </w:p>
    <w:p w:rsidR="00C31B48" w:rsidRPr="00DB48D4" w:rsidRDefault="00C31B48" w:rsidP="00C31B48">
      <w:pPr>
        <w:pStyle w:val="Heading3"/>
        <w:rPr>
          <w:lang w:eastAsia="en-GB"/>
        </w:rPr>
      </w:pPr>
      <w:r w:rsidRPr="00DB48D4">
        <w:rPr>
          <w:lang w:eastAsia="en-GB"/>
        </w:rPr>
        <w:t>REGOLE DI PAGAMENTO E CANCELLAZIONE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mercati restano aperti con un risultato non corretto, che ha un impatto significativo sui prezzi, ci riserviamo il diritto di annullare le scommesse.</w:t>
      </w:r>
    </w:p>
    <w:p w:rsidR="00C31B48" w:rsidRPr="004005B5" w:rsidRDefault="00C31B48" w:rsidP="00C31B48">
      <w:pPr>
        <w:pStyle w:val="ListParagraph"/>
        <w:numPr>
          <w:ilvl w:val="0"/>
          <w:numId w:val="5"/>
        </w:numPr>
        <w:autoSpaceDE w:val="0"/>
        <w:autoSpaceDN w:val="0"/>
        <w:adjustRightInd w:val="0"/>
        <w:rPr>
          <w:rFonts w:cs="Frutiger65-Bold"/>
          <w:bCs/>
          <w:sz w:val="24"/>
          <w:szCs w:val="24"/>
          <w:lang w:val="it-IT"/>
        </w:rPr>
      </w:pPr>
      <w:r w:rsidRPr="004005B5">
        <w:rPr>
          <w:rFonts w:cs="Frutiger65-Bold"/>
          <w:bCs/>
          <w:sz w:val="24"/>
          <w:szCs w:val="24"/>
          <w:lang w:val="it-IT"/>
        </w:rPr>
        <w:t>Se i giocatori/squadre sono visualizzate non corettamente, ci riserviamo il diritto di annullare le scommesse.</w:t>
      </w:r>
    </w:p>
    <w:p w:rsidR="00C31B48" w:rsidRPr="00C31B48" w:rsidRDefault="00C31B48" w:rsidP="00C31B48">
      <w:pPr>
        <w:pStyle w:val="ListParagraph"/>
        <w:numPr>
          <w:ilvl w:val="0"/>
          <w:numId w:val="5"/>
        </w:numPr>
        <w:autoSpaceDE w:val="0"/>
        <w:autoSpaceDN w:val="0"/>
        <w:adjustRightInd w:val="0"/>
        <w:jc w:val="both"/>
        <w:rPr>
          <w:rFonts w:cs="Frutiger65-Bold"/>
          <w:bCs/>
          <w:sz w:val="24"/>
          <w:szCs w:val="24"/>
          <w:lang w:val="it-IT"/>
        </w:rPr>
      </w:pPr>
      <w:r w:rsidRPr="00A53DF3">
        <w:rPr>
          <w:rFonts w:cs="Frutiger65-Bold"/>
          <w:bCs/>
          <w:sz w:val="24"/>
          <w:szCs w:val="24"/>
          <w:lang w:val="it-IT"/>
        </w:rPr>
        <w:t>Se un giocatore si ritira, tutti i mercati non decisi verranno considerati nulli.</w:t>
      </w:r>
    </w:p>
    <w:p w:rsidR="00812706" w:rsidRPr="004879C5" w:rsidRDefault="00812706" w:rsidP="00C31B48">
      <w:pPr>
        <w:pStyle w:val="Heading3"/>
        <w:rPr>
          <w:lang w:eastAsia="en-GB"/>
        </w:rPr>
      </w:pPr>
      <w:r w:rsidRPr="004879C5">
        <w:rPr>
          <w:lang w:eastAsia="en-GB"/>
        </w:rPr>
        <w:t xml:space="preserve">NOME DEL MERCATO E DESCRIZIONE DEL MERCATO   </w:t>
      </w:r>
    </w:p>
    <w:p w:rsidR="00A53DF3" w:rsidRPr="00DC4E8A" w:rsidRDefault="00DC4E8A" w:rsidP="00B743F3">
      <w:pPr>
        <w:pStyle w:val="ListParagraph"/>
        <w:numPr>
          <w:ilvl w:val="0"/>
          <w:numId w:val="36"/>
        </w:numPr>
        <w:spacing w:after="160" w:line="259" w:lineRule="auto"/>
        <w:rPr>
          <w:sz w:val="24"/>
          <w:szCs w:val="24"/>
          <w:lang w:val="it-IT"/>
        </w:rPr>
      </w:pPr>
      <w:r>
        <w:rPr>
          <w:sz w:val="24"/>
          <w:szCs w:val="24"/>
          <w:lang w:val="it-IT"/>
        </w:rPr>
        <w:t>X</w:t>
      </w:r>
      <w:r w:rsidRPr="00DC4E8A">
        <w:rPr>
          <w:sz w:val="24"/>
          <w:szCs w:val="24"/>
          <w:lang w:val="it-IT"/>
        </w:rPr>
        <w:t>o Set - Chi vince?</w:t>
      </w:r>
      <w:r w:rsidR="00A53DF3" w:rsidRPr="00DC4E8A">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Squadra di casa; Pareggio; Squadra ospite</w:t>
      </w:r>
    </w:p>
    <w:p w:rsidR="00DC4E8A" w:rsidRPr="00DC4E8A" w:rsidRDefault="00DC4E8A" w:rsidP="000F4165">
      <w:pPr>
        <w:pStyle w:val="ListParagraph"/>
        <w:numPr>
          <w:ilvl w:val="0"/>
          <w:numId w:val="36"/>
        </w:numPr>
        <w:spacing w:after="160" w:line="259" w:lineRule="auto"/>
        <w:rPr>
          <w:sz w:val="24"/>
          <w:szCs w:val="24"/>
          <w:lang w:val="it-IT"/>
        </w:rPr>
      </w:pPr>
      <w:r w:rsidRPr="00DC4E8A">
        <w:rPr>
          <w:sz w:val="24"/>
          <w:szCs w:val="24"/>
          <w:lang w:val="it-IT"/>
        </w:rPr>
        <w:t xml:space="preserve">Xo Set - </w:t>
      </w:r>
      <w:r w:rsidR="00A53DF3" w:rsidRPr="00DC4E8A">
        <w:rPr>
          <w:sz w:val="24"/>
          <w:szCs w:val="24"/>
          <w:lang w:val="it-IT"/>
        </w:rPr>
        <w:t xml:space="preserve">Handicap </w:t>
      </w:r>
    </w:p>
    <w:p w:rsidR="00A53DF3" w:rsidRPr="00DC4E8A" w:rsidRDefault="00A53DF3" w:rsidP="00DC4E8A">
      <w:pPr>
        <w:pStyle w:val="ListParagraph"/>
        <w:spacing w:after="160" w:line="259" w:lineRule="auto"/>
        <w:rPr>
          <w:sz w:val="24"/>
          <w:szCs w:val="24"/>
          <w:lang w:val="it-IT"/>
        </w:rPr>
      </w:pPr>
      <w:r w:rsidRPr="00DC4E8A">
        <w:rPr>
          <w:sz w:val="24"/>
          <w:szCs w:val="24"/>
          <w:lang w:val="it-IT"/>
        </w:rPr>
        <w:t>Squadra di casa; Pareggio; Squadra ospite</w:t>
      </w:r>
    </w:p>
    <w:p w:rsidR="00A53DF3" w:rsidRPr="00A57DCC" w:rsidRDefault="00A57DCC" w:rsidP="00B743F3">
      <w:pPr>
        <w:pStyle w:val="ListParagraph"/>
        <w:numPr>
          <w:ilvl w:val="0"/>
          <w:numId w:val="36"/>
        </w:numPr>
        <w:spacing w:after="160" w:line="259" w:lineRule="auto"/>
        <w:rPr>
          <w:sz w:val="24"/>
          <w:szCs w:val="24"/>
          <w:lang w:val="it-IT"/>
        </w:rPr>
      </w:pPr>
      <w:r w:rsidRPr="00A57DCC">
        <w:rPr>
          <w:sz w:val="24"/>
          <w:szCs w:val="24"/>
          <w:lang w:val="it-IT"/>
        </w:rPr>
        <w:t>12</w:t>
      </w:r>
    </w:p>
    <w:p w:rsidR="00A53DF3" w:rsidRPr="004005B5" w:rsidRDefault="00A53DF3" w:rsidP="00A53DF3">
      <w:pPr>
        <w:pStyle w:val="ListParagraph"/>
        <w:rPr>
          <w:sz w:val="24"/>
          <w:szCs w:val="24"/>
          <w:lang w:val="it-IT"/>
        </w:rPr>
      </w:pPr>
      <w:r w:rsidRPr="004005B5">
        <w:rPr>
          <w:sz w:val="24"/>
          <w:szCs w:val="24"/>
          <w:lang w:val="it-IT"/>
        </w:rPr>
        <w:t>Squadra di casa; Squadra ospite</w:t>
      </w:r>
    </w:p>
    <w:p w:rsidR="00A53DF3" w:rsidRDefault="00A53DF3" w:rsidP="00B743F3">
      <w:pPr>
        <w:pStyle w:val="ListParagraph"/>
        <w:numPr>
          <w:ilvl w:val="0"/>
          <w:numId w:val="36"/>
        </w:numPr>
        <w:spacing w:after="160" w:line="259" w:lineRule="auto"/>
        <w:rPr>
          <w:sz w:val="24"/>
          <w:szCs w:val="24"/>
          <w:lang w:val="it-IT"/>
        </w:rPr>
      </w:pPr>
      <w:r w:rsidRPr="004005B5">
        <w:rPr>
          <w:sz w:val="24"/>
          <w:szCs w:val="24"/>
          <w:lang w:val="it-IT"/>
        </w:rPr>
        <w:t xml:space="preserve">Handicap Asiatico Set        </w:t>
      </w:r>
    </w:p>
    <w:p w:rsidR="00A53DF3" w:rsidRPr="004005B5" w:rsidRDefault="00A53DF3" w:rsidP="00A53DF3">
      <w:pPr>
        <w:pStyle w:val="ListParagraph"/>
        <w:rPr>
          <w:sz w:val="24"/>
          <w:szCs w:val="24"/>
          <w:lang w:val="it-IT"/>
        </w:rPr>
      </w:pPr>
      <w:r w:rsidRPr="004005B5">
        <w:rPr>
          <w:sz w:val="24"/>
          <w:szCs w:val="24"/>
          <w:lang w:val="it-IT"/>
        </w:rPr>
        <w:t>Handicap Asiatico per il set in mezzi spread (es. -1.5/+1.5, 2.5/-2.5); Squadra1 – Squadra2</w:t>
      </w:r>
    </w:p>
    <w:p w:rsidR="00A53DF3" w:rsidRPr="00A57DCC" w:rsidRDefault="00A57DCC" w:rsidP="00B743F3">
      <w:pPr>
        <w:pStyle w:val="ListParagraph"/>
        <w:numPr>
          <w:ilvl w:val="0"/>
          <w:numId w:val="36"/>
        </w:numPr>
        <w:spacing w:after="160" w:line="259" w:lineRule="auto"/>
        <w:rPr>
          <w:sz w:val="24"/>
          <w:szCs w:val="24"/>
          <w:lang w:val="it-IT"/>
        </w:rPr>
      </w:pPr>
      <w:r w:rsidRPr="00A57DCC">
        <w:rPr>
          <w:sz w:val="24"/>
          <w:szCs w:val="24"/>
          <w:lang w:val="it-IT"/>
        </w:rPr>
        <w:t xml:space="preserve">Xo Set - </w:t>
      </w:r>
      <w:r w:rsidR="00A53DF3" w:rsidRPr="00A57DCC">
        <w:rPr>
          <w:sz w:val="24"/>
          <w:szCs w:val="24"/>
          <w:lang w:val="it-IT"/>
        </w:rPr>
        <w:t xml:space="preserve">Chi vince </w:t>
      </w:r>
      <w:r w:rsidRPr="00A57DCC">
        <w:rPr>
          <w:rFonts w:cs="Frutiger65-Bold"/>
          <w:bCs/>
          <w:sz w:val="24"/>
          <w:szCs w:val="24"/>
          <w:lang w:val="it-IT"/>
        </w:rPr>
        <w:t>il Xo end?</w:t>
      </w:r>
    </w:p>
    <w:p w:rsidR="00A53DF3" w:rsidRPr="004005B5" w:rsidRDefault="00A53DF3" w:rsidP="00A53DF3">
      <w:pPr>
        <w:pStyle w:val="ListParagraph"/>
        <w:rPr>
          <w:sz w:val="24"/>
          <w:szCs w:val="24"/>
          <w:lang w:val="it-IT"/>
        </w:rPr>
      </w:pPr>
      <w:r>
        <w:rPr>
          <w:sz w:val="24"/>
          <w:szCs w:val="24"/>
          <w:lang w:val="it-IT"/>
        </w:rPr>
        <w:t>S</w:t>
      </w:r>
      <w:r w:rsidRPr="004005B5">
        <w:rPr>
          <w:sz w:val="24"/>
          <w:szCs w:val="24"/>
          <w:lang w:val="it-IT"/>
        </w:rPr>
        <w:t>quadra di casa; Squadra ospite</w:t>
      </w:r>
    </w:p>
    <w:p w:rsidR="00A53DF3" w:rsidRPr="00A57DCC" w:rsidRDefault="00A57DCC" w:rsidP="00B743F3">
      <w:pPr>
        <w:pStyle w:val="ListParagraph"/>
        <w:numPr>
          <w:ilvl w:val="0"/>
          <w:numId w:val="36"/>
        </w:numPr>
        <w:spacing w:after="160" w:line="259" w:lineRule="auto"/>
        <w:rPr>
          <w:sz w:val="24"/>
          <w:szCs w:val="24"/>
          <w:lang w:val="it-IT"/>
        </w:rPr>
      </w:pPr>
      <w:r w:rsidRPr="00A57DCC">
        <w:rPr>
          <w:sz w:val="24"/>
          <w:szCs w:val="24"/>
          <w:lang w:val="it-IT"/>
        </w:rPr>
        <w:t xml:space="preserve">Xo Set - Draw no bet </w:t>
      </w:r>
      <w:r w:rsidR="00A53DF3" w:rsidRPr="00A57DCC">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Se un match finirà in parità dopo i tempi regolamentari, tutte le scommesse saranno considerate nulle</w:t>
      </w:r>
    </w:p>
    <w:p w:rsidR="00A53DF3" w:rsidRPr="002F17F9" w:rsidRDefault="002F17F9" w:rsidP="00B743F3">
      <w:pPr>
        <w:pStyle w:val="ListParagraph"/>
        <w:numPr>
          <w:ilvl w:val="0"/>
          <w:numId w:val="36"/>
        </w:numPr>
        <w:spacing w:after="160" w:line="259" w:lineRule="auto"/>
        <w:rPr>
          <w:sz w:val="24"/>
          <w:szCs w:val="24"/>
          <w:lang w:val="it-IT"/>
        </w:rPr>
      </w:pPr>
      <w:r w:rsidRPr="002F17F9">
        <w:rPr>
          <w:sz w:val="24"/>
          <w:szCs w:val="24"/>
          <w:lang w:val="it-IT"/>
        </w:rPr>
        <w:t xml:space="preserve">Xo Set- </w:t>
      </w:r>
      <w:r w:rsidR="00A53DF3" w:rsidRPr="002F17F9">
        <w:rPr>
          <w:sz w:val="24"/>
          <w:szCs w:val="24"/>
          <w:lang w:val="it-IT"/>
        </w:rPr>
        <w:t xml:space="preserve">Handicap Asiatico </w:t>
      </w:r>
    </w:p>
    <w:p w:rsidR="00A53DF3" w:rsidRPr="004005B5" w:rsidRDefault="00A53DF3" w:rsidP="00A53DF3">
      <w:pPr>
        <w:pStyle w:val="ListParagraph"/>
        <w:rPr>
          <w:sz w:val="24"/>
          <w:szCs w:val="24"/>
          <w:lang w:val="it-IT"/>
        </w:rPr>
      </w:pPr>
      <w:r w:rsidRPr="004005B5">
        <w:rPr>
          <w:sz w:val="24"/>
          <w:szCs w:val="24"/>
          <w:lang w:val="it-IT"/>
        </w:rPr>
        <w:t>Mercati Handicap Asiatico per il [setNr!] (es. -2.5/+2.5, 0.5/-0.5, …)</w:t>
      </w:r>
    </w:p>
    <w:p w:rsidR="00A53DF3" w:rsidRPr="002F17F9" w:rsidRDefault="002F17F9" w:rsidP="00B743F3">
      <w:pPr>
        <w:pStyle w:val="ListParagraph"/>
        <w:numPr>
          <w:ilvl w:val="0"/>
          <w:numId w:val="36"/>
        </w:numPr>
        <w:spacing w:after="160" w:line="259" w:lineRule="auto"/>
        <w:rPr>
          <w:sz w:val="24"/>
          <w:szCs w:val="24"/>
          <w:lang w:val="it-IT"/>
        </w:rPr>
      </w:pPr>
      <w:r w:rsidRPr="002F17F9">
        <w:rPr>
          <w:sz w:val="24"/>
          <w:szCs w:val="24"/>
          <w:lang w:val="it-IT"/>
        </w:rPr>
        <w:t xml:space="preserve">Xo Set - </w:t>
      </w:r>
      <w:r w:rsidR="00A53DF3" w:rsidRPr="002F17F9">
        <w:rPr>
          <w:sz w:val="24"/>
          <w:szCs w:val="24"/>
          <w:lang w:val="it-IT"/>
        </w:rPr>
        <w:t xml:space="preserve">Quale squadra vincerà la corsa al </w:t>
      </w:r>
      <w:r w:rsidRPr="002F17F9">
        <w:rPr>
          <w:sz w:val="24"/>
          <w:szCs w:val="24"/>
          <w:lang w:val="it-IT"/>
        </w:rPr>
        <w:t>X punto?</w:t>
      </w:r>
    </w:p>
    <w:p w:rsidR="00A53DF3" w:rsidRPr="004005B5" w:rsidRDefault="00A53DF3" w:rsidP="00A53DF3">
      <w:pPr>
        <w:pStyle w:val="ListParagraph"/>
        <w:rPr>
          <w:sz w:val="24"/>
          <w:szCs w:val="24"/>
          <w:lang w:val="it-IT"/>
        </w:rPr>
      </w:pPr>
      <w:r w:rsidRPr="004005B5">
        <w:rPr>
          <w:sz w:val="24"/>
          <w:szCs w:val="24"/>
          <w:lang w:val="it-IT"/>
        </w:rPr>
        <w:t>Quale squadra segnerà per prima il X punto (x in 5, 7, 9)</w:t>
      </w:r>
      <w:r w:rsidRPr="004005B5">
        <w:rPr>
          <w:sz w:val="24"/>
          <w:szCs w:val="24"/>
          <w:lang w:val="it-IT"/>
        </w:rPr>
        <w:br/>
        <w:t>Se il match finisce prima che qualsiasi squadra segni il Xmo punto, questo mercato verrà considerato nullo (cancellato)</w:t>
      </w:r>
    </w:p>
    <w:p w:rsidR="00A53DF3" w:rsidRPr="000B72DB" w:rsidRDefault="000B72DB" w:rsidP="00B743F3">
      <w:pPr>
        <w:pStyle w:val="ListParagraph"/>
        <w:numPr>
          <w:ilvl w:val="0"/>
          <w:numId w:val="36"/>
        </w:numPr>
        <w:spacing w:after="160" w:line="259" w:lineRule="auto"/>
        <w:rPr>
          <w:sz w:val="24"/>
          <w:szCs w:val="24"/>
          <w:lang w:val="it-IT"/>
        </w:rPr>
      </w:pPr>
      <w:r w:rsidRPr="000B72DB">
        <w:rPr>
          <w:sz w:val="24"/>
          <w:szCs w:val="24"/>
          <w:lang w:val="it-IT"/>
        </w:rPr>
        <w:t>Xo Set - Quale squadra segnerà il Xo punto?</w:t>
      </w:r>
      <w:r w:rsidR="00A53DF3" w:rsidRPr="000B72DB">
        <w:rPr>
          <w:sz w:val="24"/>
          <w:szCs w:val="24"/>
          <w:lang w:val="it-IT"/>
        </w:rPr>
        <w:t xml:space="preserve"> </w:t>
      </w:r>
    </w:p>
    <w:p w:rsidR="00A53DF3" w:rsidRPr="004005B5" w:rsidRDefault="00A53DF3" w:rsidP="00A53DF3">
      <w:pPr>
        <w:pStyle w:val="ListParagraph"/>
        <w:rPr>
          <w:sz w:val="24"/>
          <w:szCs w:val="24"/>
          <w:lang w:val="it-IT"/>
        </w:rPr>
      </w:pPr>
      <w:r w:rsidRPr="004005B5">
        <w:rPr>
          <w:sz w:val="24"/>
          <w:szCs w:val="24"/>
          <w:lang w:val="it-IT"/>
        </w:rPr>
        <w:t>Quale squadra segnerà per prima il Xmo punto nello specifico set? (x in 5, 7, 9)</w:t>
      </w:r>
      <w:r w:rsidRPr="004005B5">
        <w:rPr>
          <w:sz w:val="24"/>
          <w:szCs w:val="24"/>
          <w:lang w:val="it-IT"/>
        </w:rPr>
        <w:br/>
      </w:r>
      <w:r w:rsidRPr="004005B5">
        <w:rPr>
          <w:sz w:val="24"/>
          <w:szCs w:val="24"/>
          <w:lang w:val="it-IT"/>
        </w:rPr>
        <w:lastRenderedPageBreak/>
        <w:t>Se il match finisce prima che qualsiasi squadra segni il Xmo punto, questo mercato verrà considerato nullo (cancellato)</w:t>
      </w:r>
    </w:p>
    <w:p w:rsidR="00A53DF3" w:rsidRDefault="00A53DF3" w:rsidP="00B743F3">
      <w:pPr>
        <w:pStyle w:val="ListParagraph"/>
        <w:numPr>
          <w:ilvl w:val="0"/>
          <w:numId w:val="36"/>
        </w:numPr>
        <w:spacing w:after="160" w:line="259" w:lineRule="auto"/>
        <w:rPr>
          <w:sz w:val="24"/>
          <w:szCs w:val="24"/>
          <w:lang w:val="it-IT"/>
        </w:rPr>
      </w:pPr>
      <w:r w:rsidRPr="004005B5">
        <w:rPr>
          <w:sz w:val="24"/>
          <w:szCs w:val="24"/>
          <w:lang w:val="it-IT"/>
        </w:rPr>
        <w:t xml:space="preserve">Totale Set      </w:t>
      </w:r>
    </w:p>
    <w:p w:rsidR="00A53DF3" w:rsidRPr="004005B5" w:rsidRDefault="00A53DF3" w:rsidP="00A53DF3">
      <w:pPr>
        <w:pStyle w:val="ListParagraph"/>
        <w:rPr>
          <w:sz w:val="24"/>
          <w:szCs w:val="24"/>
          <w:lang w:val="it-IT"/>
        </w:rPr>
      </w:pPr>
      <w:r w:rsidRPr="004005B5">
        <w:rPr>
          <w:sz w:val="24"/>
          <w:szCs w:val="24"/>
          <w:lang w:val="it-IT"/>
        </w:rPr>
        <w:t>Solox.5 totali</w:t>
      </w:r>
    </w:p>
    <w:p w:rsidR="00A53DF3" w:rsidRDefault="00A53DF3" w:rsidP="00B743F3">
      <w:pPr>
        <w:pStyle w:val="ListParagraph"/>
        <w:numPr>
          <w:ilvl w:val="0"/>
          <w:numId w:val="36"/>
        </w:numPr>
        <w:spacing w:after="160" w:line="259" w:lineRule="auto"/>
        <w:rPr>
          <w:sz w:val="24"/>
          <w:szCs w:val="24"/>
          <w:lang w:val="it-IT"/>
        </w:rPr>
      </w:pPr>
      <w:r w:rsidRPr="004005B5">
        <w:rPr>
          <w:sz w:val="24"/>
          <w:szCs w:val="24"/>
          <w:lang w:val="it-IT"/>
        </w:rPr>
        <w:t xml:space="preserve">Risultato esatto           </w:t>
      </w:r>
    </w:p>
    <w:p w:rsidR="00A53DF3" w:rsidRPr="004005B5" w:rsidRDefault="00A53DF3" w:rsidP="00A53DF3">
      <w:pPr>
        <w:pStyle w:val="ListParagraph"/>
        <w:rPr>
          <w:sz w:val="24"/>
          <w:szCs w:val="24"/>
          <w:lang w:val="it-IT"/>
        </w:rPr>
      </w:pPr>
      <w:r w:rsidRPr="004005B5">
        <w:rPr>
          <w:sz w:val="24"/>
          <w:szCs w:val="24"/>
          <w:lang w:val="it-IT"/>
        </w:rPr>
        <w:t>Risultati fissi (CS:1,CS:2,CS:3,CS:4,CS:5,CS:6,CS:7,CS:8,CS:9,CS:10)</w:t>
      </w:r>
    </w:p>
    <w:p w:rsidR="00A53DF3" w:rsidRPr="000B72DB" w:rsidRDefault="000B72DB" w:rsidP="00B743F3">
      <w:pPr>
        <w:pStyle w:val="ListParagraph"/>
        <w:numPr>
          <w:ilvl w:val="0"/>
          <w:numId w:val="36"/>
        </w:numPr>
        <w:spacing w:after="160" w:line="259" w:lineRule="auto"/>
        <w:rPr>
          <w:sz w:val="24"/>
          <w:szCs w:val="24"/>
          <w:lang w:val="it-IT"/>
        </w:rPr>
      </w:pPr>
      <w:r w:rsidRPr="000B72DB">
        <w:rPr>
          <w:sz w:val="24"/>
          <w:szCs w:val="24"/>
          <w:lang w:val="it-IT"/>
        </w:rPr>
        <w:t xml:space="preserve">Xo Set - </w:t>
      </w:r>
      <w:r w:rsidR="00A53DF3" w:rsidRPr="000B72DB">
        <w:rPr>
          <w:sz w:val="24"/>
          <w:szCs w:val="24"/>
          <w:lang w:val="it-IT"/>
        </w:rPr>
        <w:t>Totale Squ</w:t>
      </w:r>
      <w:r w:rsidR="00A53DF3" w:rsidRPr="00052F93">
        <w:rPr>
          <w:sz w:val="24"/>
          <w:szCs w:val="24"/>
          <w:lang w:val="it-IT"/>
        </w:rPr>
        <w:t>a</w:t>
      </w:r>
      <w:r w:rsidR="00A53DF3" w:rsidRPr="000B72DB">
        <w:rPr>
          <w:sz w:val="24"/>
          <w:szCs w:val="24"/>
          <w:lang w:val="it-IT"/>
        </w:rPr>
        <w:t xml:space="preserve">dra di casa </w:t>
      </w:r>
    </w:p>
    <w:p w:rsidR="00A53DF3" w:rsidRPr="004005B5" w:rsidRDefault="00A53DF3" w:rsidP="00A53DF3">
      <w:pPr>
        <w:pStyle w:val="ListParagraph"/>
        <w:rPr>
          <w:sz w:val="24"/>
          <w:szCs w:val="24"/>
          <w:lang w:val="it-IT"/>
        </w:rPr>
      </w:pPr>
      <w:r w:rsidRPr="004005B5">
        <w:rPr>
          <w:rFonts w:cs="Frutiger65-Bold"/>
          <w:bCs/>
          <w:sz w:val="24"/>
          <w:szCs w:val="24"/>
          <w:lang w:val="it-IT"/>
        </w:rPr>
        <w:t>Over; Under</w:t>
      </w:r>
    </w:p>
    <w:p w:rsidR="00A53DF3" w:rsidRPr="00867598" w:rsidRDefault="000B72DB" w:rsidP="00B743F3">
      <w:pPr>
        <w:pStyle w:val="ListParagraph"/>
        <w:numPr>
          <w:ilvl w:val="0"/>
          <w:numId w:val="36"/>
        </w:numPr>
        <w:spacing w:after="160" w:line="259" w:lineRule="auto"/>
        <w:rPr>
          <w:sz w:val="24"/>
          <w:szCs w:val="24"/>
          <w:lang w:val="it-IT"/>
        </w:rPr>
      </w:pPr>
      <w:r w:rsidRPr="00867598">
        <w:rPr>
          <w:sz w:val="24"/>
          <w:szCs w:val="24"/>
          <w:lang w:val="it-IT"/>
        </w:rPr>
        <w:t>Xo Set - Totale</w:t>
      </w:r>
      <w:r w:rsidR="00A53DF3" w:rsidRPr="00867598">
        <w:rPr>
          <w:sz w:val="24"/>
          <w:szCs w:val="24"/>
          <w:lang w:val="it-IT"/>
        </w:rPr>
        <w:t xml:space="preserve"> Squadra ospite </w:t>
      </w:r>
      <w:r w:rsidR="00A53DF3" w:rsidRPr="00867598">
        <w:rPr>
          <w:rFonts w:cs="Frutiger65-Bold"/>
          <w:bCs/>
          <w:sz w:val="24"/>
          <w:szCs w:val="24"/>
          <w:lang w:val="it-IT"/>
        </w:rPr>
        <w:t xml:space="preserve"> </w:t>
      </w:r>
    </w:p>
    <w:p w:rsidR="00A53DF3" w:rsidRPr="004005B5" w:rsidRDefault="00A53DF3" w:rsidP="00A53DF3">
      <w:pPr>
        <w:pStyle w:val="ListParagraph"/>
        <w:rPr>
          <w:sz w:val="24"/>
          <w:szCs w:val="24"/>
          <w:lang w:val="it-IT"/>
        </w:rPr>
      </w:pPr>
      <w:r w:rsidRPr="004005B5">
        <w:rPr>
          <w:rFonts w:cs="Frutiger65-Bold"/>
          <w:bCs/>
          <w:sz w:val="24"/>
          <w:szCs w:val="24"/>
          <w:lang w:val="it-IT"/>
        </w:rPr>
        <w:t>Over; Under</w:t>
      </w:r>
    </w:p>
    <w:p w:rsidR="00A53DF3" w:rsidRPr="00867598" w:rsidRDefault="00867598" w:rsidP="00B743F3">
      <w:pPr>
        <w:pStyle w:val="ListParagraph"/>
        <w:numPr>
          <w:ilvl w:val="0"/>
          <w:numId w:val="36"/>
        </w:numPr>
        <w:spacing w:after="160" w:line="259" w:lineRule="auto"/>
        <w:rPr>
          <w:sz w:val="24"/>
          <w:szCs w:val="24"/>
          <w:lang w:val="it-IT"/>
        </w:rPr>
      </w:pPr>
      <w:r w:rsidRPr="00867598">
        <w:rPr>
          <w:sz w:val="24"/>
          <w:szCs w:val="24"/>
          <w:lang w:val="it-IT"/>
        </w:rPr>
        <w:t xml:space="preserve">Xo Set - </w:t>
      </w:r>
      <w:r w:rsidR="00A53DF3" w:rsidRPr="00867598">
        <w:rPr>
          <w:sz w:val="24"/>
          <w:szCs w:val="24"/>
          <w:lang w:val="it-IT"/>
        </w:rPr>
        <w:t>Punti esatti nel</w:t>
      </w:r>
      <w:r w:rsidRPr="00867598">
        <w:rPr>
          <w:rFonts w:cs="Frutiger65-Bold"/>
          <w:bCs/>
          <w:sz w:val="24"/>
          <w:szCs w:val="24"/>
          <w:lang w:val="it-IT"/>
        </w:rPr>
        <w:t>l'end</w:t>
      </w:r>
      <w:r w:rsidR="00A53DF3" w:rsidRPr="00867598">
        <w:rPr>
          <w:rFonts w:cs="Frutiger65-Bold"/>
          <w:bCs/>
          <w:sz w:val="24"/>
          <w:szCs w:val="24"/>
          <w:lang w:val="it-IT"/>
        </w:rPr>
        <w:t xml:space="preserve"> </w:t>
      </w:r>
    </w:p>
    <w:p w:rsidR="00A53DF3" w:rsidRPr="004005B5" w:rsidRDefault="00A53DF3" w:rsidP="00A53DF3">
      <w:pPr>
        <w:pStyle w:val="ListParagraph"/>
        <w:rPr>
          <w:sz w:val="24"/>
          <w:szCs w:val="24"/>
          <w:lang w:val="it-IT"/>
        </w:rPr>
      </w:pPr>
      <w:r w:rsidRPr="004005B5">
        <w:rPr>
          <w:rFonts w:cs="Frutiger65-Bold"/>
          <w:bCs/>
          <w:sz w:val="24"/>
          <w:szCs w:val="24"/>
          <w:lang w:val="it-IT"/>
        </w:rPr>
        <w:t>Numero esatto di punti con risultati fissi (0, 1, 2, 3, 4)</w:t>
      </w:r>
    </w:p>
    <w:p w:rsidR="00A53DF3" w:rsidRPr="00867598" w:rsidRDefault="00867598" w:rsidP="00B743F3">
      <w:pPr>
        <w:pStyle w:val="ListParagraph"/>
        <w:numPr>
          <w:ilvl w:val="0"/>
          <w:numId w:val="36"/>
        </w:numPr>
        <w:spacing w:after="160" w:line="259" w:lineRule="auto"/>
        <w:rPr>
          <w:sz w:val="24"/>
          <w:szCs w:val="24"/>
          <w:lang w:val="it-IT"/>
        </w:rPr>
      </w:pPr>
      <w:r w:rsidRPr="00867598">
        <w:rPr>
          <w:rFonts w:cs="Frutiger65-Bold"/>
          <w:bCs/>
          <w:sz w:val="24"/>
          <w:szCs w:val="24"/>
          <w:lang w:val="it-IT"/>
        </w:rPr>
        <w:t xml:space="preserve">Xo Set - </w:t>
      </w:r>
      <w:r w:rsidR="00A53DF3" w:rsidRPr="00867598">
        <w:rPr>
          <w:rFonts w:cs="Frutiger65-Bold"/>
          <w:bCs/>
          <w:sz w:val="24"/>
          <w:szCs w:val="24"/>
          <w:lang w:val="it-IT"/>
        </w:rPr>
        <w:t xml:space="preserve">Pari/Dispari </w:t>
      </w:r>
    </w:p>
    <w:p w:rsidR="00A53DF3" w:rsidRPr="004005B5" w:rsidRDefault="00A53DF3" w:rsidP="00A53DF3">
      <w:pPr>
        <w:pStyle w:val="ListParagraph"/>
        <w:rPr>
          <w:sz w:val="24"/>
          <w:szCs w:val="24"/>
          <w:lang w:val="it-IT"/>
        </w:rPr>
      </w:pPr>
      <w:r w:rsidRPr="004005B5">
        <w:rPr>
          <w:rFonts w:cs="Frutiger65-Bold"/>
          <w:bCs/>
          <w:sz w:val="24"/>
          <w:szCs w:val="24"/>
          <w:lang w:val="it-IT"/>
        </w:rPr>
        <w:t>Solo i game del set n (set corrente) vengono considerati</w:t>
      </w:r>
    </w:p>
    <w:p w:rsidR="00A53DF3" w:rsidRPr="00602D18" w:rsidRDefault="00602D18" w:rsidP="00B743F3">
      <w:pPr>
        <w:pStyle w:val="ListParagraph"/>
        <w:numPr>
          <w:ilvl w:val="0"/>
          <w:numId w:val="36"/>
        </w:numPr>
        <w:spacing w:after="160" w:line="259" w:lineRule="auto"/>
        <w:rPr>
          <w:sz w:val="24"/>
          <w:szCs w:val="24"/>
          <w:lang w:val="it-IT"/>
        </w:rPr>
      </w:pPr>
      <w:r w:rsidRPr="00602D18">
        <w:rPr>
          <w:rFonts w:cs="Frutiger65-Bold"/>
          <w:bCs/>
          <w:sz w:val="24"/>
          <w:szCs w:val="24"/>
          <w:lang w:val="it-IT"/>
        </w:rPr>
        <w:t>Xo Set - Totale nell'end X</w:t>
      </w:r>
      <w:r w:rsidR="00A53DF3" w:rsidRPr="00602D18">
        <w:rPr>
          <w:rFonts w:cs="Frutiger65-Bold"/>
          <w:bCs/>
          <w:sz w:val="24"/>
          <w:szCs w:val="24"/>
          <w:lang w:val="it-IT"/>
        </w:rPr>
        <w:t xml:space="preserve"> </w:t>
      </w:r>
    </w:p>
    <w:p w:rsidR="00A53DF3" w:rsidRPr="00602D18" w:rsidRDefault="00A53DF3" w:rsidP="00A53DF3">
      <w:pPr>
        <w:pStyle w:val="ListParagraph"/>
        <w:rPr>
          <w:sz w:val="24"/>
          <w:szCs w:val="24"/>
          <w:lang w:val="it-IT"/>
        </w:rPr>
      </w:pPr>
      <w:r w:rsidRPr="00602D18">
        <w:rPr>
          <w:rFonts w:cs="Frutiger65-Bold"/>
          <w:bCs/>
          <w:sz w:val="24"/>
          <w:szCs w:val="24"/>
          <w:lang w:val="it-IT"/>
        </w:rPr>
        <w:t>Solo i punti in uno specifico end saranno considerati (es. 0.5, 1.5, ...)</w:t>
      </w:r>
    </w:p>
    <w:p w:rsidR="00A53DF3" w:rsidRPr="00602D18" w:rsidRDefault="00602D18" w:rsidP="00B743F3">
      <w:pPr>
        <w:pStyle w:val="ListParagraph"/>
        <w:numPr>
          <w:ilvl w:val="0"/>
          <w:numId w:val="36"/>
        </w:numPr>
        <w:spacing w:after="160" w:line="259" w:lineRule="auto"/>
        <w:rPr>
          <w:sz w:val="24"/>
          <w:szCs w:val="24"/>
          <w:lang w:val="it-IT"/>
        </w:rPr>
      </w:pPr>
      <w:r w:rsidRPr="00602D18">
        <w:rPr>
          <w:rFonts w:cs="Frutiger65-Bold"/>
          <w:bCs/>
          <w:sz w:val="24"/>
          <w:szCs w:val="24"/>
          <w:lang w:val="it-IT"/>
        </w:rPr>
        <w:t>Xo Set - Totale</w:t>
      </w:r>
    </w:p>
    <w:p w:rsidR="00937E95" w:rsidRPr="00C31B48" w:rsidRDefault="00A53DF3" w:rsidP="00C31B48">
      <w:pPr>
        <w:pStyle w:val="ListParagraph"/>
        <w:rPr>
          <w:sz w:val="24"/>
          <w:szCs w:val="24"/>
          <w:lang w:val="it-IT"/>
        </w:rPr>
      </w:pPr>
      <w:r w:rsidRPr="004005B5">
        <w:rPr>
          <w:rFonts w:cs="Frutiger65-Bold"/>
          <w:bCs/>
          <w:sz w:val="24"/>
          <w:szCs w:val="24"/>
          <w:lang w:val="it-IT"/>
        </w:rPr>
        <w:t>Solo i punti in uno specifico set saranno considerati (es. 3.5, 4.5, 5.5 ...)</w:t>
      </w:r>
    </w:p>
    <w:p w:rsidR="00937E95" w:rsidRDefault="00937E95" w:rsidP="00C31B48">
      <w:pPr>
        <w:pStyle w:val="Heading2"/>
        <w:rPr>
          <w:lang w:eastAsia="en-GB"/>
        </w:rPr>
      </w:pPr>
      <w:r>
        <w:rPr>
          <w:lang w:eastAsia="en-GB"/>
        </w:rPr>
        <w:t>CRICKET</w:t>
      </w:r>
    </w:p>
    <w:p w:rsidR="00C31B48" w:rsidRDefault="00C31B48" w:rsidP="00C31B48">
      <w:pPr>
        <w:pStyle w:val="Heading3"/>
        <w:rPr>
          <w:lang w:eastAsia="en-GB"/>
        </w:rPr>
      </w:pPr>
      <w:r>
        <w:rPr>
          <w:lang w:eastAsia="en-GB"/>
        </w:rPr>
        <w:t>IMPORTANTE</w:t>
      </w:r>
    </w:p>
    <w:p w:rsidR="00C31B48" w:rsidRDefault="00C31B48" w:rsidP="00C31B48">
      <w:pPr>
        <w:pStyle w:val="ListParagraph"/>
        <w:numPr>
          <w:ilvl w:val="0"/>
          <w:numId w:val="38"/>
        </w:numPr>
        <w:rPr>
          <w:lang w:eastAsia="en-GB"/>
        </w:rPr>
      </w:pPr>
      <w:r>
        <w:rPr>
          <w:lang w:eastAsia="en-GB"/>
        </w:rPr>
        <w:t>Tutti I mercati non prendono in condierazione i super over, a meno che non venga espressamente specificato.</w:t>
      </w:r>
    </w:p>
    <w:p w:rsidR="00C31B48" w:rsidRDefault="00C31B48" w:rsidP="00C31B48">
      <w:pPr>
        <w:pStyle w:val="ListParagraph"/>
        <w:numPr>
          <w:ilvl w:val="0"/>
          <w:numId w:val="38"/>
        </w:numPr>
        <w:rPr>
          <w:lang w:eastAsia="en-GB"/>
        </w:rPr>
      </w:pPr>
      <w:r>
        <w:rPr>
          <w:lang w:eastAsia="en-GB"/>
        </w:rPr>
        <w:t>I penalty runs non vengono presi in considerazione in qualsiasi over o mercato (i mercati di over multipli non tengono conto di questa regola)</w:t>
      </w:r>
    </w:p>
    <w:p w:rsidR="00C31B48" w:rsidRPr="00C31B48" w:rsidRDefault="00C31B48" w:rsidP="00C31B48">
      <w:pPr>
        <w:pStyle w:val="ListParagraph"/>
        <w:numPr>
          <w:ilvl w:val="0"/>
          <w:numId w:val="38"/>
        </w:numPr>
        <w:rPr>
          <w:lang w:eastAsia="en-GB"/>
        </w:rPr>
      </w:pPr>
      <w:r>
        <w:rPr>
          <w:lang w:eastAsia="en-GB"/>
        </w:rPr>
        <w:t>Twenty 20: tutti gli over programmati devono essere giocati in modo da regolare i mercati indecisi, a meno che l</w:t>
      </w:r>
      <w:r w:rsidRPr="00207B11">
        <w:rPr>
          <w:lang w:eastAsia="en-GB"/>
        </w:rPr>
        <w:t>'</w:t>
      </w:r>
      <w:r>
        <w:rPr>
          <w:lang w:eastAsia="en-GB"/>
        </w:rPr>
        <w:t>inning non abbia raggiunto la sua naturale conclusione.</w:t>
      </w:r>
    </w:p>
    <w:p w:rsidR="00C31B48" w:rsidRPr="00DB48D4" w:rsidRDefault="00C31B48" w:rsidP="00C31B48">
      <w:pPr>
        <w:pStyle w:val="Heading3"/>
        <w:rPr>
          <w:lang w:eastAsia="en-GB"/>
        </w:rPr>
      </w:pPr>
      <w:r w:rsidRPr="00DB48D4">
        <w:rPr>
          <w:lang w:eastAsia="en-GB"/>
        </w:rPr>
        <w:t>REGOLE DI PAGAMENTO E CANCELLAZIONE</w:t>
      </w:r>
    </w:p>
    <w:p w:rsidR="00C31B48" w:rsidRPr="002874B2" w:rsidRDefault="00C31B48" w:rsidP="00C31B48">
      <w:pPr>
        <w:pStyle w:val="ListParagraph"/>
        <w:numPr>
          <w:ilvl w:val="0"/>
          <w:numId w:val="5"/>
        </w:numPr>
        <w:autoSpaceDE w:val="0"/>
        <w:autoSpaceDN w:val="0"/>
        <w:adjustRightInd w:val="0"/>
        <w:rPr>
          <w:rFonts w:cs="Frutiger65-Bold"/>
          <w:bCs/>
          <w:sz w:val="24"/>
          <w:szCs w:val="24"/>
          <w:lang w:val="it-IT"/>
        </w:rPr>
      </w:pPr>
      <w:r w:rsidRPr="002874B2">
        <w:rPr>
          <w:rFonts w:cs="Frutiger65-Bold"/>
          <w:bCs/>
          <w:sz w:val="24"/>
          <w:szCs w:val="24"/>
          <w:lang w:val="it-IT"/>
        </w:rPr>
        <w:t xml:space="preserve">Se un match viene cancellato prima che abbia avuto inizio il gioco, tutte le scommesse saranno annullate, a meno </w:t>
      </w:r>
      <w:r>
        <w:rPr>
          <w:rFonts w:cs="Frutiger65-Bold"/>
          <w:bCs/>
          <w:sz w:val="24"/>
          <w:szCs w:val="24"/>
          <w:lang w:val="it-IT"/>
        </w:rPr>
        <w:t>che la partita non venga giocata</w:t>
      </w:r>
      <w:r w:rsidRPr="002874B2">
        <w:rPr>
          <w:rFonts w:cs="Frutiger65-Bold"/>
          <w:bCs/>
          <w:sz w:val="24"/>
          <w:szCs w:val="24"/>
          <w:lang w:val="it-IT"/>
        </w:rPr>
        <w:t xml:space="preserve"> entro le 48 ore dall'</w:t>
      </w:r>
      <w:r>
        <w:rPr>
          <w:rFonts w:cs="Frutiger65-Bold"/>
          <w:bCs/>
          <w:sz w:val="24"/>
          <w:szCs w:val="24"/>
          <w:lang w:val="it-IT"/>
        </w:rPr>
        <w:t>ora iniziale</w:t>
      </w:r>
      <w:r w:rsidRPr="002874B2">
        <w:rPr>
          <w:rFonts w:cs="Frutiger65-Bold"/>
          <w:bCs/>
          <w:sz w:val="24"/>
          <w:szCs w:val="24"/>
          <w:lang w:val="it-IT"/>
        </w:rPr>
        <w:t>.</w:t>
      </w:r>
    </w:p>
    <w:p w:rsidR="00C31B48" w:rsidRPr="002874B2" w:rsidRDefault="00C31B48" w:rsidP="00C31B48">
      <w:pPr>
        <w:pStyle w:val="ListParagraph"/>
        <w:numPr>
          <w:ilvl w:val="0"/>
          <w:numId w:val="5"/>
        </w:numPr>
        <w:autoSpaceDE w:val="0"/>
        <w:autoSpaceDN w:val="0"/>
        <w:adjustRightInd w:val="0"/>
        <w:rPr>
          <w:rFonts w:cs="Frutiger65-Bold"/>
          <w:bCs/>
          <w:sz w:val="24"/>
          <w:szCs w:val="24"/>
          <w:lang w:val="it-IT"/>
        </w:rPr>
      </w:pPr>
      <w:r w:rsidRPr="002874B2">
        <w:rPr>
          <w:rFonts w:cs="Frutiger65-Bold"/>
          <w:bCs/>
          <w:sz w:val="24"/>
          <w:szCs w:val="24"/>
          <w:lang w:val="it-IT"/>
        </w:rPr>
        <w:t xml:space="preserve">Se un match </w:t>
      </w:r>
      <w:r w:rsidRPr="00A33936">
        <w:rPr>
          <w:rFonts w:cs="Frutiger65-Bold"/>
          <w:bCs/>
          <w:sz w:val="24"/>
          <w:szCs w:val="24"/>
          <w:lang w:val="it-IT"/>
        </w:rPr>
        <w:t>è</w:t>
      </w:r>
      <w:r>
        <w:rPr>
          <w:rFonts w:cs="Frutiger65-Bold"/>
          <w:bCs/>
          <w:sz w:val="24"/>
          <w:szCs w:val="24"/>
          <w:lang w:val="it-IT"/>
        </w:rPr>
        <w:t xml:space="preserve"> in parit</w:t>
      </w:r>
      <w:r w:rsidRPr="00A33936">
        <w:rPr>
          <w:rFonts w:cs="Frutiger65-Bold"/>
          <w:bCs/>
          <w:sz w:val="24"/>
          <w:szCs w:val="24"/>
          <w:lang w:val="it-IT"/>
        </w:rPr>
        <w:t>à</w:t>
      </w:r>
      <w:r>
        <w:rPr>
          <w:rFonts w:cs="Frutiger65-Bold"/>
          <w:bCs/>
          <w:sz w:val="24"/>
          <w:szCs w:val="24"/>
          <w:lang w:val="it-IT"/>
        </w:rPr>
        <w:t xml:space="preserve"> </w:t>
      </w:r>
      <w:r w:rsidRPr="002874B2">
        <w:rPr>
          <w:rFonts w:cs="Frutiger65-Bold"/>
          <w:bCs/>
          <w:sz w:val="24"/>
          <w:szCs w:val="24"/>
          <w:lang w:val="it-IT"/>
        </w:rPr>
        <w:t>e le regole ufficiali della competizione non determinano un vincitore; o se le regole della competizione determinano il vincitore mediante il lancio di una moneta o un sorteggio, tutti i mercati indecisi saranno annullati.</w:t>
      </w:r>
    </w:p>
    <w:p w:rsidR="00C31B48" w:rsidRPr="002874B2" w:rsidRDefault="00C31B48" w:rsidP="00C31B48">
      <w:pPr>
        <w:pStyle w:val="ListParagraph"/>
        <w:numPr>
          <w:ilvl w:val="0"/>
          <w:numId w:val="5"/>
        </w:numPr>
        <w:autoSpaceDE w:val="0"/>
        <w:autoSpaceDN w:val="0"/>
        <w:adjustRightInd w:val="0"/>
        <w:rPr>
          <w:rFonts w:cs="Frutiger65-Bold"/>
          <w:bCs/>
          <w:sz w:val="24"/>
          <w:szCs w:val="24"/>
          <w:lang w:val="it-IT"/>
        </w:rPr>
      </w:pPr>
      <w:r w:rsidRPr="002874B2">
        <w:rPr>
          <w:rFonts w:cs="Frutiger65-Bold"/>
          <w:bCs/>
          <w:sz w:val="24"/>
          <w:szCs w:val="24"/>
          <w:lang w:val="it-IT"/>
        </w:rPr>
        <w:t>Nel caso in cui l'evento di un over non sia completato, tutti i mercati indecisi di questo specifico over saranno annullati a meno che l'inning non abbia raggiunto la sua naturale conclusione. Es. ritiro,</w:t>
      </w:r>
      <w:r w:rsidRPr="002874B2">
        <w:rPr>
          <w:rFonts w:cs="Frutiger65-Bold"/>
          <w:bCs/>
          <w:color w:val="000000" w:themeColor="text1"/>
          <w:sz w:val="24"/>
          <w:szCs w:val="24"/>
          <w:lang w:val="it-IT"/>
        </w:rPr>
        <w:t xml:space="preserve"> </w:t>
      </w:r>
      <w:r>
        <w:rPr>
          <w:rFonts w:cs="Frutiger45-Light"/>
          <w:color w:val="000000" w:themeColor="text1"/>
          <w:sz w:val="24"/>
          <w:szCs w:val="24"/>
          <w:lang w:val="de-AT"/>
        </w:rPr>
        <w:t>squadra tutta fuori</w:t>
      </w:r>
      <w:r w:rsidRPr="002874B2">
        <w:rPr>
          <w:rFonts w:cs="Frutiger45-Light"/>
          <w:color w:val="000000" w:themeColor="text1"/>
          <w:sz w:val="24"/>
          <w:szCs w:val="24"/>
          <w:lang w:val="de-AT"/>
        </w:rPr>
        <w:t>,</w:t>
      </w:r>
      <w:r>
        <w:rPr>
          <w:rFonts w:cs="Frutiger45-Light"/>
          <w:color w:val="000000" w:themeColor="text1"/>
          <w:sz w:val="24"/>
          <w:szCs w:val="24"/>
          <w:lang w:val="de-AT"/>
        </w:rPr>
        <w:t xml:space="preserve"> ecc.</w:t>
      </w:r>
    </w:p>
    <w:p w:rsidR="00C31B48" w:rsidRPr="00C31B48" w:rsidRDefault="00C31B48" w:rsidP="00C31B48">
      <w:pPr>
        <w:pStyle w:val="ListParagraph"/>
        <w:numPr>
          <w:ilvl w:val="0"/>
          <w:numId w:val="5"/>
        </w:numPr>
        <w:autoSpaceDE w:val="0"/>
        <w:autoSpaceDN w:val="0"/>
        <w:adjustRightInd w:val="0"/>
        <w:rPr>
          <w:rFonts w:cs="Frutiger65-Bold"/>
          <w:bCs/>
          <w:sz w:val="24"/>
          <w:szCs w:val="24"/>
          <w:lang w:val="it-IT"/>
        </w:rPr>
      </w:pPr>
      <w:r w:rsidRPr="002874B2">
        <w:rPr>
          <w:rFonts w:cs="Frutiger65-Bold"/>
          <w:bCs/>
          <w:sz w:val="24"/>
          <w:szCs w:val="24"/>
          <w:lang w:val="it-IT"/>
        </w:rPr>
        <w:t>Se i mercati restano aperti con un risultato non corretto, che ha un impatto significativo sui prezzi, ci riserviamo il diritto di annullare le scommesse.</w:t>
      </w:r>
    </w:p>
    <w:p w:rsidR="00AC6208" w:rsidRPr="004879C5" w:rsidRDefault="00AC6208" w:rsidP="00C31B48">
      <w:pPr>
        <w:pStyle w:val="Heading3"/>
        <w:rPr>
          <w:lang w:eastAsia="en-GB"/>
        </w:rPr>
      </w:pPr>
      <w:r w:rsidRPr="004879C5">
        <w:rPr>
          <w:lang w:eastAsia="en-GB"/>
        </w:rPr>
        <w:t xml:space="preserve">NOME DEL MERCATO E DESCRIZIONE DEL MERCATO   </w:t>
      </w:r>
      <w:bookmarkStart w:id="0" w:name="_GoBack"/>
      <w:bookmarkEnd w:id="0"/>
    </w:p>
    <w:p w:rsidR="00A759A7" w:rsidRDefault="00A759A7" w:rsidP="00A759A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Vincitore del match, incluso super over            (squadra 1, squadra 2)</w:t>
      </w:r>
    </w:p>
    <w:p w:rsidR="00A759A7" w:rsidRDefault="00A759A7" w:rsidP="00A759A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Totale runs                                                              (over; under)</w:t>
      </w:r>
    </w:p>
    <w:p w:rsidR="00A759A7" w:rsidRDefault="00A759A7" w:rsidP="00A759A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lastRenderedPageBreak/>
        <w:t>Totale runs squadra di casa                                                   (over; under)</w:t>
      </w:r>
    </w:p>
    <w:p w:rsidR="00A759A7" w:rsidRDefault="00A759A7" w:rsidP="00A759A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Totale runs squadra ospite                                               (over; under)</w:t>
      </w:r>
    </w:p>
    <w:p w:rsidR="00A759A7" w:rsidRDefault="00A759A7" w:rsidP="00A759A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Runs squadra di casa                               </w:t>
      </w:r>
      <w:r w:rsidRPr="00A759A7">
        <w:rPr>
          <w:rFonts w:cs="Frutiger65-Bold"/>
          <w:bCs/>
          <w:sz w:val="24"/>
          <w:szCs w:val="24"/>
          <w:lang w:val="it-IT"/>
        </w:rPr>
        <w:t>(I:1; 1:2; I:3; I:4; I:5; I:6; I:7; I:8; I:9;)</w:t>
      </w:r>
    </w:p>
    <w:p w:rsidR="00995388" w:rsidRDefault="00995388" w:rsidP="00995388">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Runs squadra ospite                                </w:t>
      </w:r>
      <w:r w:rsidRPr="00A759A7">
        <w:rPr>
          <w:rFonts w:cs="Frutiger65-Bold"/>
          <w:bCs/>
          <w:sz w:val="24"/>
          <w:szCs w:val="24"/>
          <w:lang w:val="it-IT"/>
        </w:rPr>
        <w:t>(I:1; 1:2; I:3; I:4; I:5; I:6; I:7; I:8; I:9;)</w:t>
      </w:r>
    </w:p>
    <w:p w:rsidR="00A759A7" w:rsidRDefault="00995388" w:rsidP="00A759A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Numero di runs pari/dispari                     (pari/dispari)</w:t>
      </w:r>
    </w:p>
    <w:p w:rsidR="00995388" w:rsidRDefault="00995388" w:rsidP="00196D94">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Numero di runs nel</w:t>
      </w:r>
      <w:r w:rsidR="00196D94">
        <w:rPr>
          <w:rFonts w:cs="Frutiger65-Bold"/>
          <w:bCs/>
          <w:sz w:val="24"/>
          <w:szCs w:val="24"/>
          <w:lang w:val="it-IT"/>
        </w:rPr>
        <w:t>l</w:t>
      </w:r>
      <w:r w:rsidR="00196D94" w:rsidRPr="00196D94">
        <w:rPr>
          <w:rFonts w:cs="Frutiger65-Bold"/>
          <w:bCs/>
          <w:sz w:val="24"/>
          <w:szCs w:val="24"/>
          <w:lang w:val="it-IT"/>
        </w:rPr>
        <w:t>'</w:t>
      </w:r>
      <w:r w:rsidR="00196D94">
        <w:rPr>
          <w:rFonts w:cs="Frutiger65-Bold"/>
          <w:bCs/>
          <w:sz w:val="24"/>
          <w:szCs w:val="24"/>
          <w:lang w:val="it-IT"/>
        </w:rPr>
        <w:t>over con il punteggio pi</w:t>
      </w:r>
      <w:r w:rsidR="00196D94" w:rsidRPr="00196D94">
        <w:rPr>
          <w:rFonts w:cs="Frutiger65-Bold"/>
          <w:bCs/>
          <w:sz w:val="24"/>
          <w:szCs w:val="24"/>
          <w:lang w:val="it-IT"/>
        </w:rPr>
        <w:t>ù</w:t>
      </w:r>
      <w:r w:rsidR="00196D94">
        <w:rPr>
          <w:rFonts w:cs="Frutiger65-Bold"/>
          <w:bCs/>
          <w:sz w:val="24"/>
          <w:szCs w:val="24"/>
          <w:lang w:val="it-IT"/>
        </w:rPr>
        <w:t xml:space="preserve"> alto?  </w:t>
      </w:r>
      <w:r w:rsidR="00196D94" w:rsidRPr="00196D94">
        <w:rPr>
          <w:rFonts w:cs="Frutiger65-Bold"/>
          <w:bCs/>
          <w:sz w:val="24"/>
          <w:szCs w:val="24"/>
          <w:lang w:val="it-IT"/>
        </w:rPr>
        <w:t>(I:1; 1:2; I:3; I:4; I:5; I:6)</w:t>
      </w:r>
    </w:p>
    <w:p w:rsidR="00196D94" w:rsidRDefault="00196D94" w:rsidP="00196D94">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Chi realizzer</w:t>
      </w:r>
      <w:r w:rsidRPr="00196D94">
        <w:rPr>
          <w:rFonts w:cs="Frutiger65-Bold"/>
          <w:bCs/>
          <w:sz w:val="24"/>
          <w:szCs w:val="24"/>
          <w:lang w:val="it-IT"/>
        </w:rPr>
        <w:t>à</w:t>
      </w:r>
      <w:r>
        <w:rPr>
          <w:rFonts w:cs="Frutiger65-Bold"/>
          <w:bCs/>
          <w:sz w:val="24"/>
          <w:szCs w:val="24"/>
          <w:lang w:val="it-IT"/>
        </w:rPr>
        <w:t xml:space="preserve"> l</w:t>
      </w:r>
      <w:r w:rsidRPr="00196D94">
        <w:rPr>
          <w:rFonts w:cs="Frutiger65-Bold"/>
          <w:bCs/>
          <w:sz w:val="24"/>
          <w:szCs w:val="24"/>
          <w:lang w:val="it-IT"/>
        </w:rPr>
        <w:t>'</w:t>
      </w:r>
      <w:r>
        <w:rPr>
          <w:rFonts w:cs="Frutiger65-Bold"/>
          <w:bCs/>
          <w:sz w:val="24"/>
          <w:szCs w:val="24"/>
          <w:lang w:val="it-IT"/>
        </w:rPr>
        <w:t>over con il punteggio pi</w:t>
      </w:r>
      <w:r w:rsidRPr="00196D94">
        <w:rPr>
          <w:rFonts w:cs="Frutiger65-Bold"/>
          <w:bCs/>
          <w:sz w:val="24"/>
          <w:szCs w:val="24"/>
          <w:lang w:val="it-IT"/>
        </w:rPr>
        <w:t>ù</w:t>
      </w:r>
      <w:r>
        <w:rPr>
          <w:rFonts w:cs="Frutiger65-Bold"/>
          <w:bCs/>
          <w:sz w:val="24"/>
          <w:szCs w:val="24"/>
          <w:lang w:val="it-IT"/>
        </w:rPr>
        <w:t xml:space="preserve"> alto?  (squadra 1; pareggio; squadra 2)</w:t>
      </w:r>
    </w:p>
    <w:p w:rsidR="00196D94" w:rsidRDefault="00196D94" w:rsidP="00196D94">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Ci sar</w:t>
      </w:r>
      <w:r w:rsidRPr="00196D94">
        <w:rPr>
          <w:rFonts w:cs="Frutiger65-Bold"/>
          <w:bCs/>
          <w:sz w:val="24"/>
          <w:szCs w:val="24"/>
          <w:lang w:val="it-IT"/>
        </w:rPr>
        <w:t>à</w:t>
      </w:r>
      <w:r>
        <w:rPr>
          <w:rFonts w:cs="Frutiger65-Bold"/>
          <w:bCs/>
          <w:sz w:val="24"/>
          <w:szCs w:val="24"/>
          <w:lang w:val="it-IT"/>
        </w:rPr>
        <w:t xml:space="preserve"> il superover?                                      (s</w:t>
      </w:r>
      <w:r w:rsidRPr="00196D94">
        <w:rPr>
          <w:rFonts w:cs="Frutiger65-Bold"/>
          <w:bCs/>
          <w:sz w:val="24"/>
          <w:szCs w:val="24"/>
          <w:lang w:val="it-IT"/>
        </w:rPr>
        <w:t>ì</w:t>
      </w:r>
      <w:r>
        <w:rPr>
          <w:rFonts w:cs="Frutiger65-Bold"/>
          <w:bCs/>
          <w:sz w:val="24"/>
          <w:szCs w:val="24"/>
          <w:lang w:val="it-IT"/>
        </w:rPr>
        <w:t>; no)</w:t>
      </w:r>
    </w:p>
    <w:p w:rsidR="00196D94" w:rsidRDefault="00196D94" w:rsidP="00196D94">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Quale squadra sar</w:t>
      </w:r>
      <w:r w:rsidRPr="00196D94">
        <w:rPr>
          <w:rFonts w:cs="Frutiger65-Bold"/>
          <w:bCs/>
          <w:sz w:val="24"/>
          <w:szCs w:val="24"/>
          <w:lang w:val="it-IT"/>
        </w:rPr>
        <w:t>à</w:t>
      </w:r>
      <w:r>
        <w:rPr>
          <w:rFonts w:cs="Frutiger65-Bold"/>
          <w:bCs/>
          <w:sz w:val="24"/>
          <w:szCs w:val="24"/>
          <w:lang w:val="it-IT"/>
        </w:rPr>
        <w:t xml:space="preserve"> in vanta</w:t>
      </w:r>
      <w:r w:rsidR="006E0D44">
        <w:rPr>
          <w:rFonts w:cs="Frutiger65-Bold"/>
          <w:bCs/>
          <w:sz w:val="24"/>
          <w:szCs w:val="24"/>
          <w:lang w:val="it-IT"/>
        </w:rPr>
        <w:t>ggio dopo il x</w:t>
      </w:r>
      <w:r>
        <w:rPr>
          <w:rFonts w:cs="Frutiger65-Bold"/>
          <w:bCs/>
          <w:sz w:val="24"/>
          <w:szCs w:val="24"/>
          <w:lang w:val="it-IT"/>
        </w:rPr>
        <w:t xml:space="preserve"> over     (squadra 1; pareggio; squadra 2)</w:t>
      </w:r>
    </w:p>
    <w:p w:rsidR="00196D94" w:rsidRDefault="006E0D44" w:rsidP="00196D94">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Totale runs squadra di casa dopo x overs            (over; under)</w:t>
      </w:r>
    </w:p>
    <w:p w:rsidR="00E774A4" w:rsidRDefault="00E774A4" w:rsidP="00E774A4">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Totale runs squadra ospite dopo x overs            (over; under)</w:t>
      </w:r>
    </w:p>
    <w:p w:rsidR="006E0D44" w:rsidRDefault="009F5FE0" w:rsidP="009F5FE0">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Runs squadra di casa dopo x over    </w:t>
      </w:r>
      <w:r w:rsidRPr="009F5FE0">
        <w:rPr>
          <w:rFonts w:cs="Frutiger65-Bold"/>
          <w:bCs/>
          <w:sz w:val="24"/>
          <w:szCs w:val="24"/>
          <w:lang w:val="it-IT"/>
        </w:rPr>
        <w:t>(I:1; 1:2; I:3; I:4; I:5; I:6; I:7; I:8; I:9;)</w:t>
      </w:r>
    </w:p>
    <w:p w:rsidR="009F5FE0" w:rsidRDefault="009F5FE0" w:rsidP="009F5FE0">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Runs squadra ospite dopo x over    </w:t>
      </w:r>
      <w:r w:rsidRPr="009F5FE0">
        <w:rPr>
          <w:rFonts w:cs="Frutiger65-Bold"/>
          <w:bCs/>
          <w:sz w:val="24"/>
          <w:szCs w:val="24"/>
          <w:lang w:val="it-IT"/>
        </w:rPr>
        <w:t>(I:1; 1:2; I:3; I:4; I:5; I:6; I:7; I:8; I:9;)</w:t>
      </w:r>
    </w:p>
    <w:p w:rsidR="009F5FE0" w:rsidRDefault="009F5FE0" w:rsidP="001D5FC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Totale runs squadra di casa nell</w:t>
      </w:r>
      <w:r w:rsidR="001D5FC7" w:rsidRPr="001D5FC7">
        <w:rPr>
          <w:rFonts w:cs="Frutiger65-Bold"/>
          <w:bCs/>
          <w:sz w:val="24"/>
          <w:szCs w:val="24"/>
          <w:lang w:val="it-IT"/>
        </w:rPr>
        <w:t>'</w:t>
      </w:r>
      <w:r w:rsidR="001D5FC7">
        <w:rPr>
          <w:rFonts w:cs="Frutiger65-Bold"/>
          <w:bCs/>
          <w:sz w:val="24"/>
          <w:szCs w:val="24"/>
          <w:lang w:val="it-IT"/>
        </w:rPr>
        <w:t>over x dell</w:t>
      </w:r>
      <w:r w:rsidR="001D5FC7" w:rsidRPr="001D5FC7">
        <w:rPr>
          <w:rFonts w:cs="Frutiger65-Bold"/>
          <w:bCs/>
          <w:sz w:val="24"/>
          <w:szCs w:val="24"/>
          <w:lang w:val="it-IT"/>
        </w:rPr>
        <w:t>'</w:t>
      </w:r>
      <w:r w:rsidR="001D5FC7">
        <w:rPr>
          <w:rFonts w:cs="Frutiger65-Bold"/>
          <w:bCs/>
          <w:sz w:val="24"/>
          <w:szCs w:val="24"/>
          <w:lang w:val="it-IT"/>
        </w:rPr>
        <w:t>inning x           (over; under)</w:t>
      </w:r>
    </w:p>
    <w:p w:rsidR="001D5FC7" w:rsidRDefault="001D5FC7" w:rsidP="001D5FC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Totale runs squadra ospite nell</w:t>
      </w:r>
      <w:r w:rsidRPr="001D5FC7">
        <w:rPr>
          <w:rFonts w:cs="Frutiger65-Bold"/>
          <w:bCs/>
          <w:sz w:val="24"/>
          <w:szCs w:val="24"/>
          <w:lang w:val="it-IT"/>
        </w:rPr>
        <w:t>'</w:t>
      </w:r>
      <w:r>
        <w:rPr>
          <w:rFonts w:cs="Frutiger65-Bold"/>
          <w:bCs/>
          <w:sz w:val="24"/>
          <w:szCs w:val="24"/>
          <w:lang w:val="it-IT"/>
        </w:rPr>
        <w:t>over x dell</w:t>
      </w:r>
      <w:r w:rsidRPr="001D5FC7">
        <w:rPr>
          <w:rFonts w:cs="Frutiger65-Bold"/>
          <w:bCs/>
          <w:sz w:val="24"/>
          <w:szCs w:val="24"/>
          <w:lang w:val="it-IT"/>
        </w:rPr>
        <w:t>'</w:t>
      </w:r>
      <w:r>
        <w:rPr>
          <w:rFonts w:cs="Frutiger65-Bold"/>
          <w:bCs/>
          <w:sz w:val="24"/>
          <w:szCs w:val="24"/>
          <w:lang w:val="it-IT"/>
        </w:rPr>
        <w:t>inning x           (over; under)</w:t>
      </w:r>
    </w:p>
    <w:p w:rsidR="00333FC1" w:rsidRDefault="00333FC1" w:rsidP="001D5FC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Pari/Dispari numero di runs squadra di casa nell</w:t>
      </w:r>
      <w:r w:rsidRPr="001D5FC7">
        <w:rPr>
          <w:rFonts w:cs="Frutiger65-Bold"/>
          <w:bCs/>
          <w:sz w:val="24"/>
          <w:szCs w:val="24"/>
          <w:lang w:val="it-IT"/>
        </w:rPr>
        <w:t>'</w:t>
      </w:r>
      <w:r>
        <w:rPr>
          <w:rFonts w:cs="Frutiger65-Bold"/>
          <w:bCs/>
          <w:sz w:val="24"/>
          <w:szCs w:val="24"/>
          <w:lang w:val="it-IT"/>
        </w:rPr>
        <w:t>over x dell</w:t>
      </w:r>
      <w:r w:rsidRPr="001D5FC7">
        <w:rPr>
          <w:rFonts w:cs="Frutiger65-Bold"/>
          <w:bCs/>
          <w:sz w:val="24"/>
          <w:szCs w:val="24"/>
          <w:lang w:val="it-IT"/>
        </w:rPr>
        <w:t>'</w:t>
      </w:r>
      <w:r>
        <w:rPr>
          <w:rFonts w:cs="Frutiger65-Bold"/>
          <w:bCs/>
          <w:sz w:val="24"/>
          <w:szCs w:val="24"/>
          <w:lang w:val="it-IT"/>
        </w:rPr>
        <w:t xml:space="preserve">inning x </w:t>
      </w:r>
      <w:r>
        <w:rPr>
          <w:rFonts w:cs="Frutiger65-Bold"/>
          <w:bCs/>
          <w:sz w:val="24"/>
          <w:szCs w:val="24"/>
          <w:lang w:val="it-IT"/>
        </w:rPr>
        <w:br/>
        <w:t>(pari/dispari)</w:t>
      </w:r>
    </w:p>
    <w:p w:rsidR="00333FC1" w:rsidRDefault="00333FC1" w:rsidP="00333FC1">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 Pari/Dispari numero di runs squadra ospite nell</w:t>
      </w:r>
      <w:r w:rsidRPr="001D5FC7">
        <w:rPr>
          <w:rFonts w:cs="Frutiger65-Bold"/>
          <w:bCs/>
          <w:sz w:val="24"/>
          <w:szCs w:val="24"/>
          <w:lang w:val="it-IT"/>
        </w:rPr>
        <w:t>'</w:t>
      </w:r>
      <w:r>
        <w:rPr>
          <w:rFonts w:cs="Frutiger65-Bold"/>
          <w:bCs/>
          <w:sz w:val="24"/>
          <w:szCs w:val="24"/>
          <w:lang w:val="it-IT"/>
        </w:rPr>
        <w:t>over x dell</w:t>
      </w:r>
      <w:r w:rsidRPr="001D5FC7">
        <w:rPr>
          <w:rFonts w:cs="Frutiger65-Bold"/>
          <w:bCs/>
          <w:sz w:val="24"/>
          <w:szCs w:val="24"/>
          <w:lang w:val="it-IT"/>
        </w:rPr>
        <w:t>'</w:t>
      </w:r>
      <w:r>
        <w:rPr>
          <w:rFonts w:cs="Frutiger65-Bold"/>
          <w:bCs/>
          <w:sz w:val="24"/>
          <w:szCs w:val="24"/>
          <w:lang w:val="it-IT"/>
        </w:rPr>
        <w:t xml:space="preserve">inning x </w:t>
      </w:r>
      <w:r>
        <w:rPr>
          <w:rFonts w:cs="Frutiger65-Bold"/>
          <w:bCs/>
          <w:sz w:val="24"/>
          <w:szCs w:val="24"/>
          <w:lang w:val="it-IT"/>
        </w:rPr>
        <w:br/>
        <w:t>(pari/dispari)</w:t>
      </w:r>
    </w:p>
    <w:p w:rsidR="00333FC1" w:rsidRDefault="00333FC1" w:rsidP="001D5FC7">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 Totale  runs  squadra di casa nel lancio x dell</w:t>
      </w:r>
      <w:r w:rsidRPr="001D5FC7">
        <w:rPr>
          <w:rFonts w:cs="Frutiger65-Bold"/>
          <w:bCs/>
          <w:sz w:val="24"/>
          <w:szCs w:val="24"/>
          <w:lang w:val="it-IT"/>
        </w:rPr>
        <w:t>'</w:t>
      </w:r>
      <w:r>
        <w:rPr>
          <w:rFonts w:cs="Frutiger65-Bold"/>
          <w:bCs/>
          <w:sz w:val="24"/>
          <w:szCs w:val="24"/>
          <w:lang w:val="it-IT"/>
        </w:rPr>
        <w:t>over x nell</w:t>
      </w:r>
      <w:r w:rsidRPr="001D5FC7">
        <w:rPr>
          <w:rFonts w:cs="Frutiger65-Bold"/>
          <w:bCs/>
          <w:sz w:val="24"/>
          <w:szCs w:val="24"/>
          <w:lang w:val="it-IT"/>
        </w:rPr>
        <w:t>'</w:t>
      </w:r>
      <w:r>
        <w:rPr>
          <w:rFonts w:cs="Frutiger65-Bold"/>
          <w:bCs/>
          <w:sz w:val="24"/>
          <w:szCs w:val="24"/>
          <w:lang w:val="it-IT"/>
        </w:rPr>
        <w:t>inning x     (over; under)</w:t>
      </w:r>
    </w:p>
    <w:p w:rsidR="001D5FC7" w:rsidRDefault="00333FC1" w:rsidP="00333FC1">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 Totale  runs  squadra ospite </w:t>
      </w:r>
      <w:r w:rsidRPr="00333FC1">
        <w:rPr>
          <w:rFonts w:cs="Frutiger65-Bold"/>
          <w:bCs/>
          <w:sz w:val="24"/>
          <w:szCs w:val="24"/>
          <w:lang w:val="it-IT"/>
        </w:rPr>
        <w:t xml:space="preserve">nel lancio x dell'over x nell'inning x     (over; under)    </w:t>
      </w:r>
    </w:p>
    <w:p w:rsidR="00333FC1" w:rsidRDefault="0002228E" w:rsidP="0002228E">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Prossima eliminazione </w:t>
      </w:r>
      <w:r w:rsidRPr="0002228E">
        <w:rPr>
          <w:rFonts w:cs="Frutiger65-Bold"/>
          <w:bCs/>
          <w:sz w:val="24"/>
          <w:szCs w:val="24"/>
          <w:lang w:val="it-IT"/>
        </w:rPr>
        <w:t xml:space="preserve">(caught; bowled; </w:t>
      </w:r>
      <w:r>
        <w:rPr>
          <w:rFonts w:cs="Frutiger65-Bold"/>
          <w:bCs/>
          <w:sz w:val="24"/>
          <w:szCs w:val="24"/>
          <w:lang w:val="it-IT"/>
        </w:rPr>
        <w:t>LBW; Run out; Stumped e altro</w:t>
      </w:r>
      <w:r w:rsidRPr="0002228E">
        <w:rPr>
          <w:rFonts w:cs="Frutiger65-Bold"/>
          <w:bCs/>
          <w:sz w:val="24"/>
          <w:szCs w:val="24"/>
          <w:lang w:val="it-IT"/>
        </w:rPr>
        <w:t>)</w:t>
      </w:r>
    </w:p>
    <w:p w:rsidR="0002228E" w:rsidRPr="00C31B48" w:rsidRDefault="0002228E" w:rsidP="0002228E">
      <w:pPr>
        <w:pStyle w:val="ListParagraph"/>
        <w:numPr>
          <w:ilvl w:val="0"/>
          <w:numId w:val="37"/>
        </w:numPr>
        <w:autoSpaceDE w:val="0"/>
        <w:autoSpaceDN w:val="0"/>
        <w:adjustRightInd w:val="0"/>
        <w:jc w:val="both"/>
        <w:rPr>
          <w:rFonts w:cs="Frutiger65-Bold"/>
          <w:bCs/>
          <w:sz w:val="24"/>
          <w:szCs w:val="24"/>
          <w:lang w:val="it-IT"/>
        </w:rPr>
      </w:pPr>
      <w:r>
        <w:rPr>
          <w:rFonts w:cs="Frutiger65-Bold"/>
          <w:bCs/>
          <w:sz w:val="24"/>
          <w:szCs w:val="24"/>
          <w:lang w:val="it-IT"/>
        </w:rPr>
        <w:t xml:space="preserve">Prossima eliminazione   </w:t>
      </w:r>
      <w:r w:rsidR="005246FE">
        <w:rPr>
          <w:rFonts w:cs="Frutiger65-Bold"/>
          <w:bCs/>
          <w:sz w:val="24"/>
          <w:szCs w:val="24"/>
          <w:lang w:val="it-IT"/>
        </w:rPr>
        <w:t xml:space="preserve">(caught / no </w:t>
      </w:r>
      <w:r w:rsidRPr="0002228E">
        <w:rPr>
          <w:rFonts w:cs="Frutiger65-Bold"/>
          <w:bCs/>
          <w:sz w:val="24"/>
          <w:szCs w:val="24"/>
          <w:lang w:val="it-IT"/>
        </w:rPr>
        <w:t>caught)</w:t>
      </w:r>
      <w:r>
        <w:rPr>
          <w:rFonts w:cs="Frutiger65-Bold"/>
          <w:bCs/>
          <w:sz w:val="24"/>
          <w:szCs w:val="24"/>
          <w:lang w:val="it-IT"/>
        </w:rPr>
        <w:t xml:space="preserve">                            (</w:t>
      </w:r>
      <w:r w:rsidR="005246FE">
        <w:rPr>
          <w:rFonts w:cs="Frutiger65-Bold"/>
          <w:bCs/>
          <w:sz w:val="24"/>
          <w:szCs w:val="24"/>
          <w:lang w:val="it-IT"/>
        </w:rPr>
        <w:t>palla presa al volo</w:t>
      </w:r>
      <w:r>
        <w:rPr>
          <w:rFonts w:cs="Frutiger65-Bold"/>
          <w:bCs/>
          <w:sz w:val="24"/>
          <w:szCs w:val="24"/>
          <w:lang w:val="it-IT"/>
        </w:rPr>
        <w:t xml:space="preserve">t; </w:t>
      </w:r>
      <w:r w:rsidR="005246FE">
        <w:rPr>
          <w:rFonts w:cs="Frutiger65-Bold"/>
          <w:bCs/>
          <w:sz w:val="24"/>
          <w:szCs w:val="24"/>
          <w:lang w:val="it-IT"/>
        </w:rPr>
        <w:t>palla non presa al volo</w:t>
      </w:r>
      <w:r w:rsidRPr="0002228E">
        <w:rPr>
          <w:rFonts w:cs="Frutiger65-Bold"/>
          <w:bCs/>
          <w:sz w:val="24"/>
          <w:szCs w:val="24"/>
          <w:lang w:val="it-IT"/>
        </w:rPr>
        <w:t>)</w:t>
      </w:r>
    </w:p>
    <w:sectPr w:rsidR="0002228E" w:rsidRPr="00C31B48"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2AB" w:rsidRDefault="00F462AB" w:rsidP="00A642E4">
      <w:r>
        <w:separator/>
      </w:r>
    </w:p>
  </w:endnote>
  <w:endnote w:type="continuationSeparator" w:id="0">
    <w:p w:rsidR="00F462AB" w:rsidRDefault="00F462AB"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65-Bold">
    <w:panose1 w:val="00000000000000000000"/>
    <w:charset w:val="00"/>
    <w:family w:val="swiss"/>
    <w:notTrueType/>
    <w:pitch w:val="default"/>
    <w:sig w:usb0="00000003" w:usb1="00000000" w:usb2="00000000" w:usb3="00000000" w:csb0="00000001" w:csb1="00000000"/>
  </w:font>
  <w:font w:name="Frutiger45-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88" w:rsidRDefault="00995388" w:rsidP="00A642E4">
    <w:pPr>
      <w:tabs>
        <w:tab w:val="left" w:pos="2625"/>
      </w:tabs>
    </w:pPr>
    <w:r>
      <w:rPr>
        <w:noProof/>
        <w:lang w:val="en-US"/>
      </w:rPr>
      <w:drawing>
        <wp:anchor distT="0" distB="0" distL="114300" distR="114300" simplePos="0" relativeHeight="251661312" behindDoc="0" locked="0" layoutInCell="1" allowOverlap="1" wp14:anchorId="59A6E3FB" wp14:editId="7284FF2E">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995388" w:rsidTr="00861D17">
      <w:tc>
        <w:tcPr>
          <w:tcW w:w="5038" w:type="dxa"/>
          <w:shd w:val="clear" w:color="auto" w:fill="auto"/>
          <w:tcMar>
            <w:top w:w="0" w:type="dxa"/>
            <w:left w:w="108" w:type="dxa"/>
            <w:bottom w:w="0" w:type="dxa"/>
            <w:right w:w="108" w:type="dxa"/>
          </w:tcMar>
        </w:tcPr>
        <w:p w:rsidR="00995388" w:rsidRDefault="00995388"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C31B48">
            <w:rPr>
              <w:rFonts w:ascii="Arial" w:hAnsi="Arial" w:cs="Arial"/>
              <w:b/>
              <w:bCs/>
              <w:noProof/>
              <w:color w:val="CFD1D2"/>
              <w:spacing w:val="60"/>
            </w:rPr>
            <w:t>49</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995388" w:rsidRDefault="00995388" w:rsidP="00861D17">
          <w:pPr>
            <w:pStyle w:val="Footer"/>
            <w:rPr>
              <w:rFonts w:ascii="Arial" w:hAnsi="Arial" w:cs="Arial"/>
              <w:color w:val="CFD1D2"/>
              <w:spacing w:val="60"/>
            </w:rPr>
          </w:pPr>
        </w:p>
      </w:tc>
    </w:tr>
  </w:tbl>
  <w:p w:rsidR="00995388" w:rsidRDefault="00995388"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2AB" w:rsidRDefault="00F462AB" w:rsidP="00A642E4">
      <w:r>
        <w:separator/>
      </w:r>
    </w:p>
  </w:footnote>
  <w:footnote w:type="continuationSeparator" w:id="0">
    <w:p w:rsidR="00F462AB" w:rsidRDefault="00F462AB"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88" w:rsidRDefault="00995388"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7EA0502E" wp14:editId="6730E3FA">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1C4"/>
    <w:multiLevelType w:val="hybridMultilevel"/>
    <w:tmpl w:val="B7083B3C"/>
    <w:lvl w:ilvl="0" w:tplc="2F38048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BDD4634"/>
    <w:multiLevelType w:val="hybridMultilevel"/>
    <w:tmpl w:val="55CA83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1C90928"/>
    <w:multiLevelType w:val="hybridMultilevel"/>
    <w:tmpl w:val="2E0AABFC"/>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FB64DF"/>
    <w:multiLevelType w:val="hybridMultilevel"/>
    <w:tmpl w:val="32D2F9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C3E2D7C"/>
    <w:multiLevelType w:val="hybridMultilevel"/>
    <w:tmpl w:val="629C82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E5B39A2"/>
    <w:multiLevelType w:val="hybridMultilevel"/>
    <w:tmpl w:val="71DC7C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09539E0"/>
    <w:multiLevelType w:val="hybridMultilevel"/>
    <w:tmpl w:val="F98E81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253A536B"/>
    <w:multiLevelType w:val="hybridMultilevel"/>
    <w:tmpl w:val="849CDD6C"/>
    <w:lvl w:ilvl="0" w:tplc="3A1A56F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69C709B"/>
    <w:multiLevelType w:val="hybridMultilevel"/>
    <w:tmpl w:val="66C2A484"/>
    <w:lvl w:ilvl="0" w:tplc="04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74F48C9"/>
    <w:multiLevelType w:val="hybridMultilevel"/>
    <w:tmpl w:val="302C8D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769274D"/>
    <w:multiLevelType w:val="hybridMultilevel"/>
    <w:tmpl w:val="FAB8E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82B3F43"/>
    <w:multiLevelType w:val="hybridMultilevel"/>
    <w:tmpl w:val="3B00B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960758D"/>
    <w:multiLevelType w:val="hybridMultilevel"/>
    <w:tmpl w:val="42D442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45B49BC"/>
    <w:multiLevelType w:val="hybridMultilevel"/>
    <w:tmpl w:val="BA9EC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03726A"/>
    <w:multiLevelType w:val="hybridMultilevel"/>
    <w:tmpl w:val="2EE8C1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3AD95824"/>
    <w:multiLevelType w:val="hybridMultilevel"/>
    <w:tmpl w:val="F98E81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CCE59EF"/>
    <w:multiLevelType w:val="hybridMultilevel"/>
    <w:tmpl w:val="0E5648E8"/>
    <w:lvl w:ilvl="0" w:tplc="FB266A88">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CCE6F90"/>
    <w:multiLevelType w:val="hybridMultilevel"/>
    <w:tmpl w:val="6CC4FCF6"/>
    <w:lvl w:ilvl="0" w:tplc="6FFA41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FA37E90"/>
    <w:multiLevelType w:val="hybridMultilevel"/>
    <w:tmpl w:val="688E9F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4202199E"/>
    <w:multiLevelType w:val="hybridMultilevel"/>
    <w:tmpl w:val="3F2E4FB0"/>
    <w:lvl w:ilvl="0" w:tplc="2FA2B1B0">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0">
    <w:nsid w:val="44327B17"/>
    <w:multiLevelType w:val="hybridMultilevel"/>
    <w:tmpl w:val="583A3746"/>
    <w:lvl w:ilvl="0" w:tplc="89945F46">
      <w:start w:val="6"/>
      <w:numFmt w:val="decimal"/>
      <w:lvlText w:val="%1"/>
      <w:lvlJc w:val="left"/>
      <w:pPr>
        <w:ind w:left="720" w:hanging="360"/>
      </w:pPr>
      <w:rPr>
        <w:rFonts w:hint="default"/>
        <w:sz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46A32AE5"/>
    <w:multiLevelType w:val="hybridMultilevel"/>
    <w:tmpl w:val="8F7608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8BE6DA4"/>
    <w:multiLevelType w:val="hybridMultilevel"/>
    <w:tmpl w:val="27847424"/>
    <w:lvl w:ilvl="0" w:tplc="6FFA41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D6E4949"/>
    <w:multiLevelType w:val="hybridMultilevel"/>
    <w:tmpl w:val="6F6853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0F46D71"/>
    <w:multiLevelType w:val="hybridMultilevel"/>
    <w:tmpl w:val="821A8DFC"/>
    <w:lvl w:ilvl="0" w:tplc="776625A6">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544F2C8A"/>
    <w:multiLevelType w:val="hybridMultilevel"/>
    <w:tmpl w:val="01A8DF4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54F62E70"/>
    <w:multiLevelType w:val="hybridMultilevel"/>
    <w:tmpl w:val="B030B25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574F29D3"/>
    <w:multiLevelType w:val="hybridMultilevel"/>
    <w:tmpl w:val="13F874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59A843BA"/>
    <w:multiLevelType w:val="hybridMultilevel"/>
    <w:tmpl w:val="105E39E4"/>
    <w:lvl w:ilvl="0" w:tplc="0C070001">
      <w:start w:val="1"/>
      <w:numFmt w:val="bullet"/>
      <w:lvlText w:val=""/>
      <w:lvlJc w:val="left"/>
      <w:pPr>
        <w:ind w:left="975" w:hanging="360"/>
      </w:pPr>
      <w:rPr>
        <w:rFonts w:ascii="Symbol" w:hAnsi="Symbol" w:hint="default"/>
      </w:rPr>
    </w:lvl>
    <w:lvl w:ilvl="1" w:tplc="0C070003" w:tentative="1">
      <w:start w:val="1"/>
      <w:numFmt w:val="bullet"/>
      <w:lvlText w:val="o"/>
      <w:lvlJc w:val="left"/>
      <w:pPr>
        <w:ind w:left="1695" w:hanging="360"/>
      </w:pPr>
      <w:rPr>
        <w:rFonts w:ascii="Courier New" w:hAnsi="Courier New" w:cs="Courier New" w:hint="default"/>
      </w:rPr>
    </w:lvl>
    <w:lvl w:ilvl="2" w:tplc="0C070005" w:tentative="1">
      <w:start w:val="1"/>
      <w:numFmt w:val="bullet"/>
      <w:lvlText w:val=""/>
      <w:lvlJc w:val="left"/>
      <w:pPr>
        <w:ind w:left="2415" w:hanging="360"/>
      </w:pPr>
      <w:rPr>
        <w:rFonts w:ascii="Wingdings" w:hAnsi="Wingdings" w:hint="default"/>
      </w:rPr>
    </w:lvl>
    <w:lvl w:ilvl="3" w:tplc="0C070001" w:tentative="1">
      <w:start w:val="1"/>
      <w:numFmt w:val="bullet"/>
      <w:lvlText w:val=""/>
      <w:lvlJc w:val="left"/>
      <w:pPr>
        <w:ind w:left="3135" w:hanging="360"/>
      </w:pPr>
      <w:rPr>
        <w:rFonts w:ascii="Symbol" w:hAnsi="Symbol" w:hint="default"/>
      </w:rPr>
    </w:lvl>
    <w:lvl w:ilvl="4" w:tplc="0C070003" w:tentative="1">
      <w:start w:val="1"/>
      <w:numFmt w:val="bullet"/>
      <w:lvlText w:val="o"/>
      <w:lvlJc w:val="left"/>
      <w:pPr>
        <w:ind w:left="3855" w:hanging="360"/>
      </w:pPr>
      <w:rPr>
        <w:rFonts w:ascii="Courier New" w:hAnsi="Courier New" w:cs="Courier New" w:hint="default"/>
      </w:rPr>
    </w:lvl>
    <w:lvl w:ilvl="5" w:tplc="0C070005" w:tentative="1">
      <w:start w:val="1"/>
      <w:numFmt w:val="bullet"/>
      <w:lvlText w:val=""/>
      <w:lvlJc w:val="left"/>
      <w:pPr>
        <w:ind w:left="4575" w:hanging="360"/>
      </w:pPr>
      <w:rPr>
        <w:rFonts w:ascii="Wingdings" w:hAnsi="Wingdings" w:hint="default"/>
      </w:rPr>
    </w:lvl>
    <w:lvl w:ilvl="6" w:tplc="0C070001" w:tentative="1">
      <w:start w:val="1"/>
      <w:numFmt w:val="bullet"/>
      <w:lvlText w:val=""/>
      <w:lvlJc w:val="left"/>
      <w:pPr>
        <w:ind w:left="5295" w:hanging="360"/>
      </w:pPr>
      <w:rPr>
        <w:rFonts w:ascii="Symbol" w:hAnsi="Symbol" w:hint="default"/>
      </w:rPr>
    </w:lvl>
    <w:lvl w:ilvl="7" w:tplc="0C070003" w:tentative="1">
      <w:start w:val="1"/>
      <w:numFmt w:val="bullet"/>
      <w:lvlText w:val="o"/>
      <w:lvlJc w:val="left"/>
      <w:pPr>
        <w:ind w:left="6015" w:hanging="360"/>
      </w:pPr>
      <w:rPr>
        <w:rFonts w:ascii="Courier New" w:hAnsi="Courier New" w:cs="Courier New" w:hint="default"/>
      </w:rPr>
    </w:lvl>
    <w:lvl w:ilvl="8" w:tplc="0C070005" w:tentative="1">
      <w:start w:val="1"/>
      <w:numFmt w:val="bullet"/>
      <w:lvlText w:val=""/>
      <w:lvlJc w:val="left"/>
      <w:pPr>
        <w:ind w:left="6735" w:hanging="360"/>
      </w:pPr>
      <w:rPr>
        <w:rFonts w:ascii="Wingdings" w:hAnsi="Wingdings" w:hint="default"/>
      </w:rPr>
    </w:lvl>
  </w:abstractNum>
  <w:abstractNum w:abstractNumId="29">
    <w:nsid w:val="61B81DDD"/>
    <w:multiLevelType w:val="hybridMultilevel"/>
    <w:tmpl w:val="849CDD6C"/>
    <w:lvl w:ilvl="0" w:tplc="3A1A56F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8E44F97"/>
    <w:multiLevelType w:val="hybridMultilevel"/>
    <w:tmpl w:val="E84AEDA0"/>
    <w:lvl w:ilvl="0" w:tplc="E8B635F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nsid w:val="6DED7C5E"/>
    <w:multiLevelType w:val="hybridMultilevel"/>
    <w:tmpl w:val="ED880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115068C"/>
    <w:multiLevelType w:val="hybridMultilevel"/>
    <w:tmpl w:val="BBD0C144"/>
    <w:lvl w:ilvl="0" w:tplc="F4CA86B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3">
    <w:nsid w:val="77DD3D17"/>
    <w:multiLevelType w:val="hybridMultilevel"/>
    <w:tmpl w:val="821A8DFC"/>
    <w:lvl w:ilvl="0" w:tplc="776625A6">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7C841F11"/>
    <w:multiLevelType w:val="hybridMultilevel"/>
    <w:tmpl w:val="849CDD6C"/>
    <w:lvl w:ilvl="0" w:tplc="3A1A56FC">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CEB0D73"/>
    <w:multiLevelType w:val="hybridMultilevel"/>
    <w:tmpl w:val="4426B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7CF93D05"/>
    <w:multiLevelType w:val="hybridMultilevel"/>
    <w:tmpl w:val="2EE8C1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FEE2479"/>
    <w:multiLevelType w:val="hybridMultilevel"/>
    <w:tmpl w:val="C8E23F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7"/>
  </w:num>
  <w:num w:numId="4">
    <w:abstractNumId w:val="21"/>
  </w:num>
  <w:num w:numId="5">
    <w:abstractNumId w:val="1"/>
  </w:num>
  <w:num w:numId="6">
    <w:abstractNumId w:val="5"/>
  </w:num>
  <w:num w:numId="7">
    <w:abstractNumId w:val="12"/>
  </w:num>
  <w:num w:numId="8">
    <w:abstractNumId w:val="29"/>
  </w:num>
  <w:num w:numId="9">
    <w:abstractNumId w:val="28"/>
  </w:num>
  <w:num w:numId="10">
    <w:abstractNumId w:val="18"/>
  </w:num>
  <w:num w:numId="11">
    <w:abstractNumId w:val="10"/>
  </w:num>
  <w:num w:numId="12">
    <w:abstractNumId w:val="35"/>
  </w:num>
  <w:num w:numId="13">
    <w:abstractNumId w:val="26"/>
  </w:num>
  <w:num w:numId="14">
    <w:abstractNumId w:val="20"/>
  </w:num>
  <w:num w:numId="15">
    <w:abstractNumId w:val="14"/>
  </w:num>
  <w:num w:numId="16">
    <w:abstractNumId w:val="31"/>
  </w:num>
  <w:num w:numId="17">
    <w:abstractNumId w:val="4"/>
  </w:num>
  <w:num w:numId="18">
    <w:abstractNumId w:val="25"/>
  </w:num>
  <w:num w:numId="19">
    <w:abstractNumId w:val="32"/>
  </w:num>
  <w:num w:numId="20">
    <w:abstractNumId w:val="30"/>
  </w:num>
  <w:num w:numId="21">
    <w:abstractNumId w:val="23"/>
  </w:num>
  <w:num w:numId="22">
    <w:abstractNumId w:val="11"/>
  </w:num>
  <w:num w:numId="23">
    <w:abstractNumId w:val="36"/>
  </w:num>
  <w:num w:numId="24">
    <w:abstractNumId w:val="13"/>
  </w:num>
  <w:num w:numId="25">
    <w:abstractNumId w:val="22"/>
  </w:num>
  <w:num w:numId="26">
    <w:abstractNumId w:val="17"/>
  </w:num>
  <w:num w:numId="27">
    <w:abstractNumId w:val="15"/>
  </w:num>
  <w:num w:numId="28">
    <w:abstractNumId w:val="34"/>
  </w:num>
  <w:num w:numId="29">
    <w:abstractNumId w:val="16"/>
  </w:num>
  <w:num w:numId="30">
    <w:abstractNumId w:val="24"/>
  </w:num>
  <w:num w:numId="31">
    <w:abstractNumId w:val="6"/>
  </w:num>
  <w:num w:numId="32">
    <w:abstractNumId w:val="3"/>
  </w:num>
  <w:num w:numId="33">
    <w:abstractNumId w:val="8"/>
  </w:num>
  <w:num w:numId="34">
    <w:abstractNumId w:val="0"/>
  </w:num>
  <w:num w:numId="35">
    <w:abstractNumId w:val="33"/>
  </w:num>
  <w:num w:numId="36">
    <w:abstractNumId w:val="7"/>
  </w:num>
  <w:num w:numId="37">
    <w:abstractNumId w:val="19"/>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25E1"/>
    <w:rsid w:val="0000303E"/>
    <w:rsid w:val="000100CE"/>
    <w:rsid w:val="00010D08"/>
    <w:rsid w:val="00014288"/>
    <w:rsid w:val="000157AB"/>
    <w:rsid w:val="00015AFE"/>
    <w:rsid w:val="0001671D"/>
    <w:rsid w:val="000169F1"/>
    <w:rsid w:val="00020E0B"/>
    <w:rsid w:val="0002228E"/>
    <w:rsid w:val="00024DB7"/>
    <w:rsid w:val="00025BF5"/>
    <w:rsid w:val="00030364"/>
    <w:rsid w:val="00030C6B"/>
    <w:rsid w:val="000338E8"/>
    <w:rsid w:val="00035778"/>
    <w:rsid w:val="00045A98"/>
    <w:rsid w:val="000461C5"/>
    <w:rsid w:val="000478BE"/>
    <w:rsid w:val="00052F93"/>
    <w:rsid w:val="000536FA"/>
    <w:rsid w:val="00054955"/>
    <w:rsid w:val="00056415"/>
    <w:rsid w:val="0005698D"/>
    <w:rsid w:val="00056CB1"/>
    <w:rsid w:val="00061616"/>
    <w:rsid w:val="00061B8D"/>
    <w:rsid w:val="0006209A"/>
    <w:rsid w:val="00064527"/>
    <w:rsid w:val="0007281B"/>
    <w:rsid w:val="00074914"/>
    <w:rsid w:val="00081035"/>
    <w:rsid w:val="00081350"/>
    <w:rsid w:val="0008398B"/>
    <w:rsid w:val="00097478"/>
    <w:rsid w:val="000A3E8A"/>
    <w:rsid w:val="000A581E"/>
    <w:rsid w:val="000A7D2D"/>
    <w:rsid w:val="000B279E"/>
    <w:rsid w:val="000B2A09"/>
    <w:rsid w:val="000B6FAC"/>
    <w:rsid w:val="000B70B1"/>
    <w:rsid w:val="000B72DB"/>
    <w:rsid w:val="000C0A57"/>
    <w:rsid w:val="000C3739"/>
    <w:rsid w:val="000C3C6F"/>
    <w:rsid w:val="000C588D"/>
    <w:rsid w:val="000D64BF"/>
    <w:rsid w:val="000E1D73"/>
    <w:rsid w:val="000F0774"/>
    <w:rsid w:val="000F319F"/>
    <w:rsid w:val="000F4165"/>
    <w:rsid w:val="000F4FCB"/>
    <w:rsid w:val="000F7857"/>
    <w:rsid w:val="000F7AC2"/>
    <w:rsid w:val="0010668B"/>
    <w:rsid w:val="00107769"/>
    <w:rsid w:val="00114D7E"/>
    <w:rsid w:val="001151AB"/>
    <w:rsid w:val="001162DD"/>
    <w:rsid w:val="00123A71"/>
    <w:rsid w:val="00125343"/>
    <w:rsid w:val="00127252"/>
    <w:rsid w:val="0012754E"/>
    <w:rsid w:val="001325AD"/>
    <w:rsid w:val="00132F09"/>
    <w:rsid w:val="00141B35"/>
    <w:rsid w:val="00144D4E"/>
    <w:rsid w:val="00150F1A"/>
    <w:rsid w:val="001515B7"/>
    <w:rsid w:val="001531F4"/>
    <w:rsid w:val="00160A5F"/>
    <w:rsid w:val="00163191"/>
    <w:rsid w:val="001644AF"/>
    <w:rsid w:val="001649E5"/>
    <w:rsid w:val="001714AE"/>
    <w:rsid w:val="0017333C"/>
    <w:rsid w:val="00182726"/>
    <w:rsid w:val="00182B0A"/>
    <w:rsid w:val="00184F04"/>
    <w:rsid w:val="00187CA8"/>
    <w:rsid w:val="00191B43"/>
    <w:rsid w:val="00196D94"/>
    <w:rsid w:val="001A1482"/>
    <w:rsid w:val="001A4565"/>
    <w:rsid w:val="001B2DE7"/>
    <w:rsid w:val="001B2FDD"/>
    <w:rsid w:val="001C1806"/>
    <w:rsid w:val="001C53EF"/>
    <w:rsid w:val="001C7FB0"/>
    <w:rsid w:val="001D5688"/>
    <w:rsid w:val="001D5FC7"/>
    <w:rsid w:val="001D6599"/>
    <w:rsid w:val="001E6136"/>
    <w:rsid w:val="001E7DB0"/>
    <w:rsid w:val="001F09F0"/>
    <w:rsid w:val="001F7ABE"/>
    <w:rsid w:val="00201EB9"/>
    <w:rsid w:val="002051EF"/>
    <w:rsid w:val="00207B11"/>
    <w:rsid w:val="00211ADA"/>
    <w:rsid w:val="00213E44"/>
    <w:rsid w:val="00217296"/>
    <w:rsid w:val="002239B5"/>
    <w:rsid w:val="00224E3E"/>
    <w:rsid w:val="00234727"/>
    <w:rsid w:val="00246EB8"/>
    <w:rsid w:val="00251CA3"/>
    <w:rsid w:val="002557B3"/>
    <w:rsid w:val="00255B39"/>
    <w:rsid w:val="002570A4"/>
    <w:rsid w:val="00262A9F"/>
    <w:rsid w:val="002707F5"/>
    <w:rsid w:val="00270B4A"/>
    <w:rsid w:val="002736D7"/>
    <w:rsid w:val="002737F4"/>
    <w:rsid w:val="00274D00"/>
    <w:rsid w:val="00277C67"/>
    <w:rsid w:val="0028200B"/>
    <w:rsid w:val="0028335A"/>
    <w:rsid w:val="00283D63"/>
    <w:rsid w:val="0028511B"/>
    <w:rsid w:val="00285964"/>
    <w:rsid w:val="002872DA"/>
    <w:rsid w:val="002874B2"/>
    <w:rsid w:val="00291FEA"/>
    <w:rsid w:val="0029284E"/>
    <w:rsid w:val="00293160"/>
    <w:rsid w:val="002A553C"/>
    <w:rsid w:val="002B5CA2"/>
    <w:rsid w:val="002B6005"/>
    <w:rsid w:val="002B6575"/>
    <w:rsid w:val="002C144B"/>
    <w:rsid w:val="002C1CAD"/>
    <w:rsid w:val="002C72B9"/>
    <w:rsid w:val="002D3BB8"/>
    <w:rsid w:val="002E25AB"/>
    <w:rsid w:val="002F17F9"/>
    <w:rsid w:val="002F3819"/>
    <w:rsid w:val="002F4445"/>
    <w:rsid w:val="0030028F"/>
    <w:rsid w:val="003150B9"/>
    <w:rsid w:val="003152F6"/>
    <w:rsid w:val="00317917"/>
    <w:rsid w:val="003222FB"/>
    <w:rsid w:val="00326A73"/>
    <w:rsid w:val="00327AFD"/>
    <w:rsid w:val="00331A88"/>
    <w:rsid w:val="00333FC1"/>
    <w:rsid w:val="003364DF"/>
    <w:rsid w:val="003373F9"/>
    <w:rsid w:val="003408D2"/>
    <w:rsid w:val="00344BD5"/>
    <w:rsid w:val="00344FC3"/>
    <w:rsid w:val="003555C1"/>
    <w:rsid w:val="003558DE"/>
    <w:rsid w:val="003563CE"/>
    <w:rsid w:val="00362A7D"/>
    <w:rsid w:val="003642B3"/>
    <w:rsid w:val="0036751C"/>
    <w:rsid w:val="00371E0A"/>
    <w:rsid w:val="00372EB8"/>
    <w:rsid w:val="00373EC3"/>
    <w:rsid w:val="00373FD7"/>
    <w:rsid w:val="003766F1"/>
    <w:rsid w:val="00377625"/>
    <w:rsid w:val="00381C8B"/>
    <w:rsid w:val="00382E58"/>
    <w:rsid w:val="003A3E0A"/>
    <w:rsid w:val="003A4527"/>
    <w:rsid w:val="003B30C3"/>
    <w:rsid w:val="003B61E2"/>
    <w:rsid w:val="003C03AE"/>
    <w:rsid w:val="003C0C10"/>
    <w:rsid w:val="003C465F"/>
    <w:rsid w:val="003C5D86"/>
    <w:rsid w:val="003C6C18"/>
    <w:rsid w:val="003E6074"/>
    <w:rsid w:val="003F0A7B"/>
    <w:rsid w:val="003F12F1"/>
    <w:rsid w:val="003F2419"/>
    <w:rsid w:val="0040143D"/>
    <w:rsid w:val="004039C8"/>
    <w:rsid w:val="00404C00"/>
    <w:rsid w:val="0040549B"/>
    <w:rsid w:val="004104EF"/>
    <w:rsid w:val="00411CA3"/>
    <w:rsid w:val="00414C9F"/>
    <w:rsid w:val="004162D1"/>
    <w:rsid w:val="004256E0"/>
    <w:rsid w:val="00426A60"/>
    <w:rsid w:val="00434727"/>
    <w:rsid w:val="004355B5"/>
    <w:rsid w:val="004364E2"/>
    <w:rsid w:val="00442257"/>
    <w:rsid w:val="00442DC9"/>
    <w:rsid w:val="00444ED3"/>
    <w:rsid w:val="00451D16"/>
    <w:rsid w:val="0045436D"/>
    <w:rsid w:val="004554EC"/>
    <w:rsid w:val="00455C31"/>
    <w:rsid w:val="00460B6E"/>
    <w:rsid w:val="00461A8A"/>
    <w:rsid w:val="0046332B"/>
    <w:rsid w:val="00472345"/>
    <w:rsid w:val="00475901"/>
    <w:rsid w:val="00475D92"/>
    <w:rsid w:val="00483038"/>
    <w:rsid w:val="00484E7C"/>
    <w:rsid w:val="004879C5"/>
    <w:rsid w:val="00490CD4"/>
    <w:rsid w:val="0049145E"/>
    <w:rsid w:val="00493A5D"/>
    <w:rsid w:val="00495EFC"/>
    <w:rsid w:val="004963E2"/>
    <w:rsid w:val="004973C2"/>
    <w:rsid w:val="004A3A7A"/>
    <w:rsid w:val="004A3FA9"/>
    <w:rsid w:val="004A5075"/>
    <w:rsid w:val="004B01DA"/>
    <w:rsid w:val="004B5689"/>
    <w:rsid w:val="004D08F4"/>
    <w:rsid w:val="004D3FC0"/>
    <w:rsid w:val="004D5A15"/>
    <w:rsid w:val="004D64EB"/>
    <w:rsid w:val="004E127E"/>
    <w:rsid w:val="004E1887"/>
    <w:rsid w:val="004E3787"/>
    <w:rsid w:val="004E54E6"/>
    <w:rsid w:val="004F0ADF"/>
    <w:rsid w:val="004F3428"/>
    <w:rsid w:val="004F4D71"/>
    <w:rsid w:val="004F65B6"/>
    <w:rsid w:val="005049B4"/>
    <w:rsid w:val="00506FF0"/>
    <w:rsid w:val="00516A47"/>
    <w:rsid w:val="00520744"/>
    <w:rsid w:val="0052146F"/>
    <w:rsid w:val="005246FE"/>
    <w:rsid w:val="005318ED"/>
    <w:rsid w:val="00531C2B"/>
    <w:rsid w:val="00532A58"/>
    <w:rsid w:val="00532ECC"/>
    <w:rsid w:val="00541088"/>
    <w:rsid w:val="005417DC"/>
    <w:rsid w:val="00544953"/>
    <w:rsid w:val="005457C6"/>
    <w:rsid w:val="0054700D"/>
    <w:rsid w:val="005569BD"/>
    <w:rsid w:val="00557DFD"/>
    <w:rsid w:val="00562068"/>
    <w:rsid w:val="00571C13"/>
    <w:rsid w:val="00590B10"/>
    <w:rsid w:val="005927AC"/>
    <w:rsid w:val="00592FFD"/>
    <w:rsid w:val="005935CE"/>
    <w:rsid w:val="00595CB9"/>
    <w:rsid w:val="005968C3"/>
    <w:rsid w:val="00596DFB"/>
    <w:rsid w:val="005970CD"/>
    <w:rsid w:val="005A077B"/>
    <w:rsid w:val="005A0DBF"/>
    <w:rsid w:val="005A1DDE"/>
    <w:rsid w:val="005A2CA7"/>
    <w:rsid w:val="005A2EB1"/>
    <w:rsid w:val="005A38DF"/>
    <w:rsid w:val="005A4F8B"/>
    <w:rsid w:val="005A5256"/>
    <w:rsid w:val="005A6DC3"/>
    <w:rsid w:val="005B04A2"/>
    <w:rsid w:val="005B1378"/>
    <w:rsid w:val="005B21E6"/>
    <w:rsid w:val="005B72AA"/>
    <w:rsid w:val="005C1AFE"/>
    <w:rsid w:val="005C2377"/>
    <w:rsid w:val="005C3BDE"/>
    <w:rsid w:val="005C4145"/>
    <w:rsid w:val="005C68CF"/>
    <w:rsid w:val="005D0175"/>
    <w:rsid w:val="005D726D"/>
    <w:rsid w:val="005E09B5"/>
    <w:rsid w:val="005E16F1"/>
    <w:rsid w:val="005E423E"/>
    <w:rsid w:val="005E7C0F"/>
    <w:rsid w:val="005F0687"/>
    <w:rsid w:val="005F16DB"/>
    <w:rsid w:val="005F1747"/>
    <w:rsid w:val="005F5197"/>
    <w:rsid w:val="005F54F4"/>
    <w:rsid w:val="00600106"/>
    <w:rsid w:val="006009DB"/>
    <w:rsid w:val="00601D49"/>
    <w:rsid w:val="00601E7C"/>
    <w:rsid w:val="00602D18"/>
    <w:rsid w:val="00604826"/>
    <w:rsid w:val="00607EBA"/>
    <w:rsid w:val="0061129C"/>
    <w:rsid w:val="00615928"/>
    <w:rsid w:val="00617721"/>
    <w:rsid w:val="00623B1D"/>
    <w:rsid w:val="0062519F"/>
    <w:rsid w:val="006325B4"/>
    <w:rsid w:val="0063424A"/>
    <w:rsid w:val="00636ECD"/>
    <w:rsid w:val="00637765"/>
    <w:rsid w:val="00646953"/>
    <w:rsid w:val="00654646"/>
    <w:rsid w:val="006569F6"/>
    <w:rsid w:val="00660CDA"/>
    <w:rsid w:val="00661131"/>
    <w:rsid w:val="006623C5"/>
    <w:rsid w:val="00671E97"/>
    <w:rsid w:val="006739CB"/>
    <w:rsid w:val="00680058"/>
    <w:rsid w:val="006839CC"/>
    <w:rsid w:val="006865F7"/>
    <w:rsid w:val="0068720B"/>
    <w:rsid w:val="006A036E"/>
    <w:rsid w:val="006A06CE"/>
    <w:rsid w:val="006A5D62"/>
    <w:rsid w:val="006B0B88"/>
    <w:rsid w:val="006B284F"/>
    <w:rsid w:val="006C6CA9"/>
    <w:rsid w:val="006D1294"/>
    <w:rsid w:val="006D730C"/>
    <w:rsid w:val="006E0D44"/>
    <w:rsid w:val="006E4F2E"/>
    <w:rsid w:val="006E526B"/>
    <w:rsid w:val="006E6B5A"/>
    <w:rsid w:val="006E7349"/>
    <w:rsid w:val="006F06CE"/>
    <w:rsid w:val="006F1BBD"/>
    <w:rsid w:val="006F4B48"/>
    <w:rsid w:val="00701171"/>
    <w:rsid w:val="0070132C"/>
    <w:rsid w:val="0070223B"/>
    <w:rsid w:val="00702699"/>
    <w:rsid w:val="00702790"/>
    <w:rsid w:val="00707C41"/>
    <w:rsid w:val="00710B9A"/>
    <w:rsid w:val="0071179C"/>
    <w:rsid w:val="00714573"/>
    <w:rsid w:val="007158F3"/>
    <w:rsid w:val="007165F4"/>
    <w:rsid w:val="007173EC"/>
    <w:rsid w:val="00720D78"/>
    <w:rsid w:val="00722030"/>
    <w:rsid w:val="00723416"/>
    <w:rsid w:val="00724444"/>
    <w:rsid w:val="00725CBD"/>
    <w:rsid w:val="00730E7F"/>
    <w:rsid w:val="007427B0"/>
    <w:rsid w:val="00742C66"/>
    <w:rsid w:val="00745DAC"/>
    <w:rsid w:val="00752102"/>
    <w:rsid w:val="00754202"/>
    <w:rsid w:val="00764094"/>
    <w:rsid w:val="007651A9"/>
    <w:rsid w:val="007652D6"/>
    <w:rsid w:val="007658D1"/>
    <w:rsid w:val="007664D2"/>
    <w:rsid w:val="00781038"/>
    <w:rsid w:val="00782BCE"/>
    <w:rsid w:val="00792E78"/>
    <w:rsid w:val="007939BE"/>
    <w:rsid w:val="00795288"/>
    <w:rsid w:val="007A1D8C"/>
    <w:rsid w:val="007A4761"/>
    <w:rsid w:val="007A5DEC"/>
    <w:rsid w:val="007B1409"/>
    <w:rsid w:val="007B17FD"/>
    <w:rsid w:val="007C3553"/>
    <w:rsid w:val="007C55F1"/>
    <w:rsid w:val="007C6299"/>
    <w:rsid w:val="007C640C"/>
    <w:rsid w:val="007D175F"/>
    <w:rsid w:val="007D51DC"/>
    <w:rsid w:val="007D559F"/>
    <w:rsid w:val="007D621B"/>
    <w:rsid w:val="007E2E82"/>
    <w:rsid w:val="007E4288"/>
    <w:rsid w:val="007E55E0"/>
    <w:rsid w:val="007E5D12"/>
    <w:rsid w:val="007E6413"/>
    <w:rsid w:val="007F03AD"/>
    <w:rsid w:val="007F2F51"/>
    <w:rsid w:val="00801A7F"/>
    <w:rsid w:val="00807835"/>
    <w:rsid w:val="00807ED6"/>
    <w:rsid w:val="00812706"/>
    <w:rsid w:val="00815AA2"/>
    <w:rsid w:val="0082270B"/>
    <w:rsid w:val="00823926"/>
    <w:rsid w:val="0082594A"/>
    <w:rsid w:val="00826DF7"/>
    <w:rsid w:val="00827B13"/>
    <w:rsid w:val="00832F00"/>
    <w:rsid w:val="00833DB2"/>
    <w:rsid w:val="008346D9"/>
    <w:rsid w:val="00835B4A"/>
    <w:rsid w:val="00837C36"/>
    <w:rsid w:val="00837F4A"/>
    <w:rsid w:val="00841A13"/>
    <w:rsid w:val="008437A2"/>
    <w:rsid w:val="008450B3"/>
    <w:rsid w:val="00846D30"/>
    <w:rsid w:val="00850950"/>
    <w:rsid w:val="00851985"/>
    <w:rsid w:val="00854C1B"/>
    <w:rsid w:val="00855B19"/>
    <w:rsid w:val="00861D17"/>
    <w:rsid w:val="008622C9"/>
    <w:rsid w:val="008626E6"/>
    <w:rsid w:val="008636D8"/>
    <w:rsid w:val="008649CD"/>
    <w:rsid w:val="00865920"/>
    <w:rsid w:val="00866769"/>
    <w:rsid w:val="00866D34"/>
    <w:rsid w:val="008670C3"/>
    <w:rsid w:val="0086757F"/>
    <w:rsid w:val="00867598"/>
    <w:rsid w:val="0087169E"/>
    <w:rsid w:val="00872BEB"/>
    <w:rsid w:val="00874D92"/>
    <w:rsid w:val="00874F67"/>
    <w:rsid w:val="008819BD"/>
    <w:rsid w:val="008854FE"/>
    <w:rsid w:val="008929C7"/>
    <w:rsid w:val="0089355F"/>
    <w:rsid w:val="008A0D62"/>
    <w:rsid w:val="008A1F6E"/>
    <w:rsid w:val="008A5403"/>
    <w:rsid w:val="008A7941"/>
    <w:rsid w:val="008B1829"/>
    <w:rsid w:val="008B28DE"/>
    <w:rsid w:val="008B2B78"/>
    <w:rsid w:val="008B3706"/>
    <w:rsid w:val="008B7C00"/>
    <w:rsid w:val="008C107C"/>
    <w:rsid w:val="008C11B6"/>
    <w:rsid w:val="008C1CE5"/>
    <w:rsid w:val="008C2FFD"/>
    <w:rsid w:val="008C3D8B"/>
    <w:rsid w:val="008C65E9"/>
    <w:rsid w:val="008D0384"/>
    <w:rsid w:val="008D0646"/>
    <w:rsid w:val="008D1FE7"/>
    <w:rsid w:val="008D3011"/>
    <w:rsid w:val="008D47EA"/>
    <w:rsid w:val="008E12F9"/>
    <w:rsid w:val="008E3C6C"/>
    <w:rsid w:val="008F56B9"/>
    <w:rsid w:val="0090492B"/>
    <w:rsid w:val="009056CB"/>
    <w:rsid w:val="009101C4"/>
    <w:rsid w:val="0091057A"/>
    <w:rsid w:val="00912376"/>
    <w:rsid w:val="009217C6"/>
    <w:rsid w:val="00926159"/>
    <w:rsid w:val="00933013"/>
    <w:rsid w:val="009331A9"/>
    <w:rsid w:val="00933A6C"/>
    <w:rsid w:val="0093429F"/>
    <w:rsid w:val="00937438"/>
    <w:rsid w:val="00937E95"/>
    <w:rsid w:val="00941430"/>
    <w:rsid w:val="009437B1"/>
    <w:rsid w:val="0094483C"/>
    <w:rsid w:val="00944D79"/>
    <w:rsid w:val="00945033"/>
    <w:rsid w:val="00945537"/>
    <w:rsid w:val="00951921"/>
    <w:rsid w:val="009540A3"/>
    <w:rsid w:val="00954537"/>
    <w:rsid w:val="009555B0"/>
    <w:rsid w:val="00960011"/>
    <w:rsid w:val="009602A6"/>
    <w:rsid w:val="0096150E"/>
    <w:rsid w:val="00962FDE"/>
    <w:rsid w:val="009670F1"/>
    <w:rsid w:val="00970FEE"/>
    <w:rsid w:val="00973FA1"/>
    <w:rsid w:val="00984146"/>
    <w:rsid w:val="0098440B"/>
    <w:rsid w:val="009845B9"/>
    <w:rsid w:val="00984BBE"/>
    <w:rsid w:val="00985A50"/>
    <w:rsid w:val="00995388"/>
    <w:rsid w:val="00997A49"/>
    <w:rsid w:val="009A0F36"/>
    <w:rsid w:val="009A258B"/>
    <w:rsid w:val="009A2CE1"/>
    <w:rsid w:val="009A5024"/>
    <w:rsid w:val="009B12DB"/>
    <w:rsid w:val="009B2BF8"/>
    <w:rsid w:val="009D0E63"/>
    <w:rsid w:val="009D1021"/>
    <w:rsid w:val="009D11D3"/>
    <w:rsid w:val="009D1359"/>
    <w:rsid w:val="009D3204"/>
    <w:rsid w:val="009D46F0"/>
    <w:rsid w:val="009D47A3"/>
    <w:rsid w:val="009E0BFA"/>
    <w:rsid w:val="009E2B54"/>
    <w:rsid w:val="009E3886"/>
    <w:rsid w:val="009F2163"/>
    <w:rsid w:val="009F5FE0"/>
    <w:rsid w:val="009F6A26"/>
    <w:rsid w:val="009F7077"/>
    <w:rsid w:val="00A0201E"/>
    <w:rsid w:val="00A02714"/>
    <w:rsid w:val="00A07A51"/>
    <w:rsid w:val="00A10B4A"/>
    <w:rsid w:val="00A15EBE"/>
    <w:rsid w:val="00A167B2"/>
    <w:rsid w:val="00A2076A"/>
    <w:rsid w:val="00A24712"/>
    <w:rsid w:val="00A25B8E"/>
    <w:rsid w:val="00A31154"/>
    <w:rsid w:val="00A33936"/>
    <w:rsid w:val="00A35431"/>
    <w:rsid w:val="00A40322"/>
    <w:rsid w:val="00A418E0"/>
    <w:rsid w:val="00A4213D"/>
    <w:rsid w:val="00A53DF3"/>
    <w:rsid w:val="00A54A97"/>
    <w:rsid w:val="00A56462"/>
    <w:rsid w:val="00A57DCC"/>
    <w:rsid w:val="00A642E4"/>
    <w:rsid w:val="00A66380"/>
    <w:rsid w:val="00A67BBE"/>
    <w:rsid w:val="00A749B5"/>
    <w:rsid w:val="00A759A7"/>
    <w:rsid w:val="00A76030"/>
    <w:rsid w:val="00A80010"/>
    <w:rsid w:val="00A80CFB"/>
    <w:rsid w:val="00A80ED8"/>
    <w:rsid w:val="00A83798"/>
    <w:rsid w:val="00A83A75"/>
    <w:rsid w:val="00A86868"/>
    <w:rsid w:val="00A92818"/>
    <w:rsid w:val="00A92A2C"/>
    <w:rsid w:val="00A92DB5"/>
    <w:rsid w:val="00A94D7B"/>
    <w:rsid w:val="00A94F47"/>
    <w:rsid w:val="00AA032F"/>
    <w:rsid w:val="00AA21F1"/>
    <w:rsid w:val="00AA5B43"/>
    <w:rsid w:val="00AA7928"/>
    <w:rsid w:val="00AB0E01"/>
    <w:rsid w:val="00AB102F"/>
    <w:rsid w:val="00AB293F"/>
    <w:rsid w:val="00AB3BAD"/>
    <w:rsid w:val="00AB3BDE"/>
    <w:rsid w:val="00AB6B17"/>
    <w:rsid w:val="00AB6FFA"/>
    <w:rsid w:val="00AC1460"/>
    <w:rsid w:val="00AC3ED0"/>
    <w:rsid w:val="00AC6208"/>
    <w:rsid w:val="00AC7416"/>
    <w:rsid w:val="00AD1D0A"/>
    <w:rsid w:val="00AD3647"/>
    <w:rsid w:val="00AD6AF6"/>
    <w:rsid w:val="00AD7A95"/>
    <w:rsid w:val="00AE0D88"/>
    <w:rsid w:val="00AE1346"/>
    <w:rsid w:val="00AE36B0"/>
    <w:rsid w:val="00AF2253"/>
    <w:rsid w:val="00B01F28"/>
    <w:rsid w:val="00B02099"/>
    <w:rsid w:val="00B033AF"/>
    <w:rsid w:val="00B07246"/>
    <w:rsid w:val="00B141AB"/>
    <w:rsid w:val="00B240DB"/>
    <w:rsid w:val="00B24F61"/>
    <w:rsid w:val="00B30E15"/>
    <w:rsid w:val="00B313F0"/>
    <w:rsid w:val="00B3280E"/>
    <w:rsid w:val="00B37F1F"/>
    <w:rsid w:val="00B454B4"/>
    <w:rsid w:val="00B459AA"/>
    <w:rsid w:val="00B46239"/>
    <w:rsid w:val="00B508FC"/>
    <w:rsid w:val="00B51C1E"/>
    <w:rsid w:val="00B53544"/>
    <w:rsid w:val="00B5775F"/>
    <w:rsid w:val="00B60145"/>
    <w:rsid w:val="00B6267B"/>
    <w:rsid w:val="00B645DA"/>
    <w:rsid w:val="00B65488"/>
    <w:rsid w:val="00B6593B"/>
    <w:rsid w:val="00B66F85"/>
    <w:rsid w:val="00B72CC2"/>
    <w:rsid w:val="00B73CB1"/>
    <w:rsid w:val="00B740CA"/>
    <w:rsid w:val="00B743F3"/>
    <w:rsid w:val="00B75CEB"/>
    <w:rsid w:val="00B77818"/>
    <w:rsid w:val="00B82C74"/>
    <w:rsid w:val="00B85C27"/>
    <w:rsid w:val="00B933EF"/>
    <w:rsid w:val="00BA1A8C"/>
    <w:rsid w:val="00BA3E9F"/>
    <w:rsid w:val="00BA55B2"/>
    <w:rsid w:val="00BA77FA"/>
    <w:rsid w:val="00BB6B15"/>
    <w:rsid w:val="00BC2607"/>
    <w:rsid w:val="00BC48E4"/>
    <w:rsid w:val="00BD461D"/>
    <w:rsid w:val="00BE0286"/>
    <w:rsid w:val="00BE58A4"/>
    <w:rsid w:val="00BE7137"/>
    <w:rsid w:val="00BE7C9D"/>
    <w:rsid w:val="00BF1BF5"/>
    <w:rsid w:val="00BF1D1B"/>
    <w:rsid w:val="00BF3037"/>
    <w:rsid w:val="00BF40F3"/>
    <w:rsid w:val="00C028D9"/>
    <w:rsid w:val="00C0484F"/>
    <w:rsid w:val="00C14311"/>
    <w:rsid w:val="00C2214E"/>
    <w:rsid w:val="00C25827"/>
    <w:rsid w:val="00C26A88"/>
    <w:rsid w:val="00C31B48"/>
    <w:rsid w:val="00C36E6D"/>
    <w:rsid w:val="00C422D1"/>
    <w:rsid w:val="00C5189C"/>
    <w:rsid w:val="00C54505"/>
    <w:rsid w:val="00C572BF"/>
    <w:rsid w:val="00C6141F"/>
    <w:rsid w:val="00C744E4"/>
    <w:rsid w:val="00C75884"/>
    <w:rsid w:val="00C77A17"/>
    <w:rsid w:val="00C8085E"/>
    <w:rsid w:val="00C834CD"/>
    <w:rsid w:val="00C90FA6"/>
    <w:rsid w:val="00C9735C"/>
    <w:rsid w:val="00CB0E79"/>
    <w:rsid w:val="00CB0F9B"/>
    <w:rsid w:val="00CB6028"/>
    <w:rsid w:val="00CC30B6"/>
    <w:rsid w:val="00CC7385"/>
    <w:rsid w:val="00CD062D"/>
    <w:rsid w:val="00CD3026"/>
    <w:rsid w:val="00CD45D2"/>
    <w:rsid w:val="00CD47A7"/>
    <w:rsid w:val="00CD5F79"/>
    <w:rsid w:val="00CE4645"/>
    <w:rsid w:val="00CF13D8"/>
    <w:rsid w:val="00CF3C13"/>
    <w:rsid w:val="00CF5614"/>
    <w:rsid w:val="00D0593D"/>
    <w:rsid w:val="00D102AB"/>
    <w:rsid w:val="00D11D97"/>
    <w:rsid w:val="00D12B08"/>
    <w:rsid w:val="00D13A1E"/>
    <w:rsid w:val="00D13CDB"/>
    <w:rsid w:val="00D14937"/>
    <w:rsid w:val="00D213DF"/>
    <w:rsid w:val="00D217A0"/>
    <w:rsid w:val="00D22506"/>
    <w:rsid w:val="00D2324C"/>
    <w:rsid w:val="00D23D75"/>
    <w:rsid w:val="00D247E2"/>
    <w:rsid w:val="00D322F6"/>
    <w:rsid w:val="00D40ADE"/>
    <w:rsid w:val="00D41DCB"/>
    <w:rsid w:val="00D51A45"/>
    <w:rsid w:val="00D56C51"/>
    <w:rsid w:val="00D5736D"/>
    <w:rsid w:val="00D60F40"/>
    <w:rsid w:val="00D62AA4"/>
    <w:rsid w:val="00D638E2"/>
    <w:rsid w:val="00D64406"/>
    <w:rsid w:val="00D827AC"/>
    <w:rsid w:val="00D915C0"/>
    <w:rsid w:val="00D9454F"/>
    <w:rsid w:val="00D94C21"/>
    <w:rsid w:val="00D962ED"/>
    <w:rsid w:val="00DA46B3"/>
    <w:rsid w:val="00DA4BB5"/>
    <w:rsid w:val="00DA5345"/>
    <w:rsid w:val="00DB134F"/>
    <w:rsid w:val="00DB376D"/>
    <w:rsid w:val="00DB3D1D"/>
    <w:rsid w:val="00DB48D4"/>
    <w:rsid w:val="00DB6FE3"/>
    <w:rsid w:val="00DB7385"/>
    <w:rsid w:val="00DC43C4"/>
    <w:rsid w:val="00DC4E8A"/>
    <w:rsid w:val="00DC7180"/>
    <w:rsid w:val="00DC7DC5"/>
    <w:rsid w:val="00DD207C"/>
    <w:rsid w:val="00DD209A"/>
    <w:rsid w:val="00DD2F7E"/>
    <w:rsid w:val="00DD3ED2"/>
    <w:rsid w:val="00DD5365"/>
    <w:rsid w:val="00DD6ADF"/>
    <w:rsid w:val="00DD6B2D"/>
    <w:rsid w:val="00DE1DD9"/>
    <w:rsid w:val="00DF2843"/>
    <w:rsid w:val="00DF4F28"/>
    <w:rsid w:val="00DF5667"/>
    <w:rsid w:val="00DF6AE7"/>
    <w:rsid w:val="00DF7395"/>
    <w:rsid w:val="00E01260"/>
    <w:rsid w:val="00E03EB7"/>
    <w:rsid w:val="00E05B01"/>
    <w:rsid w:val="00E06768"/>
    <w:rsid w:val="00E06B2D"/>
    <w:rsid w:val="00E074F9"/>
    <w:rsid w:val="00E15F6A"/>
    <w:rsid w:val="00E247B4"/>
    <w:rsid w:val="00E24A35"/>
    <w:rsid w:val="00E25A30"/>
    <w:rsid w:val="00E34818"/>
    <w:rsid w:val="00E353A6"/>
    <w:rsid w:val="00E36DB3"/>
    <w:rsid w:val="00E3774B"/>
    <w:rsid w:val="00E403F6"/>
    <w:rsid w:val="00E45727"/>
    <w:rsid w:val="00E56C97"/>
    <w:rsid w:val="00E60FB4"/>
    <w:rsid w:val="00E665C2"/>
    <w:rsid w:val="00E67BD0"/>
    <w:rsid w:val="00E71DF3"/>
    <w:rsid w:val="00E71E1F"/>
    <w:rsid w:val="00E73D2F"/>
    <w:rsid w:val="00E74C7F"/>
    <w:rsid w:val="00E74D29"/>
    <w:rsid w:val="00E774A4"/>
    <w:rsid w:val="00E871C0"/>
    <w:rsid w:val="00E94121"/>
    <w:rsid w:val="00E97A5B"/>
    <w:rsid w:val="00EA0267"/>
    <w:rsid w:val="00EA210B"/>
    <w:rsid w:val="00EA765F"/>
    <w:rsid w:val="00EB12C6"/>
    <w:rsid w:val="00EB5A8E"/>
    <w:rsid w:val="00EB707F"/>
    <w:rsid w:val="00EC1006"/>
    <w:rsid w:val="00EC2FCD"/>
    <w:rsid w:val="00EC3007"/>
    <w:rsid w:val="00EC4D2A"/>
    <w:rsid w:val="00EC66F7"/>
    <w:rsid w:val="00ED3599"/>
    <w:rsid w:val="00ED6652"/>
    <w:rsid w:val="00ED7820"/>
    <w:rsid w:val="00EE0AB1"/>
    <w:rsid w:val="00EE3672"/>
    <w:rsid w:val="00EE42B8"/>
    <w:rsid w:val="00EE5E5C"/>
    <w:rsid w:val="00EE76E1"/>
    <w:rsid w:val="00F00F92"/>
    <w:rsid w:val="00F0137E"/>
    <w:rsid w:val="00F15D48"/>
    <w:rsid w:val="00F23173"/>
    <w:rsid w:val="00F2396A"/>
    <w:rsid w:val="00F42752"/>
    <w:rsid w:val="00F42E5F"/>
    <w:rsid w:val="00F44327"/>
    <w:rsid w:val="00F462AB"/>
    <w:rsid w:val="00F46E59"/>
    <w:rsid w:val="00F46EC6"/>
    <w:rsid w:val="00F4778C"/>
    <w:rsid w:val="00F51ED5"/>
    <w:rsid w:val="00F53373"/>
    <w:rsid w:val="00F53A19"/>
    <w:rsid w:val="00F54215"/>
    <w:rsid w:val="00F54AF0"/>
    <w:rsid w:val="00F5596C"/>
    <w:rsid w:val="00F63F76"/>
    <w:rsid w:val="00F6531C"/>
    <w:rsid w:val="00F7141B"/>
    <w:rsid w:val="00F72BA5"/>
    <w:rsid w:val="00F80E10"/>
    <w:rsid w:val="00F828D6"/>
    <w:rsid w:val="00F87A1E"/>
    <w:rsid w:val="00F91785"/>
    <w:rsid w:val="00F92F68"/>
    <w:rsid w:val="00F96972"/>
    <w:rsid w:val="00F9717D"/>
    <w:rsid w:val="00FA01B2"/>
    <w:rsid w:val="00FB1810"/>
    <w:rsid w:val="00FB3B19"/>
    <w:rsid w:val="00FB5577"/>
    <w:rsid w:val="00FC0A18"/>
    <w:rsid w:val="00FC1DB4"/>
    <w:rsid w:val="00FC3526"/>
    <w:rsid w:val="00FC501F"/>
    <w:rsid w:val="00FC6DF1"/>
    <w:rsid w:val="00FC77F2"/>
    <w:rsid w:val="00FD0C60"/>
    <w:rsid w:val="00FD5DDB"/>
    <w:rsid w:val="00FE0D89"/>
    <w:rsid w:val="00FE11E7"/>
    <w:rsid w:val="00FE59EE"/>
    <w:rsid w:val="00FE6354"/>
    <w:rsid w:val="00FE79D7"/>
    <w:rsid w:val="00FF3B2B"/>
    <w:rsid w:val="00FF40DC"/>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8969">
      <w:bodyDiv w:val="1"/>
      <w:marLeft w:val="0"/>
      <w:marRight w:val="0"/>
      <w:marTop w:val="0"/>
      <w:marBottom w:val="0"/>
      <w:divBdr>
        <w:top w:val="none" w:sz="0" w:space="0" w:color="auto"/>
        <w:left w:val="none" w:sz="0" w:space="0" w:color="auto"/>
        <w:bottom w:val="none" w:sz="0" w:space="0" w:color="auto"/>
        <w:right w:val="none" w:sz="0" w:space="0" w:color="auto"/>
      </w:divBdr>
    </w:div>
    <w:div w:id="91704915">
      <w:bodyDiv w:val="1"/>
      <w:marLeft w:val="0"/>
      <w:marRight w:val="0"/>
      <w:marTop w:val="0"/>
      <w:marBottom w:val="0"/>
      <w:divBdr>
        <w:top w:val="none" w:sz="0" w:space="0" w:color="auto"/>
        <w:left w:val="none" w:sz="0" w:space="0" w:color="auto"/>
        <w:bottom w:val="none" w:sz="0" w:space="0" w:color="auto"/>
        <w:right w:val="none" w:sz="0" w:space="0" w:color="auto"/>
      </w:divBdr>
    </w:div>
    <w:div w:id="98838120">
      <w:bodyDiv w:val="1"/>
      <w:marLeft w:val="0"/>
      <w:marRight w:val="0"/>
      <w:marTop w:val="0"/>
      <w:marBottom w:val="0"/>
      <w:divBdr>
        <w:top w:val="none" w:sz="0" w:space="0" w:color="auto"/>
        <w:left w:val="none" w:sz="0" w:space="0" w:color="auto"/>
        <w:bottom w:val="none" w:sz="0" w:space="0" w:color="auto"/>
        <w:right w:val="none" w:sz="0" w:space="0" w:color="auto"/>
      </w:divBdr>
    </w:div>
    <w:div w:id="112555886">
      <w:bodyDiv w:val="1"/>
      <w:marLeft w:val="0"/>
      <w:marRight w:val="0"/>
      <w:marTop w:val="0"/>
      <w:marBottom w:val="0"/>
      <w:divBdr>
        <w:top w:val="none" w:sz="0" w:space="0" w:color="auto"/>
        <w:left w:val="none" w:sz="0" w:space="0" w:color="auto"/>
        <w:bottom w:val="none" w:sz="0" w:space="0" w:color="auto"/>
        <w:right w:val="none" w:sz="0" w:space="0" w:color="auto"/>
      </w:divBdr>
    </w:div>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878651">
      <w:bodyDiv w:val="1"/>
      <w:marLeft w:val="0"/>
      <w:marRight w:val="0"/>
      <w:marTop w:val="0"/>
      <w:marBottom w:val="0"/>
      <w:divBdr>
        <w:top w:val="none" w:sz="0" w:space="0" w:color="auto"/>
        <w:left w:val="none" w:sz="0" w:space="0" w:color="auto"/>
        <w:bottom w:val="none" w:sz="0" w:space="0" w:color="auto"/>
        <w:right w:val="none" w:sz="0" w:space="0" w:color="auto"/>
      </w:divBdr>
    </w:div>
    <w:div w:id="583028913">
      <w:bodyDiv w:val="1"/>
      <w:marLeft w:val="0"/>
      <w:marRight w:val="0"/>
      <w:marTop w:val="0"/>
      <w:marBottom w:val="0"/>
      <w:divBdr>
        <w:top w:val="none" w:sz="0" w:space="0" w:color="auto"/>
        <w:left w:val="none" w:sz="0" w:space="0" w:color="auto"/>
        <w:bottom w:val="none" w:sz="0" w:space="0" w:color="auto"/>
        <w:right w:val="none" w:sz="0" w:space="0" w:color="auto"/>
      </w:divBdr>
    </w:div>
    <w:div w:id="710959086">
      <w:bodyDiv w:val="1"/>
      <w:marLeft w:val="0"/>
      <w:marRight w:val="0"/>
      <w:marTop w:val="0"/>
      <w:marBottom w:val="0"/>
      <w:divBdr>
        <w:top w:val="none" w:sz="0" w:space="0" w:color="auto"/>
        <w:left w:val="none" w:sz="0" w:space="0" w:color="auto"/>
        <w:bottom w:val="none" w:sz="0" w:space="0" w:color="auto"/>
        <w:right w:val="none" w:sz="0" w:space="0" w:color="auto"/>
      </w:divBdr>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793132033">
      <w:bodyDiv w:val="1"/>
      <w:marLeft w:val="0"/>
      <w:marRight w:val="0"/>
      <w:marTop w:val="0"/>
      <w:marBottom w:val="0"/>
      <w:divBdr>
        <w:top w:val="none" w:sz="0" w:space="0" w:color="auto"/>
        <w:left w:val="none" w:sz="0" w:space="0" w:color="auto"/>
        <w:bottom w:val="none" w:sz="0" w:space="0" w:color="auto"/>
        <w:right w:val="none" w:sz="0" w:space="0" w:color="auto"/>
      </w:divBdr>
    </w:div>
    <w:div w:id="832452094">
      <w:bodyDiv w:val="1"/>
      <w:marLeft w:val="0"/>
      <w:marRight w:val="0"/>
      <w:marTop w:val="0"/>
      <w:marBottom w:val="0"/>
      <w:divBdr>
        <w:top w:val="none" w:sz="0" w:space="0" w:color="auto"/>
        <w:left w:val="none" w:sz="0" w:space="0" w:color="auto"/>
        <w:bottom w:val="none" w:sz="0" w:space="0" w:color="auto"/>
        <w:right w:val="none" w:sz="0" w:space="0" w:color="auto"/>
      </w:divBdr>
    </w:div>
    <w:div w:id="1004436359">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9324">
      <w:bodyDiv w:val="1"/>
      <w:marLeft w:val="0"/>
      <w:marRight w:val="0"/>
      <w:marTop w:val="0"/>
      <w:marBottom w:val="0"/>
      <w:divBdr>
        <w:top w:val="none" w:sz="0" w:space="0" w:color="auto"/>
        <w:left w:val="none" w:sz="0" w:space="0" w:color="auto"/>
        <w:bottom w:val="none" w:sz="0" w:space="0" w:color="auto"/>
        <w:right w:val="none" w:sz="0" w:space="0" w:color="auto"/>
      </w:divBdr>
    </w:div>
    <w:div w:id="1159882153">
      <w:bodyDiv w:val="1"/>
      <w:marLeft w:val="0"/>
      <w:marRight w:val="0"/>
      <w:marTop w:val="0"/>
      <w:marBottom w:val="0"/>
      <w:divBdr>
        <w:top w:val="none" w:sz="0" w:space="0" w:color="auto"/>
        <w:left w:val="none" w:sz="0" w:space="0" w:color="auto"/>
        <w:bottom w:val="none" w:sz="0" w:space="0" w:color="auto"/>
        <w:right w:val="none" w:sz="0" w:space="0" w:color="auto"/>
      </w:divBdr>
    </w:div>
    <w:div w:id="1229729171">
      <w:bodyDiv w:val="1"/>
      <w:marLeft w:val="0"/>
      <w:marRight w:val="0"/>
      <w:marTop w:val="0"/>
      <w:marBottom w:val="0"/>
      <w:divBdr>
        <w:top w:val="none" w:sz="0" w:space="0" w:color="auto"/>
        <w:left w:val="none" w:sz="0" w:space="0" w:color="auto"/>
        <w:bottom w:val="none" w:sz="0" w:space="0" w:color="auto"/>
        <w:right w:val="none" w:sz="0" w:space="0" w:color="auto"/>
      </w:divBdr>
    </w:div>
    <w:div w:id="1230581380">
      <w:bodyDiv w:val="1"/>
      <w:marLeft w:val="0"/>
      <w:marRight w:val="0"/>
      <w:marTop w:val="0"/>
      <w:marBottom w:val="0"/>
      <w:divBdr>
        <w:top w:val="none" w:sz="0" w:space="0" w:color="auto"/>
        <w:left w:val="none" w:sz="0" w:space="0" w:color="auto"/>
        <w:bottom w:val="none" w:sz="0" w:space="0" w:color="auto"/>
        <w:right w:val="none" w:sz="0" w:space="0" w:color="auto"/>
      </w:divBdr>
    </w:div>
    <w:div w:id="1281960143">
      <w:bodyDiv w:val="1"/>
      <w:marLeft w:val="0"/>
      <w:marRight w:val="0"/>
      <w:marTop w:val="0"/>
      <w:marBottom w:val="0"/>
      <w:divBdr>
        <w:top w:val="none" w:sz="0" w:space="0" w:color="auto"/>
        <w:left w:val="none" w:sz="0" w:space="0" w:color="auto"/>
        <w:bottom w:val="none" w:sz="0" w:space="0" w:color="auto"/>
        <w:right w:val="none" w:sz="0" w:space="0" w:color="auto"/>
      </w:divBdr>
    </w:div>
    <w:div w:id="1693190419">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A01DC-B4D9-47AD-920C-31E9085D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Template>
  <TotalTime>20</TotalTime>
  <Pages>49</Pages>
  <Words>14922</Words>
  <Characters>85061</Characters>
  <Application>Microsoft Office Word</Application>
  <DocSecurity>0</DocSecurity>
  <Lines>708</Lines>
  <Paragraphs>199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Betting Rules (Pre-Match)</vt:lpstr>
    </vt:vector>
  </TitlesOfParts>
  <Company>Microsoft</Company>
  <LinksUpToDate>false</LinksUpToDate>
  <CharactersWithSpaces>99784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Pavel Ozerov</cp:lastModifiedBy>
  <cp:revision>6</cp:revision>
  <dcterms:created xsi:type="dcterms:W3CDTF">2014-12-25T18:19:00Z</dcterms:created>
  <dcterms:modified xsi:type="dcterms:W3CDTF">2015-01-09T15:17:00Z</dcterms:modified>
</cp:coreProperties>
</file>